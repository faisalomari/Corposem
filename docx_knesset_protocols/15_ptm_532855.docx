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93" w:rsidRDefault="00D90493" w:rsidP="00D90493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rPr>
          <w:b/>
          <w:bCs/>
          <w:u w:val="single"/>
          <w:rtl/>
        </w:rPr>
      </w:pPr>
    </w:p>
    <w:p w:rsidR="00D90493" w:rsidRPr="00D90493" w:rsidRDefault="00D90493" w:rsidP="00D90493">
      <w:pPr>
        <w:pStyle w:val="3"/>
        <w:rPr>
          <w:b/>
          <w:bCs/>
          <w:u w:val="single"/>
          <w:rtl/>
        </w:rPr>
      </w:pPr>
      <w:r w:rsidRPr="00D90493">
        <w:rPr>
          <w:b/>
          <w:bCs/>
          <w:u w:val="single"/>
          <w:rtl/>
        </w:rPr>
        <w:t>ה</w:t>
      </w:r>
      <w:r w:rsidR="00E8235D" w:rsidRPr="00D90493">
        <w:rPr>
          <w:b/>
          <w:bCs/>
          <w:u w:val="single"/>
          <w:rtl/>
        </w:rPr>
        <w:t>ישיבה המאה</w:t>
      </w:r>
      <w:r w:rsidRPr="00D90493">
        <w:rPr>
          <w:b/>
          <w:bCs/>
          <w:u w:val="single"/>
          <w:rtl/>
        </w:rPr>
        <w:t>-</w:t>
      </w:r>
      <w:r w:rsidR="00E8235D" w:rsidRPr="00D90493">
        <w:rPr>
          <w:b/>
          <w:bCs/>
          <w:u w:val="single"/>
          <w:rtl/>
        </w:rPr>
        <w:t>וארבעים</w:t>
      </w:r>
      <w:r w:rsidRPr="00D90493">
        <w:rPr>
          <w:b/>
          <w:bCs/>
          <w:u w:val="single"/>
          <w:rtl/>
        </w:rPr>
        <w:t>-</w:t>
      </w:r>
      <w:r w:rsidR="00E8235D" w:rsidRPr="00D90493">
        <w:rPr>
          <w:b/>
          <w:bCs/>
          <w:u w:val="single"/>
          <w:rtl/>
        </w:rPr>
        <w:t>ואחת של הכנסת החמש</w:t>
      </w:r>
      <w:r w:rsidRPr="00D90493">
        <w:rPr>
          <w:b/>
          <w:bCs/>
          <w:u w:val="single"/>
          <w:rtl/>
        </w:rPr>
        <w:t>-</w:t>
      </w:r>
      <w:r w:rsidR="00E8235D" w:rsidRPr="00D90493">
        <w:rPr>
          <w:b/>
          <w:bCs/>
          <w:u w:val="single"/>
          <w:rtl/>
        </w:rPr>
        <w:t>עשרה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י</w:t>
      </w:r>
      <w:r w:rsidR="00E8235D" w:rsidRPr="00E8235D">
        <w:rPr>
          <w:rtl/>
        </w:rPr>
        <w:t>ום רביעי, א' באב התש"ס (2 באוגוסט 2000)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י</w:t>
      </w:r>
      <w:r w:rsidR="00E8235D" w:rsidRPr="00E8235D">
        <w:rPr>
          <w:rtl/>
        </w:rPr>
        <w:t>רושלים, הכנסת, שעה 11:03</w:t>
      </w:r>
    </w:p>
    <w:p w:rsidR="00D90493" w:rsidRDefault="00D90493" w:rsidP="00D90493">
      <w:pPr>
        <w:rPr>
          <w:rtl/>
        </w:rPr>
      </w:pPr>
    </w:p>
    <w:p w:rsidR="00D90493" w:rsidRDefault="00D90493">
      <w:pPr>
        <w:autoSpaceDE/>
        <w:autoSpaceDN/>
        <w:bidi w:val="0"/>
        <w:spacing w:after="200" w:line="276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D90493" w:rsidRDefault="00D90493" w:rsidP="00D90493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3" w:history="1">
        <w:r w:rsidR="00D90493" w:rsidRPr="003265A0">
          <w:rPr>
            <w:rStyle w:val="Hyperlink"/>
            <w:rFonts w:hint="eastAsia"/>
            <w:noProof/>
            <w:rtl/>
          </w:rPr>
          <w:t>מסמכים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שהונחו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שולחן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4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התפזרות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החמש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עשרה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5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שלום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פיזור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החמש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עשרה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יש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כץ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לפיזור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החמש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עשרה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5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הירשזון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0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התפזרות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החמש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עשרה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1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לבנת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2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פיזור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החמש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עשרה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3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קבוצת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0A0539">
      <w:pPr>
        <w:pStyle w:val="TOC1"/>
        <w:tabs>
          <w:tab w:val="right" w:leader="dot" w:pos="8296"/>
        </w:tabs>
        <w:rPr>
          <w:noProof/>
          <w:rtl/>
        </w:rPr>
      </w:pPr>
      <w:hyperlink w:anchor="_Toc449874264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הביטוח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39) (</w:t>
        </w:r>
        <w:r w:rsidR="00D90493" w:rsidRPr="003265A0">
          <w:rPr>
            <w:rStyle w:val="Hyperlink"/>
            <w:rFonts w:hint="eastAsia"/>
            <w:noProof/>
            <w:rtl/>
          </w:rPr>
          <w:t>סיוע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למשפחות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ברוכות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ילדים</w:t>
        </w:r>
        <w:r w:rsidR="00D90493" w:rsidRPr="003265A0">
          <w:rPr>
            <w:rStyle w:val="Hyperlink"/>
            <w:noProof/>
            <w:rtl/>
          </w:rPr>
          <w:t>),</w:t>
        </w:r>
      </w:hyperlink>
      <w:r w:rsidR="000A0539">
        <w:rPr>
          <w:rStyle w:val="Hyperlink"/>
          <w:rFonts w:hint="cs"/>
          <w:noProof/>
          <w:u w:val="none"/>
          <w:rtl/>
        </w:rPr>
        <w:t xml:space="preserve"> </w:t>
      </w:r>
      <w:hyperlink w:anchor="_Toc449874265" w:history="1"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6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7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יסוד</w:t>
        </w:r>
        <w:r w:rsidR="00D90493" w:rsidRPr="003265A0">
          <w:rPr>
            <w:rStyle w:val="Hyperlink"/>
            <w:noProof/>
            <w:rtl/>
          </w:rPr>
          <w:t xml:space="preserve">: </w:t>
        </w:r>
        <w:r w:rsidR="00D90493" w:rsidRPr="003265A0">
          <w:rPr>
            <w:rStyle w:val="Hyperlink"/>
            <w:rFonts w:hint="eastAsia"/>
            <w:noProof/>
            <w:rtl/>
          </w:rPr>
          <w:t>השפיטה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מינוי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נשיא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בית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העליון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משנהו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ושופטיו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8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ד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טל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69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סדרי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השלטון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והמשפט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ביטול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החלת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השיפוט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והמינהל</w:t>
        </w:r>
        <w:r w:rsidR="00D90493" w:rsidRPr="003265A0">
          <w:rPr>
            <w:rStyle w:val="Hyperlink"/>
            <w:noProof/>
            <w:rtl/>
          </w:rPr>
          <w:t>)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הרוב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הדרוש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להחלת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השיפוט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והמינהל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0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וילן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1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האפוטרופוס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הכללי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התשנ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ט</w:t>
        </w:r>
        <w:r w:rsidR="00D90493" w:rsidRPr="003265A0">
          <w:rPr>
            <w:rStyle w:val="Hyperlink"/>
            <w:noProof/>
            <w:rtl/>
          </w:rPr>
          <w:t>–1999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2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קבוצת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3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מימון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מפלגות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הוצאות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בחירות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4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גפני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5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חינוך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ממלכתי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הכללת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תולדות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הפעילות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למען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6" w:history="1">
        <w:r w:rsidR="00D90493" w:rsidRPr="003265A0">
          <w:rPr>
            <w:rStyle w:val="Hyperlink"/>
            <w:rFonts w:hint="eastAsia"/>
            <w:noProof/>
            <w:rtl/>
          </w:rPr>
          <w:t>העלייה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לישראל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מברית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המועצות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קבוצת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חינוך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ממלכתי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העברת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תלמידים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מוסדות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שונים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–1999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7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גפני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821A50">
      <w:pPr>
        <w:pStyle w:val="TOC1"/>
        <w:tabs>
          <w:tab w:val="right" w:leader="dot" w:pos="8296"/>
        </w:tabs>
        <w:rPr>
          <w:noProof/>
          <w:rtl/>
        </w:rPr>
      </w:pPr>
      <w:hyperlink w:anchor="_Toc449874280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שעות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עבודה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ומנוחה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עבודה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בימי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מנוחה</w:t>
        </w:r>
      </w:hyperlink>
      <w:r w:rsidR="00821A50">
        <w:rPr>
          <w:rStyle w:val="Hyperlink"/>
          <w:rFonts w:hint="cs"/>
          <w:noProof/>
          <w:u w:val="none"/>
          <w:rtl/>
        </w:rPr>
        <w:t xml:space="preserve"> </w:t>
      </w:r>
      <w:hyperlink w:anchor="_Toc449874281" w:history="1">
        <w:r w:rsidR="00D90493" w:rsidRPr="003265A0">
          <w:rPr>
            <w:rStyle w:val="Hyperlink"/>
            <w:rFonts w:hint="eastAsia"/>
            <w:noProof/>
            <w:rtl/>
          </w:rPr>
          <w:t>בחנות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אגודה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שיתופית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התשנ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ט</w:t>
        </w:r>
        <w:r w:rsidR="00D90493" w:rsidRPr="003265A0">
          <w:rPr>
            <w:rStyle w:val="Hyperlink"/>
            <w:noProof/>
            <w:rtl/>
          </w:rPr>
          <w:t>–1999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2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גפני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821A50">
      <w:pPr>
        <w:pStyle w:val="TOC1"/>
        <w:tabs>
          <w:tab w:val="right" w:leader="dot" w:pos="8296"/>
        </w:tabs>
        <w:rPr>
          <w:noProof/>
          <w:rtl/>
        </w:rPr>
      </w:pPr>
      <w:hyperlink w:anchor="_Toc449874283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שעות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עבודה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ומנוחה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עבודה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בימי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מנוחה</w:t>
        </w:r>
      </w:hyperlink>
      <w:r w:rsidR="00821A50">
        <w:rPr>
          <w:rStyle w:val="Hyperlink"/>
          <w:rFonts w:hint="cs"/>
          <w:noProof/>
          <w:u w:val="none"/>
          <w:rtl/>
        </w:rPr>
        <w:t xml:space="preserve"> </w:t>
      </w:r>
      <w:hyperlink w:anchor="_Toc449874284" w:history="1">
        <w:r w:rsidR="00D90493" w:rsidRPr="003265A0">
          <w:rPr>
            <w:rStyle w:val="Hyperlink"/>
            <w:rFonts w:hint="eastAsia"/>
            <w:noProof/>
            <w:rtl/>
          </w:rPr>
          <w:t>בחנות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אגודה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שיתופית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התשנ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ט</w:t>
        </w:r>
        <w:r w:rsidR="00D90493" w:rsidRPr="003265A0">
          <w:rPr>
            <w:rStyle w:val="Hyperlink"/>
            <w:noProof/>
            <w:rtl/>
          </w:rPr>
          <w:t>–1999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5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פרוש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פקודת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תרומה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למוסד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ציבורי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קבוצת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המרכז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לגבורה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והנצחה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הר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איתן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8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קבוצת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0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מרשם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האוכלוסין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– </w:t>
        </w:r>
        <w:r w:rsidR="00D90493" w:rsidRPr="003265A0">
          <w:rPr>
            <w:rStyle w:val="Hyperlink"/>
            <w:rFonts w:hint="eastAsia"/>
            <w:noProof/>
            <w:rtl/>
          </w:rPr>
          <w:t>רישום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לאום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1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רובינשטיין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2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זכויות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התלמיד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3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4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השאלת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ספרי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לימוד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5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הנכים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זכויות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שונות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הביטוח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40) (</w:t>
        </w:r>
        <w:r w:rsidR="00D90493" w:rsidRPr="003265A0">
          <w:rPr>
            <w:rStyle w:val="Hyperlink"/>
            <w:rFonts w:hint="eastAsia"/>
            <w:noProof/>
            <w:rtl/>
          </w:rPr>
          <w:t>העלאת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שיעור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הקצבה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לנכה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29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0" w:history="1">
        <w:r w:rsidR="00D90493" w:rsidRPr="003265A0">
          <w:rPr>
            <w:rStyle w:val="Hyperlink"/>
            <w:rFonts w:hint="eastAsia"/>
            <w:noProof/>
            <w:rtl/>
          </w:rPr>
          <w:t>מסמכים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שהונחו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שולחן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1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הביטוח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40) (</w:t>
        </w:r>
        <w:r w:rsidR="00D90493" w:rsidRPr="003265A0">
          <w:rPr>
            <w:rStyle w:val="Hyperlink"/>
            <w:rFonts w:hint="eastAsia"/>
            <w:noProof/>
            <w:rtl/>
          </w:rPr>
          <w:t>העלאת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שיעור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הקצבה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לנכה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–2000;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2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הנכים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זכויות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שונות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3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4" w:history="1">
        <w:r w:rsidR="00D90493" w:rsidRPr="003265A0">
          <w:rPr>
            <w:rStyle w:val="Hyperlink"/>
            <w:rFonts w:hint="eastAsia"/>
            <w:noProof/>
            <w:rtl/>
          </w:rPr>
          <w:t>הודעת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היושבת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ראש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5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הביטוח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40) (</w:t>
        </w:r>
        <w:r w:rsidR="00D90493" w:rsidRPr="003265A0">
          <w:rPr>
            <w:rStyle w:val="Hyperlink"/>
            <w:rFonts w:hint="eastAsia"/>
            <w:noProof/>
            <w:rtl/>
          </w:rPr>
          <w:t>העלאת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שיעור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הקצבה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לנכה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–2000;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הנכים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זכויות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שונות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יסוד</w:t>
        </w:r>
        <w:r w:rsidR="00D90493" w:rsidRPr="003265A0">
          <w:rPr>
            <w:rStyle w:val="Hyperlink"/>
            <w:noProof/>
            <w:rtl/>
          </w:rPr>
          <w:t xml:space="preserve">: </w:t>
        </w:r>
        <w:r w:rsidR="00D90493" w:rsidRPr="003265A0">
          <w:rPr>
            <w:rStyle w:val="Hyperlink"/>
            <w:rFonts w:hint="eastAsia"/>
            <w:noProof/>
            <w:rtl/>
          </w:rPr>
          <w:t>החקיקה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0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0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פקודת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בתי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הסוהר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18),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1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2" w:history="1">
        <w:r w:rsidR="00D90493" w:rsidRPr="003265A0">
          <w:rPr>
            <w:rStyle w:val="Hyperlink"/>
            <w:rFonts w:hint="eastAsia"/>
            <w:noProof/>
            <w:rtl/>
          </w:rPr>
          <w:t>דיווח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משלחת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לכנס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הארגון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לביטחון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ולשיתוף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פעולה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באירופה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3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ועדת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החקירה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הפרלמנטרית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בנושא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איתור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והשבת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4" w:history="1">
        <w:r w:rsidR="00D90493" w:rsidRPr="003265A0">
          <w:rPr>
            <w:rStyle w:val="Hyperlink"/>
            <w:rFonts w:hint="eastAsia"/>
            <w:noProof/>
            <w:rtl/>
          </w:rPr>
          <w:t>נכסים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נספי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השואה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להאריך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תקופת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כהונתה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5" w:history="1">
        <w:r w:rsidR="00D90493" w:rsidRPr="003265A0">
          <w:rPr>
            <w:rStyle w:val="Hyperlink"/>
            <w:rFonts w:hint="eastAsia"/>
            <w:noProof/>
            <w:rtl/>
          </w:rPr>
          <w:t>מסמכים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שהונחו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שולחן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הרשויות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המקומיות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בחירת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הרשות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וסגניו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וכהונתם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20) (</w:t>
        </w:r>
        <w:r w:rsidR="00D90493" w:rsidRPr="003265A0">
          <w:rPr>
            <w:rStyle w:val="Hyperlink"/>
            <w:rFonts w:hint="eastAsia"/>
            <w:noProof/>
            <w:rtl/>
          </w:rPr>
          <w:t>איסור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עיסוק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נוסף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8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19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הרשויות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המקומיות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יועצת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לענייני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מעמד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האשה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0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1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עבודת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נשים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20),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2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3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14) (</w:t>
        </w:r>
        <w:r w:rsidR="00D90493" w:rsidRPr="003265A0">
          <w:rPr>
            <w:rStyle w:val="Hyperlink"/>
            <w:rFonts w:hint="eastAsia"/>
            <w:noProof/>
            <w:rtl/>
          </w:rPr>
          <w:t>היועץ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המשפטי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לכנסת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4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5" w:history="1">
        <w:r w:rsidR="00D90493" w:rsidRPr="003265A0">
          <w:rPr>
            <w:rStyle w:val="Hyperlink"/>
            <w:rFonts w:hint="eastAsia"/>
            <w:noProof/>
            <w:rtl/>
          </w:rPr>
          <w:t>מסמכים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שהונחו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שולחן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14) (</w:t>
        </w:r>
        <w:r w:rsidR="00D90493" w:rsidRPr="003265A0">
          <w:rPr>
            <w:rStyle w:val="Hyperlink"/>
            <w:rFonts w:hint="eastAsia"/>
            <w:noProof/>
            <w:rtl/>
          </w:rPr>
          <w:t>היועץ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המשפטי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לכנסת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בתי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 [</w:t>
        </w:r>
        <w:r w:rsidR="00D90493" w:rsidRPr="003265A0">
          <w:rPr>
            <w:rStyle w:val="Hyperlink"/>
            <w:rFonts w:hint="eastAsia"/>
            <w:noProof/>
            <w:rtl/>
          </w:rPr>
          <w:t>נוסח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משולב</w:t>
        </w:r>
        <w:r w:rsidR="00D90493" w:rsidRPr="003265A0">
          <w:rPr>
            <w:rStyle w:val="Hyperlink"/>
            <w:noProof/>
            <w:rtl/>
          </w:rPr>
          <w:t>]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28) (</w:t>
        </w:r>
        <w:r w:rsidR="00D90493" w:rsidRPr="003265A0">
          <w:rPr>
            <w:rStyle w:val="Hyperlink"/>
            <w:rFonts w:hint="eastAsia"/>
            <w:noProof/>
            <w:rtl/>
          </w:rPr>
          <w:t>מבנה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מערכת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בתי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ותיקונים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שונים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 xml:space="preserve">–2000; 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יסוד</w:t>
        </w:r>
        <w:r w:rsidR="00D90493" w:rsidRPr="003265A0">
          <w:rPr>
            <w:rStyle w:val="Hyperlink"/>
            <w:noProof/>
            <w:rtl/>
          </w:rPr>
          <w:t xml:space="preserve">: </w:t>
        </w:r>
        <w:r w:rsidR="00D90493" w:rsidRPr="003265A0">
          <w:rPr>
            <w:rStyle w:val="Hyperlink"/>
            <w:rFonts w:hint="eastAsia"/>
            <w:noProof/>
            <w:rtl/>
          </w:rPr>
          <w:t>השפיטה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3) (</w:t>
        </w:r>
        <w:r w:rsidR="00D90493" w:rsidRPr="003265A0">
          <w:rPr>
            <w:rStyle w:val="Hyperlink"/>
            <w:rFonts w:hint="eastAsia"/>
            <w:noProof/>
            <w:rtl/>
          </w:rPr>
          <w:t>ערכאות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השיפוט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ודיון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נוסף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2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0" w:history="1">
        <w:r w:rsidR="00D90493" w:rsidRPr="003265A0">
          <w:rPr>
            <w:rStyle w:val="Hyperlink"/>
            <w:rFonts w:hint="eastAsia"/>
            <w:noProof/>
            <w:rtl/>
          </w:rPr>
          <w:t>מסמכים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שהונחו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שולחן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1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בתי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 [</w:t>
        </w:r>
        <w:r w:rsidR="00D90493" w:rsidRPr="003265A0">
          <w:rPr>
            <w:rStyle w:val="Hyperlink"/>
            <w:rFonts w:hint="eastAsia"/>
            <w:noProof/>
            <w:rtl/>
          </w:rPr>
          <w:t>נוסח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משולב</w:t>
        </w:r>
        <w:r w:rsidR="00D90493" w:rsidRPr="003265A0">
          <w:rPr>
            <w:rStyle w:val="Hyperlink"/>
            <w:noProof/>
            <w:rtl/>
          </w:rPr>
          <w:t>]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28)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2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מבנה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מערכת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בתי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ותיקונים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שונים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 xml:space="preserve">–2000; 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יסוד</w:t>
        </w:r>
        <w:r w:rsidR="00D90493" w:rsidRPr="003265A0">
          <w:rPr>
            <w:rStyle w:val="Hyperlink"/>
            <w:noProof/>
            <w:rtl/>
          </w:rPr>
          <w:t xml:space="preserve">: </w:t>
        </w:r>
        <w:r w:rsidR="00D90493" w:rsidRPr="003265A0">
          <w:rPr>
            <w:rStyle w:val="Hyperlink"/>
            <w:rFonts w:hint="eastAsia"/>
            <w:noProof/>
            <w:rtl/>
          </w:rPr>
          <w:t>השפיטה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3) (</w:t>
        </w:r>
        <w:r w:rsidR="00D90493" w:rsidRPr="003265A0">
          <w:rPr>
            <w:rStyle w:val="Hyperlink"/>
            <w:rFonts w:hint="eastAsia"/>
            <w:noProof/>
            <w:rtl/>
          </w:rPr>
          <w:t>ערכאות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השיפוט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ודיון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נוסף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3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4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14) (</w:t>
        </w:r>
        <w:r w:rsidR="00D90493" w:rsidRPr="003265A0">
          <w:rPr>
            <w:rStyle w:val="Hyperlink"/>
            <w:rFonts w:hint="eastAsia"/>
            <w:noProof/>
            <w:rtl/>
          </w:rPr>
          <w:t>היועץ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המשפטי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לכנסת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5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איסור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הלבנת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הון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ההוצאה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לפועל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20),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3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0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הפיקדון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מכלי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משקה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2),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1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2" w:history="1">
        <w:r w:rsidR="00D90493" w:rsidRPr="003265A0">
          <w:rPr>
            <w:rStyle w:val="Hyperlink"/>
            <w:rFonts w:hint="eastAsia"/>
            <w:noProof/>
            <w:rtl/>
          </w:rPr>
          <w:t>מסמכים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שהונחו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שולחן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3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הפיקדון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מכלי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משקה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2),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4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5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פקודת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המכרות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7),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6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7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שמירת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הניקיון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6),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8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49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פקודת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העיריות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73),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0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1" w:history="1">
        <w:r w:rsidR="00D90493" w:rsidRPr="003265A0">
          <w:rPr>
            <w:rStyle w:val="Hyperlink"/>
            <w:rFonts w:hint="eastAsia"/>
            <w:noProof/>
            <w:rtl/>
          </w:rPr>
          <w:t>מסמכים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שהונחו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שולחן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</w:hyperlink>
    </w:p>
    <w:p w:rsidR="00D90493" w:rsidRDefault="00FA6A9A" w:rsidP="00C126F3">
      <w:pPr>
        <w:pStyle w:val="TOC1"/>
        <w:tabs>
          <w:tab w:val="right" w:leader="dot" w:pos="8296"/>
        </w:tabs>
        <w:rPr>
          <w:noProof/>
          <w:rtl/>
        </w:rPr>
      </w:pPr>
      <w:hyperlink w:anchor="_Toc449874352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המכר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דירות</w:t>
        </w:r>
        <w:r w:rsidR="00D90493" w:rsidRPr="003265A0">
          <w:rPr>
            <w:rStyle w:val="Hyperlink"/>
            <w:noProof/>
            <w:rtl/>
          </w:rPr>
          <w:t>) (</w:t>
        </w:r>
        <w:r w:rsidR="00D90493" w:rsidRPr="003265A0">
          <w:rPr>
            <w:rStyle w:val="Hyperlink"/>
            <w:rFonts w:hint="eastAsia"/>
            <w:noProof/>
            <w:rtl/>
          </w:rPr>
          <w:t>הבטחת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השקעות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רוכשי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דירות</w:t>
        </w:r>
        <w:r w:rsidR="00D90493" w:rsidRPr="003265A0">
          <w:rPr>
            <w:rStyle w:val="Hyperlink"/>
            <w:noProof/>
            <w:rtl/>
          </w:rPr>
          <w:t>)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3),</w:t>
        </w:r>
      </w:hyperlink>
      <w:r w:rsidR="00C126F3">
        <w:rPr>
          <w:rStyle w:val="Hyperlink"/>
          <w:rFonts w:hint="cs"/>
          <w:noProof/>
          <w:u w:val="none"/>
          <w:rtl/>
        </w:rPr>
        <w:t xml:space="preserve"> </w:t>
      </w:r>
      <w:hyperlink w:anchor="_Toc449874353" w:history="1"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4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5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רשות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שדות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התעופה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ורשות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הנמלים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והרכבות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תיקוני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חקיקה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0A0539">
      <w:pPr>
        <w:pStyle w:val="TOC1"/>
        <w:tabs>
          <w:tab w:val="right" w:leader="dot" w:pos="8296"/>
        </w:tabs>
        <w:rPr>
          <w:noProof/>
          <w:rtl/>
        </w:rPr>
      </w:pPr>
      <w:hyperlink w:anchor="_Toc449874356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 xml:space="preserve">) 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7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הביטוח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39),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8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59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נכי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המלחמה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בנאצים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ביטול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הגבלת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המועדים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להגשת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בקשה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לתגמול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0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הוראה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מיוחדת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1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2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הבלו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דלק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4),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3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4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הבלו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הדלק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5) (</w:t>
        </w:r>
        <w:r w:rsidR="00D90493" w:rsidRPr="003265A0">
          <w:rPr>
            <w:rStyle w:val="Hyperlink"/>
            <w:rFonts w:hint="eastAsia"/>
            <w:noProof/>
            <w:rtl/>
          </w:rPr>
          <w:t>איסור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מיסוי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מפלה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סולר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5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6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הביטוח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42) (</w:t>
        </w:r>
        <w:r w:rsidR="00D90493" w:rsidRPr="003265A0">
          <w:rPr>
            <w:rStyle w:val="Hyperlink"/>
            <w:rFonts w:hint="eastAsia"/>
            <w:noProof/>
            <w:rtl/>
          </w:rPr>
          <w:t>מענק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חג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6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0A0539">
      <w:pPr>
        <w:pStyle w:val="TOC1"/>
        <w:tabs>
          <w:tab w:val="right" w:leader="dot" w:pos="8296"/>
        </w:tabs>
        <w:rPr>
          <w:noProof/>
          <w:rtl/>
        </w:rPr>
      </w:pPr>
      <w:hyperlink w:anchor="_Toc44987436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הרשויות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המקומיות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תיקוני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חקיקה</w:t>
        </w:r>
        <w:r w:rsidR="00D90493" w:rsidRPr="003265A0">
          <w:rPr>
            <w:rStyle w:val="Hyperlink"/>
            <w:noProof/>
            <w:rtl/>
          </w:rPr>
          <w:t>) (</w:t>
        </w:r>
        <w:r w:rsidR="00D90493" w:rsidRPr="003265A0">
          <w:rPr>
            <w:rStyle w:val="Hyperlink"/>
            <w:rFonts w:hint="eastAsia"/>
            <w:noProof/>
            <w:rtl/>
          </w:rPr>
          <w:t>שלילת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הזכות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להיבחר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ולכהן</w:t>
        </w:r>
      </w:hyperlink>
      <w:r w:rsidR="000A0539">
        <w:rPr>
          <w:rStyle w:val="Hyperlink"/>
          <w:rFonts w:hint="cs"/>
          <w:noProof/>
          <w:u w:val="none"/>
          <w:rtl/>
        </w:rPr>
        <w:t xml:space="preserve"> </w:t>
      </w:r>
      <w:hyperlink w:anchor="_Toc449874369" w:history="1">
        <w:r w:rsidR="00D90493" w:rsidRPr="003265A0">
          <w:rPr>
            <w:rStyle w:val="Hyperlink"/>
            <w:rFonts w:hint="eastAsia"/>
            <w:noProof/>
            <w:rtl/>
          </w:rPr>
          <w:t>בשל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פלילי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0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1" w:history="1">
        <w:r w:rsidR="00D90493" w:rsidRPr="003265A0">
          <w:rPr>
            <w:rStyle w:val="Hyperlink"/>
            <w:rFonts w:hint="eastAsia"/>
            <w:noProof/>
            <w:rtl/>
          </w:rPr>
          <w:t>דברים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לזכרו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חסיד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אומות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העולם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יאן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קארסקי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2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חתימה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אלקטרונית</w:t>
        </w:r>
        <w:r w:rsidR="00D90493" w:rsidRPr="003265A0">
          <w:rPr>
            <w:rStyle w:val="Hyperlink"/>
            <w:noProof/>
            <w:rtl/>
          </w:rPr>
          <w:t xml:space="preserve">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3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4" w:history="1">
        <w:r w:rsidR="00D90493" w:rsidRPr="003265A0">
          <w:rPr>
            <w:rStyle w:val="Hyperlink"/>
            <w:rFonts w:hint="eastAsia"/>
            <w:noProof/>
            <w:rtl/>
          </w:rPr>
          <w:t>הודעת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הממשלה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רצונה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להחיל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דין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רציפות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5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פקודת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124)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6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הקלות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במתן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הטבה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לשינויי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מבנה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7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8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הביטוח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הלאומי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40),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7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C126F3">
      <w:pPr>
        <w:pStyle w:val="TOC1"/>
        <w:tabs>
          <w:tab w:val="right" w:leader="dot" w:pos="8296"/>
        </w:tabs>
        <w:rPr>
          <w:noProof/>
          <w:rtl/>
        </w:rPr>
      </w:pPr>
      <w:hyperlink w:anchor="_Toc449874380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שירות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ביטחון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7 </w:t>
        </w:r>
        <w:r w:rsidR="00D90493" w:rsidRPr="003265A0">
          <w:rPr>
            <w:rStyle w:val="Hyperlink"/>
            <w:rFonts w:hint="eastAsia"/>
            <w:noProof/>
            <w:rtl/>
          </w:rPr>
          <w:t>והוראת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שעה</w:t>
        </w:r>
        <w:r w:rsidR="00D90493" w:rsidRPr="003265A0">
          <w:rPr>
            <w:rStyle w:val="Hyperlink"/>
            <w:noProof/>
            <w:rtl/>
          </w:rPr>
          <w:t>) (</w:t>
        </w:r>
        <w:r w:rsidR="00D90493" w:rsidRPr="003265A0">
          <w:rPr>
            <w:rStyle w:val="Hyperlink"/>
            <w:rFonts w:hint="eastAsia"/>
            <w:noProof/>
            <w:rtl/>
          </w:rPr>
          <w:t>שירות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במשטרה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ושירות</w:t>
        </w:r>
      </w:hyperlink>
      <w:r w:rsidR="00C126F3">
        <w:rPr>
          <w:rStyle w:val="Hyperlink"/>
          <w:rFonts w:hint="cs"/>
          <w:noProof/>
          <w:u w:val="none"/>
          <w:rtl/>
        </w:rPr>
        <w:t xml:space="preserve"> </w:t>
      </w:r>
      <w:hyperlink w:anchor="_Toc449874381" w:history="1">
        <w:r w:rsidR="00D90493" w:rsidRPr="003265A0">
          <w:rPr>
            <w:rStyle w:val="Hyperlink"/>
            <w:rFonts w:hint="eastAsia"/>
            <w:noProof/>
            <w:rtl/>
          </w:rPr>
          <w:t>מוכר</w:t>
        </w:r>
        <w:r w:rsidR="00D90493" w:rsidRPr="003265A0">
          <w:rPr>
            <w:rStyle w:val="Hyperlink"/>
            <w:noProof/>
            <w:rtl/>
          </w:rPr>
          <w:t>)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3),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2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3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שירות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ביטחון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 xml:space="preserve">' 12),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4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5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הרשויות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המקומיות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ייעוד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כספי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הקצבות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למטרות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חינוך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6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שנייה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שלישית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7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בית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לענייני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משפחה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4)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8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הפניה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ליחידות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הסיוע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89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0" w:history="1">
        <w:r w:rsidR="00D90493" w:rsidRPr="003265A0">
          <w:rPr>
            <w:rStyle w:val="Hyperlink"/>
            <w:rFonts w:hint="eastAsia"/>
            <w:noProof/>
            <w:rtl/>
          </w:rPr>
          <w:t>הודעת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הממשלה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הפסקת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כהונתו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סגן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החוץ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ועל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מינוי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סגן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במשרד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1" w:history="1">
        <w:r w:rsidR="00D90493" w:rsidRPr="003265A0">
          <w:rPr>
            <w:rStyle w:val="Hyperlink"/>
            <w:rFonts w:hint="eastAsia"/>
            <w:noProof/>
            <w:rtl/>
          </w:rPr>
          <w:t>הממשלה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2" w:history="1">
        <w:r w:rsidR="00D90493" w:rsidRPr="003265A0">
          <w:rPr>
            <w:rStyle w:val="Hyperlink"/>
            <w:rFonts w:hint="eastAsia"/>
            <w:noProof/>
            <w:rtl/>
          </w:rPr>
          <w:t>הצעת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חוק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בית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המשפט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לענייני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משפחה</w:t>
        </w:r>
        <w:r w:rsidR="00D90493" w:rsidRPr="003265A0">
          <w:rPr>
            <w:rStyle w:val="Hyperlink"/>
            <w:noProof/>
            <w:rtl/>
          </w:rPr>
          <w:t xml:space="preserve"> (</w:t>
        </w:r>
        <w:r w:rsidR="00D90493" w:rsidRPr="003265A0">
          <w:rPr>
            <w:rStyle w:val="Hyperlink"/>
            <w:rFonts w:hint="eastAsia"/>
            <w:noProof/>
            <w:rtl/>
          </w:rPr>
          <w:t>תיקון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מס</w:t>
        </w:r>
        <w:r w:rsidR="00D90493" w:rsidRPr="003265A0">
          <w:rPr>
            <w:rStyle w:val="Hyperlink"/>
            <w:noProof/>
            <w:rtl/>
          </w:rPr>
          <w:t>' 4)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3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הפניה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ליחידות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הסיוע</w:t>
        </w:r>
        <w:r w:rsidR="00D90493" w:rsidRPr="003265A0">
          <w:rPr>
            <w:rStyle w:val="Hyperlink"/>
            <w:noProof/>
            <w:rtl/>
          </w:rPr>
          <w:t xml:space="preserve">), </w:t>
        </w:r>
        <w:r w:rsidR="00D90493" w:rsidRPr="003265A0">
          <w:rPr>
            <w:rStyle w:val="Hyperlink"/>
            <w:rFonts w:hint="eastAsia"/>
            <w:noProof/>
            <w:rtl/>
          </w:rPr>
          <w:t>התש</w:t>
        </w:r>
        <w:r w:rsidR="00D90493" w:rsidRPr="003265A0">
          <w:rPr>
            <w:rStyle w:val="Hyperlink"/>
            <w:noProof/>
            <w:rtl/>
          </w:rPr>
          <w:t>"</w:t>
        </w:r>
        <w:r w:rsidR="00D90493" w:rsidRPr="003265A0">
          <w:rPr>
            <w:rStyle w:val="Hyperlink"/>
            <w:rFonts w:hint="eastAsia"/>
            <w:noProof/>
            <w:rtl/>
          </w:rPr>
          <w:t>ס</w:t>
        </w:r>
        <w:r w:rsidR="00D90493" w:rsidRPr="003265A0">
          <w:rPr>
            <w:rStyle w:val="Hyperlink"/>
            <w:noProof/>
            <w:rtl/>
          </w:rPr>
          <w:t>–2000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4" w:history="1">
        <w:r w:rsidR="00D90493" w:rsidRPr="003265A0">
          <w:rPr>
            <w:rStyle w:val="Hyperlink"/>
            <w:noProof/>
            <w:rtl/>
          </w:rPr>
          <w:t>(</w:t>
        </w:r>
        <w:r w:rsidR="00D90493" w:rsidRPr="003265A0">
          <w:rPr>
            <w:rStyle w:val="Hyperlink"/>
            <w:rFonts w:hint="eastAsia"/>
            <w:noProof/>
            <w:rtl/>
          </w:rPr>
          <w:t>קריאה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ראשונה</w:t>
        </w:r>
        <w:r w:rsidR="00D90493" w:rsidRPr="003265A0">
          <w:rPr>
            <w:rStyle w:val="Hyperlink"/>
            <w:noProof/>
            <w:rtl/>
          </w:rPr>
          <w:t>)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5" w:history="1">
        <w:r w:rsidR="00D90493" w:rsidRPr="003265A0">
          <w:rPr>
            <w:rStyle w:val="Hyperlink"/>
            <w:rFonts w:hint="eastAsia"/>
            <w:noProof/>
            <w:rtl/>
          </w:rPr>
          <w:t>הודעה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אישית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י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נאות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6" w:history="1">
        <w:r w:rsidR="00D90493" w:rsidRPr="003265A0">
          <w:rPr>
            <w:rStyle w:val="Hyperlink"/>
            <w:rFonts w:hint="eastAsia"/>
            <w:noProof/>
            <w:rtl/>
          </w:rPr>
          <w:t>הודעה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אישית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חבר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ז</w:t>
        </w:r>
        <w:r w:rsidR="00D90493" w:rsidRPr="003265A0">
          <w:rPr>
            <w:rStyle w:val="Hyperlink"/>
            <w:noProof/>
            <w:rtl/>
          </w:rPr>
          <w:t xml:space="preserve">' </w:t>
        </w:r>
        <w:r w:rsidR="00D90493" w:rsidRPr="003265A0">
          <w:rPr>
            <w:rStyle w:val="Hyperlink"/>
            <w:rFonts w:hint="eastAsia"/>
            <w:noProof/>
            <w:rtl/>
          </w:rPr>
          <w:t>אורלב</w:t>
        </w:r>
      </w:hyperlink>
    </w:p>
    <w:p w:rsidR="00D90493" w:rsidRDefault="00FA6A9A" w:rsidP="00D90493">
      <w:pPr>
        <w:pStyle w:val="TOC1"/>
        <w:tabs>
          <w:tab w:val="right" w:leader="dot" w:pos="8296"/>
        </w:tabs>
        <w:rPr>
          <w:noProof/>
          <w:rtl/>
        </w:rPr>
      </w:pPr>
      <w:hyperlink w:anchor="_Toc449874397" w:history="1">
        <w:r w:rsidR="00D90493" w:rsidRPr="003265A0">
          <w:rPr>
            <w:rStyle w:val="Hyperlink"/>
            <w:rFonts w:hint="eastAsia"/>
            <w:noProof/>
            <w:rtl/>
          </w:rPr>
          <w:t>דברים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בסיום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המושב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השני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של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הכנסת</w:t>
        </w:r>
        <w:r w:rsidR="00D90493" w:rsidRPr="003265A0">
          <w:rPr>
            <w:rStyle w:val="Hyperlink"/>
            <w:noProof/>
            <w:rtl/>
          </w:rPr>
          <w:t xml:space="preserve"> </w:t>
        </w:r>
        <w:r w:rsidR="00D90493" w:rsidRPr="003265A0">
          <w:rPr>
            <w:rStyle w:val="Hyperlink"/>
            <w:rFonts w:hint="eastAsia"/>
            <w:noProof/>
            <w:rtl/>
          </w:rPr>
          <w:t>החמש</w:t>
        </w:r>
        <w:r w:rsidR="00D90493" w:rsidRPr="003265A0">
          <w:rPr>
            <w:rStyle w:val="Hyperlink"/>
            <w:noProof/>
            <w:rtl/>
          </w:rPr>
          <w:t>-</w:t>
        </w:r>
        <w:r w:rsidR="00D90493" w:rsidRPr="003265A0">
          <w:rPr>
            <w:rStyle w:val="Hyperlink"/>
            <w:rFonts w:hint="eastAsia"/>
            <w:noProof/>
            <w:rtl/>
          </w:rPr>
          <w:t>עשרה</w:t>
        </w:r>
      </w:hyperlink>
    </w:p>
    <w:p w:rsidR="00D90493" w:rsidRDefault="00D90493" w:rsidP="00D90493">
      <w:pPr>
        <w:jc w:val="center"/>
        <w:rPr>
          <w:rtl/>
        </w:rPr>
      </w:pPr>
      <w:r>
        <w:rPr>
          <w:rtl/>
        </w:rPr>
        <w:fldChar w:fldCharType="end"/>
      </w:r>
    </w:p>
    <w:p w:rsidR="00D90493" w:rsidRPr="00D90493" w:rsidRDefault="00D90493" w:rsidP="00D90493">
      <w:pPr>
        <w:pStyle w:val="1"/>
        <w:rPr>
          <w:rtl/>
        </w:rPr>
      </w:pPr>
      <w:bookmarkStart w:id="1" w:name="_Toc449874253"/>
      <w:r w:rsidRPr="00D90493">
        <w:rPr>
          <w:rtl/>
        </w:rPr>
        <w:t>מסמכים שהונחו על שולחן הכנסת</w:t>
      </w:r>
      <w:bookmarkEnd w:id="1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וחברותיה,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מתכבד לפתוח את ישיבת הכנסת </w:t>
      </w:r>
      <w:r w:rsidR="00D90493">
        <w:rPr>
          <w:rtl/>
        </w:rPr>
        <w:t>–</w:t>
      </w:r>
      <w:r w:rsidRPr="00E8235D">
        <w:rPr>
          <w:rtl/>
        </w:rPr>
        <w:t xml:space="preserve"> היום יום</w:t>
      </w:r>
      <w:r w:rsidR="00D90493">
        <w:rPr>
          <w:rtl/>
        </w:rPr>
        <w:t xml:space="preserve"> </w:t>
      </w:r>
      <w:r w:rsidRPr="00E8235D">
        <w:rPr>
          <w:rtl/>
        </w:rPr>
        <w:t>רביעי, א' בחודש מנחם אב התש"ס, 2 בחודש אוגוסט שנת 2000.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סעיף ראשון בסדר</w:t>
      </w:r>
      <w:r w:rsidR="00D90493">
        <w:rPr>
          <w:rtl/>
        </w:rPr>
        <w:t>-</w:t>
      </w:r>
      <w:r w:rsidRPr="00E8235D">
        <w:rPr>
          <w:rtl/>
        </w:rPr>
        <w:t>היום: הודעה למזכיר הכנסת.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מזכיר הכנסת א' האן: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 יושב</w:t>
      </w:r>
      <w:r w:rsidR="00D90493">
        <w:rPr>
          <w:rtl/>
        </w:rPr>
        <w:t>-</w:t>
      </w:r>
      <w:r w:rsidRPr="00E8235D">
        <w:rPr>
          <w:rtl/>
        </w:rPr>
        <w:t xml:space="preserve">ראש הכנסת, הנני מתכבד להודיעכם, כי הונחו היום שולחן הכנסת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מוקדם: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לתיקון סדרי המינהל (החלטות והנמקות) (תיקון </w:t>
      </w:r>
      <w:r w:rsidR="00D90493">
        <w:rPr>
          <w:rtl/>
        </w:rPr>
        <w:t>–</w:t>
      </w:r>
      <w:r w:rsidRPr="00E8235D">
        <w:rPr>
          <w:rtl/>
        </w:rPr>
        <w:t xml:space="preserve"> חובת</w:t>
      </w:r>
      <w:r w:rsidR="00D90493">
        <w:rPr>
          <w:rtl/>
        </w:rPr>
        <w:t xml:space="preserve"> </w:t>
      </w:r>
      <w:r w:rsidRPr="00E8235D">
        <w:rPr>
          <w:rtl/>
        </w:rPr>
        <w:t>מתן</w:t>
      </w:r>
      <w:r w:rsidR="00D90493">
        <w:rPr>
          <w:rtl/>
        </w:rPr>
        <w:t xml:space="preserve"> </w:t>
      </w:r>
      <w:r w:rsidRPr="00E8235D">
        <w:rPr>
          <w:rtl/>
        </w:rPr>
        <w:t>תשובה),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דוד טל; הצעת חוק הגנת הצרכן (תיקון </w:t>
      </w:r>
      <w:r w:rsidR="00D90493">
        <w:rPr>
          <w:rtl/>
        </w:rPr>
        <w:t xml:space="preserve">– </w:t>
      </w:r>
      <w:r w:rsidRPr="00E8235D">
        <w:rPr>
          <w:rtl/>
        </w:rPr>
        <w:t>פטור מסימון מחירים במוצרי חלב זולים),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אברהם הירשזון;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הבטחת</w:t>
      </w:r>
      <w:r w:rsidR="00D90493">
        <w:rPr>
          <w:rtl/>
        </w:rPr>
        <w:t xml:space="preserve"> </w:t>
      </w:r>
      <w:r w:rsidRPr="00E8235D">
        <w:rPr>
          <w:rtl/>
        </w:rPr>
        <w:t>מעמדה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העיר תל</w:t>
      </w:r>
      <w:r w:rsidR="00D90493">
        <w:rPr>
          <w:rtl/>
        </w:rPr>
        <w:t>-</w:t>
      </w:r>
      <w:r w:rsidRPr="00E8235D">
        <w:rPr>
          <w:rtl/>
        </w:rPr>
        <w:t>אביב</w:t>
      </w:r>
      <w:r w:rsidR="00D90493">
        <w:rPr>
          <w:rtl/>
        </w:rPr>
        <w:t>–</w:t>
      </w:r>
      <w:r w:rsidRPr="00E8235D">
        <w:rPr>
          <w:rtl/>
        </w:rPr>
        <w:t>יפו,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אברהם</w:t>
      </w:r>
      <w:r w:rsidR="00D90493">
        <w:rPr>
          <w:rtl/>
        </w:rPr>
        <w:t xml:space="preserve"> </w:t>
      </w:r>
      <w:r w:rsidRPr="00E8235D">
        <w:rPr>
          <w:rtl/>
        </w:rPr>
        <w:t>הירשזון;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מינהל מקרקעי ישראל (תיקון </w:t>
      </w:r>
      <w:r w:rsidR="00D90493">
        <w:rPr>
          <w:rtl/>
        </w:rPr>
        <w:t>–</w:t>
      </w:r>
      <w:r w:rsidRPr="00E8235D">
        <w:rPr>
          <w:rtl/>
        </w:rPr>
        <w:t xml:space="preserve"> הגבלת דמי חכירה),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שטרית;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הלאומי (תיקון </w:t>
      </w:r>
      <w:r w:rsidR="00D90493">
        <w:rPr>
          <w:rtl/>
        </w:rPr>
        <w:t>–</w:t>
      </w:r>
      <w:r w:rsidRPr="00E8235D">
        <w:rPr>
          <w:rtl/>
        </w:rPr>
        <w:t xml:space="preserve"> קצבת זיקנה),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יעקב</w:t>
      </w:r>
      <w:r w:rsidR="00D90493">
        <w:rPr>
          <w:rtl/>
        </w:rPr>
        <w:t xml:space="preserve"> </w:t>
      </w:r>
      <w:r w:rsidRPr="00E8235D">
        <w:rPr>
          <w:rtl/>
        </w:rPr>
        <w:t>ליצמן;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אמנות בין</w:t>
      </w:r>
      <w:r w:rsidR="00D90493">
        <w:rPr>
          <w:rtl/>
        </w:rPr>
        <w:t>-</w:t>
      </w:r>
      <w:r w:rsidRPr="00E8235D">
        <w:rPr>
          <w:rtl/>
        </w:rPr>
        <w:t>לאומיות (אישור</w:t>
      </w:r>
      <w:r w:rsidR="00D90493">
        <w:rPr>
          <w:rtl/>
        </w:rPr>
        <w:t xml:space="preserve"> </w:t>
      </w:r>
      <w:r w:rsidRPr="00E8235D">
        <w:rPr>
          <w:rtl/>
        </w:rPr>
        <w:t>הכנסת), התש"ס</w:t>
      </w:r>
      <w:r w:rsidR="00D90493">
        <w:rPr>
          <w:rtl/>
        </w:rPr>
        <w:t>–</w:t>
      </w:r>
      <w:r w:rsidRPr="00E8235D">
        <w:rPr>
          <w:rtl/>
        </w:rPr>
        <w:t>2000, מאת חברי הכנסת נחום לנגנטל, צחי הנגבי, תמר גוז'נסקי ואברהם</w:t>
      </w:r>
      <w:r w:rsidR="00D90493">
        <w:rPr>
          <w:rtl/>
        </w:rPr>
        <w:t xml:space="preserve"> </w:t>
      </w:r>
      <w:r w:rsidRPr="00E8235D">
        <w:rPr>
          <w:rtl/>
        </w:rPr>
        <w:t>הירשזון;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שירות הקבע בצבא</w:t>
      </w:r>
      <w:r w:rsidR="00D90493">
        <w:rPr>
          <w:rtl/>
        </w:rPr>
        <w:t>-</w:t>
      </w:r>
      <w:r w:rsidRPr="00E8235D">
        <w:rPr>
          <w:rtl/>
        </w:rPr>
        <w:t xml:space="preserve">הגנה לישראל (גמלאות) (תיקון </w:t>
      </w:r>
      <w:r w:rsidR="00D90493">
        <w:rPr>
          <w:rtl/>
        </w:rPr>
        <w:t>–</w:t>
      </w:r>
      <w:r w:rsidRPr="00E8235D">
        <w:rPr>
          <w:rtl/>
        </w:rPr>
        <w:t xml:space="preserve"> קצבה ומשכורת</w:t>
      </w:r>
      <w:r w:rsidR="00D90493">
        <w:rPr>
          <w:rtl/>
        </w:rPr>
        <w:t xml:space="preserve"> </w:t>
      </w:r>
      <w:r w:rsidRPr="00E8235D">
        <w:rPr>
          <w:rtl/>
        </w:rPr>
        <w:t>מקופת</w:t>
      </w:r>
      <w:r w:rsidR="00D90493">
        <w:rPr>
          <w:rtl/>
        </w:rPr>
        <w:t xml:space="preserve"> </w:t>
      </w:r>
      <w:r w:rsidRPr="00E8235D">
        <w:rPr>
          <w:rtl/>
        </w:rPr>
        <w:t>ציבור),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אברהם יחזקאל; הצעת חוק לתיקון פקודת</w:t>
      </w:r>
      <w:r w:rsidR="00D90493">
        <w:rPr>
          <w:rtl/>
        </w:rPr>
        <w:t xml:space="preserve"> </w:t>
      </w:r>
      <w:r w:rsidRPr="00E8235D">
        <w:rPr>
          <w:rtl/>
        </w:rPr>
        <w:t>העיריות</w:t>
      </w:r>
      <w:r w:rsidR="00D90493">
        <w:rPr>
          <w:rtl/>
        </w:rPr>
        <w:t xml:space="preserve"> </w:t>
      </w:r>
      <w:r w:rsidRPr="00E8235D">
        <w:rPr>
          <w:rtl/>
        </w:rPr>
        <w:t>(איסור</w:t>
      </w:r>
      <w:r w:rsidR="00D90493">
        <w:rPr>
          <w:rtl/>
        </w:rPr>
        <w:t xml:space="preserve"> </w:t>
      </w:r>
      <w:r w:rsidRPr="00E8235D">
        <w:rPr>
          <w:rtl/>
        </w:rPr>
        <w:t>תעמולה),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רחמים מלול; הצעת חוק חינוך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חובת לימוד עברית וערבית),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עסאם מח'ול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הכנסת; הצעת חוק ביטוח בריאות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שירותי רפואת שיניים</w:t>
      </w:r>
      <w:r w:rsidR="00D90493">
        <w:rPr>
          <w:rtl/>
        </w:rPr>
        <w:t xml:space="preserve"> </w:t>
      </w:r>
      <w:r w:rsidRPr="00E8235D">
        <w:rPr>
          <w:rtl/>
        </w:rPr>
        <w:t>לבעלי</w:t>
      </w:r>
      <w:r w:rsidR="00D90493">
        <w:rPr>
          <w:rtl/>
        </w:rPr>
        <w:t xml:space="preserve"> </w:t>
      </w:r>
      <w:r w:rsidRPr="00E8235D">
        <w:rPr>
          <w:rtl/>
        </w:rPr>
        <w:t>מום</w:t>
      </w:r>
      <w:r w:rsidR="00D90493">
        <w:rPr>
          <w:rtl/>
        </w:rPr>
        <w:t xml:space="preserve"> </w:t>
      </w:r>
      <w:r w:rsidRPr="00E8235D">
        <w:rPr>
          <w:rtl/>
        </w:rPr>
        <w:t>מולד בלב),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ויצמן שירי וקבוצת חברי הכנסת;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הבזק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שידורי בזק פנים</w:t>
      </w:r>
      <w:r w:rsidR="00D90493">
        <w:rPr>
          <w:rtl/>
        </w:rPr>
        <w:t>-</w:t>
      </w:r>
      <w:r w:rsidRPr="00E8235D">
        <w:rPr>
          <w:rtl/>
        </w:rPr>
        <w:t>ארציים נייחים), התש"ס</w:t>
      </w:r>
      <w:r w:rsidR="00D90493">
        <w:rPr>
          <w:rtl/>
        </w:rPr>
        <w:t>–</w:t>
      </w:r>
      <w:r w:rsidRPr="00E8235D">
        <w:rPr>
          <w:rtl/>
        </w:rPr>
        <w:t>2000, מאת חבר</w:t>
      </w:r>
      <w:r w:rsidR="00D90493">
        <w:rPr>
          <w:rtl/>
        </w:rPr>
        <w:t xml:space="preserve"> </w:t>
      </w:r>
      <w:r w:rsidRPr="00E8235D">
        <w:rPr>
          <w:rtl/>
        </w:rPr>
        <w:t>הכנסת אליהו בן</w:t>
      </w:r>
      <w:r w:rsidR="00D90493">
        <w:rPr>
          <w:rtl/>
        </w:rPr>
        <w:t>-</w:t>
      </w:r>
      <w:r w:rsidRPr="00E8235D">
        <w:rPr>
          <w:rtl/>
        </w:rPr>
        <w:t xml:space="preserve">מנחם; הצעת חוק שירות ביטחון (תיקון </w:t>
      </w:r>
      <w:r w:rsidR="00D90493">
        <w:rPr>
          <w:rtl/>
        </w:rPr>
        <w:t>–</w:t>
      </w:r>
      <w:r w:rsidRPr="00E8235D">
        <w:rPr>
          <w:rtl/>
        </w:rPr>
        <w:t xml:space="preserve"> חובת שירות צבאי או לאומי),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רומן</w:t>
      </w:r>
      <w:r w:rsidR="00D90493">
        <w:rPr>
          <w:rtl/>
        </w:rPr>
        <w:t xml:space="preserve"> </w:t>
      </w:r>
      <w:r w:rsidRPr="00E8235D">
        <w:rPr>
          <w:rtl/>
        </w:rPr>
        <w:t>ברונפמן וקבוצת חברי הכנסת; הצעת חוק לתיקון</w:t>
      </w:r>
      <w:r w:rsidR="00D90493">
        <w:rPr>
          <w:rtl/>
        </w:rPr>
        <w:t xml:space="preserve"> </w:t>
      </w:r>
      <w:r w:rsidRPr="00E8235D">
        <w:rPr>
          <w:rtl/>
        </w:rPr>
        <w:t>פקודת בריאות העם (הנהלת בתי</w:t>
      </w:r>
      <w:r w:rsidR="00D90493">
        <w:rPr>
          <w:rtl/>
        </w:rPr>
        <w:t>-</w:t>
      </w:r>
      <w:r w:rsidRPr="00E8235D">
        <w:rPr>
          <w:rtl/>
        </w:rPr>
        <w:t>חולים),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דוד טל; הצעת 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שעות עבודה ומנוחה (תיקון </w:t>
      </w:r>
      <w:r w:rsidR="00D90493">
        <w:rPr>
          <w:rtl/>
        </w:rPr>
        <w:t>–</w:t>
      </w:r>
      <w:r w:rsidRPr="00E8235D">
        <w:rPr>
          <w:rtl/>
        </w:rPr>
        <w:t xml:space="preserve"> קיצור שבוע עבודה),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בנימין</w:t>
      </w:r>
      <w:r w:rsidR="00D90493">
        <w:rPr>
          <w:rtl/>
        </w:rPr>
        <w:t xml:space="preserve"> </w:t>
      </w:r>
      <w:r w:rsidRPr="00E8235D">
        <w:rPr>
          <w:rtl/>
        </w:rPr>
        <w:t>אלון;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הבטחת הכנסה (תיקון </w:t>
      </w:r>
      <w:r w:rsidR="00D90493">
        <w:rPr>
          <w:rtl/>
        </w:rPr>
        <w:t>–</w:t>
      </w:r>
      <w:r w:rsidRPr="00E8235D">
        <w:rPr>
          <w:rtl/>
        </w:rPr>
        <w:t xml:space="preserve"> הטבות למשפחות חד</w:t>
      </w:r>
      <w:r w:rsidR="00D90493">
        <w:rPr>
          <w:rtl/>
        </w:rPr>
        <w:t>-</w:t>
      </w:r>
      <w:r w:rsidRPr="00E8235D">
        <w:rPr>
          <w:rtl/>
        </w:rPr>
        <w:t>הוריות), התש"ס</w:t>
      </w:r>
      <w:r w:rsidR="00D90493">
        <w:rPr>
          <w:rtl/>
        </w:rPr>
        <w:t>–</w:t>
      </w:r>
      <w:r w:rsidRPr="00E8235D">
        <w:rPr>
          <w:rtl/>
        </w:rPr>
        <w:t>2000, מאת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 סולודקין, נתן שרנסקי וגנדי ריגר;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העונשין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זיוף</w:t>
      </w:r>
      <w:r w:rsidR="00D90493">
        <w:rPr>
          <w:rtl/>
        </w:rPr>
        <w:t xml:space="preserve"> </w:t>
      </w:r>
      <w:r w:rsidRPr="00E8235D">
        <w:rPr>
          <w:rtl/>
        </w:rPr>
        <w:t>תקליטור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קלטת),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מאת חברי 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</w:t>
      </w:r>
      <w:r w:rsidR="00D90493">
        <w:rPr>
          <w:rtl/>
        </w:rPr>
        <w:t xml:space="preserve"> </w:t>
      </w:r>
      <w:r w:rsidRPr="00E8235D">
        <w:rPr>
          <w:rtl/>
        </w:rPr>
        <w:t>סולודקין,</w:t>
      </w:r>
      <w:r w:rsidR="00D90493">
        <w:rPr>
          <w:rtl/>
        </w:rPr>
        <w:t xml:space="preserve"> </w:t>
      </w:r>
      <w:r w:rsidRPr="00E8235D">
        <w:rPr>
          <w:rtl/>
        </w:rPr>
        <w:t>נתן שרנסקי וגנדי ריגר; הצעת חוק פיצויי</w:t>
      </w:r>
      <w:r w:rsidR="00D90493">
        <w:rPr>
          <w:rtl/>
        </w:rPr>
        <w:t xml:space="preserve"> </w:t>
      </w:r>
      <w:r w:rsidRPr="00E8235D">
        <w:rPr>
          <w:rtl/>
        </w:rPr>
        <w:t>פיטורים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אישור המעביד על סיום העבודה),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עמיר</w:t>
      </w:r>
      <w:r w:rsidR="00D90493">
        <w:rPr>
          <w:rtl/>
        </w:rPr>
        <w:t xml:space="preserve"> </w:t>
      </w:r>
      <w:r w:rsidRPr="00E8235D">
        <w:rPr>
          <w:rtl/>
        </w:rPr>
        <w:t>פרץ;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יסודות</w:t>
      </w:r>
      <w:r w:rsidR="00D90493">
        <w:rPr>
          <w:rtl/>
        </w:rPr>
        <w:t xml:space="preserve"> </w:t>
      </w:r>
      <w:r w:rsidRPr="00E8235D">
        <w:rPr>
          <w:rtl/>
        </w:rPr>
        <w:t>התקציב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פטור</w:t>
      </w:r>
      <w:r w:rsidR="00D90493">
        <w:rPr>
          <w:rtl/>
        </w:rPr>
        <w:t xml:space="preserve"> </w:t>
      </w:r>
      <w:r w:rsidRPr="00E8235D">
        <w:rPr>
          <w:rtl/>
        </w:rPr>
        <w:t>מדמי</w:t>
      </w:r>
      <w:r w:rsidR="00D90493">
        <w:rPr>
          <w:rtl/>
        </w:rPr>
        <w:t xml:space="preserve"> </w:t>
      </w:r>
      <w:r w:rsidRPr="00E8235D">
        <w:rPr>
          <w:rtl/>
        </w:rPr>
        <w:t>חכירה</w:t>
      </w:r>
      <w:r w:rsidR="00D90493">
        <w:rPr>
          <w:rtl/>
        </w:rPr>
        <w:t xml:space="preserve"> </w:t>
      </w:r>
      <w:r w:rsidRPr="00E8235D">
        <w:rPr>
          <w:rtl/>
        </w:rPr>
        <w:t>למוסדות ציבור),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יעקב ליצמן; הצעת חוק הרשות הממלכתית לתרבות</w:t>
      </w:r>
      <w:r w:rsidR="00D90493">
        <w:rPr>
          <w:rtl/>
        </w:rPr>
        <w:t xml:space="preserve"> </w:t>
      </w:r>
      <w:r w:rsidRPr="00E8235D">
        <w:rPr>
          <w:rtl/>
        </w:rPr>
        <w:t>ואמנות,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אחמד</w:t>
      </w:r>
      <w:r w:rsidR="00D90493">
        <w:rPr>
          <w:rtl/>
        </w:rPr>
        <w:t xml:space="preserve"> </w:t>
      </w:r>
      <w:r w:rsidRPr="00E8235D">
        <w:rPr>
          <w:rtl/>
        </w:rPr>
        <w:t>טיבי</w:t>
      </w:r>
      <w:r w:rsidR="00D90493">
        <w:rPr>
          <w:rtl/>
        </w:rPr>
        <w:t xml:space="preserve"> </w:t>
      </w:r>
      <w:r w:rsidRPr="00E8235D">
        <w:rPr>
          <w:rtl/>
        </w:rPr>
        <w:t>וזהבה</w:t>
      </w:r>
      <w:r w:rsidR="00D90493">
        <w:rPr>
          <w:rtl/>
        </w:rPr>
        <w:t xml:space="preserve"> </w:t>
      </w:r>
      <w:r w:rsidRPr="00E8235D">
        <w:rPr>
          <w:rtl/>
        </w:rPr>
        <w:t>גלאון; הצעת חוק השוואת תנאים</w:t>
      </w:r>
      <w:r w:rsidR="00D90493">
        <w:rPr>
          <w:rtl/>
        </w:rPr>
        <w:t xml:space="preserve"> </w:t>
      </w:r>
      <w:r w:rsidRPr="00E8235D">
        <w:rPr>
          <w:rtl/>
        </w:rPr>
        <w:t>בעבודה, התש"ס</w:t>
      </w:r>
      <w:r w:rsidR="00D90493">
        <w:rPr>
          <w:rtl/>
        </w:rPr>
        <w:t>–</w:t>
      </w:r>
      <w:r w:rsidRPr="00E8235D">
        <w:rPr>
          <w:rtl/>
        </w:rPr>
        <w:t>2000, מאת חברי הכנסת אברהם הירשזון, אליהו בן</w:t>
      </w:r>
      <w:r w:rsidR="00D90493">
        <w:rPr>
          <w:rtl/>
        </w:rPr>
        <w:t>-</w:t>
      </w:r>
      <w:r w:rsidRPr="00E8235D">
        <w:rPr>
          <w:rtl/>
        </w:rPr>
        <w:t>מנחם, תמר גוז'נסקי,</w:t>
      </w:r>
      <w:r w:rsidR="00D90493">
        <w:rPr>
          <w:rtl/>
        </w:rPr>
        <w:t xml:space="preserve"> </w:t>
      </w:r>
      <w:r w:rsidRPr="00E8235D">
        <w:rPr>
          <w:rtl/>
        </w:rPr>
        <w:t>איוב</w:t>
      </w:r>
      <w:r w:rsidR="00D90493">
        <w:rPr>
          <w:rtl/>
        </w:rPr>
        <w:t xml:space="preserve"> </w:t>
      </w:r>
      <w:r w:rsidRPr="00E8235D">
        <w:rPr>
          <w:rtl/>
        </w:rPr>
        <w:t>קרא</w:t>
      </w:r>
      <w:r w:rsidR="00D90493">
        <w:rPr>
          <w:rtl/>
        </w:rPr>
        <w:t xml:space="preserve"> </w:t>
      </w:r>
      <w:r w:rsidRPr="00E8235D">
        <w:rPr>
          <w:rtl/>
        </w:rPr>
        <w:t>ואילן</w:t>
      </w:r>
      <w:r w:rsidR="00D90493">
        <w:rPr>
          <w:rtl/>
        </w:rPr>
        <w:t xml:space="preserve"> </w:t>
      </w:r>
      <w:r w:rsidRPr="00E8235D">
        <w:rPr>
          <w:rtl/>
        </w:rPr>
        <w:t>גילאון;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הציבורית</w:t>
      </w:r>
      <w:r w:rsidR="00D90493">
        <w:rPr>
          <w:rtl/>
        </w:rPr>
        <w:t xml:space="preserve"> </w:t>
      </w:r>
      <w:r w:rsidRPr="00E8235D">
        <w:rPr>
          <w:rtl/>
        </w:rPr>
        <w:t>להגברת המודעות לאיידס,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חברת הכנסת נעמי חזן וקבוצת חברי הכנסת; הצעת חוק יסודות התקציב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חברות ממשלתיות),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חיים כץ; הצעת חוק משק הגז</w:t>
      </w:r>
      <w:r w:rsidR="00D90493">
        <w:rPr>
          <w:rtl/>
        </w:rPr>
        <w:t xml:space="preserve"> </w:t>
      </w:r>
      <w:r w:rsidRPr="00E8235D">
        <w:rPr>
          <w:rtl/>
        </w:rPr>
        <w:t>הטבעי,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יורי</w:t>
      </w:r>
      <w:r w:rsidR="00D90493">
        <w:rPr>
          <w:rtl/>
        </w:rPr>
        <w:t xml:space="preserve"> </w:t>
      </w:r>
      <w:r w:rsidRPr="00E8235D">
        <w:rPr>
          <w:rtl/>
        </w:rPr>
        <w:t>שטרן; הצעת חוק שירותי הדת היהודיים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תקציב</w:t>
      </w:r>
      <w:r w:rsidR="00D90493">
        <w:rPr>
          <w:rtl/>
        </w:rPr>
        <w:t xml:space="preserve"> </w:t>
      </w:r>
      <w:r w:rsidRPr="00E8235D">
        <w:rPr>
          <w:rtl/>
        </w:rPr>
        <w:t>מועצה דתית),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יגאל ביבי; הצעת חוק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נשיא בית</w:t>
      </w:r>
      <w:r w:rsidR="00D90493">
        <w:rPr>
          <w:rtl/>
        </w:rPr>
        <w:t>-</w:t>
      </w:r>
      <w:r w:rsidRPr="00E8235D">
        <w:rPr>
          <w:rtl/>
        </w:rPr>
        <w:t>המשפט העליון והמשנה לנשיא), התש"ס</w:t>
      </w:r>
      <w:r w:rsidR="00D90493">
        <w:rPr>
          <w:rtl/>
        </w:rPr>
        <w:t>–</w:t>
      </w:r>
      <w:r w:rsidRPr="00E8235D">
        <w:rPr>
          <w:rtl/>
        </w:rPr>
        <w:t>2000, מאת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יגאל</w:t>
      </w:r>
      <w:r w:rsidR="00D90493">
        <w:rPr>
          <w:rtl/>
        </w:rPr>
        <w:t xml:space="preserve"> </w:t>
      </w:r>
      <w:r w:rsidRPr="00E8235D">
        <w:rPr>
          <w:rtl/>
        </w:rPr>
        <w:t>ביבי;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הקמת בתי</w:t>
      </w:r>
      <w:r w:rsidR="00D90493">
        <w:rPr>
          <w:rtl/>
        </w:rPr>
        <w:t>-</w:t>
      </w:r>
      <w:r w:rsidRPr="00E8235D">
        <w:rPr>
          <w:rtl/>
        </w:rPr>
        <w:t>ספר וגני</w:t>
      </w:r>
      <w:r w:rsidR="00D90493">
        <w:rPr>
          <w:rtl/>
        </w:rPr>
        <w:t>-</w:t>
      </w:r>
      <w:r w:rsidRPr="00E8235D">
        <w:rPr>
          <w:rtl/>
        </w:rPr>
        <w:t>ילדים (הוראת שעה),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יצחק</w:t>
      </w:r>
      <w:r w:rsidR="00D90493">
        <w:rPr>
          <w:rtl/>
        </w:rPr>
        <w:t xml:space="preserve"> </w:t>
      </w:r>
      <w:r w:rsidRPr="00E8235D">
        <w:rPr>
          <w:rtl/>
        </w:rPr>
        <w:t>סבן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מגן</w:t>
      </w:r>
      <w:r w:rsidR="00D90493">
        <w:rPr>
          <w:rtl/>
        </w:rPr>
        <w:t>-</w:t>
      </w:r>
      <w:r w:rsidRPr="00E8235D">
        <w:rPr>
          <w:rtl/>
        </w:rPr>
        <w:t>דוד</w:t>
      </w:r>
      <w:r w:rsidR="00D90493">
        <w:rPr>
          <w:rtl/>
        </w:rPr>
        <w:t>-</w:t>
      </w:r>
      <w:r w:rsidRPr="00E8235D">
        <w:rPr>
          <w:rtl/>
        </w:rPr>
        <w:t xml:space="preserve">אדום (תיקון </w:t>
      </w:r>
      <w:r w:rsidR="00D90493">
        <w:rPr>
          <w:rtl/>
        </w:rPr>
        <w:t xml:space="preserve">– </w:t>
      </w:r>
      <w:r w:rsidRPr="00E8235D">
        <w:rPr>
          <w:rtl/>
        </w:rPr>
        <w:t>מקורות המימון של האגודה) התש"ס</w:t>
      </w:r>
      <w:r w:rsidR="00D90493">
        <w:rPr>
          <w:rtl/>
        </w:rPr>
        <w:t>–</w:t>
      </w:r>
      <w:r w:rsidRPr="00E8235D">
        <w:rPr>
          <w:rtl/>
        </w:rPr>
        <w:t>2000, מאת חבר הכנסת יצחק גאגולה; 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לחוקה, מאת חבר הכנסת יגאל ביבי; הצעת חוק המתווכים במקרקעין (תיקון </w:t>
      </w:r>
      <w:r w:rsidR="00D90493">
        <w:rPr>
          <w:rtl/>
        </w:rPr>
        <w:t xml:space="preserve">– </w:t>
      </w:r>
      <w:r w:rsidRPr="00E8235D">
        <w:rPr>
          <w:rtl/>
        </w:rPr>
        <w:t>עיגון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מתווך), התש"ס</w:t>
      </w:r>
      <w:r w:rsidR="00D90493">
        <w:rPr>
          <w:rtl/>
        </w:rPr>
        <w:t>–</w:t>
      </w:r>
      <w:r w:rsidRPr="00E8235D">
        <w:rPr>
          <w:rtl/>
        </w:rPr>
        <w:t>2000, מאת חבר הכנסת יורי שטרן; הצעת חוק התכנון</w:t>
      </w:r>
      <w:r w:rsidR="00D90493">
        <w:rPr>
          <w:rtl/>
        </w:rPr>
        <w:t xml:space="preserve"> </w:t>
      </w:r>
      <w:r w:rsidRPr="00E8235D">
        <w:rPr>
          <w:rtl/>
        </w:rPr>
        <w:t>והבנייה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תסקיר השפעה על התחבורה ובטיחות התנועה), התש"ס</w:t>
      </w:r>
      <w:r w:rsidR="00D90493">
        <w:rPr>
          <w:rtl/>
        </w:rPr>
        <w:t>–</w:t>
      </w:r>
      <w:r w:rsidRPr="00E8235D">
        <w:rPr>
          <w:rtl/>
        </w:rPr>
        <w:t>2000, מאת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אחמד</w:t>
      </w:r>
      <w:r w:rsidR="00D90493">
        <w:rPr>
          <w:rtl/>
        </w:rPr>
        <w:t xml:space="preserve"> </w:t>
      </w:r>
      <w:r w:rsidRPr="00E8235D">
        <w:rPr>
          <w:rtl/>
        </w:rPr>
        <w:t>טיבי; הצעת חוק בתי</w:t>
      </w:r>
      <w:r w:rsidR="00D90493">
        <w:rPr>
          <w:rtl/>
        </w:rPr>
        <w:t>-</w:t>
      </w:r>
      <w:r w:rsidRPr="00E8235D">
        <w:rPr>
          <w:rtl/>
        </w:rPr>
        <w:t xml:space="preserve">המשפט (תיקון </w:t>
      </w:r>
      <w:r w:rsidR="00D90493">
        <w:rPr>
          <w:rtl/>
        </w:rPr>
        <w:t>–</w:t>
      </w:r>
      <w:r w:rsidRPr="00E8235D">
        <w:rPr>
          <w:rtl/>
        </w:rPr>
        <w:t xml:space="preserve"> ימי צום או חג), התש"ס</w:t>
      </w:r>
      <w:r w:rsidR="00D90493">
        <w:rPr>
          <w:rtl/>
        </w:rPr>
        <w:t>–</w:t>
      </w:r>
      <w:r w:rsidRPr="00E8235D">
        <w:rPr>
          <w:rtl/>
        </w:rPr>
        <w:t>2000, מאת</w:t>
      </w:r>
      <w:r w:rsidR="00D90493">
        <w:rPr>
          <w:rtl/>
        </w:rPr>
        <w:t xml:space="preserve"> </w:t>
      </w:r>
      <w:r w:rsidRPr="00E8235D">
        <w:rPr>
          <w:rtl/>
        </w:rPr>
        <w:t>חבר הכנסת יגאל ביבי.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אנחנו נעבור לנושא השני בסדר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הצעות חוק לדיון מוקדם בנושא</w:t>
      </w:r>
      <w:r w:rsidR="00D90493">
        <w:rPr>
          <w:rtl/>
        </w:rPr>
        <w:t xml:space="preserve"> </w:t>
      </w:r>
      <w:r w:rsidRPr="00E8235D">
        <w:rPr>
          <w:rtl/>
        </w:rPr>
        <w:t>פיזור הכנסת. המציע הראשון, חבר הכנסת סילבן שלום, בבקשה. איפה השר המשיב?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מספיק שר לשעבר משיב?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השר הגיע.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דיין, אולי תיגשי לרגע למיקרופון עד שהם מתחילים.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וחברותיה, אני מצטערת להשתמש בצורה די</w:t>
      </w:r>
      <w:r w:rsidR="00D90493">
        <w:rPr>
          <w:rtl/>
        </w:rPr>
        <w:t xml:space="preserve"> </w:t>
      </w:r>
      <w:r w:rsidRPr="00E8235D">
        <w:rPr>
          <w:rtl/>
        </w:rPr>
        <w:t>תכופה</w:t>
      </w:r>
      <w:r w:rsidR="00D90493">
        <w:rPr>
          <w:rtl/>
        </w:rPr>
        <w:t xml:space="preserve"> </w:t>
      </w:r>
      <w:r w:rsidRPr="00E8235D">
        <w:rPr>
          <w:rtl/>
        </w:rPr>
        <w:t>במיקרופון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להביע</w:t>
      </w:r>
      <w:r w:rsidR="00D90493">
        <w:rPr>
          <w:rtl/>
        </w:rPr>
        <w:t xml:space="preserve"> </w:t>
      </w:r>
      <w:r w:rsidRPr="00E8235D">
        <w:rPr>
          <w:rtl/>
        </w:rPr>
        <w:t>צער של כולנו על רצח נוסף של אשה בידי בעלה,</w:t>
      </w:r>
      <w:r w:rsidR="00D90493">
        <w:rPr>
          <w:rtl/>
        </w:rPr>
        <w:t xml:space="preserve"> </w:t>
      </w:r>
      <w:r w:rsidRPr="00E8235D">
        <w:rPr>
          <w:rtl/>
        </w:rPr>
        <w:t>שאירע</w:t>
      </w:r>
      <w:r w:rsidR="00D90493">
        <w:rPr>
          <w:rtl/>
        </w:rPr>
        <w:t xml:space="preserve"> </w:t>
      </w:r>
      <w:r w:rsidRPr="00E8235D">
        <w:rPr>
          <w:rtl/>
        </w:rPr>
        <w:t>אתמול</w:t>
      </w:r>
      <w:r w:rsidR="00D90493">
        <w:rPr>
          <w:rtl/>
        </w:rPr>
        <w:t xml:space="preserve"> </w:t>
      </w:r>
      <w:r w:rsidRPr="00E8235D">
        <w:rPr>
          <w:rtl/>
        </w:rPr>
        <w:t>ביישוב צורן, על רקע סכסוך על גובה המזונות. שרון פלג נרצחה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בעלה אתמול בחניקה.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קיימנו</w:t>
      </w:r>
      <w:r w:rsidR="00D90493">
        <w:rPr>
          <w:rtl/>
        </w:rPr>
        <w:t xml:space="preserve"> </w:t>
      </w:r>
      <w:r w:rsidRPr="00E8235D">
        <w:rPr>
          <w:rtl/>
        </w:rPr>
        <w:t>הבוקר</w:t>
      </w:r>
      <w:r w:rsidR="00D90493">
        <w:rPr>
          <w:rtl/>
        </w:rPr>
        <w:t xml:space="preserve"> </w:t>
      </w:r>
      <w:r w:rsidRPr="00E8235D">
        <w:rPr>
          <w:rtl/>
        </w:rPr>
        <w:t>ישיבה על כך בוועדה. קיבלנו דיווח מהמשטרה ומלשכת הרווחה. זה</w:t>
      </w:r>
      <w:r w:rsidR="00D90493">
        <w:rPr>
          <w:rtl/>
        </w:rPr>
        <w:t xml:space="preserve"> </w:t>
      </w:r>
      <w:r w:rsidRPr="00E8235D">
        <w:rPr>
          <w:rtl/>
        </w:rPr>
        <w:t>עוד רצח שאולי היה ניתן למנוע אותו.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2" w:name="_Toc449874254"/>
      <w:r w:rsidRPr="00D90493">
        <w:rPr>
          <w:rtl/>
        </w:rPr>
        <w:t>הצעת חוק התפזרות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2"/>
    </w:p>
    <w:p w:rsidR="00D90493" w:rsidRPr="00D90493" w:rsidRDefault="00D90493" w:rsidP="00D90493">
      <w:pPr>
        <w:pStyle w:val="1"/>
        <w:rPr>
          <w:rtl/>
        </w:rPr>
      </w:pPr>
      <w:bookmarkStart w:id="3" w:name="_Toc449874255"/>
      <w:r w:rsidRPr="00D90493">
        <w:rPr>
          <w:rtl/>
        </w:rPr>
        <w:t>(הצעת חבר הכנסת ס' שלום)</w:t>
      </w:r>
      <w:bookmarkEnd w:id="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להצעת חוק התפזרות הכנסת </w:t>
      </w:r>
      <w:r w:rsidR="00D90493">
        <w:rPr>
          <w:rtl/>
        </w:rPr>
        <w:t>–</w:t>
      </w:r>
      <w:r w:rsidRPr="00E8235D">
        <w:rPr>
          <w:rtl/>
        </w:rPr>
        <w:t xml:space="preserve"> הצעת חוק פ/1950. בבקשה, חבר הכנסת</w:t>
      </w:r>
      <w:r w:rsidR="00D90493">
        <w:rPr>
          <w:rtl/>
        </w:rPr>
        <w:t xml:space="preserve"> </w:t>
      </w:r>
      <w:r w:rsidRPr="00E8235D">
        <w:rPr>
          <w:rtl/>
        </w:rPr>
        <w:t>שלום.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הלא</w:t>
      </w:r>
      <w:r w:rsidR="00D90493">
        <w:rPr>
          <w:rtl/>
        </w:rPr>
        <w:t xml:space="preserve"> </w:t>
      </w:r>
      <w:r w:rsidRPr="00E8235D">
        <w:rPr>
          <w:rtl/>
        </w:rPr>
        <w:t>משיב נמצא כאן. הבנתי שאתה לא רוצה להשיב, אדוני השר. מכל מקום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כאן,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מקווה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שיהיה מקובל על כולנו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חבר הכנסת כץ., חבר הכנסת</w:t>
      </w:r>
      <w:r w:rsidR="00D90493">
        <w:rPr>
          <w:rtl/>
        </w:rPr>
        <w:t xml:space="preserve"> </w:t>
      </w:r>
      <w:r w:rsidRPr="00E8235D">
        <w:rPr>
          <w:rtl/>
        </w:rPr>
        <w:t>לנדאו.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רואים את המפה החדשה של גוש</w:t>
      </w:r>
      <w:r w:rsidR="00D90493">
        <w:rPr>
          <w:rtl/>
        </w:rPr>
        <w:t>-</w:t>
      </w:r>
      <w:r w:rsidRPr="00E8235D">
        <w:rPr>
          <w:rtl/>
        </w:rPr>
        <w:t>קטיף.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המפה של 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בכל זאת,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 לסדר הדיון שיהיו קודם כול המציעים ולאחר מכן נרכז את ההצבעות אחת</w:t>
      </w:r>
      <w:r w:rsidR="00D90493">
        <w:rPr>
          <w:rtl/>
        </w:rPr>
        <w:t xml:space="preserve"> </w:t>
      </w:r>
      <w:r w:rsidRPr="00E8235D">
        <w:rPr>
          <w:rtl/>
        </w:rPr>
        <w:t>אחת לפי סדר המציעים. קדימה, סילבן. עשר דקות.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הממשלה החליטה שהיא אינה רוצה להשיב על הצעות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להתפזרות הכנסת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נכון. לא 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היתה התחלה טובה, בואו נמשיך.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המצב הוא כזה שאין ממשלה בישראל,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משהו אחר.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ממשלה,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שרים,</w:t>
      </w:r>
      <w:r w:rsidR="00D90493">
        <w:rPr>
          <w:rtl/>
        </w:rPr>
        <w:t xml:space="preserve"> </w:t>
      </w:r>
      <w:r w:rsidRPr="00E8235D">
        <w:rPr>
          <w:rtl/>
        </w:rPr>
        <w:t>אין מי שמטפל בעבודה, אין מי שמטפל ברווחה, אין מי</w:t>
      </w:r>
      <w:r w:rsidR="00D90493">
        <w:rPr>
          <w:rtl/>
        </w:rPr>
        <w:t xml:space="preserve"> </w:t>
      </w:r>
      <w:r w:rsidRPr="00E8235D">
        <w:rPr>
          <w:rtl/>
        </w:rPr>
        <w:t>שמטפל</w:t>
      </w:r>
      <w:r w:rsidR="00D90493">
        <w:rPr>
          <w:rtl/>
        </w:rPr>
        <w:t xml:space="preserve"> </w:t>
      </w:r>
      <w:r w:rsidRPr="00E8235D">
        <w:rPr>
          <w:rtl/>
        </w:rPr>
        <w:t>בבריאות, אין מי שמטפל בחינוך, אין מי שמטפל בתעשייה, אין מי שמטפל במסחר,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מי שמטפל בחקלאות, אין מי שמטפל בתשתיות, אין מי שמטפל בדתות, ומהערב אין גם</w:t>
      </w:r>
      <w:r w:rsidR="00D90493">
        <w:rPr>
          <w:rtl/>
        </w:rPr>
        <w:t xml:space="preserve"> </w:t>
      </w:r>
      <w:r w:rsidRPr="00E8235D">
        <w:rPr>
          <w:rtl/>
        </w:rPr>
        <w:t>מי שיטפל בחוץ.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בתקשורת יש ויש.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עדים למצב שמעולם לא היינו בו </w:t>
      </w:r>
      <w:r w:rsidR="00D90493">
        <w:rPr>
          <w:rtl/>
        </w:rPr>
        <w:t>–</w:t>
      </w:r>
      <w:r w:rsidRPr="00E8235D">
        <w:rPr>
          <w:rtl/>
        </w:rPr>
        <w:t xml:space="preserve"> ממשלה בהתפוררות, ממשלה בקריסה. בעצם</w:t>
      </w:r>
      <w:r w:rsidR="00D90493">
        <w:rPr>
          <w:rtl/>
        </w:rPr>
        <w:t xml:space="preserve"> </w:t>
      </w:r>
      <w:r w:rsidRPr="00E8235D">
        <w:rPr>
          <w:rtl/>
        </w:rPr>
        <w:t>אין ממשלה בישראל.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הממשלה האומללה הזאת, אדוני היושב</w:t>
      </w:r>
      <w:r w:rsidR="00D90493">
        <w:rPr>
          <w:rtl/>
        </w:rPr>
        <w:t>-</w:t>
      </w:r>
      <w:r w:rsidRPr="00E8235D">
        <w:rPr>
          <w:rtl/>
        </w:rPr>
        <w:t>ראש, הגיעה לסוף דרכה. כל העם מבין את זה,</w:t>
      </w:r>
      <w:r w:rsidR="00D90493">
        <w:rPr>
          <w:rtl/>
        </w:rPr>
        <w:t xml:space="preserve"> </w:t>
      </w:r>
      <w:r w:rsidRPr="00E8235D">
        <w:rPr>
          <w:rtl/>
        </w:rPr>
        <w:t>כל נבחרי הציבור מבינים את זה, חברי הקואליציה מבינים את זה, השרים מבינים את זה.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בישראל, שהוא איש אטום, מסרב להבין את המציאות שאליה הוא נקלע, וזה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ממשלת ישראל אהוד ברק. הוא היחיד שמנסה לעשות את הכול כדי לשרוד, כדי להישאר</w:t>
      </w:r>
      <w:r w:rsidR="00D90493">
        <w:rPr>
          <w:rtl/>
        </w:rPr>
        <w:t xml:space="preserve"> </w:t>
      </w:r>
      <w:r w:rsidRPr="00E8235D">
        <w:rPr>
          <w:rtl/>
        </w:rPr>
        <w:t>בתפקידו.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הקואליציה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שהוקמה ב</w:t>
      </w:r>
      <w:r w:rsidR="00D90493">
        <w:rPr>
          <w:rtl/>
        </w:rPr>
        <w:t>-</w:t>
      </w:r>
      <w:r w:rsidRPr="00E8235D">
        <w:rPr>
          <w:rtl/>
        </w:rPr>
        <w:t>1999, היתה קואליציה לא טבעית. כבר אז, באוקטובר</w:t>
      </w:r>
      <w:r w:rsidR="00D90493">
        <w:rPr>
          <w:rtl/>
        </w:rPr>
        <w:t xml:space="preserve"> </w:t>
      </w:r>
      <w:r w:rsidRPr="00E8235D">
        <w:rPr>
          <w:rtl/>
        </w:rPr>
        <w:t>1999</w:t>
      </w:r>
      <w:r w:rsidR="00D90493">
        <w:rPr>
          <w:rtl/>
        </w:rPr>
        <w:t xml:space="preserve"> </w:t>
      </w:r>
      <w:r w:rsidRPr="00E8235D">
        <w:rPr>
          <w:rtl/>
        </w:rPr>
        <w:t>הגשתי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לפיזור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כבר אז טענתי, שהקואליציה הזאת היא</w:t>
      </w:r>
      <w:r w:rsidR="00D90493">
        <w:rPr>
          <w:rtl/>
        </w:rPr>
        <w:t xml:space="preserve"> </w:t>
      </w:r>
      <w:r w:rsidRPr="00E8235D">
        <w:rPr>
          <w:rtl/>
        </w:rPr>
        <w:t>קואליציה בלתי אפשרית. כבר אז הבנתי, שהממשלה הזאת לא תוכל למלא את ימיה.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ברק, שעלה על כנפי המהפכה החברתית, הפר את הבטחותיו אחת לאחת, והקטסטרופה רק</w:t>
      </w:r>
      <w:r w:rsidR="00D90493">
        <w:rPr>
          <w:rtl/>
        </w:rPr>
        <w:t xml:space="preserve"> </w:t>
      </w:r>
      <w:r w:rsidRPr="00E8235D">
        <w:rPr>
          <w:rtl/>
        </w:rPr>
        <w:t>מתעצמת</w:t>
      </w:r>
      <w:r w:rsidR="00D90493">
        <w:rPr>
          <w:rtl/>
        </w:rPr>
        <w:t xml:space="preserve"> </w:t>
      </w:r>
      <w:r w:rsidRPr="00E8235D">
        <w:rPr>
          <w:rtl/>
        </w:rPr>
        <w:t>והולכת.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הפעיל</w:t>
      </w:r>
      <w:r w:rsidR="00D90493">
        <w:rPr>
          <w:rtl/>
        </w:rPr>
        <w:t xml:space="preserve"> </w:t>
      </w:r>
      <w:r w:rsidRPr="00E8235D">
        <w:rPr>
          <w:rtl/>
        </w:rPr>
        <w:t>או הביא למצב שבו הציבור האמין לו שהוא מביא למהפכה</w:t>
      </w:r>
      <w:r w:rsidR="00D90493">
        <w:rPr>
          <w:rtl/>
        </w:rPr>
        <w:t xml:space="preserve"> </w:t>
      </w:r>
      <w:r w:rsidRPr="00E8235D">
        <w:rPr>
          <w:rtl/>
        </w:rPr>
        <w:t>חברתית,</w:t>
      </w:r>
      <w:r w:rsidR="00D90493">
        <w:rPr>
          <w:rtl/>
        </w:rPr>
        <w:t xml:space="preserve"> </w:t>
      </w:r>
      <w:r w:rsidRPr="00E8235D">
        <w:rPr>
          <w:rtl/>
        </w:rPr>
        <w:t>אבל בפועל העביר תקציב אנטי</w:t>
      </w:r>
      <w:r w:rsidR="00D90493">
        <w:rPr>
          <w:rtl/>
        </w:rPr>
        <w:t>-</w:t>
      </w:r>
      <w:r w:rsidRPr="00E8235D">
        <w:rPr>
          <w:rtl/>
        </w:rPr>
        <w:t>חברתי, מינה נגיד שהעניין החברתי רחוק ממנו,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מנסה</w:t>
      </w:r>
      <w:r w:rsidR="00D90493">
        <w:rPr>
          <w:rtl/>
        </w:rPr>
        <w:t xml:space="preserve"> </w:t>
      </w:r>
      <w:r w:rsidRPr="00E8235D">
        <w:rPr>
          <w:rtl/>
        </w:rPr>
        <w:t>בכל כוחו להעביר רפורמה שתפגע בציבור במסווה של רפורמה לטובת הציבור,</w:t>
      </w:r>
      <w:r w:rsidR="00D90493">
        <w:rPr>
          <w:rtl/>
        </w:rPr>
        <w:t xml:space="preserve"> </w:t>
      </w:r>
      <w:r w:rsidRPr="00E8235D">
        <w:rPr>
          <w:rtl/>
        </w:rPr>
        <w:t>וכך אחת לאחת הוא מפר את הבטחותיו. הוא הפר את הבטחתו לשכר לימוד חינם לסטודנטים,</w:t>
      </w:r>
      <w:r w:rsidR="00D90493">
        <w:rPr>
          <w:rtl/>
        </w:rPr>
        <w:t xml:space="preserve"> </w:t>
      </w:r>
      <w:r w:rsidRPr="00E8235D">
        <w:rPr>
          <w:rtl/>
        </w:rPr>
        <w:t>שאותו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הבטיח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לא קיים. הוא הבטיח שכר לימוד חינם לגילאי שלוש</w:t>
      </w:r>
      <w:r w:rsidR="00D90493">
        <w:rPr>
          <w:rtl/>
        </w:rPr>
        <w:t>–</w:t>
      </w:r>
      <w:r w:rsidRPr="00E8235D">
        <w:rPr>
          <w:rtl/>
        </w:rPr>
        <w:t>ארבע. השר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אליעזר,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קיים את זה? הוא הבטיח להפעיל את חוק רן כהן, ואתה היית שר</w:t>
      </w:r>
      <w:r w:rsidR="00D90493">
        <w:rPr>
          <w:rtl/>
        </w:rPr>
        <w:t xml:space="preserve"> </w:t>
      </w:r>
      <w:r w:rsidRPr="00E8235D">
        <w:rPr>
          <w:rtl/>
        </w:rPr>
        <w:t>השיכון,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רן כהן במלואו. מה שראינו זה בעצם פארסה, כאשר תוכנית הממשלה מביאה</w:t>
      </w:r>
      <w:r w:rsidR="00D90493">
        <w:rPr>
          <w:rtl/>
        </w:rPr>
        <w:t xml:space="preserve"> </w:t>
      </w:r>
      <w:r w:rsidRPr="00E8235D">
        <w:rPr>
          <w:rtl/>
        </w:rPr>
        <w:t>למצב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="00D90493" w:rsidRPr="00E8235D">
        <w:rPr>
          <w:rtl/>
        </w:rPr>
        <w:t>60</w:t>
      </w:r>
      <w:r w:rsidR="00D90493">
        <w:rPr>
          <w:rtl/>
        </w:rPr>
        <w:t xml:space="preserve">% </w:t>
      </w:r>
      <w:r w:rsidRPr="00E8235D">
        <w:rPr>
          <w:rtl/>
        </w:rPr>
        <w:t xml:space="preserve">מדיירי הדיור הציבורי אינם כלולים בעניין הזה </w:t>
      </w:r>
      <w:r w:rsidR="00D90493">
        <w:rPr>
          <w:rtl/>
        </w:rPr>
        <w:t>–</w:t>
      </w:r>
      <w:r w:rsidRPr="00E8235D">
        <w:rPr>
          <w:rtl/>
        </w:rPr>
        <w:t xml:space="preserve"> מעל 12 שנים בלבד</w:t>
      </w:r>
      <w:r w:rsidR="00D90493">
        <w:rPr>
          <w:rtl/>
        </w:rPr>
        <w:t xml:space="preserve"> </w:t>
      </w:r>
      <w:r w:rsidRPr="00E8235D">
        <w:rPr>
          <w:rtl/>
        </w:rPr>
        <w:t>נכנסו לעניין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לך ותשאל אותם. לך לשכונות. מה אתה מדבר?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הבטיח</w:t>
      </w:r>
      <w:r w:rsidR="00D90493">
        <w:rPr>
          <w:rtl/>
        </w:rPr>
        <w:t xml:space="preserve"> </w:t>
      </w:r>
      <w:r w:rsidRPr="00E8235D">
        <w:rPr>
          <w:rtl/>
        </w:rPr>
        <w:t>לנהגי</w:t>
      </w:r>
      <w:r w:rsidR="00D90493">
        <w:rPr>
          <w:rtl/>
        </w:rPr>
        <w:t xml:space="preserve"> </w:t>
      </w:r>
      <w:r w:rsidRPr="00E8235D">
        <w:rPr>
          <w:rtl/>
        </w:rPr>
        <w:t>המוניות,</w:t>
      </w:r>
      <w:r w:rsidR="00D90493">
        <w:rPr>
          <w:rtl/>
        </w:rPr>
        <w:t xml:space="preserve"> </w:t>
      </w:r>
      <w:r w:rsidRPr="00E8235D">
        <w:rPr>
          <w:rtl/>
        </w:rPr>
        <w:t>ומה</w:t>
      </w:r>
      <w:r w:rsidR="00D90493">
        <w:rPr>
          <w:rtl/>
        </w:rPr>
        <w:t xml:space="preserve"> </w:t>
      </w:r>
      <w:r w:rsidRPr="00E8235D">
        <w:rPr>
          <w:rtl/>
        </w:rPr>
        <w:t>שראינו</w:t>
      </w:r>
      <w:r w:rsidR="00D90493">
        <w:rPr>
          <w:rtl/>
        </w:rPr>
        <w:t xml:space="preserve"> </w:t>
      </w:r>
      <w:r w:rsidRPr="00E8235D">
        <w:rPr>
          <w:rtl/>
        </w:rPr>
        <w:t>הוא שקנו נהגי מוניות כדי שיבואו</w:t>
      </w:r>
      <w:r w:rsidR="00D90493">
        <w:rPr>
          <w:rtl/>
        </w:rPr>
        <w:t xml:space="preserve"> </w:t>
      </w:r>
      <w:r w:rsidRPr="00E8235D">
        <w:rPr>
          <w:rtl/>
        </w:rPr>
        <w:t>במערכת</w:t>
      </w:r>
      <w:r w:rsidR="00D90493">
        <w:rPr>
          <w:rtl/>
        </w:rPr>
        <w:t xml:space="preserve"> </w:t>
      </w:r>
      <w:r w:rsidRPr="00E8235D">
        <w:rPr>
          <w:rtl/>
        </w:rPr>
        <w:t>הבחירות</w:t>
      </w:r>
      <w:r w:rsidR="00D90493">
        <w:rPr>
          <w:rtl/>
        </w:rPr>
        <w:t xml:space="preserve"> </w:t>
      </w:r>
      <w:r w:rsidRPr="00E8235D">
        <w:rPr>
          <w:rtl/>
        </w:rPr>
        <w:t>ממקום</w:t>
      </w:r>
      <w:r w:rsidR="00D90493">
        <w:rPr>
          <w:rtl/>
        </w:rPr>
        <w:t xml:space="preserve"> </w:t>
      </w:r>
      <w:r w:rsidRPr="00E8235D">
        <w:rPr>
          <w:rtl/>
        </w:rPr>
        <w:t>למקום</w:t>
      </w:r>
      <w:r w:rsidR="00D90493">
        <w:rPr>
          <w:rtl/>
        </w:rPr>
        <w:t xml:space="preserve"> </w:t>
      </w:r>
      <w:r w:rsidRPr="00E8235D">
        <w:rPr>
          <w:rtl/>
        </w:rPr>
        <w:t>ויגידו:</w:t>
      </w:r>
      <w:r w:rsidR="00D90493">
        <w:rPr>
          <w:rtl/>
        </w:rPr>
        <w:t xml:space="preserve"> </w:t>
      </w:r>
      <w:r w:rsidRPr="00E8235D">
        <w:rPr>
          <w:rtl/>
        </w:rPr>
        <w:t>"ביבי דפק אותי", ובעצם עשו זאת בתשלום</w:t>
      </w:r>
      <w:r w:rsidR="00D90493">
        <w:rPr>
          <w:rtl/>
        </w:rPr>
        <w:t xml:space="preserve"> </w:t>
      </w:r>
      <w:r w:rsidRPr="00E8235D">
        <w:rPr>
          <w:rtl/>
        </w:rPr>
        <w:t>ובצורה</w:t>
      </w:r>
      <w:r w:rsidR="00D90493">
        <w:rPr>
          <w:rtl/>
        </w:rPr>
        <w:t xml:space="preserve"> </w:t>
      </w:r>
      <w:r w:rsidRPr="00E8235D">
        <w:rPr>
          <w:rtl/>
        </w:rPr>
        <w:t>מושחתת ובצורה שלא היתה כמוה מעולם. הבטיחו לנהגי המשאיות. הבטיחו לנכים.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הבטיחו</w:t>
      </w:r>
      <w:r w:rsidR="00D90493">
        <w:rPr>
          <w:rtl/>
        </w:rPr>
        <w:t xml:space="preserve"> </w:t>
      </w:r>
      <w:r w:rsidRPr="00E8235D">
        <w:rPr>
          <w:rtl/>
        </w:rPr>
        <w:t>גם מינהל תקין ושינוי בתרבות השלטון במדינת ישראל. מה</w:t>
      </w:r>
      <w:r w:rsidR="00D90493">
        <w:rPr>
          <w:rtl/>
        </w:rPr>
        <w:t xml:space="preserve"> </w:t>
      </w:r>
      <w:r w:rsidRPr="00E8235D">
        <w:rPr>
          <w:rtl/>
        </w:rPr>
        <w:t>שהביאו לנו זה עמותות מושחתות, עמותות שבעצם קנו שלטון בכסף.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איזה שקרים.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לנדבר, את את מקומך בכנסת כבר קיבלת בזכות אהוד ברק, בזכות איזה</w:t>
      </w:r>
      <w:r w:rsidR="00D90493">
        <w:rPr>
          <w:rtl/>
        </w:rPr>
        <w:t xml:space="preserve"> </w:t>
      </w:r>
      <w:r w:rsidRPr="00E8235D">
        <w:rPr>
          <w:rtl/>
        </w:rPr>
        <w:t>תרגיל מפוקפק שהיה אז בפריימריס.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מה אתה אומר? אני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בואי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נדבר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התרגיל</w:t>
      </w:r>
      <w:r w:rsidR="00D90493">
        <w:rPr>
          <w:rtl/>
        </w:rPr>
        <w:t xml:space="preserve"> </w:t>
      </w:r>
      <w:r w:rsidRPr="00E8235D">
        <w:rPr>
          <w:rtl/>
        </w:rPr>
        <w:t>המפוקפק</w:t>
      </w:r>
      <w:r w:rsidR="00D90493">
        <w:rPr>
          <w:rtl/>
        </w:rPr>
        <w:t xml:space="preserve"> </w:t>
      </w:r>
      <w:r w:rsidRPr="00E8235D">
        <w:rPr>
          <w:rtl/>
        </w:rPr>
        <w:t>שהיה אז לאחר הפריימריס של מפלגת</w:t>
      </w:r>
      <w:r w:rsidR="00D90493">
        <w:rPr>
          <w:rtl/>
        </w:rPr>
        <w:t xml:space="preserve"> </w:t>
      </w:r>
      <w:r w:rsidRPr="00E8235D">
        <w:rPr>
          <w:rtl/>
        </w:rPr>
        <w:t>העבודה.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 –</w:t>
      </w:r>
      <w:r w:rsidR="00E8235D" w:rsidRPr="00E8235D">
        <w:rPr>
          <w:rtl/>
        </w:rPr>
        <w:t xml:space="preserve"> זכות הצבעה. נבחרת בזכות ביבי.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עשר שנים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סליחה, חברת הכנסת נאות, אבל למה את כועסת?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זה לא בנושא השיעור.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היא לא יודעת למה היא כועסת. היא כועסת סתם.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תרגיל</w:t>
      </w:r>
      <w:r w:rsidR="00D90493">
        <w:rPr>
          <w:rtl/>
        </w:rPr>
        <w:t xml:space="preserve"> </w:t>
      </w:r>
      <w:r w:rsidRPr="00E8235D">
        <w:rPr>
          <w:rtl/>
        </w:rPr>
        <w:t>מפוקפק</w:t>
      </w:r>
      <w:r w:rsidR="00D90493">
        <w:rPr>
          <w:rtl/>
        </w:rPr>
        <w:t xml:space="preserve"> </w:t>
      </w:r>
      <w:r w:rsidRPr="00E8235D">
        <w:rPr>
          <w:rtl/>
        </w:rPr>
        <w:t>בפריימריס</w:t>
      </w:r>
      <w:r w:rsidR="00D90493">
        <w:rPr>
          <w:rtl/>
        </w:rPr>
        <w:t xml:space="preserve"> </w:t>
      </w:r>
      <w:r w:rsidRPr="00E8235D">
        <w:rPr>
          <w:rtl/>
        </w:rPr>
        <w:t>של מפלגת העבודה, כדי לקבוע שנציג אחד ייבחר</w:t>
      </w:r>
      <w:r w:rsidR="00D90493">
        <w:rPr>
          <w:rtl/>
        </w:rPr>
        <w:t xml:space="preserve"> </w:t>
      </w:r>
      <w:r w:rsidRPr="00E8235D">
        <w:rPr>
          <w:rtl/>
        </w:rPr>
        <w:t>ולא נציג אחר. אמרתי משהו לא נכון?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כן. החסינות לא מאפשרת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כולם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היה.</w:t>
      </w:r>
      <w:r w:rsidR="00D90493">
        <w:rPr>
          <w:rtl/>
        </w:rPr>
        <w:t xml:space="preserve"> </w:t>
      </w:r>
      <w:r w:rsidRPr="00E8235D">
        <w:rPr>
          <w:rtl/>
        </w:rPr>
        <w:t>אבל, זה הצביע מראש על התרגילים המפוקפקים של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ברק,</w:t>
      </w:r>
      <w:r w:rsidR="00D90493">
        <w:rPr>
          <w:rtl/>
        </w:rPr>
        <w:t xml:space="preserve"> </w:t>
      </w:r>
      <w:r w:rsidRPr="00E8235D">
        <w:rPr>
          <w:rtl/>
        </w:rPr>
        <w:t>שהקים</w:t>
      </w:r>
      <w:r w:rsidR="00D90493">
        <w:rPr>
          <w:rtl/>
        </w:rPr>
        <w:t xml:space="preserve"> </w:t>
      </w:r>
      <w:r w:rsidRPr="00E8235D">
        <w:rPr>
          <w:rtl/>
        </w:rPr>
        <w:t>מערך</w:t>
      </w:r>
      <w:r w:rsidR="00D90493">
        <w:rPr>
          <w:rtl/>
        </w:rPr>
        <w:t xml:space="preserve"> </w:t>
      </w:r>
      <w:r w:rsidRPr="00E8235D">
        <w:rPr>
          <w:rtl/>
        </w:rPr>
        <w:t>עמותות,</w:t>
      </w:r>
      <w:r w:rsidR="00D90493">
        <w:rPr>
          <w:rtl/>
        </w:rPr>
        <w:t xml:space="preserve"> </w:t>
      </w:r>
      <w:r w:rsidRPr="00E8235D">
        <w:rPr>
          <w:rtl/>
        </w:rPr>
        <w:t>מערך</w:t>
      </w:r>
      <w:r w:rsidR="00D90493">
        <w:rPr>
          <w:rtl/>
        </w:rPr>
        <w:t xml:space="preserve"> </w:t>
      </w:r>
      <w:r w:rsidRPr="00E8235D">
        <w:rPr>
          <w:rtl/>
        </w:rPr>
        <w:t>מסואב,</w:t>
      </w:r>
      <w:r w:rsidR="00D90493">
        <w:rPr>
          <w:rtl/>
        </w:rPr>
        <w:t xml:space="preserve"> </w:t>
      </w:r>
      <w:r w:rsidRPr="00E8235D">
        <w:rPr>
          <w:rtl/>
        </w:rPr>
        <w:t>מערך מושחת שהביא אותו לשלטון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נואף מסאלחה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סילבן שלום, אתה מתחרה על ראשות הליכוד או מה?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ראש הממשלה.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מסאלחה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לברך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חבר הכנסת שלום, שהוא מכיר כל כך טוב את ההליכים הדמוקרטיים</w:t>
      </w:r>
      <w:r w:rsidR="00D90493">
        <w:rPr>
          <w:rtl/>
        </w:rPr>
        <w:t xml:space="preserve"> </w:t>
      </w:r>
      <w:r w:rsidRPr="00E8235D">
        <w:rPr>
          <w:rtl/>
        </w:rPr>
        <w:t>הפנימיים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מפלגת</w:t>
      </w:r>
      <w:r w:rsidR="00D90493">
        <w:rPr>
          <w:rtl/>
        </w:rPr>
        <w:t xml:space="preserve"> </w:t>
      </w:r>
      <w:r w:rsidRPr="00E8235D">
        <w:rPr>
          <w:rtl/>
        </w:rPr>
        <w:t>העבודה.</w:t>
      </w:r>
      <w:r w:rsidR="00D90493">
        <w:rPr>
          <w:rtl/>
        </w:rPr>
        <w:t xml:space="preserve"> </w:t>
      </w:r>
      <w:r w:rsidRPr="00E8235D">
        <w:rPr>
          <w:rtl/>
        </w:rPr>
        <w:t>אדוני, תודה לך. בואו ונמשיך הלאה, בבקשה. מן הסתם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דוברים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להגיד על התהליכים בליכוד, אבל זה יהיה איזון. חבר</w:t>
      </w:r>
      <w:r w:rsidR="00D90493">
        <w:rPr>
          <w:rtl/>
        </w:rPr>
        <w:t xml:space="preserve"> </w:t>
      </w:r>
      <w:r w:rsidRPr="00E8235D">
        <w:rPr>
          <w:rtl/>
        </w:rPr>
        <w:t>הכנסת שלום,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מסאלחה, אני חושב שגם אתה </w:t>
      </w:r>
      <w:r w:rsidR="00D90493">
        <w:rPr>
          <w:rtl/>
        </w:rPr>
        <w:t>–</w:t>
      </w:r>
      <w:r w:rsidRPr="00E8235D">
        <w:rPr>
          <w:rtl/>
        </w:rPr>
        <w:t xml:space="preserve"> ואתה איש הגון, איש ישר ואיש שמאמין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דו</w:t>
      </w:r>
      <w:r w:rsidR="00D90493">
        <w:rPr>
          <w:rtl/>
        </w:rPr>
        <w:t>-</w:t>
      </w:r>
      <w:r w:rsidRPr="00E8235D">
        <w:rPr>
          <w:rtl/>
        </w:rPr>
        <w:t>קיום</w:t>
      </w:r>
      <w:r w:rsidR="00D90493">
        <w:rPr>
          <w:rtl/>
        </w:rPr>
        <w:t xml:space="preserve"> – </w:t>
      </w:r>
      <w:r w:rsidRPr="00E8235D">
        <w:rPr>
          <w:rtl/>
        </w:rPr>
        <w:t>הגעת</w:t>
      </w:r>
      <w:r w:rsidR="00D90493">
        <w:rPr>
          <w:rtl/>
        </w:rPr>
        <w:t xml:space="preserve"> </w:t>
      </w:r>
      <w:r w:rsidRPr="00E8235D">
        <w:rPr>
          <w:rtl/>
        </w:rPr>
        <w:t>למסקנה, שהממשלה</w:t>
      </w:r>
      <w:r w:rsidR="00D90493">
        <w:rPr>
          <w:rtl/>
        </w:rPr>
        <w:t xml:space="preserve"> </w:t>
      </w:r>
      <w:r w:rsidRPr="00E8235D">
        <w:rPr>
          <w:rtl/>
        </w:rPr>
        <w:t>במתכונתה</w:t>
      </w:r>
      <w:r w:rsidR="00D90493">
        <w:rPr>
          <w:rtl/>
        </w:rPr>
        <w:t xml:space="preserve"> </w:t>
      </w:r>
      <w:r w:rsidRPr="00E8235D">
        <w:rPr>
          <w:rtl/>
        </w:rPr>
        <w:t>הנוכחית לא יכולה להמשיך</w:t>
      </w:r>
      <w:r w:rsidR="00D90493">
        <w:rPr>
          <w:rtl/>
        </w:rPr>
        <w:t xml:space="preserve"> </w:t>
      </w:r>
      <w:r w:rsidRPr="00E8235D">
        <w:rPr>
          <w:rtl/>
        </w:rPr>
        <w:t>להתקיים.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נואף מסאלחה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לבחירות.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ואתה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ישר.</w:t>
      </w:r>
      <w:r w:rsidR="00D90493">
        <w:rPr>
          <w:rtl/>
        </w:rPr>
        <w:t xml:space="preserve"> </w:t>
      </w:r>
      <w:r w:rsidRPr="00E8235D">
        <w:rPr>
          <w:rtl/>
        </w:rPr>
        <w:t>ראש הממשלה הלך על מצע מסוים. היום</w:t>
      </w:r>
      <w:r w:rsidR="00D90493">
        <w:rPr>
          <w:rtl/>
        </w:rPr>
        <w:t xml:space="preserve"> </w:t>
      </w:r>
      <w:r w:rsidRPr="00E8235D">
        <w:rPr>
          <w:rtl/>
        </w:rPr>
        <w:t>הוא פועל בצורה</w:t>
      </w:r>
      <w:r w:rsidR="00D90493">
        <w:rPr>
          <w:rtl/>
        </w:rPr>
        <w:t xml:space="preserve"> </w:t>
      </w:r>
      <w:r w:rsidRPr="00E8235D">
        <w:rPr>
          <w:rtl/>
        </w:rPr>
        <w:t>הפוכה</w:t>
      </w:r>
      <w:r w:rsidR="00D90493">
        <w:rPr>
          <w:rtl/>
        </w:rPr>
        <w:t xml:space="preserve"> </w:t>
      </w:r>
      <w:r w:rsidRPr="00E8235D">
        <w:rPr>
          <w:rtl/>
        </w:rPr>
        <w:t>לחלוטין</w:t>
      </w:r>
      <w:r w:rsidR="00D90493">
        <w:rPr>
          <w:rtl/>
        </w:rPr>
        <w:t xml:space="preserve"> </w:t>
      </w:r>
      <w:r w:rsidRPr="00E8235D">
        <w:rPr>
          <w:rtl/>
        </w:rPr>
        <w:t>ממה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הבטיח לבוחר. אם אתה רוצה לשנות את המדיניות שלך, בוא</w:t>
      </w:r>
      <w:r w:rsidR="00D90493">
        <w:rPr>
          <w:rtl/>
        </w:rPr>
        <w:t xml:space="preserve"> </w:t>
      </w:r>
      <w:r w:rsidRPr="00E8235D">
        <w:rPr>
          <w:rtl/>
        </w:rPr>
        <w:t>לציבור,</w:t>
      </w:r>
      <w:r w:rsidR="00D90493">
        <w:rPr>
          <w:rtl/>
        </w:rPr>
        <w:t xml:space="preserve"> </w:t>
      </w:r>
      <w:r w:rsidRPr="00E8235D">
        <w:rPr>
          <w:rtl/>
        </w:rPr>
        <w:t>תקבל</w:t>
      </w:r>
      <w:r w:rsidR="00D90493">
        <w:rPr>
          <w:rtl/>
        </w:rPr>
        <w:t xml:space="preserve"> </w:t>
      </w:r>
      <w:r w:rsidRPr="00E8235D">
        <w:rPr>
          <w:rtl/>
        </w:rPr>
        <w:t>מנדט מחודש. אם הציבור יאמר כן, כולנו צריכים להכפיף את הראש בפני</w:t>
      </w:r>
      <w:r w:rsidR="00D90493">
        <w:rPr>
          <w:rtl/>
        </w:rPr>
        <w:t xml:space="preserve"> </w:t>
      </w:r>
      <w:r w:rsidRPr="00E8235D">
        <w:rPr>
          <w:rtl/>
        </w:rPr>
        <w:t>הציבור. אבל, לא יכול להיות מצב, שהבטחת מהפכה חברתית ואתה לא מקיים.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 תחיה באשליות. ביבי לא יחזור.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 יכול להיות, שהבטחת מהפכה מדינית, ואתה עושה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 תחיה באשליות. ביבי לא יחזור.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אם אפשר לתת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עומד ברמה שאדוני מדי פעם מפגין כלפי הבמה. זה עוד בסטנדרדים סבירים.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בתחום המדיני, השר חיים רמון, אתה דוגל בחלק מדרכו המדינית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ראש הממשלה. אתה חשבת אחרת, ואולי אתה גם צדקת, כמו בהרבה מאוד דברים שהוא לא</w:t>
      </w:r>
      <w:r w:rsidR="00D90493">
        <w:rPr>
          <w:rtl/>
        </w:rPr>
        <w:t xml:space="preserve"> </w:t>
      </w:r>
      <w:r w:rsidRPr="00E8235D">
        <w:rPr>
          <w:rtl/>
        </w:rPr>
        <w:t>קיבל את עצתך ואת עמדתך, כי הוא בדרך כלל חושב שרק הוא יודע ורק הוא מבין ואף אחד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לא יודע מה צריך לעשות. אבל, גם אתה תסכים אתי, ואני בטוח שתסכים אתי, שלפני</w:t>
      </w:r>
      <w:r w:rsidR="00D90493">
        <w:rPr>
          <w:rtl/>
        </w:rPr>
        <w:t xml:space="preserve"> </w:t>
      </w:r>
      <w:r w:rsidRPr="00E8235D">
        <w:rPr>
          <w:rtl/>
        </w:rPr>
        <w:t>הבחירות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דיבר בתחום המדיני בצורה אחרת לחלוטין מזו שבה הוא הלך ועשה</w:t>
      </w:r>
      <w:r w:rsidR="00D90493">
        <w:rPr>
          <w:rtl/>
        </w:rPr>
        <w:t xml:space="preserve"> </w:t>
      </w:r>
      <w:r w:rsidRPr="00E8235D">
        <w:rPr>
          <w:rtl/>
        </w:rPr>
        <w:t>בקמפ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  <w:r w:rsidR="00D90493">
        <w:rPr>
          <w:rtl/>
        </w:rPr>
        <w:t xml:space="preserve"> </w:t>
      </w:r>
      <w:r w:rsidRPr="00E8235D">
        <w:rPr>
          <w:rtl/>
        </w:rPr>
        <w:t>ראש הממשלה דיבר על בית</w:t>
      </w:r>
      <w:r w:rsidR="00D90493">
        <w:rPr>
          <w:rtl/>
        </w:rPr>
        <w:t>-</w:t>
      </w:r>
      <w:r w:rsidRPr="00E8235D">
        <w:rPr>
          <w:rtl/>
        </w:rPr>
        <w:t>אל ועופרה לנצח נצחים. ראש הממשלה דיבר על</w:t>
      </w:r>
      <w:r w:rsidR="00D90493">
        <w:rPr>
          <w:rtl/>
        </w:rPr>
        <w:t xml:space="preserve"> </w:t>
      </w:r>
      <w:r w:rsidRPr="00E8235D">
        <w:rPr>
          <w:rtl/>
        </w:rPr>
        <w:t>כך שבקעת</w:t>
      </w:r>
      <w:r w:rsidR="00D90493">
        <w:rPr>
          <w:rtl/>
        </w:rPr>
        <w:t>-</w:t>
      </w:r>
      <w:r w:rsidRPr="00E8235D">
        <w:rPr>
          <w:rtl/>
        </w:rPr>
        <w:t xml:space="preserve">הירדן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מבקש לשמור על זכות השתיקה.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השר חיים רמון ביקש לשמור על זכות השתיקה. זה דבר מקובל?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זה מקובל, אבל זה מאריך את התהליכים.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הבנתי.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בכל מקרה, ראש הממשלה הזה דיבר על בקעת</w:t>
      </w:r>
      <w:r w:rsidR="00D90493">
        <w:rPr>
          <w:rtl/>
        </w:rPr>
        <w:t>-</w:t>
      </w:r>
      <w:r w:rsidRPr="00E8235D">
        <w:rPr>
          <w:rtl/>
        </w:rPr>
        <w:t>הירדן בריבונות ישראלית.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דיבר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המאוחדת לנצח בריבונות ישראל. מה הולך ועושה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הזה? מפר את כל הבטחותיו לבוחר. הוא מפר את הבטחותיו, כאשר הוא מוכן לחלק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1996</w:t>
      </w:r>
      <w:r w:rsidR="00D90493">
        <w:rPr>
          <w:rtl/>
        </w:rPr>
        <w:t xml:space="preserve"> </w:t>
      </w:r>
      <w:r w:rsidRPr="00E8235D">
        <w:rPr>
          <w:rtl/>
        </w:rPr>
        <w:t>תקפו</w:t>
      </w:r>
      <w:r w:rsidR="00D90493">
        <w:rPr>
          <w:rtl/>
        </w:rPr>
        <w:t xml:space="preserve"> </w:t>
      </w:r>
      <w:r w:rsidRPr="00E8235D">
        <w:rPr>
          <w:rtl/>
        </w:rPr>
        <w:t>אותנו</w:t>
      </w:r>
      <w:r w:rsidR="00D90493">
        <w:rPr>
          <w:rtl/>
        </w:rPr>
        <w:t xml:space="preserve"> </w:t>
      </w:r>
      <w:r w:rsidRPr="00E8235D">
        <w:rPr>
          <w:rtl/>
        </w:rPr>
        <w:t>כאשר אמרנו שפרס יחלק את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מה היה קורה אם פרס היה נבחר ב</w:t>
      </w:r>
      <w:r w:rsidR="00D90493">
        <w:rPr>
          <w:rtl/>
        </w:rPr>
        <w:t>-</w:t>
      </w:r>
      <w:r w:rsidRPr="00E8235D">
        <w:rPr>
          <w:rtl/>
        </w:rPr>
        <w:t>1996? מה היה קורה אז באמת? הוא לא היה</w:t>
      </w:r>
      <w:r w:rsidR="00D90493">
        <w:rPr>
          <w:rtl/>
        </w:rPr>
        <w:t xml:space="preserve"> </w:t>
      </w:r>
      <w:r w:rsidRPr="00E8235D">
        <w:rPr>
          <w:rtl/>
        </w:rPr>
        <w:t>מחלק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ירושלים במתכונת שאהוד ברק עושה אותה עכשיו? הרי הדברים ברורים. הדברים</w:t>
      </w:r>
      <w:r w:rsidR="00D90493">
        <w:rPr>
          <w:rtl/>
        </w:rPr>
        <w:t xml:space="preserve"> </w:t>
      </w:r>
      <w:r w:rsidRPr="00E8235D">
        <w:rPr>
          <w:rtl/>
        </w:rPr>
        <w:t>ידועים.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אני רוצה לומר לך, שלראש הממשלה הזה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קצת</w:t>
      </w:r>
      <w:r w:rsidR="00D90493">
        <w:rPr>
          <w:rtl/>
        </w:rPr>
        <w:t xml:space="preserve"> </w:t>
      </w:r>
      <w:r w:rsidRPr="00E8235D">
        <w:rPr>
          <w:rtl/>
        </w:rPr>
        <w:t>שקט באולם בבקשה. חבר הכנסת גפני, תודה. חבר הכנסת שלום,</w:t>
      </w:r>
      <w:r w:rsidR="00D90493">
        <w:rPr>
          <w:rtl/>
        </w:rPr>
        <w:t xml:space="preserve"> </w:t>
      </w:r>
      <w:r w:rsidRPr="00E8235D">
        <w:rPr>
          <w:rtl/>
        </w:rPr>
        <w:t>תמשיך.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יש אולי רצון, אבל רצון זה לא מספיק, כי לראש הממשלה אין יכולת, וכאשר</w:t>
      </w:r>
      <w:r>
        <w:rPr>
          <w:rtl/>
        </w:rPr>
        <w:t xml:space="preserve"> </w:t>
      </w:r>
      <w:r w:rsidR="00E8235D" w:rsidRPr="00E8235D">
        <w:rPr>
          <w:rtl/>
        </w:rPr>
        <w:t>יבואו</w:t>
      </w:r>
      <w:r>
        <w:rPr>
          <w:rtl/>
        </w:rPr>
        <w:t xml:space="preserve"> </w:t>
      </w:r>
      <w:r w:rsidR="00E8235D" w:rsidRPr="00E8235D">
        <w:rPr>
          <w:rtl/>
        </w:rPr>
        <w:t>ספרי</w:t>
      </w:r>
      <w:r>
        <w:rPr>
          <w:rtl/>
        </w:rPr>
        <w:t xml:space="preserve"> </w:t>
      </w:r>
      <w:r w:rsidR="00E8235D" w:rsidRPr="00E8235D">
        <w:rPr>
          <w:rtl/>
        </w:rPr>
        <w:t>ההיסטוריה</w:t>
      </w:r>
      <w:r>
        <w:rPr>
          <w:rtl/>
        </w:rPr>
        <w:t xml:space="preserve"> </w:t>
      </w:r>
      <w:r w:rsidR="00E8235D" w:rsidRPr="00E8235D">
        <w:rPr>
          <w:rtl/>
        </w:rPr>
        <w:t>לנתח את תקופת כהונתו הקצרה של ראש הממשלה ברק הם יאמרו,</w:t>
      </w:r>
      <w:r>
        <w:rPr>
          <w:rtl/>
        </w:rPr>
        <w:t xml:space="preserve"> </w:t>
      </w:r>
      <w:r w:rsidR="00E8235D" w:rsidRPr="00E8235D">
        <w:rPr>
          <w:rtl/>
        </w:rPr>
        <w:t>שזו</w:t>
      </w:r>
      <w:r>
        <w:rPr>
          <w:rtl/>
        </w:rPr>
        <w:t xml:space="preserve"> </w:t>
      </w:r>
      <w:r w:rsidR="00E8235D" w:rsidRPr="00E8235D">
        <w:rPr>
          <w:rtl/>
        </w:rPr>
        <w:t>היתה</w:t>
      </w:r>
      <w:r>
        <w:rPr>
          <w:rtl/>
        </w:rPr>
        <w:t xml:space="preserve"> </w:t>
      </w:r>
      <w:r w:rsidR="00E8235D" w:rsidRPr="00E8235D">
        <w:rPr>
          <w:rtl/>
        </w:rPr>
        <w:t>התקווה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הגדולה שאבדה </w:t>
      </w:r>
      <w:r>
        <w:rPr>
          <w:rtl/>
        </w:rPr>
        <w:t>–</w:t>
      </w:r>
      <w:r w:rsidR="00E8235D" w:rsidRPr="00E8235D">
        <w:rPr>
          <w:rtl/>
        </w:rPr>
        <w:t xml:space="preserve"> התקווה הגדולה שהביא האיש הזה למהפך בכל תחומי</w:t>
      </w:r>
      <w:r>
        <w:rPr>
          <w:rtl/>
        </w:rPr>
        <w:t xml:space="preserve"> </w:t>
      </w:r>
      <w:r w:rsidR="00E8235D" w:rsidRPr="00E8235D">
        <w:rPr>
          <w:rtl/>
        </w:rPr>
        <w:t>החיים</w:t>
      </w:r>
      <w:r>
        <w:rPr>
          <w:rtl/>
        </w:rPr>
        <w:t xml:space="preserve"> </w:t>
      </w:r>
      <w:r w:rsidR="00E8235D" w:rsidRPr="00E8235D">
        <w:rPr>
          <w:rtl/>
        </w:rPr>
        <w:t>במדינת</w:t>
      </w:r>
      <w:r>
        <w:rPr>
          <w:rtl/>
        </w:rPr>
        <w:t xml:space="preserve"> </w:t>
      </w:r>
      <w:r w:rsidR="00E8235D" w:rsidRPr="00E8235D">
        <w:rPr>
          <w:rtl/>
        </w:rPr>
        <w:t>ישראל</w:t>
      </w:r>
      <w:r>
        <w:rPr>
          <w:rtl/>
        </w:rPr>
        <w:t xml:space="preserve"> </w:t>
      </w:r>
      <w:r w:rsidR="00E8235D" w:rsidRPr="00E8235D">
        <w:rPr>
          <w:rtl/>
        </w:rPr>
        <w:t>מסתיימת בכישלון צורב ובמפח נפש. מראש הממשלה של כו</w:t>
      </w:r>
      <w:r>
        <w:rPr>
          <w:rtl/>
        </w:rPr>
        <w:t>-</w:t>
      </w:r>
      <w:r w:rsidR="00E8235D" w:rsidRPr="00E8235D">
        <w:rPr>
          <w:rtl/>
        </w:rPr>
        <w:t>לם הפך</w:t>
      </w:r>
      <w:r>
        <w:rPr>
          <w:rtl/>
        </w:rPr>
        <w:t xml:space="preserve"> </w:t>
      </w:r>
      <w:r w:rsidR="00E8235D" w:rsidRPr="00E8235D">
        <w:rPr>
          <w:rtl/>
        </w:rPr>
        <w:t>ראש הממשלה ברק לראש הממשלה של אף 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שהגיעה העת. הגיעה העת</w:t>
      </w:r>
      <w:r w:rsidR="00D90493">
        <w:rPr>
          <w:rtl/>
        </w:rPr>
        <w:t xml:space="preserve"> </w:t>
      </w:r>
      <w:r w:rsidRPr="00E8235D">
        <w:rPr>
          <w:rtl/>
        </w:rPr>
        <w:t>שראש הממשלה ייטול את המושכות בפעם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מובל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לא יפסיד הצבעה אחר הצבעה, אלא יעשה את המעשה הנכון.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חושב, שראש הממשלה ברק </w:t>
      </w:r>
      <w:r w:rsidR="00D90493">
        <w:rPr>
          <w:rtl/>
        </w:rPr>
        <w:t>– 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פרוש.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צריך גם הוא להבין שבעצם הסתיימה כהונתו. כהונתו הסתיימה כבר ב</w:t>
      </w:r>
      <w:r>
        <w:rPr>
          <w:rtl/>
        </w:rPr>
        <w:t>-</w:t>
      </w:r>
      <w:r w:rsidR="00E8235D" w:rsidRPr="00E8235D">
        <w:rPr>
          <w:rtl/>
        </w:rPr>
        <w:t>1 במרס</w:t>
      </w:r>
      <w:r>
        <w:rPr>
          <w:rtl/>
        </w:rPr>
        <w:t xml:space="preserve"> </w:t>
      </w:r>
      <w:r w:rsidR="00E8235D" w:rsidRPr="00E8235D">
        <w:rPr>
          <w:rtl/>
        </w:rPr>
        <w:t>2000,</w:t>
      </w:r>
      <w:r>
        <w:rPr>
          <w:rtl/>
        </w:rPr>
        <w:t xml:space="preserve"> </w:t>
      </w:r>
      <w:r w:rsidR="00E8235D" w:rsidRPr="00E8235D">
        <w:rPr>
          <w:rtl/>
        </w:rPr>
        <w:t>כאשר</w:t>
      </w:r>
      <w:r>
        <w:rPr>
          <w:rtl/>
        </w:rPr>
        <w:t xml:space="preserve"> </w:t>
      </w:r>
      <w:r w:rsidR="00E8235D" w:rsidRPr="00E8235D">
        <w:rPr>
          <w:rtl/>
        </w:rPr>
        <w:t>עבר כאן חוק משאל</w:t>
      </w:r>
      <w:r>
        <w:rPr>
          <w:rtl/>
        </w:rPr>
        <w:t>-</w:t>
      </w:r>
      <w:r w:rsidR="00E8235D" w:rsidRPr="00E8235D">
        <w:rPr>
          <w:rtl/>
        </w:rPr>
        <w:t>עם בגולן. אותה קואליציה של המחנה הלאומי, שהתאחדה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מחדש, מכה אותו מאז פעם אחר פעם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דקה.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במשאל</w:t>
      </w:r>
      <w:r>
        <w:rPr>
          <w:rtl/>
        </w:rPr>
        <w:t>-</w:t>
      </w:r>
      <w:r w:rsidR="00E8235D" w:rsidRPr="00E8235D">
        <w:rPr>
          <w:rtl/>
        </w:rPr>
        <w:t>עם</w:t>
      </w:r>
      <w:r>
        <w:rPr>
          <w:rtl/>
        </w:rPr>
        <w:t xml:space="preserve"> </w:t>
      </w:r>
      <w:r w:rsidR="00E8235D" w:rsidRPr="00E8235D">
        <w:rPr>
          <w:rtl/>
        </w:rPr>
        <w:t>ביהודה</w:t>
      </w:r>
      <w:r>
        <w:rPr>
          <w:rtl/>
        </w:rPr>
        <w:t xml:space="preserve"> </w:t>
      </w:r>
      <w:r w:rsidR="00E8235D" w:rsidRPr="00E8235D">
        <w:rPr>
          <w:rtl/>
        </w:rPr>
        <w:t>ושומרון,</w:t>
      </w:r>
      <w:r>
        <w:rPr>
          <w:rtl/>
        </w:rPr>
        <w:t xml:space="preserve"> </w:t>
      </w:r>
      <w:r w:rsidR="00E8235D" w:rsidRPr="00E8235D">
        <w:rPr>
          <w:rtl/>
        </w:rPr>
        <w:t>מכה אותו בפיזור הכנסת, מכה אותו בבחירות</w:t>
      </w:r>
      <w:r>
        <w:rPr>
          <w:rtl/>
        </w:rPr>
        <w:t xml:space="preserve"> </w:t>
      </w:r>
      <w:r w:rsidR="00E8235D" w:rsidRPr="00E8235D">
        <w:rPr>
          <w:rtl/>
        </w:rPr>
        <w:t>לנשיאות המדינה ותמשיך ותכה אותו גם היום.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אומר לראש הממשלה: אתה רוצה </w:t>
      </w:r>
      <w:r w:rsidR="00D90493">
        <w:rPr>
          <w:rtl/>
        </w:rPr>
        <w:t>–</w:t>
      </w:r>
      <w:r w:rsidRPr="00E8235D">
        <w:rPr>
          <w:rtl/>
        </w:rPr>
        <w:t xml:space="preserve"> יש לך אפשרות, אבל אפשרות אחת, כי אין לך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דרך</w:t>
      </w:r>
      <w:r w:rsidR="00D90493">
        <w:rPr>
          <w:rtl/>
        </w:rPr>
        <w:t xml:space="preserve"> </w:t>
      </w:r>
      <w:r w:rsidRPr="00E8235D">
        <w:rPr>
          <w:rtl/>
        </w:rPr>
        <w:t>אחרת</w:t>
      </w:r>
      <w:r w:rsidR="00D90493">
        <w:rPr>
          <w:rtl/>
        </w:rPr>
        <w:t xml:space="preserve"> </w:t>
      </w:r>
      <w:r w:rsidRPr="00E8235D">
        <w:rPr>
          <w:rtl/>
        </w:rPr>
        <w:t>מלבד</w:t>
      </w:r>
      <w:r w:rsidR="00D90493">
        <w:rPr>
          <w:rtl/>
        </w:rPr>
        <w:t xml:space="preserve"> </w:t>
      </w:r>
      <w:r w:rsidRPr="00E8235D">
        <w:rPr>
          <w:rtl/>
        </w:rPr>
        <w:t>בחירות. אני קורא לך לפנות אל הליכוד, לבוא בדברים עם ראשי</w:t>
      </w:r>
      <w:r w:rsidR="00D90493">
        <w:rPr>
          <w:rtl/>
        </w:rPr>
        <w:t xml:space="preserve"> </w:t>
      </w:r>
      <w:r w:rsidRPr="00E8235D">
        <w:rPr>
          <w:rtl/>
        </w:rPr>
        <w:t>הליכוד, להכריז על מועד לבחירות חדשות, לסכם יחד אתנו את המועד.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בזה אתה צודק. גם אנחנו רוצים בחירות. גם אנחנו ננצח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לנדבר, אני שמח שאת מסכימה אתי.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רואה שאני היחיד שלא רוצה.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לנדבר,</w:t>
      </w:r>
      <w:r w:rsidR="00D90493">
        <w:rPr>
          <w:rtl/>
        </w:rPr>
        <w:t xml:space="preserve"> </w:t>
      </w:r>
      <w:r w:rsidRPr="00E8235D">
        <w:rPr>
          <w:rtl/>
        </w:rPr>
        <w:t>אני שמח שאת מסכימה אתי. כל הבית הזה מאוחד ברצון ללכת</w:t>
      </w:r>
      <w:r w:rsidR="00D90493">
        <w:rPr>
          <w:rtl/>
        </w:rPr>
        <w:t xml:space="preserve"> </w:t>
      </w:r>
      <w:r w:rsidRPr="00E8235D">
        <w:rPr>
          <w:rtl/>
        </w:rPr>
        <w:t>לבחירות</w:t>
      </w:r>
      <w:r w:rsidR="00D90493">
        <w:rPr>
          <w:rtl/>
        </w:rPr>
        <w:t xml:space="preserve"> </w:t>
      </w:r>
      <w:r w:rsidRPr="00E8235D">
        <w:rPr>
          <w:rtl/>
        </w:rPr>
        <w:t>חדשות,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כל הבית הזה מאוחד ברצון שלו להפסיק את הפארסה שאנחנו רואים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>-</w:t>
      </w:r>
      <w:r w:rsidRPr="00E8235D">
        <w:rPr>
          <w:rtl/>
        </w:rPr>
        <w:t>יום.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אחד שעדיין לא הפנים את הדבר הזה. מאחר שאת מקורבת לראש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ברק,</w:t>
      </w:r>
      <w:r w:rsidR="00D90493">
        <w:rPr>
          <w:rtl/>
        </w:rPr>
        <w:t xml:space="preserve"> </w:t>
      </w:r>
      <w:r w:rsidRPr="00E8235D">
        <w:rPr>
          <w:rtl/>
        </w:rPr>
        <w:t>מה שאת צריכה לעשות הוא לבוא ולומר לו את האמת. לבוא ולומר לו: 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ברק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שלום, אתה צריך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זה מה שאני אגיד 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אין לך אמון בכנסת, אין לך אמון בעם </w:t>
      </w:r>
      <w:r>
        <w:rPr>
          <w:rtl/>
        </w:rPr>
        <w:t>– 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בוא</w:t>
      </w:r>
      <w:r>
        <w:rPr>
          <w:rtl/>
        </w:rPr>
        <w:t xml:space="preserve"> </w:t>
      </w:r>
      <w:r w:rsidR="00E8235D" w:rsidRPr="00E8235D">
        <w:rPr>
          <w:rtl/>
        </w:rPr>
        <w:t>וקח</w:t>
      </w:r>
      <w:r>
        <w:rPr>
          <w:rtl/>
        </w:rPr>
        <w:t xml:space="preserve"> </w:t>
      </w:r>
      <w:r w:rsidR="00E8235D" w:rsidRPr="00E8235D">
        <w:rPr>
          <w:rtl/>
        </w:rPr>
        <w:t>יוזמה פעם אחת, ותשמע לכל חבריך ולכל האופוזיציה, ובוא ותשב</w:t>
      </w:r>
      <w:r>
        <w:rPr>
          <w:rtl/>
        </w:rPr>
        <w:t xml:space="preserve"> </w:t>
      </w:r>
      <w:r w:rsidR="00E8235D" w:rsidRPr="00E8235D">
        <w:rPr>
          <w:rtl/>
        </w:rPr>
        <w:t>אתנו</w:t>
      </w:r>
      <w:r>
        <w:rPr>
          <w:rtl/>
        </w:rPr>
        <w:t xml:space="preserve"> </w:t>
      </w:r>
      <w:r w:rsidR="00E8235D" w:rsidRPr="00E8235D">
        <w:rPr>
          <w:rtl/>
        </w:rPr>
        <w:t>ותכריז</w:t>
      </w:r>
      <w:r>
        <w:rPr>
          <w:rtl/>
        </w:rPr>
        <w:t xml:space="preserve">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בחירות</w:t>
      </w:r>
      <w:r>
        <w:rPr>
          <w:rtl/>
        </w:rPr>
        <w:t xml:space="preserve"> </w:t>
      </w:r>
      <w:r w:rsidR="00E8235D" w:rsidRPr="00E8235D">
        <w:rPr>
          <w:rtl/>
        </w:rPr>
        <w:t>חדשות במדינת ישראל, ויפה שעה אחת קודם למען העם ולמען</w:t>
      </w:r>
      <w:r>
        <w:rPr>
          <w:rtl/>
        </w:rPr>
        <w:t xml:space="preserve"> </w:t>
      </w:r>
      <w:r w:rsidR="00E8235D" w:rsidRPr="00E8235D">
        <w:rPr>
          <w:rtl/>
        </w:rPr>
        <w:t>המדינה.</w:t>
      </w:r>
      <w:r>
        <w:rPr>
          <w:rtl/>
        </w:rPr>
        <w:t xml:space="preserve"> </w:t>
      </w:r>
      <w:r w:rsidR="00E8235D" w:rsidRPr="00E8235D">
        <w:rPr>
          <w:rtl/>
        </w:rPr>
        <w:t>אני</w:t>
      </w:r>
      <w:r>
        <w:rPr>
          <w:rtl/>
        </w:rPr>
        <w:t xml:space="preserve"> </w:t>
      </w:r>
      <w:r w:rsidR="00E8235D" w:rsidRPr="00E8235D">
        <w:rPr>
          <w:rtl/>
        </w:rPr>
        <w:t>בטוח, שכאשר זה יקרה, אנחנו נבוא אל העם עם האמת שלנו, אנחנו נבוא</w:t>
      </w:r>
      <w:r>
        <w:rPr>
          <w:rtl/>
        </w:rPr>
        <w:t xml:space="preserve"> </w:t>
      </w:r>
      <w:r w:rsidR="00E8235D" w:rsidRPr="00E8235D">
        <w:rPr>
          <w:rtl/>
        </w:rPr>
        <w:t>לעם</w:t>
      </w:r>
      <w:r>
        <w:rPr>
          <w:rtl/>
        </w:rPr>
        <w:t xml:space="preserve"> </w:t>
      </w:r>
      <w:r w:rsidR="00E8235D" w:rsidRPr="00E8235D">
        <w:rPr>
          <w:rtl/>
        </w:rPr>
        <w:t>עם</w:t>
      </w:r>
      <w:r>
        <w:rPr>
          <w:rtl/>
        </w:rPr>
        <w:t xml:space="preserve"> </w:t>
      </w:r>
      <w:r w:rsidR="00E8235D" w:rsidRPr="00E8235D">
        <w:rPr>
          <w:rtl/>
        </w:rPr>
        <w:t>הדרך שלנו, והעם יאמר את שלו בדרך הנכונה ויחזיר את המחנה הלאומי להנהגת</w:t>
      </w:r>
      <w:r>
        <w:rPr>
          <w:rtl/>
        </w:rPr>
        <w:t xml:space="preserve"> </w:t>
      </w:r>
      <w:r w:rsidR="00E8235D" w:rsidRPr="00E8235D">
        <w:rPr>
          <w:rtl/>
        </w:rPr>
        <w:t>העם והמדינה, לטובת מדינת ישראל ולטובת עם 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4" w:name="_Toc449874256"/>
      <w:r w:rsidRPr="00D90493">
        <w:rPr>
          <w:rtl/>
        </w:rPr>
        <w:t>הצעת חוק פיזור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"/>
    </w:p>
    <w:p w:rsidR="00D90493" w:rsidRPr="00D90493" w:rsidRDefault="00D90493" w:rsidP="00D90493">
      <w:pPr>
        <w:pStyle w:val="1"/>
        <w:rPr>
          <w:rtl/>
        </w:rPr>
      </w:pPr>
      <w:bookmarkStart w:id="5" w:name="_Toc449874257"/>
      <w:r w:rsidRPr="00D90493">
        <w:rPr>
          <w:rtl/>
        </w:rPr>
        <w:t>(הצעת חבר הכנסת יש' כץ)</w:t>
      </w:r>
      <w:bookmarkEnd w:id="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כץ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הצעה באותו נושא </w:t>
      </w:r>
      <w:r w:rsidR="00D90493">
        <w:rPr>
          <w:rtl/>
        </w:rPr>
        <w:t>–</w:t>
      </w:r>
      <w:r w:rsidRPr="00E8235D">
        <w:rPr>
          <w:rtl/>
        </w:rPr>
        <w:t xml:space="preserve"> הצעת חוק פיזור הכנסת החמש</w:t>
      </w:r>
      <w:r w:rsidR="00D90493">
        <w:rPr>
          <w:rtl/>
        </w:rPr>
        <w:t>-</w:t>
      </w:r>
      <w:r w:rsidRPr="00E8235D">
        <w:rPr>
          <w:rtl/>
        </w:rPr>
        <w:t>עשרה,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מס' 2012.</w:t>
      </w:r>
      <w:r w:rsidR="00D90493">
        <w:rPr>
          <w:rtl/>
        </w:rPr>
        <w:t xml:space="preserve"> </w:t>
      </w:r>
      <w:r w:rsidRPr="00E8235D">
        <w:rPr>
          <w:rtl/>
        </w:rPr>
        <w:t>חבר הכנסת ישראל כץ,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חייב להיענות לרחשי לב הכנסת,</w:t>
      </w:r>
      <w:r w:rsidR="00D90493">
        <w:rPr>
          <w:rtl/>
        </w:rPr>
        <w:t xml:space="preserve"> </w:t>
      </w:r>
      <w:r w:rsidRPr="00E8235D">
        <w:rPr>
          <w:rtl/>
        </w:rPr>
        <w:t>לרוב</w:t>
      </w:r>
      <w:r w:rsidR="00D90493">
        <w:rPr>
          <w:rtl/>
        </w:rPr>
        <w:t xml:space="preserve"> </w:t>
      </w:r>
      <w:r w:rsidRPr="00E8235D">
        <w:rPr>
          <w:rtl/>
        </w:rPr>
        <w:t>שנמצא בכנסת ולרוב הציבור שרוצה בחירות עכשיו. אדוני היושב</w:t>
      </w:r>
      <w:r w:rsidR="00D90493">
        <w:rPr>
          <w:rtl/>
        </w:rPr>
        <w:t>-</w:t>
      </w:r>
      <w:r w:rsidRPr="00E8235D">
        <w:rPr>
          <w:rtl/>
        </w:rPr>
        <w:t>ראש, ראש הממשלה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ללכת</w:t>
      </w:r>
      <w:r w:rsidR="00D90493">
        <w:rPr>
          <w:rtl/>
        </w:rPr>
        <w:t xml:space="preserve"> </w:t>
      </w:r>
      <w:r w:rsidRPr="00E8235D">
        <w:rPr>
          <w:rtl/>
        </w:rPr>
        <w:t>לבחירות,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אין לו רוב מדיני, כי אין לו רוב כלכלי, כי אין לו רוב</w:t>
      </w:r>
      <w:r w:rsidR="00D90493">
        <w:rPr>
          <w:rtl/>
        </w:rPr>
        <w:t xml:space="preserve"> </w:t>
      </w:r>
      <w:r w:rsidRPr="00E8235D">
        <w:rPr>
          <w:rtl/>
        </w:rPr>
        <w:t>ציוני,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ישראלי</w:t>
      </w:r>
      <w:r w:rsidR="00D90493">
        <w:rPr>
          <w:rtl/>
        </w:rPr>
        <w:t xml:space="preserve"> </w:t>
      </w:r>
      <w:r w:rsidRPr="00E8235D">
        <w:rPr>
          <w:rtl/>
        </w:rPr>
        <w:t>נאמן,</w:t>
      </w:r>
      <w:r w:rsidR="00D90493">
        <w:rPr>
          <w:rtl/>
        </w:rPr>
        <w:t xml:space="preserve"> </w:t>
      </w:r>
      <w:r w:rsidRPr="00E8235D">
        <w:rPr>
          <w:rtl/>
        </w:rPr>
        <w:t>שמורכב מיהודים וממיעוטים שבאמת נאמנים</w:t>
      </w:r>
      <w:r w:rsidR="00D90493">
        <w:rPr>
          <w:rtl/>
        </w:rPr>
        <w:t xml:space="preserve"> </w:t>
      </w:r>
      <w:r w:rsidRPr="00E8235D">
        <w:rPr>
          <w:rtl/>
        </w:rPr>
        <w:t>למדינת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יש לך בהחלט רוב למדיניות שלך, ואפילו רוב ניכר וגבוה,</w:t>
      </w:r>
      <w:r w:rsidR="00D90493">
        <w:rPr>
          <w:rtl/>
        </w:rPr>
        <w:t xml:space="preserve"> </w:t>
      </w:r>
      <w:r w:rsidRPr="00E8235D">
        <w:rPr>
          <w:rtl/>
        </w:rPr>
        <w:t>בקרב</w:t>
      </w:r>
      <w:r w:rsidR="00D90493">
        <w:rPr>
          <w:rtl/>
        </w:rPr>
        <w:t xml:space="preserve"> </w:t>
      </w:r>
      <w:r w:rsidRPr="00E8235D">
        <w:rPr>
          <w:rtl/>
        </w:rPr>
        <w:t>מיליון</w:t>
      </w:r>
      <w:r w:rsidR="00D90493">
        <w:rPr>
          <w:rtl/>
        </w:rPr>
        <w:t xml:space="preserve"> </w:t>
      </w:r>
      <w:r w:rsidRPr="00E8235D">
        <w:rPr>
          <w:rtl/>
        </w:rPr>
        <w:t>פלסטינים</w:t>
      </w:r>
      <w:r w:rsidR="00D90493">
        <w:rPr>
          <w:rtl/>
        </w:rPr>
        <w:t xml:space="preserve"> </w:t>
      </w:r>
      <w:r w:rsidRPr="00E8235D">
        <w:rPr>
          <w:rtl/>
        </w:rPr>
        <w:t>תושבי מדינת ישראל ואזרחיה. יש לך אחמד טיבי, עזמי בשארה</w:t>
      </w:r>
      <w:r w:rsidR="00D90493">
        <w:rPr>
          <w:rtl/>
        </w:rPr>
        <w:t xml:space="preserve"> </w:t>
      </w:r>
      <w:r w:rsidRPr="00E8235D">
        <w:rPr>
          <w:rtl/>
        </w:rPr>
        <w:t>ועבד</w:t>
      </w:r>
      <w:r w:rsidR="00D90493">
        <w:rPr>
          <w:rtl/>
        </w:rPr>
        <w:t>-</w:t>
      </w:r>
      <w:r w:rsidRPr="00E8235D">
        <w:rPr>
          <w:rtl/>
        </w:rPr>
        <w:t>אלמאלכ דהאמשה מהתנועה האסלאמית והחברים שלהם. יש לך רוב בקרב אלה שהם תומכי</w:t>
      </w:r>
      <w:r w:rsidR="00D90493">
        <w:rPr>
          <w:rtl/>
        </w:rPr>
        <w:t xml:space="preserve"> </w:t>
      </w:r>
      <w:r w:rsidRPr="00E8235D">
        <w:rPr>
          <w:rtl/>
        </w:rPr>
        <w:t>ערפאת, ה"חיזבאללה", ה"חמאס", סוריה וכל אויב וצר למדינת 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רוב בקרב האנשים האלה, שדורשים למסור לערפאת את ירושלים כולה, לרבות</w:t>
      </w:r>
      <w:r w:rsidR="00D90493">
        <w:rPr>
          <w:rtl/>
        </w:rPr>
        <w:t xml:space="preserve"> </w:t>
      </w:r>
      <w:r w:rsidRPr="00E8235D">
        <w:rPr>
          <w:rtl/>
        </w:rPr>
        <w:t>הר</w:t>
      </w:r>
      <w:r w:rsidR="00D90493">
        <w:rPr>
          <w:rtl/>
        </w:rPr>
        <w:t>-</w:t>
      </w:r>
      <w:r w:rsidRPr="00E8235D">
        <w:rPr>
          <w:rtl/>
        </w:rPr>
        <w:t>הבית.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דהאמשה,</w:t>
      </w:r>
      <w:r w:rsidR="00D90493">
        <w:rPr>
          <w:rtl/>
        </w:rPr>
        <w:t xml:space="preserve"> </w:t>
      </w:r>
      <w:r w:rsidRPr="00E8235D">
        <w:rPr>
          <w:rtl/>
        </w:rPr>
        <w:t>השהיד שהסכים להקריב את נפשו ולהתאבד</w:t>
      </w:r>
      <w:r w:rsidR="00D90493">
        <w:rPr>
          <w:rtl/>
        </w:rPr>
        <w:t xml:space="preserve"> </w:t>
      </w:r>
      <w:r w:rsidRPr="00E8235D">
        <w:rPr>
          <w:rtl/>
        </w:rPr>
        <w:t>ולמסור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נפשו עם מיליוני אנשים על הר</w:t>
      </w:r>
      <w:r w:rsidR="00D90493">
        <w:rPr>
          <w:rtl/>
        </w:rPr>
        <w:t>-</w:t>
      </w:r>
      <w:r w:rsidRPr="00E8235D">
        <w:rPr>
          <w:rtl/>
        </w:rPr>
        <w:t>הבית, אבל לא למען מדינת ישראל, אלא נגד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ונגד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היהודים </w:t>
      </w:r>
      <w:r w:rsidR="00D90493">
        <w:rPr>
          <w:rtl/>
        </w:rPr>
        <w:t>–</w:t>
      </w:r>
      <w:r w:rsidRPr="00E8235D">
        <w:rPr>
          <w:rtl/>
        </w:rPr>
        <w:t xml:space="preserve"> שר הדתות שלך, עבד</w:t>
      </w:r>
      <w:r w:rsidR="00D90493">
        <w:rPr>
          <w:rtl/>
        </w:rPr>
        <w:t>-</w:t>
      </w:r>
      <w:r w:rsidRPr="00E8235D">
        <w:rPr>
          <w:rtl/>
        </w:rPr>
        <w:t>אלמאלכ דהאמשה. יש לך בהחלט רוב</w:t>
      </w:r>
      <w:r w:rsidR="00D90493">
        <w:rPr>
          <w:rtl/>
        </w:rPr>
        <w:t xml:space="preserve"> </w:t>
      </w:r>
      <w:r w:rsidRPr="00E8235D">
        <w:rPr>
          <w:rtl/>
        </w:rPr>
        <w:t>בקרב האנשים האלה.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רוב בקרב אלה שרוצים למסור את ירושלים, בקרב אלה שרוצים להכניס לתוך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הקטנה</w:t>
      </w:r>
      <w:r w:rsidR="00D90493">
        <w:rPr>
          <w:rtl/>
        </w:rPr>
        <w:t xml:space="preserve"> </w:t>
      </w:r>
      <w:r w:rsidRPr="00E8235D">
        <w:rPr>
          <w:rtl/>
        </w:rPr>
        <w:t>מיליוני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פליטים פלסטינים </w:t>
      </w:r>
      <w:r w:rsidR="00D90493">
        <w:rPr>
          <w:rtl/>
        </w:rPr>
        <w:t>–</w:t>
      </w:r>
      <w:r w:rsidRPr="00E8235D">
        <w:rPr>
          <w:rtl/>
        </w:rPr>
        <w:t xml:space="preserve"> ליפו, לעכו, לרמלה, ללוד, לצפת,</w:t>
      </w:r>
      <w:r w:rsidR="00D90493">
        <w:rPr>
          <w:rtl/>
        </w:rPr>
        <w:t xml:space="preserve"> </w:t>
      </w:r>
      <w:r w:rsidRPr="00E8235D">
        <w:rPr>
          <w:rtl/>
        </w:rPr>
        <w:t>לחיפה,</w:t>
      </w:r>
      <w:r w:rsidR="00D90493">
        <w:rPr>
          <w:rtl/>
        </w:rPr>
        <w:t xml:space="preserve"> </w:t>
      </w:r>
      <w:r w:rsidRPr="00E8235D">
        <w:rPr>
          <w:rtl/>
        </w:rPr>
        <w:t>לאשדוד,</w:t>
      </w:r>
      <w:r w:rsidR="00D90493">
        <w:rPr>
          <w:rtl/>
        </w:rPr>
        <w:t xml:space="preserve"> </w:t>
      </w:r>
      <w:r w:rsidRPr="00E8235D">
        <w:rPr>
          <w:rtl/>
        </w:rPr>
        <w:t>לאשקלון,</w:t>
      </w:r>
      <w:r w:rsidR="00D90493">
        <w:rPr>
          <w:rtl/>
        </w:rPr>
        <w:t xml:space="preserve"> </w:t>
      </w:r>
      <w:r w:rsidRPr="00E8235D">
        <w:rPr>
          <w:rtl/>
        </w:rPr>
        <w:t>לירושלים,</w:t>
      </w:r>
      <w:r w:rsidR="00D90493">
        <w:rPr>
          <w:rtl/>
        </w:rPr>
        <w:t xml:space="preserve"> </w:t>
      </w:r>
      <w:r w:rsidRPr="00E8235D">
        <w:rPr>
          <w:rtl/>
        </w:rPr>
        <w:t>לרמת</w:t>
      </w:r>
      <w:r w:rsidR="00D90493">
        <w:rPr>
          <w:rtl/>
        </w:rPr>
        <w:t>-</w:t>
      </w:r>
      <w:r w:rsidRPr="00E8235D">
        <w:rPr>
          <w:rtl/>
        </w:rPr>
        <w:t>אביב,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טומי לפיד. כן, גם</w:t>
      </w:r>
      <w:r w:rsidR="00D90493">
        <w:rPr>
          <w:rtl/>
        </w:rPr>
        <w:t xml:space="preserve"> </w:t>
      </w:r>
      <w:r w:rsidRPr="00E8235D">
        <w:rPr>
          <w:rtl/>
        </w:rPr>
        <w:t>לרמת</w:t>
      </w:r>
      <w:r w:rsidR="00D90493">
        <w:rPr>
          <w:rtl/>
        </w:rPr>
        <w:t>-</w:t>
      </w:r>
      <w:r w:rsidRPr="00E8235D">
        <w:rPr>
          <w:rtl/>
        </w:rPr>
        <w:t>אביב, למסמיה ולקסטינה.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וברשותך,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 אראה כאן מפה שהפיצה ומפיצה בימים אלה</w:t>
      </w:r>
      <w:r w:rsidR="00D90493">
        <w:rPr>
          <w:rtl/>
        </w:rPr>
        <w:t xml:space="preserve"> </w:t>
      </w:r>
      <w:r w:rsidRPr="00E8235D">
        <w:rPr>
          <w:rtl/>
        </w:rPr>
        <w:t>הרשות הפלסטינית, ובה רואים את כל מדינת ישראל מן הירדן ועד הים. אדוני השר רמון,</w:t>
      </w:r>
      <w:r w:rsidR="00D90493">
        <w:rPr>
          <w:rtl/>
        </w:rPr>
        <w:t xml:space="preserve"> </w:t>
      </w:r>
      <w:r w:rsidRPr="00E8235D">
        <w:rPr>
          <w:rtl/>
        </w:rPr>
        <w:t>תראה מי השותפים שלך, עם מי אתה מדבר.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המפה הזאת, שכל היישובים במדינת ישראל מופיעים בה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אסור</w:t>
      </w:r>
      <w:r w:rsidR="00D90493">
        <w:rPr>
          <w:rtl/>
        </w:rPr>
        <w:t xml:space="preserve"> </w:t>
      </w:r>
      <w:r w:rsidRPr="00E8235D">
        <w:rPr>
          <w:rtl/>
        </w:rPr>
        <w:t>להציג?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הראית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המפה, אני מבקש להוריד אותה, כי אסור</w:t>
      </w:r>
      <w:r w:rsidR="00D90493">
        <w:rPr>
          <w:rtl/>
        </w:rPr>
        <w:t xml:space="preserve"> </w:t>
      </w:r>
      <w:r w:rsidRPr="00E8235D">
        <w:rPr>
          <w:rtl/>
        </w:rPr>
        <w:t>להציג מיצגים מעל במת הכנסת. האפקט עשה את שלו.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כדאי שאזרחי מדינת ישראל ידעו, שהרשות הפלסטינית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להכין</w:t>
      </w:r>
      <w:r w:rsidR="00D90493">
        <w:rPr>
          <w:rtl/>
        </w:rPr>
        <w:t xml:space="preserve"> </w:t>
      </w:r>
      <w:r w:rsidRPr="00E8235D">
        <w:rPr>
          <w:rtl/>
        </w:rPr>
        <w:t>נאום.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לקרוא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בפני כל אחד איך הרשות</w:t>
      </w:r>
      <w:r w:rsidR="00D90493">
        <w:rPr>
          <w:rtl/>
        </w:rPr>
        <w:t xml:space="preserve"> </w:t>
      </w:r>
      <w:r w:rsidRPr="00E8235D">
        <w:rPr>
          <w:rtl/>
        </w:rPr>
        <w:t>הפלסטינים מתייחסת. חברת הכנסת סופה לנדבר, אין אשדוד, יש אישדוד.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0149E2">
      <w:pPr>
        <w:rPr>
          <w:rtl/>
        </w:rPr>
      </w:pPr>
      <w:r w:rsidRPr="00E8235D">
        <w:rPr>
          <w:rtl/>
        </w:rPr>
        <w:t xml:space="preserve">רמלה זה רמלה, </w:t>
      </w:r>
      <w:r w:rsidR="000149E2">
        <w:t>Jaffa</w:t>
      </w:r>
      <w:r w:rsidRPr="00E8235D">
        <w:rPr>
          <w:rtl/>
        </w:rPr>
        <w:t xml:space="preserve"> זה </w:t>
      </w:r>
      <w:r w:rsidR="000149E2">
        <w:t>Jaffa</w:t>
      </w:r>
      <w:r w:rsidRPr="00E8235D">
        <w:rPr>
          <w:rtl/>
        </w:rPr>
        <w:t>, נכון. תראו את השמות.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עם נטף?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תראו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אשקלון,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נעלמה מהמפה. יש אל</w:t>
      </w:r>
      <w:r w:rsidR="00D90493">
        <w:rPr>
          <w:rtl/>
        </w:rPr>
        <w:t>-</w:t>
      </w:r>
      <w:r w:rsidRPr="00E8235D">
        <w:rPr>
          <w:rtl/>
        </w:rPr>
        <w:t>מג'דאל. יש כאן כל אדמות</w:t>
      </w:r>
      <w:r w:rsidR="00D90493">
        <w:rPr>
          <w:rtl/>
        </w:rPr>
        <w:t xml:space="preserve"> </w:t>
      </w:r>
      <w:r w:rsidRPr="00E8235D">
        <w:rPr>
          <w:rtl/>
        </w:rPr>
        <w:t>הקיבוצים והמושבים והערים והשכונות.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כץ, אני מבקש.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זו טיוטת הנאום שלי.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נראה</w:t>
      </w:r>
      <w:r w:rsidR="00D90493">
        <w:rPr>
          <w:rtl/>
        </w:rPr>
        <w:t xml:space="preserve"> </w:t>
      </w:r>
      <w:r w:rsidRPr="00E8235D">
        <w:rPr>
          <w:rtl/>
        </w:rPr>
        <w:t>לי נאום די ארוך. לא תעמוד בזמן אם תצטרך לקרוא את כל</w:t>
      </w:r>
      <w:r w:rsidR="00D90493">
        <w:rPr>
          <w:rtl/>
        </w:rPr>
        <w:t xml:space="preserve"> </w:t>
      </w:r>
      <w:r w:rsidRPr="00E8235D">
        <w:rPr>
          <w:rtl/>
        </w:rPr>
        <w:t>שמות הנקודות.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המפה.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אדוני השר רמון, אדוני תת</w:t>
      </w:r>
      <w:r w:rsidR="00D90493">
        <w:rPr>
          <w:rtl/>
        </w:rPr>
        <w:t>-</w:t>
      </w:r>
      <w:r w:rsidRPr="00E8235D">
        <w:rPr>
          <w:rtl/>
        </w:rPr>
        <w:t>אלוף במילואים השר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אליעזר,</w:t>
      </w:r>
      <w:r w:rsidR="00D90493">
        <w:rPr>
          <w:rtl/>
        </w:rPr>
        <w:t xml:space="preserve"> </w:t>
      </w:r>
      <w:r w:rsidRPr="00E8235D">
        <w:rPr>
          <w:rtl/>
        </w:rPr>
        <w:t>אדוני השר ביילין, אדוני אלוף</w:t>
      </w:r>
      <w:r w:rsidR="00D90493">
        <w:rPr>
          <w:rtl/>
        </w:rPr>
        <w:t>-</w:t>
      </w:r>
      <w:r w:rsidRPr="00E8235D">
        <w:rPr>
          <w:rtl/>
        </w:rPr>
        <w:t>משנה במילואים חבר הכנסת רן כהן, אדוני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שריד,</w:t>
      </w:r>
      <w:r w:rsidR="00D90493">
        <w:rPr>
          <w:rtl/>
        </w:rPr>
        <w:t xml:space="preserve"> </w:t>
      </w:r>
      <w:r w:rsidRPr="00E8235D">
        <w:rPr>
          <w:rtl/>
        </w:rPr>
        <w:t>המושבניק</w:t>
      </w:r>
      <w:r w:rsidR="00D90493">
        <w:rPr>
          <w:rtl/>
        </w:rPr>
        <w:t xml:space="preserve"> </w:t>
      </w:r>
      <w:r w:rsidRPr="00E8235D">
        <w:rPr>
          <w:rtl/>
        </w:rPr>
        <w:t>מהצפון,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האנשים</w:t>
      </w:r>
      <w:r w:rsidR="00D90493">
        <w:rPr>
          <w:rtl/>
        </w:rPr>
        <w:t xml:space="preserve"> </w:t>
      </w:r>
      <w:r w:rsidRPr="00E8235D">
        <w:rPr>
          <w:rtl/>
        </w:rPr>
        <w:t>שאתם יושבים אתם, אלה האנשים</w:t>
      </w:r>
      <w:r w:rsidR="00D90493">
        <w:rPr>
          <w:rtl/>
        </w:rPr>
        <w:t xml:space="preserve"> </w:t>
      </w:r>
      <w:r w:rsidRPr="00E8235D">
        <w:rPr>
          <w:rtl/>
        </w:rPr>
        <w:t>שהסכמתם לתת להם את כל ירושלים.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השותפים</w:t>
      </w:r>
      <w:r w:rsidR="00D90493">
        <w:rPr>
          <w:rtl/>
        </w:rPr>
        <w:t xml:space="preserve"> </w:t>
      </w:r>
      <w:r w:rsidRPr="00E8235D">
        <w:rPr>
          <w:rtl/>
        </w:rPr>
        <w:t>שלכם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בתוך מדינת ישראל; אלה הנציגים שלהם שקוראים לעצמם</w:t>
      </w:r>
      <w:r w:rsidR="00D90493">
        <w:rPr>
          <w:rtl/>
        </w:rPr>
        <w:t xml:space="preserve"> </w:t>
      </w:r>
      <w:r w:rsidRPr="00E8235D">
        <w:rPr>
          <w:rtl/>
        </w:rPr>
        <w:t>פלסטינים,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ישראלים;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אלה מיליון האנשים שהם אותם </w:t>
      </w:r>
      <w:r w:rsidR="00D90493" w:rsidRPr="00E8235D">
        <w:rPr>
          <w:rtl/>
        </w:rPr>
        <w:t>20</w:t>
      </w:r>
      <w:r w:rsidR="00D90493">
        <w:rPr>
          <w:rtl/>
        </w:rPr>
        <w:t>%</w:t>
      </w:r>
      <w:r w:rsidRPr="00E8235D">
        <w:rPr>
          <w:rtl/>
        </w:rPr>
        <w:t xml:space="preserve"> שהולכים עם ראש הממשלה</w:t>
      </w:r>
      <w:r w:rsidR="00D90493">
        <w:rPr>
          <w:rtl/>
        </w:rPr>
        <w:t xml:space="preserve"> </w:t>
      </w:r>
      <w:r w:rsidRPr="00E8235D">
        <w:rPr>
          <w:rtl/>
        </w:rPr>
        <w:t>באש ובמים.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האנשים</w:t>
      </w:r>
      <w:r w:rsidR="00D90493">
        <w:rPr>
          <w:rtl/>
        </w:rPr>
        <w:t xml:space="preserve"> </w:t>
      </w:r>
      <w:r w:rsidRPr="00E8235D">
        <w:rPr>
          <w:rtl/>
        </w:rPr>
        <w:t>שאכן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אמון בראש הממשלה. אלה האנשים שקוראים לירושלים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>-</w:t>
      </w:r>
      <w:r w:rsidRPr="00E8235D">
        <w:rPr>
          <w:rtl/>
        </w:rPr>
        <w:t>קודס.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הנה המפה. הנה, זאת פלסטין של יאסר ערפאת.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תודה, תודה. חברי הכנסת, בואו נמשיך.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ראש הממשלה</w:t>
      </w:r>
      <w:r w:rsidR="00D90493">
        <w:rPr>
          <w:rtl/>
        </w:rPr>
        <w:t xml:space="preserve"> </w:t>
      </w:r>
      <w:r w:rsidRPr="00E8235D">
        <w:rPr>
          <w:rtl/>
        </w:rPr>
        <w:t>אהוד ברק, רב</w:t>
      </w:r>
      <w:r w:rsidR="00D90493">
        <w:rPr>
          <w:rtl/>
        </w:rPr>
        <w:t>-</w:t>
      </w:r>
      <w:r w:rsidRPr="00E8235D">
        <w:rPr>
          <w:rtl/>
        </w:rPr>
        <w:t>אלוף במילואים,</w:t>
      </w:r>
      <w:r w:rsidR="00D90493">
        <w:rPr>
          <w:rtl/>
        </w:rPr>
        <w:t xml:space="preserve"> </w:t>
      </w:r>
      <w:r w:rsidRPr="00E8235D">
        <w:rPr>
          <w:rtl/>
        </w:rPr>
        <w:t>אינו יכול לאחז את עיני הציבור, הוא לא יכול להסתיר ממנו את העובדות.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יאסר</w:t>
      </w:r>
      <w:r w:rsidR="00D90493">
        <w:rPr>
          <w:rtl/>
        </w:rPr>
        <w:t xml:space="preserve"> </w:t>
      </w:r>
      <w:r w:rsidRPr="00E8235D">
        <w:rPr>
          <w:rtl/>
        </w:rPr>
        <w:t>ערפאת,</w:t>
      </w:r>
      <w:r w:rsidR="00D90493">
        <w:rPr>
          <w:rtl/>
        </w:rPr>
        <w:t xml:space="preserve"> </w:t>
      </w:r>
      <w:r w:rsidRPr="00E8235D">
        <w:rPr>
          <w:rtl/>
        </w:rPr>
        <w:t>שמבלה</w:t>
      </w:r>
      <w:r w:rsidR="00D90493">
        <w:rPr>
          <w:rtl/>
        </w:rPr>
        <w:t xml:space="preserve"> </w:t>
      </w:r>
      <w:r w:rsidRPr="00E8235D">
        <w:rPr>
          <w:rtl/>
        </w:rPr>
        <w:t>אתו בקמפ</w:t>
      </w:r>
      <w:r w:rsidR="00D90493">
        <w:rPr>
          <w:rtl/>
        </w:rPr>
        <w:t>-</w:t>
      </w:r>
      <w:r w:rsidRPr="00E8235D">
        <w:rPr>
          <w:rtl/>
        </w:rPr>
        <w:t>דייוויד, הוא אותו יאסר ערפאת שמוציא את המפה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ומחלק</w:t>
      </w:r>
      <w:r w:rsidR="00D90493">
        <w:rPr>
          <w:rtl/>
        </w:rPr>
        <w:t xml:space="preserve"> </w:t>
      </w:r>
      <w:r w:rsidRPr="00E8235D">
        <w:rPr>
          <w:rtl/>
        </w:rPr>
        <w:t>אותה לעם שלו. הוא מחלק אותה לכל העולם, בערבית ובאנגלית, והוא אומר</w:t>
      </w:r>
      <w:r w:rsidR="00D90493">
        <w:rPr>
          <w:rtl/>
        </w:rPr>
        <w:t xml:space="preserve"> </w:t>
      </w:r>
      <w:r w:rsidRPr="00E8235D">
        <w:rPr>
          <w:rtl/>
        </w:rPr>
        <w:t>לפליטים:</w:t>
      </w:r>
      <w:r w:rsidR="00D90493">
        <w:rPr>
          <w:rtl/>
        </w:rPr>
        <w:t xml:space="preserve"> </w:t>
      </w:r>
      <w:r w:rsidRPr="00E8235D">
        <w:rPr>
          <w:rtl/>
        </w:rPr>
        <w:t>אתם תחזרו לתוך מדינת ישראל הקטנה. הוא לא ויתר על זכות השיבה. אמר 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למישהו:</w:t>
      </w:r>
      <w:r w:rsidR="00D90493">
        <w:rPr>
          <w:rtl/>
        </w:rPr>
        <w:t xml:space="preserve"> </w:t>
      </w:r>
      <w:r w:rsidRPr="00E8235D">
        <w:rPr>
          <w:rtl/>
        </w:rPr>
        <w:t>יש 60,000 מלים באנגלית, אפשר להמציא כל מיני נוסחאות. אין כאן</w:t>
      </w:r>
      <w:r w:rsidR="00D90493">
        <w:rPr>
          <w:rtl/>
        </w:rPr>
        <w:t xml:space="preserve"> </w:t>
      </w:r>
      <w:r w:rsidRPr="00E8235D">
        <w:rPr>
          <w:rtl/>
        </w:rPr>
        <w:t>בעיה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נוסחאות.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יש כאן שאלה אחת יחידה ופשוטה: האם יאסר</w:t>
      </w:r>
      <w:r w:rsidR="00D90493">
        <w:rPr>
          <w:rtl/>
        </w:rPr>
        <w:t xml:space="preserve"> </w:t>
      </w:r>
      <w:r w:rsidRPr="00E8235D">
        <w:rPr>
          <w:rtl/>
        </w:rPr>
        <w:t>ערפאת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לפשרה</w:t>
      </w:r>
      <w:r w:rsidR="00D90493">
        <w:rPr>
          <w:rtl/>
        </w:rPr>
        <w:t xml:space="preserve"> </w:t>
      </w:r>
      <w:r w:rsidRPr="00E8235D">
        <w:rPr>
          <w:rtl/>
        </w:rPr>
        <w:t>אמיתית;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 מוכן לפנות לעם שלו; האם הוא מוכן לכנס את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הלאומית</w:t>
      </w:r>
      <w:r w:rsidR="00D90493">
        <w:rPr>
          <w:rtl/>
        </w:rPr>
        <w:t xml:space="preserve"> </w:t>
      </w:r>
      <w:r w:rsidRPr="00E8235D">
        <w:rPr>
          <w:rtl/>
        </w:rPr>
        <w:t>הפלסטינית</w:t>
      </w:r>
      <w:r w:rsidR="00D90493">
        <w:rPr>
          <w:rtl/>
        </w:rPr>
        <w:t xml:space="preserve"> </w:t>
      </w:r>
      <w:r w:rsidRPr="00E8235D">
        <w:rPr>
          <w:rtl/>
        </w:rPr>
        <w:t>בעזה, כמו שעשה כאשר נתניהו דרש זאת ממנו לגבי האמנה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ביטל</w:t>
      </w:r>
      <w:r w:rsidR="00D90493">
        <w:rPr>
          <w:rtl/>
        </w:rPr>
        <w:t xml:space="preserve"> </w:t>
      </w:r>
      <w:r w:rsidRPr="00E8235D">
        <w:rPr>
          <w:rtl/>
        </w:rPr>
        <w:t>אותה,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 מוכן לכנס את המועצה הלאומית הפלסטינית בעזה ולהגיד:</w:t>
      </w:r>
      <w:r w:rsidR="00D90493">
        <w:rPr>
          <w:rtl/>
        </w:rPr>
        <w:t xml:space="preserve"> </w:t>
      </w:r>
      <w:r w:rsidRPr="00E8235D">
        <w:rPr>
          <w:rtl/>
        </w:rPr>
        <w:t>החלום</w:t>
      </w:r>
      <w:r w:rsidR="00D90493">
        <w:rPr>
          <w:rtl/>
        </w:rPr>
        <w:t xml:space="preserve"> </w:t>
      </w:r>
      <w:r w:rsidRPr="00E8235D">
        <w:rPr>
          <w:rtl/>
        </w:rPr>
        <w:t>של פלסטין הגדולה, החלום של זכות השיבה, החלום של חזרת הפליטים לתוך מדינת</w:t>
      </w:r>
      <w:r w:rsidR="00D90493">
        <w:rPr>
          <w:rtl/>
        </w:rPr>
        <w:t xml:space="preserve"> </w:t>
      </w:r>
      <w:r w:rsidRPr="00E8235D">
        <w:rPr>
          <w:rtl/>
        </w:rPr>
        <w:t>ישראל, מדינת היהודים, מת ונגמר ואנחנו מוותרים עליו. הוא לא מוכן לעשות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אתה מסכים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מרוצה, אני יודע.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שואל אותך אם אתה מסכים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פונה אליך, אין לי ציפיות ממך. אני יודע שהמפה משמחת אותך. הציפיות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מראש</w:t>
      </w:r>
      <w:r w:rsidR="00D90493">
        <w:rPr>
          <w:rtl/>
        </w:rPr>
        <w:t xml:space="preserve"> </w:t>
      </w:r>
      <w:r w:rsidRPr="00E8235D">
        <w:rPr>
          <w:rtl/>
        </w:rPr>
        <w:t>הממשלה הציוני שהולך ומוותר ויושב עם מי שלא מוכן לפשרה אמיתית עם</w:t>
      </w:r>
      <w:r w:rsidR="00D90493">
        <w:rPr>
          <w:rtl/>
        </w:rPr>
        <w:t xml:space="preserve"> </w:t>
      </w:r>
      <w:r w:rsidRPr="00E8235D">
        <w:rPr>
          <w:rtl/>
        </w:rPr>
        <w:t>העם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כמו שני אנשים שגרים בבתים שכנים והאחד אומר לאחר: אני מוכן לגור</w:t>
      </w:r>
      <w:r w:rsidR="00D90493">
        <w:rPr>
          <w:rtl/>
        </w:rPr>
        <w:t xml:space="preserve"> </w:t>
      </w:r>
      <w:r w:rsidRPr="00E8235D">
        <w:rPr>
          <w:rtl/>
        </w:rPr>
        <w:t>לידך,</w:t>
      </w:r>
      <w:r w:rsidR="00D90493">
        <w:rPr>
          <w:rtl/>
        </w:rPr>
        <w:t xml:space="preserve"> </w:t>
      </w:r>
      <w:r w:rsidRPr="00E8235D">
        <w:rPr>
          <w:rtl/>
        </w:rPr>
        <w:t>אני מכיר בזכות שלך לגור לידי, כמו שאנחנו אומרים: אנחנו מוכנים לדון איפה</w:t>
      </w:r>
      <w:r w:rsidR="00D90493">
        <w:rPr>
          <w:rtl/>
        </w:rPr>
        <w:t xml:space="preserve"> </w:t>
      </w:r>
      <w:r w:rsidRPr="00E8235D">
        <w:rPr>
          <w:rtl/>
        </w:rPr>
        <w:t>תעבור</w:t>
      </w:r>
      <w:r w:rsidR="00D90493">
        <w:rPr>
          <w:rtl/>
        </w:rPr>
        <w:t xml:space="preserve"> </w:t>
      </w:r>
      <w:r w:rsidRPr="00E8235D">
        <w:rPr>
          <w:rtl/>
        </w:rPr>
        <w:t>הגדר בין שנינו, מטר פה, מטר שם. אומר השכן יאסר ערפאת ואומרים עבד</w:t>
      </w:r>
      <w:r w:rsidR="00D90493">
        <w:rPr>
          <w:rtl/>
        </w:rPr>
        <w:t>-</w:t>
      </w:r>
      <w:r w:rsidRPr="00E8235D">
        <w:rPr>
          <w:rtl/>
        </w:rPr>
        <w:t>אלמאלכ</w:t>
      </w:r>
      <w:r w:rsidR="00D90493">
        <w:rPr>
          <w:rtl/>
        </w:rPr>
        <w:t xml:space="preserve"> </w:t>
      </w:r>
      <w:r w:rsidRPr="00E8235D">
        <w:rPr>
          <w:rtl/>
        </w:rPr>
        <w:t>דהאמשה</w:t>
      </w:r>
      <w:r w:rsidR="00D90493">
        <w:rPr>
          <w:rtl/>
        </w:rPr>
        <w:t xml:space="preserve"> </w:t>
      </w:r>
      <w:r w:rsidRPr="00E8235D">
        <w:rPr>
          <w:rtl/>
        </w:rPr>
        <w:t>ואחרים: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שלך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הבית שלי </w:t>
      </w:r>
      <w:r w:rsidR="00D90493">
        <w:rPr>
          <w:rtl/>
        </w:rPr>
        <w:t>–</w:t>
      </w:r>
      <w:r w:rsidRPr="00E8235D">
        <w:rPr>
          <w:rtl/>
        </w:rPr>
        <w:t xml:space="preserve"> מג'דל, אשדוד, צפת, עכו, חיפה.</w:t>
      </w:r>
      <w:r w:rsidR="00D90493">
        <w:rPr>
          <w:rtl/>
        </w:rPr>
        <w:t xml:space="preserve"> </w:t>
      </w:r>
      <w:r w:rsidRPr="00E8235D">
        <w:rPr>
          <w:rtl/>
        </w:rPr>
        <w:t>הוויכוח הוא לא על הגדר.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אני אומר לך: כשהם יבואו ויכירו בזה שמדינת ישראל</w:t>
      </w:r>
      <w:r w:rsidR="00D90493">
        <w:rPr>
          <w:rtl/>
        </w:rPr>
        <w:t xml:space="preserve"> </w:t>
      </w:r>
      <w:r w:rsidRPr="00E8235D">
        <w:rPr>
          <w:rtl/>
        </w:rPr>
        <w:t>היא שלנו, עם זכויות לכל המיעוטים, אנחנו נוכל לשבת ולדון אתם על הסכם קבע אמיתי,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לשקול</w:t>
      </w:r>
      <w:r w:rsidR="00D90493">
        <w:rPr>
          <w:rtl/>
        </w:rPr>
        <w:t xml:space="preserve"> </w:t>
      </w:r>
      <w:r w:rsidRPr="00E8235D">
        <w:rPr>
          <w:rtl/>
        </w:rPr>
        <w:t>פשרות,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לדבר על הגבול, נוכל לדבר על כלכלה, על מסחר, על חיים</w:t>
      </w:r>
      <w:r w:rsidR="00D90493">
        <w:rPr>
          <w:rtl/>
        </w:rPr>
        <w:t xml:space="preserve"> </w:t>
      </w:r>
      <w:r w:rsidRPr="00E8235D">
        <w:rPr>
          <w:rtl/>
        </w:rPr>
        <w:t>משותפים</w:t>
      </w:r>
      <w:r w:rsidR="00D90493">
        <w:rPr>
          <w:rtl/>
        </w:rPr>
        <w:t xml:space="preserve"> </w:t>
      </w: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ביטחון,</w:t>
      </w:r>
      <w:r w:rsidR="00D90493">
        <w:rPr>
          <w:rtl/>
        </w:rPr>
        <w:t xml:space="preserve"> </w:t>
      </w:r>
      <w:r w:rsidRPr="00E8235D">
        <w:rPr>
          <w:rtl/>
        </w:rPr>
        <w:t>כמובן, תוך כדי השארת המתיישבים היהודים וכל המעשה הציוני</w:t>
      </w:r>
      <w:r w:rsidR="00D90493">
        <w:rPr>
          <w:rtl/>
        </w:rPr>
        <w:t xml:space="preserve"> </w:t>
      </w:r>
      <w:r w:rsidRPr="00E8235D">
        <w:rPr>
          <w:rtl/>
        </w:rPr>
        <w:t>הגדול שנעשה שם, עם שליטה על המים.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 לדבר </w:t>
      </w:r>
      <w:r w:rsidR="00D90493">
        <w:rPr>
          <w:rtl/>
        </w:rPr>
        <w:t>–</w:t>
      </w:r>
      <w:r w:rsidRPr="00E8235D">
        <w:rPr>
          <w:rtl/>
        </w:rPr>
        <w:t xml:space="preserve"> אין עם מי לדבר שם, אין עם מי לדבר כאן, כל עוד לא</w:t>
      </w:r>
      <w:r w:rsidR="00D90493">
        <w:rPr>
          <w:rtl/>
        </w:rPr>
        <w:t xml:space="preserve"> </w:t>
      </w:r>
      <w:r w:rsidRPr="00E8235D">
        <w:rPr>
          <w:rtl/>
        </w:rPr>
        <w:t>קמו ואמרו לעם שלהם, בשפה שלהם ולכל העולם: "אנחנו מוכנים להתפשר". אם אתה, אדוני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אליעזר,</w:t>
      </w:r>
      <w:r w:rsidR="00D90493">
        <w:rPr>
          <w:rtl/>
        </w:rPr>
        <w:t xml:space="preserve"> </w:t>
      </w:r>
      <w:r w:rsidRPr="00E8235D">
        <w:rPr>
          <w:rtl/>
        </w:rPr>
        <w:t>חבר בכיר בקבינט, סגן ראש ממשלה, לא מכיר את המפה הזאת ושלחת את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לשיחות, כשהשותפים שלו מחלקים את המפה הזאת לעם שלהם, ובשידורים שלהם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יום, ואני גם יכול להביא לך את התמלילים, הם אומרים להם:</w:t>
      </w:r>
      <w:r w:rsidR="00D90493">
        <w:rPr>
          <w:rtl/>
        </w:rPr>
        <w:t xml:space="preserve"> </w:t>
      </w:r>
      <w:r w:rsidRPr="00E8235D">
        <w:rPr>
          <w:rtl/>
        </w:rPr>
        <w:t>אתם תחזרו, הפליטים</w:t>
      </w:r>
      <w:r w:rsidR="00D90493">
        <w:rPr>
          <w:rtl/>
        </w:rPr>
        <w:t xml:space="preserve"> </w:t>
      </w:r>
      <w:r w:rsidRPr="00E8235D">
        <w:rPr>
          <w:rtl/>
        </w:rPr>
        <w:t>יחזרו</w:t>
      </w:r>
      <w:r w:rsidR="00D90493">
        <w:rPr>
          <w:rtl/>
        </w:rPr>
        <w:t xml:space="preserve"> –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אתה לא מכיר את המפה הזאת, יש לנו בעיה. אני מעריך אותך יותר מזה.</w:t>
      </w:r>
      <w:r w:rsidR="00D90493">
        <w:rPr>
          <w:rtl/>
        </w:rPr>
        <w:t xml:space="preserve"> </w:t>
      </w:r>
      <w:r w:rsidRPr="00E8235D">
        <w:rPr>
          <w:rtl/>
        </w:rPr>
        <w:t>אתה יודע את הדברים.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התקשורת ב' בן</w:t>
      </w:r>
      <w:r>
        <w:rPr>
          <w:rtl/>
        </w:rPr>
        <w:t>-</w:t>
      </w:r>
      <w:r w:rsidRPr="00D90493">
        <w:rPr>
          <w:rtl/>
        </w:rPr>
        <w:t>אליעזר: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את הדברים.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ואומר לו: אדוני, נכשלת. הלכת להתפשר, ולא קיבלת</w:t>
      </w:r>
      <w:r w:rsidR="00D90493">
        <w:rPr>
          <w:rtl/>
        </w:rPr>
        <w:t xml:space="preserve"> </w:t>
      </w:r>
      <w:r w:rsidRPr="00E8235D">
        <w:rPr>
          <w:rtl/>
        </w:rPr>
        <w:t>כלום.</w:t>
      </w:r>
      <w:r w:rsidR="00D90493">
        <w:rPr>
          <w:rtl/>
        </w:rPr>
        <w:t xml:space="preserve"> </w:t>
      </w:r>
      <w:r w:rsidRPr="00E8235D">
        <w:rPr>
          <w:rtl/>
        </w:rPr>
        <w:t>ויתרת</w:t>
      </w:r>
      <w:r w:rsidR="00D90493">
        <w:rPr>
          <w:rtl/>
        </w:rPr>
        <w:t xml:space="preserve"> </w:t>
      </w:r>
      <w:r w:rsidRPr="00E8235D">
        <w:rPr>
          <w:rtl/>
        </w:rPr>
        <w:t>על ההיסטוריה, ויתרת על קודש הקודשים, ויתרת על הביטחון, ויתרת על</w:t>
      </w:r>
      <w:r w:rsidR="00D90493">
        <w:rPr>
          <w:rtl/>
        </w:rPr>
        <w:t xml:space="preserve"> </w:t>
      </w:r>
      <w:r w:rsidRPr="00E8235D">
        <w:rPr>
          <w:rtl/>
        </w:rPr>
        <w:t>הציונות,</w:t>
      </w:r>
      <w:r w:rsidR="00D90493">
        <w:rPr>
          <w:rtl/>
        </w:rPr>
        <w:t xml:space="preserve"> </w:t>
      </w:r>
      <w:r w:rsidRPr="00E8235D">
        <w:rPr>
          <w:rtl/>
        </w:rPr>
        <w:t>ולא קיבלת כלום. לכן, יש רק דרך אחת, היא מדינת ישראל, עם העם היהודים,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בני</w:t>
      </w:r>
      <w:r w:rsidR="00D90493">
        <w:rPr>
          <w:rtl/>
        </w:rPr>
        <w:t>-</w:t>
      </w:r>
      <w:r w:rsidRPr="00E8235D">
        <w:rPr>
          <w:rtl/>
        </w:rPr>
        <w:t>המיעוטים</w:t>
      </w:r>
      <w:r w:rsidR="00D90493">
        <w:rPr>
          <w:rtl/>
        </w:rPr>
        <w:t xml:space="preserve"> </w:t>
      </w:r>
      <w:r w:rsidRPr="00E8235D">
        <w:rPr>
          <w:rtl/>
        </w:rPr>
        <w:t>שנאמנים</w:t>
      </w:r>
      <w:r w:rsidR="00D90493">
        <w:rPr>
          <w:rtl/>
        </w:rPr>
        <w:t xml:space="preserve"> </w:t>
      </w:r>
      <w:r w:rsidRPr="00E8235D">
        <w:rPr>
          <w:rtl/>
        </w:rPr>
        <w:t>למדינת</w:t>
      </w:r>
      <w:r w:rsidR="00D90493">
        <w:rPr>
          <w:rtl/>
        </w:rPr>
        <w:t xml:space="preserve"> </w:t>
      </w:r>
      <w:r w:rsidRPr="00E8235D">
        <w:rPr>
          <w:rtl/>
        </w:rPr>
        <w:t>ישראל, ויש כאלה. אם הם רוצים מדינה</w:t>
      </w:r>
      <w:r w:rsidR="00D90493">
        <w:rPr>
          <w:rtl/>
        </w:rPr>
        <w:t xml:space="preserve"> </w:t>
      </w:r>
      <w:r w:rsidRPr="00E8235D">
        <w:rPr>
          <w:rtl/>
        </w:rPr>
        <w:t>חזקה, בטוחה, נצחית, יש להם דרך אחת: ללכת לבחירות ולהחליף את ראש הממשלה הזה, כי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 הוא ראש הממשלה, הוויתורים שלו נרשמו.</w:t>
      </w:r>
      <w:r w:rsidR="00D90493">
        <w:rPr>
          <w:rtl/>
        </w:rPr>
        <w:t xml:space="preserve"> </w:t>
      </w:r>
      <w:r w:rsidRPr="00E8235D">
        <w:rPr>
          <w:rtl/>
        </w:rPr>
        <w:t>גם אם הוא יכחיש את זה</w:t>
      </w:r>
      <w:r w:rsidR="00D90493">
        <w:rPr>
          <w:rtl/>
        </w:rPr>
        <w:t xml:space="preserve"> </w:t>
      </w:r>
      <w:r w:rsidRPr="00E8235D">
        <w:rPr>
          <w:rtl/>
        </w:rPr>
        <w:t>אלף פעם, כל עוד הוא ישב ליד שולחן הדיונים, הוא ישב כשלצדו ערפאת וכשהוא כבר היה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לוותר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ירושלים,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אותו ערפאת שלא מוכן לוותר על זכות השיבה, על לב</w:t>
      </w:r>
      <w:r w:rsidR="00D90493">
        <w:rPr>
          <w:rtl/>
        </w:rPr>
        <w:t xml:space="preserve"> </w:t>
      </w:r>
      <w:r w:rsidRPr="00E8235D">
        <w:rPr>
          <w:rtl/>
        </w:rPr>
        <w:t>הוויכוח,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מוכן להתפשר, שרוצה את הבתים שלנו כאן בכל מקום ומקום.</w:t>
      </w:r>
      <w:r w:rsidR="00D90493">
        <w:rPr>
          <w:rtl/>
        </w:rPr>
        <w:t xml:space="preserve"> </w:t>
      </w:r>
      <w:r w:rsidRPr="00E8235D">
        <w:rPr>
          <w:rtl/>
        </w:rPr>
        <w:t>כפל הלשון</w:t>
      </w:r>
      <w:r w:rsidR="00D90493">
        <w:rPr>
          <w:rtl/>
        </w:rPr>
        <w:t xml:space="preserve"> </w:t>
      </w:r>
      <w:r w:rsidRPr="00E8235D">
        <w:rPr>
          <w:rtl/>
        </w:rPr>
        <w:t>הזה:</w:t>
      </w:r>
      <w:r w:rsidR="00D90493">
        <w:rPr>
          <w:rtl/>
        </w:rPr>
        <w:t xml:space="preserve"> </w:t>
      </w:r>
      <w:r w:rsidRPr="00E8235D">
        <w:rPr>
          <w:rtl/>
        </w:rPr>
        <w:t>לדבר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בשיחות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לנסות</w:t>
      </w:r>
      <w:r w:rsidR="00D90493">
        <w:rPr>
          <w:rtl/>
        </w:rPr>
        <w:t xml:space="preserve"> </w:t>
      </w:r>
      <w:r w:rsidRPr="00E8235D">
        <w:rPr>
          <w:rtl/>
        </w:rPr>
        <w:t>להשיג</w:t>
      </w:r>
      <w:r w:rsidR="00D90493">
        <w:rPr>
          <w:rtl/>
        </w:rPr>
        <w:t xml:space="preserve"> </w:t>
      </w:r>
      <w:r w:rsidRPr="00E8235D">
        <w:rPr>
          <w:rtl/>
        </w:rPr>
        <w:t>יותר ככל האפשר בלי לחתום על סיום</w:t>
      </w:r>
      <w:r w:rsidR="00D90493">
        <w:rPr>
          <w:rtl/>
        </w:rPr>
        <w:t xml:space="preserve"> </w:t>
      </w:r>
      <w:r w:rsidRPr="00E8235D">
        <w:rPr>
          <w:rtl/>
        </w:rPr>
        <w:t>הסכסוך,</w:t>
      </w:r>
      <w:r w:rsidR="00D90493">
        <w:rPr>
          <w:rtl/>
        </w:rPr>
        <w:t xml:space="preserve"> </w:t>
      </w:r>
      <w:r w:rsidRPr="00E8235D">
        <w:rPr>
          <w:rtl/>
        </w:rPr>
        <w:t>בלי</w:t>
      </w:r>
      <w:r w:rsidR="00D90493">
        <w:rPr>
          <w:rtl/>
        </w:rPr>
        <w:t xml:space="preserve"> </w:t>
      </w:r>
      <w:r w:rsidRPr="00E8235D">
        <w:rPr>
          <w:rtl/>
        </w:rPr>
        <w:t>לוותר בירושלים, בלי למחוק את זכות השיבה, שהמשמעות שלה הצפת ישראל</w:t>
      </w:r>
      <w:r w:rsidR="00D90493">
        <w:rPr>
          <w:rtl/>
        </w:rPr>
        <w:t xml:space="preserve"> </w:t>
      </w:r>
      <w:r w:rsidRPr="00E8235D">
        <w:rPr>
          <w:rtl/>
        </w:rPr>
        <w:t>במיליוני</w:t>
      </w:r>
      <w:r w:rsidR="00D90493">
        <w:rPr>
          <w:rtl/>
        </w:rPr>
        <w:t xml:space="preserve"> </w:t>
      </w:r>
      <w:r w:rsidRPr="00E8235D">
        <w:rPr>
          <w:rtl/>
        </w:rPr>
        <w:t>פליטים</w:t>
      </w:r>
      <w:r w:rsidR="00D90493">
        <w:rPr>
          <w:rtl/>
        </w:rPr>
        <w:t xml:space="preserve"> </w:t>
      </w:r>
      <w:r w:rsidRPr="00E8235D">
        <w:rPr>
          <w:rtl/>
        </w:rPr>
        <w:t>בקצב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הולך וגובר, עד למחיקתה כמדינה יהודית ודמוקרטית </w:t>
      </w:r>
      <w:r w:rsidR="00D90493">
        <w:rPr>
          <w:rtl/>
        </w:rPr>
        <w:t>–</w:t>
      </w:r>
      <w:r w:rsidRPr="00E8235D">
        <w:rPr>
          <w:rtl/>
        </w:rPr>
        <w:t xml:space="preserve"> כל זה</w:t>
      </w:r>
      <w:r w:rsidR="00D90493">
        <w:rPr>
          <w:rtl/>
        </w:rPr>
        <w:t xml:space="preserve"> </w:t>
      </w:r>
      <w:r w:rsidRPr="00E8235D">
        <w:rPr>
          <w:rtl/>
        </w:rPr>
        <w:t>מביא אותנו למצב של ויתורים, ויתורים, ויתורים, בלי לקבל שלום.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חלום ארץ</w:t>
      </w:r>
      <w:r w:rsidR="00D90493">
        <w:rPr>
          <w:rtl/>
        </w:rPr>
        <w:t>-</w:t>
      </w:r>
      <w:r w:rsidRPr="00E8235D">
        <w:rPr>
          <w:rtl/>
        </w:rPr>
        <w:t>ישראל השלמה לא נגמר. כולנו רשאים לחלום.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דקה, חבר הכנסת כץ.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חלום</w:t>
      </w:r>
      <w:r w:rsidR="00D90493">
        <w:rPr>
          <w:rtl/>
        </w:rPr>
        <w:t xml:space="preserve"> </w:t>
      </w:r>
      <w:r w:rsidRPr="00E8235D">
        <w:rPr>
          <w:rtl/>
        </w:rPr>
        <w:t>אחד בוודאי נגמר במחנה השמאל הישראלי, ומי שישר גם חייב להגיד את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החלום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שטחים תמורת שלום נגמר. אפשר לתת את כל השטחים ולא לקבל שלום, כי</w:t>
      </w:r>
      <w:r w:rsidR="00D90493">
        <w:rPr>
          <w:rtl/>
        </w:rPr>
        <w:t xml:space="preserve"> </w:t>
      </w:r>
      <w:r w:rsidRPr="00E8235D">
        <w:rPr>
          <w:rtl/>
        </w:rPr>
        <w:t>בתוך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 xml:space="preserve"> </w:t>
      </w:r>
      <w:r w:rsidRPr="00E8235D">
        <w:rPr>
          <w:rtl/>
        </w:rPr>
        <w:t>דהאמשה, בתוך הבית יושבים טיבי ובשארה וברכה ומח'ול; ולא שכחנו</w:t>
      </w:r>
      <w:r w:rsidR="00D90493">
        <w:rPr>
          <w:rtl/>
        </w:rPr>
        <w:t xml:space="preserve"> </w:t>
      </w:r>
      <w:r w:rsidRPr="00E8235D">
        <w:rPr>
          <w:rtl/>
        </w:rPr>
        <w:t>אותך,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תיעלב,</w:t>
      </w:r>
      <w:r w:rsidR="00D90493">
        <w:rPr>
          <w:rtl/>
        </w:rPr>
        <w:t xml:space="preserve"> </w:t>
      </w:r>
      <w:r w:rsidRPr="00E8235D">
        <w:rPr>
          <w:rtl/>
        </w:rPr>
        <w:t>לא שכחנו אותך, האשם מחאמיד, האיש שהולך לנחם רק נפגעי משפחות</w:t>
      </w:r>
      <w:r w:rsidR="00D90493">
        <w:rPr>
          <w:rtl/>
        </w:rPr>
        <w:t xml:space="preserve"> </w:t>
      </w:r>
      <w:r w:rsidRPr="00E8235D">
        <w:rPr>
          <w:rtl/>
        </w:rPr>
        <w:t>ב"חמאס"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בקרב</w:t>
      </w:r>
      <w:r w:rsidR="00D90493">
        <w:rPr>
          <w:rtl/>
        </w:rPr>
        <w:t xml:space="preserve"> </w:t>
      </w:r>
      <w:r w:rsidRPr="00E8235D">
        <w:rPr>
          <w:rtl/>
        </w:rPr>
        <w:t>חיילי צה"ל,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ועדת החוץ והביטחון. וגם טלב אלסאנע </w:t>
      </w:r>
      <w:r w:rsidR="00D90493">
        <w:rPr>
          <w:rtl/>
        </w:rPr>
        <w:t>–</w:t>
      </w:r>
      <w:r w:rsidRPr="00E8235D">
        <w:rPr>
          <w:rtl/>
        </w:rPr>
        <w:t xml:space="preserve"> אתם</w:t>
      </w:r>
      <w:r w:rsidR="00D90493">
        <w:rPr>
          <w:rtl/>
        </w:rPr>
        <w:t xml:space="preserve"> </w:t>
      </w:r>
      <w:r w:rsidRPr="00E8235D">
        <w:rPr>
          <w:rtl/>
        </w:rPr>
        <w:t>שבורחים מכאן בשירת "התקווה".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אתה מציע? טרנספר?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כץ, אני מבקש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מוכנים</w:t>
      </w:r>
      <w:r w:rsidR="00D90493">
        <w:rPr>
          <w:rtl/>
        </w:rPr>
        <w:t xml:space="preserve"> </w:t>
      </w:r>
      <w:r w:rsidRPr="00E8235D">
        <w:rPr>
          <w:rtl/>
        </w:rPr>
        <w:t>מתוך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לפשרה,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שקוראים לעצמכם פלסטינים ורוצים</w:t>
      </w:r>
      <w:r w:rsidR="00D90493">
        <w:rPr>
          <w:rtl/>
        </w:rPr>
        <w:t xml:space="preserve"> </w:t>
      </w:r>
      <w:r w:rsidRPr="00E8235D">
        <w:rPr>
          <w:rtl/>
        </w:rPr>
        <w:t>להכשיר</w:t>
      </w:r>
      <w:r w:rsidR="00D90493">
        <w:rPr>
          <w:rtl/>
        </w:rPr>
        <w:t xml:space="preserve"> </w:t>
      </w:r>
      <w:r w:rsidRPr="00E8235D">
        <w:rPr>
          <w:rtl/>
        </w:rPr>
        <w:t>לערפאת</w:t>
      </w:r>
      <w:r w:rsidR="00D90493">
        <w:rPr>
          <w:rtl/>
        </w:rPr>
        <w:t xml:space="preserve"> </w:t>
      </w:r>
      <w:r w:rsidRPr="00E8235D">
        <w:rPr>
          <w:rtl/>
        </w:rPr>
        <w:t>את השיבה הנה, אתם מראים לנו והוא מראה לנו שאין שלום גם אם ניתן</w:t>
      </w:r>
      <w:r w:rsidR="00D90493">
        <w:rPr>
          <w:rtl/>
        </w:rPr>
        <w:t xml:space="preserve"> </w:t>
      </w:r>
      <w:r w:rsidRPr="00E8235D">
        <w:rPr>
          <w:rtl/>
        </w:rPr>
        <w:t>את כל השטחים.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איש שלום.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עת להחליף ראש ממשלה, לחזק את ישראל, לתגבר אותה וללכת קדימה על</w:t>
      </w:r>
      <w:r w:rsidR="00D90493">
        <w:rPr>
          <w:rtl/>
        </w:rPr>
        <w:t>-</w:t>
      </w:r>
      <w:r w:rsidRPr="00E8235D">
        <w:rPr>
          <w:rtl/>
        </w:rPr>
        <w:t>ידי זה</w:t>
      </w:r>
      <w:r w:rsidR="00D90493">
        <w:rPr>
          <w:rtl/>
        </w:rPr>
        <w:t xml:space="preserve"> </w:t>
      </w:r>
      <w:r w:rsidRPr="00E8235D">
        <w:rPr>
          <w:rtl/>
        </w:rPr>
        <w:t>שנראה</w:t>
      </w:r>
      <w:r w:rsidR="00D90493">
        <w:rPr>
          <w:rtl/>
        </w:rPr>
        <w:t xml:space="preserve"> </w:t>
      </w:r>
      <w:r w:rsidRPr="00E8235D">
        <w:rPr>
          <w:rtl/>
        </w:rPr>
        <w:t>לעולם</w:t>
      </w:r>
      <w:r w:rsidR="00D90493">
        <w:rPr>
          <w:rtl/>
        </w:rPr>
        <w:t xml:space="preserve"> </w:t>
      </w:r>
      <w:r w:rsidRPr="00E8235D">
        <w:rPr>
          <w:rtl/>
        </w:rPr>
        <w:t>כולו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ויתרנו,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על ירושלים. לא נסכים לזכות</w:t>
      </w:r>
      <w:r w:rsidR="00D90493">
        <w:rPr>
          <w:rtl/>
        </w:rPr>
        <w:t xml:space="preserve"> </w:t>
      </w:r>
      <w:r w:rsidRPr="00E8235D">
        <w:rPr>
          <w:rtl/>
        </w:rPr>
        <w:t>השיבה; ואפשר לעשות את זה רק על</w:t>
      </w:r>
      <w:r w:rsidR="00D90493">
        <w:rPr>
          <w:rtl/>
        </w:rPr>
        <w:t>-</w:t>
      </w:r>
      <w:r w:rsidRPr="00E8235D">
        <w:rPr>
          <w:rtl/>
        </w:rPr>
        <w:t>ידי בחירות והחלפת ממשלה.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מאה אחוז. 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6" w:name="_Toc449874258"/>
      <w:r w:rsidRPr="00D90493">
        <w:rPr>
          <w:rtl/>
        </w:rPr>
        <w:t>הצעת חוק לפיזור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6"/>
    </w:p>
    <w:p w:rsidR="00D90493" w:rsidRPr="00D90493" w:rsidRDefault="00D90493" w:rsidP="00D90493">
      <w:pPr>
        <w:pStyle w:val="1"/>
        <w:rPr>
          <w:rtl/>
        </w:rPr>
      </w:pPr>
      <w:bookmarkStart w:id="7" w:name="_Toc449874259"/>
      <w:r w:rsidRPr="00D90493">
        <w:rPr>
          <w:rtl/>
        </w:rPr>
        <w:t>(הצעת חבר הכנסת א' הירשזון)</w:t>
      </w:r>
      <w:bookmarkEnd w:id="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אברהם הירשזון באותו נושא </w:t>
      </w:r>
      <w:r w:rsidR="00D90493">
        <w:rPr>
          <w:rtl/>
        </w:rPr>
        <w:t>–</w:t>
      </w:r>
      <w:r w:rsidRPr="00E8235D">
        <w:rPr>
          <w:rtl/>
        </w:rPr>
        <w:t xml:space="preserve"> הצעת חוק פ/2013,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"גם היום, כשאני רואה את חירוף הנפש שבו</w:t>
      </w:r>
      <w:r w:rsidR="00D90493">
        <w:rPr>
          <w:rtl/>
        </w:rPr>
        <w:t xml:space="preserve"> </w:t>
      </w:r>
      <w:r w:rsidRPr="00E8235D">
        <w:rPr>
          <w:rtl/>
        </w:rPr>
        <w:t>נלחמים על חלק מהתשלומים האלה, אני שואל אתכם, חברי הכנסת, מה אתם חושבים שהציבור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הרי הציבור רואה את מה שקורה פה. הרי הציבור שואל את עצמו: האם זו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רצינית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שזו</w:t>
      </w:r>
      <w:r w:rsidR="00D90493">
        <w:rPr>
          <w:rtl/>
        </w:rPr>
        <w:t xml:space="preserve"> </w:t>
      </w:r>
      <w:r w:rsidRPr="00E8235D">
        <w:rPr>
          <w:rtl/>
        </w:rPr>
        <w:t>בדיחה?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אומר: הממשלה הזאת היא כישלון כלכלי מוחץ,</w:t>
      </w:r>
      <w:r w:rsidR="00D90493">
        <w:rPr>
          <w:rtl/>
        </w:rPr>
        <w:t xml:space="preserve"> </w:t>
      </w:r>
      <w:r w:rsidRPr="00E8235D">
        <w:rPr>
          <w:rtl/>
        </w:rPr>
        <w:t>מהגרועות ביותר בתולדות מדינת ישראל".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מוחץ, מוחץ.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"אנחנו</w:t>
      </w:r>
      <w:r w:rsidR="00D90493">
        <w:rPr>
          <w:rtl/>
        </w:rPr>
        <w:t xml:space="preserve"> </w:t>
      </w:r>
      <w:r w:rsidRPr="00E8235D">
        <w:rPr>
          <w:rtl/>
        </w:rPr>
        <w:t>נקים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למה אנחנו בבחירות עכשיו. אנחנו</w:t>
      </w:r>
      <w:r w:rsidR="00D90493">
        <w:rPr>
          <w:rtl/>
        </w:rPr>
        <w:t xml:space="preserve"> </w:t>
      </w:r>
      <w:r w:rsidRPr="00E8235D">
        <w:rPr>
          <w:rtl/>
        </w:rPr>
        <w:t>בבחירות,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שהממשלה הזאת נכשלה בכל תחום שהיא נגעה בו; משום שבממשלה הזאת יד</w:t>
      </w:r>
      <w:r w:rsidR="00D90493">
        <w:rPr>
          <w:rtl/>
        </w:rPr>
        <w:t xml:space="preserve"> </w:t>
      </w:r>
      <w:r w:rsidRPr="00E8235D">
        <w:rPr>
          <w:rtl/>
        </w:rPr>
        <w:t>ימין</w:t>
      </w:r>
      <w:r w:rsidR="00D90493">
        <w:rPr>
          <w:rtl/>
        </w:rPr>
        <w:t xml:space="preserve"> </w:t>
      </w:r>
      <w:r w:rsidRPr="00E8235D">
        <w:rPr>
          <w:rtl/>
        </w:rPr>
        <w:t>אינה</w:t>
      </w:r>
      <w:r w:rsidR="00D90493">
        <w:rPr>
          <w:rtl/>
        </w:rPr>
        <w:t xml:space="preserve"> </w:t>
      </w:r>
      <w:r w:rsidRPr="00E8235D">
        <w:rPr>
          <w:rtl/>
        </w:rPr>
        <w:t>יודעת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יד שמאל ואף אחד לא יודע לאיזו משתי הידיים להאמין.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נקים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אחרת, שתשנה</w:t>
      </w:r>
      <w:r w:rsidR="00D90493">
        <w:rPr>
          <w:rtl/>
        </w:rPr>
        <w:t xml:space="preserve"> </w:t>
      </w:r>
      <w:r w:rsidRPr="00E8235D">
        <w:rPr>
          <w:rtl/>
        </w:rPr>
        <w:t>את סדר העדיפויות, שתחדש את תהליך השלום, שתחדש</w:t>
      </w:r>
      <w:r w:rsidR="00D90493">
        <w:rPr>
          <w:rtl/>
        </w:rPr>
        <w:t xml:space="preserve"> </w:t>
      </w:r>
      <w:r w:rsidRPr="00E8235D">
        <w:rPr>
          <w:rtl/>
        </w:rPr>
        <w:t>אותו עם ביטחון ומאבק בטרור, שתחדש את הצמיחה במשק."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חבר הכנסת גולדשמידט, שקראת לי קריאת ביניים, הנאום הזה הוא לא שלי.</w:t>
      </w:r>
      <w:r w:rsidR="00D90493">
        <w:rPr>
          <w:rtl/>
        </w:rPr>
        <w:t xml:space="preserve"> </w:t>
      </w:r>
      <w:r w:rsidRPr="00E8235D">
        <w:rPr>
          <w:rtl/>
        </w:rPr>
        <w:t>הנאום הזה הוא של ראש הממשלה אהוד ברק מ</w:t>
      </w:r>
      <w:r w:rsidR="00D90493">
        <w:rPr>
          <w:rtl/>
        </w:rPr>
        <w:t>-</w:t>
      </w:r>
      <w:r w:rsidRPr="00E8235D">
        <w:rPr>
          <w:rtl/>
        </w:rPr>
        <w:t>4 בפברואר 1999, פה, בכנסת, בירושלים.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אז הוא צדק.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לראש</w:t>
      </w:r>
      <w:r w:rsidR="00D90493">
        <w:rPr>
          <w:rtl/>
        </w:rPr>
        <w:t xml:space="preserve"> </w:t>
      </w:r>
      <w:r w:rsidRPr="00E8235D">
        <w:rPr>
          <w:rtl/>
        </w:rPr>
        <w:t>הממשלה: אם אתה אמרת את הדברים האלה, תכבד אותם. אתה נכשלת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תחום</w:t>
      </w:r>
      <w:r w:rsidR="00D90493">
        <w:rPr>
          <w:rtl/>
        </w:rPr>
        <w:t xml:space="preserve"> </w:t>
      </w:r>
      <w:r w:rsidRPr="00E8235D">
        <w:rPr>
          <w:rtl/>
        </w:rPr>
        <w:t>ותחום,</w:t>
      </w:r>
      <w:r w:rsidR="00D90493">
        <w:rPr>
          <w:rtl/>
        </w:rPr>
        <w:t xml:space="preserve"> </w:t>
      </w:r>
      <w:r w:rsidRPr="00E8235D">
        <w:rPr>
          <w:rtl/>
        </w:rPr>
        <w:t>כפי שאכן אמרת בדברים. בדבר אחד צדקת: לא לקח לך שנתיים, עשית</w:t>
      </w:r>
      <w:r w:rsidR="00D90493">
        <w:rPr>
          <w:rtl/>
        </w:rPr>
        <w:t xml:space="preserve"> </w:t>
      </w:r>
      <w:r w:rsidRPr="00E8235D">
        <w:rPr>
          <w:rtl/>
        </w:rPr>
        <w:t>את זה במשך שנה אחת.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אדוני ראש הממשלה, אתה טבעת מטבע לשון חדש בכנסת.</w:t>
      </w:r>
      <w:r w:rsidR="00D90493">
        <w:rPr>
          <w:rtl/>
        </w:rPr>
        <w:t xml:space="preserve"> </w:t>
      </w:r>
      <w:r w:rsidRPr="00E8235D">
        <w:rPr>
          <w:rtl/>
        </w:rPr>
        <w:t>במקום משא</w:t>
      </w:r>
      <w:r w:rsidR="00D90493">
        <w:rPr>
          <w:rtl/>
        </w:rPr>
        <w:t>-</w:t>
      </w:r>
      <w:r w:rsidRPr="00E8235D">
        <w:rPr>
          <w:rtl/>
        </w:rPr>
        <w:t>ומתן אתה</w:t>
      </w:r>
      <w:r w:rsidR="00D90493">
        <w:rPr>
          <w:rtl/>
        </w:rPr>
        <w:t xml:space="preserve"> </w:t>
      </w:r>
      <w:r w:rsidRPr="00E8235D">
        <w:rPr>
          <w:rtl/>
        </w:rPr>
        <w:t>הפכת</w:t>
      </w:r>
      <w:r w:rsidR="00D90493">
        <w:rPr>
          <w:rtl/>
        </w:rPr>
        <w:t xml:space="preserve"> </w:t>
      </w:r>
      <w:r w:rsidRPr="00E8235D">
        <w:rPr>
          <w:rtl/>
        </w:rPr>
        <w:t>את זה למתן ומתן. מה עשית? שלחת חמישה אנשים לנהל משא</w:t>
      </w:r>
      <w:r w:rsidR="00D90493">
        <w:rPr>
          <w:rtl/>
        </w:rPr>
        <w:t>-</w:t>
      </w:r>
      <w:r w:rsidRPr="00E8235D">
        <w:rPr>
          <w:rtl/>
        </w:rPr>
        <w:t xml:space="preserve">ומתן </w:t>
      </w:r>
      <w:r w:rsidR="00D90493">
        <w:rPr>
          <w:rtl/>
        </w:rPr>
        <w:t>–</w:t>
      </w:r>
      <w:r w:rsidRPr="00E8235D">
        <w:rPr>
          <w:rtl/>
        </w:rPr>
        <w:t xml:space="preserve"> את חיים רמון,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שלמה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עמי,</w:t>
      </w:r>
      <w:r w:rsidR="00D90493">
        <w:rPr>
          <w:rtl/>
        </w:rPr>
        <w:t xml:space="preserve"> </w:t>
      </w:r>
      <w:r w:rsidRPr="00E8235D">
        <w:rPr>
          <w:rtl/>
        </w:rPr>
        <w:t>את יוסי ביילין, שלושת השרים, ואת ידידיך האישיים יוסי גינוסר</w:t>
      </w:r>
      <w:r w:rsidR="00D90493">
        <w:rPr>
          <w:rtl/>
        </w:rPr>
        <w:t xml:space="preserve"> </w:t>
      </w:r>
      <w:r w:rsidRPr="00E8235D">
        <w:rPr>
          <w:rtl/>
        </w:rPr>
        <w:t>וגלעד</w:t>
      </w:r>
      <w:r w:rsidR="00D90493">
        <w:rPr>
          <w:rtl/>
        </w:rPr>
        <w:t xml:space="preserve"> </w:t>
      </w:r>
      <w:r w:rsidRPr="00E8235D">
        <w:rPr>
          <w:rtl/>
        </w:rPr>
        <w:t>שר.</w:t>
      </w:r>
      <w:r w:rsidR="00D90493">
        <w:rPr>
          <w:rtl/>
        </w:rPr>
        <w:t xml:space="preserve"> </w:t>
      </w:r>
      <w:r w:rsidRPr="00E8235D">
        <w:rPr>
          <w:rtl/>
        </w:rPr>
        <w:t>מדוע?</w:t>
      </w:r>
      <w:r w:rsidR="00D90493">
        <w:rPr>
          <w:rtl/>
        </w:rPr>
        <w:t xml:space="preserve"> </w:t>
      </w:r>
      <w:r w:rsidRPr="00E8235D">
        <w:rPr>
          <w:rtl/>
        </w:rPr>
        <w:t>כך מנהלים משא</w:t>
      </w:r>
      <w:r w:rsidR="00D90493">
        <w:rPr>
          <w:rtl/>
        </w:rPr>
        <w:t>-</w:t>
      </w:r>
      <w:r w:rsidRPr="00E8235D">
        <w:rPr>
          <w:rtl/>
        </w:rPr>
        <w:t>ומתן? לכל אחד מהם היה הערוץ שלו והוא ניהל את</w:t>
      </w:r>
      <w:r w:rsidR="00D90493">
        <w:rPr>
          <w:rtl/>
        </w:rPr>
        <w:t xml:space="preserve"> </w:t>
      </w:r>
      <w:r w:rsidRPr="00E8235D">
        <w:rPr>
          <w:rtl/>
        </w:rPr>
        <w:t>המשא</w:t>
      </w:r>
      <w:r w:rsidR="00D90493">
        <w:rPr>
          <w:rtl/>
        </w:rPr>
        <w:t>-</w:t>
      </w:r>
      <w:r w:rsidRPr="00E8235D">
        <w:rPr>
          <w:rtl/>
        </w:rPr>
        <w:t>ומתן</w:t>
      </w:r>
      <w:r w:rsidR="00D90493">
        <w:rPr>
          <w:rtl/>
        </w:rPr>
        <w:t xml:space="preserve"> </w:t>
      </w:r>
      <w:r w:rsidRPr="00E8235D">
        <w:rPr>
          <w:rtl/>
        </w:rPr>
        <w:t>ורצה לחזור אליך עם הישגים כדי שיוכל להתפאר בהם. ההישגים האלה, 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חשבון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 הם היו? </w:t>
      </w:r>
      <w:r w:rsidR="00D90493">
        <w:rPr>
          <w:rtl/>
        </w:rPr>
        <w:t>–</w:t>
      </w:r>
      <w:r w:rsidRPr="00E8235D">
        <w:rPr>
          <w:rtl/>
        </w:rPr>
        <w:t xml:space="preserve"> על חשבון עם ישראל, משום שכל אחד מהם ויתר</w:t>
      </w:r>
      <w:r w:rsidR="00D90493">
        <w:rPr>
          <w:rtl/>
        </w:rPr>
        <w:t xml:space="preserve"> </w:t>
      </w:r>
      <w:r w:rsidRPr="00E8235D">
        <w:rPr>
          <w:rtl/>
        </w:rPr>
        <w:t>יותר ויותר לערפאת, וזה מה שאתה רצית.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הלכת</w:t>
      </w:r>
      <w:r w:rsidR="00D90493">
        <w:rPr>
          <w:rtl/>
        </w:rPr>
        <w:t xml:space="preserve"> </w:t>
      </w:r>
      <w:r w:rsidRPr="00E8235D">
        <w:rPr>
          <w:rtl/>
        </w:rPr>
        <w:t>לקמפ</w:t>
      </w:r>
      <w:r w:rsidR="00D90493">
        <w:rPr>
          <w:rtl/>
        </w:rPr>
        <w:t>-</w:t>
      </w:r>
      <w:r w:rsidRPr="00E8235D">
        <w:rPr>
          <w:rtl/>
        </w:rPr>
        <w:t>דייוויד</w:t>
      </w:r>
      <w:r w:rsidR="00D90493">
        <w:rPr>
          <w:rtl/>
        </w:rPr>
        <w:t xml:space="preserve"> </w:t>
      </w:r>
      <w:r w:rsidRPr="00E8235D">
        <w:rPr>
          <w:rtl/>
        </w:rPr>
        <w:t>ובכוונה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זימנת את ראש עיריית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אולמרט</w:t>
      </w:r>
      <w:r w:rsidR="00D90493">
        <w:rPr>
          <w:rtl/>
        </w:rPr>
        <w:t xml:space="preserve"> </w:t>
      </w:r>
      <w:r w:rsidRPr="00E8235D">
        <w:rPr>
          <w:rtl/>
        </w:rPr>
        <w:t>לשם,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שידעת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הבקיא ביותר והידען ביותר בנושא</w:t>
      </w:r>
      <w:r w:rsidR="00D90493">
        <w:rPr>
          <w:rtl/>
        </w:rPr>
        <w:t xml:space="preserve"> </w:t>
      </w:r>
      <w:r w:rsidRPr="00E8235D">
        <w:rPr>
          <w:rtl/>
        </w:rPr>
        <w:t>ירושלים,</w:t>
      </w:r>
      <w:r w:rsidR="00D90493">
        <w:rPr>
          <w:rtl/>
        </w:rPr>
        <w:t xml:space="preserve"> </w:t>
      </w:r>
      <w:r w:rsidRPr="00E8235D">
        <w:rPr>
          <w:rtl/>
        </w:rPr>
        <w:t>וחס וחלילה אולי הוא יוכל קצת לאזן את הדעות, משום שרצית ללכת בקו אחד,</w:t>
      </w:r>
      <w:r w:rsidR="00D90493">
        <w:rPr>
          <w:rtl/>
        </w:rPr>
        <w:t xml:space="preserve"> </w:t>
      </w:r>
      <w:r w:rsidRPr="00E8235D">
        <w:rPr>
          <w:rtl/>
        </w:rPr>
        <w:t>לחלק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אדוני ראש הממשלה, שבאת ואמרת לציבור: אני לא אחלק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ירושלים </w:t>
      </w:r>
      <w:r w:rsidR="00D90493">
        <w:rPr>
          <w:rtl/>
        </w:rPr>
        <w:t>–</w:t>
      </w:r>
      <w:r w:rsidRPr="00E8235D">
        <w:rPr>
          <w:rtl/>
        </w:rPr>
        <w:t xml:space="preserve"> בקמפ</w:t>
      </w:r>
      <w:r w:rsidR="00D90493">
        <w:rPr>
          <w:rtl/>
        </w:rPr>
        <w:t>-</w:t>
      </w:r>
      <w:r w:rsidRPr="00E8235D">
        <w:rPr>
          <w:rtl/>
        </w:rPr>
        <w:t>דייוויד אתה קבעת את חלוקת ירושלים, ואי</w:t>
      </w:r>
      <w:r w:rsidR="00D90493">
        <w:rPr>
          <w:rtl/>
        </w:rPr>
        <w:t>-</w:t>
      </w:r>
      <w:r w:rsidRPr="00E8235D">
        <w:rPr>
          <w:rtl/>
        </w:rPr>
        <w:t>אפשר לסגת מכך.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קורה</w:t>
      </w:r>
      <w:r w:rsidR="00D90493">
        <w:rPr>
          <w:rtl/>
        </w:rPr>
        <w:t xml:space="preserve"> </w:t>
      </w:r>
      <w:r w:rsidRPr="00E8235D">
        <w:rPr>
          <w:rtl/>
        </w:rPr>
        <w:t>דבר כזה, שרק שר אחד לא היה במשא</w:t>
      </w:r>
      <w:r w:rsidR="00D90493">
        <w:rPr>
          <w:rtl/>
        </w:rPr>
        <w:t>-</w:t>
      </w:r>
      <w:r w:rsidRPr="00E8235D">
        <w:rPr>
          <w:rtl/>
        </w:rPr>
        <w:t>ומתן, השר</w:t>
      </w:r>
      <w:r w:rsidR="00D90493">
        <w:rPr>
          <w:rtl/>
        </w:rPr>
        <w:t xml:space="preserve"> </w:t>
      </w:r>
      <w:r w:rsidRPr="00E8235D">
        <w:rPr>
          <w:rtl/>
        </w:rPr>
        <w:t>החשוב</w:t>
      </w:r>
      <w:r w:rsidR="00D90493">
        <w:rPr>
          <w:rtl/>
        </w:rPr>
        <w:t xml:space="preserve"> </w:t>
      </w:r>
      <w:r w:rsidRPr="00E8235D">
        <w:rPr>
          <w:rtl/>
        </w:rPr>
        <w:t>ביותר</w:t>
      </w:r>
      <w:r w:rsidR="00D90493">
        <w:rPr>
          <w:rtl/>
        </w:rPr>
        <w:t xml:space="preserve"> </w:t>
      </w:r>
      <w:r w:rsidRPr="00E8235D">
        <w:rPr>
          <w:rtl/>
        </w:rPr>
        <w:t>שהיה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להיות במשא</w:t>
      </w:r>
      <w:r w:rsidR="00D90493">
        <w:rPr>
          <w:rtl/>
        </w:rPr>
        <w:t>-</w:t>
      </w:r>
      <w:r w:rsidRPr="00E8235D">
        <w:rPr>
          <w:rtl/>
        </w:rPr>
        <w:t xml:space="preserve">ומתן </w:t>
      </w:r>
      <w:r w:rsidR="00D90493">
        <w:rPr>
          <w:rtl/>
        </w:rPr>
        <w:t>–</w:t>
      </w:r>
      <w:r w:rsidRPr="00E8235D">
        <w:rPr>
          <w:rtl/>
        </w:rPr>
        <w:t xml:space="preserve"> שר החוץ דוד לוי, שמודיע עכשיו שהוא</w:t>
      </w:r>
      <w:r w:rsidR="00D90493">
        <w:rPr>
          <w:rtl/>
        </w:rPr>
        <w:t xml:space="preserve"> </w:t>
      </w:r>
      <w:r w:rsidRPr="00E8235D">
        <w:rPr>
          <w:rtl/>
        </w:rPr>
        <w:t>יתפטר</w:t>
      </w:r>
      <w:r w:rsidR="00D90493">
        <w:rPr>
          <w:rtl/>
        </w:rPr>
        <w:t xml:space="preserve"> </w:t>
      </w:r>
      <w:r w:rsidRPr="00E8235D">
        <w:rPr>
          <w:rtl/>
        </w:rPr>
        <w:t>מהממשלה</w:t>
      </w:r>
      <w:r w:rsidR="00D90493">
        <w:rPr>
          <w:rtl/>
        </w:rPr>
        <w:t xml:space="preserve"> </w:t>
      </w:r>
      <w:r w:rsidRPr="00E8235D">
        <w:rPr>
          <w:rtl/>
        </w:rPr>
        <w:t>השקרנית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מדוע?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שאמרת לו: תירגע, בסך הכול הנערים</w:t>
      </w:r>
      <w:r w:rsidR="00D90493">
        <w:rPr>
          <w:rtl/>
        </w:rPr>
        <w:t xml:space="preserve"> </w:t>
      </w:r>
      <w:r w:rsidRPr="00E8235D">
        <w:rPr>
          <w:rtl/>
        </w:rPr>
        <w:t>משחקים</w:t>
      </w:r>
      <w:r w:rsidR="00D90493">
        <w:rPr>
          <w:rtl/>
        </w:rPr>
        <w:t xml:space="preserve"> </w:t>
      </w:r>
      <w:r w:rsidRPr="00E8235D">
        <w:rPr>
          <w:rtl/>
        </w:rPr>
        <w:t>לפנינו.</w:t>
      </w:r>
      <w:r w:rsidR="00D90493">
        <w:rPr>
          <w:rtl/>
        </w:rPr>
        <w:t xml:space="preserve"> </w:t>
      </w:r>
      <w:r w:rsidRPr="00E8235D">
        <w:rPr>
          <w:rtl/>
        </w:rPr>
        <w:t>לא הנערים שיחקו. הוא הלך אתך לאורך כל הדרך. הוא גרם לכך שאתה</w:t>
      </w:r>
      <w:r w:rsidR="00D90493">
        <w:rPr>
          <w:rtl/>
        </w:rPr>
        <w:t xml:space="preserve"> </w:t>
      </w:r>
      <w:r w:rsidRPr="00E8235D">
        <w:rPr>
          <w:rtl/>
        </w:rPr>
        <w:t>תהיה ראש הממשלה.</w:t>
      </w:r>
      <w:r w:rsidR="00D90493">
        <w:rPr>
          <w:rtl/>
        </w:rPr>
        <w:t xml:space="preserve"> </w:t>
      </w:r>
      <w:r w:rsidRPr="00E8235D">
        <w:rPr>
          <w:rtl/>
        </w:rPr>
        <w:t>אבל אתה ברגע המתאים מידרת אותו, לא סיפרת לו את האמת, כהרגלך,</w:t>
      </w:r>
      <w:r w:rsidR="00D90493">
        <w:rPr>
          <w:rtl/>
        </w:rPr>
        <w:t xml:space="preserve"> </w:t>
      </w:r>
      <w:r w:rsidRPr="00E8235D">
        <w:rPr>
          <w:rtl/>
        </w:rPr>
        <w:t>ופתאום הוא ראה, שיש מדיניות שונה לגמרי, שמשרד החוץ ושר החוץ אינם שותפים 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שהבטחת שינוי בסדר העדיפויות במדינת ישראל </w:t>
      </w:r>
      <w:r w:rsidR="00D90493">
        <w:rPr>
          <w:rtl/>
        </w:rPr>
        <w:t>–</w:t>
      </w:r>
      <w:r w:rsidRPr="00E8235D">
        <w:rPr>
          <w:rtl/>
        </w:rPr>
        <w:t xml:space="preserve"> אני</w:t>
      </w:r>
      <w:r w:rsidR="00D90493">
        <w:rPr>
          <w:rtl/>
        </w:rPr>
        <w:t xml:space="preserve"> </w:t>
      </w:r>
      <w:r w:rsidRPr="00E8235D">
        <w:rPr>
          <w:rtl/>
        </w:rPr>
        <w:t>מודה,</w:t>
      </w:r>
      <w:r w:rsidR="00D90493">
        <w:rPr>
          <w:rtl/>
        </w:rPr>
        <w:t xml:space="preserve"> </w:t>
      </w:r>
      <w:r w:rsidRPr="00E8235D">
        <w:rPr>
          <w:rtl/>
        </w:rPr>
        <w:t>לקחת כסף מההתנחלויות. תשאל את רון נחמן, ראש עיריית אריאל. לקחת כסף, אבל</w:t>
      </w:r>
      <w:r w:rsidR="00D90493">
        <w:rPr>
          <w:rtl/>
        </w:rPr>
        <w:t xml:space="preserve"> </w:t>
      </w:r>
      <w:r w:rsidRPr="00E8235D">
        <w:rPr>
          <w:rtl/>
        </w:rPr>
        <w:t>לא נתת את הכסף הזה לרווחה, כפי שאתה הבטחת.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איך אתה יכול להסתכל על הזקנה מנהרייה, אחרי למעלה מ</w:t>
      </w:r>
      <w:r w:rsidR="00D90493">
        <w:rPr>
          <w:rtl/>
        </w:rPr>
        <w:t>-</w:t>
      </w:r>
      <w:r w:rsidRPr="00E8235D">
        <w:rPr>
          <w:rtl/>
        </w:rPr>
        <w:t>100</w:t>
      </w:r>
      <w:r w:rsidR="00D90493">
        <w:rPr>
          <w:rtl/>
        </w:rPr>
        <w:t xml:space="preserve"> </w:t>
      </w:r>
      <w:r w:rsidRPr="00E8235D">
        <w:rPr>
          <w:rtl/>
        </w:rPr>
        <w:t>ימי</w:t>
      </w:r>
      <w:r w:rsidR="00D90493">
        <w:rPr>
          <w:rtl/>
        </w:rPr>
        <w:t xml:space="preserve"> </w:t>
      </w:r>
      <w:r w:rsidRPr="00E8235D">
        <w:rPr>
          <w:rtl/>
        </w:rPr>
        <w:t>שביתת</w:t>
      </w:r>
      <w:r w:rsidR="00D90493">
        <w:rPr>
          <w:rtl/>
        </w:rPr>
        <w:t xml:space="preserve"> </w:t>
      </w:r>
      <w:r w:rsidRPr="00E8235D">
        <w:rPr>
          <w:rtl/>
        </w:rPr>
        <w:t>רופאים, להסתכל לה בלבן של העיניים ולומר לה שאתה אכן דואג לה? 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היא עדיין בפרוזדור, היא מסתכלת לך בחזרה בעיניים ולא מאמינה לך עוד.</w:t>
      </w:r>
      <w:r w:rsidR="00D90493">
        <w:rPr>
          <w:rtl/>
        </w:rPr>
        <w:t xml:space="preserve"> </w:t>
      </w:r>
      <w:r w:rsidRPr="00E8235D">
        <w:rPr>
          <w:rtl/>
        </w:rPr>
        <w:t>אדוני ראש הממשלה, אפשר לרמות את חברי הכנסת, אבל לרמות זקנים זה דבר גרוע ביותר.</w:t>
      </w:r>
      <w:r w:rsidR="00D90493">
        <w:rPr>
          <w:rtl/>
        </w:rPr>
        <w:t xml:space="preserve"> </w:t>
      </w:r>
      <w:r w:rsidRPr="00E8235D">
        <w:rPr>
          <w:rtl/>
        </w:rPr>
        <w:t>לא כך חשבנו שתעשה.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העובדים</w:t>
      </w:r>
      <w:r w:rsidR="00D90493">
        <w:rPr>
          <w:rtl/>
        </w:rPr>
        <w:t xml:space="preserve"> </w:t>
      </w:r>
      <w:r w:rsidRPr="00E8235D">
        <w:rPr>
          <w:rtl/>
        </w:rPr>
        <w:t>הסוציאליים</w:t>
      </w:r>
      <w:r w:rsidR="00D90493">
        <w:rPr>
          <w:rtl/>
        </w:rPr>
        <w:t xml:space="preserve"> </w:t>
      </w:r>
      <w:r w:rsidRPr="00E8235D">
        <w:rPr>
          <w:rtl/>
        </w:rPr>
        <w:t>זועקים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>-</w:t>
      </w:r>
      <w:r w:rsidRPr="00E8235D">
        <w:rPr>
          <w:rtl/>
        </w:rPr>
        <w:t>יום ושעה</w:t>
      </w:r>
      <w:r w:rsidR="00D90493">
        <w:rPr>
          <w:rtl/>
        </w:rPr>
        <w:t>-</w:t>
      </w:r>
      <w:r w:rsidRPr="00E8235D">
        <w:rPr>
          <w:rtl/>
        </w:rPr>
        <w:t>שעה שבנושא</w:t>
      </w:r>
      <w:r w:rsidR="00D90493">
        <w:rPr>
          <w:rtl/>
        </w:rPr>
        <w:t xml:space="preserve"> </w:t>
      </w:r>
      <w:r w:rsidRPr="00E8235D">
        <w:rPr>
          <w:rtl/>
        </w:rPr>
        <w:t>הרווחה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 שפל כזה במדינת ישראל במשך שנים רבות. הרי אתה אמרת שתשנה את סדר</w:t>
      </w:r>
      <w:r w:rsidR="00D90493">
        <w:rPr>
          <w:rtl/>
        </w:rPr>
        <w:t xml:space="preserve"> </w:t>
      </w:r>
      <w:r w:rsidRPr="00E8235D">
        <w:rPr>
          <w:rtl/>
        </w:rPr>
        <w:t>העדיפויות</w:t>
      </w:r>
      <w:r w:rsidR="00D90493">
        <w:rPr>
          <w:rtl/>
        </w:rPr>
        <w:t xml:space="preserve"> </w:t>
      </w:r>
      <w:r w:rsidRPr="00E8235D">
        <w:rPr>
          <w:rtl/>
        </w:rPr>
        <w:t>ותיתן</w:t>
      </w:r>
      <w:r w:rsidR="00D90493">
        <w:rPr>
          <w:rtl/>
        </w:rPr>
        <w:t xml:space="preserve"> </w:t>
      </w:r>
      <w:r w:rsidRPr="00E8235D">
        <w:rPr>
          <w:rtl/>
        </w:rPr>
        <w:t>כסף לרווחה. אז מדוע, אדוני ראש הממשלה, גם כאשר היום המצב הוא</w:t>
      </w:r>
      <w:r w:rsidR="00D90493">
        <w:rPr>
          <w:rtl/>
        </w:rPr>
        <w:t xml:space="preserve"> </w:t>
      </w:r>
      <w:r w:rsidRPr="00E8235D">
        <w:rPr>
          <w:rtl/>
        </w:rPr>
        <w:t>שעובד סוציאלי מטפל ב</w:t>
      </w:r>
      <w:r w:rsidR="00D90493">
        <w:rPr>
          <w:rtl/>
        </w:rPr>
        <w:t>-</w:t>
      </w:r>
      <w:r w:rsidRPr="00E8235D">
        <w:rPr>
          <w:rtl/>
        </w:rPr>
        <w:t>300 איש, אתה עומד לפטר את העובדים הסוציאליים?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סטודנטים</w:t>
      </w:r>
      <w:r w:rsidR="00D90493">
        <w:rPr>
          <w:rtl/>
        </w:rPr>
        <w:t xml:space="preserve"> </w:t>
      </w:r>
      <w:r w:rsidRPr="00E8235D">
        <w:rPr>
          <w:rtl/>
        </w:rPr>
        <w:t>תמימים שהוצאת למאבק פוליטי נגד</w:t>
      </w:r>
      <w:r w:rsidR="00D90493">
        <w:rPr>
          <w:rtl/>
        </w:rPr>
        <w:t xml:space="preserve"> </w:t>
      </w:r>
      <w:r w:rsidRPr="00E8235D">
        <w:rPr>
          <w:rtl/>
        </w:rPr>
        <w:t>בנימין</w:t>
      </w:r>
      <w:r w:rsidR="00D90493">
        <w:rPr>
          <w:rtl/>
        </w:rPr>
        <w:t xml:space="preserve"> </w:t>
      </w:r>
      <w:r w:rsidRPr="00E8235D">
        <w:rPr>
          <w:rtl/>
        </w:rPr>
        <w:t>נתניהו,</w:t>
      </w:r>
      <w:r w:rsidR="00D90493">
        <w:rPr>
          <w:rtl/>
        </w:rPr>
        <w:t xml:space="preserve"> </w:t>
      </w:r>
      <w:r w:rsidRPr="00E8235D">
        <w:rPr>
          <w:rtl/>
        </w:rPr>
        <w:t>היום כאשר הם באים לבקש ממך שתעמוד בדבריך, אתה מקים ועדה שתטפל</w:t>
      </w:r>
      <w:r w:rsidR="00D90493">
        <w:rPr>
          <w:rtl/>
        </w:rPr>
        <w:t xml:space="preserve"> </w:t>
      </w:r>
      <w:r w:rsidRPr="00E8235D">
        <w:rPr>
          <w:rtl/>
        </w:rPr>
        <w:t>בנושא הזה, שתבדוק את הנושא הזה? לא חשוב כמה זמן זה ייקח, לא בוער. גם אותם אפשר</w:t>
      </w:r>
      <w:r w:rsidR="00D90493">
        <w:rPr>
          <w:rtl/>
        </w:rPr>
        <w:t xml:space="preserve"> </w:t>
      </w:r>
      <w:r w:rsidRPr="00E8235D">
        <w:rPr>
          <w:rtl/>
        </w:rPr>
        <w:t>לרמות.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ראש הממשלה של כו</w:t>
      </w:r>
      <w:r w:rsidR="00D90493">
        <w:rPr>
          <w:rtl/>
        </w:rPr>
        <w:t>-</w:t>
      </w:r>
      <w:r w:rsidRPr="00E8235D">
        <w:rPr>
          <w:rtl/>
        </w:rPr>
        <w:t>לם, במקום להיות המאחד</w:t>
      </w:r>
      <w:r w:rsidR="00D90493">
        <w:rPr>
          <w:rtl/>
        </w:rPr>
        <w:t xml:space="preserve"> </w:t>
      </w:r>
      <w:r w:rsidRPr="00E8235D">
        <w:rPr>
          <w:rtl/>
        </w:rPr>
        <w:t>הלאומי, אתה הפכת להיות המפורר הלאומי של מדינת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לך ממשלה, זלזלת בכנסת ישראל, וגם הציבור הפנה לך</w:t>
      </w:r>
      <w:r w:rsidR="00D90493">
        <w:rPr>
          <w:rtl/>
        </w:rPr>
        <w:t xml:space="preserve"> </w:t>
      </w:r>
      <w:r w:rsidRPr="00E8235D">
        <w:rPr>
          <w:rtl/>
        </w:rPr>
        <w:t>עורף.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לך מנדט לנסוע לקמפ</w:t>
      </w:r>
      <w:r w:rsidR="00D90493">
        <w:rPr>
          <w:rtl/>
        </w:rPr>
        <w:t>-</w:t>
      </w:r>
      <w:r w:rsidRPr="00E8235D">
        <w:rPr>
          <w:rtl/>
        </w:rPr>
        <w:t>דייוויד, אין לך מנדט לנהל את מדיניות הרווחה,</w:t>
      </w:r>
      <w:r w:rsidR="00D90493">
        <w:rPr>
          <w:rtl/>
        </w:rPr>
        <w:t xml:space="preserve"> </w:t>
      </w:r>
      <w:r w:rsidRPr="00E8235D">
        <w:rPr>
          <w:rtl/>
        </w:rPr>
        <w:t>אין לך מנדט לנהל את הממשלה, אין לך מנדט להיות ראש הממשלה.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תחזור</w:t>
      </w:r>
      <w:r w:rsidR="00D90493">
        <w:rPr>
          <w:rtl/>
        </w:rPr>
        <w:t xml:space="preserve"> </w:t>
      </w:r>
      <w:r w:rsidRPr="00E8235D">
        <w:rPr>
          <w:rtl/>
        </w:rPr>
        <w:t>לציבור, בחירות עכשיו במדינת ישראל הן צו השעה.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8" w:name="_Toc449874260"/>
      <w:r w:rsidRPr="00D90493">
        <w:rPr>
          <w:rtl/>
        </w:rPr>
        <w:t>הצעת חוק התפזרות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"/>
    </w:p>
    <w:p w:rsidR="00D90493" w:rsidRPr="00D90493" w:rsidRDefault="00D90493" w:rsidP="00D90493">
      <w:pPr>
        <w:pStyle w:val="1"/>
        <w:rPr>
          <w:rtl/>
        </w:rPr>
      </w:pPr>
      <w:bookmarkStart w:id="9" w:name="_Toc449874261"/>
      <w:r w:rsidRPr="00D90493">
        <w:rPr>
          <w:rtl/>
        </w:rPr>
        <w:t>(הצעת חברת הכנסת ל' לבנת)</w:t>
      </w:r>
      <w:bookmarkEnd w:id="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אותו נושא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לימור לבנת, הצעה מס' פ/2015,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תסתכלו</w:t>
      </w:r>
      <w:r w:rsidR="00D90493">
        <w:rPr>
          <w:rtl/>
        </w:rPr>
        <w:t xml:space="preserve"> </w:t>
      </w:r>
      <w:r w:rsidRPr="00E8235D">
        <w:rPr>
          <w:rtl/>
        </w:rPr>
        <w:t>סביב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שולחן הממשלה </w:t>
      </w:r>
      <w:r w:rsidR="00D90493">
        <w:rPr>
          <w:rtl/>
        </w:rPr>
        <w:t>–</w:t>
      </w:r>
      <w:r w:rsidRPr="00E8235D">
        <w:rPr>
          <w:rtl/>
        </w:rPr>
        <w:t xml:space="preserve"> איזה</w:t>
      </w:r>
      <w:r w:rsidR="00D90493">
        <w:rPr>
          <w:rtl/>
        </w:rPr>
        <w:t xml:space="preserve"> </w:t>
      </w:r>
      <w:r w:rsidRPr="00E8235D">
        <w:rPr>
          <w:rtl/>
        </w:rPr>
        <w:t>כישלון, איזה ביזיון.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התחיל</w:t>
      </w:r>
      <w:r w:rsidR="00D90493">
        <w:rPr>
          <w:rtl/>
        </w:rPr>
        <w:t xml:space="preserve"> </w:t>
      </w:r>
      <w:r w:rsidRPr="00E8235D">
        <w:rPr>
          <w:rtl/>
        </w:rPr>
        <w:t>את הקדנציה בבזבוז עצום של כספי ציבור והרחבת הממשלה ל</w:t>
      </w:r>
      <w:r w:rsidR="00D90493">
        <w:rPr>
          <w:rtl/>
        </w:rPr>
        <w:t>-</w:t>
      </w: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שרים ועוד שמונה סגני שרים, והנה מה עכשיו?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נו, אתמול היו 13 שרים, ועוד מעט יהיו רק 12 שרים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לרבות ראש</w:t>
      </w:r>
      <w:r>
        <w:rPr>
          <w:rtl/>
        </w:rPr>
        <w:t xml:space="preserve"> </w:t>
      </w:r>
      <w:r w:rsidR="00E8235D" w:rsidRPr="00E8235D">
        <w:rPr>
          <w:rtl/>
        </w:rPr>
        <w:t>הממשלה</w:t>
      </w:r>
      <w:r>
        <w:rPr>
          <w:rtl/>
        </w:rPr>
        <w:t xml:space="preserve"> </w:t>
      </w:r>
      <w:r w:rsidR="00E8235D" w:rsidRPr="00E8235D">
        <w:rPr>
          <w:rtl/>
        </w:rPr>
        <w:t>עצמו, שנשאר ראש בלי ממשלה. אין לו ממשלה. מרוט,</w:t>
      </w:r>
      <w:r>
        <w:rPr>
          <w:rtl/>
        </w:rPr>
        <w:t xml:space="preserve"> </w:t>
      </w:r>
      <w:r w:rsidR="00E8235D" w:rsidRPr="00E8235D">
        <w:rPr>
          <w:rtl/>
        </w:rPr>
        <w:t>סחוט, נסחט, נלחץ, מדברר את עצמו לדעת.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ועכשיו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מציעה,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מסיעת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– </w:t>
      </w:r>
      <w:r w:rsidRPr="00E8235D">
        <w:rPr>
          <w:rtl/>
        </w:rPr>
        <w:t>תרשמו לעצמכם בבקשה את</w:t>
      </w:r>
      <w:r w:rsidR="00D90493">
        <w:rPr>
          <w:rtl/>
        </w:rPr>
        <w:t xml:space="preserve"> </w:t>
      </w:r>
      <w:r w:rsidRPr="00E8235D">
        <w:rPr>
          <w:rtl/>
        </w:rPr>
        <w:t>הלקסיקון,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המלים</w:t>
      </w:r>
      <w:r w:rsidR="00D90493">
        <w:rPr>
          <w:rtl/>
        </w:rPr>
        <w:t xml:space="preserve"> </w:t>
      </w:r>
      <w:r w:rsidRPr="00E8235D">
        <w:rPr>
          <w:rtl/>
        </w:rPr>
        <w:t>שנגזר</w:t>
      </w:r>
      <w:r w:rsidR="00D90493">
        <w:rPr>
          <w:rtl/>
        </w:rPr>
        <w:t xml:space="preserve"> </w:t>
      </w:r>
      <w:r w:rsidRPr="00E8235D">
        <w:rPr>
          <w:rtl/>
        </w:rPr>
        <w:t>עלינו</w:t>
      </w:r>
      <w:r w:rsidR="00D90493">
        <w:rPr>
          <w:rtl/>
        </w:rPr>
        <w:t xml:space="preserve"> </w:t>
      </w:r>
      <w:r w:rsidRPr="00E8235D">
        <w:rPr>
          <w:rtl/>
        </w:rPr>
        <w:t>לשמוע ועליכם להשמיע בכל הראיונות שתתראיינו</w:t>
      </w:r>
      <w:r w:rsidR="00D90493">
        <w:rPr>
          <w:rtl/>
        </w:rPr>
        <w:t xml:space="preserve"> </w:t>
      </w:r>
      <w:r w:rsidRPr="00E8235D">
        <w:rPr>
          <w:rtl/>
        </w:rPr>
        <w:t>בתקופה הקרובה, בימים הקרובים, והופצו לכם על</w:t>
      </w:r>
      <w:r w:rsidR="00D90493">
        <w:rPr>
          <w:rtl/>
        </w:rPr>
        <w:t>-</w:t>
      </w:r>
      <w:r w:rsidRPr="00E8235D">
        <w:rPr>
          <w:rtl/>
        </w:rPr>
        <w:t>ידי יועצי התקשורת של ראש הממשלה.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הנה תרשמו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שירי ויצמן, תרשום לך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זה מה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עושה לכם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תרשום לך. קודם כול: נחישות, ביטחון ישראל</w:t>
      </w:r>
      <w:r>
        <w:rPr>
          <w:rtl/>
        </w:rPr>
        <w:t xml:space="preserve"> 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צמיחה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אני נחוש, קודשי ישראל, נחישות, אחדות ישראל, נחוש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נהפוך כל אבן, אנחנו נחושים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אבטלה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ילדינו, בנחישות, עתיד בטוח, אני נחוש, ירושלים חזקה, נחישות, מחזקים את</w:t>
      </w:r>
      <w:r>
        <w:rPr>
          <w:rtl/>
        </w:rPr>
        <w:t xml:space="preserve"> –</w:t>
      </w:r>
      <w:r w:rsidR="00E8235D" w:rsidRPr="00E8235D">
        <w:rPr>
          <w:rtl/>
        </w:rPr>
        <w:t xml:space="preserve"> רשמתם? רשמת, חבר הכנסת ויצמן? איך תדע?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זה מה שנתנו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אלה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של נתניהו?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מציעה, חבר הכנסת ויצמן, חברת הכנסת לנדבר </w:t>
      </w:r>
      <w:r w:rsidR="00D90493">
        <w:rPr>
          <w:rtl/>
        </w:rPr>
        <w:t>–</w:t>
      </w:r>
      <w:r w:rsidRPr="00E8235D">
        <w:rPr>
          <w:rtl/>
        </w:rPr>
        <w:t xml:space="preserve"> תרשמו: נחוש, נחושים, לחזק,</w:t>
      </w:r>
      <w:r w:rsidR="00D90493">
        <w:rPr>
          <w:rtl/>
        </w:rPr>
        <w:t xml:space="preserve"> </w:t>
      </w:r>
      <w:r w:rsidRPr="00E8235D">
        <w:rPr>
          <w:rtl/>
        </w:rPr>
        <w:t>ביטחון,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ילדינו, כל אבן, קודשי ישראל, אחדות ישראל, ביטחון ישראל </w:t>
      </w:r>
      <w:r w:rsidR="00D90493">
        <w:rPr>
          <w:rtl/>
        </w:rPr>
        <w:t>–</w:t>
      </w:r>
      <w:r w:rsidRPr="00E8235D">
        <w:rPr>
          <w:rtl/>
        </w:rPr>
        <w:t xml:space="preserve"> רשמתם? יופי.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ועכשיו אני נחוש, נחוש, נחוש, נחוש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לא שומעים.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אתם יודעים, זה מזכיר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אף שזה בקול רם, לא שומעים.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ילד שלא יכול להירדם בלילה מפחד ואומר לעצמו כל הזמן: אני לא מפחד, אני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לא מפחד, אני לא מפחד. אוי, כמה הוא מפחד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הוא פוחד ממך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אוי, כמה ראש הממשלה לא נחוש.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הילד, הילד </w:t>
      </w:r>
      <w:r w:rsidR="00D90493">
        <w:rPr>
          <w:rtl/>
        </w:rPr>
        <w:t>–</w:t>
      </w:r>
      <w:r w:rsidRPr="00E8235D">
        <w:rPr>
          <w:rtl/>
        </w:rPr>
        <w:t xml:space="preserve"> הרי הבנת את הנמשל. הילד שאומר לא מפחד, הוא אומר את זה כי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מפחד. וראש הממשלה שאומר: אני נחוש, אומר את זה כי הוא לא נחוש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אף אחד לא מאמין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מפני שראש הממשלה מוותר בנחישות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על</w:t>
      </w:r>
      <w:r>
        <w:rPr>
          <w:rtl/>
        </w:rPr>
        <w:t xml:space="preserve"> </w:t>
      </w:r>
      <w:r w:rsidR="00E8235D" w:rsidRPr="00E8235D">
        <w:rPr>
          <w:rtl/>
        </w:rPr>
        <w:t>קודשי</w:t>
      </w:r>
      <w:r>
        <w:rPr>
          <w:rtl/>
        </w:rPr>
        <w:t xml:space="preserve"> </w:t>
      </w:r>
      <w:r w:rsidR="00E8235D" w:rsidRPr="00E8235D">
        <w:rPr>
          <w:rtl/>
        </w:rPr>
        <w:t>ישראל.</w:t>
      </w:r>
      <w:r>
        <w:rPr>
          <w:rtl/>
        </w:rPr>
        <w:t xml:space="preserve"> </w:t>
      </w:r>
      <w:r w:rsidR="00E8235D" w:rsidRPr="00E8235D">
        <w:rPr>
          <w:rtl/>
        </w:rPr>
        <w:t>הוא</w:t>
      </w:r>
      <w:r>
        <w:rPr>
          <w:rtl/>
        </w:rPr>
        <w:t xml:space="preserve"> </w:t>
      </w:r>
      <w:r w:rsidR="00E8235D" w:rsidRPr="00E8235D">
        <w:rPr>
          <w:rtl/>
        </w:rPr>
        <w:t>מוותר בנחישות על אחדות ישראל. הוא נחוש להתקפל</w:t>
      </w:r>
      <w:r>
        <w:rPr>
          <w:rtl/>
        </w:rPr>
        <w:t xml:space="preserve"> </w:t>
      </w:r>
      <w:r w:rsidR="00E8235D" w:rsidRPr="00E8235D">
        <w:rPr>
          <w:rtl/>
        </w:rPr>
        <w:t>ונלחץ בנחישות ונסחט בנחישות.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ברק, אנחנו לא רוצים ראש ממשלה נחוש, אנחנו לא רוצים 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ממשלה נחוש. אנחנו רוצים ראש ממשלה רציני ואחראי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 קובעת שהוא לא רציני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ואמפתי</w:t>
      </w:r>
      <w:r>
        <w:rPr>
          <w:rtl/>
        </w:rPr>
        <w:t xml:space="preserve"> </w:t>
      </w:r>
      <w:r w:rsidR="00E8235D" w:rsidRPr="00E8235D">
        <w:rPr>
          <w:rtl/>
        </w:rPr>
        <w:t>ומבין</w:t>
      </w:r>
      <w:r>
        <w:rPr>
          <w:rtl/>
        </w:rPr>
        <w:t xml:space="preserve"> </w:t>
      </w:r>
      <w:r w:rsidR="00E8235D" w:rsidRPr="00E8235D">
        <w:rPr>
          <w:rtl/>
        </w:rPr>
        <w:t>ורגיש ובעל ערכים. הציבור רוצה ראש ממשלה, שכאשר הוא</w:t>
      </w:r>
      <w:r>
        <w:rPr>
          <w:rtl/>
        </w:rPr>
        <w:t xml:space="preserve"> </w:t>
      </w:r>
      <w:r w:rsidR="00E8235D" w:rsidRPr="00E8235D">
        <w:rPr>
          <w:rtl/>
        </w:rPr>
        <w:t xml:space="preserve">אומר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הציבור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ומדבר</w:t>
      </w:r>
      <w:r>
        <w:rPr>
          <w:rtl/>
        </w:rPr>
        <w:t xml:space="preserve">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אחדות העם, הוא התכוון למה שהוא אומר, הוא התכוון לאחדות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העם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15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 xml:space="preserve"> </w:t>
      </w:r>
      <w:r w:rsidRPr="00E8235D">
        <w:rPr>
          <w:rtl/>
        </w:rPr>
        <w:t>הקדיש</w:t>
      </w:r>
      <w:r w:rsidR="00D90493">
        <w:rPr>
          <w:rtl/>
        </w:rPr>
        <w:t xml:space="preserve"> </w:t>
      </w: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 בקמפ</w:t>
      </w:r>
      <w:r w:rsidR="00D90493">
        <w:rPr>
          <w:rtl/>
        </w:rPr>
        <w:t>-</w:t>
      </w:r>
      <w:r w:rsidRPr="00E8235D">
        <w:rPr>
          <w:rtl/>
        </w:rPr>
        <w:t>דייוויד כדי לעשות ניסיון לגשר על הפערים עם</w:t>
      </w:r>
      <w:r w:rsidR="00D90493">
        <w:rPr>
          <w:rtl/>
        </w:rPr>
        <w:t xml:space="preserve"> </w:t>
      </w:r>
      <w:r w:rsidRPr="00E8235D">
        <w:rPr>
          <w:rtl/>
        </w:rPr>
        <w:t>יאסר</w:t>
      </w:r>
      <w:r w:rsidR="00D90493">
        <w:rPr>
          <w:rtl/>
        </w:rPr>
        <w:t xml:space="preserve"> </w:t>
      </w:r>
      <w:r w:rsidRPr="00E8235D">
        <w:rPr>
          <w:rtl/>
        </w:rPr>
        <w:t>ערפאת</w:t>
      </w:r>
      <w:r w:rsidR="00D90493">
        <w:rPr>
          <w:rtl/>
        </w:rPr>
        <w:t xml:space="preserve"> </w:t>
      </w:r>
      <w:r w:rsidRPr="00E8235D">
        <w:rPr>
          <w:rtl/>
        </w:rPr>
        <w:t>ועם</w:t>
      </w:r>
      <w:r w:rsidR="00D90493">
        <w:rPr>
          <w:rtl/>
        </w:rPr>
        <w:t xml:space="preserve"> </w:t>
      </w:r>
      <w:r w:rsidRPr="00E8235D">
        <w:rPr>
          <w:rtl/>
        </w:rPr>
        <w:t>הפלסטינים. כמה ימים הוא הקדיש לניסיון להגיע לקונסנסוס בציבור</w:t>
      </w:r>
      <w:r w:rsidR="00D90493">
        <w:rPr>
          <w:rtl/>
        </w:rPr>
        <w:t xml:space="preserve"> </w:t>
      </w:r>
      <w:r w:rsidRPr="00E8235D">
        <w:rPr>
          <w:rtl/>
        </w:rPr>
        <w:t>בארץ,</w:t>
      </w:r>
      <w:r w:rsidR="00D90493">
        <w:rPr>
          <w:rtl/>
        </w:rPr>
        <w:t xml:space="preserve"> </w:t>
      </w:r>
      <w:r w:rsidRPr="00E8235D">
        <w:rPr>
          <w:rtl/>
        </w:rPr>
        <w:t>לאחד את העם, לנסות להגיע להידברות פנימית? כמה ימים? כמה שעות? כמה דקות?</w:t>
      </w:r>
      <w:r w:rsidR="00D90493">
        <w:rPr>
          <w:rtl/>
        </w:rPr>
        <w:t xml:space="preserve"> </w:t>
      </w:r>
      <w:r w:rsidRPr="00E8235D">
        <w:rPr>
          <w:rtl/>
        </w:rPr>
        <w:t>אני אגיד לכם: אפס.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 שהוא אמר שהוא פנה אבל שרון לא רצה. הוא משקר.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אגב, אדוני היושב</w:t>
      </w:r>
      <w:r w:rsidR="00D90493">
        <w:rPr>
          <w:rtl/>
        </w:rPr>
        <w:t>-</w:t>
      </w:r>
      <w:r w:rsidRPr="00E8235D">
        <w:rPr>
          <w:rtl/>
        </w:rPr>
        <w:t>ראש, יושב</w:t>
      </w:r>
      <w:r w:rsidR="00D90493">
        <w:rPr>
          <w:rtl/>
        </w:rPr>
        <w:t>-</w:t>
      </w:r>
      <w:r w:rsidRPr="00E8235D">
        <w:rPr>
          <w:rtl/>
        </w:rPr>
        <w:t>ראש הכנסת עצמו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כתב במכתב לראש הממשלה </w:t>
      </w:r>
      <w:r w:rsidR="00D90493">
        <w:rPr>
          <w:rtl/>
        </w:rPr>
        <w:t>–</w:t>
      </w:r>
      <w:r w:rsidRPr="00E8235D">
        <w:rPr>
          <w:rtl/>
        </w:rPr>
        <w:t xml:space="preserve"> בעניין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 אומנם </w:t>
      </w:r>
      <w:r w:rsidR="00D90493">
        <w:rPr>
          <w:rtl/>
        </w:rPr>
        <w:t>–</w:t>
      </w:r>
      <w:r w:rsidRPr="00E8235D">
        <w:rPr>
          <w:rtl/>
        </w:rPr>
        <w:t xml:space="preserve"> שלשכתו מפיצה שקרים. רק השבוע, רק לפני ימים אחדים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שבוע שעבר.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שבוע</w:t>
      </w:r>
      <w:r w:rsidR="00D90493">
        <w:rPr>
          <w:rtl/>
        </w:rPr>
        <w:t xml:space="preserve"> </w:t>
      </w:r>
      <w:r w:rsidRPr="00E8235D">
        <w:rPr>
          <w:rtl/>
        </w:rPr>
        <w:t>שעבר, אני מתנצלת,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אבל אני בוודאי מאמינה 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שלשכתו של ראש הממשלה מפיצה שקרים, אז כולנו</w:t>
      </w:r>
      <w:r w:rsidR="00D90493">
        <w:rPr>
          <w:rtl/>
        </w:rPr>
        <w:t xml:space="preserve"> </w:t>
      </w:r>
      <w:r w:rsidRPr="00E8235D">
        <w:rPr>
          <w:rtl/>
        </w:rPr>
        <w:t>יודעים שראש הממשלה לא אומר את האמת.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נחוש</w:t>
      </w:r>
      <w:r w:rsidR="00D90493">
        <w:rPr>
          <w:rtl/>
        </w:rPr>
        <w:t xml:space="preserve"> </w:t>
      </w:r>
      <w:r w:rsidRPr="00E8235D">
        <w:rPr>
          <w:rtl/>
        </w:rPr>
        <w:t>להמשיך ולוותר, נחוש להמשיך ולהתקפל, נחוש להמשיך ולקפל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העם, כמו גם את 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האמת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אז</w:t>
      </w:r>
      <w:r>
        <w:rPr>
          <w:rtl/>
        </w:rPr>
        <w:t xml:space="preserve"> </w:t>
      </w:r>
      <w:r w:rsidR="00E8235D" w:rsidRPr="00E8235D">
        <w:rPr>
          <w:rtl/>
        </w:rPr>
        <w:t>שמעתי</w:t>
      </w:r>
      <w:r>
        <w:rPr>
          <w:rtl/>
        </w:rPr>
        <w:t xml:space="preserve"> </w:t>
      </w:r>
      <w:r w:rsidR="00E8235D" w:rsidRPr="00E8235D">
        <w:rPr>
          <w:rtl/>
        </w:rPr>
        <w:t>בבוקר</w:t>
      </w:r>
      <w:r>
        <w:rPr>
          <w:rtl/>
        </w:rPr>
        <w:t xml:space="preserve"> </w:t>
      </w:r>
      <w:r w:rsidR="00E8235D" w:rsidRPr="00E8235D">
        <w:rPr>
          <w:rtl/>
        </w:rPr>
        <w:t>בחדשות,</w:t>
      </w:r>
      <w:r>
        <w:rPr>
          <w:rtl/>
        </w:rPr>
        <w:t xml:space="preserve"> </w:t>
      </w:r>
      <w:r w:rsidR="00E8235D" w:rsidRPr="00E8235D">
        <w:rPr>
          <w:rtl/>
        </w:rPr>
        <w:t>שראש</w:t>
      </w:r>
      <w:r>
        <w:rPr>
          <w:rtl/>
        </w:rPr>
        <w:t xml:space="preserve"> </w:t>
      </w:r>
      <w:r w:rsidR="00E8235D" w:rsidRPr="00E8235D">
        <w:rPr>
          <w:rtl/>
        </w:rPr>
        <w:t>הממשלה כתב למנהיגי העולם שהוא גילה</w:t>
      </w:r>
      <w:r>
        <w:rPr>
          <w:rtl/>
        </w:rPr>
        <w:t xml:space="preserve"> </w:t>
      </w:r>
      <w:r w:rsidR="00E8235D" w:rsidRPr="00E8235D">
        <w:rPr>
          <w:rtl/>
        </w:rPr>
        <w:t>שהפלסטינים הם לא פרטנר למשא</w:t>
      </w:r>
      <w:r>
        <w:rPr>
          <w:rtl/>
        </w:rPr>
        <w:t>-</w:t>
      </w:r>
      <w:r w:rsidR="00E8235D" w:rsidRPr="00E8235D">
        <w:rPr>
          <w:rtl/>
        </w:rPr>
        <w:t>ומתן, הוא גם כתב את זה לקלינטון במהלך קמפ</w:t>
      </w:r>
      <w:r>
        <w:rPr>
          <w:rtl/>
        </w:rPr>
        <w:t>-</w:t>
      </w:r>
      <w:r w:rsidR="00E8235D" w:rsidRPr="00E8235D">
        <w:rPr>
          <w:rtl/>
        </w:rPr>
        <w:t>דייוויד.</w:t>
      </w:r>
      <w:r>
        <w:rPr>
          <w:rtl/>
        </w:rPr>
        <w:t xml:space="preserve"> </w:t>
      </w:r>
      <w:r w:rsidR="00E8235D" w:rsidRPr="00E8235D">
        <w:rPr>
          <w:rtl/>
        </w:rPr>
        <w:t>נו,</w:t>
      </w:r>
      <w:r>
        <w:rPr>
          <w:rtl/>
        </w:rPr>
        <w:t xml:space="preserve"> </w:t>
      </w:r>
      <w:r w:rsidR="00E8235D" w:rsidRPr="00E8235D">
        <w:rPr>
          <w:rtl/>
        </w:rPr>
        <w:t>בוקר</w:t>
      </w:r>
      <w:r>
        <w:rPr>
          <w:rtl/>
        </w:rPr>
        <w:t xml:space="preserve"> </w:t>
      </w:r>
      <w:r w:rsidR="00E8235D" w:rsidRPr="00E8235D">
        <w:rPr>
          <w:rtl/>
        </w:rPr>
        <w:t>טוב</w:t>
      </w:r>
      <w:r>
        <w:rPr>
          <w:rtl/>
        </w:rPr>
        <w:t xml:space="preserve"> </w:t>
      </w:r>
      <w:r w:rsidR="00E8235D" w:rsidRPr="00E8235D">
        <w:rPr>
          <w:rtl/>
        </w:rPr>
        <w:t>אהוד.</w:t>
      </w:r>
      <w:r>
        <w:rPr>
          <w:rtl/>
        </w:rPr>
        <w:t xml:space="preserve"> </w:t>
      </w:r>
      <w:r w:rsidR="00E8235D" w:rsidRPr="00E8235D">
        <w:rPr>
          <w:rtl/>
        </w:rPr>
        <w:t>בוקר</w:t>
      </w:r>
      <w:r>
        <w:rPr>
          <w:rtl/>
        </w:rPr>
        <w:t xml:space="preserve"> </w:t>
      </w:r>
      <w:r w:rsidR="00E8235D" w:rsidRPr="00E8235D">
        <w:rPr>
          <w:rtl/>
        </w:rPr>
        <w:t>טוב,</w:t>
      </w:r>
      <w:r>
        <w:rPr>
          <w:rtl/>
        </w:rPr>
        <w:t xml:space="preserve"> </w:t>
      </w:r>
      <w:r w:rsidR="00E8235D" w:rsidRPr="00E8235D">
        <w:rPr>
          <w:rtl/>
        </w:rPr>
        <w:t>עכשיו גילית? אז למה אתה מתעקש להמשיך אם אין</w:t>
      </w:r>
      <w:r>
        <w:rPr>
          <w:rtl/>
        </w:rPr>
        <w:t xml:space="preserve"> </w:t>
      </w:r>
      <w:r w:rsidR="00E8235D" w:rsidRPr="00E8235D">
        <w:rPr>
          <w:rtl/>
        </w:rPr>
        <w:t>פרטנר? למה לא לעצור? למה לא לבלום? למה להתעקש להמשיך, עם מי? עם הפרטנר שאיננו?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אוי,</w:t>
      </w:r>
      <w:r w:rsidR="00D90493">
        <w:rPr>
          <w:rtl/>
        </w:rPr>
        <w:t xml:space="preserve"> </w:t>
      </w:r>
      <w:r w:rsidRPr="00E8235D">
        <w:rPr>
          <w:rtl/>
        </w:rPr>
        <w:t>והביצועים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הביצועים של ראש הממשלה הזה. אין תקציב מדינה, אף שהובטח</w:t>
      </w:r>
      <w:r w:rsidR="00D90493">
        <w:rPr>
          <w:rtl/>
        </w:rPr>
        <w:t xml:space="preserve"> </w:t>
      </w:r>
      <w:r w:rsidRPr="00E8235D">
        <w:rPr>
          <w:rtl/>
        </w:rPr>
        <w:t>שהשנה יהיה תקציב מדינה מוקדם מאוד, לפני מחצית השנה.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רפורמה</w:t>
      </w:r>
      <w:r w:rsidR="00D90493">
        <w:rPr>
          <w:rtl/>
        </w:rPr>
        <w:t xml:space="preserve"> </w:t>
      </w:r>
      <w:r w:rsidRPr="00E8235D">
        <w:rPr>
          <w:rtl/>
        </w:rPr>
        <w:t>במס.</w:t>
      </w:r>
      <w:r w:rsidR="00D90493">
        <w:rPr>
          <w:rtl/>
        </w:rPr>
        <w:t xml:space="preserve"> </w:t>
      </w:r>
      <w:r w:rsidRPr="00E8235D">
        <w:rPr>
          <w:rtl/>
        </w:rPr>
        <w:t>היתה שביתה של למעלה מ</w:t>
      </w:r>
      <w:r w:rsidR="00D90493">
        <w:rPr>
          <w:rtl/>
        </w:rPr>
        <w:t>-</w:t>
      </w:r>
      <w:r w:rsidRPr="00E8235D">
        <w:rPr>
          <w:rtl/>
        </w:rPr>
        <w:t>100 יום, כבר הזכיר אותה חברי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הירשזון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אין שר חינוך, אין שר עבודה ורווחה וגם אין חינוך וגם אין עבודה ורווחה.</w:t>
      </w:r>
      <w:r>
        <w:rPr>
          <w:rtl/>
        </w:rPr>
        <w:t xml:space="preserve"> </w:t>
      </w:r>
      <w:r w:rsidR="00E8235D" w:rsidRPr="00E8235D">
        <w:rPr>
          <w:rtl/>
        </w:rPr>
        <w:t>אין שר בריאות, אין שר חקלאות, אין שר תשתיות, ואין ואין ואין.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גם מחשב לכל ילד, אתם יודעים למה? כי אחרי שחולקו 10,000 מחשבים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לילדים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סופה לנדבר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הממשלה הזאת עצרה בשנת 2000 את הפרויקט, לא העבירה שקל אחד והפסיקה את</w:t>
      </w:r>
      <w:r>
        <w:rPr>
          <w:rtl/>
        </w:rPr>
        <w:t xml:space="preserve"> </w:t>
      </w:r>
      <w:r w:rsidR="00E8235D" w:rsidRPr="00E8235D">
        <w:rPr>
          <w:rtl/>
        </w:rPr>
        <w:t>הפרויקט "מחשב לכל ילד".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ועד</w:t>
      </w:r>
      <w:r w:rsidR="00D90493">
        <w:rPr>
          <w:rtl/>
        </w:rPr>
        <w:t xml:space="preserve"> </w:t>
      </w:r>
      <w:r w:rsidRPr="00E8235D">
        <w:rPr>
          <w:rtl/>
        </w:rPr>
        <w:t>למלחמה</w:t>
      </w:r>
      <w:r w:rsidR="00D90493">
        <w:rPr>
          <w:rtl/>
        </w:rPr>
        <w:t xml:space="preserve"> </w:t>
      </w:r>
      <w:r w:rsidRPr="00E8235D">
        <w:rPr>
          <w:rtl/>
        </w:rPr>
        <w:t>באיידס,</w:t>
      </w:r>
      <w:r w:rsidR="00D90493">
        <w:rPr>
          <w:rtl/>
        </w:rPr>
        <w:t xml:space="preserve"> </w:t>
      </w:r>
      <w:r w:rsidRPr="00E8235D">
        <w:rPr>
          <w:rtl/>
        </w:rPr>
        <w:t>אבל יש איידס, אתם יודעים למה? כי הם שובתים מול</w:t>
      </w:r>
      <w:r w:rsidR="00D90493">
        <w:rPr>
          <w:rtl/>
        </w:rPr>
        <w:t xml:space="preserve"> </w:t>
      </w:r>
      <w:r w:rsidRPr="00E8235D">
        <w:rPr>
          <w:rtl/>
        </w:rPr>
        <w:t>בית ראש הממשלה, כי הממשלה הזאת הפסיקה את תקציב הפעילות שלהם.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הורדה</w:t>
      </w:r>
      <w:r w:rsidR="00D90493">
        <w:rPr>
          <w:rtl/>
        </w:rPr>
        <w:t xml:space="preserve"> </w:t>
      </w:r>
      <w:r w:rsidRPr="00E8235D">
        <w:rPr>
          <w:rtl/>
        </w:rPr>
        <w:t>בשכר</w:t>
      </w:r>
      <w:r w:rsidR="00D90493">
        <w:rPr>
          <w:rtl/>
        </w:rPr>
        <w:t xml:space="preserve"> </w:t>
      </w:r>
      <w:r w:rsidRPr="00E8235D">
        <w:rPr>
          <w:rtl/>
        </w:rPr>
        <w:t>לימוד</w:t>
      </w:r>
      <w:r w:rsidR="00D90493">
        <w:rPr>
          <w:rtl/>
        </w:rPr>
        <w:t xml:space="preserve"> </w:t>
      </w:r>
      <w:r w:rsidRPr="00E8235D">
        <w:rPr>
          <w:rtl/>
        </w:rPr>
        <w:t>לסטודנטים למרות ההבטחות, אתם יודעים למה? כי אהוד</w:t>
      </w:r>
      <w:r w:rsidR="00D90493">
        <w:rPr>
          <w:rtl/>
        </w:rPr>
        <w:t xml:space="preserve"> </w:t>
      </w:r>
      <w:r w:rsidRPr="00E8235D">
        <w:rPr>
          <w:rtl/>
        </w:rPr>
        <w:t>ברק הקים 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נזקקים</w:t>
      </w:r>
      <w:r w:rsidR="00D90493">
        <w:rPr>
          <w:rtl/>
        </w:rPr>
        <w:t xml:space="preserve"> </w:t>
      </w:r>
      <w:r w:rsidRPr="00E8235D">
        <w:rPr>
          <w:rtl/>
        </w:rPr>
        <w:t>בלשכות</w:t>
      </w:r>
      <w:r w:rsidR="00D90493">
        <w:rPr>
          <w:rtl/>
        </w:rPr>
        <w:t xml:space="preserve"> </w:t>
      </w:r>
      <w:r w:rsidRPr="00E8235D">
        <w:rPr>
          <w:rtl/>
        </w:rPr>
        <w:t>הרווחה,</w:t>
      </w:r>
      <w:r w:rsidR="00D90493">
        <w:rPr>
          <w:rtl/>
        </w:rPr>
        <w:t xml:space="preserve"> </w:t>
      </w:r>
      <w:r w:rsidRPr="00E8235D">
        <w:rPr>
          <w:rtl/>
        </w:rPr>
        <w:t>יותר מ</w:t>
      </w:r>
      <w:r w:rsidR="00D90493">
        <w:rPr>
          <w:rtl/>
        </w:rPr>
        <w:t>-</w:t>
      </w:r>
      <w:r w:rsidRPr="00E8235D">
        <w:rPr>
          <w:rtl/>
        </w:rPr>
        <w:t>100,000 איש נוספו ונרשמו בלשכות</w:t>
      </w:r>
      <w:r w:rsidR="00D90493">
        <w:rPr>
          <w:rtl/>
        </w:rPr>
        <w:t xml:space="preserve"> </w:t>
      </w:r>
      <w:r w:rsidRPr="00E8235D">
        <w:rPr>
          <w:rtl/>
        </w:rPr>
        <w:t>הרווחה</w:t>
      </w:r>
      <w:r w:rsidR="00D90493">
        <w:rPr>
          <w:rtl/>
        </w:rPr>
        <w:t xml:space="preserve"> </w:t>
      </w:r>
      <w:r w:rsidRPr="00E8235D">
        <w:rPr>
          <w:rtl/>
        </w:rPr>
        <w:t>מאז סוף 1999, יותר עניים, יותר מובטלים, יותר מצוקה, יותר רע. זה השינוי</w:t>
      </w:r>
      <w:r w:rsidR="00D90493">
        <w:rPr>
          <w:rtl/>
        </w:rPr>
        <w:t xml:space="preserve"> </w:t>
      </w:r>
      <w:r w:rsidRPr="00E8235D">
        <w:rPr>
          <w:rtl/>
        </w:rPr>
        <w:t>שהוא הביא עלינו, זה השינוי שהוא הבטיח.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– </w:t>
      </w:r>
      <w:r w:rsidRPr="00E8235D">
        <w:rPr>
          <w:rtl/>
        </w:rPr>
        <w:t>גיוס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>אין מינהל תקין, אין שלום עם שכנינו, אין שלום</w:t>
      </w:r>
      <w:r w:rsidR="00D90493">
        <w:rPr>
          <w:rtl/>
        </w:rPr>
        <w:t xml:space="preserve"> </w:t>
      </w:r>
      <w:r w:rsidRPr="00E8235D">
        <w:rPr>
          <w:rtl/>
        </w:rPr>
        <w:t>בינינו, אין לאהוד ברק רוב. אין לו רוב ואין לו מנדט.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וכאן אני רוצה לומר בצורה הכי ברורה </w:t>
      </w:r>
      <w:r w:rsidR="00D90493">
        <w:rPr>
          <w:rtl/>
        </w:rPr>
        <w:t>–</w:t>
      </w:r>
      <w:r w:rsidRPr="00E8235D">
        <w:rPr>
          <w:rtl/>
        </w:rPr>
        <w:t xml:space="preserve"> לאחר שראש הממשלה איבד את המנדט ואיבד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הרוב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בכנסת,</w:t>
      </w:r>
      <w:r w:rsidR="00D90493">
        <w:rPr>
          <w:rtl/>
        </w:rPr>
        <w:t xml:space="preserve"> </w:t>
      </w:r>
      <w:r w:rsidRPr="00E8235D">
        <w:rPr>
          <w:rtl/>
        </w:rPr>
        <w:t>ולאחר שהיום הצעת החוק הזאת לפיזור הכנסת תעבור פה גם היא</w:t>
      </w:r>
      <w:r w:rsidR="00D90493">
        <w:rPr>
          <w:rtl/>
        </w:rPr>
        <w:t xml:space="preserve"> </w:t>
      </w:r>
      <w:r w:rsidRPr="00E8235D">
        <w:rPr>
          <w:rtl/>
        </w:rPr>
        <w:t>ברוב,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יתעקש במהלך פגרת הכנסת לחתום הסכמים צ'יק</w:t>
      </w:r>
      <w:r w:rsidR="00D90493">
        <w:rPr>
          <w:rtl/>
        </w:rPr>
        <w:t>-</w:t>
      </w:r>
      <w:r w:rsidRPr="00E8235D">
        <w:rPr>
          <w:rtl/>
        </w:rPr>
        <w:t>צ'ק, אנחנו לא</w:t>
      </w:r>
      <w:r w:rsidR="00D90493">
        <w:rPr>
          <w:rtl/>
        </w:rPr>
        <w:t xml:space="preserve"> </w:t>
      </w:r>
      <w:r w:rsidRPr="00E8235D">
        <w:rPr>
          <w:rtl/>
        </w:rPr>
        <w:t>נהסס,</w:t>
      </w:r>
      <w:r w:rsidR="00D90493">
        <w:rPr>
          <w:rtl/>
        </w:rPr>
        <w:t xml:space="preserve"> </w:t>
      </w:r>
      <w:r w:rsidRPr="00E8235D">
        <w:rPr>
          <w:rtl/>
        </w:rPr>
        <w:t>נקרא</w:t>
      </w:r>
      <w:r w:rsidR="00D90493">
        <w:rPr>
          <w:rtl/>
        </w:rPr>
        <w:t xml:space="preserve"> </w:t>
      </w:r>
      <w:r w:rsidRPr="00E8235D">
        <w:rPr>
          <w:rtl/>
        </w:rPr>
        <w:t>לכנסת,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 xml:space="preserve">אמון, יהיו 61 חברי כנסת שלא יתמכו </w:t>
      </w:r>
      <w:r w:rsidR="00D90493">
        <w:rPr>
          <w:rtl/>
        </w:rPr>
        <w:t>–</w:t>
      </w:r>
      <w:r w:rsidRPr="00E8235D">
        <w:rPr>
          <w:rtl/>
        </w:rPr>
        <w:t xml:space="preserve"> וכבר היו די</w:t>
      </w:r>
      <w:r w:rsidR="00D90493">
        <w:rPr>
          <w:rtl/>
        </w:rPr>
        <w:t xml:space="preserve"> </w:t>
      </w:r>
      <w:r w:rsidRPr="00E8235D">
        <w:rPr>
          <w:rtl/>
        </w:rPr>
        <w:t>חברי כנסת שלא מתוך האופוזיציה הקיימת כרגע, שאמרו שהם יתנגדו לכל הצעה שהוא יביא</w:t>
      </w:r>
      <w:r w:rsidR="00D90493">
        <w:rPr>
          <w:rtl/>
        </w:rPr>
        <w:t xml:space="preserve"> </w:t>
      </w:r>
      <w:r w:rsidRPr="00E8235D">
        <w:rPr>
          <w:rtl/>
        </w:rPr>
        <w:t>שפוגעת בריבונות ישראל בירושלים.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לו רוב, ואני מזהירה את אהוד ברק </w:t>
      </w:r>
      <w:r w:rsidR="00D90493">
        <w:rPr>
          <w:rtl/>
        </w:rPr>
        <w:t>–</w:t>
      </w:r>
      <w:r w:rsidRPr="00E8235D">
        <w:rPr>
          <w:rtl/>
        </w:rPr>
        <w:t xml:space="preserve"> אל תנסה לעשות מחטפים, אל תנסה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להסכמים</w:t>
      </w:r>
      <w:r w:rsidR="00D90493">
        <w:rPr>
          <w:rtl/>
        </w:rPr>
        <w:t xml:space="preserve"> </w:t>
      </w:r>
      <w:r w:rsidRPr="00E8235D">
        <w:rPr>
          <w:rtl/>
        </w:rPr>
        <w:t>כיוון שהכנסת בפגרה. זה לא דמוקרטי, זה לא נכון וזה גם לא יצליח.</w:t>
      </w:r>
      <w:r w:rsidR="00D90493">
        <w:rPr>
          <w:rtl/>
        </w:rPr>
        <w:t xml:space="preserve"> </w:t>
      </w:r>
      <w:r w:rsidRPr="00E8235D">
        <w:rPr>
          <w:rtl/>
        </w:rPr>
        <w:t>זה פשוט לא יצליח.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</w:t>
      </w:r>
      <w:r w:rsidR="00D90493">
        <w:rPr>
          <w:rtl/>
        </w:rPr>
        <w:t>–</w:t>
      </w:r>
      <w:r w:rsidRPr="00E8235D">
        <w:rPr>
          <w:rtl/>
        </w:rPr>
        <w:t xml:space="preserve"> אדוני, אתה יכול להמשיך, זה</w:t>
      </w:r>
      <w:r w:rsidR="00D90493">
        <w:rPr>
          <w:rtl/>
        </w:rPr>
        <w:t xml:space="preserve"> </w:t>
      </w:r>
      <w:r w:rsidRPr="00E8235D">
        <w:rPr>
          <w:rtl/>
        </w:rPr>
        <w:t>בסדר, לא באופן אישי, אל תיקח את זה באופן אישי.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לא, ודאי שלא.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לא, זה בסדר. רק רציתי שתדע שזה לא אישי, כמובן.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דיבורים, אבל הפער בין המלים ובין הדיבורים לבין המעשים הוא</w:t>
      </w:r>
      <w:r w:rsidR="00D90493">
        <w:rPr>
          <w:rtl/>
        </w:rPr>
        <w:t xml:space="preserve"> </w:t>
      </w:r>
      <w:r w:rsidRPr="00E8235D">
        <w:rPr>
          <w:rtl/>
        </w:rPr>
        <w:t>עצום, הוא ענק, הוא בלתי נתפס, הוא בלתי נסבל. גם הציבור כבר נמאס 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אהוד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ברק מדבר בשם העם, בשם הציבור? הוא קיבל רוב גדול </w:t>
      </w:r>
      <w:r w:rsidR="00D90493">
        <w:rPr>
          <w:rtl/>
        </w:rPr>
        <w:t>–</w:t>
      </w:r>
      <w:r w:rsidRPr="00E8235D">
        <w:rPr>
          <w:rtl/>
        </w:rPr>
        <w:t xml:space="preserve"> זה נכון </w:t>
      </w:r>
      <w:r w:rsidR="00D90493">
        <w:rPr>
          <w:rtl/>
        </w:rPr>
        <w:t>–</w:t>
      </w:r>
      <w:r w:rsidRPr="00E8235D">
        <w:rPr>
          <w:rtl/>
        </w:rPr>
        <w:t xml:space="preserve"> אבל הוא</w:t>
      </w:r>
      <w:r w:rsidR="00D90493">
        <w:rPr>
          <w:rtl/>
        </w:rPr>
        <w:t xml:space="preserve"> </w:t>
      </w:r>
      <w:r w:rsidRPr="00E8235D">
        <w:rPr>
          <w:rtl/>
        </w:rPr>
        <w:t>איבד אותו.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ראיתי</w:t>
      </w:r>
      <w:r w:rsidR="00D90493">
        <w:rPr>
          <w:rtl/>
        </w:rPr>
        <w:t xml:space="preserve"> </w:t>
      </w:r>
      <w:r w:rsidRPr="00E8235D">
        <w:rPr>
          <w:rtl/>
        </w:rPr>
        <w:t>אתכם,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אתכם, אני רואה מה אתם חושבים על הדמוקרטיה בישראל, מה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חושבים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נדמה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שאפשר</w:t>
      </w:r>
      <w:r w:rsidR="00D90493">
        <w:rPr>
          <w:rtl/>
        </w:rPr>
        <w:t xml:space="preserve"> </w:t>
      </w:r>
      <w:r w:rsidRPr="00E8235D">
        <w:rPr>
          <w:rtl/>
        </w:rPr>
        <w:t>לעקוף את הכנסת, שאפשר ללכת ישר לעם.</w:t>
      </w:r>
      <w:r w:rsidR="00D90493">
        <w:rPr>
          <w:rtl/>
        </w:rPr>
        <w:t xml:space="preserve"> </w:t>
      </w:r>
      <w:r w:rsidRPr="00E8235D">
        <w:rPr>
          <w:rtl/>
        </w:rPr>
        <w:t>בסקרים אתם תמיד מנצחים, אבל לא הפעם. לא יותר.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האכזבה הזאת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דקה.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שהיא מנת חלקו של כל אחד כמעט מאזרחי המדינה, לרבות רבים מאלה שהצביעו</w:t>
      </w:r>
      <w:r>
        <w:rPr>
          <w:rtl/>
        </w:rPr>
        <w:t xml:space="preserve"> </w:t>
      </w:r>
      <w:r w:rsidR="00E8235D" w:rsidRPr="00E8235D">
        <w:rPr>
          <w:rtl/>
        </w:rPr>
        <w:t>אהוד</w:t>
      </w:r>
      <w:r>
        <w:rPr>
          <w:rtl/>
        </w:rPr>
        <w:t xml:space="preserve"> </w:t>
      </w:r>
      <w:r w:rsidR="00E8235D" w:rsidRPr="00E8235D">
        <w:rPr>
          <w:rtl/>
        </w:rPr>
        <w:t>ברק,</w:t>
      </w:r>
      <w:r>
        <w:rPr>
          <w:rtl/>
        </w:rPr>
        <w:t xml:space="preserve"> </w:t>
      </w:r>
      <w:r w:rsidR="00E8235D" w:rsidRPr="00E8235D">
        <w:rPr>
          <w:rtl/>
        </w:rPr>
        <w:t>אלה</w:t>
      </w:r>
      <w:r>
        <w:rPr>
          <w:rtl/>
        </w:rPr>
        <w:t xml:space="preserve"> </w:t>
      </w:r>
      <w:r w:rsidR="00E8235D" w:rsidRPr="00E8235D">
        <w:rPr>
          <w:rtl/>
        </w:rPr>
        <w:t xml:space="preserve">שלא יכולים לשאת את עיניהם בלי להתבייש </w:t>
      </w:r>
      <w:r>
        <w:rPr>
          <w:rtl/>
        </w:rPr>
        <w:t>–</w:t>
      </w:r>
      <w:r w:rsidR="00E8235D" w:rsidRPr="00E8235D">
        <w:rPr>
          <w:rtl/>
        </w:rPr>
        <w:t xml:space="preserve"> האכזבה הזאת היא כל כך</w:t>
      </w:r>
      <w:r>
        <w:rPr>
          <w:rtl/>
        </w:rPr>
        <w:t xml:space="preserve"> </w:t>
      </w:r>
      <w:r w:rsidR="00E8235D" w:rsidRPr="00E8235D">
        <w:rPr>
          <w:rtl/>
        </w:rPr>
        <w:t>גדולה,</w:t>
      </w:r>
      <w:r>
        <w:rPr>
          <w:rtl/>
        </w:rPr>
        <w:t xml:space="preserve"> </w:t>
      </w:r>
      <w:r w:rsidR="00E8235D" w:rsidRPr="00E8235D">
        <w:rPr>
          <w:rtl/>
        </w:rPr>
        <w:t>שמוטב</w:t>
      </w:r>
      <w:r>
        <w:rPr>
          <w:rtl/>
        </w:rPr>
        <w:t xml:space="preserve"> </w:t>
      </w:r>
      <w:r w:rsidR="00E8235D" w:rsidRPr="00E8235D">
        <w:rPr>
          <w:rtl/>
        </w:rPr>
        <w:t>לאהוד</w:t>
      </w:r>
      <w:r>
        <w:rPr>
          <w:rtl/>
        </w:rPr>
        <w:t xml:space="preserve"> </w:t>
      </w:r>
      <w:r w:rsidR="00E8235D" w:rsidRPr="00E8235D">
        <w:rPr>
          <w:rtl/>
        </w:rPr>
        <w:t>ברק</w:t>
      </w:r>
      <w:r>
        <w:rPr>
          <w:rtl/>
        </w:rPr>
        <w:t xml:space="preserve"> </w:t>
      </w:r>
      <w:r w:rsidR="00E8235D" w:rsidRPr="00E8235D">
        <w:rPr>
          <w:rtl/>
        </w:rPr>
        <w:t>אם</w:t>
      </w:r>
      <w:r>
        <w:rPr>
          <w:rtl/>
        </w:rPr>
        <w:t xml:space="preserve"> </w:t>
      </w:r>
      <w:r w:rsidR="00E8235D" w:rsidRPr="00E8235D">
        <w:rPr>
          <w:rtl/>
        </w:rPr>
        <w:t>יעשה</w:t>
      </w:r>
      <w:r>
        <w:rPr>
          <w:rtl/>
        </w:rPr>
        <w:t xml:space="preserve"> </w:t>
      </w:r>
      <w:r w:rsidR="00E8235D" w:rsidRPr="00E8235D">
        <w:rPr>
          <w:rtl/>
        </w:rPr>
        <w:t>מה</w:t>
      </w:r>
      <w:r>
        <w:rPr>
          <w:rtl/>
        </w:rPr>
        <w:t xml:space="preserve"> </w:t>
      </w:r>
      <w:r w:rsidR="00E8235D" w:rsidRPr="00E8235D">
        <w:rPr>
          <w:rtl/>
        </w:rPr>
        <w:t>שאמרה</w:t>
      </w:r>
      <w:r>
        <w:rPr>
          <w:rtl/>
        </w:rPr>
        <w:t xml:space="preserve"> </w:t>
      </w:r>
      <w:r w:rsidR="00E8235D" w:rsidRPr="00E8235D">
        <w:rPr>
          <w:rtl/>
        </w:rPr>
        <w:t>אתמול</w:t>
      </w:r>
      <w:r>
        <w:rPr>
          <w:rtl/>
        </w:rPr>
        <w:t xml:space="preserve"> </w:t>
      </w:r>
      <w:r w:rsidR="00E8235D" w:rsidRPr="00E8235D">
        <w:rPr>
          <w:rtl/>
        </w:rPr>
        <w:t>השרה דליה איציק בתוכנית</w:t>
      </w:r>
      <w:r>
        <w:rPr>
          <w:rtl/>
        </w:rPr>
        <w:t xml:space="preserve"> </w:t>
      </w:r>
      <w:r w:rsidR="00E8235D" w:rsidRPr="00E8235D">
        <w:rPr>
          <w:rtl/>
        </w:rPr>
        <w:t>בטלוויזיה, אתי.</w:t>
      </w:r>
      <w:r>
        <w:rPr>
          <w:rtl/>
        </w:rPr>
        <w:t xml:space="preserve"> </w:t>
      </w:r>
      <w:r w:rsidR="00E8235D" w:rsidRPr="00E8235D">
        <w:rPr>
          <w:rtl/>
        </w:rPr>
        <w:t>היא אמרה: אהוד ברק בכלל יחליט ללכת לבחירות לפניכם.</w:t>
      </w:r>
      <w:r>
        <w:rPr>
          <w:rtl/>
        </w:rPr>
        <w:t xml:space="preserve"> </w:t>
      </w:r>
      <w:r w:rsidR="00E8235D" w:rsidRPr="00E8235D">
        <w:rPr>
          <w:rtl/>
        </w:rPr>
        <w:t>הוא כאילו</w:t>
      </w:r>
      <w:r>
        <w:rPr>
          <w:rtl/>
        </w:rPr>
        <w:t xml:space="preserve"> </w:t>
      </w:r>
      <w:r w:rsidR="00E8235D" w:rsidRPr="00E8235D">
        <w:rPr>
          <w:rtl/>
        </w:rPr>
        <w:t>יסדר אתכם.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ראש הממשלה, תסדר אותנו. תתפטר, תלך לבחירות </w:t>
      </w:r>
      <w:r w:rsidR="00D90493">
        <w:rPr>
          <w:rtl/>
        </w:rPr>
        <w:t>–</w:t>
      </w:r>
      <w:r w:rsidRPr="00E8235D">
        <w:rPr>
          <w:rtl/>
        </w:rPr>
        <w:t xml:space="preserve"> בזה אנחנו נתמוך, בזה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נתמוך.</w:t>
      </w:r>
      <w:r w:rsidR="00D90493">
        <w:rPr>
          <w:rtl/>
        </w:rPr>
        <w:t xml:space="preserve"> </w:t>
      </w:r>
      <w:r w:rsidRPr="00E8235D">
        <w:rPr>
          <w:rtl/>
        </w:rPr>
        <w:t>אתה רוצה להקדים אותנו, לפני הצבעה בקריאה ראשונה, שנייה ושלישית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לפיזור</w:t>
      </w:r>
      <w:r w:rsidR="00D90493">
        <w:rPr>
          <w:rtl/>
        </w:rPr>
        <w:t xml:space="preserve"> </w:t>
      </w:r>
      <w:r w:rsidRPr="00E8235D">
        <w:rPr>
          <w:rtl/>
        </w:rPr>
        <w:t>הכנסת? לפני אי</w:t>
      </w:r>
      <w:r w:rsidR="00D90493">
        <w:rPr>
          <w:rtl/>
        </w:rPr>
        <w:t>-</w:t>
      </w:r>
      <w:r w:rsidRPr="00E8235D">
        <w:rPr>
          <w:rtl/>
        </w:rPr>
        <w:t>אמון שבו יהיו 61? בבקשה, שיהיה לך התענוג הזה,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הביתה.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אמון, אין לך רוב, אין לך הישגים, אין לך מנדט, אין לך</w:t>
      </w:r>
      <w:r w:rsidR="00D90493">
        <w:rPr>
          <w:rtl/>
        </w:rPr>
        <w:t xml:space="preserve"> </w:t>
      </w:r>
      <w:r w:rsidRPr="00E8235D">
        <w:rPr>
          <w:rtl/>
        </w:rPr>
        <w:t>בשביל מה להישאר כאן.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תלך</w:t>
      </w:r>
      <w:r w:rsidR="00D90493">
        <w:rPr>
          <w:rtl/>
        </w:rPr>
        <w:t xml:space="preserve"> </w:t>
      </w:r>
      <w:r w:rsidRPr="00E8235D">
        <w:rPr>
          <w:rtl/>
        </w:rPr>
        <w:t>לבחירות</w:t>
      </w:r>
      <w:r w:rsidR="00D90493">
        <w:rPr>
          <w:rtl/>
        </w:rPr>
        <w:t xml:space="preserve"> </w:t>
      </w:r>
      <w:r w:rsidRPr="00E8235D">
        <w:rPr>
          <w:rtl/>
        </w:rPr>
        <w:t>חדשות, וייבחר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 לאומי, ראש ממשלה אחראי, ראש ממשלה</w:t>
      </w:r>
      <w:r w:rsidR="00D90493">
        <w:rPr>
          <w:rtl/>
        </w:rPr>
        <w:t xml:space="preserve"> </w:t>
      </w:r>
      <w:r w:rsidRPr="00E8235D">
        <w:rPr>
          <w:rtl/>
        </w:rPr>
        <w:t>שייקח</w:t>
      </w:r>
      <w:r w:rsidR="00D90493">
        <w:rPr>
          <w:rtl/>
        </w:rPr>
        <w:t xml:space="preserve"> </w:t>
      </w:r>
      <w:r w:rsidRPr="00E8235D">
        <w:rPr>
          <w:rtl/>
        </w:rPr>
        <w:t>אותנו</w:t>
      </w:r>
      <w:r w:rsidR="00D90493">
        <w:rPr>
          <w:rtl/>
        </w:rPr>
        <w:t xml:space="preserve"> </w:t>
      </w:r>
      <w:r w:rsidRPr="00E8235D">
        <w:rPr>
          <w:rtl/>
        </w:rPr>
        <w:t>ברצינות</w:t>
      </w:r>
      <w:r w:rsidR="00D90493">
        <w:rPr>
          <w:rtl/>
        </w:rPr>
        <w:t xml:space="preserve"> </w:t>
      </w:r>
      <w:r w:rsidRPr="00E8235D">
        <w:rPr>
          <w:rtl/>
        </w:rPr>
        <w:t>למשא</w:t>
      </w:r>
      <w:r w:rsidR="00D90493">
        <w:rPr>
          <w:rtl/>
        </w:rPr>
        <w:t>-</w:t>
      </w:r>
      <w:r w:rsidRPr="00E8235D">
        <w:rPr>
          <w:rtl/>
        </w:rPr>
        <w:t>ומתן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לשלום עם שכנינו וגם לשלום בינינו </w:t>
      </w:r>
      <w:r w:rsidR="00D90493">
        <w:rPr>
          <w:rtl/>
        </w:rPr>
        <w:t>–</w:t>
      </w:r>
      <w:r w:rsidRPr="00E8235D">
        <w:rPr>
          <w:rtl/>
        </w:rPr>
        <w:t xml:space="preserve"> ראש ממשלה</w:t>
      </w:r>
      <w:r w:rsidR="00D90493">
        <w:rPr>
          <w:rtl/>
        </w:rPr>
        <w:t xml:space="preserve"> </w:t>
      </w:r>
      <w:r w:rsidRPr="00E8235D">
        <w:rPr>
          <w:rtl/>
        </w:rPr>
        <w:t>מהליכוד.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0" w:name="_Toc449874262"/>
      <w:r w:rsidRPr="00D90493">
        <w:rPr>
          <w:rtl/>
        </w:rPr>
        <w:t>הצעת חוק פיזור הכנסת החמש</w:t>
      </w:r>
      <w:r>
        <w:rPr>
          <w:rtl/>
        </w:rPr>
        <w:t>-</w:t>
      </w:r>
      <w:r w:rsidRPr="00D90493">
        <w:rPr>
          <w:rtl/>
        </w:rPr>
        <w:t>עשרה,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"/>
    </w:p>
    <w:p w:rsidR="00D90493" w:rsidRPr="00D90493" w:rsidRDefault="00D90493" w:rsidP="00D90493">
      <w:pPr>
        <w:pStyle w:val="1"/>
        <w:rPr>
          <w:rtl/>
        </w:rPr>
      </w:pPr>
      <w:bookmarkStart w:id="11" w:name="_Toc449874263"/>
      <w:r w:rsidRPr="00D90493">
        <w:rPr>
          <w:rtl/>
        </w:rPr>
        <w:t>(הצעת קבוצת חברי הכנסת)</w:t>
      </w:r>
      <w:bookmarkEnd w:id="11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אחרון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המציעים בנושא זה, חבר הכנסת אביגדור ליברמן, בשם קבוצת חברי הכנסת </w:t>
      </w:r>
      <w:r w:rsidR="00D90493">
        <w:rPr>
          <w:rtl/>
        </w:rPr>
        <w:t xml:space="preserve">– </w:t>
      </w:r>
      <w:r w:rsidRPr="00E8235D">
        <w:rPr>
          <w:rtl/>
        </w:rPr>
        <w:t>הצעה מס' פ/2041.</w:t>
      </w:r>
      <w:r w:rsidR="00D90493">
        <w:rPr>
          <w:rtl/>
        </w:rPr>
        <w:t xml:space="preserve"> </w:t>
      </w:r>
      <w:r w:rsidRPr="00E8235D">
        <w:rPr>
          <w:rtl/>
        </w:rPr>
        <w:t>שר המשפטים, אתה רוצה להשיב לאחר מכן?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בבקשה, חבר הכנסת ליברמן.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שרים, חברי הכנסת, אנו מציעים היום הצעת חוק לפיזור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ולהקדמת הבחירות, ואני קורא לכל חברי הכנסת שטובת המדינה חשובה להם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בהצעה זו.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לראש הממשלה, שאם יש לו קצת אחריות כלפי עם ישראל </w:t>
      </w:r>
      <w:r w:rsidR="00D90493">
        <w:rPr>
          <w:rtl/>
        </w:rPr>
        <w:t>–</w:t>
      </w:r>
      <w:r w:rsidRPr="00E8235D">
        <w:rPr>
          <w:rtl/>
        </w:rPr>
        <w:t xml:space="preserve"> כלפי העם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היהודי וכלפינו </w:t>
      </w:r>
      <w:r w:rsidR="00D90493">
        <w:rPr>
          <w:rtl/>
        </w:rPr>
        <w:t>–</w:t>
      </w:r>
      <w:r w:rsidRPr="00E8235D">
        <w:rPr>
          <w:rtl/>
        </w:rPr>
        <w:t xml:space="preserve"> להצטרף לתומכים בהצעת חוק זו.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לבנות</w:t>
      </w:r>
      <w:r w:rsidR="00D90493">
        <w:rPr>
          <w:rtl/>
        </w:rPr>
        <w:t xml:space="preserve"> </w:t>
      </w:r>
      <w:r w:rsidRPr="00E8235D">
        <w:rPr>
          <w:rtl/>
        </w:rPr>
        <w:t>מדיניות</w:t>
      </w:r>
      <w:r w:rsidR="00D90493">
        <w:rPr>
          <w:rtl/>
        </w:rPr>
        <w:t xml:space="preserve"> </w:t>
      </w:r>
      <w:r w:rsidRPr="00E8235D">
        <w:rPr>
          <w:rtl/>
        </w:rPr>
        <w:t>חוץ ומדיניות פנים של מדינה ריבונית על תכסיסים או</w:t>
      </w:r>
      <w:r w:rsidR="00D90493">
        <w:rPr>
          <w:rtl/>
        </w:rPr>
        <w:t xml:space="preserve"> </w:t>
      </w:r>
      <w:r w:rsidRPr="00E8235D">
        <w:rPr>
          <w:rtl/>
        </w:rPr>
        <w:t>תרגילים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פוסקים. אי</w:t>
      </w:r>
      <w:r w:rsidR="00D90493">
        <w:rPr>
          <w:rtl/>
        </w:rPr>
        <w:t>-</w:t>
      </w:r>
      <w:r w:rsidRPr="00E8235D">
        <w:rPr>
          <w:rtl/>
        </w:rPr>
        <w:t>אפשר לרמות את כולם כל הזמן. הרי ברור לכול שאינך פועל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להקמת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רחבה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להקמת</w:t>
      </w:r>
      <w:r w:rsidR="00D90493">
        <w:rPr>
          <w:rtl/>
        </w:rPr>
        <w:t xml:space="preserve"> </w:t>
      </w:r>
      <w:r w:rsidRPr="00E8235D">
        <w:rPr>
          <w:rtl/>
        </w:rPr>
        <w:t>ממשלת אחדות. אתה פועל אך ורק כדי להרדים את</w:t>
      </w:r>
      <w:r w:rsidR="00D90493">
        <w:rPr>
          <w:rtl/>
        </w:rPr>
        <w:t xml:space="preserve"> </w:t>
      </w:r>
      <w:r w:rsidRPr="00E8235D">
        <w:rPr>
          <w:rtl/>
        </w:rPr>
        <w:t>המערכת</w:t>
      </w:r>
      <w:r w:rsidR="00D90493">
        <w:rPr>
          <w:rtl/>
        </w:rPr>
        <w:t xml:space="preserve"> </w:t>
      </w:r>
      <w:r w:rsidRPr="00E8235D">
        <w:rPr>
          <w:rtl/>
        </w:rPr>
        <w:t>הפוליטית,</w:t>
      </w:r>
      <w:r w:rsidR="00D90493">
        <w:rPr>
          <w:rtl/>
        </w:rPr>
        <w:t xml:space="preserve"> </w:t>
      </w:r>
      <w:r w:rsidRPr="00E8235D">
        <w:rPr>
          <w:rtl/>
        </w:rPr>
        <w:t>להשלים</w:t>
      </w:r>
      <w:r w:rsidR="00D90493">
        <w:rPr>
          <w:rtl/>
        </w:rPr>
        <w:t xml:space="preserve"> </w:t>
      </w:r>
      <w:r w:rsidRPr="00E8235D">
        <w:rPr>
          <w:rtl/>
        </w:rPr>
        <w:t>את ההסכם עם הפלסטינים וללכת לבחירות עם ההסכם. המהלך</w:t>
      </w:r>
      <w:r w:rsidR="00D90493">
        <w:rPr>
          <w:rtl/>
        </w:rPr>
        <w:t xml:space="preserve"> </w:t>
      </w:r>
      <w:r w:rsidRPr="00E8235D">
        <w:rPr>
          <w:rtl/>
        </w:rPr>
        <w:t>שקוף,</w:t>
      </w:r>
      <w:r w:rsidR="00D90493">
        <w:rPr>
          <w:rtl/>
        </w:rPr>
        <w:t xml:space="preserve"> </w:t>
      </w:r>
      <w:r w:rsidRPr="00E8235D">
        <w:rPr>
          <w:rtl/>
        </w:rPr>
        <w:t>המהלך</w:t>
      </w:r>
      <w:r w:rsidR="00D90493">
        <w:rPr>
          <w:rtl/>
        </w:rPr>
        <w:t xml:space="preserve"> </w:t>
      </w:r>
      <w:r w:rsidRPr="00E8235D">
        <w:rPr>
          <w:rtl/>
        </w:rPr>
        <w:t>מזיק, וקודם</w:t>
      </w:r>
      <w:r w:rsidR="00D90493">
        <w:rPr>
          <w:rtl/>
        </w:rPr>
        <w:t xml:space="preserve"> </w:t>
      </w:r>
      <w:r w:rsidRPr="00E8235D">
        <w:rPr>
          <w:rtl/>
        </w:rPr>
        <w:t>כול מזיק במישור של אחדות העם. אי</w:t>
      </w:r>
      <w:r w:rsidR="00D90493">
        <w:rPr>
          <w:rtl/>
        </w:rPr>
        <w:t>-</w:t>
      </w:r>
      <w:r w:rsidRPr="00E8235D">
        <w:rPr>
          <w:rtl/>
        </w:rPr>
        <w:t>אפשר לבסס אסטרטגיה</w:t>
      </w:r>
      <w:r w:rsidR="00D90493">
        <w:rPr>
          <w:rtl/>
        </w:rPr>
        <w:t xml:space="preserve"> </w:t>
      </w:r>
      <w:r w:rsidRPr="00E8235D">
        <w:rPr>
          <w:rtl/>
        </w:rPr>
        <w:t>לאומית יציבה ואחראית על תשתית של ניגודים פנימיים, שסע וקרע בעם.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בחירת</w:t>
      </w:r>
      <w:r w:rsidR="00D90493">
        <w:rPr>
          <w:rtl/>
        </w:rPr>
        <w:t xml:space="preserve"> </w:t>
      </w:r>
      <w:r w:rsidRPr="00E8235D">
        <w:rPr>
          <w:rtl/>
        </w:rPr>
        <w:t>הנשיא</w:t>
      </w:r>
      <w:r w:rsidR="00D90493">
        <w:rPr>
          <w:rtl/>
        </w:rPr>
        <w:t xml:space="preserve"> </w:t>
      </w:r>
      <w:r w:rsidRPr="00E8235D">
        <w:rPr>
          <w:rtl/>
        </w:rPr>
        <w:t>החדש</w:t>
      </w:r>
      <w:r w:rsidR="00D90493">
        <w:rPr>
          <w:rtl/>
        </w:rPr>
        <w:t xml:space="preserve"> </w:t>
      </w:r>
      <w:r w:rsidRPr="00E8235D">
        <w:rPr>
          <w:rtl/>
        </w:rPr>
        <w:t>היא עוד כתובת על הקיר שאינך יודע לקרוא אותה. כנראה 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קשיים בהבנת הנקרא. הרי ברור לכולם שבחירתו של משה קצב</w:t>
      </w:r>
      <w:r w:rsidR="00D90493">
        <w:rPr>
          <w:rtl/>
        </w:rPr>
        <w:t xml:space="preserve"> </w:t>
      </w:r>
      <w:r w:rsidRPr="00E8235D">
        <w:rPr>
          <w:rtl/>
        </w:rPr>
        <w:t>מסמלת</w:t>
      </w:r>
      <w:r w:rsidR="00D90493">
        <w:rPr>
          <w:rtl/>
        </w:rPr>
        <w:t xml:space="preserve"> </w:t>
      </w:r>
      <w:r w:rsidRPr="00E8235D">
        <w:rPr>
          <w:rtl/>
        </w:rPr>
        <w:t>העברת</w:t>
      </w:r>
      <w:r w:rsidR="00D90493">
        <w:rPr>
          <w:rtl/>
        </w:rPr>
        <w:t xml:space="preserve"> </w:t>
      </w:r>
      <w:r w:rsidRPr="00E8235D">
        <w:rPr>
          <w:rtl/>
        </w:rPr>
        <w:t>דגש</w:t>
      </w:r>
      <w:r w:rsidR="00D90493">
        <w:rPr>
          <w:rtl/>
        </w:rPr>
        <w:t xml:space="preserve"> </w:t>
      </w:r>
      <w:r w:rsidRPr="00E8235D">
        <w:rPr>
          <w:rtl/>
        </w:rPr>
        <w:t>מהמישור</w:t>
      </w:r>
      <w:r w:rsidR="00D90493">
        <w:rPr>
          <w:rtl/>
        </w:rPr>
        <w:t xml:space="preserve"> </w:t>
      </w:r>
      <w:r w:rsidRPr="00E8235D">
        <w:rPr>
          <w:rtl/>
        </w:rPr>
        <w:t>המדיני למישור החברתי. ואתה, אדוני ראש הממשלה, מוכן</w:t>
      </w:r>
      <w:r w:rsidR="00D90493">
        <w:rPr>
          <w:rtl/>
        </w:rPr>
        <w:t xml:space="preserve"> </w:t>
      </w:r>
      <w:r w:rsidRPr="00E8235D">
        <w:rPr>
          <w:rtl/>
        </w:rPr>
        <w:t>להקריב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סיכוי להסכמה לאומית רחבה על מזבח המסיבות הנוצצות במדשאות הבית הלבן</w:t>
      </w:r>
      <w:r w:rsidR="00D90493">
        <w:rPr>
          <w:rtl/>
        </w:rPr>
        <w:t xml:space="preserve"> </w:t>
      </w:r>
      <w:r w:rsidRPr="00E8235D">
        <w:rPr>
          <w:rtl/>
        </w:rPr>
        <w:t>או 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 לנהל משא</w:t>
      </w:r>
      <w:r w:rsidR="00D90493">
        <w:rPr>
          <w:rtl/>
        </w:rPr>
        <w:t>-</w:t>
      </w:r>
      <w:r w:rsidRPr="00E8235D">
        <w:rPr>
          <w:rtl/>
        </w:rPr>
        <w:t>ומתן כששניים, הנשיא קלינטון וראש הממשלה ברק, עובדים בקצב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שעון חול אוזל משנייה לשנייה, שאצל שניהם בחירות חדשות ברקע; והשלישי, ערפאת,</w:t>
      </w:r>
      <w:r w:rsidR="00D90493">
        <w:rPr>
          <w:rtl/>
        </w:rPr>
        <w:t xml:space="preserve"> </w:t>
      </w:r>
      <w:r w:rsidRPr="00E8235D">
        <w:rPr>
          <w:rtl/>
        </w:rPr>
        <w:t>עובד בקצב נרגילה ים</w:t>
      </w:r>
      <w:r w:rsidR="00D90493">
        <w:rPr>
          <w:rtl/>
        </w:rPr>
        <w:t>-</w:t>
      </w:r>
      <w:r w:rsidRPr="00E8235D">
        <w:rPr>
          <w:rtl/>
        </w:rPr>
        <w:t>תיכונית.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תרגיל</w:t>
      </w:r>
      <w:r w:rsidR="00D90493">
        <w:rPr>
          <w:rtl/>
        </w:rPr>
        <w:t xml:space="preserve"> </w:t>
      </w:r>
      <w:r w:rsidRPr="00E8235D">
        <w:rPr>
          <w:rtl/>
        </w:rPr>
        <w:t>ושום</w:t>
      </w:r>
      <w:r w:rsidR="00D90493">
        <w:rPr>
          <w:rtl/>
        </w:rPr>
        <w:t xml:space="preserve"> </w:t>
      </w:r>
      <w:r w:rsidRPr="00E8235D">
        <w:rPr>
          <w:rtl/>
        </w:rPr>
        <w:t>שוחד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יכולים</w:t>
      </w:r>
      <w:r w:rsidR="00D90493">
        <w:rPr>
          <w:rtl/>
        </w:rPr>
        <w:t xml:space="preserve"> </w:t>
      </w:r>
      <w:r w:rsidRPr="00E8235D">
        <w:rPr>
          <w:rtl/>
        </w:rPr>
        <w:t>לעזור במקרה זה. הרי כבר בימים</w:t>
      </w:r>
      <w:r w:rsidR="00D90493">
        <w:rPr>
          <w:rtl/>
        </w:rPr>
        <w:t xml:space="preserve"> </w:t>
      </w:r>
      <w:r w:rsidRPr="00E8235D">
        <w:rPr>
          <w:rtl/>
        </w:rPr>
        <w:t>הראשונים</w:t>
      </w:r>
      <w:r w:rsidR="00D90493">
        <w:rPr>
          <w:rtl/>
        </w:rPr>
        <w:t xml:space="preserve"> </w:t>
      </w:r>
      <w:r w:rsidRPr="00E8235D">
        <w:rPr>
          <w:rtl/>
        </w:rPr>
        <w:t>הסברת</w:t>
      </w:r>
      <w:r w:rsidR="00D90493">
        <w:rPr>
          <w:rtl/>
        </w:rPr>
        <w:t xml:space="preserve"> </w:t>
      </w:r>
      <w:r w:rsidRPr="00E8235D">
        <w:rPr>
          <w:rtl/>
        </w:rPr>
        <w:t>לנו,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 הממשלה, שאינך יכול להסתפק בממשלה של 18 שרים,</w:t>
      </w:r>
      <w:r w:rsidR="00D90493">
        <w:rPr>
          <w:rtl/>
        </w:rPr>
        <w:t xml:space="preserve"> </w:t>
      </w:r>
      <w:r w:rsidRPr="00E8235D">
        <w:rPr>
          <w:rtl/>
        </w:rPr>
        <w:t>וכדי להבטיח ממשלה שתוכל להוביל מהלכים מדיניים, אתה זקוק לממשלה רחבה וחובה עליך</w:t>
      </w:r>
      <w:r w:rsidR="00D90493">
        <w:rPr>
          <w:rtl/>
        </w:rPr>
        <w:t xml:space="preserve"> </w:t>
      </w:r>
      <w:r w:rsidRPr="00E8235D">
        <w:rPr>
          <w:rtl/>
        </w:rPr>
        <w:t>להוסיף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שרים</w:t>
      </w:r>
      <w:r w:rsidR="00D90493">
        <w:rPr>
          <w:rtl/>
        </w:rPr>
        <w:t xml:space="preserve"> </w:t>
      </w:r>
      <w:r w:rsidRPr="00E8235D">
        <w:rPr>
          <w:rtl/>
        </w:rPr>
        <w:t>וסגני</w:t>
      </w:r>
      <w:r w:rsidR="00D90493">
        <w:rPr>
          <w:rtl/>
        </w:rPr>
        <w:t xml:space="preserve"> </w:t>
      </w:r>
      <w:r w:rsidRPr="00E8235D">
        <w:rPr>
          <w:rtl/>
        </w:rPr>
        <w:t>שרים.</w:t>
      </w:r>
      <w:r w:rsidR="00D90493">
        <w:rPr>
          <w:rtl/>
        </w:rPr>
        <w:t xml:space="preserve"> </w:t>
      </w:r>
      <w:r w:rsidRPr="00E8235D">
        <w:rPr>
          <w:rtl/>
        </w:rPr>
        <w:t>ואכן, הכנסת שרים נוספים לממשלה, הוספת תפקידים</w:t>
      </w:r>
      <w:r w:rsidR="00D90493">
        <w:rPr>
          <w:rtl/>
        </w:rPr>
        <w:t xml:space="preserve"> </w:t>
      </w:r>
      <w:r w:rsidRPr="00E8235D">
        <w:rPr>
          <w:rtl/>
        </w:rPr>
        <w:t>חדשים בעלות של מיליוני שקלים, וקיבלת ממשלה חלשה יותר מכל הממשלות שהיו בעבר.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מעולם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קרסו</w:t>
      </w:r>
      <w:r w:rsidR="00D90493">
        <w:rPr>
          <w:rtl/>
        </w:rPr>
        <w:t xml:space="preserve"> </w:t>
      </w:r>
      <w:r w:rsidRPr="00E8235D">
        <w:rPr>
          <w:rtl/>
        </w:rPr>
        <w:t>מערכות</w:t>
      </w:r>
      <w:r w:rsidR="00D90493">
        <w:rPr>
          <w:rtl/>
        </w:rPr>
        <w:t xml:space="preserve"> </w:t>
      </w:r>
      <w:r w:rsidRPr="00E8235D">
        <w:rPr>
          <w:rtl/>
        </w:rPr>
        <w:t>שלטוניות כל כך מהר. מעולם לא היה פיחות במעמדה של</w:t>
      </w:r>
      <w:r w:rsidR="00D90493">
        <w:rPr>
          <w:rtl/>
        </w:rPr>
        <w:t xml:space="preserve"> </w:t>
      </w:r>
      <w:r w:rsidRPr="00E8235D">
        <w:rPr>
          <w:rtl/>
        </w:rPr>
        <w:t>הכנסת כמו בשנה האחרונה. מעולם לא קרה שראש הממשלה מחזיק בתשעה תיקים בו</w:t>
      </w:r>
      <w:r w:rsidR="00D90493">
        <w:rPr>
          <w:rtl/>
        </w:rPr>
        <w:t>-</w:t>
      </w:r>
      <w:r w:rsidRPr="00E8235D">
        <w:rPr>
          <w:rtl/>
        </w:rPr>
        <w:t>זמנית.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 שבעוד כמה דקות, אולי, יתפנה תיק נוסף, תיק החוץ, וראש הממשלה יוכל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שגם</w:t>
      </w:r>
      <w:r w:rsidR="00D90493">
        <w:rPr>
          <w:rtl/>
        </w:rPr>
        <w:t xml:space="preserve"> </w:t>
      </w:r>
      <w:r w:rsidRPr="00E8235D">
        <w:rPr>
          <w:rtl/>
        </w:rPr>
        <w:t>תיק החוץ בידיו. אבל למעשה זה לא משנה. הרי ניהלת את מדיניות החוץ של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שלושה שרי חוץ בפועל: אחד מתוסכל; השני שר חוץ מעופף, תרתי משמע </w:t>
      </w:r>
      <w:r w:rsidR="00D90493">
        <w:rPr>
          <w:rtl/>
        </w:rPr>
        <w:t>–</w:t>
      </w:r>
      <w:r w:rsidRPr="00E8235D">
        <w:rPr>
          <w:rtl/>
        </w:rPr>
        <w:t xml:space="preserve"> יום</w:t>
      </w:r>
      <w:r w:rsidR="00D90493">
        <w:rPr>
          <w:rtl/>
        </w:rPr>
        <w:t xml:space="preserve"> </w:t>
      </w:r>
      <w:r w:rsidRPr="00E8235D">
        <w:rPr>
          <w:rtl/>
        </w:rPr>
        <w:t>בשטוקהולם, יום בספרד וכמה שבועות בקמפ</w:t>
      </w:r>
      <w:r w:rsidR="00D90493">
        <w:rPr>
          <w:rtl/>
        </w:rPr>
        <w:t>-</w:t>
      </w:r>
      <w:r w:rsidRPr="00E8235D">
        <w:rPr>
          <w:rtl/>
        </w:rPr>
        <w:t>דייוויד; השלישי שר חוץ מנותק. הבעיה היא,</w:t>
      </w:r>
      <w:r w:rsidR="00D90493">
        <w:rPr>
          <w:rtl/>
        </w:rPr>
        <w:t xml:space="preserve"> </w:t>
      </w:r>
      <w:r w:rsidRPr="00E8235D">
        <w:rPr>
          <w:rtl/>
        </w:rPr>
        <w:t>שהאיש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מזמן</w:t>
      </w:r>
      <w:r w:rsidR="00D90493">
        <w:rPr>
          <w:rtl/>
        </w:rPr>
        <w:t xml:space="preserve"> </w:t>
      </w:r>
      <w:r w:rsidRPr="00E8235D">
        <w:rPr>
          <w:rtl/>
        </w:rPr>
        <w:t>התנתק</w:t>
      </w:r>
      <w:r w:rsidR="00D90493">
        <w:rPr>
          <w:rtl/>
        </w:rPr>
        <w:t xml:space="preserve"> </w:t>
      </w:r>
      <w:r w:rsidRPr="00E8235D">
        <w:rPr>
          <w:rtl/>
        </w:rPr>
        <w:t>מהמציאות ומאז אוסלו לא מצליח לתקשר עם אזרחי ישראל, אך</w:t>
      </w:r>
      <w:r w:rsidR="00D90493">
        <w:rPr>
          <w:rtl/>
        </w:rPr>
        <w:t xml:space="preserve"> </w:t>
      </w:r>
      <w:r w:rsidRPr="00E8235D">
        <w:rPr>
          <w:rtl/>
        </w:rPr>
        <w:t>לעומת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מתקשר</w:t>
      </w:r>
      <w:r w:rsidR="00D90493">
        <w:rPr>
          <w:rtl/>
        </w:rPr>
        <w:t xml:space="preserve"> </w:t>
      </w:r>
      <w:r w:rsidRPr="00E8235D">
        <w:rPr>
          <w:rtl/>
        </w:rPr>
        <w:t>מצוין עם אבו</w:t>
      </w:r>
      <w:r w:rsidR="00D90493">
        <w:rPr>
          <w:rtl/>
        </w:rPr>
        <w:t>-</w:t>
      </w:r>
      <w:r w:rsidRPr="00E8235D">
        <w:rPr>
          <w:rtl/>
        </w:rPr>
        <w:t>מאזן ואבו</w:t>
      </w:r>
      <w:r w:rsidR="00D90493">
        <w:rPr>
          <w:rtl/>
        </w:rPr>
        <w:t>-</w:t>
      </w:r>
      <w:r w:rsidRPr="00E8235D">
        <w:rPr>
          <w:rtl/>
        </w:rPr>
        <w:t>עלא. אולי נציע לערפאת שיחליף את</w:t>
      </w:r>
      <w:r w:rsidR="00D90493">
        <w:rPr>
          <w:rtl/>
        </w:rPr>
        <w:t xml:space="preserve"> </w:t>
      </w:r>
      <w:r w:rsidRPr="00E8235D">
        <w:rPr>
          <w:rtl/>
        </w:rPr>
        <w:t>פריח' אבו</w:t>
      </w:r>
      <w:r w:rsidR="00D90493">
        <w:rPr>
          <w:rtl/>
        </w:rPr>
        <w:t>-</w:t>
      </w:r>
      <w:r w:rsidRPr="00E8235D">
        <w:rPr>
          <w:rtl/>
        </w:rPr>
        <w:t xml:space="preserve">מדין. לכן ביטחונם האישי של האזרחים ומערכות אכיפת החוק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כץ, אני מבקש, בשולי האולם,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נראות</w:t>
      </w:r>
      <w:r>
        <w:rPr>
          <w:rtl/>
        </w:rPr>
        <w:t xml:space="preserve"> </w:t>
      </w:r>
      <w:r w:rsidR="00E8235D" w:rsidRPr="00E8235D">
        <w:rPr>
          <w:rtl/>
        </w:rPr>
        <w:t>כמו מדיניות החוץ שלנו, ומגיע לנו הרבה יותר. רק בשביל זה שווה</w:t>
      </w:r>
      <w:r>
        <w:rPr>
          <w:rtl/>
        </w:rPr>
        <w:t xml:space="preserve"> </w:t>
      </w:r>
      <w:r w:rsidR="00E8235D" w:rsidRPr="00E8235D">
        <w:rPr>
          <w:rtl/>
        </w:rPr>
        <w:t>להחליף</w:t>
      </w:r>
      <w:r>
        <w:rPr>
          <w:rtl/>
        </w:rPr>
        <w:t xml:space="preserve"> </w:t>
      </w:r>
      <w:r w:rsidR="00E8235D" w:rsidRPr="00E8235D">
        <w:rPr>
          <w:rtl/>
        </w:rPr>
        <w:t>אותך ואת הממשלה שאתה עומד בראשה. במלים אחרות, גרמת נזק, בזבזת כסף, וכל</w:t>
      </w:r>
      <w:r>
        <w:rPr>
          <w:rtl/>
        </w:rPr>
        <w:t xml:space="preserve"> </w:t>
      </w:r>
      <w:r w:rsidR="00E8235D" w:rsidRPr="00E8235D">
        <w:rPr>
          <w:rtl/>
        </w:rPr>
        <w:t>זאת על חשבון הציבור.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הצגת</w:t>
      </w:r>
      <w:r w:rsidR="00D90493">
        <w:rPr>
          <w:rtl/>
        </w:rPr>
        <w:t xml:space="preserve"> </w:t>
      </w:r>
      <w:r w:rsidRPr="00E8235D">
        <w:rPr>
          <w:rtl/>
        </w:rPr>
        <w:t>מועמד</w:t>
      </w:r>
      <w:r w:rsidR="00D90493">
        <w:rPr>
          <w:rtl/>
        </w:rPr>
        <w:t xml:space="preserve"> </w:t>
      </w:r>
      <w:r w:rsidRPr="00E8235D">
        <w:rPr>
          <w:rtl/>
        </w:rPr>
        <w:t>לתפקיד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ואפילו מפלגתך חשבה שכושר השיפוט שלך</w:t>
      </w:r>
      <w:r w:rsidR="00D90493">
        <w:rPr>
          <w:rtl/>
        </w:rPr>
        <w:t xml:space="preserve"> </w:t>
      </w:r>
      <w:r w:rsidRPr="00E8235D">
        <w:rPr>
          <w:rtl/>
        </w:rPr>
        <w:t>לקוי ובחרה מועמד אחר.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איווט, תפסיק לסכסך. לא מתאים 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זה אתה לא מצטער, נכון?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זה אני מברך את מפלגתו.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רואה איזו מפלגה טובה.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הבטחת</w:t>
      </w:r>
      <w:r w:rsidR="00D90493">
        <w:rPr>
          <w:rtl/>
        </w:rPr>
        <w:t xml:space="preserve"> </w:t>
      </w:r>
      <w:r w:rsidRPr="00E8235D">
        <w:rPr>
          <w:rtl/>
        </w:rPr>
        <w:t>רפורמה</w:t>
      </w:r>
      <w:r w:rsidR="00D90493">
        <w:rPr>
          <w:rtl/>
        </w:rPr>
        <w:t xml:space="preserve"> </w:t>
      </w:r>
      <w:r w:rsidRPr="00E8235D">
        <w:rPr>
          <w:rtl/>
        </w:rPr>
        <w:t>כלכלית,</w:t>
      </w:r>
      <w:r w:rsidR="00D90493">
        <w:rPr>
          <w:rtl/>
        </w:rPr>
        <w:t xml:space="preserve"> </w:t>
      </w:r>
      <w:r w:rsidRPr="00E8235D">
        <w:rPr>
          <w:rtl/>
        </w:rPr>
        <w:t>אך בתוך זמן קצר התפרקה הרפורמה ולא נשאר ממנה דבר.</w:t>
      </w:r>
      <w:r w:rsidR="00D90493">
        <w:rPr>
          <w:rtl/>
        </w:rPr>
        <w:t xml:space="preserve"> </w:t>
      </w:r>
      <w:r w:rsidRPr="00E8235D">
        <w:rPr>
          <w:rtl/>
        </w:rPr>
        <w:t>אפילו יושב</w:t>
      </w:r>
      <w:r w:rsidR="00D90493">
        <w:rPr>
          <w:rtl/>
        </w:rPr>
        <w:t>-</w:t>
      </w:r>
      <w:r w:rsidRPr="00E8235D">
        <w:rPr>
          <w:rtl/>
        </w:rPr>
        <w:t>ראש ועדת הכנסת נבחר בניגוד לדעתך.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שבועות</w:t>
      </w:r>
      <w:r w:rsidR="00D90493">
        <w:rPr>
          <w:rtl/>
        </w:rPr>
        <w:t xml:space="preserve"> </w:t>
      </w:r>
      <w:r w:rsidRPr="00E8235D">
        <w:rPr>
          <w:rtl/>
        </w:rPr>
        <w:t>מספר נסעת לקמפ</w:t>
      </w:r>
      <w:r w:rsidR="00D90493">
        <w:rPr>
          <w:rtl/>
        </w:rPr>
        <w:t>-</w:t>
      </w:r>
      <w:r w:rsidRPr="00E8235D">
        <w:rPr>
          <w:rtl/>
        </w:rPr>
        <w:t>דייוויד ולא רצית לגלות מה אתה הולך להציע שם.</w:t>
      </w:r>
      <w:r w:rsidR="00D90493">
        <w:rPr>
          <w:rtl/>
        </w:rPr>
        <w:t xml:space="preserve"> </w:t>
      </w:r>
      <w:r w:rsidRPr="00E8235D">
        <w:rPr>
          <w:rtl/>
        </w:rPr>
        <w:t>עכשיו כולם יודעים.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היית</w:t>
      </w:r>
      <w:r w:rsidR="00D90493">
        <w:rPr>
          <w:rtl/>
        </w:rPr>
        <w:t xml:space="preserve"> </w:t>
      </w:r>
      <w:r w:rsidRPr="00E8235D">
        <w:rPr>
          <w:rtl/>
        </w:rPr>
        <w:t>בקמפ</w:t>
      </w:r>
      <w:r w:rsidR="00D90493">
        <w:rPr>
          <w:rtl/>
        </w:rPr>
        <w:t>-</w:t>
      </w:r>
      <w:r w:rsidRPr="00E8235D">
        <w:rPr>
          <w:rtl/>
        </w:rPr>
        <w:t>דייוויד</w:t>
      </w:r>
      <w:r w:rsidR="00D90493">
        <w:rPr>
          <w:rtl/>
        </w:rPr>
        <w:t xml:space="preserve"> </w:t>
      </w:r>
      <w:r w:rsidRPr="00E8235D">
        <w:rPr>
          <w:rtl/>
        </w:rPr>
        <w:t>נסעו</w:t>
      </w:r>
      <w:r w:rsidR="00D90493">
        <w:rPr>
          <w:rtl/>
        </w:rPr>
        <w:t xml:space="preserve"> </w:t>
      </w:r>
      <w:r w:rsidRPr="00E8235D">
        <w:rPr>
          <w:rtl/>
        </w:rPr>
        <w:t>ארבעה אוטובוסים לכיוון בית</w:t>
      </w:r>
      <w:r w:rsidR="00D90493">
        <w:rPr>
          <w:rtl/>
        </w:rPr>
        <w:t>-</w:t>
      </w:r>
      <w:r w:rsidRPr="00E8235D">
        <w:rPr>
          <w:rtl/>
        </w:rPr>
        <w:t>אל. הנהגים טעו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ונכנסו</w:t>
      </w:r>
      <w:r w:rsidR="00D90493">
        <w:rPr>
          <w:rtl/>
        </w:rPr>
        <w:t xml:space="preserve"> </w:t>
      </w:r>
      <w:r w:rsidRPr="00E8235D">
        <w:rPr>
          <w:rtl/>
        </w:rPr>
        <w:t>לאזור</w:t>
      </w:r>
      <w:r w:rsidR="00D90493">
        <w:rPr>
          <w:rtl/>
        </w:rPr>
        <w:t xml:space="preserve"> </w:t>
      </w:r>
      <w:r w:rsidRPr="00E8235D">
        <w:rPr>
          <w:rtl/>
        </w:rPr>
        <w:t>שגרים בו ערבים.</w:t>
      </w:r>
      <w:r w:rsidR="00D90493">
        <w:rPr>
          <w:rtl/>
        </w:rPr>
        <w:t xml:space="preserve"> </w:t>
      </w:r>
      <w:r w:rsidRPr="00E8235D">
        <w:rPr>
          <w:rtl/>
        </w:rPr>
        <w:t>ארבעת האוטובוסים נשרפו בתוך דקות והנהגים</w:t>
      </w:r>
      <w:r w:rsidR="00D90493">
        <w:rPr>
          <w:rtl/>
        </w:rPr>
        <w:t xml:space="preserve"> </w:t>
      </w:r>
      <w:r w:rsidRPr="00E8235D">
        <w:rPr>
          <w:rtl/>
        </w:rPr>
        <w:t>הצליחו</w:t>
      </w:r>
      <w:r w:rsidR="00D90493">
        <w:rPr>
          <w:rtl/>
        </w:rPr>
        <w:t xml:space="preserve"> </w:t>
      </w:r>
      <w:r w:rsidRPr="00E8235D">
        <w:rPr>
          <w:rtl/>
        </w:rPr>
        <w:t>בקושי</w:t>
      </w:r>
      <w:r w:rsidR="00D90493">
        <w:rPr>
          <w:rtl/>
        </w:rPr>
        <w:t xml:space="preserve"> </w:t>
      </w:r>
      <w:r w:rsidRPr="00E8235D">
        <w:rPr>
          <w:rtl/>
        </w:rPr>
        <w:t>להימלט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נפשם.</w:t>
      </w:r>
      <w:r w:rsidR="00D90493">
        <w:rPr>
          <w:rtl/>
        </w:rPr>
        <w:t xml:space="preserve"> </w:t>
      </w:r>
      <w:r w:rsidRPr="00E8235D">
        <w:rPr>
          <w:rtl/>
        </w:rPr>
        <w:t>זו דוגמה פשוטה למה שמחכה למתיישבים שאתה הולך</w:t>
      </w:r>
      <w:r w:rsidR="00D90493">
        <w:rPr>
          <w:rtl/>
        </w:rPr>
        <w:t xml:space="preserve"> </w:t>
      </w:r>
      <w:r w:rsidRPr="00E8235D">
        <w:rPr>
          <w:rtl/>
        </w:rPr>
        <w:t>להפקיר.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ארבעה</w:t>
      </w:r>
      <w:r w:rsidR="00D90493">
        <w:rPr>
          <w:rtl/>
        </w:rPr>
        <w:t xml:space="preserve"> </w:t>
      </w:r>
      <w:r w:rsidRPr="00E8235D">
        <w:rPr>
          <w:rtl/>
        </w:rPr>
        <w:t>אוטובוסים, לא אוטובוס אחד, לא מכונית בודדת ולא נהגת</w:t>
      </w:r>
      <w:r w:rsidR="00D90493">
        <w:rPr>
          <w:rtl/>
        </w:rPr>
        <w:t xml:space="preserve"> </w:t>
      </w:r>
      <w:r w:rsidRPr="00E8235D">
        <w:rPr>
          <w:rtl/>
        </w:rPr>
        <w:t>הנוסעת לבד או עם ילדיה.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בדרך שאתה הולך אתה לוקח לתהום את כולנו, לרבות הילדים שאתה כל כך דואג להם.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תסתכל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אתה נשען בכנסת הזאת </w:t>
      </w:r>
      <w:r w:rsidR="00D90493">
        <w:rPr>
          <w:rtl/>
        </w:rPr>
        <w:t>–</w:t>
      </w:r>
      <w:r w:rsidRPr="00E8235D">
        <w:rPr>
          <w:rtl/>
        </w:rPr>
        <w:t xml:space="preserve"> על אלה שמשבחים את "חיזבאללה", על אלה</w:t>
      </w:r>
      <w:r w:rsidR="00D90493">
        <w:rPr>
          <w:rtl/>
        </w:rPr>
        <w:t xml:space="preserve"> </w:t>
      </w:r>
      <w:r w:rsidRPr="00E8235D">
        <w:rPr>
          <w:rtl/>
        </w:rPr>
        <w:t>שמשבחים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ה"חמאס",</w:t>
      </w:r>
      <w:r w:rsidR="00D90493">
        <w:rPr>
          <w:rtl/>
        </w:rPr>
        <w:t xml:space="preserve"> </w:t>
      </w:r>
      <w:r w:rsidRPr="00E8235D">
        <w:rPr>
          <w:rtl/>
        </w:rPr>
        <w:t>שקוראים לעשות בישראל כמו בדרום</w:t>
      </w:r>
      <w:r w:rsidR="00D90493">
        <w:rPr>
          <w:rtl/>
        </w:rPr>
        <w:t>-</w:t>
      </w:r>
      <w:r w:rsidRPr="00E8235D">
        <w:rPr>
          <w:rtl/>
        </w:rPr>
        <w:t>לבנון, שנפגשים עם ג'ורג'</w:t>
      </w:r>
      <w:r w:rsidR="00D90493">
        <w:rPr>
          <w:rtl/>
        </w:rPr>
        <w:t xml:space="preserve"> </w:t>
      </w:r>
      <w:r w:rsidRPr="00E8235D">
        <w:rPr>
          <w:rtl/>
        </w:rPr>
        <w:t>חבש</w:t>
      </w:r>
      <w:r w:rsidR="00D90493">
        <w:rPr>
          <w:rtl/>
        </w:rPr>
        <w:t xml:space="preserve"> </w:t>
      </w:r>
      <w:r w:rsidRPr="00E8235D">
        <w:rPr>
          <w:rtl/>
        </w:rPr>
        <w:t>ומניחים זר פרחים על קברו של פתחי שקאקי. זוהי משענת קנה רצוץ, וכך גם נראית</w:t>
      </w:r>
      <w:r w:rsidR="00D90493">
        <w:rPr>
          <w:rtl/>
        </w:rPr>
        <w:t xml:space="preserve"> </w:t>
      </w:r>
      <w:r w:rsidRPr="00E8235D">
        <w:rPr>
          <w:rtl/>
        </w:rPr>
        <w:t>הממשלה שלך.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פה אתמול באולם הזה בטקס השבעת הנשיא ושרנו פה את "התקווה" וראיתי את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החתומות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בעלי</w:t>
      </w:r>
      <w:r w:rsidR="00D90493">
        <w:rPr>
          <w:rtl/>
        </w:rPr>
        <w:t xml:space="preserve"> </w:t>
      </w:r>
      <w:r w:rsidRPr="00E8235D">
        <w:rPr>
          <w:rtl/>
        </w:rPr>
        <w:t>הברית</w:t>
      </w:r>
      <w:r w:rsidR="00D90493">
        <w:rPr>
          <w:rtl/>
        </w:rPr>
        <w:t xml:space="preserve"> </w:t>
      </w:r>
      <w:r w:rsidRPr="00E8235D">
        <w:rPr>
          <w:rtl/>
        </w:rPr>
        <w:t>שלך.</w:t>
      </w:r>
      <w:r w:rsidR="00D90493">
        <w:rPr>
          <w:rtl/>
        </w:rPr>
        <w:t xml:space="preserve"> </w:t>
      </w:r>
      <w:r w:rsidRPr="00E8235D">
        <w:rPr>
          <w:rtl/>
        </w:rPr>
        <w:t>אתם אי</w:t>
      </w:r>
      <w:r w:rsidR="00D90493">
        <w:rPr>
          <w:rtl/>
        </w:rPr>
        <w:t>-</w:t>
      </w:r>
      <w:r w:rsidRPr="00E8235D">
        <w:rPr>
          <w:rtl/>
        </w:rPr>
        <w:t>אפשר להגיע לשלום, אתם אפשר להגיע</w:t>
      </w:r>
      <w:r w:rsidR="00D90493">
        <w:rPr>
          <w:rtl/>
        </w:rPr>
        <w:t xml:space="preserve"> </w:t>
      </w:r>
      <w:r w:rsidRPr="00E8235D">
        <w:rPr>
          <w:rtl/>
        </w:rPr>
        <w:t>להתפוררות</w:t>
      </w:r>
      <w:r w:rsidR="00D90493">
        <w:rPr>
          <w:rtl/>
        </w:rPr>
        <w:t xml:space="preserve"> </w:t>
      </w:r>
      <w:r w:rsidRPr="00E8235D">
        <w:rPr>
          <w:rtl/>
        </w:rPr>
        <w:t>ולפירוק</w:t>
      </w:r>
      <w:r w:rsidR="00D90493">
        <w:rPr>
          <w:rtl/>
        </w:rPr>
        <w:t xml:space="preserve"> </w:t>
      </w:r>
      <w:r w:rsidRPr="00E8235D">
        <w:rPr>
          <w:rtl/>
        </w:rPr>
        <w:t>המדינה.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הבעיה</w:t>
      </w:r>
      <w:r w:rsidR="00D90493">
        <w:rPr>
          <w:rtl/>
        </w:rPr>
        <w:t xml:space="preserve"> </w:t>
      </w:r>
      <w:r w:rsidRPr="00E8235D">
        <w:rPr>
          <w:rtl/>
        </w:rPr>
        <w:t>האמיתית, בעיה יותר חשובה, יותר כואבת</w:t>
      </w:r>
      <w:r w:rsidR="00D90493">
        <w:rPr>
          <w:rtl/>
        </w:rPr>
        <w:t xml:space="preserve"> </w:t>
      </w:r>
      <w:r w:rsidRPr="00E8235D">
        <w:rPr>
          <w:rtl/>
        </w:rPr>
        <w:t>מהפלסטינים ויותר מטילי ה"שיהאב".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שכחנו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המראות</w:t>
      </w:r>
      <w:r w:rsidR="00D90493">
        <w:rPr>
          <w:rtl/>
        </w:rPr>
        <w:t xml:space="preserve"> </w:t>
      </w:r>
      <w:r w:rsidRPr="00E8235D">
        <w:rPr>
          <w:rtl/>
        </w:rPr>
        <w:t>בתוך</w:t>
      </w:r>
      <w:r w:rsidR="00D90493">
        <w:rPr>
          <w:rtl/>
        </w:rPr>
        <w:t xml:space="preserve"> </w:t>
      </w:r>
      <w:r w:rsidRPr="00E8235D">
        <w:rPr>
          <w:rtl/>
        </w:rPr>
        <w:t>אוניברסיטת</w:t>
      </w:r>
      <w:r w:rsidR="00D90493">
        <w:rPr>
          <w:rtl/>
        </w:rPr>
        <w:t xml:space="preserve"> </w:t>
      </w:r>
      <w:r w:rsidRPr="00E8235D">
        <w:rPr>
          <w:rtl/>
        </w:rPr>
        <w:t>חיפה, לא שכחנו את ההתפרעות בקבלת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בשפרעם</w:t>
      </w:r>
      <w:r w:rsidR="00D90493">
        <w:rPr>
          <w:rtl/>
        </w:rPr>
        <w:t xml:space="preserve"> </w:t>
      </w:r>
      <w:r w:rsidRPr="00E8235D">
        <w:rPr>
          <w:rtl/>
        </w:rPr>
        <w:t>ביום</w:t>
      </w:r>
      <w:r w:rsidR="00D90493">
        <w:rPr>
          <w:rtl/>
        </w:rPr>
        <w:t xml:space="preserve"> </w:t>
      </w:r>
      <w:r w:rsidRPr="00E8235D">
        <w:rPr>
          <w:rtl/>
        </w:rPr>
        <w:t>העצמאות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ישראל, ואי</w:t>
      </w:r>
      <w:r w:rsidR="00D90493">
        <w:rPr>
          <w:rtl/>
        </w:rPr>
        <w:t>-</w:t>
      </w:r>
      <w:r w:rsidRPr="00E8235D">
        <w:rPr>
          <w:rtl/>
        </w:rPr>
        <w:t>אפשר להתעלם מקריאות של חבר</w:t>
      </w:r>
      <w:r w:rsidR="00D90493">
        <w:rPr>
          <w:rtl/>
        </w:rPr>
        <w:t xml:space="preserve"> </w:t>
      </w:r>
      <w:r w:rsidRPr="00E8235D">
        <w:rPr>
          <w:rtl/>
        </w:rPr>
        <w:t>מועצת תל</w:t>
      </w:r>
      <w:r w:rsidR="00D90493">
        <w:rPr>
          <w:rtl/>
        </w:rPr>
        <w:t>-</w:t>
      </w:r>
      <w:r w:rsidRPr="00E8235D">
        <w:rPr>
          <w:rtl/>
        </w:rPr>
        <w:t>אביב</w:t>
      </w:r>
      <w:r w:rsidR="00D90493">
        <w:rPr>
          <w:rtl/>
        </w:rPr>
        <w:t>–</w:t>
      </w:r>
      <w:r w:rsidRPr="00E8235D">
        <w:rPr>
          <w:rtl/>
        </w:rPr>
        <w:t>יפו להחזיר חצי מיליון פליטים לתוך תל</w:t>
      </w:r>
      <w:r w:rsidR="00D90493">
        <w:rPr>
          <w:rtl/>
        </w:rPr>
        <w:t>-</w:t>
      </w:r>
      <w:r w:rsidRPr="00E8235D">
        <w:rPr>
          <w:rtl/>
        </w:rPr>
        <w:t>אביב.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זו שיטה ידועה, לחזור על השקר.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להתעלם</w:t>
      </w:r>
      <w:r w:rsidR="00D90493">
        <w:rPr>
          <w:rtl/>
        </w:rPr>
        <w:t xml:space="preserve"> </w:t>
      </w:r>
      <w:r w:rsidRPr="00E8235D">
        <w:rPr>
          <w:rtl/>
        </w:rPr>
        <w:t>מהתביעות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טלב אלסאנע, שתבע את כל מזרח</w:t>
      </w:r>
      <w:r w:rsidR="00D90493">
        <w:rPr>
          <w:rtl/>
        </w:rPr>
        <w:t>-</w:t>
      </w:r>
      <w:r w:rsidRPr="00E8235D">
        <w:rPr>
          <w:rtl/>
        </w:rPr>
        <w:t>ירושלים, לרבות</w:t>
      </w:r>
      <w:r w:rsidR="00D90493">
        <w:rPr>
          <w:rtl/>
        </w:rPr>
        <w:t xml:space="preserve"> </w:t>
      </w:r>
      <w:r w:rsidRPr="00E8235D">
        <w:rPr>
          <w:rtl/>
        </w:rPr>
        <w:t>גילה, פסגת</w:t>
      </w:r>
      <w:r w:rsidR="00D90493">
        <w:rPr>
          <w:rtl/>
        </w:rPr>
        <w:t>-</w:t>
      </w:r>
      <w:r w:rsidRPr="00E8235D">
        <w:rPr>
          <w:rtl/>
        </w:rPr>
        <w:t>זאב, תלפיות</w:t>
      </w:r>
      <w:r w:rsidR="00D90493">
        <w:rPr>
          <w:rtl/>
        </w:rPr>
        <w:t>-</w:t>
      </w:r>
      <w:r w:rsidRPr="00E8235D">
        <w:rPr>
          <w:rtl/>
        </w:rPr>
        <w:t>מזרח.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חזרה על השקר לא תהפוך את זה לאמת.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להתעלם</w:t>
      </w:r>
      <w:r w:rsidR="00D90493">
        <w:rPr>
          <w:rtl/>
        </w:rPr>
        <w:t xml:space="preserve"> </w:t>
      </w:r>
      <w:r w:rsidRPr="00E8235D">
        <w:rPr>
          <w:rtl/>
        </w:rPr>
        <w:t>משוד</w:t>
      </w:r>
      <w:r w:rsidR="00D90493">
        <w:rPr>
          <w:rtl/>
        </w:rPr>
        <w:t xml:space="preserve"> </w:t>
      </w:r>
      <w:r w:rsidRPr="00E8235D">
        <w:rPr>
          <w:rtl/>
        </w:rPr>
        <w:t>הקרקעות</w:t>
      </w:r>
      <w:r w:rsidR="00D90493">
        <w:rPr>
          <w:rtl/>
        </w:rPr>
        <w:t xml:space="preserve"> </w:t>
      </w:r>
      <w:r w:rsidRPr="00E8235D">
        <w:rPr>
          <w:rtl/>
        </w:rPr>
        <w:t>בנגב.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שירי</w:t>
      </w:r>
      <w:r w:rsidR="00D90493">
        <w:rPr>
          <w:rtl/>
        </w:rPr>
        <w:t xml:space="preserve"> </w:t>
      </w:r>
      <w:r w:rsidRPr="00E8235D">
        <w:rPr>
          <w:rtl/>
        </w:rPr>
        <w:t>ויצמן</w:t>
      </w:r>
      <w:r w:rsidR="00D90493">
        <w:rPr>
          <w:rtl/>
        </w:rPr>
        <w:t xml:space="preserve"> </w:t>
      </w:r>
      <w:r w:rsidRPr="00E8235D">
        <w:rPr>
          <w:rtl/>
        </w:rPr>
        <w:t>יספר לכם על שוד</w:t>
      </w:r>
      <w:r w:rsidR="00D90493">
        <w:rPr>
          <w:rtl/>
        </w:rPr>
        <w:t xml:space="preserve"> </w:t>
      </w:r>
      <w:r w:rsidRPr="00E8235D">
        <w:rPr>
          <w:rtl/>
        </w:rPr>
        <w:t>הקרקעות בנגב.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 לחלק מחברי הכנסת הערבים, העם לא טיפש. אולי יש כמה טיפשים</w:t>
      </w:r>
      <w:r w:rsidR="00D90493">
        <w:rPr>
          <w:rtl/>
        </w:rPr>
        <w:t xml:space="preserve"> </w:t>
      </w:r>
      <w:r w:rsidRPr="00E8235D">
        <w:rPr>
          <w:rtl/>
        </w:rPr>
        <w:t>בממשלה של ברק.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הנקודה נשמעה והובהרה.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עם ישראל מבין, שכל מה שאתם עושים זוהי חתרנות מתחת למדינת ישראל, כל מה</w:t>
      </w:r>
      <w:r w:rsidR="00D90493">
        <w:rPr>
          <w:rtl/>
        </w:rPr>
        <w:t xml:space="preserve"> </w:t>
      </w:r>
      <w:r w:rsidRPr="00E8235D">
        <w:rPr>
          <w:rtl/>
        </w:rPr>
        <w:t>שאתם רוצים זה להרוס את מדינת ישראל, כל מה שאתם רוצים זה להשמיד את מדינת ישראל;</w:t>
      </w:r>
      <w:r w:rsidR="00D90493">
        <w:rPr>
          <w:rtl/>
        </w:rPr>
        <w:t xml:space="preserve"> </w:t>
      </w:r>
      <w:r w:rsidRPr="00E8235D">
        <w:rPr>
          <w:rtl/>
        </w:rPr>
        <w:t>ושום דבר לא יעזור לכם, שום קריאות ביניים.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בריונות ובריונות.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מחלקת החבלנים של הכנסת, אתם מחלקת החבלה של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מבקש, חבר הכנסת ליברמן.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 רוצים להיות פלסטינים, לכו לפלסטין. אני אממן לכם כרטיס לכיוון אחד.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ליברמן, אני מבקש לקחת חזרה את המלים: חוליית חבלה.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צריך לעוף מפה.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זבל.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טיבי, אני קורא אותך לסדר פעם ראשונה. חבר הכנסת ברכה, אני מבקש</w:t>
      </w:r>
      <w:r w:rsidR="00D90493">
        <w:rPr>
          <w:rtl/>
        </w:rPr>
        <w:t xml:space="preserve"> </w:t>
      </w:r>
      <w:r w:rsidRPr="00E8235D">
        <w:rPr>
          <w:rtl/>
        </w:rPr>
        <w:t>לשבת.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צריך לעוף מפה. הוא לא יכול להמשיך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הוא חושב שהוא בפלסטין.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הוא לא יכול להמשיך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נעשה שתי דקות הפסקה להפרעות.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הוא לא יכול להמשיך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מבקש לשבת. אני קורא לך לסדר, חבר הכנסת ברכה, פעם ראשונה.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 xml:space="preserve"> </w:t>
      </w:r>
      <w:r w:rsidRPr="00E8235D">
        <w:rPr>
          <w:rtl/>
        </w:rPr>
        <w:t>פעם שנייה. חבר הכנסת ברכה, אתה רוצה שאני אקרא לך לסדר פעם</w:t>
      </w:r>
      <w:r w:rsidR="00D90493">
        <w:rPr>
          <w:rtl/>
        </w:rPr>
        <w:t xml:space="preserve"> </w:t>
      </w:r>
      <w:r w:rsidRPr="00E8235D">
        <w:rPr>
          <w:rtl/>
        </w:rPr>
        <w:t>שלישית? אני לא רוצה להוציא אותך מן האולם. אני רוצה להמשיך בדיון.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לא יכול להמשיך.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 xml:space="preserve"> </w:t>
      </w:r>
      <w:r w:rsidRPr="00E8235D">
        <w:rPr>
          <w:rtl/>
        </w:rPr>
        <w:t>פעם שלישית. אני מבקש לעזוב את האולם. חבר הכנסת ברכה,</w:t>
      </w:r>
      <w:r w:rsidR="00D90493">
        <w:rPr>
          <w:rtl/>
        </w:rPr>
        <w:t xml:space="preserve"> </w:t>
      </w:r>
      <w:r w:rsidRPr="00E8235D">
        <w:rPr>
          <w:rtl/>
        </w:rPr>
        <w:t>קראתי לך שלוש פעמים לסדר.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(חבר הכנסת מ' ברכה יוצא מאולם המליאה.)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ליברמן, אני מבקש ממך לחזור מן הדברים שביקשתי ממך לחזור מהם. יש</w:t>
      </w:r>
      <w:r w:rsidR="00D90493">
        <w:rPr>
          <w:rtl/>
        </w:rPr>
        <w:t xml:space="preserve"> </w:t>
      </w:r>
      <w:r w:rsidRPr="00E8235D">
        <w:rPr>
          <w:rtl/>
        </w:rPr>
        <w:t>דברים שאנחנו לא רוצים לומר אותם כאן בכנסת.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מה עם הביטוי פאשיסט?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שטייניץ, אני מבקש ממך לעזור לי יותר מאוחר, לא בשלב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ליברמן,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הדברים שלי רק נאמרו פה כתגובה על אותה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זה כתגובה, ולא הדברים, אני מבקש למחוק אותם מן הפרוטוקול.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אם זה הדדי אז אנחנו מוכנים לחזור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אדוני ימשיך.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אדוני ימשיך בעיקרי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שומע. חבר הכנסת ליברמן, תמשיך,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שיש לך כוונות טובות, אבל אצלך הכול יוצא</w:t>
      </w:r>
      <w:r w:rsidR="00D90493">
        <w:rPr>
          <w:rtl/>
        </w:rPr>
        <w:t xml:space="preserve"> </w:t>
      </w:r>
      <w:r w:rsidRPr="00E8235D">
        <w:rPr>
          <w:rtl/>
        </w:rPr>
        <w:t>הפוך.</w:t>
      </w:r>
      <w:r w:rsidR="00D90493">
        <w:rPr>
          <w:rtl/>
        </w:rPr>
        <w:t xml:space="preserve"> </w:t>
      </w:r>
      <w:r w:rsidRPr="00E8235D">
        <w:rPr>
          <w:rtl/>
        </w:rPr>
        <w:t>רצית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גדולה</w:t>
      </w:r>
      <w:r w:rsidR="00D90493">
        <w:rPr>
          <w:rtl/>
        </w:rPr>
        <w:t xml:space="preserve"> </w:t>
      </w:r>
      <w:r w:rsidRPr="00E8235D">
        <w:rPr>
          <w:rtl/>
        </w:rPr>
        <w:t>ויציבה, נשארת בלי ממשלה. אמרת לפני הבחירות "רק בלי</w:t>
      </w:r>
      <w:r w:rsidR="00D90493">
        <w:rPr>
          <w:rtl/>
        </w:rPr>
        <w:t xml:space="preserve"> </w:t>
      </w:r>
      <w:r w:rsidRPr="00E8235D">
        <w:rPr>
          <w:rtl/>
        </w:rPr>
        <w:t>ש"ס", ועכשיו אתה אומר "רק עם ש"ס". רצית ממשלה עם מרצ, ונשארת בלי מרצ ובלי פרס.</w:t>
      </w:r>
      <w:r w:rsidR="00D90493">
        <w:rPr>
          <w:rtl/>
        </w:rPr>
        <w:t xml:space="preserve"> </w:t>
      </w:r>
      <w:r w:rsidRPr="00E8235D">
        <w:rPr>
          <w:rtl/>
        </w:rPr>
        <w:t>הקמת את ישראל אחת, ונשארת בלי אף 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 במצב שנוצר אני מציע לך לתמוך בהצעה לפיזור הכנסת</w:t>
      </w:r>
      <w:r w:rsidR="00D90493">
        <w:rPr>
          <w:rtl/>
        </w:rPr>
        <w:t xml:space="preserve"> </w:t>
      </w:r>
      <w:r w:rsidRPr="00E8235D">
        <w:rPr>
          <w:rtl/>
        </w:rPr>
        <w:t>וללכת לבחירות חדשות בהקדם האפשרי.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אדוני שר המשפטים, אתה רוצה להשיב? בבקשה.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ריבלין, אתם מבקשים הצבעה אישית?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נזכרתי, כששמעתי את הנאומים היום, בדברים שהיו</w:t>
      </w:r>
      <w:r w:rsidR="00D90493">
        <w:rPr>
          <w:rtl/>
        </w:rPr>
        <w:t xml:space="preserve"> </w:t>
      </w:r>
      <w:r w:rsidRPr="00E8235D">
        <w:rPr>
          <w:rtl/>
        </w:rPr>
        <w:t>נאמרים</w:t>
      </w:r>
      <w:r w:rsidR="00D90493">
        <w:rPr>
          <w:rtl/>
        </w:rPr>
        <w:t xml:space="preserve"> </w:t>
      </w:r>
      <w:r w:rsidRPr="00E8235D">
        <w:rPr>
          <w:rtl/>
        </w:rPr>
        <w:t>תמיד בפתיחת נאומיה של חברת הכנסת דאז, השרה לשעבר לימור לבנת, כאשר היתה</w:t>
      </w:r>
      <w:r w:rsidR="00D90493">
        <w:rPr>
          <w:rtl/>
        </w:rPr>
        <w:t xml:space="preserve"> </w:t>
      </w:r>
      <w:r w:rsidRPr="00E8235D">
        <w:rPr>
          <w:rtl/>
        </w:rPr>
        <w:t>אומרת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בספסלי האופוזיציה: אתם צריכים לזכור שהעם ביקש שאתם תהיו באופוזיציה</w:t>
      </w:r>
      <w:r w:rsidR="00D90493">
        <w:rPr>
          <w:rtl/>
        </w:rPr>
        <w:t xml:space="preserve"> </w:t>
      </w:r>
      <w:r w:rsidRPr="00E8235D">
        <w:rPr>
          <w:rtl/>
        </w:rPr>
        <w:t>בקדנציה הזאת. לא הפנמתם את 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לכל מציעי הצעות החוק וגם לחברת הכנסת לימור לבנת, לפני שנה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החלטה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ברורה</w:t>
      </w:r>
      <w:r w:rsidR="00D90493">
        <w:rPr>
          <w:rtl/>
        </w:rPr>
        <w:t xml:space="preserve"> </w:t>
      </w:r>
      <w:r w:rsidRPr="00E8235D">
        <w:rPr>
          <w:rtl/>
        </w:rPr>
        <w:t>מאשר</w:t>
      </w:r>
      <w:r w:rsidR="00D90493">
        <w:rPr>
          <w:rtl/>
        </w:rPr>
        <w:t xml:space="preserve"> </w:t>
      </w:r>
      <w:r w:rsidRPr="00E8235D">
        <w:rPr>
          <w:rtl/>
        </w:rPr>
        <w:t>לפני ארבע שנים, כאשר העם ביקש שאתם תכהנו</w:t>
      </w:r>
      <w:r w:rsidR="00D90493">
        <w:rPr>
          <w:rtl/>
        </w:rPr>
        <w:t xml:space="preserve"> </w:t>
      </w:r>
      <w:r w:rsidRPr="00E8235D">
        <w:rPr>
          <w:rtl/>
        </w:rPr>
        <w:t>באופוזיציה.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נכון, אבל מה קרה מאז?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זה נכון, ונדמה לי שלא הפנמתם את זה. אני חושב, שההצעות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דני נוה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ההצעות</w:t>
      </w:r>
      <w:r w:rsidR="00D90493">
        <w:rPr>
          <w:rtl/>
        </w:rPr>
        <w:t xml:space="preserve"> </w:t>
      </w:r>
      <w:r w:rsidRPr="00E8235D">
        <w:rPr>
          <w:rtl/>
        </w:rPr>
        <w:t>הללו,</w:t>
      </w:r>
      <w:r w:rsidR="00D90493">
        <w:rPr>
          <w:rtl/>
        </w:rPr>
        <w:t xml:space="preserve"> </w:t>
      </w:r>
      <w:r w:rsidRPr="00E8235D">
        <w:rPr>
          <w:rtl/>
        </w:rPr>
        <w:t>שעולות חדשות לבקרים, הן ההוכחה הטובה ביותר, שמצד אחד הכנסת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להתפזר,</w:t>
      </w:r>
      <w:r w:rsidR="00D90493">
        <w:rPr>
          <w:rtl/>
        </w:rPr>
        <w:t xml:space="preserve"> </w:t>
      </w:r>
      <w:r w:rsidRPr="00E8235D">
        <w:rPr>
          <w:rtl/>
        </w:rPr>
        <w:t>כי היא יכלה להתפזר אילו רק הצביעה אי</w:t>
      </w:r>
      <w:r w:rsidR="00D90493">
        <w:rPr>
          <w:rtl/>
        </w:rPr>
        <w:t>-</w:t>
      </w:r>
      <w:r w:rsidRPr="00E8235D">
        <w:rPr>
          <w:rtl/>
        </w:rPr>
        <w:t>אמון ב</w:t>
      </w:r>
      <w:r w:rsidR="00D90493">
        <w:rPr>
          <w:rtl/>
        </w:rPr>
        <w:t>-</w:t>
      </w:r>
      <w:r w:rsidRPr="00E8235D">
        <w:rPr>
          <w:rtl/>
        </w:rPr>
        <w:t>61 קולות,</w:t>
      </w:r>
      <w:r w:rsidR="00D90493">
        <w:rPr>
          <w:rtl/>
        </w:rPr>
        <w:t xml:space="preserve"> </w:t>
      </w:r>
      <w:r w:rsidRPr="00E8235D">
        <w:rPr>
          <w:rtl/>
        </w:rPr>
        <w:t>והבחירות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בתוך 90 יום. מצד שני היא מאותתת כל הזמן שהיא לא משלימה עם המקום</w:t>
      </w:r>
      <w:r w:rsidR="00D90493">
        <w:rPr>
          <w:rtl/>
        </w:rPr>
        <w:t xml:space="preserve"> </w:t>
      </w:r>
      <w:r w:rsidRPr="00E8235D">
        <w:rPr>
          <w:rtl/>
        </w:rPr>
        <w:t>שאליו כיוון אותה העם.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להבין את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זה לא פשוט. התחושה הזאת, שאולי כמעט</w:t>
      </w:r>
      <w:r w:rsidR="00D90493">
        <w:rPr>
          <w:rtl/>
        </w:rPr>
        <w:t>-</w:t>
      </w:r>
      <w:r w:rsidRPr="00E8235D">
        <w:rPr>
          <w:rtl/>
        </w:rPr>
        <w:t>כמעט, שאולי</w:t>
      </w:r>
      <w:r w:rsidR="00D90493">
        <w:rPr>
          <w:rtl/>
        </w:rPr>
        <w:t xml:space="preserve"> </w:t>
      </w:r>
      <w:r w:rsidRPr="00E8235D">
        <w:rPr>
          <w:rtl/>
        </w:rPr>
        <w:t>מרחק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כמה קולות ואפשר שאנחנו נהיה אנשים שיקבעו, בייחוד כאשר נראה שמה שנקבע</w:t>
      </w:r>
      <w:r w:rsidR="00D90493">
        <w:rPr>
          <w:rtl/>
        </w:rPr>
        <w:t xml:space="preserve"> </w:t>
      </w:r>
      <w:r w:rsidRPr="00E8235D">
        <w:rPr>
          <w:rtl/>
        </w:rPr>
        <w:t>הוא לא טוב מספיק, התחושה הזאת מובנת מאוד.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זה משתנה כל יום, אדוני שר המשפטים.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לכם, הציבור, כפי שהדבר בא לידי ביטוי גם בסקרים השונים בשנה</w:t>
      </w:r>
      <w:r w:rsidR="00D90493">
        <w:rPr>
          <w:rtl/>
        </w:rPr>
        <w:t xml:space="preserve"> </w:t>
      </w:r>
      <w:r w:rsidRPr="00E8235D">
        <w:rPr>
          <w:rtl/>
        </w:rPr>
        <w:t>האחרונה, ממש לא מתגעגע לשנים ההן שלכם, ונראה שגם לא רוב חברי הכנסת, שלא מוכנים</w:t>
      </w:r>
      <w:r w:rsidR="00D90493">
        <w:rPr>
          <w:rtl/>
        </w:rPr>
        <w:t xml:space="preserve"> </w:t>
      </w:r>
      <w:r w:rsidRPr="00E8235D">
        <w:rPr>
          <w:rtl/>
        </w:rPr>
        <w:t>להפיל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הממשלה.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אין לו געגועים לא לעזה ולא לקלקיליה, ואם אני לא טועה </w:t>
      </w:r>
      <w:r w:rsidR="00D90493">
        <w:rPr>
          <w:rtl/>
        </w:rPr>
        <w:t>–</w:t>
      </w:r>
      <w:r w:rsidRPr="00E8235D">
        <w:rPr>
          <w:rtl/>
        </w:rPr>
        <w:t xml:space="preserve"> ואם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טועה יסלח לי אלוהים </w:t>
      </w:r>
      <w:r w:rsidR="00D90493">
        <w:rPr>
          <w:rtl/>
        </w:rPr>
        <w:t>–</w:t>
      </w:r>
      <w:r w:rsidRPr="00E8235D">
        <w:rPr>
          <w:rtl/>
        </w:rPr>
        <w:t xml:space="preserve"> אפילו ללבנון הוא לא ממש מתגעגע.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משוחח עם משפחות, עם הורי חיילים בעבר, בהווה, עם הורים של אנשים צעירים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חיילים</w:t>
      </w:r>
      <w:r w:rsidR="00D90493">
        <w:rPr>
          <w:rtl/>
        </w:rPr>
        <w:t xml:space="preserve"> </w:t>
      </w:r>
      <w:r w:rsidRPr="00E8235D">
        <w:rPr>
          <w:rtl/>
        </w:rPr>
        <w:t>עוד מעט.</w:t>
      </w:r>
      <w:r w:rsidR="00D90493">
        <w:rPr>
          <w:rtl/>
        </w:rPr>
        <w:t xml:space="preserve"> </w:t>
      </w:r>
      <w:r w:rsidRPr="00E8235D">
        <w:rPr>
          <w:rtl/>
        </w:rPr>
        <w:t>אתם הבטחתם להם "לבנון תחילה", והם קיבלו את כל לבנון,</w:t>
      </w:r>
      <w:r w:rsidR="00D90493">
        <w:rPr>
          <w:rtl/>
        </w:rPr>
        <w:t xml:space="preserve"> </w:t>
      </w:r>
      <w:r w:rsidRPr="00E8235D">
        <w:rPr>
          <w:rtl/>
        </w:rPr>
        <w:t>ומאז יצאנו משם, לפני חודשיים וכמה ימים, הם פשוט ישנים בשקט.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אלפי</w:t>
      </w:r>
      <w:r w:rsidR="00D90493">
        <w:rPr>
          <w:rtl/>
        </w:rPr>
        <w:t xml:space="preserve"> </w:t>
      </w:r>
      <w:r w:rsidRPr="00E8235D">
        <w:rPr>
          <w:rtl/>
        </w:rPr>
        <w:t>אנשים שרוכשים דירות ציבוריות במחיר נמוך מאוד לא מתגעגעים לתקופה שבה</w:t>
      </w:r>
      <w:r w:rsidR="00D90493">
        <w:rPr>
          <w:rtl/>
        </w:rPr>
        <w:t xml:space="preserve"> </w:t>
      </w:r>
      <w:r w:rsidRPr="00E8235D">
        <w:rPr>
          <w:rtl/>
        </w:rPr>
        <w:t>הדבר הזה נמנע מהם.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געגועים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לאבטלה</w:t>
      </w:r>
      <w:r w:rsidR="00D90493">
        <w:rPr>
          <w:rtl/>
        </w:rPr>
        <w:t xml:space="preserve"> </w:t>
      </w:r>
      <w:r w:rsidRPr="00E8235D">
        <w:rPr>
          <w:rtl/>
        </w:rPr>
        <w:t>הגבוהה</w:t>
      </w:r>
      <w:r w:rsidR="00D90493">
        <w:rPr>
          <w:rtl/>
        </w:rPr>
        <w:t xml:space="preserve"> </w:t>
      </w:r>
      <w:r w:rsidRPr="00E8235D">
        <w:rPr>
          <w:rtl/>
        </w:rPr>
        <w:t>ולא לצמיחה השלילית, לא למעמד</w:t>
      </w:r>
      <w:r w:rsidR="00D90493">
        <w:rPr>
          <w:rtl/>
        </w:rPr>
        <w:t xml:space="preserve"> </w:t>
      </w:r>
      <w:r w:rsidRPr="00E8235D">
        <w:rPr>
          <w:rtl/>
        </w:rPr>
        <w:t>הבין</w:t>
      </w:r>
      <w:r w:rsidR="00D90493">
        <w:rPr>
          <w:rtl/>
        </w:rPr>
        <w:t>-</w:t>
      </w:r>
      <w:r w:rsidRPr="00E8235D">
        <w:rPr>
          <w:rtl/>
        </w:rPr>
        <w:t>לאומי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שהצטרפנו</w:t>
      </w:r>
      <w:r w:rsidR="00D90493">
        <w:rPr>
          <w:rtl/>
        </w:rPr>
        <w:t xml:space="preserve"> </w:t>
      </w:r>
      <w:r w:rsidRPr="00E8235D">
        <w:rPr>
          <w:rtl/>
        </w:rPr>
        <w:t>כחברים</w:t>
      </w:r>
      <w:r w:rsidR="00D90493">
        <w:rPr>
          <w:rtl/>
        </w:rPr>
        <w:t xml:space="preserve"> </w:t>
      </w:r>
      <w:r w:rsidRPr="00E8235D">
        <w:rPr>
          <w:rtl/>
        </w:rPr>
        <w:t>מלאים</w:t>
      </w:r>
      <w:r w:rsidR="00D90493">
        <w:rPr>
          <w:rtl/>
        </w:rPr>
        <w:t xml:space="preserve"> </w:t>
      </w:r>
      <w:r w:rsidRPr="00E8235D">
        <w:rPr>
          <w:rtl/>
        </w:rPr>
        <w:t>לאו"ם</w:t>
      </w:r>
      <w:r w:rsidR="00D90493">
        <w:rPr>
          <w:rtl/>
        </w:rPr>
        <w:t xml:space="preserve"> </w:t>
      </w:r>
      <w:r w:rsidRPr="00E8235D">
        <w:rPr>
          <w:rtl/>
        </w:rPr>
        <w:t>וכעמיתים</w:t>
      </w:r>
      <w:r w:rsidR="00D90493">
        <w:rPr>
          <w:rtl/>
        </w:rPr>
        <w:t xml:space="preserve"> </w:t>
      </w:r>
      <w:r w:rsidRPr="00E8235D">
        <w:rPr>
          <w:rtl/>
        </w:rPr>
        <w:t>לקהילה</w:t>
      </w:r>
      <w:r w:rsidR="00D90493">
        <w:rPr>
          <w:rtl/>
        </w:rPr>
        <w:t xml:space="preserve"> </w:t>
      </w:r>
      <w:r w:rsidRPr="00E8235D">
        <w:rPr>
          <w:rtl/>
        </w:rPr>
        <w:t>האירופית.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שומע רק אתכם; מפחדים ממש פחד מוות מכל מה שריח שלום עולה ממנו. מבקשים</w:t>
      </w:r>
      <w:r w:rsidR="00D90493">
        <w:rPr>
          <w:rtl/>
        </w:rPr>
        <w:t xml:space="preserve"> </w:t>
      </w:r>
      <w:r w:rsidRPr="00E8235D">
        <w:rPr>
          <w:rtl/>
        </w:rPr>
        <w:t>בכוח</w:t>
      </w:r>
      <w:r w:rsidR="00D90493">
        <w:rPr>
          <w:rtl/>
        </w:rPr>
        <w:t xml:space="preserve"> </w:t>
      </w:r>
      <w:r w:rsidRPr="00E8235D">
        <w:rPr>
          <w:rtl/>
        </w:rPr>
        <w:t>המיעוט</w:t>
      </w:r>
      <w:r w:rsidR="00D90493">
        <w:rPr>
          <w:rtl/>
        </w:rPr>
        <w:t xml:space="preserve"> – </w:t>
      </w:r>
      <w:r w:rsidRPr="00E8235D">
        <w:rPr>
          <w:rtl/>
        </w:rPr>
        <w:t>עדיין,</w:t>
      </w:r>
      <w:r w:rsidR="00D90493">
        <w:rPr>
          <w:rtl/>
        </w:rPr>
        <w:t xml:space="preserve"> </w:t>
      </w:r>
      <w:r w:rsidRPr="00E8235D">
        <w:rPr>
          <w:rtl/>
        </w:rPr>
        <w:t>לשמחתי</w:t>
      </w:r>
      <w:r w:rsidR="00D90493">
        <w:rPr>
          <w:rtl/>
        </w:rPr>
        <w:t xml:space="preserve"> – </w:t>
      </w:r>
      <w:r w:rsidRPr="00E8235D">
        <w:rPr>
          <w:rtl/>
        </w:rPr>
        <w:t>למנוע</w:t>
      </w:r>
      <w:r w:rsidR="00D90493">
        <w:rPr>
          <w:rtl/>
        </w:rPr>
        <w:t xml:space="preserve"> </w:t>
      </w:r>
      <w:r w:rsidRPr="00E8235D">
        <w:rPr>
          <w:rtl/>
        </w:rPr>
        <w:t>את הסיכוי הזה של הגשמת החלום הציוני</w:t>
      </w:r>
      <w:r w:rsidR="00D90493">
        <w:rPr>
          <w:rtl/>
        </w:rPr>
        <w:t xml:space="preserve"> </w:t>
      </w:r>
      <w:r w:rsidRPr="00E8235D">
        <w:rPr>
          <w:rtl/>
        </w:rPr>
        <w:t>באמצעות</w:t>
      </w:r>
      <w:r w:rsidR="00D90493">
        <w:rPr>
          <w:rtl/>
        </w:rPr>
        <w:t xml:space="preserve"> </w:t>
      </w:r>
      <w:r w:rsidRPr="00E8235D">
        <w:rPr>
          <w:rtl/>
        </w:rPr>
        <w:t>חיים</w:t>
      </w:r>
      <w:r w:rsidR="00D90493">
        <w:rPr>
          <w:rtl/>
        </w:rPr>
        <w:t xml:space="preserve"> </w:t>
      </w:r>
      <w:r w:rsidRPr="00E8235D">
        <w:rPr>
          <w:rtl/>
        </w:rPr>
        <w:t>נורמליים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מדינה יהודית דמוקרטית, מדינת העם היהודי ומדינת כל</w:t>
      </w:r>
      <w:r w:rsidR="00D90493">
        <w:rPr>
          <w:rtl/>
        </w:rPr>
        <w:t xml:space="preserve"> </w:t>
      </w:r>
      <w:r w:rsidRPr="00E8235D">
        <w:rPr>
          <w:rtl/>
        </w:rPr>
        <w:t>אזרחיה החיה בשלום עם שכניה.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מכאן לכם ולציבור הרחב: אל תחששו, זה לא יקרה. ההצבעה היום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מן המשחק המתמשך שנקרא: "יש חברי כנסת זיגזג". אנחנו נבחרנו לארבע שנים</w:t>
      </w:r>
      <w:r w:rsidR="00D90493">
        <w:rPr>
          <w:rtl/>
        </w:rPr>
        <w:t xml:space="preserve"> </w:t>
      </w:r>
      <w:r w:rsidRPr="00E8235D">
        <w:rPr>
          <w:rtl/>
        </w:rPr>
        <w:t>וחצי,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מאמץ למצות בהן את הגשמת האינטרס הלאומי כפי שאנחנו מאמינים</w:t>
      </w:r>
      <w:r w:rsidR="00D90493">
        <w:rPr>
          <w:rtl/>
        </w:rPr>
        <w:t xml:space="preserve"> </w:t>
      </w:r>
      <w:r w:rsidRPr="00E8235D">
        <w:rPr>
          <w:rtl/>
        </w:rPr>
        <w:t>בו.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מאמץ</w:t>
      </w:r>
      <w:r w:rsidR="00D90493">
        <w:rPr>
          <w:rtl/>
        </w:rPr>
        <w:t xml:space="preserve"> </w:t>
      </w:r>
      <w:r w:rsidRPr="00E8235D">
        <w:rPr>
          <w:rtl/>
        </w:rPr>
        <w:t>להרכיב בחודשים הקרובים קואליציה שתחזיר גם לבית הזה את</w:t>
      </w:r>
      <w:r w:rsidR="00D90493">
        <w:rPr>
          <w:rtl/>
        </w:rPr>
        <w:t xml:space="preserve"> </w:t>
      </w:r>
      <w:r w:rsidRPr="00E8235D">
        <w:rPr>
          <w:rtl/>
        </w:rPr>
        <w:t>הסדר</w:t>
      </w:r>
      <w:r w:rsidR="00D90493">
        <w:rPr>
          <w:rtl/>
        </w:rPr>
        <w:t xml:space="preserve"> </w:t>
      </w:r>
      <w:r w:rsidRPr="00E8235D">
        <w:rPr>
          <w:rtl/>
        </w:rPr>
        <w:t>שנלקח</w:t>
      </w:r>
      <w:r w:rsidR="00D90493">
        <w:rPr>
          <w:rtl/>
        </w:rPr>
        <w:t xml:space="preserve"> </w:t>
      </w:r>
      <w:r w:rsidRPr="00E8235D">
        <w:rPr>
          <w:rtl/>
        </w:rPr>
        <w:t>ממנו.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אנחנו נעשה מאמץ עליון </w:t>
      </w:r>
      <w:r w:rsidR="00D90493">
        <w:rPr>
          <w:rtl/>
        </w:rPr>
        <w:t>–</w:t>
      </w:r>
      <w:r w:rsidRPr="00E8235D">
        <w:rPr>
          <w:rtl/>
        </w:rPr>
        <w:t xml:space="preserve"> לא בכל מחיר, אבל מאמץ עליון </w:t>
      </w:r>
      <w:r w:rsidR="00D90493">
        <w:rPr>
          <w:rtl/>
        </w:rPr>
        <w:t>–</w:t>
      </w:r>
      <w:r w:rsidRPr="00E8235D">
        <w:rPr>
          <w:rtl/>
        </w:rPr>
        <w:t xml:space="preserve"> כדי</w:t>
      </w:r>
      <w:r w:rsidR="00D90493">
        <w:rPr>
          <w:rtl/>
        </w:rPr>
        <w:t xml:space="preserve"> </w:t>
      </w:r>
      <w:r w:rsidRPr="00E8235D">
        <w:rPr>
          <w:rtl/>
        </w:rPr>
        <w:t>להביא שלום, וכשנביא את השלום נבקש את תמיכת הכנסת ואת תמיכת הציבור הרחב.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מבקשת להסיר את ההצעות הללו לפיזורה של הכנסת. אך</w:t>
      </w:r>
      <w:r w:rsidR="00D90493">
        <w:rPr>
          <w:rtl/>
        </w:rPr>
        <w:t xml:space="preserve"> </w:t>
      </w:r>
      <w:r w:rsidRPr="00E8235D">
        <w:rPr>
          <w:rtl/>
        </w:rPr>
        <w:t>גם אם הן לא יוסרו, היא מבטיחה שלא לסור מדרכה.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להצבעה.</w:t>
      </w:r>
      <w:r w:rsidR="00D90493">
        <w:rPr>
          <w:rtl/>
        </w:rPr>
        <w:t xml:space="preserve"> </w:t>
      </w:r>
      <w:r w:rsidRPr="00E8235D">
        <w:rPr>
          <w:rtl/>
        </w:rPr>
        <w:t>קיימת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של כמה חברי כנסת, כנדרש</w:t>
      </w:r>
      <w:r w:rsidR="00D90493">
        <w:rPr>
          <w:rtl/>
        </w:rPr>
        <w:t xml:space="preserve"> </w:t>
      </w:r>
      <w:r w:rsidRPr="00E8235D">
        <w:rPr>
          <w:rtl/>
        </w:rPr>
        <w:t>בתקנון, להצבעה אישית. אדוני המזכיר, בבקשה לקרוא את השמות.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מזכיר הכנסת א' האן: </w:t>
      </w:r>
      <w:r w:rsidR="00E8235D" w:rsidRPr="00D90493">
        <w:rPr>
          <w:rtl/>
        </w:rPr>
        <w:t>(קורא בשמות חברי הכנסת)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קולט אביטל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בעבר נהגנו, שעל הצעות מאותו סוג, אם יש</w:t>
      </w:r>
      <w:r w:rsidR="00D90493">
        <w:rPr>
          <w:rtl/>
        </w:rPr>
        <w:t xml:space="preserve"> </w:t>
      </w:r>
      <w:r w:rsidRPr="00E8235D">
        <w:rPr>
          <w:rtl/>
        </w:rPr>
        <w:t>הסכמה,</w:t>
      </w:r>
      <w:r w:rsidR="00D90493">
        <w:rPr>
          <w:rtl/>
        </w:rPr>
        <w:t xml:space="preserve"> </w:t>
      </w:r>
      <w:r w:rsidRPr="00E8235D">
        <w:rPr>
          <w:rtl/>
        </w:rPr>
        <w:t>נקיים</w:t>
      </w:r>
      <w:r w:rsidR="00D90493">
        <w:rPr>
          <w:rtl/>
        </w:rPr>
        <w:t xml:space="preserve"> </w:t>
      </w:r>
      <w:r w:rsidRPr="00E8235D">
        <w:rPr>
          <w:rtl/>
        </w:rPr>
        <w:t>הצבעה</w:t>
      </w:r>
      <w:r w:rsidR="00D90493">
        <w:rPr>
          <w:rtl/>
        </w:rPr>
        <w:t xml:space="preserve"> </w:t>
      </w:r>
      <w:r w:rsidRPr="00E8235D">
        <w:rPr>
          <w:rtl/>
        </w:rPr>
        <w:t>אחת. אני מבקש לשאול את המציעים. חבר הכנסת שלום, אתה מוכן</w:t>
      </w:r>
      <w:r w:rsidR="00D90493">
        <w:rPr>
          <w:rtl/>
        </w:rPr>
        <w:t xml:space="preserve"> </w:t>
      </w:r>
      <w:r w:rsidRPr="00E8235D">
        <w:rPr>
          <w:rtl/>
        </w:rPr>
        <w:t>להצבעה אחת?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ישראל כץ, מוכן להצבעה אחת?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הירשזון, מוכן?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הירשזון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לימור לבנת, מסכימה?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לימור לבנת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מסכימה.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ליברמן?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אביגדור ליברמן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אז אנחנו נצביע על ההצעה הראשונה. אני מציע שנצביע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תתרגז</w:t>
      </w:r>
      <w:r w:rsidR="00D90493">
        <w:rPr>
          <w:rtl/>
        </w:rPr>
        <w:t xml:space="preserve"> </w:t>
      </w:r>
      <w:r w:rsidRPr="00E8235D">
        <w:rPr>
          <w:rtl/>
        </w:rPr>
        <w:t>כל כך מהר. אני מציע שנצביע על ההצעה הראשונה</w:t>
      </w:r>
      <w:r w:rsidR="00D90493">
        <w:rPr>
          <w:rtl/>
        </w:rPr>
        <w:t xml:space="preserve"> </w:t>
      </w:r>
      <w:r w:rsidRPr="00E8235D">
        <w:rPr>
          <w:rtl/>
        </w:rPr>
        <w:t>בהצבעה אישית.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שאני אקרא לך כל כך הרבה.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הראשונה </w:t>
      </w:r>
      <w:r w:rsidR="00D90493">
        <w:rPr>
          <w:rtl/>
        </w:rPr>
        <w:t>–</w:t>
      </w:r>
      <w:r w:rsidRPr="00E8235D">
        <w:rPr>
          <w:rtl/>
        </w:rPr>
        <w:t xml:space="preserve"> שמית, ולאחר מכן </w:t>
      </w:r>
      <w:r w:rsidR="00D90493">
        <w:rPr>
          <w:rtl/>
        </w:rPr>
        <w:t>–</w:t>
      </w:r>
      <w:r w:rsidRPr="00E8235D">
        <w:rPr>
          <w:rtl/>
        </w:rPr>
        <w:t xml:space="preserve"> אלקטרונית. תודה. אדוני המזכיר,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מזכיר הכנסת א' האן: </w:t>
      </w:r>
      <w:r w:rsidR="00E8235D" w:rsidRPr="00D90493">
        <w:rPr>
          <w:rtl/>
        </w:rPr>
        <w:t>(קורא בשמות חברי הכנסת)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קולט אביטל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 xml:space="preserve">יואל אדלשטיין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זבולון אורלב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אזולאי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דליה איציק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איתן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בנימין אלון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טלב אלסאנע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ארנס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זאב בוים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בורג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יגאל ביבי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נעמי בלומנטל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>בנימין בן</w:t>
      </w:r>
      <w:r w:rsidR="00D90493">
        <w:rPr>
          <w:rtl/>
        </w:rPr>
        <w:t>-</w:t>
      </w:r>
      <w:r w:rsidRPr="00E8235D">
        <w:rPr>
          <w:rtl/>
        </w:rPr>
        <w:t xml:space="preserve">אליעזר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>אליהו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>שלמה בן</w:t>
      </w:r>
      <w:r w:rsidR="00D90493">
        <w:rPr>
          <w:rtl/>
        </w:rPr>
        <w:t>-</w:t>
      </w:r>
      <w:r w:rsidRPr="00E8235D">
        <w:rPr>
          <w:rtl/>
        </w:rPr>
        <w:t xml:space="preserve">עמי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שלמה בניזרי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רומן ברונפמן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ויקטור בריילובסקי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מוחמד ברכה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עוזי ברעם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אהוד ברק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עזמי בשארה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גאגולה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חוסניה ג'בארה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תמר גוז'נסקי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 גולדשמידט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אילן גילאון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זהבה גלאון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אריה גמליאל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>עבד</w:t>
      </w:r>
      <w:r w:rsidR="00D90493">
        <w:rPr>
          <w:rtl/>
        </w:rPr>
        <w:t>-</w:t>
      </w:r>
      <w:r w:rsidRPr="00E8235D">
        <w:rPr>
          <w:rtl/>
        </w:rPr>
        <w:t xml:space="preserve">אלמאלכ דהאמשה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נסים דהן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יעל דיין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חיים דרוקמן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הירשזון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שמואל הלפרט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לא להסתובב. זה מפריע למזכיר. חברת הכנסת לבנת, זה</w:t>
      </w:r>
      <w:r w:rsidR="00D90493">
        <w:rPr>
          <w:rtl/>
        </w:rPr>
        <w:t xml:space="preserve"> </w:t>
      </w:r>
      <w:r w:rsidRPr="00E8235D">
        <w:rPr>
          <w:rtl/>
        </w:rPr>
        <w:t>מאוד מפריע למזכיר. חבר הכנסת פריצקי, זה מפריע למזכיר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מזכיר הכנסת א' האן: </w:t>
      </w:r>
      <w:r w:rsidR="00E8235D" w:rsidRPr="00D90493">
        <w:rPr>
          <w:rtl/>
        </w:rPr>
        <w:t>(קורא בשמות חברי הכנסת)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צחי הנגבי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צבי הנדל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אבשלום וילן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וקנין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נסים זאב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רחבעם זאבי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אליעזר זנדברג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עופר חוגי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נעמי חזן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תאופיק חטיב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אחמד טיבי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טל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סאלח טריף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שאול יהלום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יחזקאל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אליהו ישי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אליעזר כהן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אמנון כהן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כהן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רן כהן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רענן כהן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מוחמד כנעאן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חיים כץ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יוסי כץ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ישראל כץ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ציפי לבני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לימור לבנת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לוי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מקסים לוי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>אמנון ליפקין</w:t>
      </w:r>
      <w:r w:rsidR="00D90493">
        <w:rPr>
          <w:rtl/>
        </w:rPr>
        <w:t>-</w:t>
      </w:r>
      <w:r w:rsidRPr="00E8235D">
        <w:rPr>
          <w:rtl/>
        </w:rPr>
        <w:t xml:space="preserve">שחק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יעקב ליצמן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נחום לנגנטל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עוזי לנדאו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סופה לנדבר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יוסף לפיד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ענת מאור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עסאם מח'ול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האשם מחאמיד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רוני מילוא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רחמים מלול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מלכיאור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נואף מסאלחה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יהושע מצא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מרדכי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דן מרידור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יהודית נאות </w:t>
      </w:r>
      <w:r w:rsidR="00D90493">
        <w:rPr>
          <w:rtl/>
        </w:rPr>
        <w:t>–</w:t>
      </w:r>
      <w:r w:rsidRPr="00E8235D">
        <w:rPr>
          <w:rtl/>
        </w:rPr>
        <w:t xml:space="preserve"> נמנעת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משולם נהרי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נודלמן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דני נוה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אוריאל סביר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סבן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אליהו סויסה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מרינה סולודקין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אפרים סנה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גדעון עזרא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פורז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>אופיר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מאיר פרוש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יוסף פריצקי </w:t>
      </w:r>
      <w:r w:rsidR="00D90493">
        <w:rPr>
          <w:rtl/>
        </w:rPr>
        <w:t>–</w:t>
      </w:r>
      <w:r w:rsidRPr="00E8235D">
        <w:rPr>
          <w:rtl/>
        </w:rPr>
        <w:t xml:space="preserve"> נמנע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שמעון פרס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יאיר פרץ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עמיר פרץ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אלכסנדר צינקר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מיכאל קליינר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איוב קרא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>דליה רבין</w:t>
      </w:r>
      <w:r w:rsidR="00D90493">
        <w:rPr>
          <w:rtl/>
        </w:rPr>
        <w:t>-</w:t>
      </w:r>
      <w:r w:rsidRPr="00E8235D">
        <w:rPr>
          <w:rtl/>
        </w:rPr>
        <w:t xml:space="preserve">פילוסוף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רביץ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אמנון רובינשטיין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רז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ראובן ריבלין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גנדי ריגר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חיים רמון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אברהם בייגה שוחט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יובל שטייניץ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מאיר שטרית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יורי שטרן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ויצמן שירי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סילבן שלום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שלום שמחון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אריאל שרון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יוסי שריד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נתן שרנסקי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חוזר לקרוא בשמות אלה שלא הצביעו: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שלמה בניזרי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אהוד ברק </w:t>
      </w:r>
      <w:r w:rsidR="00D90493">
        <w:rPr>
          <w:rtl/>
        </w:rPr>
        <w:t>–</w:t>
      </w:r>
      <w:r w:rsidRPr="00E8235D">
        <w:rPr>
          <w:rtl/>
        </w:rPr>
        <w:t xml:space="preserve">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שמואל הלפרט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עופר חוגי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יעקב ליצמן </w:t>
      </w:r>
      <w:r w:rsidR="00D90493">
        <w:rPr>
          <w:rtl/>
        </w:rPr>
        <w:t>–</w:t>
      </w:r>
      <w:r w:rsidRPr="00E8235D">
        <w:rPr>
          <w:rtl/>
        </w:rPr>
        <w:t xml:space="preserve"> בעד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יצחק מרדכי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עמיר פרץ </w:t>
      </w:r>
      <w:r w:rsidR="00D90493">
        <w:rPr>
          <w:rtl/>
        </w:rPr>
        <w:t>–</w:t>
      </w:r>
      <w:r w:rsidRPr="00E8235D">
        <w:rPr>
          <w:rtl/>
        </w:rPr>
        <w:t xml:space="preserve"> אינו נוכח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יש עוד מישהו שלא קראתי בשמו? אברהם רביץ.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אברהם רביץ </w:t>
      </w:r>
      <w:r w:rsidR="00D90493">
        <w:rPr>
          <w:rtl/>
        </w:rPr>
        <w:t>–</w:t>
      </w:r>
      <w:r w:rsidRPr="00E8235D">
        <w:rPr>
          <w:rtl/>
        </w:rPr>
        <w:t xml:space="preserve"> בעד.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חוזר ושואל: האם יש מישהו שעדיין לא הצביע?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סבן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מזכיר הכנסת א' האן: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הצבעת קודם בעד. תקן אותי אם אני טועה.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תוצאות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חוק התפזרות הכנסת החמש</w:t>
      </w:r>
      <w:r w:rsidR="00D90493">
        <w:rPr>
          <w:rtl/>
        </w:rPr>
        <w:t>-</w:t>
      </w:r>
      <w:r w:rsidRPr="00E8235D">
        <w:rPr>
          <w:rtl/>
        </w:rPr>
        <w:t>עשרה,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של חבר הכנסת סילבן שלום, הן כדלקמן: בעד </w:t>
      </w:r>
      <w:r w:rsidR="00D90493">
        <w:rPr>
          <w:rtl/>
        </w:rPr>
        <w:t>–</w:t>
      </w:r>
      <w:r w:rsidRPr="00E8235D">
        <w:rPr>
          <w:rtl/>
        </w:rPr>
        <w:t xml:space="preserve"> 61, נגד </w:t>
      </w:r>
      <w:r w:rsidR="00D90493">
        <w:rPr>
          <w:rtl/>
        </w:rPr>
        <w:t>–</w:t>
      </w:r>
      <w:r w:rsidRPr="00E8235D">
        <w:rPr>
          <w:rtl/>
        </w:rPr>
        <w:t xml:space="preserve"> 51,</w:t>
      </w:r>
      <w:r w:rsidR="00D90493">
        <w:rPr>
          <w:rtl/>
        </w:rPr>
        <w:t xml:space="preserve"> </w:t>
      </w:r>
      <w:r w:rsidRPr="00E8235D">
        <w:rPr>
          <w:rtl/>
        </w:rPr>
        <w:t>נמנעו</w:t>
      </w:r>
      <w:r w:rsidR="00D90493">
        <w:rPr>
          <w:rtl/>
        </w:rPr>
        <w:t xml:space="preserve"> – </w:t>
      </w:r>
      <w:r w:rsidRPr="00E8235D">
        <w:rPr>
          <w:rtl/>
        </w:rPr>
        <w:t>6.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 קובע, כי הצעת חוק זו התקבלה על</w:t>
      </w:r>
      <w:r w:rsidR="00D90493">
        <w:rPr>
          <w:rtl/>
        </w:rPr>
        <w:t>-</w:t>
      </w:r>
      <w:r w:rsidRPr="00E8235D">
        <w:rPr>
          <w:rtl/>
        </w:rPr>
        <w:t>ידי הכנסת בקריאה טרומית,</w:t>
      </w:r>
      <w:r w:rsidR="00D90493">
        <w:rPr>
          <w:rtl/>
        </w:rPr>
        <w:t xml:space="preserve"> </w:t>
      </w:r>
      <w:r w:rsidRPr="00E8235D">
        <w:rPr>
          <w:rtl/>
        </w:rPr>
        <w:t>והיא תעבור לדיון בוועדת החוקה, חוק ומשפט.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נעבור להצבעה על הצעת החוק הבאה, של חבר הכנסת ישראל כץ. מה סוג ההצבעה?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הצבעה אלקטרונית.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 רבותי חברי הכנסת, ניתן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פיזור הכנסת החמש</w:t>
      </w:r>
      <w:r>
        <w:rPr>
          <w:rtl/>
        </w:rPr>
        <w:t>-</w:t>
      </w:r>
      <w:r w:rsidR="00E8235D" w:rsidRPr="00E8235D">
        <w:rPr>
          <w:rtl/>
        </w:rPr>
        <w:t>עשרה,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לדיון מוקדם בוועדת החוקה, חוק ומשפט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60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47</w:t>
      </w:r>
      <w:r w:rsidR="00D90493">
        <w:rPr>
          <w:rtl/>
        </w:rPr>
        <w:t xml:space="preserve"> </w:t>
      </w:r>
      <w:r w:rsidRPr="00E8235D">
        <w:rPr>
          <w:rtl/>
        </w:rPr>
        <w:t>נגד, שישה נמנעים.</w:t>
      </w:r>
      <w:r w:rsidR="00D90493">
        <w:rPr>
          <w:rtl/>
        </w:rPr>
        <w:t xml:space="preserve"> </w:t>
      </w:r>
      <w:r w:rsidRPr="00E8235D">
        <w:rPr>
          <w:rtl/>
        </w:rPr>
        <w:t>גם הצעת חוק זו אושרה על</w:t>
      </w:r>
      <w:r w:rsidR="00D90493">
        <w:rPr>
          <w:rtl/>
        </w:rPr>
        <w:t>-</w:t>
      </w:r>
      <w:r w:rsidRPr="00E8235D">
        <w:rPr>
          <w:rtl/>
        </w:rPr>
        <w:t>ידי הכנסת בקריאה</w:t>
      </w:r>
      <w:r w:rsidR="00D90493">
        <w:rPr>
          <w:rtl/>
        </w:rPr>
        <w:t xml:space="preserve"> </w:t>
      </w:r>
      <w:r w:rsidRPr="00E8235D">
        <w:rPr>
          <w:rtl/>
        </w:rPr>
        <w:t>טרומית וגם היא תעבור לוועדת החוקה, חוק ומשפט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הצבעה על הצעתו של חבר הכנסת הירשזון </w:t>
      </w:r>
      <w:r w:rsidR="00D90493">
        <w:rPr>
          <w:rtl/>
        </w:rPr>
        <w:t>–</w:t>
      </w:r>
      <w:r w:rsidRPr="00E8235D">
        <w:rPr>
          <w:rtl/>
        </w:rPr>
        <w:t xml:space="preserve"> יש העדפה לגבי סוג ההצבעה? חבר הכנסת</w:t>
      </w:r>
      <w:r w:rsidR="00D90493">
        <w:rPr>
          <w:rtl/>
        </w:rPr>
        <w:t xml:space="preserve"> </w:t>
      </w:r>
      <w:r w:rsidRPr="00E8235D">
        <w:rPr>
          <w:rtl/>
        </w:rPr>
        <w:t>ריבלין, יש העדפה לגבי סוג ההצבעה?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הצבעה אלקטרונית.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חברי הכנסת, ניתן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לפיזור הכנסת החמש</w:t>
      </w:r>
      <w:r w:rsidR="00D90493">
        <w:rPr>
          <w:rtl/>
        </w:rPr>
        <w:t>-</w:t>
      </w:r>
      <w:r w:rsidRPr="00E8235D">
        <w:rPr>
          <w:rtl/>
        </w:rPr>
        <w:t>עשרה, התש"ס</w:t>
      </w:r>
      <w:r w:rsidR="00D90493">
        <w:rPr>
          <w:rtl/>
        </w:rPr>
        <w:t>–</w:t>
      </w:r>
      <w:r w:rsidRPr="00E8235D">
        <w:rPr>
          <w:rtl/>
        </w:rPr>
        <w:t>2000, לדיון מוקדם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וועדת החוקה, חוק ומשפט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61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נגד,</w:t>
      </w:r>
      <w:r w:rsidR="00D90493">
        <w:rPr>
          <w:rtl/>
        </w:rPr>
        <w:t xml:space="preserve"> </w:t>
      </w:r>
      <w:r w:rsidRPr="00E8235D">
        <w:rPr>
          <w:rtl/>
        </w:rPr>
        <w:t>שישה נמנעים, גם הצעת חוק זאת אושרה על</w:t>
      </w:r>
      <w:r w:rsidR="00D90493">
        <w:rPr>
          <w:rtl/>
        </w:rPr>
        <w:t>-</w:t>
      </w:r>
      <w:r w:rsidRPr="00E8235D">
        <w:rPr>
          <w:rtl/>
        </w:rPr>
        <w:t>ידי הכנסת, והיא</w:t>
      </w:r>
      <w:r w:rsidR="00D90493">
        <w:rPr>
          <w:rtl/>
        </w:rPr>
        <w:t xml:space="preserve"> </w:t>
      </w:r>
      <w:r w:rsidRPr="00E8235D">
        <w:rPr>
          <w:rtl/>
        </w:rPr>
        <w:t>תועבר לדיון בוועדת החוקה, חוק ומשפט להכנה לקריאה ראשונה.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הבאה,</w:t>
      </w:r>
      <w:r w:rsidR="00D90493">
        <w:rPr>
          <w:rtl/>
        </w:rPr>
        <w:t xml:space="preserve"> </w:t>
      </w:r>
      <w:r w:rsidRPr="00E8235D">
        <w:rPr>
          <w:rtl/>
        </w:rPr>
        <w:t>של חברת הכנסת לימור לבנת, באותו נושא. חברי הכנסת, ניתן</w:t>
      </w:r>
      <w:r w:rsidR="00D90493">
        <w:rPr>
          <w:rtl/>
        </w:rPr>
        <w:t xml:space="preserve"> </w:t>
      </w:r>
      <w:r w:rsidRPr="00E8235D">
        <w:rPr>
          <w:rtl/>
        </w:rPr>
        <w:t>להצביע,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התפזרות הכנסת החמש</w:t>
      </w:r>
      <w:r w:rsidR="00D90493">
        <w:rPr>
          <w:rtl/>
        </w:rPr>
        <w:t>-</w:t>
      </w:r>
      <w:r w:rsidRPr="00E8235D">
        <w:rPr>
          <w:rtl/>
        </w:rPr>
        <w:t>עשרה, התש"ס</w:t>
      </w:r>
      <w:r w:rsidR="00D90493">
        <w:rPr>
          <w:rtl/>
        </w:rPr>
        <w:t>–</w:t>
      </w:r>
      <w:r w:rsidRPr="00E8235D">
        <w:rPr>
          <w:rtl/>
        </w:rPr>
        <w:t>2000, לדיון מוקדם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וועדת החוקה, חוק ומשפט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61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נגד,</w:t>
      </w:r>
      <w:r w:rsidR="00D90493">
        <w:rPr>
          <w:rtl/>
        </w:rPr>
        <w:t xml:space="preserve"> </w:t>
      </w:r>
      <w:r w:rsidRPr="00E8235D">
        <w:rPr>
          <w:rtl/>
        </w:rPr>
        <w:t>שישה נמנעים. גם הצעתה של חברת הכנסת לבנת תעבור לוועדת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 של הכנסת להכנתה לקריאה ראשונה.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סוג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הצעתו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ליברמן, גם אלקטרונית? תודה רבה; אני</w:t>
      </w:r>
      <w:r w:rsidR="00D90493">
        <w:rPr>
          <w:rtl/>
        </w:rPr>
        <w:t xml:space="preserve"> </w:t>
      </w:r>
      <w:r w:rsidRPr="00E8235D">
        <w:rPr>
          <w:rtl/>
        </w:rPr>
        <w:t>מודה לכם. רבותי חברי הכנסת, ניתן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פיזור הכנסת החמש</w:t>
      </w:r>
      <w:r w:rsidR="00D90493">
        <w:rPr>
          <w:rtl/>
        </w:rPr>
        <w:t>-</w:t>
      </w:r>
      <w:r w:rsidRPr="00E8235D">
        <w:rPr>
          <w:rtl/>
        </w:rPr>
        <w:t>עשרה, התש"ס</w:t>
      </w:r>
      <w:r w:rsidR="00D90493">
        <w:rPr>
          <w:rtl/>
        </w:rPr>
        <w:t>–</w:t>
      </w:r>
      <w:r w:rsidRPr="00E8235D">
        <w:rPr>
          <w:rtl/>
        </w:rPr>
        <w:t>2000, לדיון מוקדם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וועדת החוקה, חוק ומשפט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61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נגד, שישה נמנעים, גם הצעתו של חבר הכנסת ליברמן תעבור לוועדת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 להכנתה לקריאה ראשונה.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2" w:name="_Toc449874264"/>
      <w:r w:rsidRPr="00D90493">
        <w:rPr>
          <w:rtl/>
        </w:rPr>
        <w:t>הצעת חוק הביטוח הלאומי (תיקון מס' 39) (סיוע למשפחות ברוכות ילדים),</w:t>
      </w:r>
      <w:bookmarkEnd w:id="12"/>
    </w:p>
    <w:p w:rsidR="00D90493" w:rsidRDefault="00D90493" w:rsidP="00D90493">
      <w:pPr>
        <w:pStyle w:val="1"/>
        <w:rPr>
          <w:rtl/>
        </w:rPr>
      </w:pPr>
      <w:bookmarkStart w:id="13" w:name="_Toc449874265"/>
      <w:r w:rsidRPr="00D90493">
        <w:rPr>
          <w:rtl/>
        </w:rPr>
        <w:t>התש"ס</w:t>
      </w:r>
      <w:r>
        <w:rPr>
          <w:rtl/>
        </w:rPr>
        <w:t>–</w:t>
      </w:r>
      <w:r w:rsidRPr="00D90493">
        <w:rPr>
          <w:rtl/>
        </w:rPr>
        <w:t>2000</w:t>
      </w:r>
      <w:bookmarkEnd w:id="13"/>
    </w:p>
    <w:p w:rsidR="00D90493" w:rsidRPr="00D90493" w:rsidRDefault="00D90493" w:rsidP="00D90493">
      <w:pPr>
        <w:pStyle w:val="1"/>
        <w:rPr>
          <w:rtl/>
        </w:rPr>
      </w:pPr>
      <w:bookmarkStart w:id="14" w:name="_Toc449874266"/>
      <w:r w:rsidRPr="00D90493">
        <w:rPr>
          <w:rtl/>
        </w:rPr>
        <w:t>(קריאה שנייה וקריאה שלישית)</w:t>
      </w:r>
      <w:bookmarkEnd w:id="14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 בסדר</w:t>
      </w:r>
      <w:r w:rsidR="00D90493">
        <w:rPr>
          <w:rtl/>
        </w:rPr>
        <w:t>-</w:t>
      </w:r>
      <w:r w:rsidRPr="00E8235D">
        <w:rPr>
          <w:rtl/>
        </w:rPr>
        <w:t>היום: הצעת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39)</w:t>
      </w:r>
      <w:r w:rsidR="00D90493">
        <w:rPr>
          <w:rtl/>
        </w:rPr>
        <w:t xml:space="preserve"> </w:t>
      </w:r>
      <w:r w:rsidRPr="00E8235D">
        <w:rPr>
          <w:rtl/>
        </w:rPr>
        <w:t>(סיוע</w:t>
      </w:r>
      <w:r w:rsidR="00D90493">
        <w:rPr>
          <w:rtl/>
        </w:rPr>
        <w:t xml:space="preserve"> </w:t>
      </w:r>
      <w:r w:rsidRPr="00E8235D">
        <w:rPr>
          <w:rtl/>
        </w:rPr>
        <w:t>למשפחות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ברוכות ילדים), קריאה שנייה ושלישית </w:t>
      </w:r>
      <w:r w:rsidR="00D90493">
        <w:rPr>
          <w:rtl/>
        </w:rPr>
        <w:t xml:space="preserve">– </w:t>
      </w:r>
      <w:r w:rsidRPr="00E8235D">
        <w:rPr>
          <w:rtl/>
        </w:rPr>
        <w:t>אחרוני</w:t>
      </w:r>
      <w:r w:rsidR="00D90493">
        <w:rPr>
          <w:rtl/>
        </w:rPr>
        <w:t xml:space="preserve"> </w:t>
      </w:r>
      <w:r w:rsidRPr="00E8235D">
        <w:rPr>
          <w:rtl/>
        </w:rPr>
        <w:t>הדוברים,</w:t>
      </w:r>
      <w:r w:rsidR="00D90493">
        <w:rPr>
          <w:rtl/>
        </w:rPr>
        <w:t xml:space="preserve"> </w:t>
      </w:r>
      <w:r w:rsidRPr="00E8235D">
        <w:rPr>
          <w:rtl/>
        </w:rPr>
        <w:t>חמש</w:t>
      </w:r>
      <w:r w:rsidR="00D90493">
        <w:rPr>
          <w:rtl/>
        </w:rPr>
        <w:t xml:space="preserve"> </w:t>
      </w:r>
      <w:r w:rsidRPr="00E8235D">
        <w:rPr>
          <w:rtl/>
        </w:rPr>
        <w:t>דקות</w:t>
      </w:r>
      <w:r w:rsidR="00D90493">
        <w:rPr>
          <w:rtl/>
        </w:rPr>
        <w:t xml:space="preserve"> </w:t>
      </w:r>
      <w:r w:rsidRPr="00E8235D">
        <w:rPr>
          <w:rtl/>
        </w:rPr>
        <w:t>לדובר.</w:t>
      </w:r>
      <w:r w:rsidR="00D90493">
        <w:rPr>
          <w:rtl/>
        </w:rPr>
        <w:t xml:space="preserve"> </w:t>
      </w:r>
      <w:r w:rsidRPr="00E8235D">
        <w:rPr>
          <w:rtl/>
        </w:rPr>
        <w:t>ראשון</w:t>
      </w:r>
      <w:r w:rsidR="00D90493">
        <w:rPr>
          <w:rtl/>
        </w:rPr>
        <w:t xml:space="preserve"> </w:t>
      </w:r>
      <w:r w:rsidRPr="00E8235D">
        <w:rPr>
          <w:rtl/>
        </w:rPr>
        <w:t>אחרוני</w:t>
      </w:r>
      <w:r w:rsidR="00D90493">
        <w:rPr>
          <w:rtl/>
        </w:rPr>
        <w:t xml:space="preserve"> </w:t>
      </w:r>
      <w:r w:rsidRPr="00E8235D">
        <w:rPr>
          <w:rtl/>
        </w:rPr>
        <w:t>הדוברים,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פז, בבקשה.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מבקש, מי שלא רוצה להישאר, נא לפנות את האולם. חבר הכנסת</w:t>
      </w:r>
      <w:r w:rsidR="00D90493">
        <w:rPr>
          <w:rtl/>
        </w:rPr>
        <w:t xml:space="preserve"> </w:t>
      </w:r>
      <w:r w:rsidRPr="00E8235D">
        <w:rPr>
          <w:rtl/>
        </w:rPr>
        <w:t>יהלום, אתה מסתיר. חבר הכנסת ריבלין.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ממשיכים</w:t>
      </w:r>
      <w:r w:rsidR="00D90493">
        <w:rPr>
          <w:rtl/>
        </w:rPr>
        <w:t xml:space="preserve"> </w:t>
      </w:r>
      <w:r w:rsidRPr="00E8235D">
        <w:rPr>
          <w:rtl/>
        </w:rPr>
        <w:t>בדיון.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שלא רוצה לשמוע, מי שרוצה</w:t>
      </w:r>
      <w:r w:rsidR="00D90493">
        <w:rPr>
          <w:rtl/>
        </w:rPr>
        <w:t xml:space="preserve"> </w:t>
      </w:r>
      <w:r w:rsidRPr="00E8235D">
        <w:rPr>
          <w:rtl/>
        </w:rPr>
        <w:t>להתייעץ,</w:t>
      </w:r>
      <w:r w:rsidR="00D90493">
        <w:rPr>
          <w:rtl/>
        </w:rPr>
        <w:t xml:space="preserve"> </w:t>
      </w:r>
      <w:r w:rsidRPr="00E8235D">
        <w:rPr>
          <w:rtl/>
        </w:rPr>
        <w:t>שיעשה</w:t>
      </w:r>
      <w:r w:rsidR="00D90493">
        <w:rPr>
          <w:rtl/>
        </w:rPr>
        <w:t xml:space="preserve"> </w:t>
      </w:r>
      <w:r w:rsidRPr="00E8235D">
        <w:rPr>
          <w:rtl/>
        </w:rPr>
        <w:t>זאת מחוץ למליאה בבקשה. חבר הכנסת יהלום, חבר הכנסת ריבלין, אתם</w:t>
      </w:r>
      <w:r w:rsidR="00D90493">
        <w:rPr>
          <w:rtl/>
        </w:rPr>
        <w:t xml:space="preserve"> </w:t>
      </w:r>
      <w:r w:rsidRPr="00E8235D">
        <w:rPr>
          <w:rtl/>
        </w:rPr>
        <w:t>מפריעים. תודה. בבקשה,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חברי הכנסת, אני מניח שאיש באולם הזה לא מתרגש יתר על</w:t>
      </w:r>
      <w:r w:rsidR="00D90493">
        <w:rPr>
          <w:rtl/>
        </w:rPr>
        <w:t xml:space="preserve"> </w:t>
      </w:r>
      <w:r w:rsidRPr="00E8235D">
        <w:rPr>
          <w:rtl/>
        </w:rPr>
        <w:t>המידה מהעובדה שהצעות החוק עברו בקריאה הטרומית.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הכנסת. חבר הכנסת פורז. חבר הכנסת איתן. בבקשה,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כאמור</w:t>
      </w:r>
      <w:r w:rsidR="00D90493">
        <w:rPr>
          <w:rtl/>
        </w:rPr>
        <w:t xml:space="preserve"> </w:t>
      </w:r>
      <w:r w:rsidRPr="00E8235D">
        <w:rPr>
          <w:rtl/>
        </w:rPr>
        <w:t>בריטואל,</w:t>
      </w:r>
      <w:r w:rsidR="00D90493">
        <w:rPr>
          <w:rtl/>
        </w:rPr>
        <w:t xml:space="preserve"> </w:t>
      </w:r>
      <w:r w:rsidRPr="00E8235D">
        <w:rPr>
          <w:rtl/>
        </w:rPr>
        <w:t>בסרט</w:t>
      </w:r>
      <w:r w:rsidR="00D90493">
        <w:rPr>
          <w:rtl/>
        </w:rPr>
        <w:t xml:space="preserve"> </w:t>
      </w:r>
      <w:r w:rsidRPr="00E8235D">
        <w:rPr>
          <w:rtl/>
        </w:rPr>
        <w:t>שכבר צפינו בו. ברור שכשהממשלה הזאת תייצב את</w:t>
      </w:r>
      <w:r w:rsidR="00D90493">
        <w:rPr>
          <w:rtl/>
        </w:rPr>
        <w:t xml:space="preserve"> </w:t>
      </w:r>
      <w:r w:rsidRPr="00E8235D">
        <w:rPr>
          <w:rtl/>
        </w:rPr>
        <w:t>הרוב שלה כאן בכנסת, היא תעשה לחוקים האלה בדיוק את מה שהיא עשתה לחוקים הקודמים.</w:t>
      </w:r>
      <w:r w:rsidR="00D90493">
        <w:rPr>
          <w:rtl/>
        </w:rPr>
        <w:t xml:space="preserve"> </w:t>
      </w:r>
      <w:r w:rsidRPr="00E8235D">
        <w:rPr>
          <w:rtl/>
        </w:rPr>
        <w:t>הבאנו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החוקים האלה בוועדת החוקה, הפלנו אותם, הבאנו אותם למליאה, הסרנו אותם</w:t>
      </w:r>
      <w:r w:rsidR="00D90493">
        <w:rPr>
          <w:rtl/>
        </w:rPr>
        <w:t xml:space="preserve"> </w:t>
      </w:r>
      <w:r w:rsidRPr="00E8235D">
        <w:rPr>
          <w:rtl/>
        </w:rPr>
        <w:t>מסדר</w:t>
      </w:r>
      <w:r w:rsidR="00D90493">
        <w:rPr>
          <w:rtl/>
        </w:rPr>
        <w:t>-</w:t>
      </w:r>
      <w:r w:rsidRPr="00E8235D">
        <w:rPr>
          <w:rtl/>
        </w:rPr>
        <w:t>היום, ואני מעריך, שכשיתגבשו הממשלה והקואליציה, אותו דבר יקרה לחוקים שעברו</w:t>
      </w:r>
      <w:r w:rsidR="00D90493">
        <w:rPr>
          <w:rtl/>
        </w:rPr>
        <w:t xml:space="preserve"> </w:t>
      </w:r>
      <w:r w:rsidRPr="00E8235D">
        <w:rPr>
          <w:rtl/>
        </w:rPr>
        <w:t>כאן 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יהלום.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–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רע, חוק גרוע, חוק מפלה, חוק</w:t>
      </w:r>
      <w:r w:rsidR="00D90493">
        <w:rPr>
          <w:rtl/>
        </w:rPr>
        <w:t xml:space="preserve"> </w:t>
      </w:r>
      <w:r w:rsidRPr="00E8235D">
        <w:rPr>
          <w:rtl/>
        </w:rPr>
        <w:t>סקטוריאלי</w:t>
      </w:r>
      <w:r w:rsidR="00D90493">
        <w:rPr>
          <w:rtl/>
        </w:rPr>
        <w:t xml:space="preserve"> </w:t>
      </w:r>
      <w:r w:rsidRPr="00E8235D">
        <w:rPr>
          <w:rtl/>
        </w:rPr>
        <w:t>שנועד לתת הטבות מפליגות ומרחיקות לכת לציבור מצומצם, רק לאלה שיש להם</w:t>
      </w:r>
      <w:r w:rsidR="00D90493">
        <w:rPr>
          <w:rtl/>
        </w:rPr>
        <w:t xml:space="preserve"> </w:t>
      </w:r>
      <w:r w:rsidRPr="00E8235D">
        <w:rPr>
          <w:rtl/>
        </w:rPr>
        <w:t>חמישה ילדים ויותר על חשבון כל אלה שיש להם ארבעה ילדים, שלושה ילדים, שני ילדים,</w:t>
      </w:r>
      <w:r w:rsidR="00D90493">
        <w:rPr>
          <w:rtl/>
        </w:rPr>
        <w:t xml:space="preserve"> </w:t>
      </w:r>
      <w:r w:rsidRPr="00E8235D">
        <w:rPr>
          <w:rtl/>
        </w:rPr>
        <w:t>ילד אחד.</w:t>
      </w:r>
      <w:r w:rsidR="00D90493">
        <w:rPr>
          <w:rtl/>
        </w:rPr>
        <w:t xml:space="preserve"> </w:t>
      </w:r>
      <w:r w:rsidRPr="00E8235D">
        <w:rPr>
          <w:rtl/>
        </w:rPr>
        <w:t>גם כך במצב הנוכחי יש מענקי לידה, יש קצבאות ילדים מוגדלות למשפחות שיש</w:t>
      </w:r>
      <w:r w:rsidR="00D90493">
        <w:rPr>
          <w:rtl/>
        </w:rPr>
        <w:t xml:space="preserve"> </w:t>
      </w:r>
      <w:r w:rsidRPr="00E8235D">
        <w:rPr>
          <w:rtl/>
        </w:rPr>
        <w:t>להן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ילדים. מה שחבר הכנסת הלפרט מציע </w:t>
      </w:r>
      <w:r w:rsidR="00D90493">
        <w:rPr>
          <w:rtl/>
        </w:rPr>
        <w:t>–</w:t>
      </w:r>
      <w:r w:rsidRPr="00E8235D">
        <w:rPr>
          <w:rtl/>
        </w:rPr>
        <w:t xml:space="preserve"> להגדיל את ההטבות בצורה דרמטית עוד</w:t>
      </w:r>
      <w:r w:rsidR="00D90493">
        <w:rPr>
          <w:rtl/>
        </w:rPr>
        <w:t xml:space="preserve"> </w:t>
      </w:r>
      <w:r w:rsidRPr="00E8235D">
        <w:rPr>
          <w:rtl/>
        </w:rPr>
        <w:t>יותר, להגדיל את האפליה ולהגדיל את הפערים.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היום אנחנו חיים בכנסת שבה כל דאלים גבר, כל אחד מציע הצעת</w:t>
      </w:r>
      <w:r w:rsidR="00D90493">
        <w:rPr>
          <w:rtl/>
        </w:rPr>
        <w:t xml:space="preserve"> </w:t>
      </w:r>
      <w:r w:rsidRPr="00E8235D">
        <w:rPr>
          <w:rtl/>
        </w:rPr>
        <w:t>חוק, זה עולה מאות מיליוני שקלים, מיליארדי שקלים, מה אכפת לו, זה לא של אבא שלו,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הכסף</w:t>
      </w:r>
      <w:r w:rsidR="00D90493">
        <w:rPr>
          <w:rtl/>
        </w:rPr>
        <w:t xml:space="preserve"> </w:t>
      </w:r>
      <w:r w:rsidRPr="00E8235D">
        <w:rPr>
          <w:rtl/>
        </w:rPr>
        <w:t>שלו,</w:t>
      </w:r>
      <w:r w:rsidR="00D90493">
        <w:rPr>
          <w:rtl/>
        </w:rPr>
        <w:t xml:space="preserve"> </w:t>
      </w:r>
      <w:r w:rsidRPr="00E8235D">
        <w:rPr>
          <w:rtl/>
        </w:rPr>
        <w:t>זה הכסף של המדינה; אפשר לקחת מהמדינה, לוקחים מהמדינה את מה</w:t>
      </w:r>
      <w:r w:rsidR="00D90493">
        <w:rPr>
          <w:rtl/>
        </w:rPr>
        <w:t xml:space="preserve"> </w:t>
      </w:r>
      <w:r w:rsidRPr="00E8235D">
        <w:rPr>
          <w:rtl/>
        </w:rPr>
        <w:t>שאפשר.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הכנסת, נא לכבד את הדובר. חבר הכנסת ריבלין, אנא.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מצפה</w:t>
      </w:r>
      <w:r w:rsidR="00D90493">
        <w:rPr>
          <w:rtl/>
        </w:rPr>
        <w:t xml:space="preserve"> </w:t>
      </w:r>
      <w:r w:rsidRPr="00E8235D">
        <w:rPr>
          <w:rtl/>
        </w:rPr>
        <w:t>גם מסיעת הליכוד שתפסיק עם העניין הזה ותיתן כתף להסרת הצעת 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מסדר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מפלה, לא צודקת, לא עניינית, שעולה יותר מחצי</w:t>
      </w:r>
      <w:r w:rsidR="00D90493">
        <w:rPr>
          <w:rtl/>
        </w:rPr>
        <w:t xml:space="preserve"> </w:t>
      </w:r>
      <w:r w:rsidRPr="00E8235D">
        <w:rPr>
          <w:rtl/>
        </w:rPr>
        <w:t>מיליארד</w:t>
      </w:r>
      <w:r w:rsidR="00D90493">
        <w:rPr>
          <w:rtl/>
        </w:rPr>
        <w:t xml:space="preserve"> </w:t>
      </w:r>
      <w:r w:rsidRPr="00E8235D">
        <w:rPr>
          <w:rtl/>
        </w:rPr>
        <w:t>שקלים</w:t>
      </w:r>
      <w:r w:rsidR="00D90493">
        <w:rPr>
          <w:rtl/>
        </w:rPr>
        <w:t xml:space="preserve"> –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חשבון מי, על חשבון מה, מי ישלם את זה? לא מראים כאן סעיף</w:t>
      </w:r>
      <w:r w:rsidR="00D90493">
        <w:rPr>
          <w:rtl/>
        </w:rPr>
        <w:t xml:space="preserve"> </w:t>
      </w:r>
      <w:r w:rsidRPr="00E8235D">
        <w:rPr>
          <w:rtl/>
        </w:rPr>
        <w:t>תקציבי, לא מראים מאיזה משרד לוקחים את זה, לא מראים מאיזה תקציב לוקחים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כהן והנגבי. חבר הכנסת הנגבי, חבר הכנסת יצחק כהן, פעם שלישית,</w:t>
      </w:r>
      <w:r w:rsidR="00D90493">
        <w:rPr>
          <w:rtl/>
        </w:rPr>
        <w:t xml:space="preserve"> </w:t>
      </w:r>
      <w:r w:rsidRPr="00E8235D">
        <w:rPr>
          <w:rtl/>
        </w:rPr>
        <w:t>אני מבקש. חברי הכנסת כהן והנגבי.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פשוט מכניסים יד עמוק אל תוך הקופה הציבורית.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הנגבי.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מכניסים יד עמוק לתוך הקופה הציבורית כדי לקחת בעבור הסקטור ששלח אותך</w:t>
      </w:r>
      <w:r w:rsidR="00D90493">
        <w:rPr>
          <w:rtl/>
        </w:rPr>
        <w:t xml:space="preserve"> </w:t>
      </w:r>
      <w:r w:rsidRPr="00E8235D">
        <w:rPr>
          <w:rtl/>
        </w:rPr>
        <w:t>לכנסת.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אני יודע שיש כאן מפלגות סקטוריאליות שצריכות לייצג את הסקטור שלהן,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לגיטימי</w:t>
      </w:r>
      <w:r w:rsidR="00D90493">
        <w:rPr>
          <w:rtl/>
        </w:rPr>
        <w:t xml:space="preserve"> </w:t>
      </w:r>
      <w:r w:rsidRPr="00E8235D">
        <w:rPr>
          <w:rtl/>
        </w:rPr>
        <w:t>לגמרי,</w:t>
      </w:r>
      <w:r w:rsidR="00D90493">
        <w:rPr>
          <w:rtl/>
        </w:rPr>
        <w:t xml:space="preserve"> </w:t>
      </w:r>
      <w:r w:rsidRPr="00E8235D">
        <w:rPr>
          <w:rtl/>
        </w:rPr>
        <w:t>אבל גם ממפלגות סקטוריאליות אפשר לצפות לאחריות קולקטיבית,</w:t>
      </w:r>
      <w:r w:rsidR="00D90493">
        <w:rPr>
          <w:rtl/>
        </w:rPr>
        <w:t xml:space="preserve"> </w:t>
      </w:r>
      <w:r w:rsidRPr="00E8235D">
        <w:rPr>
          <w:rtl/>
        </w:rPr>
        <w:t>לראייה</w:t>
      </w:r>
      <w:r w:rsidR="00D90493">
        <w:rPr>
          <w:rtl/>
        </w:rPr>
        <w:t xml:space="preserve"> </w:t>
      </w:r>
      <w:r w:rsidRPr="00E8235D">
        <w:rPr>
          <w:rtl/>
        </w:rPr>
        <w:t>כוללת.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היה כאן מצב שהוא בלתי אפשרי מבחינת המשפחות מרובות הילדים,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אפליה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נגדן ומישהו היה בא לתקן </w:t>
      </w:r>
      <w:r w:rsidR="00D90493">
        <w:rPr>
          <w:rtl/>
        </w:rPr>
        <w:t>–</w:t>
      </w:r>
      <w:r w:rsidRPr="00E8235D">
        <w:rPr>
          <w:rtl/>
        </w:rPr>
        <w:t xml:space="preserve"> ניחא; אבל המצב הוא לגמרי הפוך, המצב הוא</w:t>
      </w:r>
      <w:r w:rsidR="00D90493">
        <w:rPr>
          <w:rtl/>
        </w:rPr>
        <w:t xml:space="preserve"> </w:t>
      </w:r>
      <w:r w:rsidRPr="00E8235D">
        <w:rPr>
          <w:rtl/>
        </w:rPr>
        <w:t>שגם במצב החוקי הנוכחי יש אפליה לטובת משפחות שיש להן יותר ילדים על חשבון משפחות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להן</w:t>
      </w:r>
      <w:r w:rsidR="00D90493">
        <w:rPr>
          <w:rtl/>
        </w:rPr>
        <w:t xml:space="preserve"> </w:t>
      </w:r>
      <w:r w:rsidRPr="00E8235D">
        <w:rPr>
          <w:rtl/>
        </w:rPr>
        <w:t>פחות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זה אנחנו כבר חיים. לבוא היום, ובעיני ממש בעזות מצח</w:t>
      </w:r>
      <w:r w:rsidR="00D90493">
        <w:rPr>
          <w:rtl/>
        </w:rPr>
        <w:t xml:space="preserve"> </w:t>
      </w:r>
      <w:r w:rsidRPr="00E8235D">
        <w:rPr>
          <w:rtl/>
        </w:rPr>
        <w:t>ובחוצפה,</w:t>
      </w:r>
      <w:r w:rsidR="00D90493">
        <w:rPr>
          <w:rtl/>
        </w:rPr>
        <w:t xml:space="preserve"> </w:t>
      </w:r>
      <w:r w:rsidRPr="00E8235D">
        <w:rPr>
          <w:rtl/>
        </w:rPr>
        <w:t>לבוא</w:t>
      </w:r>
      <w:r w:rsidR="00D90493">
        <w:rPr>
          <w:rtl/>
        </w:rPr>
        <w:t xml:space="preserve"> </w:t>
      </w:r>
      <w:r w:rsidRPr="00E8235D">
        <w:rPr>
          <w:rtl/>
        </w:rPr>
        <w:t>ולומר,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מספיק לנו, אנחנו רוצים כפל כפליים והכפלה,</w:t>
      </w:r>
      <w:r w:rsidR="00D90493">
        <w:rPr>
          <w:rtl/>
        </w:rPr>
        <w:t xml:space="preserve"> </w:t>
      </w:r>
      <w:r w:rsidRPr="00E8235D">
        <w:rPr>
          <w:rtl/>
        </w:rPr>
        <w:t>ואפליה</w:t>
      </w:r>
      <w:r w:rsidR="00D90493">
        <w:rPr>
          <w:rtl/>
        </w:rPr>
        <w:t xml:space="preserve"> </w:t>
      </w:r>
      <w:r w:rsidRPr="00E8235D">
        <w:rPr>
          <w:rtl/>
        </w:rPr>
        <w:t>גדולה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לדעתי זאת אטימות, זאת ראייה מעוותת של הדברים, זאת במידה</w:t>
      </w:r>
      <w:r w:rsidR="00D90493">
        <w:rPr>
          <w:rtl/>
        </w:rPr>
        <w:t xml:space="preserve"> </w:t>
      </w:r>
      <w:r w:rsidRPr="00E8235D">
        <w:rPr>
          <w:rtl/>
        </w:rPr>
        <w:t>מסוימת התגרות, וזאת בוודאי הצעת חוק שראוי להסיר אותה היום מסדר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למציע ההצעה, חבר הכנסת הלפרט </w:t>
      </w:r>
      <w:r w:rsidR="00D90493">
        <w:rPr>
          <w:rtl/>
        </w:rPr>
        <w:t>–</w:t>
      </w:r>
      <w:r w:rsidRPr="00E8235D">
        <w:rPr>
          <w:rtl/>
        </w:rPr>
        <w:t xml:space="preserve"> אנחנו ערב יציאה לפגרת הקיץ, 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תשקול</w:t>
      </w:r>
      <w:r w:rsidR="00D90493">
        <w:rPr>
          <w:rtl/>
        </w:rPr>
        <w:t xml:space="preserve"> </w:t>
      </w:r>
      <w:r w:rsidRPr="00E8235D">
        <w:rPr>
          <w:rtl/>
        </w:rPr>
        <w:t>שוב את הצעת החוק, אפשר להעלות אותה בצורה אחרת במושב הבא, אבל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הצעת החוק הזאת כפי שהיא, ככתבה ולשונה, לפי דעתי זה מעשה שלא ייעשה,</w:t>
      </w:r>
      <w:r w:rsidR="00D90493">
        <w:rPr>
          <w:rtl/>
        </w:rPr>
        <w:t xml:space="preserve"> </w:t>
      </w:r>
      <w:r w:rsidRPr="00E8235D">
        <w:rPr>
          <w:rtl/>
        </w:rPr>
        <w:t>ואני מקווה מאוד שהכנסת תאמר את דברה בעניין הזה ולא תיכנע לשיקולים לא ענייניים,</w:t>
      </w:r>
      <w:r w:rsidR="00D90493">
        <w:rPr>
          <w:rtl/>
        </w:rPr>
        <w:t xml:space="preserve"> </w:t>
      </w:r>
      <w:r w:rsidRPr="00E8235D">
        <w:rPr>
          <w:rtl/>
        </w:rPr>
        <w:t>לשיקולים</w:t>
      </w:r>
      <w:r w:rsidR="00D90493">
        <w:rPr>
          <w:rtl/>
        </w:rPr>
        <w:t xml:space="preserve"> </w:t>
      </w:r>
      <w:r w:rsidRPr="00E8235D">
        <w:rPr>
          <w:rtl/>
        </w:rPr>
        <w:t>צרים,</w:t>
      </w:r>
      <w:r w:rsidR="00D90493">
        <w:rPr>
          <w:rtl/>
        </w:rPr>
        <w:t xml:space="preserve"> </w:t>
      </w:r>
      <w:r w:rsidRPr="00E8235D">
        <w:rPr>
          <w:rtl/>
        </w:rPr>
        <w:t>שיקולים</w:t>
      </w:r>
      <w:r w:rsidR="00D90493">
        <w:rPr>
          <w:rtl/>
        </w:rPr>
        <w:t xml:space="preserve"> </w:t>
      </w:r>
      <w:r w:rsidRPr="00E8235D">
        <w:rPr>
          <w:rtl/>
        </w:rPr>
        <w:t>סקטוריאליים.</w:t>
      </w:r>
      <w:r w:rsidR="00D90493">
        <w:rPr>
          <w:rtl/>
        </w:rPr>
        <w:t xml:space="preserve"> </w:t>
      </w:r>
      <w:r w:rsidRPr="00E8235D">
        <w:rPr>
          <w:rtl/>
        </w:rPr>
        <w:t>מה הציבור חושב עליהם, אני חושב שכולנו</w:t>
      </w:r>
      <w:r w:rsidR="00D90493">
        <w:rPr>
          <w:rtl/>
        </w:rPr>
        <w:t xml:space="preserve"> </w:t>
      </w:r>
      <w:r w:rsidRPr="00E8235D">
        <w:rPr>
          <w:rtl/>
        </w:rPr>
        <w:t>יודעים.</w:t>
      </w:r>
      <w:r w:rsidR="00D90493">
        <w:rPr>
          <w:rtl/>
        </w:rPr>
        <w:t xml:space="preserve"> </w:t>
      </w:r>
      <w:r w:rsidRPr="00E8235D">
        <w:rPr>
          <w:rtl/>
        </w:rPr>
        <w:t>אם מישהו חושב שזה ייתן לו משהו, אני חושב שהוא טועה, ובגדול.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 להסיר את הצעת החוק הזאת מסדר</w:t>
      </w:r>
      <w:r w:rsidR="00D90493">
        <w:rPr>
          <w:rtl/>
        </w:rPr>
        <w:t>-</w:t>
      </w:r>
      <w:r w:rsidRPr="00E8235D">
        <w:rPr>
          <w:rtl/>
        </w:rPr>
        <w:t>יומה של הכנסת. תודה,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אופיר פינס</w:t>
      </w:r>
      <w:r w:rsidR="00D90493">
        <w:rPr>
          <w:rtl/>
        </w:rPr>
        <w:t>-</w:t>
      </w:r>
      <w:r w:rsidRPr="00E8235D">
        <w:rPr>
          <w:rtl/>
        </w:rPr>
        <w:t>פז.</w:t>
      </w:r>
      <w:r w:rsidR="00D90493">
        <w:rPr>
          <w:rtl/>
        </w:rPr>
        <w:t xml:space="preserve"> </w:t>
      </w:r>
      <w:r w:rsidRPr="00E8235D">
        <w:rPr>
          <w:rtl/>
        </w:rPr>
        <w:t>חבר הכנסת מוחמד ברכה, בבקשה, חמש דקות.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נסים זאב.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הצעת החוק הזאת היא הצעה ראויה לתמיכת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אנחנו חפצים בחיזוק מושגים כמו צדק סוציאלי וערבות הדדית של</w:t>
      </w:r>
      <w:r w:rsidR="00D90493">
        <w:rPr>
          <w:rtl/>
        </w:rPr>
        <w:t xml:space="preserve"> </w:t>
      </w:r>
      <w:r w:rsidRPr="00E8235D">
        <w:rPr>
          <w:rtl/>
        </w:rPr>
        <w:t>החברה לשכבות החלשות וליישום ערכים של שוויון בתוך החברה.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נתקפת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צד בצורה דמגוגית ואפילו מבזה לפעמים.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עדים</w:t>
      </w:r>
      <w:r w:rsidR="00D90493">
        <w:rPr>
          <w:rtl/>
        </w:rPr>
        <w:t xml:space="preserve"> </w:t>
      </w:r>
      <w:r w:rsidRPr="00E8235D">
        <w:rPr>
          <w:rtl/>
        </w:rPr>
        <w:t>לכך שכמה ממתנגדי החוק בקואליציה באים לחברי הכנסת החרדים</w:t>
      </w:r>
      <w:r w:rsidR="00D90493">
        <w:rPr>
          <w:rtl/>
        </w:rPr>
        <w:t xml:space="preserve"> </w:t>
      </w:r>
      <w:r w:rsidRPr="00E8235D">
        <w:rPr>
          <w:rtl/>
        </w:rPr>
        <w:t>ואומרים</w:t>
      </w:r>
      <w:r w:rsidR="00D90493">
        <w:rPr>
          <w:rtl/>
        </w:rPr>
        <w:t xml:space="preserve"> </w:t>
      </w:r>
      <w:r w:rsidRPr="00E8235D">
        <w:rPr>
          <w:rtl/>
        </w:rPr>
        <w:t>להם: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לכם ולהצעת החוק הזאת? זו הצעת חוק שמשרתת את הערבים.</w:t>
      </w:r>
      <w:r w:rsidR="00D90493">
        <w:rPr>
          <w:rtl/>
        </w:rPr>
        <w:t xml:space="preserve"> </w:t>
      </w:r>
      <w:r w:rsidRPr="00E8235D">
        <w:rPr>
          <w:rtl/>
        </w:rPr>
        <w:t>ובאים</w:t>
      </w:r>
      <w:r w:rsidR="00D90493">
        <w:rPr>
          <w:rtl/>
        </w:rPr>
        <w:t xml:space="preserve"> </w:t>
      </w:r>
      <w:r w:rsidRPr="00E8235D">
        <w:rPr>
          <w:rtl/>
        </w:rPr>
        <w:t>לחברי הכנסת הערבים ואומרים להם: מה לכם ולהצעת החוק הזאת? זו הצעת חוק של חרדים.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 שאין גבול לצביעות ואין גבול למשחק הזה של הפרד ומשול בצורה</w:t>
      </w:r>
      <w:r w:rsidR="00D90493">
        <w:rPr>
          <w:rtl/>
        </w:rPr>
        <w:t xml:space="preserve"> </w:t>
      </w:r>
      <w:r w:rsidRPr="00E8235D">
        <w:rPr>
          <w:rtl/>
        </w:rPr>
        <w:t>הכי זולה.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 החוק הזאת היא הצעה שבאה לשרת משפחות ברוכות ילדים באמת. כידוע, ההכנסה</w:t>
      </w:r>
      <w:r w:rsidR="00D90493">
        <w:rPr>
          <w:rtl/>
        </w:rPr>
        <w:t xml:space="preserve"> </w:t>
      </w:r>
      <w:r w:rsidRPr="00E8235D">
        <w:rPr>
          <w:rtl/>
        </w:rPr>
        <w:t>למשפחה</w:t>
      </w:r>
      <w:r w:rsidR="00D90493">
        <w:rPr>
          <w:rtl/>
        </w:rPr>
        <w:t xml:space="preserve"> </w:t>
      </w:r>
      <w:r w:rsidRPr="00E8235D">
        <w:rPr>
          <w:rtl/>
        </w:rPr>
        <w:t>או ההכנסה במשפחה אינה עולה באותו שיעור כשנולד לה ילד. זאת אומרת, אם יש</w:t>
      </w:r>
      <w:r w:rsidR="00D90493">
        <w:rPr>
          <w:rtl/>
        </w:rPr>
        <w:t xml:space="preserve"> </w:t>
      </w:r>
      <w:r w:rsidRPr="00E8235D">
        <w:rPr>
          <w:rtl/>
        </w:rPr>
        <w:t>משפחה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ארבע</w:t>
      </w:r>
      <w:r w:rsidR="00D90493">
        <w:rPr>
          <w:rtl/>
        </w:rPr>
        <w:t xml:space="preserve"> </w:t>
      </w:r>
      <w:r w:rsidRPr="00E8235D">
        <w:rPr>
          <w:rtl/>
        </w:rPr>
        <w:t>נפשות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והיא הופכת להיות חמש נפשות </w:t>
      </w:r>
      <w:r w:rsidR="00D90493">
        <w:rPr>
          <w:rtl/>
        </w:rPr>
        <w:t>–</w:t>
      </w:r>
      <w:r w:rsidRPr="00E8235D">
        <w:rPr>
          <w:rtl/>
        </w:rPr>
        <w:t xml:space="preserve"> המשכורת או ההכנסה לא עולה</w:t>
      </w:r>
      <w:r w:rsidR="00D90493">
        <w:rPr>
          <w:rtl/>
        </w:rPr>
        <w:t xml:space="preserve"> </w:t>
      </w:r>
      <w:r w:rsidRPr="00E8235D">
        <w:rPr>
          <w:rtl/>
        </w:rPr>
        <w:t>אוטומטית ב</w:t>
      </w:r>
      <w:r w:rsidR="00D90493">
        <w:rPr>
          <w:rtl/>
        </w:rPr>
        <w:t>-</w:t>
      </w:r>
      <w:r w:rsidR="00D90493" w:rsidRPr="00E8235D">
        <w:rPr>
          <w:rtl/>
        </w:rPr>
        <w:t>20</w:t>
      </w:r>
      <w:r w:rsidR="00D90493">
        <w:rPr>
          <w:rtl/>
        </w:rPr>
        <w:t>%</w:t>
      </w:r>
      <w:r w:rsidRPr="00E8235D">
        <w:rPr>
          <w:rtl/>
        </w:rPr>
        <w:t>. לכן החברה צריכה לתת את הדעת על התגברות המצוקה.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עמדתי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מה שקשור לתכנון משפחה </w:t>
      </w:r>
      <w:r w:rsidR="00D90493">
        <w:rPr>
          <w:rtl/>
        </w:rPr>
        <w:t>–</w:t>
      </w:r>
      <w:r w:rsidRPr="00E8235D">
        <w:rPr>
          <w:rtl/>
        </w:rPr>
        <w:t xml:space="preserve"> אני כמובן בהחלט בעד תכנון משפחה.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תכנון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הנפשות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ההכנסה. אבל מה נעשה עם אנשים שלא מסכימים לדעה</w:t>
      </w:r>
      <w:r w:rsidR="00D90493">
        <w:rPr>
          <w:rtl/>
        </w:rPr>
        <w:t xml:space="preserve"> </w:t>
      </w:r>
      <w:r w:rsidRPr="00E8235D">
        <w:rPr>
          <w:rtl/>
        </w:rPr>
        <w:t>הזאת?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הילדים שלהם יהיו פחות ילדים? פחות שווים? פחות מגיע להם לחיות? פחות</w:t>
      </w:r>
      <w:r w:rsidR="00D90493">
        <w:rPr>
          <w:rtl/>
        </w:rPr>
        <w:t xml:space="preserve"> </w:t>
      </w:r>
      <w:r w:rsidRPr="00E8235D">
        <w:rPr>
          <w:rtl/>
        </w:rPr>
        <w:t>מגיע להם להתקדם בחיים?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העיקרון של פלורליזם בחברה צריך להכיר גם באמונה הזאת של אנשים שחושבים</w:t>
      </w:r>
      <w:r w:rsidR="00D90493">
        <w:rPr>
          <w:rtl/>
        </w:rPr>
        <w:t xml:space="preserve"> </w:t>
      </w:r>
      <w:r w:rsidRPr="00E8235D">
        <w:rPr>
          <w:rtl/>
        </w:rPr>
        <w:t>שילודה</w:t>
      </w:r>
      <w:r w:rsidR="00D90493">
        <w:rPr>
          <w:rtl/>
        </w:rPr>
        <w:t xml:space="preserve"> </w:t>
      </w:r>
      <w:r w:rsidRPr="00E8235D">
        <w:rPr>
          <w:rtl/>
        </w:rPr>
        <w:t>היא אמונה.</w:t>
      </w:r>
      <w:r w:rsidR="00D90493">
        <w:rPr>
          <w:rtl/>
        </w:rPr>
        <w:t xml:space="preserve"> </w:t>
      </w:r>
      <w:r w:rsidRPr="00E8235D">
        <w:rPr>
          <w:rtl/>
        </w:rPr>
        <w:t>אפשר גם להכיר בכך שמשפחה ברוכת ילדים היא משפחה ברוכת ילדים</w:t>
      </w:r>
      <w:r w:rsidR="00D90493">
        <w:rPr>
          <w:rtl/>
        </w:rPr>
        <w:t xml:space="preserve"> </w:t>
      </w:r>
      <w:r w:rsidRPr="00E8235D">
        <w:rPr>
          <w:rtl/>
        </w:rPr>
        <w:t>ואלה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</w:t>
      </w:r>
      <w:r w:rsidRPr="00E8235D">
        <w:rPr>
          <w:rtl/>
        </w:rPr>
        <w:t>שחיים בתוך החברה, ואין שום מקום לא להתנקם במשפחות כאלה ולא להעניש</w:t>
      </w:r>
      <w:r w:rsidR="00D90493">
        <w:rPr>
          <w:rtl/>
        </w:rPr>
        <w:t xml:space="preserve"> </w:t>
      </w:r>
      <w:r w:rsidRPr="00E8235D">
        <w:rPr>
          <w:rtl/>
        </w:rPr>
        <w:t>אותן.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מעבר</w:t>
      </w:r>
      <w:r w:rsidR="00D90493">
        <w:rPr>
          <w:rtl/>
        </w:rPr>
        <w:t xml:space="preserve"> </w:t>
      </w:r>
      <w:r w:rsidRPr="00E8235D">
        <w:rPr>
          <w:rtl/>
        </w:rPr>
        <w:t>לכך:</w:t>
      </w:r>
      <w:r w:rsidR="00D90493">
        <w:rPr>
          <w:rtl/>
        </w:rPr>
        <w:t xml:space="preserve"> </w:t>
      </w:r>
      <w:r w:rsidRPr="00E8235D">
        <w:rPr>
          <w:rtl/>
        </w:rPr>
        <w:t>משפחות ברוכות ילדים שדוחפים אותן עמוק לתוך</w:t>
      </w:r>
      <w:r w:rsidR="00D90493">
        <w:rPr>
          <w:rtl/>
        </w:rPr>
        <w:t xml:space="preserve"> </w:t>
      </w:r>
      <w:r w:rsidRPr="00E8235D">
        <w:rPr>
          <w:rtl/>
        </w:rPr>
        <w:t>המצוקה לא עולות פחות לחברה. במרוצת השנים זה בהחלט יעלה יותר ויותר לחברה.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ילדים שחיים במצוקה עומדים לפעמים בפני אפשרויות קשות מאוד של חריגה מהמסלול</w:t>
      </w:r>
      <w:r w:rsidR="00D90493">
        <w:rPr>
          <w:rtl/>
        </w:rPr>
        <w:t xml:space="preserve"> </w:t>
      </w:r>
      <w:r w:rsidRPr="00E8235D">
        <w:rPr>
          <w:rtl/>
        </w:rPr>
        <w:t>הטוב</w:t>
      </w:r>
      <w:r w:rsidR="00D90493">
        <w:rPr>
          <w:rtl/>
        </w:rPr>
        <w:t xml:space="preserve"> </w:t>
      </w:r>
      <w:r w:rsidRPr="00E8235D">
        <w:rPr>
          <w:rtl/>
        </w:rPr>
        <w:t>והחיים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הרגילים, ולכן אם אנחנו נאפשר קיום בסיסי לילדים האלה </w:t>
      </w:r>
      <w:r w:rsidR="00D90493">
        <w:rPr>
          <w:rtl/>
        </w:rPr>
        <w:t>–</w:t>
      </w:r>
      <w:r w:rsidRPr="00E8235D">
        <w:rPr>
          <w:rtl/>
        </w:rPr>
        <w:t xml:space="preserve"> אנחנו בעצם</w:t>
      </w:r>
      <w:r w:rsidR="00D90493">
        <w:rPr>
          <w:rtl/>
        </w:rPr>
        <w:t xml:space="preserve"> </w:t>
      </w:r>
      <w:r w:rsidRPr="00E8235D">
        <w:rPr>
          <w:rtl/>
        </w:rPr>
        <w:t>מאפשרים שבחברה יהיו אנשים שיכולים לשרת אותה ולתת לה ולא לסחוב אותה לאחור.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הזאת היא הצעה שיש מקום שתגבש קונסנסוס סביבה,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הקואליציה, חבר הכנסת אופיר פינס</w:t>
      </w:r>
      <w:r w:rsidR="00D90493">
        <w:rPr>
          <w:rtl/>
        </w:rPr>
        <w:t>-</w:t>
      </w:r>
      <w:r w:rsidRPr="00E8235D">
        <w:rPr>
          <w:rtl/>
        </w:rPr>
        <w:t>פז, מדבר על מושגים של כמעט</w:t>
      </w:r>
      <w:r w:rsidR="00D90493">
        <w:rPr>
          <w:rtl/>
        </w:rPr>
        <w:t xml:space="preserve"> </w:t>
      </w:r>
      <w:r w:rsidRPr="00E8235D">
        <w:rPr>
          <w:rtl/>
        </w:rPr>
        <w:t>גנבה ושליחת יד לקופה הציבורית, אני רוצה לשאול, אם על</w:t>
      </w:r>
      <w:r w:rsidR="00D90493">
        <w:rPr>
          <w:rtl/>
        </w:rPr>
        <w:t>-</w:t>
      </w:r>
      <w:r w:rsidRPr="00E8235D">
        <w:rPr>
          <w:rtl/>
        </w:rPr>
        <w:t>פי הערכות האוצר עלות 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450</w:t>
      </w:r>
      <w:r w:rsidR="00236508">
        <w:rPr>
          <w:rFonts w:hint="cs"/>
          <w:rtl/>
        </w:rPr>
        <w:t>-</w:t>
      </w:r>
      <w:r w:rsidRPr="00E8235D">
        <w:rPr>
          <w:rtl/>
        </w:rPr>
        <w:t>400</w:t>
      </w:r>
      <w:r w:rsidR="00D90493">
        <w:rPr>
          <w:rtl/>
        </w:rPr>
        <w:t xml:space="preserve"> </w:t>
      </w:r>
      <w:r w:rsidRPr="00E8235D">
        <w:rPr>
          <w:rtl/>
        </w:rPr>
        <w:t>מיליון שקל, למה זועקים כל אלה אבירי הניקיון הציבורי וניקיון</w:t>
      </w:r>
      <w:r w:rsidR="00D90493">
        <w:rPr>
          <w:rtl/>
        </w:rPr>
        <w:t xml:space="preserve"> </w:t>
      </w:r>
      <w:r w:rsidRPr="00E8235D">
        <w:rPr>
          <w:rtl/>
        </w:rPr>
        <w:t>הכפיים</w:t>
      </w:r>
      <w:r w:rsidR="00D90493">
        <w:rPr>
          <w:rtl/>
        </w:rPr>
        <w:t xml:space="preserve"> </w:t>
      </w:r>
      <w:r w:rsidRPr="00E8235D">
        <w:rPr>
          <w:rtl/>
        </w:rPr>
        <w:t>כשבאותו</w:t>
      </w:r>
      <w:r w:rsidR="00D90493">
        <w:rPr>
          <w:rtl/>
        </w:rPr>
        <w:t xml:space="preserve"> </w:t>
      </w: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מוזרמים</w:t>
      </w:r>
      <w:r w:rsidR="00D90493">
        <w:rPr>
          <w:rtl/>
        </w:rPr>
        <w:t xml:space="preserve"> </w:t>
      </w:r>
      <w:r w:rsidRPr="00E8235D">
        <w:rPr>
          <w:rtl/>
        </w:rPr>
        <w:t>מיליארדים לקבוצה, לשכבה דקיקה מאוד של בעלי הון</w:t>
      </w:r>
      <w:r w:rsidR="00D90493">
        <w:rPr>
          <w:rtl/>
        </w:rPr>
        <w:t xml:space="preserve"> </w:t>
      </w:r>
      <w:r w:rsidRPr="00E8235D">
        <w:rPr>
          <w:rtl/>
        </w:rPr>
        <w:t>מהקופה הציבורית שמעבירים להם מהממשלה לבעלי הון ולמעסיקים?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מדובר פה על ערבות הדדית, אבל הקואליציה ושר האוצר ויושב</w:t>
      </w:r>
      <w:r w:rsidR="00D90493">
        <w:rPr>
          <w:rtl/>
        </w:rPr>
        <w:t>-</w:t>
      </w:r>
      <w:r w:rsidRPr="00E8235D">
        <w:rPr>
          <w:rtl/>
        </w:rPr>
        <w:t>ראש הקואליציה בעצם</w:t>
      </w:r>
      <w:r w:rsidR="00D90493">
        <w:rPr>
          <w:rtl/>
        </w:rPr>
        <w:t xml:space="preserve"> </w:t>
      </w:r>
      <w:r w:rsidRPr="00E8235D">
        <w:rPr>
          <w:rtl/>
        </w:rPr>
        <w:t>לא רוצים</w:t>
      </w:r>
      <w:r w:rsidR="00D90493">
        <w:rPr>
          <w:rtl/>
        </w:rPr>
        <w:t xml:space="preserve"> </w:t>
      </w:r>
      <w:r w:rsidRPr="00E8235D">
        <w:rPr>
          <w:rtl/>
        </w:rPr>
        <w:t>ערבות</w:t>
      </w:r>
      <w:r w:rsidR="00D90493">
        <w:rPr>
          <w:rtl/>
        </w:rPr>
        <w:t xml:space="preserve"> </w:t>
      </w:r>
      <w:r w:rsidRPr="00E8235D">
        <w:rPr>
          <w:rtl/>
        </w:rPr>
        <w:t>הדדית בחברה הישראלית, אלא רוצים השתעבדות של החברה כולה לקבוצה</w:t>
      </w:r>
      <w:r w:rsidR="00D90493">
        <w:rPr>
          <w:rtl/>
        </w:rPr>
        <w:t xml:space="preserve"> </w:t>
      </w:r>
      <w:r w:rsidRPr="00E8235D">
        <w:rPr>
          <w:rtl/>
        </w:rPr>
        <w:t>קטנה, דקיקה של בעלי הון שמוזרמים אליהם מיליארדים מדי שנה. על</w:t>
      </w:r>
      <w:r w:rsidR="00D90493">
        <w:rPr>
          <w:rtl/>
        </w:rPr>
        <w:t>-</w:t>
      </w:r>
      <w:r w:rsidRPr="00E8235D">
        <w:rPr>
          <w:rtl/>
        </w:rPr>
        <w:t>פי הערכות של השנה</w:t>
      </w:r>
      <w:r w:rsidR="00D90493">
        <w:rPr>
          <w:rtl/>
        </w:rPr>
        <w:t xml:space="preserve"> </w:t>
      </w:r>
      <w:r w:rsidRPr="00E8235D">
        <w:rPr>
          <w:rtl/>
        </w:rPr>
        <w:t>האחרונה,</w:t>
      </w:r>
      <w:r w:rsidR="00D90493">
        <w:rPr>
          <w:rtl/>
        </w:rPr>
        <w:t xml:space="preserve"> </w:t>
      </w:r>
      <w:r w:rsidRPr="00E8235D">
        <w:rPr>
          <w:rtl/>
        </w:rPr>
        <w:t>מהכסף</w:t>
      </w:r>
      <w:r w:rsidR="00D90493">
        <w:rPr>
          <w:rtl/>
        </w:rPr>
        <w:t xml:space="preserve"> </w:t>
      </w:r>
      <w:r w:rsidRPr="00E8235D">
        <w:rPr>
          <w:rtl/>
        </w:rPr>
        <w:t>הציבורי</w:t>
      </w:r>
      <w:r w:rsidR="00D90493">
        <w:rPr>
          <w:rtl/>
        </w:rPr>
        <w:t xml:space="preserve"> </w:t>
      </w:r>
      <w:r w:rsidRPr="00E8235D">
        <w:rPr>
          <w:rtl/>
        </w:rPr>
        <w:t>שלי, שלך ושלו הוזרמו השנה כ</w:t>
      </w:r>
      <w:r w:rsidR="00D90493">
        <w:rPr>
          <w:rtl/>
        </w:rPr>
        <w:t>-</w:t>
      </w:r>
      <w:r w:rsidRPr="00E8235D">
        <w:rPr>
          <w:rtl/>
        </w:rPr>
        <w:t>12 מיליארד שקל לבעלי הון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כדי לכסות כל מיני הוצאות שהם היו אמורים לכסות בעצמם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לסכם,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ופה</w:t>
      </w:r>
      <w:r>
        <w:rPr>
          <w:rtl/>
        </w:rPr>
        <w:t xml:space="preserve"> </w:t>
      </w:r>
      <w:r w:rsidR="00E8235D" w:rsidRPr="00E8235D">
        <w:rPr>
          <w:rtl/>
        </w:rPr>
        <w:t>זועקים</w:t>
      </w:r>
      <w:r>
        <w:rPr>
          <w:rtl/>
        </w:rPr>
        <w:t xml:space="preserve">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450</w:t>
      </w:r>
      <w:r>
        <w:rPr>
          <w:rtl/>
        </w:rPr>
        <w:t xml:space="preserve"> </w:t>
      </w:r>
      <w:r w:rsidR="00E8235D" w:rsidRPr="00E8235D">
        <w:rPr>
          <w:rtl/>
        </w:rPr>
        <w:t>מיליון שקל כדי לתמוך במשפחות קשות יום, משפחות</w:t>
      </w:r>
      <w:r>
        <w:rPr>
          <w:rtl/>
        </w:rPr>
        <w:t xml:space="preserve"> </w:t>
      </w:r>
      <w:r w:rsidR="00E8235D" w:rsidRPr="00E8235D">
        <w:rPr>
          <w:rtl/>
        </w:rPr>
        <w:t>ברוכות</w:t>
      </w:r>
      <w:r>
        <w:rPr>
          <w:rtl/>
        </w:rPr>
        <w:t xml:space="preserve"> </w:t>
      </w:r>
      <w:r w:rsidR="00E8235D" w:rsidRPr="00E8235D">
        <w:rPr>
          <w:rtl/>
        </w:rPr>
        <w:t>ילדים,</w:t>
      </w:r>
      <w:r>
        <w:rPr>
          <w:rtl/>
        </w:rPr>
        <w:t xml:space="preserve"> </w:t>
      </w:r>
      <w:r w:rsidR="00E8235D" w:rsidRPr="00E8235D">
        <w:rPr>
          <w:rtl/>
        </w:rPr>
        <w:t>משפחות</w:t>
      </w:r>
      <w:r>
        <w:rPr>
          <w:rtl/>
        </w:rPr>
        <w:t xml:space="preserve"> </w:t>
      </w:r>
      <w:r w:rsidR="00E8235D" w:rsidRPr="00E8235D">
        <w:rPr>
          <w:rtl/>
        </w:rPr>
        <w:t>שקשה</w:t>
      </w:r>
      <w:r>
        <w:rPr>
          <w:rtl/>
        </w:rPr>
        <w:t xml:space="preserve"> </w:t>
      </w:r>
      <w:r w:rsidR="00E8235D" w:rsidRPr="00E8235D">
        <w:rPr>
          <w:rtl/>
        </w:rPr>
        <w:t>להן</w:t>
      </w:r>
      <w:r>
        <w:rPr>
          <w:rtl/>
        </w:rPr>
        <w:t xml:space="preserve"> </w:t>
      </w:r>
      <w:r w:rsidR="00E8235D" w:rsidRPr="00E8235D">
        <w:rPr>
          <w:rtl/>
        </w:rPr>
        <w:t>להשיג את הפרנסה הבסיסית ואת הקיום הבסיסי של</w:t>
      </w:r>
      <w:r>
        <w:rPr>
          <w:rtl/>
        </w:rPr>
        <w:t xml:space="preserve"> </w:t>
      </w:r>
      <w:r w:rsidR="00E8235D" w:rsidRPr="00E8235D">
        <w:rPr>
          <w:rtl/>
        </w:rPr>
        <w:t>חינוך ובריאות והדברים הבסיסיים האחרים.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אני חושב שהצעת החוק הזאת ראויה לתמיכה של כלל חברי</w:t>
      </w:r>
      <w:r w:rsidR="00D90493">
        <w:rPr>
          <w:rtl/>
        </w:rPr>
        <w:t xml:space="preserve"> </w:t>
      </w:r>
      <w:r w:rsidRPr="00E8235D">
        <w:rPr>
          <w:rtl/>
        </w:rPr>
        <w:t>הכנסת.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לחבר הכנסת ברכה.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נסים זאב,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אחרון הדוברים,</w:t>
      </w:r>
      <w:r w:rsidR="00D90493">
        <w:rPr>
          <w:rtl/>
        </w:rPr>
        <w:t xml:space="preserve"> </w:t>
      </w:r>
      <w:r w:rsidRPr="00E8235D">
        <w:rPr>
          <w:rtl/>
        </w:rPr>
        <w:t>חבר הכנסת שמואל הלפרט.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פורז,</w:t>
      </w:r>
      <w:r w:rsidR="00D90493">
        <w:rPr>
          <w:rtl/>
        </w:rPr>
        <w:t xml:space="preserve"> </w:t>
      </w:r>
      <w:r w:rsidRPr="00E8235D">
        <w:rPr>
          <w:rtl/>
        </w:rPr>
        <w:t>ריבלין</w:t>
      </w:r>
      <w:r w:rsidR="00D90493">
        <w:rPr>
          <w:rtl/>
        </w:rPr>
        <w:t xml:space="preserve"> </w:t>
      </w:r>
      <w:r w:rsidRPr="00E8235D">
        <w:rPr>
          <w:rtl/>
        </w:rPr>
        <w:t>והשר</w:t>
      </w:r>
      <w:r w:rsidR="00D90493">
        <w:rPr>
          <w:rtl/>
        </w:rPr>
        <w:t xml:space="preserve"> </w:t>
      </w:r>
      <w:r w:rsidRPr="00E8235D">
        <w:rPr>
          <w:rtl/>
        </w:rPr>
        <w:t>המקשר חיים רמון, תוכלו להמשיך את שיחתכם</w:t>
      </w:r>
      <w:r w:rsidR="00D90493">
        <w:rPr>
          <w:rtl/>
        </w:rPr>
        <w:t xml:space="preserve"> </w:t>
      </w:r>
      <w:r w:rsidRPr="00E8235D">
        <w:rPr>
          <w:rtl/>
        </w:rPr>
        <w:t>סביב שולחן הממשלה, יש שם מספיק כורסאות ריקות.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אבל לי אסור לשבת שם. זו מגלומניה אסורה.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אחרי קבלת חוק פיזור הכנסת, דומני שגם אתה יכול לשבת שם. זה כבר לא מעלה ולא</w:t>
      </w:r>
      <w:r w:rsidR="00D90493">
        <w:rPr>
          <w:rtl/>
        </w:rPr>
        <w:t xml:space="preserve"> </w:t>
      </w:r>
      <w:r w:rsidRPr="00E8235D">
        <w:rPr>
          <w:rtl/>
        </w:rPr>
        <w:t>מוריד.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כולנו שמענו לפני כמה שנים על</w:t>
      </w:r>
      <w:r w:rsidR="00D90493">
        <w:rPr>
          <w:rtl/>
        </w:rPr>
        <w:t xml:space="preserve"> </w:t>
      </w:r>
      <w:r w:rsidRPr="00E8235D">
        <w:rPr>
          <w:rtl/>
        </w:rPr>
        <w:t>הרעיון</w:t>
      </w:r>
      <w:r w:rsidR="00D90493">
        <w:rPr>
          <w:rtl/>
        </w:rPr>
        <w:t xml:space="preserve"> </w:t>
      </w:r>
      <w:r w:rsidRPr="00E8235D">
        <w:rPr>
          <w:rtl/>
        </w:rPr>
        <w:t>הנפלא</w:t>
      </w:r>
      <w:r w:rsidR="00D90493">
        <w:rPr>
          <w:rtl/>
        </w:rPr>
        <w:t xml:space="preserve"> – </w:t>
      </w:r>
      <w:r w:rsidRPr="00E8235D">
        <w:rPr>
          <w:rtl/>
        </w:rPr>
        <w:t>הקמת</w:t>
      </w:r>
      <w:r w:rsidR="00D90493">
        <w:rPr>
          <w:rtl/>
        </w:rPr>
        <w:t xml:space="preserve"> </w:t>
      </w:r>
      <w:r w:rsidRPr="00E8235D">
        <w:rPr>
          <w:rtl/>
        </w:rPr>
        <w:t>ועדה למלחמה בעוני. שמעתם על זה? היום כולנו מודים שהכול</w:t>
      </w:r>
      <w:r w:rsidR="00D90493">
        <w:rPr>
          <w:rtl/>
        </w:rPr>
        <w:t xml:space="preserve"> </w:t>
      </w:r>
      <w:r w:rsidRPr="00E8235D">
        <w:rPr>
          <w:rtl/>
        </w:rPr>
        <w:t>בלוף;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הקימה</w:t>
      </w:r>
      <w:r w:rsidR="00D90493">
        <w:rPr>
          <w:rtl/>
        </w:rPr>
        <w:t xml:space="preserve"> </w:t>
      </w:r>
      <w:r w:rsidRPr="00E8235D">
        <w:rPr>
          <w:rtl/>
        </w:rPr>
        <w:t>ועדה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למלחמה בעוני אלא למלחמה בעניים, לא למען 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 ילדים אלא נגד משפחות ברוכות ילדים.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72,000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שיש להן חמישה עד 18 ילדים, נמצאות</w:t>
      </w:r>
      <w:r w:rsidR="00D90493">
        <w:rPr>
          <w:rtl/>
        </w:rPr>
        <w:t xml:space="preserve"> </w:t>
      </w:r>
      <w:r w:rsidRPr="00E8235D">
        <w:rPr>
          <w:rtl/>
        </w:rPr>
        <w:t>ומחכות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הזה שיעבור, ובסך הכול כתוצאה מהתיקון המעוות הזה שהיה עד כה, אפשר</w:t>
      </w:r>
      <w:r w:rsidR="00D90493">
        <w:rPr>
          <w:rtl/>
        </w:rPr>
        <w:t xml:space="preserve"> </w:t>
      </w:r>
      <w:r w:rsidRPr="00E8235D">
        <w:rPr>
          <w:rtl/>
        </w:rPr>
        <w:t>בסך הכול להעלות את הרף ב</w:t>
      </w:r>
      <w:r w:rsidR="00D90493">
        <w:rPr>
          <w:rtl/>
        </w:rPr>
        <w:t>-</w:t>
      </w:r>
      <w:r w:rsidR="00D90493" w:rsidRPr="00E8235D">
        <w:rPr>
          <w:rtl/>
        </w:rPr>
        <w:t>10</w:t>
      </w:r>
      <w:r w:rsidR="00D90493">
        <w:rPr>
          <w:rtl/>
        </w:rPr>
        <w:t>%</w:t>
      </w:r>
      <w:r w:rsidRPr="00E8235D">
        <w:rPr>
          <w:rtl/>
        </w:rPr>
        <w:t xml:space="preserve"> ולהוציא ילדים מתחת לקו העוני.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 במדינת ישראל כמעט חצי מיליון ילדים שנחשבים לילדים רעבים ועניים </w:t>
      </w:r>
      <w:r w:rsidR="00D90493">
        <w:rPr>
          <w:rtl/>
        </w:rPr>
        <w:t xml:space="preserve">–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הממשלה הזאת היא ממשלה חברתית מאוד. אז מה קרה? האם אנחנו יכולים להפקיר אותם</w:t>
      </w:r>
      <w:r w:rsidR="00D90493">
        <w:rPr>
          <w:rtl/>
        </w:rPr>
        <w:t xml:space="preserve"> </w:t>
      </w:r>
      <w:r w:rsidRPr="00E8235D">
        <w:rPr>
          <w:rtl/>
        </w:rPr>
        <w:t>ילדים, אותן משפחות והעובדים הסוציאליים שאין להם כלים איך להתמודד?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כשמשפחה פונה לעובדת סוציאלית </w:t>
      </w:r>
      <w:r w:rsidR="00D90493">
        <w:rPr>
          <w:rtl/>
        </w:rPr>
        <w:t>–</w:t>
      </w:r>
      <w:r w:rsidRPr="00E8235D">
        <w:rPr>
          <w:rtl/>
        </w:rPr>
        <w:t xml:space="preserve"> ו</w:t>
      </w:r>
      <w:r w:rsidR="00D90493">
        <w:rPr>
          <w:rtl/>
        </w:rPr>
        <w:t>-</w:t>
      </w:r>
      <w:r w:rsidRPr="00E8235D">
        <w:rPr>
          <w:rtl/>
        </w:rPr>
        <w:t>15 שנה הייתי ממונה על תיק הרווחה בעיריית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ירושלים </w:t>
      </w:r>
      <w:r w:rsidR="00D90493">
        <w:rPr>
          <w:rtl/>
        </w:rPr>
        <w:t>–</w:t>
      </w:r>
      <w:r w:rsidRPr="00E8235D">
        <w:rPr>
          <w:rtl/>
        </w:rPr>
        <w:t xml:space="preserve"> משפחות פונות, אין מענה, כי אין תקציב לצרכים מיוחדים.</w:t>
      </w:r>
      <w:r w:rsidR="00D90493">
        <w:rPr>
          <w:rtl/>
        </w:rPr>
        <w:t xml:space="preserve"> </w:t>
      </w:r>
      <w:r w:rsidRPr="00E8235D">
        <w:rPr>
          <w:rtl/>
        </w:rPr>
        <w:t>התשובה של אורה</w:t>
      </w:r>
      <w:r w:rsidR="00D90493">
        <w:rPr>
          <w:rtl/>
        </w:rPr>
        <w:t xml:space="preserve"> </w:t>
      </w:r>
      <w:r w:rsidRPr="00E8235D">
        <w:rPr>
          <w:rtl/>
        </w:rPr>
        <w:t>נמיר,</w:t>
      </w:r>
      <w:r w:rsidR="00D90493">
        <w:rPr>
          <w:rtl/>
        </w:rPr>
        <w:t xml:space="preserve"> </w:t>
      </w:r>
      <w:r w:rsidRPr="00E8235D">
        <w:rPr>
          <w:rtl/>
        </w:rPr>
        <w:t>שרת</w:t>
      </w:r>
      <w:r w:rsidR="00D90493">
        <w:rPr>
          <w:rtl/>
        </w:rPr>
        <w:t xml:space="preserve"> </w:t>
      </w:r>
      <w:r w:rsidRPr="00E8235D">
        <w:rPr>
          <w:rtl/>
        </w:rPr>
        <w:t>העבודה,</w:t>
      </w:r>
      <w:r w:rsidR="00D90493">
        <w:rPr>
          <w:rtl/>
        </w:rPr>
        <w:t xml:space="preserve"> </w:t>
      </w:r>
      <w:r w:rsidRPr="00E8235D">
        <w:rPr>
          <w:rtl/>
        </w:rPr>
        <w:t>היתה: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שמטפל בעוני. מי מטפל? הביטוח הלאומי, שם הם</w:t>
      </w:r>
      <w:r w:rsidR="00D90493">
        <w:rPr>
          <w:rtl/>
        </w:rPr>
        <w:t xml:space="preserve"> </w:t>
      </w:r>
      <w:r w:rsidRPr="00E8235D">
        <w:rPr>
          <w:rtl/>
        </w:rPr>
        <w:t>מטפלים בעוני.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קרה,</w:t>
      </w:r>
      <w:r w:rsidR="00D90493">
        <w:rPr>
          <w:rtl/>
        </w:rPr>
        <w:t xml:space="preserve"> </w:t>
      </w:r>
      <w:r w:rsidRPr="00E8235D">
        <w:rPr>
          <w:rtl/>
        </w:rPr>
        <w:t>רבותי?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רגע האמת, הגיע הזמן לטפל במשפחות האלה ובעניים</w:t>
      </w:r>
      <w:r w:rsidR="00D90493">
        <w:rPr>
          <w:rtl/>
        </w:rPr>
        <w:t xml:space="preserve"> </w:t>
      </w:r>
      <w:r w:rsidRPr="00E8235D">
        <w:rPr>
          <w:rtl/>
        </w:rPr>
        <w:t>האלה. אז מה ההתעלמות הזאת? מה הצביעות הזאת? מה הרמאות הזאת? אם יש לממשלה עניין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לטפל באמת בעוני </w:t>
      </w:r>
      <w:r w:rsidR="00D90493">
        <w:rPr>
          <w:rtl/>
        </w:rPr>
        <w:t>–</w:t>
      </w:r>
      <w:r w:rsidRPr="00E8235D">
        <w:rPr>
          <w:rtl/>
        </w:rPr>
        <w:t xml:space="preserve"> זה הזמן וזה הרגע.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מה המשמעות, רבותי </w:t>
      </w:r>
      <w:r w:rsidR="00D90493">
        <w:rPr>
          <w:rtl/>
        </w:rPr>
        <w:t>–</w:t>
      </w:r>
      <w:r w:rsidRPr="00E8235D">
        <w:rPr>
          <w:rtl/>
        </w:rPr>
        <w:t xml:space="preserve"> חוק רע, חוק גרוע, סקטוריאלי, הטבות מרחיקות לכת. רציתי</w:t>
      </w:r>
      <w:r w:rsidR="00D90493">
        <w:rPr>
          <w:rtl/>
        </w:rPr>
        <w:t xml:space="preserve"> </w:t>
      </w:r>
      <w:r w:rsidRPr="00E8235D">
        <w:rPr>
          <w:rtl/>
        </w:rPr>
        <w:t>ללמוד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הטבלה</w:t>
      </w:r>
      <w:r w:rsidR="00D90493">
        <w:rPr>
          <w:rtl/>
        </w:rPr>
        <w:t xml:space="preserve"> </w:t>
      </w:r>
      <w:r w:rsidRPr="00E8235D">
        <w:rPr>
          <w:rtl/>
        </w:rPr>
        <w:t>באמת, על אילו הטבות בכלל מדובר? על מה מדובר? מדובר פה במשפחה</w:t>
      </w:r>
      <w:r w:rsidR="00D90493">
        <w:rPr>
          <w:rtl/>
        </w:rPr>
        <w:t xml:space="preserve"> </w:t>
      </w:r>
      <w:r w:rsidRPr="00E8235D">
        <w:rPr>
          <w:rtl/>
        </w:rPr>
        <w:t>ברוכת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הממוצע, נאמר, עשרה ילדים במשפחות ברוכות ילדים, או תשעה.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5,000</w:t>
      </w:r>
      <w:r w:rsidR="00D90493">
        <w:rPr>
          <w:rtl/>
        </w:rPr>
        <w:t xml:space="preserve"> </w:t>
      </w:r>
      <w:r w:rsidRPr="00E8235D">
        <w:rPr>
          <w:rtl/>
        </w:rPr>
        <w:t>שקל, תקבל אותה משפחה 6,500.</w:t>
      </w:r>
      <w:r w:rsidR="00D90493">
        <w:rPr>
          <w:rtl/>
        </w:rPr>
        <w:t xml:space="preserve"> </w:t>
      </w:r>
      <w:r w:rsidRPr="00E8235D">
        <w:rPr>
          <w:rtl/>
        </w:rPr>
        <w:t>מדובר בסך הכול ב</w:t>
      </w:r>
      <w:r w:rsidR="00D90493">
        <w:rPr>
          <w:rtl/>
        </w:rPr>
        <w:t>-</w:t>
      </w:r>
      <w:r w:rsidRPr="00E8235D">
        <w:rPr>
          <w:rtl/>
        </w:rPr>
        <w:t>1,500 שקל נוספים לאותו אב</w:t>
      </w:r>
      <w:r w:rsidR="00D90493">
        <w:rPr>
          <w:rtl/>
        </w:rPr>
        <w:t xml:space="preserve"> </w:t>
      </w:r>
      <w:r w:rsidRPr="00E8235D">
        <w:rPr>
          <w:rtl/>
        </w:rPr>
        <w:t>משפחה</w:t>
      </w:r>
      <w:r w:rsidR="00D90493">
        <w:rPr>
          <w:rtl/>
        </w:rPr>
        <w:t xml:space="preserve"> </w:t>
      </w:r>
      <w:r w:rsidRPr="00E8235D">
        <w:rPr>
          <w:rtl/>
        </w:rPr>
        <w:t>שהשכר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עולה;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אין מנין לקחת את מס ההכנסה כי הוא גבולי מאוד</w:t>
      </w:r>
      <w:r w:rsidR="00D90493">
        <w:rPr>
          <w:rtl/>
        </w:rPr>
        <w:t xml:space="preserve"> </w:t>
      </w:r>
      <w:r w:rsidRPr="00E8235D">
        <w:rPr>
          <w:rtl/>
        </w:rPr>
        <w:t>מבחינת השכר שלו.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כשמדברים על לשלוח יד לקופה הציבורית </w:t>
      </w:r>
      <w:r w:rsidR="00D90493">
        <w:rPr>
          <w:rtl/>
        </w:rPr>
        <w:t>–</w:t>
      </w:r>
      <w:r w:rsidRPr="00E8235D">
        <w:rPr>
          <w:rtl/>
        </w:rPr>
        <w:t xml:space="preserve"> איפה המצפון של אותם חברי כנסת שבמשך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גנבו, עשקו את המשפחות האלה? כי המשפחות משלמות לפי השכר הממוצע במשק כ</w:t>
      </w:r>
      <w:r w:rsidR="00D90493">
        <w:rPr>
          <w:rtl/>
        </w:rPr>
        <w:t>-</w:t>
      </w:r>
      <w:r w:rsidR="00D90493" w:rsidRPr="00E8235D">
        <w:rPr>
          <w:rtl/>
        </w:rPr>
        <w:t>5</w:t>
      </w:r>
      <w:r w:rsidR="00D90493">
        <w:rPr>
          <w:rtl/>
        </w:rPr>
        <w:t>%</w:t>
      </w:r>
      <w:r w:rsidRPr="00E8235D">
        <w:rPr>
          <w:rtl/>
        </w:rPr>
        <w:t>.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אותו שכר, אותו תקציב של אותן משפחות, לא עלה לפי השכר הממוצע במשק? למה על</w:t>
      </w:r>
      <w:r w:rsidR="00D90493">
        <w:rPr>
          <w:rtl/>
        </w:rPr>
        <w:t xml:space="preserve"> </w:t>
      </w:r>
      <w:r w:rsidRPr="00E8235D">
        <w:rPr>
          <w:rtl/>
        </w:rPr>
        <w:t>זה לא מדברים? למה משקרים?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הם לא עובדים, למה אתה מדבר על שכר?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משלם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השכר הממוצע במשק, מגיע לי לקבל את ההטבות ואת התקציב</w:t>
      </w:r>
      <w:r w:rsidR="00D90493">
        <w:rPr>
          <w:rtl/>
        </w:rPr>
        <w:t xml:space="preserve"> </w:t>
      </w:r>
      <w:r w:rsidRPr="00E8235D">
        <w:rPr>
          <w:rtl/>
        </w:rPr>
        <w:t>בעבור ילדי לפי השכר הממוצע במשק. לא יכול להיות, שמיליארדי שקלים עברו במשך שנים</w:t>
      </w:r>
      <w:r w:rsidR="00D90493">
        <w:rPr>
          <w:rtl/>
        </w:rPr>
        <w:t xml:space="preserve"> </w:t>
      </w:r>
      <w:r w:rsidRPr="00E8235D">
        <w:rPr>
          <w:rtl/>
        </w:rPr>
        <w:t>לפרויקטים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אחרים, ואותן משפחות שילמו בעבור אותם ילדים לאותו סעיף </w:t>
      </w:r>
      <w:r w:rsidR="00D90493">
        <w:rPr>
          <w:rtl/>
        </w:rPr>
        <w:t>–</w:t>
      </w:r>
      <w:r w:rsidRPr="00E8235D">
        <w:rPr>
          <w:rtl/>
        </w:rPr>
        <w:t xml:space="preserve"> ואותם כספים</w:t>
      </w:r>
      <w:r w:rsidR="00D90493">
        <w:rPr>
          <w:rtl/>
        </w:rPr>
        <w:t xml:space="preserve"> </w:t>
      </w:r>
      <w:r w:rsidRPr="00E8235D">
        <w:rPr>
          <w:rtl/>
        </w:rPr>
        <w:t>מועברים לפרויקטים אחרים. לא יעלה על הדעת.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מה מדברים? על העלייה למדינת ישראל. רבותי, כל ילד שנולד פה, הוא לא</w:t>
      </w:r>
      <w:r w:rsidR="00D90493">
        <w:rPr>
          <w:rtl/>
        </w:rPr>
        <w:t xml:space="preserve"> </w:t>
      </w:r>
      <w:r w:rsidRPr="00E8235D">
        <w:rPr>
          <w:rtl/>
        </w:rPr>
        <w:t>עולה</w:t>
      </w:r>
      <w:r w:rsidR="00D90493">
        <w:rPr>
          <w:rtl/>
        </w:rPr>
        <w:t xml:space="preserve"> </w:t>
      </w:r>
      <w:r w:rsidRPr="00E8235D">
        <w:rPr>
          <w:rtl/>
        </w:rPr>
        <w:t>חדש?</w:t>
      </w:r>
      <w:r w:rsidR="00D90493">
        <w:rPr>
          <w:rtl/>
        </w:rPr>
        <w:t xml:space="preserve"> </w:t>
      </w:r>
      <w:r w:rsidRPr="00E8235D">
        <w:rPr>
          <w:rtl/>
        </w:rPr>
        <w:t>הוא לא יצור חדש? כמה משקיעים כאן בעולים, וזו לא השקעה שמדינת ישראל</w:t>
      </w:r>
      <w:r w:rsidR="00D90493">
        <w:rPr>
          <w:rtl/>
        </w:rPr>
        <w:t xml:space="preserve"> </w:t>
      </w:r>
      <w:r w:rsidRPr="00E8235D">
        <w:rPr>
          <w:rtl/>
        </w:rPr>
        <w:t>מכירה</w:t>
      </w:r>
      <w:r w:rsidR="00D90493">
        <w:rPr>
          <w:rtl/>
        </w:rPr>
        <w:t xml:space="preserve"> </w:t>
      </w:r>
      <w:r w:rsidRPr="00E8235D">
        <w:rPr>
          <w:rtl/>
        </w:rPr>
        <w:t>בה? על מה מדובר, על השתתפות לא בדיור אלא בהורדת רף העוני במדינה ב</w:t>
      </w:r>
      <w:r w:rsidR="00D90493">
        <w:rPr>
          <w:rtl/>
        </w:rPr>
        <w:t>-</w:t>
      </w:r>
      <w:r w:rsidRPr="00E8235D">
        <w:rPr>
          <w:rtl/>
        </w:rPr>
        <w:t>1,500</w:t>
      </w:r>
      <w:r w:rsidR="00D90493">
        <w:rPr>
          <w:rtl/>
        </w:rPr>
        <w:t xml:space="preserve"> </w:t>
      </w:r>
      <w:r w:rsidRPr="00E8235D">
        <w:rPr>
          <w:rtl/>
        </w:rPr>
        <w:t>שקלים לאב עם עשרה ילדים.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הנתונים המדאיגים ולאור המצב שהיה עד כה, אני רוצה</w:t>
      </w:r>
      <w:r w:rsidR="00D90493">
        <w:rPr>
          <w:rtl/>
        </w:rPr>
        <w:t xml:space="preserve"> </w:t>
      </w:r>
      <w:r w:rsidRPr="00E8235D">
        <w:rPr>
          <w:rtl/>
        </w:rPr>
        <w:t>לקרוא</w:t>
      </w:r>
      <w:r w:rsidR="00D90493">
        <w:rPr>
          <w:rtl/>
        </w:rPr>
        <w:t xml:space="preserve"> </w:t>
      </w:r>
      <w:r w:rsidRPr="00E8235D">
        <w:rPr>
          <w:rtl/>
        </w:rPr>
        <w:t>בפניכם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הטבלה,</w:t>
      </w:r>
      <w:r w:rsidR="00D90493">
        <w:rPr>
          <w:rtl/>
        </w:rPr>
        <w:t xml:space="preserve"> </w:t>
      </w:r>
      <w:r w:rsidRPr="00E8235D">
        <w:rPr>
          <w:rtl/>
        </w:rPr>
        <w:t>ואני כבר מסיים. עד היום הכירו בילד אחד ב</w:t>
      </w:r>
      <w:r w:rsidR="00D90493">
        <w:rPr>
          <w:rtl/>
        </w:rPr>
        <w:t>-</w:t>
      </w:r>
      <w:r w:rsidRPr="00E8235D">
        <w:rPr>
          <w:rtl/>
        </w:rPr>
        <w:t>171 שקלים,</w:t>
      </w:r>
      <w:r w:rsidR="00D90493">
        <w:rPr>
          <w:rtl/>
        </w:rPr>
        <w:t xml:space="preserve"> </w:t>
      </w:r>
      <w:r w:rsidRPr="00E8235D">
        <w:rPr>
          <w:rtl/>
        </w:rPr>
        <w:t>בשני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342 שקלים. שלושה ילדים </w:t>
      </w:r>
      <w:r w:rsidR="00D90493">
        <w:rPr>
          <w:rtl/>
        </w:rPr>
        <w:t>–</w:t>
      </w:r>
      <w:r w:rsidRPr="00E8235D">
        <w:rPr>
          <w:rtl/>
        </w:rPr>
        <w:t xml:space="preserve"> 684 שקלים, חמישה ילדים </w:t>
      </w:r>
      <w:r w:rsidR="00D90493">
        <w:rPr>
          <w:rtl/>
        </w:rPr>
        <w:t>–</w:t>
      </w:r>
      <w:r w:rsidRPr="00E8235D">
        <w:rPr>
          <w:rtl/>
        </w:rPr>
        <w:t xml:space="preserve"> 1,959 שקלים.</w:t>
      </w:r>
      <w:r w:rsidR="00D90493">
        <w:rPr>
          <w:rtl/>
        </w:rPr>
        <w:t xml:space="preserve"> </w:t>
      </w:r>
      <w:r w:rsidRPr="00E8235D">
        <w:rPr>
          <w:rtl/>
        </w:rPr>
        <w:t>אם נתבונן ונראה, עד ארבעה ילדים כן הכירו בכך שיש צורך להכפיל את הסכום, כדי לתת</w:t>
      </w:r>
      <w:r w:rsidR="00D90493">
        <w:rPr>
          <w:rtl/>
        </w:rPr>
        <w:t xml:space="preserve"> </w:t>
      </w:r>
      <w:r w:rsidRPr="00E8235D">
        <w:rPr>
          <w:rtl/>
        </w:rPr>
        <w:t>מענה</w:t>
      </w:r>
      <w:r w:rsidR="00D90493">
        <w:rPr>
          <w:rtl/>
        </w:rPr>
        <w:t xml:space="preserve"> </w:t>
      </w:r>
      <w:r w:rsidRPr="00E8235D">
        <w:rPr>
          <w:rtl/>
        </w:rPr>
        <w:t>לאותן משפחות ברוכות ילדים. אז כיוון שההצעה הובאה על</w:t>
      </w:r>
      <w:r w:rsidR="00D90493">
        <w:rPr>
          <w:rtl/>
        </w:rPr>
        <w:t>-</w:t>
      </w:r>
      <w:r w:rsidRPr="00E8235D">
        <w:rPr>
          <w:rtl/>
        </w:rPr>
        <w:t>ידי איש חרדי,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הלפרט,</w:t>
      </w:r>
      <w:r w:rsidR="00D90493">
        <w:rPr>
          <w:rtl/>
        </w:rPr>
        <w:t xml:space="preserve"> </w:t>
      </w:r>
      <w:r w:rsidRPr="00E8235D">
        <w:rPr>
          <w:rtl/>
        </w:rPr>
        <w:t>זו הסיבה לא להכיר בכך? כיוון שבמגזרים הערבי והחרדי יש יותר 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 ילדים, האם בגלל זה צריך לא להכיר בכך?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חלק מהחברה הישראלית, אדוני היושב</w:t>
      </w:r>
      <w:r w:rsidR="00D90493">
        <w:rPr>
          <w:rtl/>
        </w:rPr>
        <w:t>-</w:t>
      </w:r>
      <w:r w:rsidRPr="00E8235D">
        <w:rPr>
          <w:rtl/>
        </w:rPr>
        <w:t>ראש? איך אין בושה, לעמוד</w:t>
      </w:r>
      <w:r w:rsidR="00D90493">
        <w:rPr>
          <w:rtl/>
        </w:rPr>
        <w:t xml:space="preserve"> </w:t>
      </w:r>
      <w:r w:rsidRPr="00E8235D">
        <w:rPr>
          <w:rtl/>
        </w:rPr>
        <w:t>מעל הבמה הזאת ולומר שזוהי הצעה סקטוריאלית?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לחבר הכנסת נסים זאב. חבר הכנסת הלפרט, אחרון הדוברים,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כנסת נכבדה, על הצעת חוק משפחות ברוכות ילדים חתמו 71 חברי</w:t>
      </w:r>
      <w:r w:rsidR="00D90493">
        <w:rPr>
          <w:rtl/>
        </w:rPr>
        <w:t xml:space="preserve"> </w:t>
      </w:r>
      <w:r w:rsidRPr="00E8235D">
        <w:rPr>
          <w:rtl/>
        </w:rPr>
        <w:t>כנסת,</w:t>
      </w:r>
      <w:r w:rsidR="00D90493">
        <w:rPr>
          <w:rtl/>
        </w:rPr>
        <w:t xml:space="preserve"> </w:t>
      </w:r>
      <w:r w:rsidRPr="00E8235D">
        <w:rPr>
          <w:rtl/>
        </w:rPr>
        <w:t>כמעט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סיעות</w:t>
      </w:r>
      <w:r w:rsidR="00D90493">
        <w:rPr>
          <w:rtl/>
        </w:rPr>
        <w:t xml:space="preserve"> </w:t>
      </w:r>
      <w:r w:rsidRPr="00E8235D">
        <w:rPr>
          <w:rtl/>
        </w:rPr>
        <w:t>הבית.</w:t>
      </w:r>
      <w:r w:rsidR="00D90493">
        <w:rPr>
          <w:rtl/>
        </w:rPr>
        <w:t xml:space="preserve"> </w:t>
      </w:r>
      <w:r w:rsidRPr="00E8235D">
        <w:rPr>
          <w:rtl/>
        </w:rPr>
        <w:t>מטרת</w:t>
      </w:r>
      <w:r w:rsidR="00D90493">
        <w:rPr>
          <w:rtl/>
        </w:rPr>
        <w:t xml:space="preserve"> </w:t>
      </w:r>
      <w:r w:rsidRPr="00E8235D">
        <w:rPr>
          <w:rtl/>
        </w:rPr>
        <w:t>החוק היא לחלץ 500,000 ילדים או חלקם מקו</w:t>
      </w:r>
      <w:r w:rsidR="00D90493">
        <w:rPr>
          <w:rtl/>
        </w:rPr>
        <w:t xml:space="preserve"> </w:t>
      </w:r>
      <w:r w:rsidRPr="00E8235D">
        <w:rPr>
          <w:rtl/>
        </w:rPr>
        <w:t>העוני.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לא נועדה לדרוש מהאוצר תוספת תקציב. אגב, כספי קצבאות ילדים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תקציב</w:t>
      </w:r>
      <w:r w:rsidR="00D90493">
        <w:rPr>
          <w:rtl/>
        </w:rPr>
        <w:t xml:space="preserve"> </w:t>
      </w:r>
      <w:r w:rsidRPr="00E8235D">
        <w:rPr>
          <w:rtl/>
        </w:rPr>
        <w:t>השייך</w:t>
      </w:r>
      <w:r w:rsidR="00D90493">
        <w:rPr>
          <w:rtl/>
        </w:rPr>
        <w:t xml:space="preserve"> </w:t>
      </w:r>
      <w:r w:rsidRPr="00E8235D">
        <w:rPr>
          <w:rtl/>
        </w:rPr>
        <w:t>לאוצר,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חלק מכספי הציבור שכל אזרח משלם לביטוח הלאומי.</w:t>
      </w:r>
      <w:r w:rsidR="00D90493">
        <w:rPr>
          <w:rtl/>
        </w:rPr>
        <w:t xml:space="preserve"> </w:t>
      </w:r>
      <w:r w:rsidRPr="00E8235D">
        <w:rPr>
          <w:rtl/>
        </w:rPr>
        <w:t>כוונת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להחזיר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חלקי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השחיקה</w:t>
      </w:r>
      <w:r w:rsidR="00D90493">
        <w:rPr>
          <w:rtl/>
        </w:rPr>
        <w:t xml:space="preserve"> </w:t>
      </w:r>
      <w:r w:rsidRPr="00E8235D">
        <w:rPr>
          <w:rtl/>
        </w:rPr>
        <w:t>הגדולה במערכת הקצבאות שגרמה</w:t>
      </w:r>
      <w:r w:rsidR="00D90493">
        <w:rPr>
          <w:rtl/>
        </w:rPr>
        <w:t xml:space="preserve"> </w:t>
      </w:r>
      <w:r w:rsidRPr="00E8235D">
        <w:rPr>
          <w:rtl/>
        </w:rPr>
        <w:t>להתרחבות העוני בכלל ובקרב משפחות ברוכות ילדים בפרט.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סך</w:t>
      </w:r>
      <w:r w:rsidR="00D90493">
        <w:rPr>
          <w:rtl/>
        </w:rPr>
        <w:t xml:space="preserve"> </w:t>
      </w:r>
      <w:r w:rsidRPr="00E8235D">
        <w:rPr>
          <w:rtl/>
        </w:rPr>
        <w:t>כל עלות החוק 450 מיליון ש"ח. לצערי, שר האוצר יצא בהתקפה</w:t>
      </w:r>
      <w:r w:rsidR="00D90493">
        <w:rPr>
          <w:rtl/>
        </w:rPr>
        <w:t xml:space="preserve"> </w:t>
      </w:r>
      <w:r w:rsidRPr="00E8235D">
        <w:rPr>
          <w:rtl/>
        </w:rPr>
        <w:t>מוחצת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וכינה את החוק שאמור לתת פתרון למאות אלפי ילדים עניים ורעבים </w:t>
      </w:r>
      <w:r w:rsidR="00D90493">
        <w:rPr>
          <w:rtl/>
        </w:rPr>
        <w:t>–</w:t>
      </w:r>
      <w:r w:rsidRPr="00E8235D">
        <w:rPr>
          <w:rtl/>
        </w:rPr>
        <w:t xml:space="preserve"> פשע חברתי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וגנבת כספי ציבור לסקטורים מסוימים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כך כתוב. כך אמרת ביום שהחוק התקבל. אביא לך את העיתון, אדוני שר האוצר.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בשעה שמדובר בסך הכול בהחזר חלקי משחיקה של עשרות אחוזים בקצבאות הילדים</w:t>
      </w:r>
      <w:r>
        <w:rPr>
          <w:rtl/>
        </w:rPr>
        <w:t xml:space="preserve"> </w:t>
      </w:r>
      <w:r w:rsidR="00E8235D" w:rsidRPr="00E8235D">
        <w:rPr>
          <w:rtl/>
        </w:rPr>
        <w:t>בשנים</w:t>
      </w:r>
      <w:r>
        <w:rPr>
          <w:rtl/>
        </w:rPr>
        <w:t xml:space="preserve"> </w:t>
      </w:r>
      <w:r w:rsidR="00E8235D" w:rsidRPr="00E8235D">
        <w:rPr>
          <w:rtl/>
        </w:rPr>
        <w:t>האחרונות.</w:t>
      </w:r>
      <w:r>
        <w:rPr>
          <w:rtl/>
        </w:rPr>
        <w:t xml:space="preserve"> </w:t>
      </w:r>
      <w:r w:rsidR="00E8235D" w:rsidRPr="00E8235D">
        <w:rPr>
          <w:rtl/>
        </w:rPr>
        <w:t>רק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>שלושה חודשים שחק האוצר עוד 300 מיליון ש"ח מקצבאות</w:t>
      </w:r>
      <w:r>
        <w:rPr>
          <w:rtl/>
        </w:rPr>
        <w:t xml:space="preserve"> </w:t>
      </w:r>
      <w:r w:rsidR="00E8235D" w:rsidRPr="00E8235D">
        <w:rPr>
          <w:rtl/>
        </w:rPr>
        <w:t>הילדים.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לחלץ מאות אלפי ילדים מתחת לקו העוני, זה פשע חברתי?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אתה מדבר על סקטור מסוים, בשנת 1994 החלטת, בעידוד אנשי מרצ, לתת תוספת</w:t>
      </w:r>
      <w:r w:rsidR="00D90493">
        <w:rPr>
          <w:rtl/>
        </w:rPr>
        <w:t xml:space="preserve"> </w:t>
      </w:r>
      <w:r w:rsidRPr="00E8235D">
        <w:rPr>
          <w:rtl/>
        </w:rPr>
        <w:t>של 800 מיליון ש"ח לקצבאות הילדים של האוכלוסייה הערבית, וזאת מדי שנה. זה לא היה</w:t>
      </w:r>
      <w:r w:rsidR="00D90493">
        <w:rPr>
          <w:rtl/>
        </w:rPr>
        <w:t xml:space="preserve"> </w:t>
      </w:r>
      <w:r w:rsidRPr="00E8235D">
        <w:rPr>
          <w:rtl/>
        </w:rPr>
        <w:t>סקטור מסוים?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רוצה לחזק את 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נועדה לתת תוספת לכל משפחה ברוכת ילדים בארץ, ללא הבדל דת,</w:t>
      </w:r>
      <w:r w:rsidR="00D90493">
        <w:rPr>
          <w:rtl/>
        </w:rPr>
        <w:t xml:space="preserve"> </w:t>
      </w:r>
      <w:r w:rsidRPr="00E8235D">
        <w:rPr>
          <w:rtl/>
        </w:rPr>
        <w:t>גזע</w:t>
      </w:r>
      <w:r w:rsidR="00D90493">
        <w:rPr>
          <w:rtl/>
        </w:rPr>
        <w:t xml:space="preserve"> </w:t>
      </w:r>
      <w:r w:rsidRPr="00E8235D">
        <w:rPr>
          <w:rtl/>
        </w:rPr>
        <w:t>ולאום.</w:t>
      </w:r>
      <w:r w:rsidR="00D90493">
        <w:rPr>
          <w:rtl/>
        </w:rPr>
        <w:t xml:space="preserve"> </w:t>
      </w:r>
      <w:r w:rsidRPr="00E8235D">
        <w:rPr>
          <w:rtl/>
        </w:rPr>
        <w:t>לזה אפשר לקרוא סקטור מסוים? באוכלוסייה חילונית אין משפחות ברוכות</w:t>
      </w:r>
      <w:r w:rsidR="00D90493">
        <w:rPr>
          <w:rtl/>
        </w:rPr>
        <w:t xml:space="preserve"> </w:t>
      </w:r>
      <w:r w:rsidRPr="00E8235D">
        <w:rPr>
          <w:rtl/>
        </w:rPr>
        <w:t>ילדים?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לקבוע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כאן בעיה תקציבית. בענף הילדים במוסד</w:t>
      </w:r>
      <w:r w:rsidR="00D90493">
        <w:rPr>
          <w:rtl/>
        </w:rPr>
        <w:t xml:space="preserve"> </w:t>
      </w:r>
      <w:r w:rsidRPr="00E8235D">
        <w:rPr>
          <w:rtl/>
        </w:rPr>
        <w:t>לביטוח</w:t>
      </w:r>
      <w:r w:rsidR="00D90493">
        <w:rPr>
          <w:rtl/>
        </w:rPr>
        <w:t xml:space="preserve"> </w:t>
      </w:r>
      <w:r w:rsidRPr="00E8235D">
        <w:rPr>
          <w:rtl/>
        </w:rPr>
        <w:t>לאומי</w:t>
      </w:r>
      <w:r w:rsidR="00D90493">
        <w:rPr>
          <w:rtl/>
        </w:rPr>
        <w:t xml:space="preserve"> </w:t>
      </w:r>
      <w:r w:rsidRPr="00E8235D">
        <w:rPr>
          <w:rtl/>
        </w:rPr>
        <w:t>הצטברו</w:t>
      </w:r>
      <w:r w:rsidR="00D90493">
        <w:rPr>
          <w:rtl/>
        </w:rPr>
        <w:t xml:space="preserve"> </w:t>
      </w:r>
      <w:r w:rsidRPr="00E8235D">
        <w:rPr>
          <w:rtl/>
        </w:rPr>
        <w:t>18 מיליארד ש"ח שהאוצר העביר לכיסוי הגירעון בענף האבטלה,</w:t>
      </w:r>
      <w:r w:rsidR="00D90493">
        <w:rPr>
          <w:rtl/>
        </w:rPr>
        <w:t xml:space="preserve"> </w:t>
      </w:r>
      <w:r w:rsidRPr="00E8235D">
        <w:rPr>
          <w:rtl/>
        </w:rPr>
        <w:t>ואפילו חלק קטן מסכום זה יכול לכסות את עלות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ילדי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אינם נטל ולא מעמסה, ילדי ישראל הם נכס לעם</w:t>
      </w:r>
      <w:r w:rsidR="00D90493">
        <w:rPr>
          <w:rtl/>
        </w:rPr>
        <w:t xml:space="preserve"> </w:t>
      </w:r>
      <w:r w:rsidRPr="00E8235D">
        <w:rPr>
          <w:rtl/>
        </w:rPr>
        <w:t>היהודי</w:t>
      </w:r>
      <w:r w:rsidR="00D90493">
        <w:rPr>
          <w:rtl/>
        </w:rPr>
        <w:t xml:space="preserve"> </w:t>
      </w:r>
      <w:r w:rsidRPr="00E8235D">
        <w:rPr>
          <w:rtl/>
        </w:rPr>
        <w:t>ולמדינת</w:t>
      </w:r>
      <w:r w:rsidR="00D90493">
        <w:rPr>
          <w:rtl/>
        </w:rPr>
        <w:t xml:space="preserve"> 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אנו חייבים לדאוג להם, לפחות לצרכים המינימליים. ומעבר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ויכוח,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צריכים לעודד ילודה או לא, יש מציאות במדינת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500,000</w:t>
      </w:r>
      <w:r w:rsidR="00D90493">
        <w:rPr>
          <w:rtl/>
        </w:rPr>
        <w:t xml:space="preserve"> </w:t>
      </w:r>
      <w:r w:rsidRPr="00E8235D">
        <w:rPr>
          <w:rtl/>
        </w:rPr>
        <w:t>ילדים עניים, ואנחנו לא יכולים להתעלם ממציאות זו, אם תרצה</w:t>
      </w:r>
      <w:r w:rsidR="00D90493">
        <w:rPr>
          <w:rtl/>
        </w:rPr>
        <w:t xml:space="preserve"> </w:t>
      </w:r>
      <w:r w:rsidRPr="00E8235D">
        <w:rPr>
          <w:rtl/>
        </w:rPr>
        <w:t>ואם לא תרצה, ומחובתנו כמחוקקים לחלץ אותם, או לפחות חלק מהם, מהעוני.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באופן מיוחד לחברי הכנסת מסיעות ישראל אחת ומרצ, הנושאות את הדגל</w:t>
      </w:r>
      <w:r w:rsidR="00D90493">
        <w:rPr>
          <w:rtl/>
        </w:rPr>
        <w:t xml:space="preserve"> </w:t>
      </w:r>
      <w:r w:rsidRPr="00E8235D">
        <w:rPr>
          <w:rtl/>
        </w:rPr>
        <w:t>החברתי: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סוציאלי חברתי ממדרגה ראשונה, שבא לפתור מצוקה אמיתית לכל</w:t>
      </w:r>
      <w:r w:rsidR="00D90493">
        <w:rPr>
          <w:rtl/>
        </w:rPr>
        <w:t xml:space="preserve"> </w:t>
      </w:r>
      <w:r w:rsidRPr="00E8235D">
        <w:rPr>
          <w:rtl/>
        </w:rPr>
        <w:t>ילדי ישראל ללא הבדל. בואו ותהיו גם אתם שותפים לחוק.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אליכם בפנייה נרגשת: אל תחטאו בילד. בעת ההצבעה על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יעמדו</w:t>
      </w:r>
      <w:r w:rsidR="00D90493">
        <w:rPr>
          <w:rtl/>
        </w:rPr>
        <w:t xml:space="preserve"> </w:t>
      </w:r>
      <w:r w:rsidRPr="00E8235D">
        <w:rPr>
          <w:rtl/>
        </w:rPr>
        <w:t>לנגד</w:t>
      </w:r>
      <w:r w:rsidR="00D90493">
        <w:rPr>
          <w:rtl/>
        </w:rPr>
        <w:t xml:space="preserve"> </w:t>
      </w:r>
      <w:r w:rsidRPr="00E8235D">
        <w:rPr>
          <w:rtl/>
        </w:rPr>
        <w:t>עיניכם</w:t>
      </w:r>
      <w:r w:rsidR="00D90493">
        <w:rPr>
          <w:rtl/>
        </w:rPr>
        <w:t xml:space="preserve"> </w:t>
      </w:r>
      <w:r w:rsidRPr="00E8235D">
        <w:rPr>
          <w:rtl/>
        </w:rPr>
        <w:t>מאות אלפי הילדים העניים שעיניהם ועיני הוריהם נשואות</w:t>
      </w:r>
      <w:r w:rsidR="00D90493">
        <w:rPr>
          <w:rtl/>
        </w:rPr>
        <w:t xml:space="preserve"> </w:t>
      </w:r>
      <w:r w:rsidRPr="00E8235D">
        <w:rPr>
          <w:rtl/>
        </w:rPr>
        <w:t>בשעה זו אלינו. אנא מכם, אל תאכזבו אותם.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חוק משפחות ברוכות ילדים יתקבל, בעזרת השם. אני שומע שיש כוונה</w:t>
      </w:r>
      <w:r w:rsidR="00D90493">
        <w:rPr>
          <w:rtl/>
        </w:rPr>
        <w:t xml:space="preserve"> </w:t>
      </w:r>
      <w:r w:rsidRPr="00E8235D">
        <w:rPr>
          <w:rtl/>
        </w:rPr>
        <w:t>להפוך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להצעת 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אני פונה אליכם, אנא, אשרו עתה את החוק. אנו עומדים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החגים,</w:t>
      </w:r>
      <w:r w:rsidR="00D90493">
        <w:rPr>
          <w:rtl/>
        </w:rPr>
        <w:t xml:space="preserve"> </w:t>
      </w:r>
      <w:r w:rsidRPr="00E8235D">
        <w:rPr>
          <w:rtl/>
        </w:rPr>
        <w:t>בואו ונביא בשורה לרבבות משפחות לפני החג, ותהיו כולכם שותפים לחוק</w:t>
      </w:r>
      <w:r w:rsidR="00D90493">
        <w:rPr>
          <w:rtl/>
        </w:rPr>
        <w:t xml:space="preserve"> </w:t>
      </w:r>
      <w:r w:rsidRPr="00E8235D">
        <w:rPr>
          <w:rtl/>
        </w:rPr>
        <w:t>חברתי והומניטרי ממדרגה ראשונה.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הלפרט. תשובת שר האוצר, בבקשה. לאחר מכן הצבעה. צלצלו כבר</w:t>
      </w:r>
      <w:r w:rsidR="00D90493">
        <w:rPr>
          <w:rtl/>
        </w:rPr>
        <w:t xml:space="preserve"> </w:t>
      </w:r>
      <w:r w:rsidRPr="00E8235D">
        <w:rPr>
          <w:rtl/>
        </w:rPr>
        <w:t>שלוש פעמים.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לא ארחיב בדברי, אבל אני רוצה לתקן</w:t>
      </w:r>
      <w:r w:rsidR="00D90493">
        <w:rPr>
          <w:rtl/>
        </w:rPr>
        <w:t xml:space="preserve"> </w:t>
      </w:r>
      <w:r w:rsidRPr="00E8235D">
        <w:rPr>
          <w:rtl/>
        </w:rPr>
        <w:t>שתיים</w:t>
      </w:r>
      <w:r w:rsidR="00D90493">
        <w:rPr>
          <w:rtl/>
        </w:rPr>
        <w:t>-</w:t>
      </w:r>
      <w:r w:rsidRPr="00E8235D">
        <w:rPr>
          <w:rtl/>
        </w:rPr>
        <w:t>שלוש עובדות, לאור דבריו של חבר הכנסת הלפרט.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במדינת ישראל יש קרוב למיליון ילדים שמקבלים קצבת ילדים. סכום הקצבאות הכולל</w:t>
      </w:r>
      <w:r w:rsidR="00D90493">
        <w:rPr>
          <w:rtl/>
        </w:rPr>
        <w:t xml:space="preserve"> </w:t>
      </w:r>
      <w:r w:rsidRPr="00E8235D">
        <w:rPr>
          <w:rtl/>
        </w:rPr>
        <w:t>לילדים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למעלה</w:t>
      </w:r>
      <w:r w:rsidR="00D90493">
        <w:rPr>
          <w:rtl/>
        </w:rPr>
        <w:t xml:space="preserve"> </w:t>
      </w:r>
      <w:r w:rsidRPr="00E8235D">
        <w:rPr>
          <w:rtl/>
        </w:rPr>
        <w:t>מ</w:t>
      </w:r>
      <w:r w:rsidR="00D90493">
        <w:rPr>
          <w:rtl/>
        </w:rPr>
        <w:t>-</w:t>
      </w:r>
      <w:r w:rsidRPr="00E8235D">
        <w:rPr>
          <w:rtl/>
        </w:rPr>
        <w:t>7</w:t>
      </w:r>
      <w:r w:rsidR="00D90493">
        <w:rPr>
          <w:rtl/>
        </w:rPr>
        <w:t xml:space="preserve"> </w:t>
      </w:r>
      <w:r w:rsidRPr="00E8235D">
        <w:rPr>
          <w:rtl/>
        </w:rPr>
        <w:t>מיליארדי</w:t>
      </w:r>
      <w:r w:rsidR="00D90493">
        <w:rPr>
          <w:rtl/>
        </w:rPr>
        <w:t xml:space="preserve"> </w:t>
      </w:r>
      <w:r w:rsidRPr="00E8235D">
        <w:rPr>
          <w:rtl/>
        </w:rPr>
        <w:t>שקלים בשנה, כסף שלא משולם בצורה שווה:</w:t>
      </w:r>
      <w:r w:rsidR="00D90493">
        <w:rPr>
          <w:rtl/>
        </w:rPr>
        <w:t xml:space="preserve"> </w:t>
      </w:r>
      <w:r w:rsidRPr="00E8235D">
        <w:rPr>
          <w:rtl/>
        </w:rPr>
        <w:t>הילד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מקבל 170 שקל, כך גם השני, השלישי מקבל 340 שקל, ואילו ברביעי הסכום קופץ</w:t>
      </w:r>
      <w:r w:rsidR="00D90493">
        <w:rPr>
          <w:rtl/>
        </w:rPr>
        <w:t xml:space="preserve"> </w:t>
      </w:r>
      <w:r w:rsidRPr="00E8235D">
        <w:rPr>
          <w:rtl/>
        </w:rPr>
        <w:t>לקרוב</w:t>
      </w:r>
      <w:r w:rsidR="00D90493">
        <w:rPr>
          <w:rtl/>
        </w:rPr>
        <w:t xml:space="preserve"> </w:t>
      </w:r>
      <w:r w:rsidRPr="00E8235D">
        <w:rPr>
          <w:rtl/>
        </w:rPr>
        <w:t>ל</w:t>
      </w:r>
      <w:r w:rsidR="00D90493">
        <w:rPr>
          <w:rtl/>
        </w:rPr>
        <w:t>-</w:t>
      </w:r>
      <w:r w:rsidRPr="00E8235D">
        <w:rPr>
          <w:rtl/>
        </w:rPr>
        <w:t>650</w:t>
      </w:r>
      <w:r w:rsidR="00D90493">
        <w:rPr>
          <w:rtl/>
        </w:rPr>
        <w:t xml:space="preserve"> </w:t>
      </w:r>
      <w:r w:rsidRPr="00E8235D">
        <w:rPr>
          <w:rtl/>
        </w:rPr>
        <w:t>שקל. חבר הכנסת הלפרט אינו מדבר על כל הילדים העניים במדינת ישראל,</w:t>
      </w:r>
      <w:r w:rsidR="00D90493">
        <w:rPr>
          <w:rtl/>
        </w:rPr>
        <w:t xml:space="preserve"> </w:t>
      </w:r>
      <w:r w:rsidRPr="00E8235D">
        <w:rPr>
          <w:rtl/>
        </w:rPr>
        <w:t>הוא מדבר על 120,000 מתוך המיליון.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נכון, צודק.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500,000. המספרים שאתה אומר אינם נכונים, ואתה יודע אותם. אינך 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הילדים</w:t>
      </w:r>
      <w:r w:rsidR="00D90493">
        <w:rPr>
          <w:rtl/>
        </w:rPr>
        <w:t xml:space="preserve"> </w:t>
      </w:r>
      <w:r w:rsidRPr="00E8235D">
        <w:rPr>
          <w:rtl/>
        </w:rPr>
        <w:t>העניים.</w:t>
      </w:r>
      <w:r w:rsidR="00D90493">
        <w:rPr>
          <w:rtl/>
        </w:rPr>
        <w:t xml:space="preserve"> </w:t>
      </w:r>
      <w:r w:rsidRPr="00E8235D">
        <w:rPr>
          <w:rtl/>
        </w:rPr>
        <w:t>אתה כן מדבר על עניין סקטוריאלי, לא על הילדים העניים, ולכן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אל תעמוד כאן ותגיד שהחוק הזה נוגע ל</w:t>
      </w:r>
      <w:r w:rsidR="00D90493">
        <w:rPr>
          <w:rtl/>
        </w:rPr>
        <w:t>-</w:t>
      </w:r>
      <w:r w:rsidRPr="00E8235D">
        <w:rPr>
          <w:rtl/>
        </w:rPr>
        <w:t>500,000 ילד. החוק הזה נוגע</w:t>
      </w:r>
      <w:r w:rsidR="00D90493">
        <w:rPr>
          <w:rtl/>
        </w:rPr>
        <w:t xml:space="preserve"> </w:t>
      </w:r>
      <w:r w:rsidRPr="00E8235D">
        <w:rPr>
          <w:rtl/>
        </w:rPr>
        <w:t>ל</w:t>
      </w:r>
      <w:r w:rsidR="00D90493">
        <w:rPr>
          <w:rtl/>
        </w:rPr>
        <w:t>-</w:t>
      </w:r>
      <w:r w:rsidRPr="00E8235D">
        <w:rPr>
          <w:rtl/>
        </w:rPr>
        <w:t>120,000.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ב. תקציב הביטוח הלאומי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תקציב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הלאומי,</w:t>
      </w:r>
      <w:r w:rsidR="00D90493">
        <w:rPr>
          <w:rtl/>
        </w:rPr>
        <w:t xml:space="preserve"> </w:t>
      </w:r>
      <w:r w:rsidRPr="00E8235D">
        <w:rPr>
          <w:rtl/>
        </w:rPr>
        <w:t>גירעונו</w:t>
      </w:r>
      <w:r w:rsidR="00D90493">
        <w:rPr>
          <w:rtl/>
        </w:rPr>
        <w:t xml:space="preserve"> </w:t>
      </w:r>
      <w:r w:rsidRPr="00E8235D">
        <w:rPr>
          <w:rtl/>
        </w:rPr>
        <w:t>והעודפים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שבו </w:t>
      </w:r>
      <w:r w:rsidR="00D90493">
        <w:rPr>
          <w:rtl/>
        </w:rPr>
        <w:t>–</w:t>
      </w:r>
      <w:r w:rsidRPr="00E8235D">
        <w:rPr>
          <w:rtl/>
        </w:rPr>
        <w:t xml:space="preserve"> גם הגירעון וגם העודפים </w:t>
      </w:r>
      <w:r w:rsidR="00D90493">
        <w:rPr>
          <w:rtl/>
        </w:rPr>
        <w:t xml:space="preserve">– </w:t>
      </w:r>
      <w:r w:rsidRPr="00E8235D">
        <w:rPr>
          <w:rtl/>
        </w:rPr>
        <w:t>משולבים בתקציב המדינה.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לקחת את הכסף מדמי אבטלה.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נכון שיש תנאים אקטואריים כאלה ואחרים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לקחת 18 מיליארד שקל מענף ילדים.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הלפרט, אני לא הפרעתי 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עכשיו אני אחזור למשפט האחרון שאני רואה בו חשיבות והוא הוויכוח בינינו. 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מתווכח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שהמשפחה,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רוצה הרבה ילדים, שיהיו לה ויהיו בריאים,</w:t>
      </w:r>
      <w:r w:rsidR="00D90493">
        <w:rPr>
          <w:rtl/>
        </w:rPr>
        <w:t xml:space="preserve"> </w:t>
      </w:r>
      <w:r w:rsidRPr="00E8235D">
        <w:rPr>
          <w:rtl/>
        </w:rPr>
        <w:t>וטובים,</w:t>
      </w:r>
      <w:r w:rsidR="00D90493">
        <w:rPr>
          <w:rtl/>
        </w:rPr>
        <w:t xml:space="preserve"> </w:t>
      </w:r>
      <w:r w:rsidRPr="00E8235D">
        <w:rPr>
          <w:rtl/>
        </w:rPr>
        <w:t>ומחונכים,</w:t>
      </w:r>
      <w:r w:rsidR="00D90493">
        <w:rPr>
          <w:rtl/>
        </w:rPr>
        <w:t xml:space="preserve"> </w:t>
      </w:r>
      <w:r w:rsidRPr="00E8235D">
        <w:rPr>
          <w:rtl/>
        </w:rPr>
        <w:t>ומבינים,</w:t>
      </w:r>
      <w:r w:rsidR="00D90493">
        <w:rPr>
          <w:rtl/>
        </w:rPr>
        <w:t xml:space="preserve"> </w:t>
      </w:r>
      <w:r w:rsidRPr="00E8235D">
        <w:rPr>
          <w:rtl/>
        </w:rPr>
        <w:t>בעלי כבוד להוריהם ואזרחים טובים. אני חוזר ומזהיר</w:t>
      </w:r>
      <w:r w:rsidR="00D90493">
        <w:rPr>
          <w:rtl/>
        </w:rPr>
        <w:t xml:space="preserve"> </w:t>
      </w:r>
      <w:r w:rsidRPr="00E8235D">
        <w:rPr>
          <w:rtl/>
        </w:rPr>
        <w:t>אותך, חבר הכנסת הלפרט, לא ייתכן שהחברה הישראלית תמשיך להעלות את נטל המס, תמשיך</w:t>
      </w:r>
      <w:r w:rsidR="00D90493">
        <w:rPr>
          <w:rtl/>
        </w:rPr>
        <w:t xml:space="preserve"> </w:t>
      </w:r>
      <w:r w:rsidRPr="00E8235D">
        <w:rPr>
          <w:rtl/>
        </w:rPr>
        <w:t>לקחת יותר כספים ולהעביר אותם לסקטורים מסוימים.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לך, ש</w:t>
      </w:r>
      <w:r w:rsidR="00D90493">
        <w:rPr>
          <w:rtl/>
        </w:rPr>
        <w:t>-</w:t>
      </w:r>
      <w:r w:rsidR="00D90493" w:rsidRPr="00E8235D">
        <w:rPr>
          <w:rtl/>
        </w:rPr>
        <w:t>7</w:t>
      </w:r>
      <w:r w:rsidR="00D90493">
        <w:rPr>
          <w:rtl/>
        </w:rPr>
        <w:t>%</w:t>
      </w:r>
      <w:r w:rsidRPr="00E8235D">
        <w:rPr>
          <w:rtl/>
        </w:rPr>
        <w:t xml:space="preserve"> מהאוכלוסייה מקבלים </w:t>
      </w:r>
      <w:r w:rsidR="00D90493" w:rsidRPr="00E8235D">
        <w:rPr>
          <w:rtl/>
        </w:rPr>
        <w:t>30</w:t>
      </w:r>
      <w:r w:rsidR="00D90493">
        <w:rPr>
          <w:rtl/>
        </w:rPr>
        <w:t>%</w:t>
      </w:r>
      <w:r w:rsidRPr="00E8235D">
        <w:rPr>
          <w:rtl/>
        </w:rPr>
        <w:t xml:space="preserve"> מקצבאות הילדים. </w:t>
      </w:r>
      <w:r w:rsidR="00D90493" w:rsidRPr="00E8235D">
        <w:rPr>
          <w:rtl/>
        </w:rPr>
        <w:t>7</w:t>
      </w:r>
      <w:r w:rsidR="00D90493">
        <w:rPr>
          <w:rtl/>
        </w:rPr>
        <w:t>%</w:t>
      </w:r>
      <w:r w:rsidRPr="00E8235D">
        <w:rPr>
          <w:rtl/>
        </w:rPr>
        <w:t xml:space="preserve"> או </w:t>
      </w:r>
      <w:r w:rsidR="00D90493" w:rsidRPr="00E8235D">
        <w:rPr>
          <w:rtl/>
        </w:rPr>
        <w:t>8</w:t>
      </w:r>
      <w:r w:rsidR="00D90493">
        <w:rPr>
          <w:rtl/>
        </w:rPr>
        <w:t>%</w:t>
      </w:r>
      <w:r w:rsidRPr="00E8235D">
        <w:rPr>
          <w:rtl/>
        </w:rPr>
        <w:t xml:space="preserve"> של החרדים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</w:t>
      </w:r>
      <w:r w:rsidR="00D90493" w:rsidRPr="00E8235D">
        <w:rPr>
          <w:rtl/>
        </w:rPr>
        <w:t>29</w:t>
      </w:r>
      <w:r w:rsidRPr="00E8235D">
        <w:rPr>
          <w:rtl/>
        </w:rPr>
        <w:t>.5</w:t>
      </w:r>
      <w:r w:rsidR="00236508">
        <w:rPr>
          <w:rFonts w:hint="cs"/>
          <w:rtl/>
        </w:rPr>
        <w:t>%</w:t>
      </w:r>
      <w:r w:rsidRPr="00E8235D">
        <w:rPr>
          <w:rtl/>
        </w:rPr>
        <w:t xml:space="preserve"> מקצבאות הילדים. גם הזוג שמרוויח 6,000 שקל לחודש ויש לו שני ילדים</w:t>
      </w:r>
      <w:r w:rsidR="00D90493">
        <w:rPr>
          <w:rtl/>
        </w:rPr>
        <w:t xml:space="preserve"> </w:t>
      </w:r>
      <w:r w:rsidRPr="00E8235D">
        <w:rPr>
          <w:rtl/>
        </w:rPr>
        <w:t>ועובד קשה בשביל המשכנתה ומקבל 170 שקל לילד ולא 900 שקל לילד, כפי שאתה מציע, גם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אזרח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משלם</w:t>
      </w:r>
      <w:r w:rsidR="00D90493">
        <w:rPr>
          <w:rtl/>
        </w:rPr>
        <w:t xml:space="preserve"> </w:t>
      </w:r>
      <w:r w:rsidRPr="00E8235D">
        <w:rPr>
          <w:rtl/>
        </w:rPr>
        <w:t>המס, ממנו אתה לוקח את הכסף דרך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שהצגת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ידך</w:t>
      </w:r>
      <w:r w:rsidR="00D90493">
        <w:rPr>
          <w:rtl/>
        </w:rPr>
        <w:t xml:space="preserve"> </w:t>
      </w:r>
      <w:r w:rsidRPr="00E8235D">
        <w:rPr>
          <w:rtl/>
        </w:rPr>
        <w:t>אינה נכונה, ומן הראוי היה לשמר את</w:t>
      </w:r>
      <w:r w:rsidR="00D90493">
        <w:rPr>
          <w:rtl/>
        </w:rPr>
        <w:t xml:space="preserve"> </w:t>
      </w:r>
      <w:r w:rsidRPr="00E8235D">
        <w:rPr>
          <w:rtl/>
        </w:rPr>
        <w:t>הסטטוס</w:t>
      </w:r>
      <w:r w:rsidR="00D90493">
        <w:rPr>
          <w:rtl/>
        </w:rPr>
        <w:t>-</w:t>
      </w:r>
      <w:r w:rsidRPr="00E8235D">
        <w:rPr>
          <w:rtl/>
        </w:rPr>
        <w:t>קוו, שהוא חלק מאורח החיים שלנו.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לשר האוצר.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נא</w:t>
      </w:r>
      <w:r w:rsidR="00D90493">
        <w:rPr>
          <w:rtl/>
        </w:rPr>
        <w:t xml:space="preserve"> </w:t>
      </w:r>
      <w:r w:rsidRPr="00E8235D">
        <w:rPr>
          <w:rtl/>
        </w:rPr>
        <w:t>לשבת</w:t>
      </w:r>
      <w:r w:rsidR="00D90493">
        <w:rPr>
          <w:rtl/>
        </w:rPr>
        <w:t xml:space="preserve"> </w:t>
      </w:r>
      <w:r w:rsidRPr="00E8235D">
        <w:rPr>
          <w:rtl/>
        </w:rPr>
        <w:t>במקומותיכם.</w:t>
      </w:r>
      <w:r w:rsidR="00D90493">
        <w:rPr>
          <w:rtl/>
        </w:rPr>
        <w:t xml:space="preserve"> </w:t>
      </w:r>
      <w:r w:rsidRPr="00E8235D">
        <w:rPr>
          <w:rtl/>
        </w:rPr>
        <w:t>אנחנו עוברים לשורת הצבעות על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מתחילים</w:t>
      </w:r>
      <w:r w:rsidR="00D90493">
        <w:rPr>
          <w:rtl/>
        </w:rPr>
        <w:t xml:space="preserve"> </w:t>
      </w:r>
      <w:r w:rsidRPr="00E8235D">
        <w:rPr>
          <w:rtl/>
        </w:rPr>
        <w:t>בשורת</w:t>
      </w:r>
      <w:r w:rsidR="00D90493">
        <w:rPr>
          <w:rtl/>
        </w:rPr>
        <w:t xml:space="preserve"> </w:t>
      </w:r>
      <w:r w:rsidRPr="00E8235D">
        <w:rPr>
          <w:rtl/>
        </w:rPr>
        <w:t>הצבעות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הסתייגויות בקריאה השנייה, אף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צפויים,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השנייה לשלישית, לבקשה לראות בחוק הצעת אי</w:t>
      </w:r>
      <w:r w:rsidR="00D90493">
        <w:rPr>
          <w:rtl/>
        </w:rPr>
        <w:t>-</w:t>
      </w:r>
      <w:r w:rsidRPr="00E8235D">
        <w:rPr>
          <w:rtl/>
        </w:rPr>
        <w:t>אמון, אבל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התקנון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 לדעת. רק בסוף הדיון.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גפני, אני אמרתי מה שידוע לי. כדי שלא תתעוררנה שאלות.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כן, כמנהגנו, אני אפנה אל המסתייגים כדי לשאול אם הם מעוניינים להוריד את</w:t>
      </w:r>
      <w:r w:rsidR="00D90493">
        <w:rPr>
          <w:rtl/>
        </w:rPr>
        <w:t xml:space="preserve"> </w:t>
      </w:r>
      <w:r w:rsidRPr="00E8235D">
        <w:rPr>
          <w:rtl/>
        </w:rPr>
        <w:t>ההסתייגויות שלהם או שנצביע על ההסתייגויות.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נא לתפוס מקומות.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לשם החוק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תמר גוז'נסקי?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מסירה את כולן.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מסירה את כולן.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מסירה.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משה גפני?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 אופיר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קולט</w:t>
      </w:r>
      <w:r w:rsidR="00D90493">
        <w:rPr>
          <w:rtl/>
        </w:rPr>
        <w:t xml:space="preserve"> </w:t>
      </w:r>
      <w:r w:rsidRPr="00E8235D">
        <w:rPr>
          <w:rtl/>
        </w:rPr>
        <w:t>אביטל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אינה נוכחת.</w:t>
      </w:r>
      <w:r w:rsidR="00D90493">
        <w:rPr>
          <w:rtl/>
        </w:rPr>
        <w:t xml:space="preserve"> </w:t>
      </w:r>
      <w:r w:rsidRPr="00E8235D">
        <w:rPr>
          <w:rtl/>
        </w:rPr>
        <w:t>חבר הכנסת אלי בן</w:t>
      </w:r>
      <w:r w:rsidR="00D90493">
        <w:rPr>
          <w:rtl/>
        </w:rPr>
        <w:t>-</w:t>
      </w:r>
      <w:r w:rsidRPr="00E8235D">
        <w:rPr>
          <w:rtl/>
        </w:rPr>
        <w:t>מנחם? כולם? זאת</w:t>
      </w:r>
      <w:r w:rsidR="00D90493">
        <w:rPr>
          <w:rtl/>
        </w:rPr>
        <w:t xml:space="preserve"> </w:t>
      </w:r>
      <w:r w:rsidRPr="00E8235D">
        <w:rPr>
          <w:rtl/>
        </w:rPr>
        <w:t>קבוצה.</w:t>
      </w:r>
      <w:r w:rsidR="00D90493">
        <w:rPr>
          <w:rtl/>
        </w:rPr>
        <w:t xml:space="preserve"> </w:t>
      </w:r>
      <w:r w:rsidRPr="00E8235D">
        <w:rPr>
          <w:rtl/>
        </w:rPr>
        <w:t>אם כן, ירדו ההסתייגויות.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אילן גילאון </w:t>
      </w:r>
      <w:r w:rsidR="00D90493">
        <w:rPr>
          <w:rtl/>
        </w:rPr>
        <w:t>–</w:t>
      </w:r>
      <w:r w:rsidRPr="00E8235D">
        <w:rPr>
          <w:rtl/>
        </w:rPr>
        <w:t xml:space="preserve"> אינו נוכח.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מקסים לוי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מבקש להצביע על ההסתייגות לילד שני ושלישי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אגיע אליך,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מתכוון לשם החוק?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אילן גילאון אינו נוכח. חבר הכנסת טלב אלסאנע?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מסיר, תודה. גם את הלחלופין ולחלופי חלופין?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 הכול.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מצביעים על שם החוק כנוסח הוועדה בקריאה</w:t>
      </w:r>
      <w:r w:rsidR="00D90493">
        <w:rPr>
          <w:rtl/>
        </w:rPr>
        <w:t xml:space="preserve"> </w:t>
      </w:r>
      <w:r w:rsidRPr="00E8235D">
        <w:rPr>
          <w:rtl/>
        </w:rPr>
        <w:t>שנייה.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שם החוק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ש</w:t>
      </w:r>
      <w:r w:rsidR="00E8235D" w:rsidRPr="00E8235D">
        <w:rPr>
          <w:rtl/>
        </w:rPr>
        <w:t>ם החוק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 קובע, ששם החוק כנוסח הוועדה התקבל ברוב של 47 בעד, 14 מתנגדים</w:t>
      </w:r>
      <w:r w:rsidR="00D90493">
        <w:rPr>
          <w:rtl/>
        </w:rPr>
        <w:t xml:space="preserve"> </w:t>
      </w:r>
      <w:r w:rsidRPr="00E8235D">
        <w:rPr>
          <w:rtl/>
        </w:rPr>
        <w:t>ואין נמנעים.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לתוספת לפני סעיף 1, הסתייגות של חבר הכנסת אילן גילאון </w:t>
      </w:r>
      <w:r w:rsidR="00D90493">
        <w:rPr>
          <w:rtl/>
        </w:rPr>
        <w:t>–</w:t>
      </w:r>
      <w:r w:rsidRPr="00E8235D">
        <w:rPr>
          <w:rtl/>
        </w:rPr>
        <w:t xml:space="preserve"> אינו נוכח.</w:t>
      </w:r>
      <w:r w:rsidR="00D90493">
        <w:rPr>
          <w:rtl/>
        </w:rPr>
        <w:t xml:space="preserve"> </w:t>
      </w:r>
      <w:r w:rsidRPr="00E8235D">
        <w:rPr>
          <w:rtl/>
        </w:rPr>
        <w:t>אם כן, ההסתייגות נפלה.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לסעיף 1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אילן גילאון, אינו נוכח. חבר הכנסת משה גפני,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 פריצקי, לפיד, פורז וכו', האם מסירים את ההסתייגות לסעיף</w:t>
      </w:r>
      <w:r w:rsidR="00D90493">
        <w:rPr>
          <w:rtl/>
        </w:rPr>
        <w:t xml:space="preserve"> </w:t>
      </w:r>
      <w:r w:rsidRPr="00E8235D">
        <w:rPr>
          <w:rtl/>
        </w:rPr>
        <w:t>1?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מסירים.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מסירים.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 אנחנו מצביעים על הסתייגות של קבוצת חברי הכנסת לסעיף 1. רבותי חברי</w:t>
      </w:r>
      <w:r w:rsidR="00D90493">
        <w:rPr>
          <w:rtl/>
        </w:rPr>
        <w:t xml:space="preserve"> </w:t>
      </w:r>
      <w:r w:rsidRPr="00E8235D">
        <w:rPr>
          <w:rtl/>
        </w:rPr>
        <w:t>הכנסת,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הראשונה של קבוצת חבר הכנסת י' פריצקי לסעיף 1 </w:t>
      </w:r>
      <w:r>
        <w:rPr>
          <w:rtl/>
        </w:rPr>
        <w:t>–</w:t>
      </w:r>
      <w:r w:rsidR="00E8235D" w:rsidRPr="00E8235D">
        <w:rPr>
          <w:rtl/>
        </w:rPr>
        <w:t xml:space="preserve"> 16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42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הראשונה של קבוצת חבר הכנסת י' פריצקי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כן, אני קובע, שההסתייגות נדחתה ברוב של 42 נגד, 16 בעד ושני נמנעים.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שוב פונה לאותה קבוצה </w:t>
      </w:r>
      <w:r w:rsidR="00D90493">
        <w:rPr>
          <w:rtl/>
        </w:rPr>
        <w:t>–</w:t>
      </w:r>
      <w:r w:rsidRPr="00E8235D">
        <w:rPr>
          <w:rtl/>
        </w:rPr>
        <w:t xml:space="preserve"> האם אתם מסירים את ההסתייגות לחלופין?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מצביעים על הסתייגות לחלופין לסעיף 1 של</w:t>
      </w:r>
      <w:r w:rsidR="00D90493">
        <w:rPr>
          <w:rtl/>
        </w:rPr>
        <w:t xml:space="preserve"> </w:t>
      </w:r>
      <w:r w:rsidRPr="00E8235D">
        <w:rPr>
          <w:rtl/>
        </w:rPr>
        <w:t>אותה קבוצת חברי הכנסת.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קבוצת חבר הכנסת י' פריצקי לסעיף 1 </w:t>
      </w:r>
      <w:r w:rsidR="00D90493">
        <w:rPr>
          <w:rtl/>
        </w:rPr>
        <w:t>–</w:t>
      </w:r>
      <w:r w:rsidRPr="00E8235D">
        <w:rPr>
          <w:rtl/>
        </w:rPr>
        <w:t xml:space="preserve"> 16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44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קבוצת חבר הכנסת י' פריצקי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44 נגד, 16 בעד ונמנע אחד,</w:t>
      </w:r>
      <w:r w:rsidR="00D90493">
        <w:rPr>
          <w:rtl/>
        </w:rPr>
        <w:t xml:space="preserve"> </w:t>
      </w:r>
      <w:r w:rsidRPr="00E8235D">
        <w:rPr>
          <w:rtl/>
        </w:rPr>
        <w:t>נדחתה גם הסתייגות לחלופין לסעיף 1.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נסים זאב, האם אדוני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קבוצת חבר הכנסת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מקסים לוי, זה כולל גם את אדוני?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אנחנו עוברים להצבעה על הסתייגות קבוצת פינס</w:t>
      </w:r>
      <w:r w:rsidR="00D90493">
        <w:rPr>
          <w:rtl/>
        </w:rPr>
        <w:t>-</w:t>
      </w:r>
      <w:r w:rsidRPr="00E8235D">
        <w:rPr>
          <w:rtl/>
        </w:rPr>
        <w:t>פז</w:t>
      </w:r>
      <w:r w:rsidR="00D90493">
        <w:rPr>
          <w:rtl/>
        </w:rPr>
        <w:t xml:space="preserve"> </w:t>
      </w:r>
      <w:r w:rsidRPr="00E8235D">
        <w:rPr>
          <w:rtl/>
        </w:rPr>
        <w:t>לסעיף מס' 1.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1 </w:t>
      </w:r>
      <w:r w:rsidR="00D90493">
        <w:rPr>
          <w:rtl/>
        </w:rPr>
        <w:t>–</w:t>
      </w:r>
      <w:r w:rsidRPr="00E8235D">
        <w:rPr>
          <w:rtl/>
        </w:rPr>
        <w:t xml:space="preserve"> 19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44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כן, אני קובע שההסתייגות נדחתה ברוב של 44 נגד, 19 בעד ונמנע 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קבוצת פריצקי, הסתייגות נוספת לסעיף 1.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הסתייגות לסעיף 1 של קבוצת פריצקי,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קבוצת חבר הכנסת י' פריצקי לסעיף 1 </w:t>
      </w:r>
      <w:r w:rsidR="00D90493">
        <w:rPr>
          <w:rtl/>
        </w:rPr>
        <w:t>–</w:t>
      </w:r>
      <w:r w:rsidRPr="00E8235D">
        <w:rPr>
          <w:rtl/>
        </w:rPr>
        <w:t xml:space="preserve"> 17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י' פריצקי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כן, אני קובע, שההסתייגות נדחתה ברוב של 47 נגד, 17 בעד ונמנע 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פריצקי, ההסתייגות לחלופין, האם גם עליה נצביע?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לחלופין של קבוצת פריצקי. נא</w:t>
      </w:r>
      <w:r w:rsidR="00D90493">
        <w:rPr>
          <w:rtl/>
        </w:rPr>
        <w:t xml:space="preserve"> </w:t>
      </w:r>
      <w:r w:rsidRPr="00E8235D">
        <w:rPr>
          <w:rtl/>
        </w:rPr>
        <w:t>להצביע. רבותי חברי הכנסת, נא להירגע.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קבוצת חבר הכנסת י' פריצקי לסעיף 1 </w:t>
      </w:r>
      <w:r w:rsidR="00D90493">
        <w:rPr>
          <w:rtl/>
        </w:rPr>
        <w:t>–</w:t>
      </w:r>
      <w:r w:rsidRPr="00E8235D">
        <w:rPr>
          <w:rtl/>
        </w:rPr>
        <w:t xml:space="preserve"> 18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קבוצת חבר הכנסת י' פריצקי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 שברוב של 47 נגד, 18 בעד ונמנע אחד, ההסתייגות של קבוצת</w:t>
      </w:r>
      <w:r w:rsidR="00D90493">
        <w:rPr>
          <w:rtl/>
        </w:rPr>
        <w:t xml:space="preserve"> </w:t>
      </w:r>
      <w:r w:rsidRPr="00E8235D">
        <w:rPr>
          <w:rtl/>
        </w:rPr>
        <w:t>פריצקי נדחתה.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פונה לחברי הכנסת ברכה וגפני.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מורידים.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ברכה?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קבוצת פינס</w:t>
      </w:r>
      <w:r w:rsidR="00D90493">
        <w:rPr>
          <w:rtl/>
        </w:rPr>
        <w:t>-</w:t>
      </w:r>
      <w:r w:rsidRPr="00E8235D">
        <w:rPr>
          <w:rtl/>
        </w:rPr>
        <w:t>פז,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כולל</w:t>
      </w:r>
      <w:r w:rsidR="00D90493">
        <w:rPr>
          <w:rtl/>
        </w:rPr>
        <w:t xml:space="preserve"> </w:t>
      </w:r>
      <w:r w:rsidRPr="00E8235D">
        <w:rPr>
          <w:rtl/>
        </w:rPr>
        <w:t>מקסים</w:t>
      </w:r>
      <w:r w:rsidR="00D90493">
        <w:rPr>
          <w:rtl/>
        </w:rPr>
        <w:t xml:space="preserve"> </w:t>
      </w:r>
      <w:r w:rsidRPr="00E8235D">
        <w:rPr>
          <w:rtl/>
        </w:rPr>
        <w:t>לוי?</w:t>
      </w:r>
      <w:r w:rsidR="00D90493">
        <w:rPr>
          <w:rtl/>
        </w:rPr>
        <w:t xml:space="preserve"> </w:t>
      </w:r>
      <w:r w:rsidRPr="00E8235D">
        <w:rPr>
          <w:rtl/>
        </w:rPr>
        <w:t>במקום "ארבעה ילדים" יבואו "שלושה ילדים". אדוני יהיה ער</w:t>
      </w:r>
      <w:r w:rsidR="00D90493">
        <w:rPr>
          <w:rtl/>
        </w:rPr>
        <w:t xml:space="preserve"> </w:t>
      </w:r>
      <w:r w:rsidRPr="00E8235D">
        <w:rPr>
          <w:rtl/>
        </w:rPr>
        <w:t>להסתייגויותיו.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מקסים לוי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כן, אנחנו מצביעים על הסתייגותו של חבר הכנסת מקסים לוי.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1 </w:t>
      </w:r>
      <w:r w:rsidR="00D90493">
        <w:rPr>
          <w:rtl/>
        </w:rPr>
        <w:t>–</w:t>
      </w:r>
      <w:r w:rsidRPr="00E8235D">
        <w:rPr>
          <w:rtl/>
        </w:rPr>
        <w:t xml:space="preserve"> 31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4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 אני קובע, שברוב של 36 מתנגדים, 31 בעד וארבעה נמנעים, ההסתייגות לא</w:t>
      </w:r>
      <w:r w:rsidR="00D90493">
        <w:rPr>
          <w:rtl/>
        </w:rPr>
        <w:t xml:space="preserve"> </w:t>
      </w:r>
      <w:r w:rsidRPr="00E8235D">
        <w:rPr>
          <w:rtl/>
        </w:rPr>
        <w:t>נתקבלה.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קבוצת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מבקש מחברי הכנסת לא להפריע תוך כדי הצבעה, אחרת אני</w:t>
      </w:r>
      <w:r w:rsidR="00D90493">
        <w:rPr>
          <w:rtl/>
        </w:rPr>
        <w:t xml:space="preserve"> </w:t>
      </w:r>
      <w:r w:rsidRPr="00E8235D">
        <w:rPr>
          <w:rtl/>
        </w:rPr>
        <w:t>אכריז על הפסקה.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פינס</w:t>
      </w:r>
      <w:r w:rsidR="00D90493">
        <w:rPr>
          <w:rtl/>
        </w:rPr>
        <w:t>-</w:t>
      </w:r>
      <w:r w:rsidRPr="00E8235D">
        <w:rPr>
          <w:rtl/>
        </w:rPr>
        <w:t>פז, להצביע?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אנחנו עוברים להצבעה על הסתייגות קבוצת פינס</w:t>
      </w:r>
      <w:r w:rsidR="00D90493">
        <w:rPr>
          <w:rtl/>
        </w:rPr>
        <w:t>-</w:t>
      </w:r>
      <w:r w:rsidRPr="00E8235D">
        <w:rPr>
          <w:rtl/>
        </w:rPr>
        <w:t>פז.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12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1 </w:t>
      </w:r>
      <w:r w:rsidR="00D90493">
        <w:rPr>
          <w:rtl/>
        </w:rPr>
        <w:t>–</w:t>
      </w:r>
      <w:r w:rsidRPr="00E8235D">
        <w:rPr>
          <w:rtl/>
        </w:rPr>
        <w:t xml:space="preserve"> 23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כן, אני קובע, שההסתייגות נדחתה ברוב של 48 מתנגדים, 23 בעד ושני נמנעים.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על כל סעיף 1 כנוסח הוועדה בקריאה שנייה.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51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1, כהצעת הוועדה,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21 מתנגדים ואפס נמנעים עבר סעיף 1 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כנוסח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אנו עוברים להסתייגויות שאחרי סעיף 1. חבר הכנסת אילן גילאון?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אילן גילאון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 צבי הנדל, יעל דיין וראובן ריבלין </w:t>
      </w:r>
      <w:r w:rsidR="00D90493">
        <w:rPr>
          <w:rtl/>
        </w:rPr>
        <w:t>– 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מסירים. חבר הכנסת צבי הנדל, להצביע?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השני אני רוצה לומר משהו.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כן, אנחנו מצביעים על הסתייגותו של חבר הכנסת צבי הנדל אחרי סעיף 1.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14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חברי הכנסת צ' הנדל, י' דיין ור' ריבלין אחרי סעיף 1 </w:t>
      </w:r>
      <w:r w:rsidR="00D90493">
        <w:rPr>
          <w:rtl/>
        </w:rPr>
        <w:t>–</w:t>
      </w:r>
      <w:r w:rsidRPr="00E8235D">
        <w:rPr>
          <w:rtl/>
        </w:rPr>
        <w:t xml:space="preserve"> 46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18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חברי הכנסת צ' הנדל, י' דיין ור' ריבלין אחרי סעיף 1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קובע, שבעד ההסתייגות הצביעו 46, 18 מתנגדים ונמנע אחד.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אלסאנע, חבר הכנסת זאב, נא לשבת. חבר הכנסת פרץ.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הכנסת. רבותי חברי הכנסת. נא לשבת. אנחנו ממשיכים בהצבעות. חברת</w:t>
      </w:r>
      <w:r w:rsidR="00D90493">
        <w:rPr>
          <w:rtl/>
        </w:rPr>
        <w:t xml:space="preserve"> </w:t>
      </w:r>
      <w:r w:rsidRPr="00E8235D">
        <w:rPr>
          <w:rtl/>
        </w:rPr>
        <w:t>הכנסת יעל דיין.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אני לא יכול. אני לא יכול. אי</w:t>
      </w:r>
      <w:r w:rsidR="00D90493">
        <w:rPr>
          <w:rtl/>
        </w:rPr>
        <w:t>-</w:t>
      </w:r>
      <w:r w:rsidRPr="00E8235D">
        <w:rPr>
          <w:rtl/>
        </w:rPr>
        <w:t>אפשר. חבר הכנסת דהאמשה,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חברת הכנסת יעל דיין </w:t>
      </w:r>
      <w:r w:rsidR="00D90493">
        <w:rPr>
          <w:rtl/>
        </w:rPr>
        <w:t>–</w:t>
      </w:r>
      <w:r w:rsidRPr="00E8235D">
        <w:rPr>
          <w:rtl/>
        </w:rPr>
        <w:t xml:space="preserve"> אינה נוכחת.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ראובן ריבלין </w:t>
      </w:r>
      <w:r w:rsidR="00D90493">
        <w:rPr>
          <w:rtl/>
        </w:rPr>
        <w:t>–</w:t>
      </w:r>
      <w:r w:rsidRPr="00E8235D">
        <w:rPr>
          <w:rtl/>
        </w:rPr>
        <w:t xml:space="preserve"> הוא רוצה להעיר הערה.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לומר משהו.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ריבלין, ההצבעה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הצבעה חוזרת.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ריבלין.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אמרת שאתה מסיר את ההסתייגות.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למה אתה משקר?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אלסאנע,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 אותך לסדר. חבר הכנסת אלסאנע, אני קורא אותך</w:t>
      </w:r>
      <w:r w:rsidR="00D90493">
        <w:rPr>
          <w:rtl/>
        </w:rPr>
        <w:t xml:space="preserve"> </w:t>
      </w:r>
      <w:r w:rsidRPr="00E8235D">
        <w:rPr>
          <w:rtl/>
        </w:rPr>
        <w:t>לסדר בפעם הראשונה.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אמרת שאתה מסיר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קובע שההסתייגות נתקבלה, והיא תיהפך לסעיף 2 בהצעת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שומעים אותי. רבותי חברי הכנסת, אני קובע שההסתייגות נתקבלה, והיא הופכת</w:t>
      </w:r>
      <w:r w:rsidR="00D90493">
        <w:rPr>
          <w:rtl/>
        </w:rPr>
        <w:t xml:space="preserve"> </w:t>
      </w:r>
      <w:r w:rsidRPr="00E8235D">
        <w:rPr>
          <w:rtl/>
        </w:rPr>
        <w:t>סעיף 2 בחוק.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להסתייגויות הבאות. לגבי סעיף 2, חבר הכנסת פריצקי?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מצביעים על הסתייגות קבוצת פריצקי לסעיף 2.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15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קבוצת חבר הכנסת י' פריצקי לסעיף 2 </w:t>
      </w:r>
      <w:r w:rsidR="00D90493">
        <w:rPr>
          <w:rtl/>
        </w:rPr>
        <w:t>–</w:t>
      </w:r>
      <w:r w:rsidRPr="00E8235D">
        <w:rPr>
          <w:rtl/>
        </w:rPr>
        <w:t xml:space="preserve"> 19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45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י' פריצקי לסעיף 2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 של 45 מתנגדים, 19 בעד ושני נמנעים ההסתייגות לא</w:t>
      </w:r>
      <w:r w:rsidR="00D90493">
        <w:rPr>
          <w:rtl/>
        </w:rPr>
        <w:t xml:space="preserve"> </w:t>
      </w:r>
      <w:r w:rsidRPr="00E8235D">
        <w:rPr>
          <w:rtl/>
        </w:rPr>
        <w:t>נתקבלה.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לחלופין?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קבוצת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מקסים לוי, ההסתייגות בקבוצת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האם אדוני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מקסים לוי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לדעת את ההסתייגויות שלו. אני מצטער. אם כן, חבר הכנסת פינס</w:t>
      </w:r>
      <w:r w:rsidR="00D90493">
        <w:rPr>
          <w:rtl/>
        </w:rPr>
        <w:t>-</w:t>
      </w:r>
      <w:r w:rsidRPr="00E8235D">
        <w:rPr>
          <w:rtl/>
        </w:rPr>
        <w:t>פז</w:t>
      </w:r>
      <w:r w:rsidR="00D90493">
        <w:rPr>
          <w:rtl/>
        </w:rPr>
        <w:t xml:space="preserve"> </w:t>
      </w:r>
      <w:r w:rsidRPr="00E8235D">
        <w:rPr>
          <w:rtl/>
        </w:rPr>
        <w:t>מדבר גם בשמך.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מוחמד ברכה?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דהאמשה,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אותך</w:t>
      </w:r>
      <w:r w:rsidR="00D90493">
        <w:rPr>
          <w:rtl/>
        </w:rPr>
        <w:t xml:space="preserve"> </w:t>
      </w:r>
      <w:r w:rsidRPr="00E8235D">
        <w:rPr>
          <w:rtl/>
        </w:rPr>
        <w:t>לסדר בפעם הראשונה. חברת הכנסת נאות,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דהאמשה, אנא לשבת. חבר הכנסת דהאמשה,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בין דם לדם.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דהאמשה,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אילן גילאון,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אילן גילאון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משה גפני?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אנחנו עוברים להצבעה על סעיף 2 כנוסח הוועדה.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2,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2, כהצעת הוועדה,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ההסתייגות שנתקבלה הופכת לסעיף 2 בהצעת החוק. אני קובע, שברוב של 49</w:t>
      </w:r>
      <w:r w:rsidR="00D90493">
        <w:rPr>
          <w:rtl/>
        </w:rPr>
        <w:t xml:space="preserve"> </w:t>
      </w:r>
      <w:r w:rsidRPr="00E8235D">
        <w:rPr>
          <w:rtl/>
        </w:rPr>
        <w:t>בעד, 25 מתנגדים ואפס נמנעים סעיף מס' 2 נתקבל בקריאה שנייה כנוסח הוועדה.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 הסתייגות.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סליחה.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בתוספת ההסתייגות של חבר הכנסת הנדל.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צבי הנדל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יהיה סעיף 2.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ייהפך לסעיף 2 בהצעת החוק. אמרתי את זה שלוש פעמים.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 מודיע, שאם הרעש יימשך אני אכריז על הפסקה בישיבה. כן, אכריז על</w:t>
      </w:r>
      <w:r w:rsidR="00D90493">
        <w:rPr>
          <w:rtl/>
        </w:rPr>
        <w:t xml:space="preserve"> </w:t>
      </w:r>
      <w:r w:rsidRPr="00E8235D">
        <w:rPr>
          <w:rtl/>
        </w:rPr>
        <w:t>הפסקה</w:t>
      </w:r>
      <w:r w:rsidR="00D90493">
        <w:rPr>
          <w:rtl/>
        </w:rPr>
        <w:t xml:space="preserve"> </w:t>
      </w:r>
      <w:r w:rsidRPr="00E8235D">
        <w:rPr>
          <w:rtl/>
        </w:rPr>
        <w:t>למגינת לבם של תומכי החוק. רבותי חברי הכנסת, אם הרעש יימשך, אני אכריז על</w:t>
      </w:r>
      <w:r w:rsidR="00D90493">
        <w:rPr>
          <w:rtl/>
        </w:rPr>
        <w:t xml:space="preserve"> </w:t>
      </w:r>
      <w:r w:rsidRPr="00E8235D">
        <w:rPr>
          <w:rtl/>
        </w:rPr>
        <w:t>הפסקה בישיבה. אי</w:t>
      </w:r>
      <w:r w:rsidR="00D90493">
        <w:rPr>
          <w:rtl/>
        </w:rPr>
        <w:t>-</w:t>
      </w:r>
      <w:r w:rsidRPr="00E8235D">
        <w:rPr>
          <w:rtl/>
        </w:rPr>
        <w:t>אפשר לנהל הצבעה באופן כזה.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סעיף 3 </w:t>
      </w:r>
      <w:r w:rsidR="00D90493">
        <w:rPr>
          <w:rtl/>
        </w:rPr>
        <w:t>–</w:t>
      </w:r>
      <w:r w:rsidRPr="00E8235D">
        <w:rPr>
          <w:rtl/>
        </w:rPr>
        <w:t xml:space="preserve"> קבוצת פינס</w:t>
      </w:r>
      <w:r w:rsidR="00D90493">
        <w:rPr>
          <w:rtl/>
        </w:rPr>
        <w:t>-</w:t>
      </w:r>
      <w:r w:rsidRPr="00E8235D">
        <w:rPr>
          <w:rtl/>
        </w:rPr>
        <w:t>פז?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פריצקי?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 אנחנו מצביעים על הסתייגותו של חבר הכנסת פריצקי.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קבוצת חבר הכנסת י' פריצקי לסעיף 3 </w:t>
      </w:r>
      <w:r>
        <w:rPr>
          <w:rtl/>
        </w:rPr>
        <w:t>–</w:t>
      </w:r>
      <w:r w:rsidR="00E8235D" w:rsidRPr="00E8235D">
        <w:rPr>
          <w:rtl/>
        </w:rPr>
        <w:t xml:space="preserve"> 19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קבוצת חבר הכנסת י' פריצקי לסעיף 3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קובע, שברוב של 46 מתנגדים, 19 בעד ונמנע אחד, ההסתייגות לא נתקבלה.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פריצקי, שומעים אותך יותר חזק ממני אף שאתה בלי מיקרופון.</w:t>
      </w:r>
      <w:r w:rsidR="00D90493">
        <w:rPr>
          <w:rtl/>
        </w:rPr>
        <w:t xml:space="preserve"> </w:t>
      </w:r>
      <w:r w:rsidRPr="00E8235D">
        <w:rPr>
          <w:rtl/>
        </w:rPr>
        <w:t>אנא.</w:t>
      </w:r>
      <w:r w:rsidR="00D90493">
        <w:rPr>
          <w:rtl/>
        </w:rPr>
        <w:t xml:space="preserve"> </w:t>
      </w:r>
      <w:r w:rsidRPr="00E8235D">
        <w:rPr>
          <w:rtl/>
        </w:rPr>
        <w:t>האם אדוני רוצה שנצביע גם על ההסתייגות לחלופין שלו?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כן. אני רוצה לאפשר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על הסתייגותו החלופית של חבר הכנסת פריצקי.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18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קבוצת חבר הכנסת י' פריצקי לסעיף 3 </w:t>
      </w:r>
      <w:r w:rsidR="00D90493">
        <w:rPr>
          <w:rtl/>
        </w:rPr>
        <w:t>–</w:t>
      </w:r>
      <w:r w:rsidRPr="00E8235D">
        <w:rPr>
          <w:rtl/>
        </w:rPr>
        <w:t xml:space="preserve"> 19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קבוצת חבר הכנסת י' פריצקי לסעיף 3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קובע, שההסתייגות נדחתה ברוב של 49 מתנגדים, 19 בעד ושני נמנעים.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פריצקי, יש עוד לחלופין.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חבר הכנסת פריצקי, יש עוד לחלופין.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נסים זאב?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ליצמן?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רגע, על אדוני להיות ער להסתייגויות שלו.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בגלל הרעש.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בגלל הרעש שלך.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אנחנו מצביעים על הסתייגותו של חבר הכנסת נסים זאב לסעיף</w:t>
      </w:r>
      <w:r w:rsidR="00D90493">
        <w:rPr>
          <w:rtl/>
        </w:rPr>
        <w:t xml:space="preserve"> </w:t>
      </w:r>
      <w:r w:rsidRPr="00E8235D">
        <w:rPr>
          <w:rtl/>
        </w:rPr>
        <w:t>3.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שאקרא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הסתייגותו, שבסעיף קטן (א), במקום ביום ו' בטבת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התשס"א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יבוא: ביום א' באלול התש"ס (1 בספטמבר 2000)? זו הקדמת מועד.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חברי הכנסת נ' זאב וי' ליצמן לסעיף 3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חברי הכנסת נ' זאב וי' ליצמן לסעיף 3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מי שיולדת אחרי 1998.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 נסים זאב ויעקב ליצמן הצביעו 50, 20 מתנגדים</w:t>
      </w:r>
      <w:r w:rsidR="00D90493">
        <w:rPr>
          <w:rtl/>
        </w:rPr>
        <w:t xml:space="preserve"> </w:t>
      </w:r>
      <w:r w:rsidRPr="00E8235D">
        <w:rPr>
          <w:rtl/>
        </w:rPr>
        <w:t>ושני נמנעים. לפיכך, ההסתייגות מתקבלת.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קבוצת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פז,</w:t>
      </w:r>
      <w:r w:rsidR="00D90493">
        <w:rPr>
          <w:rtl/>
        </w:rPr>
        <w:t xml:space="preserve"> </w:t>
      </w:r>
      <w:r w:rsidRPr="00E8235D">
        <w:rPr>
          <w:rtl/>
        </w:rPr>
        <w:t>קבוצת</w:t>
      </w:r>
      <w:r w:rsidR="00D90493">
        <w:rPr>
          <w:rtl/>
        </w:rPr>
        <w:t xml:space="preserve"> </w:t>
      </w:r>
      <w:r w:rsidRPr="00E8235D">
        <w:rPr>
          <w:rtl/>
        </w:rPr>
        <w:t>פריצקי וחברי הכנסת גוז'נסקי ומשה גפני, הסתייגויות</w:t>
      </w:r>
      <w:r w:rsidR="00D90493">
        <w:rPr>
          <w:rtl/>
        </w:rPr>
        <w:t xml:space="preserve"> </w:t>
      </w:r>
      <w:r w:rsidRPr="00E8235D">
        <w:rPr>
          <w:rtl/>
        </w:rPr>
        <w:t>שלכם לסעיף 3. קבוצת פינס</w:t>
      </w:r>
      <w:r w:rsidR="00D90493">
        <w:rPr>
          <w:rtl/>
        </w:rPr>
        <w:t>-</w:t>
      </w:r>
      <w:r w:rsidRPr="00E8235D">
        <w:rPr>
          <w:rtl/>
        </w:rPr>
        <w:t>פז, מסירים?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הסרתי.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גוז'נסקי</w:t>
      </w:r>
      <w:r w:rsidR="00D90493">
        <w:rPr>
          <w:rtl/>
        </w:rPr>
        <w:t xml:space="preserve"> </w:t>
      </w:r>
      <w:r w:rsidRPr="00E8235D">
        <w:rPr>
          <w:rtl/>
        </w:rPr>
        <w:t>הסירה.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גפני </w:t>
      </w:r>
      <w:r w:rsidR="00D90493">
        <w:rPr>
          <w:rtl/>
        </w:rPr>
        <w:t>–</w:t>
      </w:r>
      <w:r w:rsidRPr="00E8235D">
        <w:rPr>
          <w:rtl/>
        </w:rPr>
        <w:t xml:space="preserve"> הסיר. חבר הכנסת פינס</w:t>
      </w:r>
      <w:r w:rsidR="00D90493">
        <w:rPr>
          <w:rtl/>
        </w:rPr>
        <w:t>-</w:t>
      </w:r>
      <w:r w:rsidRPr="00E8235D">
        <w:rPr>
          <w:rtl/>
        </w:rPr>
        <w:t>פז</w:t>
      </w:r>
      <w:r w:rsidR="00D90493">
        <w:rPr>
          <w:rtl/>
        </w:rPr>
        <w:t xml:space="preserve"> </w:t>
      </w:r>
      <w:r w:rsidRPr="00E8235D">
        <w:rPr>
          <w:rtl/>
        </w:rPr>
        <w:t>עדיין לא השיב לי. אדוני עדיין לא החליט?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מסיר. חבר הכנסת פריצקי </w:t>
      </w:r>
      <w:r w:rsidR="00D90493">
        <w:rPr>
          <w:rtl/>
        </w:rPr>
        <w:t>–</w:t>
      </w:r>
      <w:r w:rsidRPr="00E8235D">
        <w:rPr>
          <w:rtl/>
        </w:rPr>
        <w:t xml:space="preserve"> 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להסתייגות</w:t>
      </w:r>
      <w:r w:rsidR="00D90493">
        <w:rPr>
          <w:rtl/>
        </w:rPr>
        <w:t xml:space="preserve"> </w:t>
      </w:r>
      <w:r w:rsidRPr="00E8235D">
        <w:rPr>
          <w:rtl/>
        </w:rPr>
        <w:t>הבאה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קבוצת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 וקבוצת פריצקי. מסירים.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אנו עוברים להסתייגות הבאה. חבר הכנסת פינס</w:t>
      </w:r>
      <w:r w:rsidR="00D90493">
        <w:rPr>
          <w:rtl/>
        </w:rPr>
        <w:t>-</w:t>
      </w:r>
      <w:r w:rsidRPr="00E8235D">
        <w:rPr>
          <w:rtl/>
        </w:rPr>
        <w:t>פז,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– </w:t>
      </w: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גוז'נסקי, גם את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מסירה?</w:t>
      </w:r>
      <w:r w:rsidR="00D90493">
        <w:rPr>
          <w:rtl/>
        </w:rPr>
        <w:t xml:space="preserve"> – </w:t>
      </w:r>
      <w:r w:rsidRPr="00E8235D">
        <w:rPr>
          <w:rtl/>
        </w:rPr>
        <w:t>מסירה.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תודה. חבר הכנסת גפני </w:t>
      </w:r>
      <w:r w:rsidR="00D90493">
        <w:rPr>
          <w:rtl/>
        </w:rPr>
        <w:t>–</w:t>
      </w:r>
      <w:r w:rsidRPr="00E8235D">
        <w:rPr>
          <w:rtl/>
        </w:rPr>
        <w:t xml:space="preserve"> מסיר.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עוברים להסתייגות הבאה </w:t>
      </w:r>
      <w:r w:rsidR="00D90493">
        <w:rPr>
          <w:rtl/>
        </w:rPr>
        <w:t>–</w:t>
      </w:r>
      <w:r w:rsidRPr="00E8235D">
        <w:rPr>
          <w:rtl/>
        </w:rPr>
        <w:t xml:space="preserve"> לסעיף קטן (ג). אנחנו מצביעים על ההסתייגות של</w:t>
      </w:r>
      <w:r w:rsidR="00D90493">
        <w:rPr>
          <w:rtl/>
        </w:rPr>
        <w:t xml:space="preserve"> </w:t>
      </w:r>
      <w:r w:rsidRPr="00E8235D">
        <w:rPr>
          <w:rtl/>
        </w:rPr>
        <w:t>חבר הכנסת פינס</w:t>
      </w:r>
      <w:r w:rsidR="00D90493">
        <w:rPr>
          <w:rtl/>
        </w:rPr>
        <w:t>-</w:t>
      </w:r>
      <w:r w:rsidRPr="00E8235D">
        <w:rPr>
          <w:rtl/>
        </w:rPr>
        <w:t>פז לסעיף קטן (ג).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20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 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 xml:space="preserve">פז לסעיף 3(ג) </w:t>
      </w:r>
      <w:r w:rsidR="00D90493">
        <w:rPr>
          <w:rtl/>
        </w:rPr>
        <w:t>–</w:t>
      </w:r>
      <w:r w:rsidRPr="00E8235D">
        <w:rPr>
          <w:rtl/>
        </w:rPr>
        <w:t xml:space="preserve"> 20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קבוצת חבר הכנסת א' פינס</w:t>
      </w:r>
      <w:r w:rsidR="00D90493">
        <w:rPr>
          <w:rtl/>
        </w:rPr>
        <w:t>-</w:t>
      </w:r>
      <w:r w:rsidRPr="00E8235D">
        <w:rPr>
          <w:rtl/>
        </w:rPr>
        <w:t>פז לסעיף 3(ג)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שהסתייגות קבוצת פינס</w:t>
      </w:r>
      <w:r w:rsidR="00D90493">
        <w:rPr>
          <w:rtl/>
        </w:rPr>
        <w:t>-</w:t>
      </w:r>
      <w:r w:rsidRPr="00E8235D">
        <w:rPr>
          <w:rtl/>
        </w:rPr>
        <w:t>פז נדחתה ברוב של 49 מתנגדים, 20</w:t>
      </w:r>
      <w:r w:rsidR="00D90493">
        <w:rPr>
          <w:rtl/>
        </w:rPr>
        <w:t xml:space="preserve"> </w:t>
      </w:r>
      <w:r w:rsidRPr="00E8235D">
        <w:rPr>
          <w:rtl/>
        </w:rPr>
        <w:t>תומכים ונמנע 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מסיר.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חזן, גברתי מסירה את ההסתייגות לסעיף קטן (ג)? מסירה.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זאב, אנא לשים לב הפעם. אדוני מסיר את ההסתייגות לסעיף קטן</w:t>
      </w:r>
      <w:r w:rsidR="00D90493">
        <w:rPr>
          <w:rtl/>
        </w:rPr>
        <w:t xml:space="preserve"> </w:t>
      </w:r>
      <w:r w:rsidRPr="00E8235D">
        <w:rPr>
          <w:rtl/>
        </w:rPr>
        <w:t>(ג)?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 תודה. חבר הכנסת ליצמן?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אם כן, אנחנו מצביעים על הסתייגותו של חבר הכנסת ליצמן לסעיף קטן</w:t>
      </w:r>
      <w:r w:rsidR="00D90493">
        <w:rPr>
          <w:rtl/>
        </w:rPr>
        <w:t xml:space="preserve"> </w:t>
      </w:r>
      <w:r w:rsidRPr="00E8235D">
        <w:rPr>
          <w:rtl/>
        </w:rPr>
        <w:t>(ג).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י' ליצמן לסעיף 3(ג)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י' ליצמן לסעיף 3(ג)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 קובע, שהסתייגותו של חבר הכנסת ליצמן לסעיף קטן (ג) נדחתה ברוב</w:t>
      </w:r>
      <w:r w:rsidR="00D90493">
        <w:rPr>
          <w:rtl/>
        </w:rPr>
        <w:t xml:space="preserve"> </w:t>
      </w:r>
      <w:r w:rsidRPr="00E8235D">
        <w:rPr>
          <w:rtl/>
        </w:rPr>
        <w:t>של 33 מתנגדים, 32 תומכים ושני נמנעים.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אנחנו עוברים להצבעה על כל סעיף 3 כנוסח הוועדה,</w:t>
      </w:r>
      <w:r w:rsidR="00D90493">
        <w:rPr>
          <w:rtl/>
        </w:rPr>
        <w:t xml:space="preserve"> </w:t>
      </w:r>
      <w:r w:rsidRPr="00E8235D">
        <w:rPr>
          <w:rtl/>
        </w:rPr>
        <w:t>בהתחשב</w:t>
      </w:r>
      <w:r w:rsidR="00D90493">
        <w:rPr>
          <w:rtl/>
        </w:rPr>
        <w:t xml:space="preserve"> </w:t>
      </w:r>
      <w:r w:rsidRPr="00E8235D">
        <w:rPr>
          <w:rtl/>
        </w:rPr>
        <w:t>בקבלת</w:t>
      </w:r>
      <w:r w:rsidR="00D90493">
        <w:rPr>
          <w:rtl/>
        </w:rPr>
        <w:t xml:space="preserve"> </w:t>
      </w:r>
      <w:r w:rsidRPr="00E8235D">
        <w:rPr>
          <w:rtl/>
        </w:rPr>
        <w:t>ההסתייגויות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 וחבר הכנסת יעקב ליצמן.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3, כהצעת הוועדה ועם ההסתייגויות שנתקבלו </w:t>
      </w:r>
      <w:r>
        <w:rPr>
          <w:rtl/>
        </w:rPr>
        <w:t>–</w:t>
      </w:r>
      <w:r w:rsidR="00E8235D" w:rsidRPr="00E8235D">
        <w:rPr>
          <w:rtl/>
        </w:rPr>
        <w:t xml:space="preserve"> 51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3, כהצעת הוועדה ועם ההסתייגות שנתקבלו,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שסעיף 3 התקבל כנוסח הוועדה ועם הסתייגויותיהם של חברי</w:t>
      </w:r>
      <w:r w:rsidR="00D90493">
        <w:rPr>
          <w:rtl/>
        </w:rPr>
        <w:t xml:space="preserve"> </w:t>
      </w:r>
      <w:r w:rsidRPr="00E8235D">
        <w:rPr>
          <w:rtl/>
        </w:rPr>
        <w:t>הכנסת נסים זאב ויעקב ליצמן ברוב של 51, 21 מתנגדים ושלושה נמנעים.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חברת הכנסת נעמי חזן.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סיעת מרצ מבקשת לראות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להסביר. חברי הכנסת, לפני שאנחנו עוברים להצבעה על החוק</w:t>
      </w:r>
      <w:r w:rsidR="00D90493">
        <w:rPr>
          <w:rtl/>
        </w:rPr>
        <w:t xml:space="preserve"> </w:t>
      </w:r>
      <w:r w:rsidRPr="00E8235D">
        <w:rPr>
          <w:rtl/>
        </w:rPr>
        <w:t>בקריאה שלישית, הודעה לסיעת מרצ.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סיעת</w:t>
      </w:r>
      <w:r w:rsidR="00D90493">
        <w:rPr>
          <w:rtl/>
        </w:rPr>
        <w:t xml:space="preserve"> </w:t>
      </w:r>
      <w:r w:rsidRPr="00E8235D">
        <w:rPr>
          <w:rtl/>
        </w:rPr>
        <w:t>מרצ מבקשת לראות בהצבעה על הצעת חוק הביטוח 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39)</w:t>
      </w:r>
      <w:r w:rsidR="00D90493">
        <w:rPr>
          <w:rtl/>
        </w:rPr>
        <w:t xml:space="preserve"> </w:t>
      </w:r>
      <w:r w:rsidRPr="00E8235D">
        <w:rPr>
          <w:rtl/>
        </w:rPr>
        <w:t>(סיוע</w:t>
      </w:r>
      <w:r w:rsidR="00D90493">
        <w:rPr>
          <w:rtl/>
        </w:rPr>
        <w:t xml:space="preserve"> </w:t>
      </w:r>
      <w:r w:rsidRPr="00E8235D">
        <w:rPr>
          <w:rtl/>
        </w:rPr>
        <w:t>למשפחות ברוכות ילדים), התש"ס</w:t>
      </w:r>
      <w:r w:rsidR="00D90493">
        <w:rPr>
          <w:rtl/>
        </w:rPr>
        <w:t>–</w:t>
      </w:r>
      <w:r w:rsidRPr="00E8235D">
        <w:rPr>
          <w:rtl/>
        </w:rPr>
        <w:t>2000, הצבעת אי</w:t>
      </w:r>
      <w:r w:rsidR="00D90493">
        <w:rPr>
          <w:rtl/>
        </w:rPr>
        <w:t>-</w:t>
      </w:r>
      <w:r w:rsidRPr="00E8235D">
        <w:rPr>
          <w:rtl/>
        </w:rPr>
        <w:t>אמון בראש</w:t>
      </w:r>
      <w:r w:rsidR="00D90493">
        <w:rPr>
          <w:rtl/>
        </w:rPr>
        <w:t xml:space="preserve"> </w:t>
      </w:r>
      <w:r w:rsidRPr="00E8235D">
        <w:rPr>
          <w:rtl/>
        </w:rPr>
        <w:t>הממשלה. תודה,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כן, חבר הכנסת גפני, למה אדוני רוצה להתייחס?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אדוני.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נעמי חזן ערה לכך, שכיוון שסיעת מרצ ביקשה לראות בהצבעה על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 הצבעת אי</w:t>
      </w:r>
      <w:r w:rsidR="00D90493">
        <w:rPr>
          <w:rtl/>
        </w:rPr>
        <w:t>-</w:t>
      </w:r>
      <w:r w:rsidRPr="00E8235D">
        <w:rPr>
          <w:rtl/>
        </w:rPr>
        <w:t>אמון, פירוש הדבר שהסיעה מתחייבת להצביע בניגוד לעמדת הממשלה?</w:t>
      </w:r>
      <w:r w:rsidR="00D90493">
        <w:rPr>
          <w:rtl/>
        </w:rPr>
        <w:t xml:space="preserve"> </w:t>
      </w:r>
      <w:r w:rsidRPr="00E8235D">
        <w:rPr>
          <w:rtl/>
        </w:rPr>
        <w:t>האם גברתי ערה לכך?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סיעת מרצ השתתפה בהצבעה והצביעה בעד החוק בקריאה שנייה.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בבקשה, חבר הכנסת גפני, הערתך ונמשיך.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חוות</w:t>
      </w:r>
      <w:r w:rsidR="00D90493">
        <w:rPr>
          <w:rtl/>
        </w:rPr>
        <w:t xml:space="preserve"> </w:t>
      </w:r>
      <w:r w:rsidRPr="00E8235D">
        <w:rPr>
          <w:rtl/>
        </w:rPr>
        <w:t>דעת של היועץ המשפטי של הכנסת, כיוון שהממשלה</w:t>
      </w:r>
      <w:r w:rsidR="00D90493">
        <w:rPr>
          <w:rtl/>
        </w:rPr>
        <w:t xml:space="preserve"> </w:t>
      </w:r>
      <w:r w:rsidRPr="00E8235D">
        <w:rPr>
          <w:rtl/>
        </w:rPr>
        <w:t>הביעה</w:t>
      </w:r>
      <w:r w:rsidR="00D90493">
        <w:rPr>
          <w:rtl/>
        </w:rPr>
        <w:t xml:space="preserve"> </w:t>
      </w:r>
      <w:r w:rsidRPr="00E8235D">
        <w:rPr>
          <w:rtl/>
        </w:rPr>
        <w:t>התנגדות לחוק, וכיוון שבעת הדיון בהסתייגויות בקריאה השנייה עלה לדוכן חבר</w:t>
      </w:r>
      <w:r w:rsidR="00D90493">
        <w:rPr>
          <w:rtl/>
        </w:rPr>
        <w:t xml:space="preserve"> </w:t>
      </w:r>
      <w:r w:rsidRPr="00E8235D">
        <w:rPr>
          <w:rtl/>
        </w:rPr>
        <w:t>הכנסת אילן גילאון והודיע בשם סיעת מרצ שסיעתו מתנגדת לחוק; ולא עוד, אלא שבקריאה</w:t>
      </w:r>
      <w:r w:rsidR="00D90493">
        <w:rPr>
          <w:rtl/>
        </w:rPr>
        <w:t xml:space="preserve"> </w:t>
      </w:r>
      <w:r w:rsidRPr="00E8235D">
        <w:rPr>
          <w:rtl/>
        </w:rPr>
        <w:t>הראשונה,</w:t>
      </w:r>
      <w:r w:rsidR="00D90493">
        <w:rPr>
          <w:rtl/>
        </w:rPr>
        <w:t xml:space="preserve"> </w:t>
      </w:r>
      <w:r w:rsidRPr="00E8235D">
        <w:rPr>
          <w:rtl/>
        </w:rPr>
        <w:t>כיוון שסיעת מרצ לא רצתה שהחוק יתקבל, היא הפכה את ההצבעה על הצעת 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להצבעת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אמון;</w:t>
      </w:r>
      <w:r w:rsidR="00D90493">
        <w:rPr>
          <w:rtl/>
        </w:rPr>
        <w:t xml:space="preserve"> </w:t>
      </w:r>
      <w:r w:rsidRPr="00E8235D">
        <w:rPr>
          <w:rtl/>
        </w:rPr>
        <w:t>ויתירה</w:t>
      </w:r>
      <w:r w:rsidR="00D90493">
        <w:rPr>
          <w:rtl/>
        </w:rPr>
        <w:t xml:space="preserve"> </w:t>
      </w:r>
      <w:r w:rsidRPr="00E8235D">
        <w:rPr>
          <w:rtl/>
        </w:rPr>
        <w:t>מזו,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גם בהצבעה על החוק עכשיו</w:t>
      </w:r>
      <w:r w:rsidR="00D90493">
        <w:rPr>
          <w:rtl/>
        </w:rPr>
        <w:t xml:space="preserve"> </w:t>
      </w:r>
      <w:r w:rsidRPr="00E8235D">
        <w:rPr>
          <w:rtl/>
        </w:rPr>
        <w:t>הצביע חבר הכנסת רן כהן, שהוא אחד מחברי הכנסת הבכירים של סיעת מרצ, נגד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הצביע נגד הסתייגות.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זהבה גלאון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וכיוון</w:t>
      </w:r>
      <w:r>
        <w:rPr>
          <w:rtl/>
        </w:rPr>
        <w:t xml:space="preserve"> </w:t>
      </w:r>
      <w:r w:rsidR="00E8235D" w:rsidRPr="00E8235D">
        <w:rPr>
          <w:rtl/>
        </w:rPr>
        <w:t>שחבר הכנסת רן כהן, שהוא מחברי הכנסת הבכירים של סיעת מרצ,</w:t>
      </w:r>
      <w:r>
        <w:rPr>
          <w:rtl/>
        </w:rPr>
        <w:t xml:space="preserve"> </w:t>
      </w:r>
      <w:r w:rsidR="00E8235D" w:rsidRPr="00E8235D">
        <w:rPr>
          <w:rtl/>
        </w:rPr>
        <w:t>הצביע נגד החוק, וזה מופיע בתוצאות ההצבעה, ולאור כל הפיכת ההצבעה על החוק בקריאה</w:t>
      </w:r>
      <w:r>
        <w:rPr>
          <w:rtl/>
        </w:rPr>
        <w:t xml:space="preserve"> </w:t>
      </w:r>
      <w:r w:rsidR="00E8235D" w:rsidRPr="00E8235D">
        <w:rPr>
          <w:rtl/>
        </w:rPr>
        <w:t>הראשונה</w:t>
      </w:r>
      <w:r>
        <w:rPr>
          <w:rtl/>
        </w:rPr>
        <w:t xml:space="preserve"> </w:t>
      </w:r>
      <w:r w:rsidR="00E8235D" w:rsidRPr="00E8235D">
        <w:rPr>
          <w:rtl/>
        </w:rPr>
        <w:t>להצבעת</w:t>
      </w:r>
      <w:r>
        <w:rPr>
          <w:rtl/>
        </w:rPr>
        <w:t xml:space="preserve"> </w:t>
      </w:r>
      <w:r w:rsidR="00E8235D" w:rsidRPr="00E8235D">
        <w:rPr>
          <w:rtl/>
        </w:rPr>
        <w:t>אי</w:t>
      </w:r>
      <w:r>
        <w:rPr>
          <w:rtl/>
        </w:rPr>
        <w:t>-</w:t>
      </w:r>
      <w:r w:rsidR="00E8235D" w:rsidRPr="00E8235D">
        <w:rPr>
          <w:rtl/>
        </w:rPr>
        <w:t>אמון כי מרצ היתה נגד החוק, וגם בקריאה השנייה העמדה של סיעת</w:t>
      </w:r>
      <w:r>
        <w:rPr>
          <w:rtl/>
        </w:rPr>
        <w:t xml:space="preserve"> </w:t>
      </w:r>
      <w:r w:rsidR="00E8235D" w:rsidRPr="00E8235D">
        <w:rPr>
          <w:rtl/>
        </w:rPr>
        <w:t>מרצ</w:t>
      </w:r>
      <w:r>
        <w:rPr>
          <w:rtl/>
        </w:rPr>
        <w:t xml:space="preserve"> </w:t>
      </w:r>
      <w:r w:rsidR="00E8235D" w:rsidRPr="00E8235D">
        <w:rPr>
          <w:rtl/>
        </w:rPr>
        <w:t>היתה</w:t>
      </w:r>
      <w:r>
        <w:rPr>
          <w:rtl/>
        </w:rPr>
        <w:t xml:space="preserve"> </w:t>
      </w:r>
      <w:r w:rsidR="00E8235D" w:rsidRPr="00E8235D">
        <w:rPr>
          <w:rtl/>
        </w:rPr>
        <w:t>נגד</w:t>
      </w:r>
      <w:r>
        <w:rPr>
          <w:rtl/>
        </w:rPr>
        <w:t xml:space="preserve"> </w:t>
      </w:r>
      <w:r w:rsidR="00E8235D" w:rsidRPr="00E8235D">
        <w:rPr>
          <w:rtl/>
        </w:rPr>
        <w:t>החוק,</w:t>
      </w:r>
      <w:r>
        <w:rPr>
          <w:rtl/>
        </w:rPr>
        <w:t xml:space="preserve"> </w:t>
      </w:r>
      <w:r w:rsidR="00E8235D" w:rsidRPr="00E8235D">
        <w:rPr>
          <w:rtl/>
        </w:rPr>
        <w:t>וכיוון</w:t>
      </w:r>
      <w:r>
        <w:rPr>
          <w:rtl/>
        </w:rPr>
        <w:t xml:space="preserve"> </w:t>
      </w:r>
      <w:r w:rsidR="00E8235D" w:rsidRPr="00E8235D">
        <w:rPr>
          <w:rtl/>
        </w:rPr>
        <w:t xml:space="preserve">שהממשלה היא נגד החוק </w:t>
      </w:r>
      <w:r>
        <w:rPr>
          <w:rtl/>
        </w:rPr>
        <w:t>–</w:t>
      </w:r>
      <w:r w:rsidR="00E8235D" w:rsidRPr="00E8235D">
        <w:rPr>
          <w:rtl/>
        </w:rPr>
        <w:t xml:space="preserve"> לאור כל האמור אין אפשרות</w:t>
      </w:r>
      <w:r>
        <w:rPr>
          <w:rtl/>
        </w:rPr>
        <w:t xml:space="preserve"> </w:t>
      </w:r>
      <w:r w:rsidR="00E8235D" w:rsidRPr="00E8235D">
        <w:rPr>
          <w:rtl/>
        </w:rPr>
        <w:t>להפוך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ההצבעה</w:t>
      </w:r>
      <w:r>
        <w:rPr>
          <w:rtl/>
        </w:rPr>
        <w:t xml:space="preserve"> </w:t>
      </w:r>
      <w:r w:rsidR="00E8235D" w:rsidRPr="00E8235D">
        <w:rPr>
          <w:rtl/>
        </w:rPr>
        <w:t>הזאת</w:t>
      </w:r>
      <w:r>
        <w:rPr>
          <w:rtl/>
        </w:rPr>
        <w:t xml:space="preserve"> </w:t>
      </w:r>
      <w:r w:rsidR="00E8235D" w:rsidRPr="00E8235D">
        <w:rPr>
          <w:rtl/>
        </w:rPr>
        <w:t>להצבעת אי</w:t>
      </w:r>
      <w:r>
        <w:rPr>
          <w:rtl/>
        </w:rPr>
        <w:t>-</w:t>
      </w:r>
      <w:r w:rsidR="00E8235D" w:rsidRPr="00E8235D">
        <w:rPr>
          <w:rtl/>
        </w:rPr>
        <w:t>אמון, וגם אם זה יובא להצבעה, לסיעת מרצ יהיה</w:t>
      </w:r>
      <w:r>
        <w:rPr>
          <w:rtl/>
        </w:rPr>
        <w:t xml:space="preserve"> </w:t>
      </w:r>
      <w:r w:rsidR="00E8235D" w:rsidRPr="00E8235D">
        <w:rPr>
          <w:rtl/>
        </w:rPr>
        <w:t>אסור להצביע לאחר מכן לפי עמדת הממשלה.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חברת הכנסת נעמי חזן,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חזן: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 xml:space="preserve">ראש, שתי הערות. ראשית, בזמן הדיון על ההסתייגויות </w:t>
      </w:r>
      <w:r w:rsidR="00D90493">
        <w:rPr>
          <w:rtl/>
        </w:rPr>
        <w:t>–</w:t>
      </w:r>
      <w:r w:rsidRPr="00E8235D">
        <w:rPr>
          <w:rtl/>
        </w:rPr>
        <w:t xml:space="preserve"> ואני מפנה</w:t>
      </w:r>
      <w:r w:rsidR="00D90493">
        <w:rPr>
          <w:rtl/>
        </w:rPr>
        <w:t xml:space="preserve"> </w:t>
      </w:r>
      <w:r w:rsidRPr="00E8235D">
        <w:rPr>
          <w:rtl/>
        </w:rPr>
        <w:t>אותך</w:t>
      </w:r>
      <w:r w:rsidR="00D90493">
        <w:rPr>
          <w:rtl/>
        </w:rPr>
        <w:t xml:space="preserve"> </w:t>
      </w:r>
      <w:r w:rsidRPr="00E8235D">
        <w:rPr>
          <w:rtl/>
        </w:rPr>
        <w:t>לפרוטוקול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כדוברת האחרונה, אני הודעתי במפורש, שסיעת מרצ בעד ותגיש בקשה</w:t>
      </w:r>
      <w:r w:rsidR="00D90493">
        <w:rPr>
          <w:rtl/>
        </w:rPr>
        <w:t xml:space="preserve"> </w:t>
      </w:r>
      <w:r w:rsidRPr="00E8235D">
        <w:rPr>
          <w:rtl/>
        </w:rPr>
        <w:t>לאי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אני מפנה אותך לפרוטוקול. שנית, אני מפנה אותך לעמוד 23 בתקנון הכנסת,</w:t>
      </w:r>
      <w:r w:rsidR="00D90493">
        <w:rPr>
          <w:rtl/>
        </w:rPr>
        <w:t xml:space="preserve"> </w:t>
      </w:r>
      <w:r w:rsidRPr="00E8235D">
        <w:rPr>
          <w:rtl/>
        </w:rPr>
        <w:t>כוכבית</w:t>
      </w:r>
      <w:r w:rsidR="00D90493">
        <w:rPr>
          <w:rtl/>
        </w:rPr>
        <w:t xml:space="preserve"> </w:t>
      </w:r>
      <w:r w:rsidRPr="00E8235D">
        <w:rPr>
          <w:rtl/>
        </w:rPr>
        <w:t>מס' 1, ואני מודיעה, שחבר הכנסת רן כהן הצביע נגד רק על הסתייגות, אבל 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סעיפים.</w:t>
      </w:r>
      <w:r w:rsidR="00D90493">
        <w:rPr>
          <w:rtl/>
        </w:rPr>
        <w:t xml:space="preserve"> </w:t>
      </w:r>
      <w:r w:rsidRPr="00E8235D">
        <w:rPr>
          <w:rtl/>
        </w:rPr>
        <w:t>סיעת</w:t>
      </w:r>
      <w:r w:rsidR="00D90493">
        <w:rPr>
          <w:rtl/>
        </w:rPr>
        <w:t xml:space="preserve"> </w:t>
      </w:r>
      <w:r w:rsidRPr="00E8235D">
        <w:rPr>
          <w:rtl/>
        </w:rPr>
        <w:t>מרצ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הצביעה בעד החוק </w:t>
      </w:r>
      <w:r w:rsidR="00D90493">
        <w:rPr>
          <w:rtl/>
        </w:rPr>
        <w:t>–</w:t>
      </w:r>
      <w:r w:rsidRPr="00E8235D">
        <w:rPr>
          <w:rtl/>
        </w:rPr>
        <w:t xml:space="preserve"> אני מבקשת לבדוק את הפרוטוקול </w:t>
      </w:r>
      <w:r w:rsidR="00D90493">
        <w:rPr>
          <w:rtl/>
        </w:rPr>
        <w:t>–</w:t>
      </w:r>
      <w:r w:rsidRPr="00E8235D">
        <w:rPr>
          <w:rtl/>
        </w:rPr>
        <w:t xml:space="preserve"> משום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המצביעה</w:t>
      </w:r>
      <w:r w:rsidR="00D90493">
        <w:rPr>
          <w:rtl/>
        </w:rPr>
        <w:t xml:space="preserve"> </w:t>
      </w:r>
      <w:r w:rsidRPr="00E8235D">
        <w:rPr>
          <w:rtl/>
        </w:rPr>
        <w:t>היחידה.</w:t>
      </w:r>
      <w:r w:rsidR="00D90493">
        <w:rPr>
          <w:rtl/>
        </w:rPr>
        <w:t xml:space="preserve"> </w:t>
      </w:r>
      <w:r w:rsidRPr="00E8235D">
        <w:rPr>
          <w:rtl/>
        </w:rPr>
        <w:t>תסתכלו ותראו שתקנונית ההצעה לגבי האי</w:t>
      </w:r>
      <w:r w:rsidR="00D90493">
        <w:rPr>
          <w:rtl/>
        </w:rPr>
        <w:t>-</w:t>
      </w:r>
      <w:r w:rsidRPr="00E8235D">
        <w:rPr>
          <w:rtl/>
        </w:rPr>
        <w:t>אמון תקפה</w:t>
      </w:r>
      <w:r w:rsidR="00D90493">
        <w:rPr>
          <w:rtl/>
        </w:rPr>
        <w:t xml:space="preserve"> </w:t>
      </w:r>
      <w:r w:rsidRPr="00E8235D">
        <w:rPr>
          <w:rtl/>
        </w:rPr>
        <w:t>לחלוטין. חבר הכנסת רן כהן יוסיף דברים.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אילו</w:t>
      </w:r>
      <w:r w:rsidR="00D90493">
        <w:rPr>
          <w:rtl/>
        </w:rPr>
        <w:t xml:space="preserve"> </w:t>
      </w:r>
      <w:r w:rsidRPr="00E8235D">
        <w:rPr>
          <w:rtl/>
        </w:rPr>
        <w:t>היה חבר הכנסת גפני רגוע והיה עוקב אחר הדברים הוא</w:t>
      </w:r>
      <w:r w:rsidR="00D90493">
        <w:rPr>
          <w:rtl/>
        </w:rPr>
        <w:t xml:space="preserve"> </w:t>
      </w:r>
      <w:r w:rsidRPr="00E8235D">
        <w:rPr>
          <w:rtl/>
        </w:rPr>
        <w:t>היה רואה, שההצבעה היחידה שהשתתפתי בה היתה הצבעה נגד הסתייגות על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תגיד לי לא. תלך ותבדוק. אגב, מה שאמרה חברת נעמי חזן נכון ותקף לגבי כל</w:t>
      </w:r>
      <w:r w:rsidR="00D90493">
        <w:rPr>
          <w:rtl/>
        </w:rPr>
        <w:t xml:space="preserve"> </w:t>
      </w:r>
      <w:r w:rsidRPr="00E8235D">
        <w:rPr>
          <w:rtl/>
        </w:rPr>
        <w:t>סיעת מרצ.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אני הצבעתי נגד הסתייגות על החוק, במשמעות שאתה הצבעת נגד החוק.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רק רגע, חבר הכנסת גפני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גפני כבר דיבר.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רק משפט אחד.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גפני, בלתי אפשרי להפוך זאת לדיון.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משפט אחד.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יכול, אני מצטער. חבר הכנסת יהלום,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שריד,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אני יודע מה היא חוות דעתו של היועץ המשפטי, ואני</w:t>
      </w:r>
      <w:r w:rsidR="00D90493">
        <w:rPr>
          <w:rtl/>
        </w:rPr>
        <w:t xml:space="preserve"> </w:t>
      </w:r>
      <w:r w:rsidRPr="00E8235D">
        <w:rPr>
          <w:rtl/>
        </w:rPr>
        <w:t>אפעל לפיה. אל דאגה.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הכבוד לסיעת מרצ, הצעתה לאי</w:t>
      </w:r>
      <w:r w:rsidR="00D90493">
        <w:rPr>
          <w:rtl/>
        </w:rPr>
        <w:t>-</w:t>
      </w:r>
      <w:r w:rsidRPr="00E8235D">
        <w:rPr>
          <w:rtl/>
        </w:rPr>
        <w:t>אמון לא היתה חוקית.</w:t>
      </w:r>
      <w:r w:rsidR="00D90493">
        <w:rPr>
          <w:rtl/>
        </w:rPr>
        <w:t xml:space="preserve"> </w:t>
      </w:r>
      <w:r w:rsidRPr="00E8235D">
        <w:rPr>
          <w:rtl/>
        </w:rPr>
        <w:t>היא יכולה להציע את הצעתה רק לפני ההצבעה בקריאה 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רגע,</w:t>
      </w:r>
      <w:r w:rsidR="00D90493">
        <w:rPr>
          <w:rtl/>
        </w:rPr>
        <w:t xml:space="preserve"> </w:t>
      </w:r>
      <w:r w:rsidRPr="00E8235D">
        <w:rPr>
          <w:rtl/>
        </w:rPr>
        <w:t>רק רגע. ואדוני, חסר פה שלב. מאחר שהתקבלו הסתייגויות, הרי שאדוני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לשאול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הוועדה אם הוא רוצה להצביע או לא. מאחר שאדוני לא</w:t>
      </w:r>
      <w:r w:rsidR="00D90493">
        <w:rPr>
          <w:rtl/>
        </w:rPr>
        <w:t xml:space="preserve"> </w:t>
      </w:r>
      <w:r w:rsidRPr="00E8235D">
        <w:rPr>
          <w:rtl/>
        </w:rPr>
        <w:t>שאל,</w:t>
      </w:r>
      <w:r w:rsidR="00D90493">
        <w:rPr>
          <w:rtl/>
        </w:rPr>
        <w:t xml:space="preserve"> </w:t>
      </w:r>
      <w:r w:rsidRPr="00E8235D">
        <w:rPr>
          <w:rtl/>
        </w:rPr>
        <w:t>הרי שאנחנו לא נמצאים לפני הקריאה השלישית, וכל ההתלהבות של סיעת מרצ עדיין</w:t>
      </w:r>
      <w:r w:rsidR="00D90493">
        <w:rPr>
          <w:rtl/>
        </w:rPr>
        <w:t xml:space="preserve"> </w:t>
      </w:r>
      <w:r w:rsidRPr="00E8235D">
        <w:rPr>
          <w:rtl/>
        </w:rPr>
        <w:t>לא במקומה.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לא, חברת הכנסת נעמי חזן. תם הדיון. נא לשבת.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תם הדיון. אם כן, זה הזמן להגיש בקשה להצבעת אי</w:t>
      </w:r>
      <w:r w:rsidR="00D90493">
        <w:rPr>
          <w:rtl/>
        </w:rPr>
        <w:t>-</w:t>
      </w:r>
      <w:r w:rsidRPr="00E8235D">
        <w:rPr>
          <w:rtl/>
        </w:rPr>
        <w:t xml:space="preserve">אמון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חזן, נא לשבת.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חזקה עלינו מצוותו של היועץ המשפטי לכנסת, ואני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לגלות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שהנושא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הועלה גם אתמול בוועדת האתיקה של הכנסת,</w:t>
      </w:r>
      <w:r w:rsidR="00D90493">
        <w:rPr>
          <w:rtl/>
        </w:rPr>
        <w:t xml:space="preserve"> </w:t>
      </w:r>
      <w:r w:rsidRPr="00E8235D">
        <w:rPr>
          <w:rtl/>
        </w:rPr>
        <w:t>והיועץ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חיווה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דעתו בצורה ברורה, שהצעתה או בקשתה של סיעת מרצ לראות</w:t>
      </w:r>
      <w:r w:rsidR="00D90493">
        <w:rPr>
          <w:rtl/>
        </w:rPr>
        <w:t xml:space="preserve"> </w:t>
      </w:r>
      <w:r w:rsidRPr="00E8235D">
        <w:rPr>
          <w:rtl/>
        </w:rPr>
        <w:t>בהצבעה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החוק הצבעת אי</w:t>
      </w:r>
      <w:r w:rsidR="00D90493">
        <w:rPr>
          <w:rtl/>
        </w:rPr>
        <w:t>-</w:t>
      </w:r>
      <w:r w:rsidRPr="00E8235D">
        <w:rPr>
          <w:rtl/>
        </w:rPr>
        <w:t xml:space="preserve">אמון </w:t>
      </w:r>
      <w:r w:rsidR="00D90493">
        <w:rPr>
          <w:rtl/>
        </w:rPr>
        <w:t>–</w:t>
      </w:r>
      <w:r w:rsidRPr="00E8235D">
        <w:rPr>
          <w:rtl/>
        </w:rPr>
        <w:t xml:space="preserve"> תקפה, נכונה וחוקית, בתנאי שכאשר יגיע מועד</w:t>
      </w:r>
      <w:r w:rsidR="00D90493">
        <w:rPr>
          <w:rtl/>
        </w:rPr>
        <w:t xml:space="preserve"> </w:t>
      </w:r>
      <w:r w:rsidRPr="00E8235D">
        <w:rPr>
          <w:rtl/>
        </w:rPr>
        <w:t>ההצבעה הם יצטרכו להצביע כנגד עמדת הממשלה.</w:t>
      </w:r>
      <w:r w:rsidR="00D90493">
        <w:rPr>
          <w:rtl/>
        </w:rPr>
        <w:t xml:space="preserve"> </w:t>
      </w:r>
      <w:r w:rsidRPr="00E8235D">
        <w:rPr>
          <w:rtl/>
        </w:rPr>
        <w:t>והיה ולא ינהגו כך, זכותנו או זכותכם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לתבוע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היועץ המשפטי אמר שההצבעה מתוקנת.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תוכל</w:t>
      </w:r>
      <w:r w:rsidR="00D90493">
        <w:rPr>
          <w:rtl/>
        </w:rPr>
        <w:t xml:space="preserve"> </w:t>
      </w:r>
      <w:r w:rsidRPr="00E8235D">
        <w:rPr>
          <w:rtl/>
        </w:rPr>
        <w:t>לדון אתו לאחר מכן.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אפשר יהיה לתבוע את המצביעים או לקבול נגדם</w:t>
      </w:r>
      <w:r w:rsidR="00D90493">
        <w:rPr>
          <w:rtl/>
        </w:rPr>
        <w:t xml:space="preserve"> </w:t>
      </w:r>
      <w:r w:rsidRPr="00E8235D">
        <w:rPr>
          <w:rtl/>
        </w:rPr>
        <w:t>לוועדת האתיקה.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ההצבעה מתוקנת.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טל,</w:t>
      </w:r>
      <w:r w:rsidR="00D90493">
        <w:rPr>
          <w:rtl/>
        </w:rPr>
        <w:t xml:space="preserve"> </w:t>
      </w:r>
      <w:r w:rsidRPr="00E8235D">
        <w:rPr>
          <w:rtl/>
        </w:rPr>
        <w:t>כיושב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 חזקה עלי, עם ברירה או בלית ברירה,</w:t>
      </w:r>
      <w:r w:rsidR="00D90493">
        <w:rPr>
          <w:rtl/>
        </w:rPr>
        <w:t xml:space="preserve"> </w:t>
      </w:r>
      <w:r w:rsidRPr="00E8235D">
        <w:rPr>
          <w:rtl/>
        </w:rPr>
        <w:t>מצוותו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לפיכך אנחנו נקבל את דעתו ונראה בזה הצעת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 לפיכך, ההצבעה בקריאה שלישית תידחה. תודה, רבותי.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 עוברים להמשך סדר</w:t>
      </w:r>
      <w:r w:rsidR="00D90493">
        <w:rPr>
          <w:rtl/>
        </w:rPr>
        <w:t>-</w:t>
      </w:r>
      <w:r w:rsidRPr="00E8235D">
        <w:rPr>
          <w:rtl/>
        </w:rPr>
        <w:t>היום: הצעת חוק זכויות התלמיד,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  <w:r w:rsidR="00D90493">
        <w:rPr>
          <w:rtl/>
        </w:rPr>
        <w:t xml:space="preserve"> </w:t>
      </w:r>
      <w:r w:rsidRPr="00E8235D">
        <w:rPr>
          <w:rtl/>
        </w:rPr>
        <w:t>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החינוך והתרבות של</w:t>
      </w:r>
      <w:r w:rsidR="00D90493">
        <w:rPr>
          <w:rtl/>
        </w:rPr>
        <w:t xml:space="preserve"> </w:t>
      </w:r>
      <w:r w:rsidRPr="00E8235D">
        <w:rPr>
          <w:rtl/>
        </w:rPr>
        <w:t>הכנסת, חבר הכנסת זבולון אורלב. בבקשה, חבר הכנסת אורלב.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זהו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המופיע לפני. על מה תלינו? רק רגע, חבר</w:t>
      </w:r>
      <w:r w:rsidR="00D90493">
        <w:rPr>
          <w:rtl/>
        </w:rPr>
        <w:t xml:space="preserve"> </w:t>
      </w:r>
      <w:r w:rsidRPr="00E8235D">
        <w:rPr>
          <w:rtl/>
        </w:rPr>
        <w:t>הכנסת אורלב, תיכף, בודקים איזה סדר</w:t>
      </w:r>
      <w:r w:rsidR="00D90493">
        <w:rPr>
          <w:rtl/>
        </w:rPr>
        <w:t>-</w:t>
      </w:r>
      <w:r w:rsidRPr="00E8235D">
        <w:rPr>
          <w:rtl/>
        </w:rPr>
        <w:t>יום הוא הנכון.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5" w:name="_Toc449874267"/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 xml:space="preserve">יסוד: השפיטה (תיקון </w:t>
      </w:r>
      <w:r>
        <w:rPr>
          <w:rtl/>
        </w:rPr>
        <w:t>–</w:t>
      </w:r>
      <w:r w:rsidRPr="00D90493">
        <w:rPr>
          <w:rtl/>
        </w:rPr>
        <w:t xml:space="preserve"> מינוי נשיא בית</w:t>
      </w:r>
      <w:r>
        <w:rPr>
          <w:rtl/>
        </w:rPr>
        <w:t>-</w:t>
      </w:r>
      <w:r w:rsidRPr="00D90493">
        <w:rPr>
          <w:rtl/>
        </w:rPr>
        <w:t>המשפט העליון, משנהו ושופטיו)</w:t>
      </w:r>
      <w:bookmarkEnd w:id="15"/>
    </w:p>
    <w:p w:rsidR="00D90493" w:rsidRPr="00D90493" w:rsidRDefault="00D90493" w:rsidP="00D90493">
      <w:pPr>
        <w:pStyle w:val="1"/>
        <w:rPr>
          <w:rtl/>
        </w:rPr>
      </w:pPr>
      <w:bookmarkStart w:id="16" w:name="_Toc449874268"/>
      <w:r w:rsidRPr="00D90493">
        <w:rPr>
          <w:rtl/>
        </w:rPr>
        <w:t>(הצעת חבר הכנסת ד' טל)</w:t>
      </w:r>
      <w:bookmarkEnd w:id="16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מלול: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 מתנצל.</w:t>
      </w:r>
      <w:r w:rsidR="00D90493">
        <w:rPr>
          <w:rtl/>
        </w:rPr>
        <w:t xml:space="preserve"> </w:t>
      </w:r>
      <w:r w:rsidRPr="00E8235D">
        <w:rPr>
          <w:rtl/>
        </w:rPr>
        <w:t>הונח לפני סדר</w:t>
      </w:r>
      <w:r w:rsidR="00D90493">
        <w:rPr>
          <w:rtl/>
        </w:rPr>
        <w:t>-</w:t>
      </w:r>
      <w:r w:rsidRPr="00E8235D">
        <w:rPr>
          <w:rtl/>
        </w:rPr>
        <w:t>יום אחר, וכעת הובא לפני סדר</w:t>
      </w:r>
      <w:r w:rsidR="00D90493">
        <w:rPr>
          <w:rtl/>
        </w:rPr>
        <w:t>-</w:t>
      </w:r>
      <w:r w:rsidRPr="00E8235D">
        <w:rPr>
          <w:rtl/>
        </w:rPr>
        <w:t>היום המדויק</w:t>
      </w:r>
      <w:r w:rsidR="00D90493">
        <w:rPr>
          <w:rtl/>
        </w:rPr>
        <w:t xml:space="preserve"> </w:t>
      </w:r>
      <w:r w:rsidRPr="00E8235D">
        <w:rPr>
          <w:rtl/>
        </w:rPr>
        <w:t>יותר.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מינוי נשיא בית</w:t>
      </w:r>
      <w:r w:rsidR="00D90493">
        <w:rPr>
          <w:rtl/>
        </w:rPr>
        <w:t>-</w:t>
      </w:r>
      <w:r w:rsidRPr="00E8235D">
        <w:rPr>
          <w:rtl/>
        </w:rPr>
        <w:t>המשפט העליון, משנהו</w:t>
      </w:r>
      <w:r w:rsidR="00D90493">
        <w:rPr>
          <w:rtl/>
        </w:rPr>
        <w:t xml:space="preserve"> </w:t>
      </w:r>
      <w:r w:rsidRPr="00E8235D">
        <w:rPr>
          <w:rtl/>
        </w:rPr>
        <w:t>ושופטיו),</w:t>
      </w:r>
      <w:r w:rsidR="00D90493">
        <w:rPr>
          <w:rtl/>
        </w:rPr>
        <w:t xml:space="preserve"> </w:t>
      </w:r>
      <w:r w:rsidRPr="00E8235D">
        <w:rPr>
          <w:rtl/>
        </w:rPr>
        <w:t>מאת חבר הכנסת דוד טל, מס' פ/1049.</w:t>
      </w:r>
      <w:r w:rsidR="00D90493">
        <w:rPr>
          <w:rtl/>
        </w:rPr>
        <w:t xml:space="preserve"> </w:t>
      </w:r>
      <w:r w:rsidRPr="00E8235D">
        <w:rPr>
          <w:rtl/>
        </w:rPr>
        <w:t>אפשר להצביע. רבותי, אני אמתין עד</w:t>
      </w:r>
      <w:r w:rsidR="00D90493">
        <w:rPr>
          <w:rtl/>
        </w:rPr>
        <w:t xml:space="preserve"> </w:t>
      </w:r>
      <w:r w:rsidRPr="00E8235D">
        <w:rPr>
          <w:rtl/>
        </w:rPr>
        <w:t>שכולם ישבו.</w:t>
      </w:r>
      <w:r w:rsidR="00D90493">
        <w:rPr>
          <w:rtl/>
        </w:rPr>
        <w:t xml:space="preserve"> </w:t>
      </w:r>
      <w:r w:rsidRPr="00E8235D">
        <w:rPr>
          <w:rtl/>
        </w:rPr>
        <w:t>רבותי, אנחנו נמתין עוד דקה, שתי דקות עד שיגיעו כולם, כי לא צלצלנו</w:t>
      </w:r>
      <w:r w:rsidR="00D90493">
        <w:rPr>
          <w:rtl/>
        </w:rPr>
        <w:t xml:space="preserve"> </w:t>
      </w:r>
      <w:r w:rsidRPr="00E8235D">
        <w:rPr>
          <w:rtl/>
        </w:rPr>
        <w:t>בזמן.</w:t>
      </w:r>
      <w:r w:rsidR="00D90493">
        <w:rPr>
          <w:rtl/>
        </w:rPr>
        <w:t xml:space="preserve"> </w:t>
      </w:r>
      <w:r w:rsidRPr="00E8235D">
        <w:rPr>
          <w:rtl/>
        </w:rPr>
        <w:t>נא לשבת במקומותיכם. אנחנו ממתינים.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עבר הזמן, אפשר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מינוי 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העליון, משנהו ושופטיו).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41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להסיר מסדר</w:t>
      </w:r>
      <w:r w:rsidR="00D90493">
        <w:rPr>
          <w:rtl/>
        </w:rPr>
        <w:t>-</w:t>
      </w:r>
      <w:r w:rsidRPr="00E8235D">
        <w:rPr>
          <w:rtl/>
        </w:rPr>
        <w:t>היום את הצעת חוק</w:t>
      </w:r>
      <w:r w:rsidR="00D90493">
        <w:rPr>
          <w:rtl/>
        </w:rPr>
        <w:t>-</w:t>
      </w:r>
      <w:r w:rsidRPr="00E8235D">
        <w:rPr>
          <w:rtl/>
        </w:rPr>
        <w:t xml:space="preserve">יסוד: השפיטה (תיקון </w:t>
      </w:r>
      <w:r w:rsidR="00D90493">
        <w:rPr>
          <w:rtl/>
        </w:rPr>
        <w:t>–</w:t>
      </w:r>
      <w:r w:rsidRPr="00E8235D">
        <w:rPr>
          <w:rtl/>
        </w:rPr>
        <w:t xml:space="preserve"> מינוי נשיא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ית</w:t>
      </w:r>
      <w:r>
        <w:rPr>
          <w:rtl/>
        </w:rPr>
        <w:t>-</w:t>
      </w:r>
      <w:r w:rsidR="00E8235D" w:rsidRPr="00E8235D">
        <w:rPr>
          <w:rtl/>
        </w:rPr>
        <w:t>המשפט העליון, משנהו ושופטיו)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41</w:t>
      </w:r>
      <w:r w:rsidR="00D90493">
        <w:rPr>
          <w:rtl/>
        </w:rPr>
        <w:t xml:space="preserve"> </w:t>
      </w:r>
      <w:r w:rsidRPr="00E8235D">
        <w:rPr>
          <w:rtl/>
        </w:rPr>
        <w:t>נגד,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36 בעד,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מינוי נשיא בית</w:t>
      </w:r>
      <w:r w:rsidR="00D90493">
        <w:rPr>
          <w:rtl/>
        </w:rPr>
        <w:t>-</w:t>
      </w:r>
      <w:r w:rsidRPr="00E8235D">
        <w:rPr>
          <w:rtl/>
        </w:rPr>
        <w:t>המשפט העליון, משנהו ושופטיו) לא התקבלה.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7" w:name="_Toc449874269"/>
      <w:r w:rsidRPr="00D90493">
        <w:rPr>
          <w:rtl/>
        </w:rPr>
        <w:t>הצעת חוק סדרי השלטון והמשפט (ביטול החלת המשפט, השיפוט והמינהל)</w:t>
      </w:r>
      <w:r>
        <w:rPr>
          <w:rtl/>
        </w:rPr>
        <w:t xml:space="preserve"> </w:t>
      </w:r>
      <w:r w:rsidRPr="00D90493">
        <w:rPr>
          <w:rtl/>
        </w:rPr>
        <w:t xml:space="preserve">(תיקון </w:t>
      </w:r>
      <w:r>
        <w:rPr>
          <w:rtl/>
        </w:rPr>
        <w:t>–</w:t>
      </w:r>
      <w:r w:rsidRPr="00D90493">
        <w:rPr>
          <w:rtl/>
        </w:rPr>
        <w:t xml:space="preserve"> הרוב הדרוש להחלת המשפט, השיפוט והמינהל),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7"/>
    </w:p>
    <w:p w:rsidR="00D90493" w:rsidRPr="00D90493" w:rsidRDefault="00D90493" w:rsidP="00D90493">
      <w:pPr>
        <w:pStyle w:val="1"/>
        <w:rPr>
          <w:rtl/>
        </w:rPr>
      </w:pPr>
      <w:bookmarkStart w:id="18" w:name="_Toc449874270"/>
      <w:r w:rsidRPr="00D90493">
        <w:rPr>
          <w:rtl/>
        </w:rPr>
        <w:t>(הצעת חבר הכנסת א' וילן)</w:t>
      </w:r>
      <w:bookmarkEnd w:id="18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סדרי השלטון והמשפט (ביטול</w:t>
      </w:r>
      <w:r w:rsidR="00D90493">
        <w:rPr>
          <w:rtl/>
        </w:rPr>
        <w:t xml:space="preserve"> </w:t>
      </w:r>
      <w:r w:rsidRPr="00E8235D">
        <w:rPr>
          <w:rtl/>
        </w:rPr>
        <w:t>החלת המשפט,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השיפוט והמינהל) (תיקון </w:t>
      </w:r>
      <w:r w:rsidR="00D90493">
        <w:rPr>
          <w:rtl/>
        </w:rPr>
        <w:t>–</w:t>
      </w:r>
      <w:r w:rsidRPr="00E8235D">
        <w:rPr>
          <w:rtl/>
        </w:rPr>
        <w:t xml:space="preserve"> הרוב הדרוש להחלת המשפט, השיפוט והמינהל),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מס' פ/1559, של חבר הכנסת אבשלום וילן. הצבעה בלבד.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ההצעה להסיר מסדר</w:t>
      </w:r>
      <w:r>
        <w:rPr>
          <w:rtl/>
        </w:rPr>
        <w:t>-</w:t>
      </w:r>
      <w:r w:rsidR="00E8235D" w:rsidRPr="00E8235D">
        <w:rPr>
          <w:rtl/>
        </w:rPr>
        <w:t xml:space="preserve">היום את הצעת החוק </w:t>
      </w:r>
      <w:r>
        <w:rPr>
          <w:rtl/>
        </w:rPr>
        <w:t>–</w:t>
      </w:r>
      <w:r w:rsidR="00E8235D" w:rsidRPr="00E8235D">
        <w:rPr>
          <w:rtl/>
        </w:rPr>
        <w:t xml:space="preserve"> 46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להסיר מסדר</w:t>
      </w:r>
      <w:r w:rsidR="00D90493">
        <w:rPr>
          <w:rtl/>
        </w:rPr>
        <w:t>-</w:t>
      </w:r>
      <w:r w:rsidRPr="00E8235D">
        <w:rPr>
          <w:rtl/>
        </w:rPr>
        <w:t>היום את הצעת חוק סדרי השלטון והמשפט (ביטול החלת המשפט,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השיפוט והמינהל) (תיקון </w:t>
      </w:r>
      <w:r w:rsidR="00D90493">
        <w:rPr>
          <w:rtl/>
        </w:rPr>
        <w:t>–</w:t>
      </w:r>
      <w:r w:rsidRPr="00E8235D">
        <w:rPr>
          <w:rtl/>
        </w:rPr>
        <w:t xml:space="preserve"> הרוב הדרוש להחלת המשפט, השיפוט והמינהל),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46 נגד, 33 בעד, שני נמנעים, הצעת חוק סדרי</w:t>
      </w:r>
      <w:r w:rsidR="00D90493">
        <w:rPr>
          <w:rtl/>
        </w:rPr>
        <w:t xml:space="preserve"> </w:t>
      </w:r>
      <w:r w:rsidRPr="00E8235D">
        <w:rPr>
          <w:rtl/>
        </w:rPr>
        <w:t>השלטון והמשפט לא התקבלה.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9" w:name="_Toc449874271"/>
      <w:r w:rsidRPr="00D90493">
        <w:rPr>
          <w:rtl/>
        </w:rPr>
        <w:t>הצעת חוק האפוטרופוס הכללי (תיקון), התשנ"ט</w:t>
      </w:r>
      <w:r>
        <w:rPr>
          <w:rtl/>
        </w:rPr>
        <w:t>–</w:t>
      </w:r>
      <w:r w:rsidRPr="00D90493">
        <w:rPr>
          <w:rtl/>
        </w:rPr>
        <w:t>1999</w:t>
      </w:r>
      <w:bookmarkEnd w:id="19"/>
    </w:p>
    <w:p w:rsidR="00D90493" w:rsidRPr="00D90493" w:rsidRDefault="00D90493" w:rsidP="00D90493">
      <w:pPr>
        <w:pStyle w:val="1"/>
        <w:rPr>
          <w:rtl/>
        </w:rPr>
      </w:pPr>
      <w:bookmarkStart w:id="20" w:name="_Toc449874272"/>
      <w:r w:rsidRPr="00D90493">
        <w:rPr>
          <w:rtl/>
        </w:rPr>
        <w:t>(הצעת קבוצת חברי הכנסת)</w:t>
      </w:r>
      <w:bookmarkEnd w:id="20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האפוטרופוס הכללי (תיקון),</w:t>
      </w:r>
      <w:r w:rsidR="00D90493">
        <w:rPr>
          <w:rtl/>
        </w:rPr>
        <w:t xml:space="preserve"> </w:t>
      </w:r>
      <w:r w:rsidRPr="00E8235D">
        <w:rPr>
          <w:rtl/>
        </w:rPr>
        <w:t>התשנ"ט</w:t>
      </w:r>
      <w:r w:rsidR="00D90493">
        <w:rPr>
          <w:rtl/>
        </w:rPr>
        <w:t>–</w:t>
      </w:r>
      <w:r w:rsidRPr="00E8235D">
        <w:rPr>
          <w:rtl/>
        </w:rPr>
        <w:t>1999, מס' פ/765. תשובה והצבעה.</w:t>
      </w:r>
      <w:r w:rsidR="00D90493">
        <w:rPr>
          <w:rtl/>
        </w:rPr>
        <w:t xml:space="preserve"> </w:t>
      </w:r>
      <w:r w:rsidRPr="00E8235D">
        <w:rPr>
          <w:rtl/>
        </w:rPr>
        <w:t>מאחר שהשר איננו, אנחנו ניגש להצבעה.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38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האפוטרופוס הכללי (תיקון),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תשנ"ט</w:t>
      </w:r>
      <w:r>
        <w:rPr>
          <w:rtl/>
        </w:rPr>
        <w:t>–</w:t>
      </w:r>
      <w:r w:rsidR="00E8235D" w:rsidRPr="00E8235D">
        <w:rPr>
          <w:rtl/>
        </w:rPr>
        <w:t>1999, לדיון מוקדם בוועדה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רוב של 40 נגד, 38 בעד ושני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האפוטרופוס הכללי,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אליעזר זנדברג, לא התקבלה.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21" w:name="_Toc449874273"/>
      <w:r w:rsidRPr="00D90493">
        <w:rPr>
          <w:rtl/>
        </w:rPr>
        <w:t xml:space="preserve">הצעת חוק מימון מפלגות (תיקון </w:t>
      </w:r>
      <w:r>
        <w:rPr>
          <w:rtl/>
        </w:rPr>
        <w:t>–</w:t>
      </w:r>
      <w:r w:rsidRPr="00D90493">
        <w:rPr>
          <w:rtl/>
        </w:rPr>
        <w:t xml:space="preserve"> הוצאות בחירות),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21"/>
    </w:p>
    <w:p w:rsidR="00D90493" w:rsidRPr="00D90493" w:rsidRDefault="00D90493" w:rsidP="00D90493">
      <w:pPr>
        <w:pStyle w:val="1"/>
        <w:rPr>
          <w:rtl/>
        </w:rPr>
      </w:pPr>
      <w:bookmarkStart w:id="22" w:name="_Toc449874274"/>
      <w:r w:rsidRPr="00D90493">
        <w:rPr>
          <w:rtl/>
        </w:rPr>
        <w:t>(הצעת חבר הכנסת מ' גפני)</w:t>
      </w:r>
      <w:bookmarkEnd w:id="2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 xml:space="preserve">היום: הצעת חוק מימון מפלגות (תיקון </w:t>
      </w:r>
      <w:r w:rsidR="00D90493">
        <w:rPr>
          <w:rtl/>
        </w:rPr>
        <w:t>–</w:t>
      </w:r>
      <w:r w:rsidRPr="00E8235D">
        <w:rPr>
          <w:rtl/>
        </w:rPr>
        <w:t xml:space="preserve"> הוצאות</w:t>
      </w:r>
      <w:r w:rsidR="00D90493">
        <w:rPr>
          <w:rtl/>
        </w:rPr>
        <w:t xml:space="preserve"> </w:t>
      </w:r>
      <w:r w:rsidRPr="00E8235D">
        <w:rPr>
          <w:rtl/>
        </w:rPr>
        <w:t>בחירות),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פ/1598,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משה גפני. תשובה והצבעה. שר</w:t>
      </w:r>
      <w:r w:rsidR="00D90493">
        <w:rPr>
          <w:rtl/>
        </w:rPr>
        <w:t xml:space="preserve"> </w:t>
      </w:r>
      <w:r w:rsidRPr="00E8235D">
        <w:rPr>
          <w:rtl/>
        </w:rPr>
        <w:t>המשפטים איננו.</w:t>
      </w:r>
      <w:r w:rsidR="00D90493">
        <w:rPr>
          <w:rtl/>
        </w:rPr>
        <w:t xml:space="preserve"> </w:t>
      </w:r>
      <w:r w:rsidRPr="00E8235D">
        <w:rPr>
          <w:rtl/>
        </w:rPr>
        <w:t>לכן אנחנו עוברים להצבעה.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37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מימון מפלגות (תיקון </w:t>
      </w:r>
      <w:r w:rsidR="00D90493">
        <w:rPr>
          <w:rtl/>
        </w:rPr>
        <w:t>–</w:t>
      </w:r>
      <w:r w:rsidRPr="00E8235D">
        <w:rPr>
          <w:rtl/>
        </w:rPr>
        <w:t xml:space="preserve"> הוצאות בחירות),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לדיון מוקדם בוועדת הכספים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רוב של 47 בעד, 37 נגד,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מימון מפלגות 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הוצאות בחירות), התש"ס</w:t>
      </w:r>
      <w:r w:rsidR="00D90493">
        <w:rPr>
          <w:rtl/>
        </w:rPr>
        <w:t>–</w:t>
      </w:r>
      <w:r w:rsidRPr="00E8235D">
        <w:rPr>
          <w:rtl/>
        </w:rPr>
        <w:t>2000, של חבר הכנסת משה גפני, התקבלה, והיא עוברת לוועדת</w:t>
      </w:r>
      <w:r w:rsidR="00D90493">
        <w:rPr>
          <w:rtl/>
        </w:rPr>
        <w:t xml:space="preserve"> </w:t>
      </w:r>
      <w:r w:rsidRPr="00E8235D">
        <w:rPr>
          <w:rtl/>
        </w:rPr>
        <w:t>הכספים להכנה לקריאה ראשונה.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23" w:name="_Toc449874275"/>
      <w:r w:rsidRPr="00D90493">
        <w:rPr>
          <w:rtl/>
        </w:rPr>
        <w:t xml:space="preserve">הצעת חוק חינוך ממלכתי (תיקון </w:t>
      </w:r>
      <w:r>
        <w:rPr>
          <w:rtl/>
        </w:rPr>
        <w:t>–</w:t>
      </w:r>
      <w:r w:rsidRPr="00D90493">
        <w:rPr>
          <w:rtl/>
        </w:rPr>
        <w:t xml:space="preserve"> הכללת תולדות הפעילות למען</w:t>
      </w:r>
      <w:bookmarkEnd w:id="23"/>
    </w:p>
    <w:p w:rsidR="00D90493" w:rsidRDefault="00D90493" w:rsidP="00D90493">
      <w:pPr>
        <w:pStyle w:val="1"/>
        <w:rPr>
          <w:rtl/>
        </w:rPr>
      </w:pPr>
      <w:bookmarkStart w:id="24" w:name="_Toc449874276"/>
      <w:r w:rsidRPr="00D90493">
        <w:rPr>
          <w:rtl/>
        </w:rPr>
        <w:t>העלייה לישראל מברית</w:t>
      </w:r>
      <w:r>
        <w:rPr>
          <w:rtl/>
        </w:rPr>
        <w:t>-</w:t>
      </w:r>
      <w:r w:rsidRPr="00D90493">
        <w:rPr>
          <w:rtl/>
        </w:rPr>
        <w:t>המועצות),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24"/>
    </w:p>
    <w:p w:rsidR="00D90493" w:rsidRPr="00D90493" w:rsidRDefault="00D90493" w:rsidP="00D90493">
      <w:pPr>
        <w:pStyle w:val="1"/>
        <w:rPr>
          <w:rtl/>
        </w:rPr>
      </w:pPr>
      <w:bookmarkStart w:id="25" w:name="_Toc449874277"/>
      <w:r w:rsidRPr="00D90493">
        <w:rPr>
          <w:rtl/>
        </w:rPr>
        <w:t>(הצעת קבוצת חברי הכנסת)</w:t>
      </w:r>
      <w:bookmarkEnd w:id="2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חינוך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הכללת</w:t>
      </w:r>
      <w:r w:rsidR="00D90493">
        <w:rPr>
          <w:rtl/>
        </w:rPr>
        <w:t xml:space="preserve"> </w:t>
      </w:r>
      <w:r w:rsidRPr="00E8235D">
        <w:rPr>
          <w:rtl/>
        </w:rPr>
        <w:t>תולדות</w:t>
      </w:r>
      <w:r w:rsidR="00D90493">
        <w:rPr>
          <w:rtl/>
        </w:rPr>
        <w:t xml:space="preserve"> </w:t>
      </w:r>
      <w:r w:rsidRPr="00E8235D">
        <w:rPr>
          <w:rtl/>
        </w:rPr>
        <w:t>הפעילות</w:t>
      </w:r>
      <w:r w:rsidR="00D90493">
        <w:rPr>
          <w:rtl/>
        </w:rPr>
        <w:t xml:space="preserve"> </w:t>
      </w:r>
      <w:r w:rsidRPr="00E8235D">
        <w:rPr>
          <w:rtl/>
        </w:rPr>
        <w:t>למען העלייה לישראל מברית</w:t>
      </w:r>
      <w:r w:rsidR="00D90493">
        <w:rPr>
          <w:rtl/>
        </w:rPr>
        <w:t>-</w:t>
      </w:r>
      <w:r w:rsidRPr="00E8235D">
        <w:rPr>
          <w:rtl/>
        </w:rPr>
        <w:t>המועצות), התש"ס</w:t>
      </w:r>
      <w:r w:rsidR="00D90493">
        <w:rPr>
          <w:rtl/>
        </w:rPr>
        <w:t>–</w:t>
      </w:r>
      <w:r w:rsidRPr="00E8235D">
        <w:rPr>
          <w:rtl/>
        </w:rPr>
        <w:t>2000, מס' פ/1744,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 xml:space="preserve"> </w:t>
      </w:r>
      <w:r w:rsidRPr="00E8235D">
        <w:rPr>
          <w:rtl/>
        </w:rPr>
        <w:t>אדלשטיין.</w:t>
      </w:r>
      <w:r w:rsidR="00D90493">
        <w:rPr>
          <w:rtl/>
        </w:rPr>
        <w:t xml:space="preserve"> </w:t>
      </w:r>
      <w:r w:rsidRPr="00E8235D">
        <w:rPr>
          <w:rtl/>
        </w:rPr>
        <w:t>תשובה והצבעה.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השרה דליה איציק רוצה להשיב? </w:t>
      </w:r>
      <w:r w:rsidR="00D90493">
        <w:rPr>
          <w:rtl/>
        </w:rPr>
        <w:t>–</w:t>
      </w:r>
      <w:r w:rsidRPr="00E8235D">
        <w:rPr>
          <w:rtl/>
        </w:rPr>
        <w:t xml:space="preserve"> לא.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אנחנו עוברים להצבעה.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70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חינוך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הכללת תולדות הפעילות</w:t>
      </w:r>
      <w:r w:rsidR="00D90493">
        <w:rPr>
          <w:rtl/>
        </w:rPr>
        <w:t xml:space="preserve"> </w:t>
      </w:r>
      <w:r w:rsidRPr="00E8235D">
        <w:rPr>
          <w:rtl/>
        </w:rPr>
        <w:t>למען העלייה לישראל מברית</w:t>
      </w:r>
      <w:r w:rsidR="00D90493">
        <w:rPr>
          <w:rtl/>
        </w:rPr>
        <w:t>-</w:t>
      </w:r>
      <w:r w:rsidRPr="00E8235D">
        <w:rPr>
          <w:rtl/>
        </w:rPr>
        <w:t>המועצות), התש"ס</w:t>
      </w:r>
      <w:r w:rsidR="00D90493">
        <w:rPr>
          <w:rtl/>
        </w:rPr>
        <w:t>–</w:t>
      </w:r>
      <w:r w:rsidRPr="00E8235D">
        <w:rPr>
          <w:rtl/>
        </w:rPr>
        <w:t>2000, לדיון מוקדם בוועדת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חינוך והתרבות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70 בעד, ארבעה נגד, שישה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חינוך ממלכתי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הכללת תולדות הפעילות למען העלייה לישראל מברית</w:t>
      </w:r>
      <w:r w:rsidR="00D90493">
        <w:rPr>
          <w:rtl/>
        </w:rPr>
        <w:t>-</w:t>
      </w:r>
      <w:r w:rsidRPr="00E8235D">
        <w:rPr>
          <w:rtl/>
        </w:rPr>
        <w:t>המועצות),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התקבלה, והיא עוברת לוועדת החינוך להכנה 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ראשונה. תודה.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26" w:name="_Toc449874278"/>
      <w:r w:rsidRPr="00D90493">
        <w:rPr>
          <w:rtl/>
        </w:rPr>
        <w:t xml:space="preserve">הצעת חוק חינוך ממלכתי (תיקון </w:t>
      </w:r>
      <w:r>
        <w:rPr>
          <w:rtl/>
        </w:rPr>
        <w:t>–</w:t>
      </w:r>
      <w:r w:rsidRPr="00D90493">
        <w:rPr>
          <w:rtl/>
        </w:rPr>
        <w:t xml:space="preserve"> העברת תלמידים בין מוסדות שונים), התש"ס</w:t>
      </w:r>
      <w:r>
        <w:rPr>
          <w:rtl/>
        </w:rPr>
        <w:t>–</w:t>
      </w:r>
      <w:r w:rsidRPr="00D90493">
        <w:rPr>
          <w:rtl/>
        </w:rPr>
        <w:t>1999</w:t>
      </w:r>
      <w:bookmarkEnd w:id="26"/>
    </w:p>
    <w:p w:rsidR="00D90493" w:rsidRPr="00D90493" w:rsidRDefault="00D90493" w:rsidP="00D90493">
      <w:pPr>
        <w:pStyle w:val="1"/>
        <w:rPr>
          <w:rtl/>
        </w:rPr>
      </w:pPr>
      <w:bookmarkStart w:id="27" w:name="_Toc449874279"/>
      <w:r w:rsidRPr="00D90493">
        <w:rPr>
          <w:rtl/>
        </w:rPr>
        <w:t>(הצעת חבר הכנסת מ' גפני)</w:t>
      </w:r>
      <w:bookmarkEnd w:id="2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 חינוך ממלכתי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העברת תלמידים בין מוסדות שונים), התש"ס</w:t>
      </w:r>
      <w:r w:rsidR="00D90493">
        <w:rPr>
          <w:rtl/>
        </w:rPr>
        <w:t>–</w:t>
      </w:r>
      <w:r w:rsidRPr="00E8235D">
        <w:rPr>
          <w:rtl/>
        </w:rPr>
        <w:t>1999, מס' פ/677,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משה גפני.</w:t>
      </w:r>
      <w:r w:rsidR="00D90493">
        <w:rPr>
          <w:rtl/>
        </w:rPr>
        <w:t xml:space="preserve"> </w:t>
      </w:r>
      <w:r w:rsidRPr="00E8235D">
        <w:rPr>
          <w:rtl/>
        </w:rPr>
        <w:t>הצבעה בלבד.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28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חינוך ממלכתי (תיקון </w:t>
      </w:r>
      <w:r w:rsidR="00D90493">
        <w:rPr>
          <w:rtl/>
        </w:rPr>
        <w:t>–</w:t>
      </w:r>
      <w:r w:rsidRPr="00E8235D">
        <w:rPr>
          <w:rtl/>
        </w:rPr>
        <w:t xml:space="preserve"> העברת תלמידים בין</w:t>
      </w:r>
      <w:r w:rsidR="00D90493">
        <w:rPr>
          <w:rtl/>
        </w:rPr>
        <w:t xml:space="preserve"> </w:t>
      </w:r>
      <w:r w:rsidRPr="00E8235D">
        <w:rPr>
          <w:rtl/>
        </w:rPr>
        <w:t>מוסדות שונים), התש"ס</w:t>
      </w:r>
      <w:r w:rsidR="00D90493">
        <w:rPr>
          <w:rtl/>
        </w:rPr>
        <w:t>–</w:t>
      </w:r>
      <w:r w:rsidRPr="00E8235D">
        <w:rPr>
          <w:rtl/>
        </w:rPr>
        <w:t>1999, לדיון מוקדם בוועדה שתקבע ועדת הכנסת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36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נגד,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חינוך ממלכתי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העברת תלמידים בין מוסדות שונים), התש"ס</w:t>
      </w:r>
      <w:r w:rsidR="00D90493">
        <w:rPr>
          <w:rtl/>
        </w:rPr>
        <w:t>–</w:t>
      </w:r>
      <w:r w:rsidRPr="00E8235D">
        <w:rPr>
          <w:rtl/>
        </w:rPr>
        <w:t>2000, של חבר הכנסת משה גפני,</w:t>
      </w:r>
      <w:r w:rsidR="00D90493">
        <w:rPr>
          <w:rtl/>
        </w:rPr>
        <w:t xml:space="preserve"> </w:t>
      </w:r>
      <w:r w:rsidRPr="00E8235D">
        <w:rPr>
          <w:rtl/>
        </w:rPr>
        <w:t>התקבלה, והיא תעבור לוועדת החינוך והתרבות להכנה לקריאה 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 החוקה.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 החוקה.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 החוקה.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ועדת הכנסת תחליט לאיזו ועדה להעביר את הצעת החוק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משה</w:t>
      </w:r>
      <w:r w:rsidR="00D90493">
        <w:rPr>
          <w:rtl/>
        </w:rPr>
        <w:t xml:space="preserve"> </w:t>
      </w:r>
      <w:r w:rsidRPr="00E8235D">
        <w:rPr>
          <w:rtl/>
        </w:rPr>
        <w:t>גפני.</w:t>
      </w:r>
      <w:r w:rsidR="00D90493">
        <w:rPr>
          <w:rtl/>
        </w:rPr>
        <w:t xml:space="preserve"> </w:t>
      </w:r>
      <w:r w:rsidRPr="00E8235D">
        <w:rPr>
          <w:rtl/>
        </w:rPr>
        <w:t>יש חילוקי דעות.</w:t>
      </w:r>
      <w:r w:rsidR="00D90493">
        <w:rPr>
          <w:rtl/>
        </w:rPr>
        <w:t xml:space="preserve"> </w:t>
      </w:r>
      <w:r w:rsidRPr="00E8235D">
        <w:rPr>
          <w:rtl/>
        </w:rPr>
        <w:t>אני אמרתי ועדת החינוך, והיתה הצעה אחרת, ולכן ועדת</w:t>
      </w:r>
      <w:r w:rsidR="00D90493">
        <w:rPr>
          <w:rtl/>
        </w:rPr>
        <w:t xml:space="preserve"> </w:t>
      </w:r>
      <w:r w:rsidRPr="00E8235D">
        <w:rPr>
          <w:rtl/>
        </w:rPr>
        <w:t>הכנסת תחליט לאיזו ועדה להעביר את הצעת החוק.</w:t>
      </w:r>
    </w:p>
    <w:p w:rsidR="00D90493" w:rsidRDefault="00D90493" w:rsidP="00D90493">
      <w:pPr>
        <w:rPr>
          <w:rtl/>
        </w:rPr>
      </w:pPr>
    </w:p>
    <w:p w:rsidR="00D90493" w:rsidRDefault="00D90493" w:rsidP="00821A50">
      <w:pPr>
        <w:pStyle w:val="1"/>
        <w:rPr>
          <w:rtl/>
        </w:rPr>
      </w:pPr>
      <w:bookmarkStart w:id="28" w:name="_Toc449874280"/>
      <w:r w:rsidRPr="00D90493">
        <w:rPr>
          <w:rtl/>
        </w:rPr>
        <w:t xml:space="preserve">הצעת חוק שעות עבודה ומנוחה (תיקון </w:t>
      </w:r>
      <w:r>
        <w:rPr>
          <w:rtl/>
        </w:rPr>
        <w:t>–</w:t>
      </w:r>
      <w:r w:rsidRPr="00D90493">
        <w:rPr>
          <w:rtl/>
        </w:rPr>
        <w:t xml:space="preserve"> עבודה בימי מנוחה</w:t>
      </w:r>
      <w:bookmarkStart w:id="29" w:name="_Toc449874281"/>
      <w:bookmarkEnd w:id="28"/>
      <w:r w:rsidR="00821A50">
        <w:rPr>
          <w:rFonts w:hint="cs"/>
          <w:rtl/>
        </w:rPr>
        <w:t xml:space="preserve"> </w:t>
      </w:r>
      <w:r w:rsidRPr="00D90493">
        <w:rPr>
          <w:rtl/>
        </w:rPr>
        <w:t>בחנות של אגודה שיתופית), התשנ"ט</w:t>
      </w:r>
      <w:r>
        <w:rPr>
          <w:rtl/>
        </w:rPr>
        <w:t>–</w:t>
      </w:r>
      <w:r w:rsidRPr="00D90493">
        <w:rPr>
          <w:rtl/>
        </w:rPr>
        <w:t>1999</w:t>
      </w:r>
      <w:bookmarkEnd w:id="29"/>
    </w:p>
    <w:p w:rsidR="00D90493" w:rsidRPr="00D90493" w:rsidRDefault="00D90493" w:rsidP="00D90493">
      <w:pPr>
        <w:pStyle w:val="1"/>
        <w:rPr>
          <w:rtl/>
        </w:rPr>
      </w:pPr>
      <w:bookmarkStart w:id="30" w:name="_Toc449874282"/>
      <w:r w:rsidRPr="00D90493">
        <w:rPr>
          <w:rtl/>
        </w:rPr>
        <w:t>(הצעת חבר הכנסת מ' גפני)</w:t>
      </w:r>
      <w:bookmarkEnd w:id="30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עוברים לנושא הבא בסדר</w:t>
      </w:r>
      <w:r w:rsidR="00D90493">
        <w:rPr>
          <w:rtl/>
        </w:rPr>
        <w:t>-</w:t>
      </w:r>
      <w:r w:rsidRPr="00E8235D">
        <w:rPr>
          <w:rtl/>
        </w:rPr>
        <w:t>היום: הצעת חוק שעות עבודה ומנוחה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בימי</w:t>
      </w:r>
      <w:r w:rsidR="00D90493">
        <w:rPr>
          <w:rtl/>
        </w:rPr>
        <w:t xml:space="preserve"> </w:t>
      </w:r>
      <w:r w:rsidRPr="00E8235D">
        <w:rPr>
          <w:rtl/>
        </w:rPr>
        <w:t>מנוחה</w:t>
      </w:r>
      <w:r w:rsidR="00D90493">
        <w:rPr>
          <w:rtl/>
        </w:rPr>
        <w:t xml:space="preserve"> </w:t>
      </w:r>
      <w:r w:rsidRPr="00E8235D">
        <w:rPr>
          <w:rtl/>
        </w:rPr>
        <w:t>בחנות</w:t>
      </w:r>
      <w:r w:rsidR="00D90493">
        <w:rPr>
          <w:rtl/>
        </w:rPr>
        <w:t xml:space="preserve"> </w:t>
      </w:r>
      <w:r w:rsidRPr="00E8235D">
        <w:rPr>
          <w:rtl/>
        </w:rPr>
        <w:t>של אגודה שיתופית), התשנ"ט</w:t>
      </w:r>
      <w:r w:rsidR="00D90493">
        <w:rPr>
          <w:rtl/>
        </w:rPr>
        <w:t>–</w:t>
      </w:r>
      <w:r w:rsidRPr="00E8235D">
        <w:rPr>
          <w:rtl/>
        </w:rPr>
        <w:t>1999; הצעת חוק</w:t>
      </w:r>
      <w:r w:rsidR="00D90493">
        <w:rPr>
          <w:rtl/>
        </w:rPr>
        <w:t xml:space="preserve"> </w:t>
      </w:r>
      <w:r w:rsidRPr="00E8235D">
        <w:rPr>
          <w:rtl/>
        </w:rPr>
        <w:t>פ/272, של חבר הכנסת משה גפני.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אפשר להצביע. מי בעד? מי נגד?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29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שעות עבודה ומנוחה (תיקון </w:t>
      </w:r>
      <w:r w:rsidR="00D90493">
        <w:rPr>
          <w:rtl/>
        </w:rPr>
        <w:t>–</w:t>
      </w:r>
      <w:r w:rsidRPr="00E8235D">
        <w:rPr>
          <w:rtl/>
        </w:rPr>
        <w:t xml:space="preserve"> עבודה בימי מנוחה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חנות של אגודה שיתופית), התשנ"ט</w:t>
      </w:r>
      <w:r>
        <w:rPr>
          <w:rtl/>
        </w:rPr>
        <w:t>–</w:t>
      </w:r>
      <w:r w:rsidR="00E8235D" w:rsidRPr="00E8235D">
        <w:rPr>
          <w:rtl/>
        </w:rPr>
        <w:t>1999, לדיון מוקדם בוועדה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ש</w:t>
      </w:r>
      <w:r w:rsidR="00E8235D" w:rsidRPr="00E8235D">
        <w:rPr>
          <w:rtl/>
        </w:rPr>
        <w:t>תקבע ועדת הכנסת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הכנסת, רוב של 47 בעד, 35 נגד,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שהצעת חוק שעות</w:t>
      </w:r>
      <w:r w:rsidR="00D90493">
        <w:rPr>
          <w:rtl/>
        </w:rPr>
        <w:t xml:space="preserve"> </w:t>
      </w:r>
      <w:r w:rsidRPr="00E8235D">
        <w:rPr>
          <w:rtl/>
        </w:rPr>
        <w:t>עבודה ומנוחה, של חבר הכנסת משה גפני, נתקבלה, והיא תעבור לוועדת העבודה והרווחה.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 החוץ והביטחון.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ועדת הכנסת תחליט לאיזו ועדה להעביר את הצעת החוק להכנה 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להוסיף את ההצבעה של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Default="00D90493" w:rsidP="00821A50">
      <w:pPr>
        <w:pStyle w:val="1"/>
        <w:rPr>
          <w:rtl/>
        </w:rPr>
      </w:pPr>
      <w:bookmarkStart w:id="31" w:name="_Toc449874283"/>
      <w:r w:rsidRPr="00D90493">
        <w:rPr>
          <w:rtl/>
        </w:rPr>
        <w:t xml:space="preserve">הצעת חוק שעות עבודה ומנוחה (תיקון </w:t>
      </w:r>
      <w:r>
        <w:rPr>
          <w:rtl/>
        </w:rPr>
        <w:t>–</w:t>
      </w:r>
      <w:r w:rsidRPr="00D90493">
        <w:rPr>
          <w:rtl/>
        </w:rPr>
        <w:t xml:space="preserve"> עבודה בימי מנוחה</w:t>
      </w:r>
      <w:bookmarkStart w:id="32" w:name="_Toc449874284"/>
      <w:bookmarkEnd w:id="31"/>
      <w:r w:rsidR="00821A50">
        <w:rPr>
          <w:rFonts w:hint="cs"/>
          <w:rtl/>
        </w:rPr>
        <w:t xml:space="preserve"> </w:t>
      </w:r>
      <w:r w:rsidRPr="00D90493">
        <w:rPr>
          <w:rtl/>
        </w:rPr>
        <w:t>בחנות של אגודה שיתופית), התשנ"ט</w:t>
      </w:r>
      <w:r>
        <w:rPr>
          <w:rtl/>
        </w:rPr>
        <w:t>–</w:t>
      </w:r>
      <w:r w:rsidRPr="00D90493">
        <w:rPr>
          <w:rtl/>
        </w:rPr>
        <w:t>1999</w:t>
      </w:r>
      <w:bookmarkEnd w:id="32"/>
    </w:p>
    <w:p w:rsidR="00D90493" w:rsidRPr="00D90493" w:rsidRDefault="00D90493" w:rsidP="00D90493">
      <w:pPr>
        <w:pStyle w:val="1"/>
        <w:rPr>
          <w:rtl/>
        </w:rPr>
      </w:pPr>
      <w:bookmarkStart w:id="33" w:name="_Toc449874285"/>
      <w:r w:rsidRPr="00D90493">
        <w:rPr>
          <w:rtl/>
        </w:rPr>
        <w:t>(הצעת חבר הכנסת מ' פרוש)</w:t>
      </w:r>
      <w:bookmarkEnd w:id="3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 xml:space="preserve">היום: הצעת חוק שעות עבודה ומנוחה (תיקון </w:t>
      </w:r>
      <w:r w:rsidR="00D90493">
        <w:rPr>
          <w:rtl/>
        </w:rPr>
        <w:t xml:space="preserve">–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בימי מנוחה בחנות של אגודה שיתופית), התשנ"ט</w:t>
      </w:r>
      <w:r w:rsidR="00D90493">
        <w:rPr>
          <w:rtl/>
        </w:rPr>
        <w:t>–</w:t>
      </w:r>
      <w:r w:rsidRPr="00E8235D">
        <w:rPr>
          <w:rtl/>
        </w:rPr>
        <w:t>1999; הצעת חוק פ/666,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מאיר פרוש.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38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שעות עבודה ומנוחה (תיקון </w:t>
      </w:r>
      <w:r w:rsidR="00D90493">
        <w:rPr>
          <w:rtl/>
        </w:rPr>
        <w:t>–</w:t>
      </w:r>
      <w:r w:rsidRPr="00E8235D">
        <w:rPr>
          <w:rtl/>
        </w:rPr>
        <w:t xml:space="preserve"> עבודה בימי מנוחה בחנות</w:t>
      </w:r>
      <w:r w:rsidR="00D90493">
        <w:rPr>
          <w:rtl/>
        </w:rPr>
        <w:t xml:space="preserve"> </w:t>
      </w:r>
      <w:r w:rsidRPr="00E8235D">
        <w:rPr>
          <w:rtl/>
        </w:rPr>
        <w:t>של אגודה שיתופית), התשנ"ט</w:t>
      </w:r>
      <w:r w:rsidR="00D90493">
        <w:rPr>
          <w:rtl/>
        </w:rPr>
        <w:t>–</w:t>
      </w:r>
      <w:r w:rsidRPr="00E8235D">
        <w:rPr>
          <w:rtl/>
        </w:rPr>
        <w:t>1999, לדיון מוקדם בוועדה שתקבע ועדת הכנסת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45 בעד, 38 נגד, שני נמנעים, הצעת חוק שעות</w:t>
      </w:r>
      <w:r w:rsidR="00D90493">
        <w:rPr>
          <w:rtl/>
        </w:rPr>
        <w:t xml:space="preserve"> </w:t>
      </w:r>
      <w:r w:rsidRPr="00E8235D">
        <w:rPr>
          <w:rtl/>
        </w:rPr>
        <w:t>עבודה ומנוחה, של חבר הכנסת מאיר פרוש, התקבלה, והיא תעבור לוועדת העבודה והרווחה</w:t>
      </w:r>
      <w:r w:rsidR="00D90493">
        <w:rPr>
          <w:rtl/>
        </w:rPr>
        <w:t xml:space="preserve"> </w:t>
      </w:r>
      <w:r w:rsidRPr="00E8235D">
        <w:rPr>
          <w:rtl/>
        </w:rPr>
        <w:t>להכנתה לקריאה 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ועדת הכנסת תחליט לאיזו ועדה להעביר את הצעת החוק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מאיר פרוש.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34" w:name="_Toc449874286"/>
      <w:r w:rsidRPr="00D90493">
        <w:rPr>
          <w:rtl/>
        </w:rPr>
        <w:t>הצעת חוק לתיקון פקודת מס הכנסה (תרומה למוסד ציבורי),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4"/>
    </w:p>
    <w:p w:rsidR="00D90493" w:rsidRPr="00D90493" w:rsidRDefault="00D90493" w:rsidP="00D90493">
      <w:pPr>
        <w:pStyle w:val="1"/>
        <w:rPr>
          <w:rtl/>
        </w:rPr>
      </w:pPr>
      <w:bookmarkStart w:id="35" w:name="_Toc449874287"/>
      <w:r w:rsidRPr="00D90493">
        <w:rPr>
          <w:rtl/>
        </w:rPr>
        <w:t>(הצעת קבוצת חברי הכנסת)</w:t>
      </w:r>
      <w:bookmarkEnd w:id="3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 לתיקון פקודת מס הכנסה (תרומה</w:t>
      </w:r>
      <w:r w:rsidR="00D90493">
        <w:rPr>
          <w:rtl/>
        </w:rPr>
        <w:t xml:space="preserve"> </w:t>
      </w:r>
      <w:r w:rsidRPr="00E8235D">
        <w:rPr>
          <w:rtl/>
        </w:rPr>
        <w:t>למוסד</w:t>
      </w:r>
      <w:r w:rsidR="00D90493">
        <w:rPr>
          <w:rtl/>
        </w:rPr>
        <w:t xml:space="preserve"> </w:t>
      </w:r>
      <w:r w:rsidRPr="00E8235D">
        <w:rPr>
          <w:rtl/>
        </w:rPr>
        <w:t>ציבורי),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פ/1544, של חבר הכנסת יורי שטרן. הצבעה</w:t>
      </w:r>
      <w:r w:rsidR="00D90493">
        <w:rPr>
          <w:rtl/>
        </w:rPr>
        <w:t xml:space="preserve"> </w:t>
      </w:r>
      <w:r w:rsidRPr="00E8235D">
        <w:rPr>
          <w:rtl/>
        </w:rPr>
        <w:t>בלבד.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לתיקון פקודת מס הכנסה (תרומה למוסד ציבורי),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לדיון מוקדם בוועדה שתקבע ועדת הכנסת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</w:t>
      </w:r>
      <w:r w:rsidR="00D90493">
        <w:rPr>
          <w:rtl/>
        </w:rPr>
        <w:t xml:space="preserve"> </w:t>
      </w:r>
      <w:r w:rsidRPr="00E8235D">
        <w:rPr>
          <w:rtl/>
        </w:rPr>
        <w:t>של 49 בעד, 32 נגד, שני נמנעים, הצעת החוק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הכנסה</w:t>
      </w:r>
      <w:r w:rsidR="00D90493">
        <w:rPr>
          <w:rtl/>
        </w:rPr>
        <w:t xml:space="preserve"> </w:t>
      </w:r>
      <w:r w:rsidRPr="00E8235D">
        <w:rPr>
          <w:rtl/>
        </w:rPr>
        <w:t>(תרומה</w:t>
      </w:r>
      <w:r w:rsidR="00D90493">
        <w:rPr>
          <w:rtl/>
        </w:rPr>
        <w:t xml:space="preserve"> </w:t>
      </w:r>
      <w:r w:rsidRPr="00E8235D">
        <w:rPr>
          <w:rtl/>
        </w:rPr>
        <w:t>למוסד ציבורי), התש"ס</w:t>
      </w:r>
      <w:r w:rsidR="00D90493">
        <w:rPr>
          <w:rtl/>
        </w:rPr>
        <w:t>–</w:t>
      </w:r>
      <w:r w:rsidRPr="00E8235D">
        <w:rPr>
          <w:rtl/>
        </w:rPr>
        <w:t>2000, של חבר הכנסת יורי</w:t>
      </w:r>
      <w:r w:rsidR="00D90493">
        <w:rPr>
          <w:rtl/>
        </w:rPr>
        <w:t xml:space="preserve"> </w:t>
      </w:r>
      <w:r w:rsidRPr="00E8235D">
        <w:rPr>
          <w:rtl/>
        </w:rPr>
        <w:t>שטרן,</w:t>
      </w:r>
      <w:r w:rsidR="00D90493">
        <w:rPr>
          <w:rtl/>
        </w:rPr>
        <w:t xml:space="preserve"> </w:t>
      </w:r>
      <w:r w:rsidRPr="00E8235D">
        <w:rPr>
          <w:rtl/>
        </w:rPr>
        <w:t>התקבלה, ותעבור לוועדת הכנסת שתחליט לאיזו ועדה להעביר את הצעת החוק להכנה</w:t>
      </w:r>
      <w:r w:rsidR="00D90493">
        <w:rPr>
          <w:rtl/>
        </w:rPr>
        <w:t xml:space="preserve"> </w:t>
      </w:r>
      <w:r w:rsidRPr="00E8235D">
        <w:rPr>
          <w:rtl/>
        </w:rPr>
        <w:t>לקריאה ראשונה.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36" w:name="_Toc449874288"/>
      <w:r w:rsidRPr="00D90493">
        <w:rPr>
          <w:rtl/>
        </w:rPr>
        <w:t>הצעת חוק המרכז הלאומי לגבורה והנצחה, הר</w:t>
      </w:r>
      <w:r>
        <w:rPr>
          <w:rtl/>
        </w:rPr>
        <w:t>-</w:t>
      </w:r>
      <w:r w:rsidRPr="00D90493">
        <w:rPr>
          <w:rtl/>
        </w:rPr>
        <w:t>איתן,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6"/>
    </w:p>
    <w:p w:rsidR="00D90493" w:rsidRDefault="00D90493" w:rsidP="00D90493">
      <w:pPr>
        <w:pStyle w:val="1"/>
        <w:rPr>
          <w:rtl/>
        </w:rPr>
      </w:pPr>
      <w:bookmarkStart w:id="37" w:name="_Toc449874289"/>
      <w:r w:rsidRPr="00D90493">
        <w:rPr>
          <w:rtl/>
        </w:rPr>
        <w:t>(הצעת קבוצת חברי הכנסת)</w:t>
      </w:r>
      <w:bookmarkEnd w:id="3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 בסדר</w:t>
      </w:r>
      <w:r w:rsidR="00D90493">
        <w:rPr>
          <w:rtl/>
        </w:rPr>
        <w:t>-</w:t>
      </w:r>
      <w:r w:rsidRPr="00E8235D">
        <w:rPr>
          <w:rtl/>
        </w:rPr>
        <w:t>היום: הצעת חוק המרכז הלאומי לגבורה והנצחה,</w:t>
      </w:r>
      <w:r w:rsidR="00D90493">
        <w:rPr>
          <w:rtl/>
        </w:rPr>
        <w:t xml:space="preserve"> </w:t>
      </w:r>
      <w:r w:rsidRPr="00E8235D">
        <w:rPr>
          <w:rtl/>
        </w:rPr>
        <w:t>הר</w:t>
      </w:r>
      <w:r w:rsidR="00D90493">
        <w:rPr>
          <w:rtl/>
        </w:rPr>
        <w:t>-</w:t>
      </w:r>
      <w:r w:rsidRPr="00E8235D">
        <w:rPr>
          <w:rtl/>
        </w:rPr>
        <w:t>איתן,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פ/2138, של חבר הכנסת ראובן ריבלין וקבוצת חברי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חבר הכנסת ריבלין,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פרויקט הר</w:t>
      </w:r>
      <w:r w:rsidR="00D90493">
        <w:rPr>
          <w:rtl/>
        </w:rPr>
        <w:t>-</w:t>
      </w:r>
      <w:r w:rsidRPr="00E8235D">
        <w:rPr>
          <w:rtl/>
        </w:rPr>
        <w:t>איתן נמצא על סדר</w:t>
      </w:r>
      <w:r w:rsidR="00D90493">
        <w:rPr>
          <w:rtl/>
        </w:rPr>
        <w:t>-</w:t>
      </w:r>
      <w:r w:rsidRPr="00E8235D">
        <w:rPr>
          <w:rtl/>
        </w:rPr>
        <w:t>יומה של המדינה</w:t>
      </w:r>
      <w:r w:rsidR="00D90493">
        <w:rPr>
          <w:rtl/>
        </w:rPr>
        <w:t xml:space="preserve"> </w:t>
      </w:r>
      <w:r w:rsidRPr="00E8235D">
        <w:rPr>
          <w:rtl/>
        </w:rPr>
        <w:t>כבר כמה שנים. אנחנו מבקשים פעם נוספת להעלות בקריאה טרומית את הנושא של הר</w:t>
      </w:r>
      <w:r w:rsidR="00D90493">
        <w:rPr>
          <w:rtl/>
        </w:rPr>
        <w:t>-</w:t>
      </w:r>
      <w:r w:rsidRPr="00E8235D">
        <w:rPr>
          <w:rtl/>
        </w:rPr>
        <w:t>איתן,</w:t>
      </w:r>
      <w:r w:rsidR="00D90493">
        <w:rPr>
          <w:rtl/>
        </w:rPr>
        <w:t xml:space="preserve"> </w:t>
      </w:r>
      <w:r w:rsidRPr="00E8235D">
        <w:rPr>
          <w:rtl/>
        </w:rPr>
        <w:t>שהוא הר הנצחה מול הר</w:t>
      </w:r>
      <w:r w:rsidR="00D90493">
        <w:rPr>
          <w:rtl/>
        </w:rPr>
        <w:t>-</w:t>
      </w:r>
      <w:r w:rsidRPr="00E8235D">
        <w:rPr>
          <w:rtl/>
        </w:rPr>
        <w:t>הרצל ו"יד ושם", המנציח את כל חללי צה"ל לדורותיהם.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מחלוקת גדולה אם צריך מרכז אחד או כמה מרכזים. על כל פנים, 47 חברי כנסת</w:t>
      </w:r>
      <w:r w:rsidR="00D90493">
        <w:rPr>
          <w:rtl/>
        </w:rPr>
        <w:t xml:space="preserve"> </w:t>
      </w:r>
      <w:r w:rsidRPr="00E8235D">
        <w:rPr>
          <w:rtl/>
        </w:rPr>
        <w:t>חתמו על הצעת החוק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הקואליציה</w:t>
      </w:r>
      <w:r w:rsidR="00D90493">
        <w:rPr>
          <w:rtl/>
        </w:rPr>
        <w:t xml:space="preserve"> </w:t>
      </w:r>
      <w:r w:rsidRPr="00E8235D">
        <w:rPr>
          <w:rtl/>
        </w:rPr>
        <w:t>ביקש</w:t>
      </w:r>
      <w:r w:rsidR="00D90493">
        <w:rPr>
          <w:rtl/>
        </w:rPr>
        <w:t xml:space="preserve"> </w:t>
      </w:r>
      <w:r w:rsidRPr="00E8235D">
        <w:rPr>
          <w:rtl/>
        </w:rPr>
        <w:t>ממני</w:t>
      </w:r>
      <w:r w:rsidR="00D90493">
        <w:rPr>
          <w:rtl/>
        </w:rPr>
        <w:t xml:space="preserve"> </w:t>
      </w:r>
      <w:r w:rsidRPr="00E8235D">
        <w:rPr>
          <w:rtl/>
        </w:rPr>
        <w:t>להכריז</w:t>
      </w:r>
      <w:r w:rsidR="00D90493">
        <w:rPr>
          <w:rtl/>
        </w:rPr>
        <w:t xml:space="preserve"> </w:t>
      </w:r>
      <w:r w:rsidRPr="00E8235D">
        <w:rPr>
          <w:rtl/>
        </w:rPr>
        <w:t>ולהצהיר, שלא אתקדם עם חוק זה אלא</w:t>
      </w:r>
      <w:r w:rsidR="00D90493">
        <w:rPr>
          <w:rtl/>
        </w:rPr>
        <w:t xml:space="preserve"> </w:t>
      </w:r>
      <w:r w:rsidRPr="00E8235D">
        <w:rPr>
          <w:rtl/>
        </w:rPr>
        <w:t>בהסכמת הממשלה. הודעתי על כך גם למרכז.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מהחברים</w:t>
      </w:r>
      <w:r w:rsidR="00D90493">
        <w:rPr>
          <w:rtl/>
        </w:rPr>
        <w:t xml:space="preserve"> </w:t>
      </w:r>
      <w:r w:rsidRPr="00E8235D">
        <w:rPr>
          <w:rtl/>
        </w:rPr>
        <w:t>כולם</w:t>
      </w:r>
      <w:r w:rsidR="00D90493">
        <w:rPr>
          <w:rtl/>
        </w:rPr>
        <w:t xml:space="preserve"> </w:t>
      </w:r>
      <w:r w:rsidRPr="00E8235D">
        <w:rPr>
          <w:rtl/>
        </w:rPr>
        <w:t>להתאחד</w:t>
      </w:r>
      <w:r w:rsidR="00D90493">
        <w:rPr>
          <w:rtl/>
        </w:rPr>
        <w:t xml:space="preserve"> </w:t>
      </w:r>
      <w:r w:rsidRPr="00E8235D">
        <w:rPr>
          <w:rtl/>
        </w:rPr>
        <w:t>בהצבעה</w:t>
      </w:r>
      <w:r w:rsidR="00D90493">
        <w:rPr>
          <w:rtl/>
        </w:rPr>
        <w:t xml:space="preserve"> </w:t>
      </w:r>
      <w:r w:rsidRPr="00E8235D">
        <w:rPr>
          <w:rtl/>
        </w:rPr>
        <w:t>על מנת שהעניין יעלה על 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ונתחיל</w:t>
      </w:r>
      <w:r w:rsidR="00D90493">
        <w:rPr>
          <w:rtl/>
        </w:rPr>
        <w:t xml:space="preserve"> </w:t>
      </w:r>
      <w:r w:rsidRPr="00E8235D">
        <w:rPr>
          <w:rtl/>
        </w:rPr>
        <w:t>לקדם אותו מתוך תיאום מלא עם הממשלה, כי הפרויקט הוא פרויקט שמחייב הוצאה</w:t>
      </w:r>
      <w:r w:rsidR="00D90493">
        <w:rPr>
          <w:rtl/>
        </w:rPr>
        <w:t xml:space="preserve"> </w:t>
      </w:r>
      <w:r w:rsidRPr="00E8235D">
        <w:rPr>
          <w:rtl/>
        </w:rPr>
        <w:t>גדולה, ועם זאת הוא אחד מקודשי הקודשים של מדינת ישראל.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לחבר הכנסת ראובן ריבלין.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אנחנו עוברים להצבעה.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61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14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המרכז הלאומי לגבורה והנצחה, הר</w:t>
      </w:r>
      <w:r w:rsidR="00D90493">
        <w:rPr>
          <w:rtl/>
        </w:rPr>
        <w:t>-</w:t>
      </w:r>
      <w:r w:rsidRPr="00E8235D">
        <w:rPr>
          <w:rtl/>
        </w:rPr>
        <w:t>איתן,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דיון מוקדם בוועדת החוץ והביטחון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ברוב של 61 בעד, 14 נגד, שני נמנעים, אני קובע שהצעת חוק המרכז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לגבורה</w:t>
      </w:r>
      <w:r w:rsidR="00D90493">
        <w:rPr>
          <w:rtl/>
        </w:rPr>
        <w:t xml:space="preserve"> </w:t>
      </w:r>
      <w:r w:rsidRPr="00E8235D">
        <w:rPr>
          <w:rtl/>
        </w:rPr>
        <w:t>והנצחה,</w:t>
      </w:r>
      <w:r w:rsidR="00D90493">
        <w:rPr>
          <w:rtl/>
        </w:rPr>
        <w:t xml:space="preserve"> </w:t>
      </w:r>
      <w:r w:rsidRPr="00E8235D">
        <w:rPr>
          <w:rtl/>
        </w:rPr>
        <w:t>הר</w:t>
      </w:r>
      <w:r w:rsidR="00D90493">
        <w:rPr>
          <w:rtl/>
        </w:rPr>
        <w:t>-</w:t>
      </w:r>
      <w:r w:rsidRPr="00E8235D">
        <w:rPr>
          <w:rtl/>
        </w:rPr>
        <w:t>איתן, התש"ס</w:t>
      </w:r>
      <w:r w:rsidR="00D90493">
        <w:rPr>
          <w:rtl/>
        </w:rPr>
        <w:t>–</w:t>
      </w:r>
      <w:r w:rsidRPr="00E8235D">
        <w:rPr>
          <w:rtl/>
        </w:rPr>
        <w:t>2000, של חבר הכנסת ראובן ריבלין אושרה,</w:t>
      </w:r>
      <w:r w:rsidR="00D90493">
        <w:rPr>
          <w:rtl/>
        </w:rPr>
        <w:t xml:space="preserve"> </w:t>
      </w:r>
      <w:r w:rsidRPr="00E8235D">
        <w:rPr>
          <w:rtl/>
        </w:rPr>
        <w:t>והיא תעבור לוועדת החוץ והביטחון להכנה לקריאה ראשונה.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38" w:name="_Toc449874290"/>
      <w:r w:rsidRPr="00D90493">
        <w:rPr>
          <w:rtl/>
        </w:rPr>
        <w:t xml:space="preserve">הצעת חוק מרשם האוכלוסין (תיקון </w:t>
      </w:r>
      <w:r>
        <w:rPr>
          <w:rtl/>
        </w:rPr>
        <w:t>–</w:t>
      </w:r>
      <w:r w:rsidRPr="00D90493">
        <w:rPr>
          <w:rtl/>
        </w:rPr>
        <w:t xml:space="preserve"> רישום לאום),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38"/>
    </w:p>
    <w:p w:rsidR="00D90493" w:rsidRPr="00D90493" w:rsidRDefault="00D90493" w:rsidP="00D90493">
      <w:pPr>
        <w:pStyle w:val="1"/>
        <w:rPr>
          <w:rtl/>
        </w:rPr>
      </w:pPr>
      <w:bookmarkStart w:id="39" w:name="_Toc449874291"/>
      <w:r w:rsidRPr="00D90493">
        <w:rPr>
          <w:rtl/>
        </w:rPr>
        <w:t>(הצעת חבר הכנסת א' רובינשטיין)</w:t>
      </w:r>
      <w:bookmarkEnd w:id="3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 מרשם האוכלוסין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רישום</w:t>
      </w:r>
      <w:r w:rsidR="00D90493">
        <w:rPr>
          <w:rtl/>
        </w:rPr>
        <w:t xml:space="preserve"> </w:t>
      </w:r>
      <w:r w:rsidRPr="00E8235D">
        <w:rPr>
          <w:rtl/>
        </w:rPr>
        <w:t>לאום),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פ/1381,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רובינשטיין.</w:t>
      </w:r>
      <w:r w:rsidR="00D90493">
        <w:rPr>
          <w:rtl/>
        </w:rPr>
        <w:t xml:space="preserve"> </w:t>
      </w:r>
      <w:r w:rsidRPr="00E8235D">
        <w:rPr>
          <w:rtl/>
        </w:rPr>
        <w:t>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8235D" w:rsidRPr="00E8235D">
        <w:rPr>
          <w:rtl/>
        </w:rPr>
        <w:t xml:space="preserve"> 40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48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 xml:space="preserve">ההצעה להעביר את הצעת חוק מרשם האוכלוסין (תיקון </w:t>
      </w:r>
      <w:r w:rsidR="00D90493">
        <w:rPr>
          <w:rtl/>
        </w:rPr>
        <w:t>–</w:t>
      </w:r>
      <w:r w:rsidRPr="00E8235D">
        <w:rPr>
          <w:rtl/>
        </w:rPr>
        <w:t xml:space="preserve"> רישום לאום),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דיון מוקדם בוועדת החוקה, חוק ומשפט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48 נגד, 40 בעד, אחד נמנע. אני קובע, שהצעת חוק מרשם</w:t>
      </w:r>
      <w:r w:rsidR="00D90493">
        <w:rPr>
          <w:rtl/>
        </w:rPr>
        <w:t xml:space="preserve"> </w:t>
      </w:r>
      <w:r w:rsidRPr="00E8235D">
        <w:rPr>
          <w:rtl/>
        </w:rPr>
        <w:t>האוכלוסין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רישום לאום), התש"ס</w:t>
      </w:r>
      <w:r w:rsidR="00D90493">
        <w:rPr>
          <w:rtl/>
        </w:rPr>
        <w:t>–</w:t>
      </w:r>
      <w:r w:rsidRPr="00E8235D">
        <w:rPr>
          <w:rtl/>
        </w:rPr>
        <w:t>2000, של חבר הכנסת אמנון רובינשטיין, לא</w:t>
      </w:r>
      <w:r w:rsidR="00D90493">
        <w:rPr>
          <w:rtl/>
        </w:rPr>
        <w:t xml:space="preserve"> </w:t>
      </w:r>
      <w:r w:rsidRPr="00E8235D">
        <w:rPr>
          <w:rtl/>
        </w:rPr>
        <w:t>נתקבלה.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40" w:name="_Toc449874292"/>
      <w:r w:rsidRPr="00D90493">
        <w:rPr>
          <w:rtl/>
        </w:rPr>
        <w:t>הצעת חוק זכויות התלמיד,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0"/>
    </w:p>
    <w:p w:rsidR="00D90493" w:rsidRPr="00D90493" w:rsidRDefault="00D90493" w:rsidP="00D90493">
      <w:pPr>
        <w:pStyle w:val="1"/>
        <w:rPr>
          <w:rtl/>
        </w:rPr>
      </w:pPr>
      <w:bookmarkStart w:id="41" w:name="_Toc449874293"/>
      <w:r w:rsidRPr="00D90493">
        <w:rPr>
          <w:rtl/>
        </w:rPr>
        <w:t>(קריאה שנייה וקריאה שלישית)</w:t>
      </w:r>
      <w:bookmarkEnd w:id="41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 הבא בסדר</w:t>
      </w:r>
      <w:r w:rsidR="00D90493">
        <w:rPr>
          <w:rtl/>
        </w:rPr>
        <w:t>-</w:t>
      </w:r>
      <w:r w:rsidRPr="00E8235D">
        <w:rPr>
          <w:rtl/>
        </w:rPr>
        <w:t>היום: הצעת חוק זכויות התלמיד,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ובקריאה 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החינוך,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 אורלב,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מתכבד להביא לאישור הכנסת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 את הצעת חוק זכויות התלמיד, שיזם חבר הכנסת סילבן שלום, שמשום מה</w:t>
      </w:r>
      <w:r w:rsidR="00D90493">
        <w:rPr>
          <w:rtl/>
        </w:rPr>
        <w:t xml:space="preserve"> </w:t>
      </w:r>
      <w:r w:rsidRPr="00E8235D">
        <w:rPr>
          <w:rtl/>
        </w:rPr>
        <w:t>מפריע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ברגע</w:t>
      </w:r>
      <w:r w:rsidR="00D90493">
        <w:rPr>
          <w:rtl/>
        </w:rPr>
        <w:t xml:space="preserve"> </w:t>
      </w:r>
      <w:r w:rsidRPr="00E8235D">
        <w:rPr>
          <w:rtl/>
        </w:rPr>
        <w:t>זה, ואני רוצה לברך אותו על היוזמה.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מהצעות</w:t>
      </w:r>
      <w:r w:rsidR="00D90493">
        <w:rPr>
          <w:rtl/>
        </w:rPr>
        <w:t xml:space="preserve"> </w:t>
      </w:r>
      <w:r w:rsidRPr="00E8235D">
        <w:rPr>
          <w:rtl/>
        </w:rPr>
        <w:t>החוק החשובות בעשור האחרון, והיא מהווה פריצת דרך באשר היא</w:t>
      </w:r>
      <w:r w:rsidR="00D90493">
        <w:rPr>
          <w:rtl/>
        </w:rPr>
        <w:t xml:space="preserve"> </w:t>
      </w:r>
      <w:r w:rsidRPr="00E8235D">
        <w:rPr>
          <w:rtl/>
        </w:rPr>
        <w:t>מסדירה את מעמדו של התלמיד בבית</w:t>
      </w:r>
      <w:r w:rsidR="00D90493">
        <w:rPr>
          <w:rtl/>
        </w:rPr>
        <w:t>-</w:t>
      </w:r>
      <w:r w:rsidRPr="00E8235D">
        <w:rPr>
          <w:rtl/>
        </w:rPr>
        <w:t>הספר.</w:t>
      </w:r>
      <w:r w:rsidR="00D90493">
        <w:rPr>
          <w:rtl/>
        </w:rPr>
        <w:t xml:space="preserve"> </w:t>
      </w:r>
      <w:r w:rsidRPr="00E8235D">
        <w:rPr>
          <w:rtl/>
        </w:rPr>
        <w:t>היא מסדירה את מעמדו קודם כול בכך שהתלמיד</w:t>
      </w:r>
      <w:r w:rsidR="00D90493">
        <w:rPr>
          <w:rtl/>
        </w:rPr>
        <w:t xml:space="preserve"> </w:t>
      </w:r>
      <w:r w:rsidRPr="00E8235D">
        <w:rPr>
          <w:rtl/>
        </w:rPr>
        <w:t>והוריו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זכאים</w:t>
      </w:r>
      <w:r w:rsidR="00D90493">
        <w:rPr>
          <w:rtl/>
        </w:rPr>
        <w:t xml:space="preserve"> </w:t>
      </w:r>
      <w:r w:rsidRPr="00E8235D">
        <w:rPr>
          <w:rtl/>
        </w:rPr>
        <w:t>לקבל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ההנחיות, את ההוראות של משרד החינוך, כי בדרך כלל</w:t>
      </w:r>
      <w:r w:rsidR="00D90493">
        <w:rPr>
          <w:rtl/>
        </w:rPr>
        <w:t xml:space="preserve"> </w:t>
      </w:r>
      <w:r w:rsidRPr="00E8235D">
        <w:rPr>
          <w:rtl/>
        </w:rPr>
        <w:t>ההוראות</w:t>
      </w:r>
      <w:r w:rsidR="00D90493">
        <w:rPr>
          <w:rtl/>
        </w:rPr>
        <w:t xml:space="preserve"> </w:t>
      </w:r>
      <w:r w:rsidRPr="00E8235D">
        <w:rPr>
          <w:rtl/>
        </w:rPr>
        <w:t>נעצרות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הספר ולא מגיעות להורים.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מגן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הילד</w:t>
      </w:r>
      <w:r w:rsidR="00D90493">
        <w:rPr>
          <w:rtl/>
        </w:rPr>
        <w:t xml:space="preserve"> </w:t>
      </w:r>
      <w:r w:rsidRPr="00E8235D">
        <w:rPr>
          <w:rtl/>
        </w:rPr>
        <w:t>מבחינה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איסור אפליה.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לידידי בכנסת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שמייצגים זרמי חינוך שונים </w:t>
      </w:r>
      <w:r w:rsidR="00D90493">
        <w:rPr>
          <w:rtl/>
        </w:rPr>
        <w:t>–</w:t>
      </w:r>
      <w:r w:rsidRPr="00E8235D">
        <w:rPr>
          <w:rtl/>
        </w:rPr>
        <w:t xml:space="preserve"> הצעת החוק הזאת של איסור אפליה איננה באה לפגוע כהוא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במעמד</w:t>
      </w:r>
      <w:r w:rsidR="00D90493">
        <w:rPr>
          <w:rtl/>
        </w:rPr>
        <w:t xml:space="preserve"> </w:t>
      </w:r>
      <w:r w:rsidRPr="00E8235D">
        <w:rPr>
          <w:rtl/>
        </w:rPr>
        <w:t>הסטטוטורי של זרמי החינוך העצמאי, אם זה החינוך הממלכתי, הממלכתי</w:t>
      </w:r>
      <w:r w:rsidR="00D90493">
        <w:rPr>
          <w:rtl/>
        </w:rPr>
        <w:t>-</w:t>
      </w:r>
      <w:r w:rsidRPr="00E8235D">
        <w:rPr>
          <w:rtl/>
        </w:rPr>
        <w:t>דתי,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העצמאי,</w:t>
      </w:r>
      <w:r w:rsidR="00D90493">
        <w:rPr>
          <w:rtl/>
        </w:rPr>
        <w:t xml:space="preserve"> </w:t>
      </w:r>
      <w:r w:rsidRPr="00E8235D">
        <w:rPr>
          <w:rtl/>
        </w:rPr>
        <w:t>המעיין,</w:t>
      </w:r>
      <w:r w:rsidR="00D90493">
        <w:rPr>
          <w:rtl/>
        </w:rPr>
        <w:t xml:space="preserve"> </w:t>
      </w:r>
      <w:r w:rsidRPr="00E8235D">
        <w:rPr>
          <w:rtl/>
        </w:rPr>
        <w:t>המוכרים</w:t>
      </w:r>
      <w:r w:rsidR="00D90493">
        <w:rPr>
          <w:rtl/>
        </w:rPr>
        <w:t xml:space="preserve"> </w:t>
      </w:r>
      <w:r w:rsidRPr="00E8235D">
        <w:rPr>
          <w:rtl/>
        </w:rPr>
        <w:t>שאינם</w:t>
      </w:r>
      <w:r w:rsidR="00D90493">
        <w:rPr>
          <w:rtl/>
        </w:rPr>
        <w:t xml:space="preserve"> </w:t>
      </w:r>
      <w:r w:rsidRPr="00E8235D">
        <w:rPr>
          <w:rtl/>
        </w:rPr>
        <w:t>רשמיים</w:t>
      </w:r>
      <w:r w:rsidR="00D90493">
        <w:rPr>
          <w:rtl/>
        </w:rPr>
        <w:t xml:space="preserve"> </w:t>
      </w:r>
      <w:r w:rsidRPr="00E8235D">
        <w:rPr>
          <w:rtl/>
        </w:rPr>
        <w:t>ומוסדות הפטור, כיוון שבאיסור</w:t>
      </w:r>
      <w:r w:rsidR="00D90493">
        <w:rPr>
          <w:rtl/>
        </w:rPr>
        <w:t xml:space="preserve"> </w:t>
      </w:r>
      <w:r w:rsidRPr="00E8235D">
        <w:rPr>
          <w:rtl/>
        </w:rPr>
        <w:t>האפליה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חופש</w:t>
      </w:r>
      <w:r w:rsidR="00D90493">
        <w:rPr>
          <w:rtl/>
        </w:rPr>
        <w:t xml:space="preserve"> </w:t>
      </w:r>
      <w:r w:rsidRPr="00E8235D">
        <w:rPr>
          <w:rtl/>
        </w:rPr>
        <w:t>מלא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הספר לקבל את התלמידים על</w:t>
      </w:r>
      <w:r w:rsidR="00D90493">
        <w:rPr>
          <w:rtl/>
        </w:rPr>
        <w:t>-</w:t>
      </w:r>
      <w:r w:rsidRPr="00E8235D">
        <w:rPr>
          <w:rtl/>
        </w:rPr>
        <w:t>פי מה שקיבלו עד היום, בין</w:t>
      </w:r>
      <w:r w:rsidR="00D90493">
        <w:rPr>
          <w:rtl/>
        </w:rPr>
        <w:t xml:space="preserve"> </w:t>
      </w:r>
      <w:r w:rsidRPr="00E8235D">
        <w:rPr>
          <w:rtl/>
        </w:rPr>
        <w:t>שמדובר</w:t>
      </w:r>
      <w:r w:rsidR="00D90493">
        <w:rPr>
          <w:rtl/>
        </w:rPr>
        <w:t xml:space="preserve"> </w:t>
      </w:r>
      <w:r w:rsidRPr="00E8235D">
        <w:rPr>
          <w:rtl/>
        </w:rPr>
        <w:t>בכך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פגיעה</w:t>
      </w:r>
      <w:r w:rsidR="00D90493">
        <w:rPr>
          <w:rtl/>
        </w:rPr>
        <w:t xml:space="preserve"> </w:t>
      </w:r>
      <w:r w:rsidRPr="00E8235D">
        <w:rPr>
          <w:rtl/>
        </w:rPr>
        <w:t>בעצמאות</w:t>
      </w:r>
      <w:r w:rsidR="00D90493">
        <w:rPr>
          <w:rtl/>
        </w:rPr>
        <w:t xml:space="preserve"> </w:t>
      </w:r>
      <w:r w:rsidRPr="00E8235D">
        <w:rPr>
          <w:rtl/>
        </w:rPr>
        <w:t>החינוכית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ספר דתיים וחרדיים, או</w:t>
      </w:r>
      <w:r w:rsidR="00D90493">
        <w:rPr>
          <w:rtl/>
        </w:rPr>
        <w:t xml:space="preserve"> </w:t>
      </w:r>
      <w:r w:rsidRPr="00E8235D">
        <w:rPr>
          <w:rtl/>
        </w:rPr>
        <w:t>ממלכתיים או התיישבותיים. אין גם פגיעה של החוק הזה בבתי</w:t>
      </w:r>
      <w:r w:rsidR="00D90493">
        <w:rPr>
          <w:rtl/>
        </w:rPr>
        <w:t>-</w:t>
      </w:r>
      <w:r w:rsidRPr="00E8235D">
        <w:rPr>
          <w:rtl/>
        </w:rPr>
        <w:t>ספר חד</w:t>
      </w:r>
      <w:r w:rsidR="00D90493">
        <w:rPr>
          <w:rtl/>
        </w:rPr>
        <w:t>-</w:t>
      </w:r>
      <w:r w:rsidRPr="00E8235D">
        <w:rPr>
          <w:rtl/>
        </w:rPr>
        <w:t>מיניים.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 הזה מסדיר את נושא ההרחקה של תלמיד ומסדיר ועדת שימוע על מנת שהרחקה של</w:t>
      </w:r>
      <w:r w:rsidR="00D90493">
        <w:rPr>
          <w:rtl/>
        </w:rPr>
        <w:t xml:space="preserve"> </w:t>
      </w:r>
      <w:r w:rsidRPr="00E8235D">
        <w:rPr>
          <w:rtl/>
        </w:rPr>
        <w:t>תלמיד</w:t>
      </w:r>
      <w:r w:rsidR="00D90493">
        <w:rPr>
          <w:rtl/>
        </w:rPr>
        <w:t xml:space="preserve"> </w:t>
      </w:r>
      <w:r w:rsidRPr="00E8235D">
        <w:rPr>
          <w:rtl/>
        </w:rPr>
        <w:t>תיעשה תוך מתן אפשרות להורים ולתלמידים לקבל את הנימוקים ולערער בפני מנהל</w:t>
      </w:r>
      <w:r w:rsidR="00D90493">
        <w:rPr>
          <w:rtl/>
        </w:rPr>
        <w:t xml:space="preserve"> </w:t>
      </w:r>
      <w:r w:rsidRPr="00E8235D">
        <w:rPr>
          <w:rtl/>
        </w:rPr>
        <w:t>מחוז של משרד החינוך, בוועדת שימוע שנמצאת לידו.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מסדיר את הזכות להיבחן בבחינות בגרות וגם את האיסור לנקוט אלימות</w:t>
      </w:r>
      <w:r w:rsidR="00D90493">
        <w:rPr>
          <w:rtl/>
        </w:rPr>
        <w:t xml:space="preserve"> </w:t>
      </w:r>
      <w:r w:rsidRPr="00E8235D">
        <w:rPr>
          <w:rtl/>
        </w:rPr>
        <w:t>גופנית או אמצעים משפילים כלפי תלמידים.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ומייעץ</w:t>
      </w:r>
      <w:r w:rsidR="00D90493">
        <w:rPr>
          <w:rtl/>
        </w:rPr>
        <w:t xml:space="preserve"> </w:t>
      </w:r>
      <w:r w:rsidRPr="00E8235D">
        <w:rPr>
          <w:rtl/>
        </w:rPr>
        <w:t>ומבקש מחברי הכנסת לתמוך בהצעת החוק, שתהיה חלק מהבשורות</w:t>
      </w:r>
      <w:r w:rsidR="00D90493">
        <w:rPr>
          <w:rtl/>
        </w:rPr>
        <w:t xml:space="preserve"> </w:t>
      </w:r>
      <w:r w:rsidRPr="00E8235D">
        <w:rPr>
          <w:rtl/>
        </w:rPr>
        <w:t>הגדולות לקראת פתיחת שנת הלימודים הבאה עלינו לטובה.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לחבר הכנסת זבולון אורלב, יושב</w:t>
      </w:r>
      <w:r w:rsidR="00D90493">
        <w:rPr>
          <w:rtl/>
        </w:rPr>
        <w:t>-</w:t>
      </w:r>
      <w:r w:rsidRPr="00E8235D">
        <w:rPr>
          <w:rtl/>
        </w:rPr>
        <w:t>ראש ועדת החינוך והתרבות.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זכויות</w:t>
      </w:r>
      <w:r w:rsidR="00D90493">
        <w:rPr>
          <w:rtl/>
        </w:rPr>
        <w:t xml:space="preserve"> </w:t>
      </w:r>
      <w:r w:rsidRPr="00E8235D">
        <w:rPr>
          <w:rtl/>
        </w:rPr>
        <w:t>התלמיד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הסתייגויות. לסעיף 7 יש</w:t>
      </w:r>
      <w:r w:rsidR="00D90493">
        <w:rPr>
          <w:rtl/>
        </w:rPr>
        <w:t xml:space="preserve"> </w:t>
      </w:r>
      <w:r w:rsidRPr="00E8235D">
        <w:rPr>
          <w:rtl/>
        </w:rPr>
        <w:t>הסתייגות של חבר הכנסת סילבן שלום. חבר הכנסת סילבן שלום, אתה רוצה לנמק?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 מסיר את ההסתייגות. לא רוצה לנמק.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משה גפני, רוצה לנמק את ההסתייגות? לא רוצה לנמק.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לסעיף 9.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מנמק.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מנמק. חברי הכנסת, הסתייגות נוספת של חבר הכנסת סילבן שלום אחרי סעיף 9,</w:t>
      </w:r>
      <w:r w:rsidR="00D90493">
        <w:rPr>
          <w:rtl/>
        </w:rPr>
        <w:t xml:space="preserve"> </w:t>
      </w:r>
      <w:r w:rsidRPr="00E8235D">
        <w:rPr>
          <w:rtl/>
        </w:rPr>
        <w:t>גם כן לא מנמק.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לסעיף 11 הסתייגות של חברת הכנסת תמר גוז'נסקי. בבקשה, חמש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את חבר הכנסת סילבן שלום על</w:t>
      </w:r>
      <w:r w:rsidR="00D90493">
        <w:rPr>
          <w:rtl/>
        </w:rPr>
        <w:t xml:space="preserve"> </w:t>
      </w:r>
      <w:r w:rsidRPr="00E8235D">
        <w:rPr>
          <w:rtl/>
        </w:rPr>
        <w:t>הצעת החוק, ואני חושבת שאנחנו צריכים להתחיל מהלך שהצעת החוק הזאת תהיה חלק ממנו,</w:t>
      </w:r>
      <w:r w:rsidR="00D90493">
        <w:rPr>
          <w:rtl/>
        </w:rPr>
        <w:t xml:space="preserve"> </w:t>
      </w:r>
      <w:r w:rsidRPr="00E8235D">
        <w:rPr>
          <w:rtl/>
        </w:rPr>
        <w:t>מהלך של עיגון זכויות של ילדים בכלל ותלמידים בפרט בחברה הישראלית.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כולנו</w:t>
      </w:r>
      <w:r w:rsidR="00D90493">
        <w:rPr>
          <w:rtl/>
        </w:rPr>
        <w:t xml:space="preserve"> </w:t>
      </w:r>
      <w:r w:rsidRPr="00E8235D">
        <w:rPr>
          <w:rtl/>
        </w:rPr>
        <w:t>משלמים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שפתיים</w:t>
      </w:r>
      <w:r w:rsidR="00D90493">
        <w:rPr>
          <w:rtl/>
        </w:rPr>
        <w:t xml:space="preserve"> </w:t>
      </w:r>
      <w:r w:rsidRPr="00E8235D">
        <w:rPr>
          <w:rtl/>
        </w:rPr>
        <w:t>לאמנה</w:t>
      </w:r>
      <w:r w:rsidR="00D90493">
        <w:rPr>
          <w:rtl/>
        </w:rPr>
        <w:t xml:space="preserve"> </w:t>
      </w:r>
      <w:r w:rsidRPr="00E8235D">
        <w:rPr>
          <w:rtl/>
        </w:rPr>
        <w:t>הבין</w:t>
      </w:r>
      <w:r w:rsidR="00D90493">
        <w:rPr>
          <w:rtl/>
        </w:rPr>
        <w:t>-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לזכויות הילד. כולנו</w:t>
      </w:r>
      <w:r w:rsidR="00D90493">
        <w:rPr>
          <w:rtl/>
        </w:rPr>
        <w:t xml:space="preserve"> </w:t>
      </w:r>
      <w:r w:rsidRPr="00E8235D">
        <w:rPr>
          <w:rtl/>
        </w:rPr>
        <w:t>מצהירים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מכירים בזכויות ילדים, ובכל זאת באופן מעשי, דעתו של הילד בהרבה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מקרים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נשמעת,</w:t>
      </w:r>
      <w:r w:rsidR="00D90493">
        <w:rPr>
          <w:rtl/>
        </w:rPr>
        <w:t xml:space="preserve"> </w:t>
      </w:r>
      <w:r w:rsidRPr="00E8235D">
        <w:rPr>
          <w:rtl/>
        </w:rPr>
        <w:t>האינטרסים שלו בהרבה מאוד מקרים לא מוגנים, והרבה פעמים</w:t>
      </w:r>
      <w:r w:rsidR="00D90493">
        <w:rPr>
          <w:rtl/>
        </w:rPr>
        <w:t xml:space="preserve"> </w:t>
      </w:r>
      <w:r w:rsidRPr="00E8235D">
        <w:rPr>
          <w:rtl/>
        </w:rPr>
        <w:t>אנחנו מתרגמים את האמנה לזכויות הילד כאילו זו</w:t>
      </w:r>
      <w:r w:rsidR="00D90493">
        <w:rPr>
          <w:rtl/>
        </w:rPr>
        <w:t xml:space="preserve"> </w:t>
      </w:r>
      <w:r w:rsidRPr="00E8235D">
        <w:rPr>
          <w:rtl/>
        </w:rPr>
        <w:t>אמנה שבה מותר לילד רק להתלונן.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של האמנה איננה רק להתלונן, אלא לבצע את הזכויות האלה, לתת לו בפועל</w:t>
      </w:r>
      <w:r w:rsidR="00D90493">
        <w:rPr>
          <w:rtl/>
        </w:rPr>
        <w:t xml:space="preserve"> </w:t>
      </w:r>
      <w:r w:rsidRPr="00E8235D">
        <w:rPr>
          <w:rtl/>
        </w:rPr>
        <w:t>אפשרות לא רק להביע את דעתו, אלא גם להתחשב בדעתו.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אני חשבתי שהיה טוב שהצעת החוק תכלול סעיף שיגן על תלמידים מפני</w:t>
      </w:r>
      <w:r w:rsidR="00D90493">
        <w:rPr>
          <w:rtl/>
        </w:rPr>
        <w:t xml:space="preserve"> </w:t>
      </w:r>
      <w:r w:rsidRPr="00E8235D">
        <w:rPr>
          <w:rtl/>
        </w:rPr>
        <w:t>הפרקטיקה</w:t>
      </w:r>
      <w:r w:rsidR="00D90493">
        <w:rPr>
          <w:rtl/>
        </w:rPr>
        <w:t xml:space="preserve"> </w:t>
      </w:r>
      <w:r w:rsidRPr="00E8235D">
        <w:rPr>
          <w:rtl/>
        </w:rPr>
        <w:t>הנוראה</w:t>
      </w:r>
      <w:r w:rsidR="00D90493">
        <w:rPr>
          <w:rtl/>
        </w:rPr>
        <w:t xml:space="preserve"> </w:t>
      </w:r>
      <w:r w:rsidRPr="00E8235D">
        <w:rPr>
          <w:rtl/>
        </w:rPr>
        <w:t>והאיומה, כאשר בשל קשיים כלכליים של ההורים, נמנע מהילדים ללכת</w:t>
      </w:r>
      <w:r w:rsidR="00D90493">
        <w:rPr>
          <w:rtl/>
        </w:rPr>
        <w:t xml:space="preserve"> </w:t>
      </w:r>
      <w:r w:rsidRPr="00E8235D">
        <w:rPr>
          <w:rtl/>
        </w:rPr>
        <w:t>לתיאטרון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להשתתף באירוע אחר, לרבות בטיול שנתי.</w:t>
      </w:r>
      <w:r w:rsidR="00D90493">
        <w:rPr>
          <w:rtl/>
        </w:rPr>
        <w:t xml:space="preserve"> </w:t>
      </w:r>
      <w:r w:rsidRPr="00E8235D">
        <w:rPr>
          <w:rtl/>
        </w:rPr>
        <w:t>אנחנו יודעים, שהמקרים האלה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לא מעטים, וילדים נשארים בבית כי ההורים לא יכולים להשתתף בהוצאות הגבוהות של</w:t>
      </w:r>
      <w:r w:rsidR="00D90493">
        <w:rPr>
          <w:rtl/>
        </w:rPr>
        <w:t xml:space="preserve"> </w:t>
      </w:r>
      <w:r w:rsidRPr="00E8235D">
        <w:rPr>
          <w:rtl/>
        </w:rPr>
        <w:t>הטיול</w:t>
      </w:r>
      <w:r w:rsidR="00D90493">
        <w:rPr>
          <w:rtl/>
        </w:rPr>
        <w:t xml:space="preserve"> </w:t>
      </w:r>
      <w:r w:rsidRPr="00E8235D">
        <w:rPr>
          <w:rtl/>
        </w:rPr>
        <w:t>השנתי.</w:t>
      </w:r>
      <w:r w:rsidR="00D90493">
        <w:rPr>
          <w:rtl/>
        </w:rPr>
        <w:t xml:space="preserve"> </w:t>
      </w:r>
      <w:r w:rsidRPr="00E8235D">
        <w:rPr>
          <w:rtl/>
        </w:rPr>
        <w:t>עם זאת, מאחר שהנושא הוא מורכב, כפי שהסתבר לי במשך הזמן, אני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אבקש מהכנסת להצביע על הנושא הזה, אבל עצם העלאת הבעיה </w:t>
      </w:r>
      <w:r w:rsidR="00D90493">
        <w:rPr>
          <w:rtl/>
        </w:rPr>
        <w:t>–</w:t>
      </w:r>
      <w:r w:rsidRPr="00E8235D">
        <w:rPr>
          <w:rtl/>
        </w:rPr>
        <w:t xml:space="preserve"> אני חושבת שהיא במקומה.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שמשרד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יקפיד על כך ששום ילד לא ייעדר משום</w:t>
      </w:r>
      <w:r w:rsidR="00D90493">
        <w:rPr>
          <w:rtl/>
        </w:rPr>
        <w:t xml:space="preserve"> </w:t>
      </w:r>
      <w:r w:rsidRPr="00E8235D">
        <w:rPr>
          <w:rtl/>
        </w:rPr>
        <w:t>פעילות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ספרית</w:t>
      </w:r>
      <w:r w:rsidR="00D90493">
        <w:rPr>
          <w:rtl/>
        </w:rPr>
        <w:t xml:space="preserve"> </w:t>
      </w:r>
      <w:r w:rsidRPr="00E8235D">
        <w:rPr>
          <w:rtl/>
        </w:rPr>
        <w:t>בשל הקשיים הכלכליים של הוריו, וחשוב מאוד שבמידת הצורך תימצא</w:t>
      </w:r>
      <w:r w:rsidR="00D90493">
        <w:rPr>
          <w:rtl/>
        </w:rPr>
        <w:t xml:space="preserve"> </w:t>
      </w:r>
      <w:r w:rsidRPr="00E8235D">
        <w:rPr>
          <w:rtl/>
        </w:rPr>
        <w:t>או קרן או דרך אחרת להבטיח שכל ילד ישתתף בכל פעילות בית</w:t>
      </w:r>
      <w:r w:rsidR="00D90493">
        <w:rPr>
          <w:rtl/>
        </w:rPr>
        <w:t>-</w:t>
      </w:r>
      <w:r w:rsidRPr="00E8235D">
        <w:rPr>
          <w:rtl/>
        </w:rPr>
        <w:t>ספרית.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אנחנו עוברים להצבעה.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רגע, רגע, אין לי זכות לומר מלה, כמציע החוק?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יושב</w:t>
      </w:r>
      <w:r w:rsidR="00D90493">
        <w:rPr>
          <w:rtl/>
        </w:rPr>
        <w:t>-</w:t>
      </w:r>
      <w:r w:rsidRPr="00E8235D">
        <w:rPr>
          <w:rtl/>
        </w:rPr>
        <w:t>ראש ועדת החינוך והתרבות, חבר הכנסת זבולון אורלב,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רק רוצה לבקש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הודעת?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ועדת החינוך, אתה מוותר?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אתה רוצה לדבר?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אחרי ההצבעה.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חברי הכנסת, אנחנו עוברים להצבעה.</w:t>
      </w:r>
      <w:r w:rsidR="00D90493">
        <w:rPr>
          <w:rtl/>
        </w:rPr>
        <w:t xml:space="preserve"> </w:t>
      </w:r>
      <w:r w:rsidRPr="00E8235D">
        <w:rPr>
          <w:rtl/>
        </w:rPr>
        <w:t>לסעיפים 6</w:t>
      </w:r>
      <w:r w:rsidR="00236508">
        <w:rPr>
          <w:rFonts w:hint="cs"/>
          <w:rtl/>
        </w:rPr>
        <w:t>-</w:t>
      </w:r>
      <w:r w:rsidRPr="00E8235D">
        <w:rPr>
          <w:rtl/>
        </w:rPr>
        <w:t>1 אין הסתייגויות. מי בעד 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</w:t>
      </w:r>
      <w:r w:rsidR="00D90493">
        <w:rPr>
          <w:rtl/>
        </w:rPr>
        <w:t>–</w:t>
      </w:r>
      <w:r w:rsidRPr="00E8235D">
        <w:rPr>
          <w:rtl/>
        </w:rPr>
        <w:t xml:space="preserve"> סעיפים 6</w:t>
      </w:r>
      <w:r w:rsidR="00236508">
        <w:rPr>
          <w:rFonts w:hint="cs"/>
          <w:rtl/>
        </w:rPr>
        <w:t>-</w:t>
      </w:r>
      <w:r w:rsidRPr="00E8235D">
        <w:rPr>
          <w:rtl/>
        </w:rPr>
        <w:t>1?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6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54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מנעים</w:t>
      </w:r>
      <w:r>
        <w:rPr>
          <w:rtl/>
        </w:rPr>
        <w:t xml:space="preserve"> –</w:t>
      </w:r>
      <w:r w:rsidR="00E8235D" w:rsidRPr="00E8235D">
        <w:rPr>
          <w:rtl/>
        </w:rPr>
        <w:t xml:space="preserve"> 1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6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 xml:space="preserve">חברי הכנסת, רוב של 54 בעד, אפס מתנגדים,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שהסעיפים 6</w:t>
      </w:r>
      <w:r w:rsidR="00236508">
        <w:rPr>
          <w:rFonts w:hint="cs"/>
          <w:rtl/>
        </w:rPr>
        <w:t>-</w:t>
      </w:r>
      <w:r w:rsidRPr="00E8235D">
        <w:rPr>
          <w:rtl/>
        </w:rPr>
        <w:t>1</w:t>
      </w:r>
      <w:r w:rsidR="00D90493">
        <w:rPr>
          <w:rtl/>
        </w:rPr>
        <w:t xml:space="preserve"> </w:t>
      </w:r>
      <w:r w:rsidRPr="00E8235D">
        <w:rPr>
          <w:rtl/>
        </w:rPr>
        <w:t>התקבלו, כנוסח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לסעיף 7 יש הסתייגות של חבר הכנסת סילבן שלום. אפשר להצביע </w:t>
      </w:r>
      <w:r w:rsidR="00D90493">
        <w:rPr>
          <w:rtl/>
        </w:rPr>
        <w:t>–</w:t>
      </w:r>
      <w:r w:rsidRPr="00E8235D">
        <w:rPr>
          <w:rtl/>
        </w:rPr>
        <w:t xml:space="preserve"> מי בעד?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35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סליחה, שנייה אחת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בתוך 30 יום אין מגבלה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חייבים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על מה 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על הסתייגותו של חבר הכנסת סילבן שלום</w:t>
      </w:r>
      <w:r w:rsidR="00D90493">
        <w:rPr>
          <w:rtl/>
        </w:rPr>
        <w:t xml:space="preserve"> </w:t>
      </w:r>
      <w:r w:rsidRPr="00E8235D">
        <w:rPr>
          <w:rtl/>
        </w:rPr>
        <w:t>לסעיף 7.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ס' שלום לסעיף 7 </w:t>
      </w:r>
      <w:r>
        <w:rPr>
          <w:rtl/>
        </w:rPr>
        <w:t>–</w:t>
      </w:r>
      <w:r w:rsidR="00E8235D" w:rsidRPr="00E8235D">
        <w:rPr>
          <w:rtl/>
        </w:rPr>
        <w:t xml:space="preserve"> 17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ס' שלום לסעיף 7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רוב של 33 נגד, 17 בעד, 3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שהסתייגותו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סילבן שלום לא התקבלה.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משה גפני, רוצה להצביע על ההסתייגות שלך?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ההסתייגות של חבר הכנסת משה גפני כוללת גם את התיקון שהוא הגיש</w:t>
      </w:r>
      <w:r w:rsidR="00D90493">
        <w:rPr>
          <w:rtl/>
        </w:rPr>
        <w:t xml:space="preserve"> </w:t>
      </w:r>
      <w:r w:rsidRPr="00E8235D">
        <w:rPr>
          <w:rtl/>
        </w:rPr>
        <w:t>להצעת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אפשר להצביע, בבקשה. מי בעד, מי נגד?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38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מ' גפני לסעיף 7 </w:t>
      </w:r>
      <w:r>
        <w:rPr>
          <w:rtl/>
        </w:rPr>
        <w:t>–</w:t>
      </w:r>
      <w:r w:rsidR="00E8235D" w:rsidRPr="00E8235D">
        <w:rPr>
          <w:rtl/>
        </w:rPr>
        <w:t xml:space="preserve"> 41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מ' גפני לסעיף 7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רוב של 41 בעד, 26 נגד,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שהסתייגותו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משה גפני, לרבות התיקון, התקבלה.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על סעיף 7, לרבות ההסתייגות של חבר הכנסת משה</w:t>
      </w:r>
      <w:r w:rsidR="00D90493">
        <w:rPr>
          <w:rtl/>
        </w:rPr>
        <w:t xml:space="preserve"> </w:t>
      </w:r>
      <w:r w:rsidRPr="00E8235D">
        <w:rPr>
          <w:rtl/>
        </w:rPr>
        <w:t>גפני והתיקון.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39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7 </w:t>
      </w:r>
      <w:r>
        <w:rPr>
          <w:rtl/>
        </w:rPr>
        <w:t>–</w:t>
      </w:r>
      <w:r w:rsidR="00E8235D" w:rsidRPr="00E8235D">
        <w:rPr>
          <w:rtl/>
        </w:rPr>
        <w:t xml:space="preserve"> 37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סעיף 7, כהצעת הוועדה עם ההסתייגות שנתקבלה, לרבות התיקון,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קובע, שברוב של 37 בעד, 21 נגד, שני נמנעים, סעיף 7 התקבל,</w:t>
      </w:r>
      <w:r w:rsidR="00D90493">
        <w:rPr>
          <w:rtl/>
        </w:rPr>
        <w:t xml:space="preserve"> </w:t>
      </w:r>
      <w:r w:rsidRPr="00E8235D">
        <w:rPr>
          <w:rtl/>
        </w:rPr>
        <w:t>לרבות הסתייגותו של חבר הכנסת משה גפני והתיקון.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8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מי בעד סעיף 8, כנוסח הוועדה?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8 </w:t>
      </w:r>
      <w:r>
        <w:rPr>
          <w:rtl/>
        </w:rPr>
        <w:t>–</w:t>
      </w:r>
      <w:r w:rsidR="00E8235D" w:rsidRPr="00E8235D">
        <w:rPr>
          <w:rtl/>
        </w:rPr>
        <w:t xml:space="preserve"> 56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8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56 בעד, שלושה מתנגדים, נמנע אחד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שסעיף 8</w:t>
      </w:r>
      <w:r w:rsidR="00D90493">
        <w:rPr>
          <w:rtl/>
        </w:rPr>
        <w:t xml:space="preserve"> </w:t>
      </w:r>
      <w:r w:rsidRPr="00E8235D">
        <w:rPr>
          <w:rtl/>
        </w:rPr>
        <w:t>התקבל, לפי נוסח הוועדה.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נא לתקן טעות שלי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הצבעתו של חבר הכנסת יוסף לפיד, שהוא בעד</w:t>
      </w:r>
      <w:r w:rsidR="00D90493">
        <w:rPr>
          <w:rtl/>
        </w:rPr>
        <w:t xml:space="preserve"> </w:t>
      </w:r>
      <w:r w:rsidRPr="00E8235D">
        <w:rPr>
          <w:rtl/>
        </w:rPr>
        <w:t>הסעיף.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לסעיף 9 יש הסתייגות של חבר הכנסת סילבן שלום. חבר הכנסת סילבן</w:t>
      </w:r>
      <w:r w:rsidR="00D90493">
        <w:rPr>
          <w:rtl/>
        </w:rPr>
        <w:t xml:space="preserve"> </w:t>
      </w:r>
      <w:r w:rsidRPr="00E8235D">
        <w:rPr>
          <w:rtl/>
        </w:rPr>
        <w:t>שלום,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 מסיר.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סילבן שלום, "אחרי סעיף 9 יבוא:" </w:t>
      </w:r>
      <w:r w:rsidR="00D90493">
        <w:rPr>
          <w:rtl/>
        </w:rPr>
        <w:t>–</w:t>
      </w:r>
      <w:r w:rsidRPr="00E8235D">
        <w:rPr>
          <w:rtl/>
        </w:rPr>
        <w:t xml:space="preserve"> אתה גם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להוריד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בשל התנהגות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מתוך חוזר משרד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החינוך. העתקתי מלה במלה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כבר לא שר החינוך, מה אתה שואל אותו?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אנחנו מצביעים על סעיף 9, כנוסח הוועדה. מי בעד? מי נגד?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9 </w:t>
      </w:r>
      <w:r>
        <w:rPr>
          <w:rtl/>
        </w:rPr>
        <w:t>–</w:t>
      </w:r>
      <w:r w:rsidR="00E8235D" w:rsidRPr="00E8235D">
        <w:rPr>
          <w:rtl/>
        </w:rPr>
        <w:t xml:space="preserve"> 53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9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53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שישה נגד, שני נמנעים </w:t>
      </w:r>
      <w:r w:rsidR="00D90493">
        <w:rPr>
          <w:rtl/>
        </w:rPr>
        <w:t>–</w:t>
      </w:r>
      <w:r w:rsidRPr="00E8235D">
        <w:rPr>
          <w:rtl/>
        </w:rPr>
        <w:t xml:space="preserve"> אני קובע, שסעיף 9</w:t>
      </w:r>
      <w:r w:rsidR="00D90493">
        <w:rPr>
          <w:rtl/>
        </w:rPr>
        <w:t xml:space="preserve"> </w:t>
      </w:r>
      <w:r w:rsidRPr="00E8235D">
        <w:rPr>
          <w:rtl/>
        </w:rPr>
        <w:t>התקבל, כנוסח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סילבן שלום, "אחרי סעיף 9" </w:t>
      </w:r>
      <w:r w:rsidR="00D90493">
        <w:rPr>
          <w:rtl/>
        </w:rPr>
        <w:t>–</w:t>
      </w:r>
      <w:r w:rsidRPr="00E8235D">
        <w:rPr>
          <w:rtl/>
        </w:rPr>
        <w:t xml:space="preserve"> אתה רוצה להצביע?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 יש לך עוד סעיף אחד.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היא אמרה לא להצביע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אתה רוצה להצביע?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נצביע על הסתייגותו של חבר הכנסת סילבן שלום: "אחרי סעיף</w:t>
      </w:r>
      <w:r w:rsidR="00D90493">
        <w:rPr>
          <w:rtl/>
        </w:rPr>
        <w:t xml:space="preserve"> </w:t>
      </w:r>
      <w:r w:rsidRPr="00E8235D">
        <w:rPr>
          <w:rtl/>
        </w:rPr>
        <w:t>9 יבוא:". נא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רגע, על מה הצבענו קודם?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סעיף 9.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9 </w:t>
      </w:r>
      <w:r w:rsidR="00D90493">
        <w:rPr>
          <w:rtl/>
        </w:rPr>
        <w:t>–</w:t>
      </w:r>
      <w:r w:rsidRPr="00E8235D">
        <w:rPr>
          <w:rtl/>
        </w:rPr>
        <w:t xml:space="preserve"> הורדתי את ההסתייגות. רק על 10 הצבענו קודם.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9 אנחנו הצבענו קודם.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9 לא, אני אמרתי שאני 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"אחרי סעיף 9" ההסתייגות שלך, חבר הכנסת סילבן שלום.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סעיף 10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על זה הצבענו?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לא. אנחנו מצביעים עכשיו "אחרי סעיף 9 יבוא:" </w:t>
      </w:r>
      <w:r w:rsidR="00D90493">
        <w:rPr>
          <w:rtl/>
        </w:rPr>
        <w:t>–</w:t>
      </w:r>
      <w:r w:rsidRPr="00E8235D">
        <w:rPr>
          <w:rtl/>
        </w:rPr>
        <w:t xml:space="preserve"> התיקון.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סעיף 9, כנוסח הוועדה.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אבל הורדתי את ההסתייגות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כנוסח הוועדה </w:t>
      </w:r>
      <w:r w:rsidR="00D90493">
        <w:rPr>
          <w:rtl/>
        </w:rPr>
        <w:t>–</w:t>
      </w:r>
      <w:r w:rsidRPr="00E8235D">
        <w:rPr>
          <w:rtl/>
        </w:rPr>
        <w:t xml:space="preserve"> הצבענו. הצבענו על סעיף 9 כנוסח הוועדה. עכשיו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על ההסתייגות שלך, חבר הכנסת סילבן שלום, "אחרי סעיף 9 יבוא".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ס' שלום אחרי סעיף 9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ס' שלום אחרי סעיף 9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רוב של 28 נגד, 21 בעד, חמישה נמנעים. אני קובע, שההסתייגות של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 "אחרי סעיף 9 יבוא:" לא התקבלה.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10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אנחנו עוברים להצבעה על סעיף 10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כנוסח הוועדה. מי בעד, מי נגד </w:t>
      </w:r>
      <w:r w:rsidR="00D90493">
        <w:rPr>
          <w:rtl/>
        </w:rPr>
        <w:t>–</w:t>
      </w:r>
      <w:r w:rsidRPr="00E8235D">
        <w:rPr>
          <w:rtl/>
        </w:rPr>
        <w:t xml:space="preserve">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10 </w:t>
      </w:r>
      <w:r>
        <w:rPr>
          <w:rtl/>
        </w:rPr>
        <w:t>–</w:t>
      </w:r>
      <w:r w:rsidR="00E8235D" w:rsidRPr="00E8235D">
        <w:rPr>
          <w:rtl/>
        </w:rPr>
        <w:t xml:space="preserve"> 54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10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54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5 נמנעים. אני קובע, שסעיף 10</w:t>
      </w:r>
      <w:r w:rsidR="00D90493">
        <w:rPr>
          <w:rtl/>
        </w:rPr>
        <w:t xml:space="preserve"> </w:t>
      </w:r>
      <w:r w:rsidRPr="00E8235D">
        <w:rPr>
          <w:rtl/>
        </w:rPr>
        <w:t>התקבל כנוסח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לסעיף 11 יש הסתייגות של חברת הכנסת תמר גוז'נסקי.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היא איננה, אי</w:t>
      </w:r>
      <w:r w:rsidR="00D90493">
        <w:rPr>
          <w:rtl/>
        </w:rPr>
        <w:t>-</w:t>
      </w:r>
      <w:r w:rsidRPr="00E8235D">
        <w:rPr>
          <w:rtl/>
        </w:rPr>
        <w:t>אפשר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היא איננה כי היא לא רוצה להצביע על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לא רוצה להצביע.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כך,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נצביע על סעיף 11 כנוסח הוועדה. מי בעד ומי נגד </w:t>
      </w:r>
      <w:r w:rsidR="00D90493">
        <w:rPr>
          <w:rtl/>
        </w:rPr>
        <w:t>–</w:t>
      </w:r>
      <w:r w:rsidRPr="00E8235D">
        <w:rPr>
          <w:rtl/>
        </w:rPr>
        <w:t xml:space="preserve">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11 </w:t>
      </w:r>
      <w:r>
        <w:rPr>
          <w:rtl/>
        </w:rPr>
        <w:t>–</w:t>
      </w:r>
      <w:r w:rsidR="00E8235D" w:rsidRPr="00E8235D">
        <w:rPr>
          <w:rtl/>
        </w:rPr>
        <w:t xml:space="preserve"> 51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11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של 51 בעד, מתנגד אחד, חמישה נמנעים. אני קובע, שסעיף 11</w:t>
      </w:r>
      <w:r w:rsidR="00D90493">
        <w:rPr>
          <w:rtl/>
        </w:rPr>
        <w:t xml:space="preserve"> </w:t>
      </w:r>
      <w:r w:rsidRPr="00E8235D">
        <w:rPr>
          <w:rtl/>
        </w:rPr>
        <w:t>התקבל כנוסח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מסעיף 12 עד 20 אין הסתייגויות. יש תיקון טכני לסעיף 19. 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 על סעיף 12 עד 20, לרבות התיקון הטכני לסעיף 19.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התיקון הטכני?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במקום סעיף 3(ב), סעיף 3ב.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20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12, לרבות התיקון הטכני לסעיף 19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12, לרבות התיקון הטכני לסעיף 19,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קובע, שברוב של 50 בעד, אין מתנגדים, שישה נמנעים, סעיפים</w:t>
      </w:r>
      <w:r w:rsidR="00D90493">
        <w:rPr>
          <w:rtl/>
        </w:rPr>
        <w:t xml:space="preserve"> </w:t>
      </w:r>
      <w:r w:rsidRPr="00E8235D">
        <w:rPr>
          <w:rtl/>
        </w:rPr>
        <w:t>20</w:t>
      </w:r>
      <w:r w:rsidR="00236508">
        <w:rPr>
          <w:rFonts w:hint="cs"/>
          <w:rtl/>
        </w:rPr>
        <w:t>-</w:t>
      </w:r>
      <w:r w:rsidRPr="00E8235D">
        <w:rPr>
          <w:rtl/>
        </w:rPr>
        <w:t>12 נתקבלו כנוסח הוועדה, לרבות התיקון הטכני.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הוועדה, האם אתה מסכים להביא את החוק לקריאה שלישית?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 על</w:t>
      </w:r>
      <w:r w:rsidR="00D90493">
        <w:rPr>
          <w:rtl/>
        </w:rPr>
        <w:t>-</w:t>
      </w:r>
      <w:r w:rsidRPr="00E8235D">
        <w:rPr>
          <w:rtl/>
        </w:rPr>
        <w:t>פי סעיף 127, אני מבקש להחזיר את החוק לדיון בוועדת החינוך והתרבות.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הוועדה, אתה צריך לנמק מדוע אתה מבקש להצביע על סעיף 127.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למיטב</w:t>
      </w:r>
      <w:r w:rsidR="00D90493">
        <w:rPr>
          <w:rtl/>
        </w:rPr>
        <w:t xml:space="preserve"> </w:t>
      </w:r>
      <w:r w:rsidRPr="00E8235D">
        <w:rPr>
          <w:rtl/>
        </w:rPr>
        <w:t>ידיעתי,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סעיף 127 אינני חייב לנמק. אבל אם</w:t>
      </w:r>
      <w:r w:rsidR="00D90493">
        <w:rPr>
          <w:rtl/>
        </w:rPr>
        <w:t xml:space="preserve"> </w:t>
      </w:r>
      <w:r w:rsidRPr="00E8235D">
        <w:rPr>
          <w:rtl/>
        </w:rPr>
        <w:t>אני חייב לנמק: הואיל והתקבלה הסתייגות, אני רוצה להחזיר את הדיון לוועדה.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זכויות התלמיד, מאחר שיושב</w:t>
      </w:r>
      <w:r w:rsidR="00D90493">
        <w:rPr>
          <w:rtl/>
        </w:rPr>
        <w:t>-</w:t>
      </w:r>
      <w:r w:rsidRPr="00E8235D">
        <w:rPr>
          <w:rtl/>
        </w:rPr>
        <w:t>ראש ועדת החינוך</w:t>
      </w:r>
      <w:r w:rsidR="00D90493">
        <w:rPr>
          <w:rtl/>
        </w:rPr>
        <w:t xml:space="preserve"> </w:t>
      </w:r>
      <w:r w:rsidRPr="00E8235D">
        <w:rPr>
          <w:rtl/>
        </w:rPr>
        <w:t>והתרבות</w:t>
      </w:r>
      <w:r w:rsidR="00D90493">
        <w:rPr>
          <w:rtl/>
        </w:rPr>
        <w:t xml:space="preserve"> </w:t>
      </w:r>
      <w:r w:rsidRPr="00E8235D">
        <w:rPr>
          <w:rtl/>
        </w:rPr>
        <w:t>לא ביקש להצביע בקריאה שלישית, לפי סעיף 130 לתקנון, ההצבעה נדחית למועד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 הבא, דיון משולב של שני חוקים: הצעת 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40)</w:t>
      </w:r>
      <w:r w:rsidR="00D90493">
        <w:rPr>
          <w:rtl/>
        </w:rPr>
        <w:t xml:space="preserve"> </w:t>
      </w:r>
      <w:r w:rsidRPr="00E8235D">
        <w:rPr>
          <w:rtl/>
        </w:rPr>
        <w:t>(העלאת</w:t>
      </w:r>
      <w:r w:rsidR="00D90493">
        <w:rPr>
          <w:rtl/>
        </w:rPr>
        <w:t xml:space="preserve"> </w:t>
      </w:r>
      <w:r w:rsidRPr="00E8235D">
        <w:rPr>
          <w:rtl/>
        </w:rPr>
        <w:t>שיעור הקצבה לנכה), התש"ס</w:t>
      </w:r>
      <w:r w:rsidR="00D90493">
        <w:rPr>
          <w:rtl/>
        </w:rPr>
        <w:t>–</w:t>
      </w:r>
      <w:r w:rsidRPr="00E8235D">
        <w:rPr>
          <w:rtl/>
        </w:rPr>
        <w:t>2000, 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יורי שטרן; והצעת חוק הנכים (זכויות שונות),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יורי שטרן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סילבן שלום </w:t>
      </w:r>
      <w:r w:rsidR="00D90493">
        <w:rPr>
          <w:rtl/>
        </w:rPr>
        <w:t>–</w:t>
      </w:r>
      <w:r w:rsidRPr="00E8235D">
        <w:rPr>
          <w:rtl/>
        </w:rPr>
        <w:t xml:space="preserve"> איננו.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42" w:name="_Toc449874294"/>
      <w:r w:rsidRPr="00D90493">
        <w:rPr>
          <w:rtl/>
        </w:rPr>
        <w:t>הצעת חוק השאלת ספרי לימוד,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2"/>
    </w:p>
    <w:p w:rsidR="00D90493" w:rsidRPr="00D90493" w:rsidRDefault="00D90493" w:rsidP="00D90493">
      <w:pPr>
        <w:pStyle w:val="1"/>
        <w:rPr>
          <w:rtl/>
        </w:rPr>
      </w:pPr>
      <w:bookmarkStart w:id="43" w:name="_Toc449874295"/>
      <w:r w:rsidRPr="00D90493">
        <w:rPr>
          <w:rtl/>
        </w:rPr>
        <w:t>(קריאה ראשונה)</w:t>
      </w:r>
      <w:bookmarkEnd w:id="4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 מאחר שמציעי החוק, חברי הכנסת יורי שטרן וסילבן שלום, לא נמצאים,</w:t>
      </w:r>
      <w:r w:rsidR="00D90493">
        <w:rPr>
          <w:rtl/>
        </w:rPr>
        <w:t xml:space="preserve"> </w:t>
      </w:r>
      <w:r w:rsidRPr="00E8235D">
        <w:rPr>
          <w:rtl/>
        </w:rPr>
        <w:t>אנחנו נעבור לנושא הבא 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השאלת ספרי לימוד, התש"ס</w:t>
      </w:r>
      <w:r w:rsidR="00D90493">
        <w:rPr>
          <w:rtl/>
        </w:rPr>
        <w:t>–</w:t>
      </w:r>
      <w:r w:rsidRPr="00E8235D">
        <w:rPr>
          <w:rtl/>
        </w:rPr>
        <w:t>2000, קריאה</w:t>
      </w:r>
      <w:r w:rsidR="00D90493">
        <w:rPr>
          <w:rtl/>
        </w:rPr>
        <w:t xml:space="preserve"> </w:t>
      </w:r>
      <w:r w:rsidRPr="00E8235D">
        <w:rPr>
          <w:rtl/>
        </w:rPr>
        <w:t>ראשונה, של חברי הכנסת מיכאל קליינר, מיכאל נודלמן וקבוצת חברי כנסת, יהודית נאות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וקבוצת חברי הכנסת </w:t>
      </w:r>
      <w:r w:rsidR="00D90493">
        <w:rPr>
          <w:rtl/>
        </w:rPr>
        <w:t>–</w:t>
      </w:r>
      <w:r w:rsidRPr="00E8235D">
        <w:rPr>
          <w:rtl/>
        </w:rPr>
        <w:t xml:space="preserve"> 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עם חוק הנכים?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היית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אוי באמת.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סילבן שלום, קראתי את השם שלך.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בסדר, מייד אחר כך.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השאלת ספרי לימוד, התש"ס</w:t>
      </w:r>
      <w:r>
        <w:rPr>
          <w:rtl/>
        </w:rPr>
        <w:t>–</w:t>
      </w:r>
      <w:r w:rsidR="00E8235D"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וועדת החינוך והתרבות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רוב של 31 בעד, אין מתנגדים ואין נמנעים. אני קובע, שהצעת חוק</w:t>
      </w:r>
      <w:r w:rsidR="00D90493">
        <w:rPr>
          <w:rtl/>
        </w:rPr>
        <w:t xml:space="preserve"> </w:t>
      </w:r>
      <w:r w:rsidRPr="00E8235D">
        <w:rPr>
          <w:rtl/>
        </w:rPr>
        <w:t>השאלת</w:t>
      </w:r>
      <w:r w:rsidR="00D90493">
        <w:rPr>
          <w:rtl/>
        </w:rPr>
        <w:t xml:space="preserve"> </w:t>
      </w:r>
      <w:r w:rsidRPr="00E8235D">
        <w:rPr>
          <w:rtl/>
        </w:rPr>
        <w:t>ספרי לימוד, התש"ס</w:t>
      </w:r>
      <w:r w:rsidR="00D90493">
        <w:rPr>
          <w:rtl/>
        </w:rPr>
        <w:t>–</w:t>
      </w:r>
      <w:r w:rsidRPr="00E8235D">
        <w:rPr>
          <w:rtl/>
        </w:rPr>
        <w:t>2000, נתקבלה בקריאה ראשונה. אני מבקש להוסיף את ההצבעה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נודלמן.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 בסדר</w:t>
      </w:r>
      <w:r w:rsidR="00D90493">
        <w:rPr>
          <w:rtl/>
        </w:rPr>
        <w:t>-</w:t>
      </w:r>
      <w:r w:rsidRPr="00E8235D">
        <w:rPr>
          <w:rtl/>
        </w:rPr>
        <w:t>היום: הצעת חוק הנכים (זכויות</w:t>
      </w:r>
      <w:r w:rsidR="00D90493">
        <w:rPr>
          <w:rtl/>
        </w:rPr>
        <w:t xml:space="preserve"> </w:t>
      </w:r>
      <w:r w:rsidRPr="00E8235D">
        <w:rPr>
          <w:rtl/>
        </w:rPr>
        <w:t>שונות), התש"ס</w:t>
      </w:r>
      <w:r w:rsidR="00D90493">
        <w:rPr>
          <w:rtl/>
        </w:rPr>
        <w:t>–</w:t>
      </w:r>
      <w:r w:rsidRPr="00E8235D">
        <w:rPr>
          <w:rtl/>
        </w:rPr>
        <w:t xml:space="preserve">2000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חבר'ה, שלוש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הסעיף שלו הוא לפני.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 יש סדר.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בסדר, תעשה את חוק השפיטה ואחרי זה אנחנו.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ירד מהבמה. סילבן שלום לא רוצה שיביאו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תעשה הצבעה עכשיו.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סדר</w:t>
      </w:r>
      <w:r w:rsidR="00D90493">
        <w:rPr>
          <w:rtl/>
        </w:rPr>
        <w:t>-</w:t>
      </w:r>
      <w:r w:rsidRPr="00E8235D">
        <w:rPr>
          <w:rtl/>
        </w:rPr>
        <w:t>יום?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 הצעת חוק</w:t>
      </w:r>
      <w:r w:rsidR="00D90493">
        <w:rPr>
          <w:rtl/>
        </w:rPr>
        <w:t>-</w:t>
      </w:r>
      <w:r w:rsidRPr="00E8235D">
        <w:rPr>
          <w:rtl/>
        </w:rPr>
        <w:t>יסוד: החקיקה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קריאה ראשונה, מטעם ועדת החוקה, חוק ומשפט.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ש' הלפרט: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אני מכריז על הפסקה של חמש דקות.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(הישיבה נפסקה בשעה 14:01 ונתחדשה בשעה 14:05.)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אני מבקש לשבת.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חידשנו את הישיבה.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לא מוכן שינהלו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האם אתה מוכן שאני אנהל את הישיבה?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מודה לאדוני.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יהלום, בוא ננסה להבהיר במה עסקינן.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 בואו נדייק בעובדות, כי כמה חברי כנסת, לרבות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הקואליציה, נכנסו באמצע ומסלפים את העובדות.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על</w:t>
      </w:r>
      <w:r w:rsidR="00D90493">
        <w:rPr>
          <w:rtl/>
        </w:rPr>
        <w:t>-</w:t>
      </w:r>
      <w:r w:rsidRPr="00E8235D">
        <w:rPr>
          <w:rtl/>
        </w:rPr>
        <w:t>פי 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וזה מה שהיה,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הואל נא לשמוע </w:t>
      </w:r>
      <w:r w:rsidR="00D90493">
        <w:rPr>
          <w:rtl/>
        </w:rPr>
        <w:t>–</w:t>
      </w:r>
      <w:r w:rsidRPr="00E8235D">
        <w:rPr>
          <w:rtl/>
        </w:rPr>
        <w:t xml:space="preserve"> כאשר</w:t>
      </w:r>
      <w:r w:rsidR="00D90493">
        <w:rPr>
          <w:rtl/>
        </w:rPr>
        <w:t xml:space="preserve"> </w:t>
      </w:r>
      <w:r w:rsidRPr="00E8235D">
        <w:rPr>
          <w:rtl/>
        </w:rPr>
        <w:t>הסתיים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היום בהצעת חוק זכויות התלמיד, קריאה שנייה ושלישית, קרא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 הכנסת הלפרט, לחבר הכנסת יורי שטרן להציג את הצעת החוק שלו.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באולם.</w:t>
      </w:r>
      <w:r w:rsidR="00D90493">
        <w:rPr>
          <w:rtl/>
        </w:rPr>
        <w:t xml:space="preserve"> </w:t>
      </w:r>
      <w:r w:rsidRPr="00E8235D">
        <w:rPr>
          <w:rtl/>
        </w:rPr>
        <w:t>עבר היושב</w:t>
      </w:r>
      <w:r w:rsidR="00D90493">
        <w:rPr>
          <w:rtl/>
        </w:rPr>
        <w:t>-</w:t>
      </w:r>
      <w:r w:rsidRPr="00E8235D">
        <w:rPr>
          <w:rtl/>
        </w:rPr>
        <w:t>ראש להצעת החוק הבאה, חוק הנכים, של חבר הכנסת סילבן</w:t>
      </w:r>
      <w:r w:rsidR="00D90493">
        <w:rPr>
          <w:rtl/>
        </w:rPr>
        <w:t xml:space="preserve"> </w:t>
      </w:r>
      <w:r w:rsidRPr="00E8235D">
        <w:rPr>
          <w:rtl/>
        </w:rPr>
        <w:t>שלום.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באולם.</w:t>
      </w:r>
      <w:r w:rsidR="00D90493">
        <w:rPr>
          <w:rtl/>
        </w:rPr>
        <w:t xml:space="preserve"> </w:t>
      </w:r>
      <w:r w:rsidRPr="00E8235D">
        <w:rPr>
          <w:rtl/>
        </w:rPr>
        <w:t>החליט היושב</w:t>
      </w:r>
      <w:r w:rsidR="00D90493">
        <w:rPr>
          <w:rtl/>
        </w:rPr>
        <w:t>-</w:t>
      </w:r>
      <w:r w:rsidRPr="00E8235D">
        <w:rPr>
          <w:rtl/>
        </w:rPr>
        <w:t>ראש:</w:t>
      </w:r>
      <w:r w:rsidR="00D90493">
        <w:rPr>
          <w:rtl/>
        </w:rPr>
        <w:t xml:space="preserve"> </w:t>
      </w:r>
      <w:r w:rsidRPr="00E8235D">
        <w:rPr>
          <w:rtl/>
        </w:rPr>
        <w:t>אם כך, אני מדלג על שני החוקים</w:t>
      </w:r>
      <w:r w:rsidR="00D90493">
        <w:rPr>
          <w:rtl/>
        </w:rPr>
        <w:t xml:space="preserve"> </w:t>
      </w:r>
      <w:r w:rsidRPr="00E8235D">
        <w:rPr>
          <w:rtl/>
        </w:rPr>
        <w:t>האלה,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 שהוא אמר שהוא מבטל, אינני זוכר, ואני עובר לסעיף הבא </w:t>
      </w:r>
      <w:r w:rsidR="00D90493">
        <w:rPr>
          <w:rtl/>
        </w:rPr>
        <w:t>–</w:t>
      </w:r>
      <w:r w:rsidRPr="00E8235D">
        <w:rPr>
          <w:rtl/>
        </w:rPr>
        <w:t xml:space="preserve"> הצעת חוק השאלת</w:t>
      </w:r>
      <w:r w:rsidR="00D90493">
        <w:rPr>
          <w:rtl/>
        </w:rPr>
        <w:t xml:space="preserve"> </w:t>
      </w:r>
      <w:r w:rsidRPr="00E8235D">
        <w:rPr>
          <w:rtl/>
        </w:rPr>
        <w:t>ספרי</w:t>
      </w:r>
      <w:r w:rsidR="00D90493">
        <w:rPr>
          <w:rtl/>
        </w:rPr>
        <w:t xml:space="preserve"> </w:t>
      </w:r>
      <w:r w:rsidRPr="00E8235D">
        <w:rPr>
          <w:rtl/>
        </w:rPr>
        <w:t>לימוד. היתה הצבעה על הצעת החוק הזאת, והיא נתקבלה. ואז נכנסו לאולם המליאה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 וחבר הכנסת יורי שטרן.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הטענה,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שמאחר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– </w:t>
      </w:r>
      <w:r w:rsidRPr="00E8235D">
        <w:rPr>
          <w:rtl/>
        </w:rPr>
        <w:t>צריך להמשיך לסעיף ח' בסדר</w:t>
      </w:r>
      <w:r w:rsidR="00D90493">
        <w:rPr>
          <w:rtl/>
        </w:rPr>
        <w:t>-</w:t>
      </w:r>
      <w:r w:rsidRPr="00E8235D">
        <w:rPr>
          <w:rtl/>
        </w:rPr>
        <w:t>היום,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החקיקה, זה דבר ברור, ולא לחזור לאחור.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ברגע</w:t>
      </w:r>
      <w:r w:rsidR="00D90493">
        <w:rPr>
          <w:rtl/>
        </w:rPr>
        <w:t xml:space="preserve"> </w:t>
      </w:r>
      <w:r w:rsidRPr="00E8235D">
        <w:rPr>
          <w:rtl/>
        </w:rPr>
        <w:t>שנגמר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זכויות</w:t>
      </w:r>
      <w:r w:rsidR="00D90493">
        <w:rPr>
          <w:rtl/>
        </w:rPr>
        <w:t xml:space="preserve"> </w:t>
      </w:r>
      <w:r w:rsidRPr="00E8235D">
        <w:rPr>
          <w:rtl/>
        </w:rPr>
        <w:t>התלמיד</w:t>
      </w:r>
      <w:r w:rsidR="00D90493">
        <w:rPr>
          <w:rtl/>
        </w:rPr>
        <w:t xml:space="preserve"> </w:t>
      </w:r>
      <w:r w:rsidRPr="00E8235D">
        <w:rPr>
          <w:rtl/>
        </w:rPr>
        <w:t>ניגשנו אני ויושב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זבולון</w:t>
      </w:r>
      <w:r w:rsidR="00D90493">
        <w:rPr>
          <w:rtl/>
        </w:rPr>
        <w:t xml:space="preserve"> </w:t>
      </w:r>
      <w:r w:rsidRPr="00E8235D">
        <w:rPr>
          <w:rtl/>
        </w:rPr>
        <w:t>אורלב,</w:t>
      </w:r>
      <w:r w:rsidR="00D90493">
        <w:rPr>
          <w:rtl/>
        </w:rPr>
        <w:t xml:space="preserve"> </w:t>
      </w:r>
      <w:r w:rsidRPr="00E8235D">
        <w:rPr>
          <w:rtl/>
        </w:rPr>
        <w:t>פה למסדרון. היתה קריאה מהירה של שתי הצעות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כשנגמרה</w:t>
      </w:r>
      <w:r w:rsidR="00D90493">
        <w:rPr>
          <w:rtl/>
        </w:rPr>
        <w:t xml:space="preserve"> </w:t>
      </w:r>
      <w:r w:rsidRPr="00E8235D">
        <w:rPr>
          <w:rtl/>
        </w:rPr>
        <w:t>הקריאה נכנסתי פנימה, זה הועבר להצבעה, התחילו את ההצבעה,</w:t>
      </w:r>
      <w:r w:rsidR="00D90493">
        <w:rPr>
          <w:rtl/>
        </w:rPr>
        <w:t xml:space="preserve"> </w:t>
      </w:r>
      <w:r w:rsidRPr="00E8235D">
        <w:rPr>
          <w:rtl/>
        </w:rPr>
        <w:t>והוא קרא לי, לאחר שהיתה ההצבעה, לעלות לדוכן.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הלפרט?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הלפרט,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עמדתי כבר על הדוכן. כשעמדתי על הדוכן</w:t>
      </w:r>
      <w:r w:rsidR="00D90493">
        <w:rPr>
          <w:rtl/>
        </w:rPr>
        <w:t xml:space="preserve"> </w:t>
      </w:r>
      <w:r w:rsidRPr="00E8235D">
        <w:rPr>
          <w:rtl/>
        </w:rPr>
        <w:t>ורציתי</w:t>
      </w:r>
      <w:r w:rsidR="00D90493">
        <w:rPr>
          <w:rtl/>
        </w:rPr>
        <w:t xml:space="preserve"> </w:t>
      </w:r>
      <w:r w:rsidRPr="00E8235D">
        <w:rPr>
          <w:rtl/>
        </w:rPr>
        <w:t>לומר את דברי התחוללה כאן מהומה. אופיר פינס טען שאם זה לא יהיה עכשיו 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בכלל, כי הוא רוצה למשוך. לעומת זאת, האחרים אמרו: בואו נעשה את ההצבעה</w:t>
      </w:r>
      <w:r w:rsidR="00D90493">
        <w:rPr>
          <w:rtl/>
        </w:rPr>
        <w:t xml:space="preserve"> </w:t>
      </w:r>
      <w:r w:rsidRPr="00E8235D">
        <w:rPr>
          <w:rtl/>
        </w:rPr>
        <w:t>קודם,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זאת קריאה ראשונה שיכולה להימשך הרבה זמן ויש הרבה מאוד דוברים. אמרו: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החקיקה, ולאחר מכן תידון ההצעה שלך.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שמבחינתי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בעיה</w:t>
      </w:r>
      <w:r w:rsidR="00D90493">
        <w:rPr>
          <w:rtl/>
        </w:rPr>
        <w:t xml:space="preserve"> </w:t>
      </w:r>
      <w:r w:rsidRPr="00E8235D">
        <w:rPr>
          <w:rtl/>
        </w:rPr>
        <w:t>לחכות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עשר</w:t>
      </w:r>
      <w:r w:rsidR="00D90493">
        <w:rPr>
          <w:rtl/>
        </w:rPr>
        <w:t xml:space="preserve"> </w:t>
      </w:r>
      <w:r w:rsidRPr="00E8235D">
        <w:rPr>
          <w:rtl/>
        </w:rPr>
        <w:t>שניות. זה בדיוק עשר שניות. מה</w:t>
      </w:r>
      <w:r w:rsidR="00D90493">
        <w:rPr>
          <w:rtl/>
        </w:rPr>
        <w:t xml:space="preserve"> </w:t>
      </w:r>
      <w:r w:rsidRPr="00E8235D">
        <w:rPr>
          <w:rtl/>
        </w:rPr>
        <w:t>שתחליטו. היתה כאן מהומת אלוהים. כך נגמרה הישיבה.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אמור</w:t>
      </w:r>
      <w:r w:rsidR="00D90493">
        <w:rPr>
          <w:rtl/>
        </w:rPr>
        <w:t xml:space="preserve"> </w:t>
      </w:r>
      <w:r w:rsidRPr="00E8235D">
        <w:rPr>
          <w:rtl/>
        </w:rPr>
        <w:t>לחדש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בהחלטה</w:t>
      </w:r>
      <w:r w:rsidR="00D90493">
        <w:rPr>
          <w:rtl/>
        </w:rPr>
        <w:t xml:space="preserve"> </w:t>
      </w:r>
      <w:r w:rsidRPr="00E8235D">
        <w:rPr>
          <w:rtl/>
        </w:rPr>
        <w:t>אחת:</w:t>
      </w:r>
      <w:r w:rsidR="00D90493">
        <w:rPr>
          <w:rtl/>
        </w:rPr>
        <w:t xml:space="preserve"> </w:t>
      </w:r>
      <w:r w:rsidRPr="00E8235D">
        <w:rPr>
          <w:rtl/>
        </w:rPr>
        <w:t>או שעכשיו אני עולה וממשיך, או</w:t>
      </w:r>
      <w:r w:rsidR="00D90493">
        <w:rPr>
          <w:rtl/>
        </w:rPr>
        <w:t xml:space="preserve"> </w:t>
      </w:r>
      <w:r w:rsidRPr="00E8235D">
        <w:rPr>
          <w:rtl/>
        </w:rPr>
        <w:t>שמצביעים על הצעת חוק</w:t>
      </w:r>
      <w:r w:rsidR="00D90493">
        <w:rPr>
          <w:rtl/>
        </w:rPr>
        <w:t>-</w:t>
      </w:r>
      <w:r w:rsidRPr="00E8235D">
        <w:rPr>
          <w:rtl/>
        </w:rPr>
        <w:t>יסוד: החקיקה, שזה עשר שניות, ואז עוברים להצעת חוק הנכים.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אני מבקש מחבר הכנסת ריבלין ומחבר הכנסת פינס לבוא</w:t>
      </w:r>
      <w:r w:rsidR="00D90493">
        <w:rPr>
          <w:rtl/>
        </w:rPr>
        <w:t xml:space="preserve"> </w:t>
      </w:r>
      <w:r w:rsidRPr="00E8235D">
        <w:rPr>
          <w:rtl/>
        </w:rPr>
        <w:t>לרגע לדוכן, בבקשה.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גפני, ביקשתי רק משני חברי הכנסת שייגשו הנה, תודה רבה.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תדע הכול, אני מבקש להתרחק.</w:t>
      </w:r>
      <w:r w:rsidR="00D90493">
        <w:rPr>
          <w:rtl/>
        </w:rPr>
        <w:t xml:space="preserve"> </w:t>
      </w:r>
      <w:r w:rsidRPr="00E8235D">
        <w:rPr>
          <w:rtl/>
        </w:rPr>
        <w:t>חבר הכנסת גמליאל, אני מבקש להתרחק מהדוכן. חבר</w:t>
      </w:r>
      <w:r w:rsidR="00D90493">
        <w:rPr>
          <w:rtl/>
        </w:rPr>
        <w:t xml:space="preserve"> </w:t>
      </w:r>
      <w:r w:rsidRPr="00E8235D">
        <w:rPr>
          <w:rtl/>
        </w:rPr>
        <w:t>הכנסת גמליאל.</w:t>
      </w:r>
      <w:r w:rsidR="00D90493">
        <w:rPr>
          <w:rtl/>
        </w:rPr>
        <w:t xml:space="preserve"> </w:t>
      </w:r>
      <w:r w:rsidRPr="00E8235D">
        <w:rPr>
          <w:rtl/>
        </w:rPr>
        <w:t>רבותי, סליחה, יש בבניין הזה רק שתי ישויות, קואליציה ואופוזיציה.</w:t>
      </w:r>
      <w:r w:rsidR="00D90493">
        <w:rPr>
          <w:rtl/>
        </w:rPr>
        <w:t xml:space="preserve"> </w:t>
      </w:r>
      <w:r w:rsidRPr="00E8235D">
        <w:rPr>
          <w:rtl/>
        </w:rPr>
        <w:t>תנו לי רגע לשמוע. חבר הכנסת גמליאל, אדוני יתפנה מכאן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 מייצג אותי?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יש קואליציה, יש אופוזיציה ויש ש"ס.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דהן,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להתרחק</w:t>
      </w:r>
      <w:r w:rsidR="00D90493">
        <w:rPr>
          <w:rtl/>
        </w:rPr>
        <w:t xml:space="preserve"> </w:t>
      </w:r>
      <w:r w:rsidRPr="00E8235D">
        <w:rPr>
          <w:rtl/>
        </w:rPr>
        <w:t>מכאן. רבותי, אני אקרא לכם. אתם רוצים</w:t>
      </w:r>
      <w:r w:rsidR="00D90493">
        <w:rPr>
          <w:rtl/>
        </w:rPr>
        <w:t xml:space="preserve"> </w:t>
      </w:r>
      <w:r w:rsidRPr="00E8235D">
        <w:rPr>
          <w:rtl/>
        </w:rPr>
        <w:t>שאפסיק את הישיבה? תשמרו על הכבוד של המקום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אני מבקש שייגשו לכאן יושב</w:t>
      </w:r>
      <w:r w:rsidR="00D90493">
        <w:rPr>
          <w:rtl/>
        </w:rPr>
        <w:t>-</w:t>
      </w:r>
      <w:r w:rsidRPr="00E8235D">
        <w:rPr>
          <w:rtl/>
        </w:rPr>
        <w:t>ראש הקואליציה, יושב</w:t>
      </w:r>
      <w:r w:rsidR="00D90493">
        <w:rPr>
          <w:rtl/>
        </w:rPr>
        <w:t>-</w:t>
      </w:r>
      <w:r w:rsidRPr="00E8235D">
        <w:rPr>
          <w:rtl/>
        </w:rPr>
        <w:t>ראש האופוזיציה,</w:t>
      </w:r>
      <w:r w:rsidR="00D90493">
        <w:rPr>
          <w:rtl/>
        </w:rPr>
        <w:t xml:space="preserve"> </w:t>
      </w:r>
      <w:r w:rsidRPr="00E8235D">
        <w:rPr>
          <w:rtl/>
        </w:rPr>
        <w:t>נציגי</w:t>
      </w:r>
      <w:r w:rsidR="00D90493">
        <w:rPr>
          <w:rtl/>
        </w:rPr>
        <w:t xml:space="preserve"> </w:t>
      </w:r>
      <w:r w:rsidRPr="00E8235D">
        <w:rPr>
          <w:rtl/>
        </w:rPr>
        <w:t>הסיעות</w:t>
      </w:r>
      <w:r w:rsidR="00D90493">
        <w:rPr>
          <w:rtl/>
        </w:rPr>
        <w:t xml:space="preserve"> </w:t>
      </w:r>
      <w:r w:rsidRPr="00E8235D">
        <w:rPr>
          <w:rtl/>
        </w:rPr>
        <w:t>החרדיות שדעתם היא אחרת לגבי הנוהל שבו צריכה להתקיים ההצבעה. אני</w:t>
      </w:r>
      <w:r w:rsidR="00D90493">
        <w:rPr>
          <w:rtl/>
        </w:rPr>
        <w:t xml:space="preserve"> </w:t>
      </w:r>
      <w:r w:rsidRPr="00E8235D">
        <w:rPr>
          <w:rtl/>
        </w:rPr>
        <w:t>מבקש לחזור אלי עם הסכמה בנושא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אולי צריך לעשות הפסקה.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מייד, עוד שתי דקות נגיע לזה בהסכמה.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שואל את חברי הכנסת על כל דעות הבית </w:t>
      </w:r>
      <w:r w:rsidR="00D90493">
        <w:rPr>
          <w:rtl/>
        </w:rPr>
        <w:t>–</w:t>
      </w:r>
      <w:r w:rsidRPr="00E8235D">
        <w:rPr>
          <w:rtl/>
        </w:rPr>
        <w:t xml:space="preserve"> זה כבר לא סיעות, זאת חלוקה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דעות</w:t>
      </w:r>
      <w:r w:rsidR="00D90493">
        <w:rPr>
          <w:rtl/>
        </w:rPr>
        <w:t xml:space="preserve"> </w:t>
      </w:r>
      <w:r w:rsidRPr="00E8235D">
        <w:rPr>
          <w:rtl/>
        </w:rPr>
        <w:t>ולא חלוקה על</w:t>
      </w:r>
      <w:r w:rsidR="00D90493">
        <w:rPr>
          <w:rtl/>
        </w:rPr>
        <w:t>-</w:t>
      </w:r>
      <w:r w:rsidRPr="00E8235D">
        <w:rPr>
          <w:rtl/>
        </w:rPr>
        <w:t xml:space="preserve">פי סיעות </w:t>
      </w:r>
      <w:r w:rsidR="00D90493">
        <w:rPr>
          <w:rtl/>
        </w:rPr>
        <w:t>–</w:t>
      </w:r>
      <w:r w:rsidRPr="00E8235D">
        <w:rPr>
          <w:rtl/>
        </w:rPr>
        <w:t xml:space="preserve"> מוכנים בהסכמה לחזור לסדר</w:t>
      </w:r>
      <w:r w:rsidR="00D90493">
        <w:rPr>
          <w:rtl/>
        </w:rPr>
        <w:t>-</w:t>
      </w:r>
      <w:r w:rsidRPr="00E8235D">
        <w:rPr>
          <w:rtl/>
        </w:rPr>
        <w:t>היום, לאמור, דיון משולב</w:t>
      </w:r>
      <w:r w:rsidR="00D90493">
        <w:rPr>
          <w:rtl/>
        </w:rPr>
        <w:t xml:space="preserve"> </w:t>
      </w:r>
      <w:r w:rsidRPr="00E8235D">
        <w:rPr>
          <w:rtl/>
        </w:rPr>
        <w:t>על נושא הנכים, לאחר מכן, נושא ח' כבר הצבענו, הוסר מסדר</w:t>
      </w:r>
      <w:r w:rsidR="00D90493">
        <w:rPr>
          <w:rtl/>
        </w:rPr>
        <w:t>-</w:t>
      </w:r>
      <w:r w:rsidRPr="00E8235D">
        <w:rPr>
          <w:rtl/>
        </w:rPr>
        <w:t>היום, לאמור ספרי לימוד,</w:t>
      </w:r>
      <w:r w:rsidR="00D90493">
        <w:rPr>
          <w:rtl/>
        </w:rPr>
        <w:t xml:space="preserve"> </w:t>
      </w:r>
      <w:r w:rsidRPr="00E8235D">
        <w:rPr>
          <w:rtl/>
        </w:rPr>
        <w:t>ואחרי כן, הצעת חוק</w:t>
      </w:r>
      <w:r w:rsidR="00D90493">
        <w:rPr>
          <w:rtl/>
        </w:rPr>
        <w:t>-</w:t>
      </w:r>
      <w:r w:rsidRPr="00E8235D">
        <w:rPr>
          <w:rtl/>
        </w:rPr>
        <w:t>יסוד: החקיקה, כדי להחזיר את הסדר, מקובל על דעת כולם?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44" w:name="_Toc449874296"/>
      <w:r w:rsidRPr="00D90493">
        <w:rPr>
          <w:rtl/>
        </w:rPr>
        <w:t>הצעת חוק הנכים (זכויות שונות),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4"/>
    </w:p>
    <w:p w:rsidR="00D90493" w:rsidRPr="00D90493" w:rsidRDefault="00D90493" w:rsidP="00D90493">
      <w:pPr>
        <w:pStyle w:val="1"/>
        <w:rPr>
          <w:rtl/>
        </w:rPr>
      </w:pPr>
      <w:bookmarkStart w:id="45" w:name="_Toc449874297"/>
      <w:r w:rsidRPr="00D90493">
        <w:rPr>
          <w:rtl/>
        </w:rPr>
        <w:t>(קריאה ראשונה)</w:t>
      </w:r>
      <w:bookmarkEnd w:id="4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הסדר,</w:t>
      </w:r>
      <w:r w:rsidR="00D90493">
        <w:rPr>
          <w:rtl/>
        </w:rPr>
        <w:t xml:space="preserve"> </w:t>
      </w:r>
      <w:r w:rsidRPr="00E8235D">
        <w:rPr>
          <w:rtl/>
        </w:rPr>
        <w:t>חבר הכנסת סילבן שלום. אני מבקש לקרוא גם לחבר הכנסת יורי שטרן,</w:t>
      </w:r>
      <w:r w:rsidR="00D90493">
        <w:rPr>
          <w:rtl/>
        </w:rPr>
        <w:t xml:space="preserve"> </w:t>
      </w:r>
      <w:r w:rsidRPr="00E8235D">
        <w:rPr>
          <w:rtl/>
        </w:rPr>
        <w:t>שידע שגם הוא נמצא בתוך המערכת. אנחנו מחדשים את הישיבה. תודה לכם, חברי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 לאדוני יושב</w:t>
      </w:r>
      <w:r w:rsidR="00D90493">
        <w:rPr>
          <w:rtl/>
        </w:rPr>
        <w:t>-</w:t>
      </w:r>
      <w:r w:rsidRPr="00E8235D">
        <w:rPr>
          <w:rtl/>
        </w:rPr>
        <w:t>ראש הכנסת על כך שהפעיל שיקול דעת ונתן יד לסייע לחוק</w:t>
      </w:r>
      <w:r w:rsidR="00D90493">
        <w:rPr>
          <w:rtl/>
        </w:rPr>
        <w:t xml:space="preserve"> </w:t>
      </w:r>
      <w:r w:rsidRPr="00E8235D">
        <w:rPr>
          <w:rtl/>
        </w:rPr>
        <w:t>הנכים,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חברתי</w:t>
      </w:r>
      <w:r w:rsidR="00D90493">
        <w:rPr>
          <w:rtl/>
        </w:rPr>
        <w:t xml:space="preserve"> </w:t>
      </w:r>
      <w:r w:rsidRPr="00E8235D">
        <w:rPr>
          <w:rtl/>
        </w:rPr>
        <w:t>מהמדרגה הראשונה, חוק שבא לעשות תיקון למצבם של הנכים במדינת</w:t>
      </w:r>
      <w:r w:rsidR="00D90493">
        <w:rPr>
          <w:rtl/>
        </w:rPr>
        <w:t xml:space="preserve"> </w:t>
      </w:r>
      <w:r w:rsidRPr="00E8235D">
        <w:rPr>
          <w:rtl/>
        </w:rPr>
        <w:t>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הנכים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מגיש</w:t>
      </w:r>
      <w:r w:rsidR="00D90493">
        <w:rPr>
          <w:rtl/>
        </w:rPr>
        <w:t xml:space="preserve"> </w:t>
      </w:r>
      <w:r w:rsidRPr="00E8235D">
        <w:rPr>
          <w:rtl/>
        </w:rPr>
        <w:t>עכשיו,</w:t>
      </w:r>
      <w:r w:rsidR="00D90493">
        <w:rPr>
          <w:rtl/>
        </w:rPr>
        <w:t xml:space="preserve"> </w:t>
      </w:r>
      <w:r w:rsidRPr="00E8235D">
        <w:rPr>
          <w:rtl/>
        </w:rPr>
        <w:t>מטרתו</w:t>
      </w:r>
      <w:r w:rsidR="00D90493">
        <w:rPr>
          <w:rtl/>
        </w:rPr>
        <w:t xml:space="preserve"> </w:t>
      </w:r>
      <w:r w:rsidRPr="00E8235D">
        <w:rPr>
          <w:rtl/>
        </w:rPr>
        <w:t>להעניק</w:t>
      </w:r>
      <w:r w:rsidR="00D90493">
        <w:rPr>
          <w:rtl/>
        </w:rPr>
        <w:t xml:space="preserve"> </w:t>
      </w:r>
      <w:r w:rsidRPr="00E8235D">
        <w:rPr>
          <w:rtl/>
        </w:rPr>
        <w:t>זכויות לאנשים עם מוגבלויות</w:t>
      </w:r>
      <w:r w:rsidR="00D90493">
        <w:rPr>
          <w:rtl/>
        </w:rPr>
        <w:t xml:space="preserve"> </w:t>
      </w:r>
      <w:r w:rsidRPr="00E8235D">
        <w:rPr>
          <w:rtl/>
        </w:rPr>
        <w:t>בתחומים</w:t>
      </w:r>
      <w:r w:rsidR="00D90493">
        <w:rPr>
          <w:rtl/>
        </w:rPr>
        <w:t xml:space="preserve"> </w:t>
      </w:r>
      <w:r w:rsidRPr="00E8235D">
        <w:rPr>
          <w:rtl/>
        </w:rPr>
        <w:t>שונים,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לאפשר להם להשתלב בחברה ולתפקד באופן שיבטיח אורח חיים</w:t>
      </w:r>
      <w:r w:rsidR="00D90493">
        <w:rPr>
          <w:rtl/>
        </w:rPr>
        <w:t xml:space="preserve"> </w:t>
      </w:r>
      <w:r w:rsidRPr="00E8235D">
        <w:rPr>
          <w:rtl/>
        </w:rPr>
        <w:t>מכובד.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באנשים שנאלצו לשבות ימים ולילות ושבועות ארוכים מול משרד האוצר,</w:t>
      </w:r>
      <w:r w:rsidR="00D90493">
        <w:rPr>
          <w:rtl/>
        </w:rPr>
        <w:t xml:space="preserve"> </w:t>
      </w:r>
      <w:r w:rsidRPr="00E8235D">
        <w:rPr>
          <w:rtl/>
        </w:rPr>
        <w:t>וכל בקשתם היתה שייעשה עמם קצת חסד.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 החלטתי לעגן את ההסכמות שלך עם הנכים בחוק, כך שלא ייווצר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נכה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זכאי לקצבת שירותים מיוחדים, קרי לטיפול של</w:t>
      </w:r>
      <w:r w:rsidR="00D90493">
        <w:rPr>
          <w:rtl/>
        </w:rPr>
        <w:t xml:space="preserve"> </w:t>
      </w:r>
      <w:r w:rsidRPr="00E8235D">
        <w:rPr>
          <w:rtl/>
        </w:rPr>
        <w:t>פיליפינית,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לקצבת</w:t>
      </w:r>
      <w:r w:rsidR="00D90493">
        <w:rPr>
          <w:rtl/>
        </w:rPr>
        <w:t xml:space="preserve"> </w:t>
      </w:r>
      <w:r w:rsidRPr="00E8235D">
        <w:rPr>
          <w:rtl/>
        </w:rPr>
        <w:t>ניידות,</w:t>
      </w:r>
      <w:r w:rsidR="00D90493">
        <w:rPr>
          <w:rtl/>
        </w:rPr>
        <w:t xml:space="preserve"> </w:t>
      </w:r>
      <w:r w:rsidRPr="00E8235D">
        <w:rPr>
          <w:rtl/>
        </w:rPr>
        <w:t>שזה כלי הרכב שלו. הוא יוכל לקבל את שני הדברים.</w:t>
      </w:r>
      <w:r w:rsidR="00D90493">
        <w:rPr>
          <w:rtl/>
        </w:rPr>
        <w:t xml:space="preserve"> </w:t>
      </w:r>
      <w:r w:rsidRPr="00E8235D">
        <w:rPr>
          <w:rtl/>
        </w:rPr>
        <w:t>בסופו של דבר, ההצעה הזאת באה לאפשר למי שמוגבל וחייב להישאר במיטתו גם את הסיעוד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קצבת הניידות, דבר ששר האוצר הסכים לו באותו הסכם מפורסם שנחתם אז במשרד</w:t>
      </w:r>
      <w:r w:rsidR="00D90493">
        <w:rPr>
          <w:rtl/>
        </w:rPr>
        <w:t xml:space="preserve"> </w:t>
      </w:r>
      <w:r w:rsidRPr="00E8235D">
        <w:rPr>
          <w:rtl/>
        </w:rPr>
        <w:t>האוצר.</w:t>
      </w:r>
      <w:r w:rsidR="00D90493">
        <w:rPr>
          <w:rtl/>
        </w:rPr>
        <w:t xml:space="preserve"> </w:t>
      </w: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הם היו צריכים להחליט בין אחת משתי האפשרויות היה מצב של</w:t>
      </w:r>
      <w:r w:rsidR="00D90493">
        <w:rPr>
          <w:rtl/>
        </w:rPr>
        <w:t xml:space="preserve"> </w:t>
      </w:r>
      <w:r w:rsidRPr="00E8235D">
        <w:rPr>
          <w:rtl/>
        </w:rPr>
        <w:t>בחירה נוראית, בחירה בלתי אפשרית.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העוול</w:t>
      </w:r>
      <w:r w:rsidR="00D90493">
        <w:rPr>
          <w:rtl/>
        </w:rPr>
        <w:t xml:space="preserve"> </w:t>
      </w:r>
      <w:r w:rsidRPr="00E8235D">
        <w:rPr>
          <w:rtl/>
        </w:rPr>
        <w:t>לקשישים מבין הנכים, אותם קשישים שבגיל 65</w:t>
      </w:r>
      <w:r w:rsidR="00D90493">
        <w:rPr>
          <w:rtl/>
        </w:rPr>
        <w:t xml:space="preserve"> </w:t>
      </w:r>
      <w:r w:rsidRPr="00E8235D">
        <w:rPr>
          <w:rtl/>
        </w:rPr>
        <w:t>נאלצים</w:t>
      </w:r>
      <w:r w:rsidR="00D90493">
        <w:rPr>
          <w:rtl/>
        </w:rPr>
        <w:t xml:space="preserve"> </w:t>
      </w:r>
      <w:r w:rsidRPr="00E8235D">
        <w:rPr>
          <w:rtl/>
        </w:rPr>
        <w:t>לוותר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>הנכות שלהם ולהסתפק בקצבת הזיקנה שהיא הרבה יותר נמוכה.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 באה לקבוע, שהנכים שמגיעים לגיל של פרישה, לגיל של זיקנה, יוכלו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רוצים להמשיך ולקבל את קצבת הנכות או שמא הם רוצים לעבור ולקבל את</w:t>
      </w:r>
      <w:r w:rsidR="00D90493">
        <w:rPr>
          <w:rtl/>
        </w:rPr>
        <w:t xml:space="preserve"> </w:t>
      </w: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>הזיקנה.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ייווצר</w:t>
      </w:r>
      <w:r w:rsidR="00D90493">
        <w:rPr>
          <w:rtl/>
        </w:rPr>
        <w:t xml:space="preserve"> </w:t>
      </w:r>
      <w:r w:rsidRPr="00E8235D">
        <w:rPr>
          <w:rtl/>
        </w:rPr>
        <w:t>מצב שבו רמת חייהם של הנכים והקשישים תיפגע באופן</w:t>
      </w:r>
      <w:r w:rsidR="00D90493">
        <w:rPr>
          <w:rtl/>
        </w:rPr>
        <w:t xml:space="preserve"> </w:t>
      </w:r>
      <w:r w:rsidRPr="00E8235D">
        <w:rPr>
          <w:rtl/>
        </w:rPr>
        <w:t>מיידי.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קשישים,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נכים,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בעיה בנושא הדיור, יהיו זכאים להטבות</w:t>
      </w:r>
      <w:r w:rsidR="00D90493">
        <w:rPr>
          <w:rtl/>
        </w:rPr>
        <w:t xml:space="preserve"> </w:t>
      </w:r>
      <w:r w:rsidRPr="00E8235D">
        <w:rPr>
          <w:rtl/>
        </w:rPr>
        <w:t>בדיור: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לצורך</w:t>
      </w:r>
      <w:r w:rsidR="00D90493">
        <w:rPr>
          <w:rtl/>
        </w:rPr>
        <w:t xml:space="preserve"> </w:t>
      </w:r>
      <w:r w:rsidRPr="00E8235D">
        <w:rPr>
          <w:rtl/>
        </w:rPr>
        <w:t>משכנתה למחוסרי דיור, או למשכנתה לבעלי דירה שרוצים להחליף את</w:t>
      </w:r>
      <w:r w:rsidR="00D90493">
        <w:rPr>
          <w:rtl/>
        </w:rPr>
        <w:t xml:space="preserve"> </w:t>
      </w:r>
      <w:r w:rsidRPr="00E8235D">
        <w:rPr>
          <w:rtl/>
        </w:rPr>
        <w:t>הדירה</w:t>
      </w:r>
      <w:r w:rsidR="00D90493">
        <w:rPr>
          <w:rtl/>
        </w:rPr>
        <w:t xml:space="preserve"> – </w:t>
      </w:r>
      <w:r w:rsidRPr="00E8235D">
        <w:rPr>
          <w:rtl/>
        </w:rPr>
        <w:t>אם, אנשים שגרים בקומה שלישית או בקומה רביעית עברו, לצערנו הרב, תאונת</w:t>
      </w:r>
      <w:r w:rsidR="00D90493">
        <w:rPr>
          <w:rtl/>
        </w:rPr>
        <w:t xml:space="preserve"> </w:t>
      </w:r>
      <w:r w:rsidRPr="00E8235D">
        <w:rPr>
          <w:rtl/>
        </w:rPr>
        <w:t>דרכים</w:t>
      </w:r>
      <w:r w:rsidR="00D90493">
        <w:rPr>
          <w:rtl/>
        </w:rPr>
        <w:t xml:space="preserve"> </w:t>
      </w:r>
      <w:r w:rsidRPr="00E8235D">
        <w:rPr>
          <w:rtl/>
        </w:rPr>
        <w:t>והפכו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נכים, והם לא יכולים לשנות את מקום המגורים שלהם כי הם אינם</w:t>
      </w:r>
      <w:r w:rsidR="00D90493">
        <w:rPr>
          <w:rtl/>
        </w:rPr>
        <w:t xml:space="preserve"> </w:t>
      </w:r>
      <w:r w:rsidRPr="00E8235D">
        <w:rPr>
          <w:rtl/>
        </w:rPr>
        <w:t>זכאים למשכנתה כתוצאה מהעובדה שכאשר הם היו בריאים הם אכן קיבלו משכנתה ורכשו בכך</w:t>
      </w:r>
      <w:r w:rsidR="00D90493">
        <w:rPr>
          <w:rtl/>
        </w:rPr>
        <w:t xml:space="preserve"> </w:t>
      </w:r>
      <w:r w:rsidRPr="00E8235D">
        <w:rPr>
          <w:rtl/>
        </w:rPr>
        <w:t>את הדירה.</w:t>
      </w:r>
      <w:r w:rsidR="00D90493">
        <w:rPr>
          <w:rtl/>
        </w:rPr>
        <w:t xml:space="preserve"> </w:t>
      </w:r>
      <w:r w:rsidRPr="00E8235D">
        <w:rPr>
          <w:rtl/>
        </w:rPr>
        <w:t>המטרה היא, שנכה הנמנה עם מי שזכאים לקצבת קיום הוא מחוסר דיור, תינתן</w:t>
      </w:r>
      <w:r w:rsidR="00D90493">
        <w:rPr>
          <w:rtl/>
        </w:rPr>
        <w:t xml:space="preserve"> </w:t>
      </w:r>
      <w:r w:rsidRPr="00E8235D">
        <w:rPr>
          <w:rtl/>
        </w:rPr>
        <w:t>אפשרות להשתתפות בשכר דירה.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לציין,</w:t>
      </w:r>
      <w:r w:rsidR="00D90493">
        <w:rPr>
          <w:rtl/>
        </w:rPr>
        <w:t xml:space="preserve"> </w:t>
      </w:r>
      <w:r w:rsidRPr="00E8235D">
        <w:rPr>
          <w:rtl/>
        </w:rPr>
        <w:t>אדוני שר האוצר, שההטבות האלה יינתנו כולן לפי כללי משרד</w:t>
      </w:r>
      <w:r w:rsidR="00D90493">
        <w:rPr>
          <w:rtl/>
        </w:rPr>
        <w:t xml:space="preserve"> </w:t>
      </w:r>
      <w:r w:rsidRPr="00E8235D">
        <w:rPr>
          <w:rtl/>
        </w:rPr>
        <w:t>הבינוי</w:t>
      </w:r>
      <w:r w:rsidR="00D90493">
        <w:rPr>
          <w:rtl/>
        </w:rPr>
        <w:t xml:space="preserve"> </w:t>
      </w:r>
      <w:r w:rsidRPr="00E8235D">
        <w:rPr>
          <w:rtl/>
        </w:rPr>
        <w:t>והשיכון.</w:t>
      </w:r>
      <w:r w:rsidR="00D90493">
        <w:rPr>
          <w:rtl/>
        </w:rPr>
        <w:t xml:space="preserve"> </w:t>
      </w:r>
      <w:r w:rsidRPr="00E8235D">
        <w:rPr>
          <w:rtl/>
        </w:rPr>
        <w:t>הכללים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ודרכי קביעת הזכאות וגובה ההטבות ייקבעו בידי שר</w:t>
      </w:r>
      <w:r w:rsidR="00D90493">
        <w:rPr>
          <w:rtl/>
        </w:rPr>
        <w:t xml:space="preserve"> </w:t>
      </w:r>
      <w:r w:rsidRPr="00E8235D">
        <w:rPr>
          <w:rtl/>
        </w:rPr>
        <w:t>הבינוי והשיכון, ולא בצורה שלא תהיה אחראית.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מלבד</w:t>
      </w:r>
      <w:r w:rsidR="00D90493">
        <w:rPr>
          <w:rtl/>
        </w:rPr>
        <w:t xml:space="preserve"> </w:t>
      </w:r>
      <w:r w:rsidRPr="00E8235D">
        <w:rPr>
          <w:rtl/>
        </w:rPr>
        <w:t>ההגבלה שתאפשר לשר הבינוי לקבוע, יש צורך לקבוע מה זה נכה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הגדרה של נכה היא הרבה פעמים הגדרה בעייתית.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ידוע</w:t>
      </w:r>
      <w:r w:rsidR="00D90493">
        <w:rPr>
          <w:rtl/>
        </w:rPr>
        <w:t xml:space="preserve"> –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למדת משפטים </w:t>
      </w:r>
      <w:r w:rsidR="00D90493">
        <w:rPr>
          <w:rtl/>
        </w:rPr>
        <w:t>–</w:t>
      </w:r>
      <w:r w:rsidRPr="00E8235D">
        <w:rPr>
          <w:rtl/>
        </w:rPr>
        <w:t xml:space="preserve"> שפסנתרן שנפגע באצבעו, אינו דומה לאדם אחר שנפגע</w:t>
      </w:r>
      <w:r w:rsidR="00D90493">
        <w:rPr>
          <w:rtl/>
        </w:rPr>
        <w:t xml:space="preserve"> </w:t>
      </w:r>
      <w:r w:rsidRPr="00E8235D">
        <w:rPr>
          <w:rtl/>
        </w:rPr>
        <w:t>באצבעו.</w:t>
      </w:r>
      <w:r w:rsidR="00D90493">
        <w:rPr>
          <w:rtl/>
        </w:rPr>
        <w:t xml:space="preserve"> </w:t>
      </w:r>
      <w:r w:rsidRPr="00E8235D">
        <w:rPr>
          <w:rtl/>
        </w:rPr>
        <w:t>ולכן בעניין הזה ההתייחסות אינה נותנת את המענה הנכון.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עניין של הנכות הפונקציונלית.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הנכות הפונקציונלית. ולכן, בעניין הזה נקבע, שיש שתי אפשרויות לקביעת ההגדרה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נכה: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שנקבעה</w:t>
      </w:r>
      <w:r w:rsidR="00D90493">
        <w:rPr>
          <w:rtl/>
        </w:rPr>
        <w:t xml:space="preserve"> </w:t>
      </w:r>
      <w:r w:rsidRPr="00E8235D">
        <w:rPr>
          <w:rtl/>
        </w:rPr>
        <w:t>לו דרגת נכות רפואית או אי</w:t>
      </w:r>
      <w:r w:rsidR="00D90493">
        <w:rPr>
          <w:rtl/>
        </w:rPr>
        <w:t>-</w:t>
      </w:r>
      <w:r w:rsidRPr="00E8235D">
        <w:rPr>
          <w:rtl/>
        </w:rPr>
        <w:t xml:space="preserve">כושר להשתכר בשיעור של </w:t>
      </w:r>
      <w:r w:rsidR="00D90493" w:rsidRPr="00E8235D">
        <w:rPr>
          <w:rtl/>
        </w:rPr>
        <w:t>60</w:t>
      </w:r>
      <w:r w:rsidR="00D90493">
        <w:rPr>
          <w:rtl/>
        </w:rPr>
        <w:t xml:space="preserve">% </w:t>
      </w:r>
      <w:r w:rsidRPr="00E8235D">
        <w:rPr>
          <w:rtl/>
        </w:rPr>
        <w:t>לפחות,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שנקבעה לו מוגבלות בניידות של </w:t>
      </w:r>
      <w:r w:rsidR="00D90493" w:rsidRPr="00E8235D">
        <w:rPr>
          <w:rtl/>
        </w:rPr>
        <w:t>75</w:t>
      </w:r>
      <w:r w:rsidR="00D90493">
        <w:rPr>
          <w:rtl/>
        </w:rPr>
        <w:t>%</w:t>
      </w:r>
      <w:r w:rsidRPr="00E8235D">
        <w:rPr>
          <w:rtl/>
        </w:rPr>
        <w:t xml:space="preserve"> לפחות. עד היום אנשים נפלו בין</w:t>
      </w:r>
      <w:r w:rsidR="00D90493">
        <w:rPr>
          <w:rtl/>
        </w:rPr>
        <w:t xml:space="preserve"> </w:t>
      </w:r>
      <w:r w:rsidRPr="00E8235D">
        <w:rPr>
          <w:rtl/>
        </w:rPr>
        <w:t>הכיסאות</w:t>
      </w:r>
      <w:r w:rsidR="00D90493">
        <w:rPr>
          <w:rtl/>
        </w:rPr>
        <w:t xml:space="preserve"> </w:t>
      </w:r>
      <w:r w:rsidRPr="00E8235D">
        <w:rPr>
          <w:rtl/>
        </w:rPr>
        <w:t>מכיוון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ענו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אחת מההגדרות, ובסופו של דבר לא הצליחו להגיע למה</w:t>
      </w:r>
      <w:r w:rsidR="00D90493">
        <w:rPr>
          <w:rtl/>
        </w:rPr>
        <w:t xml:space="preserve"> </w:t>
      </w:r>
      <w:r w:rsidRPr="00E8235D">
        <w:rPr>
          <w:rtl/>
        </w:rPr>
        <w:t>שמגיע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דין; הרי לא נותנים לאנשים שלא מגיע להם. ולכן, הדבר הזה נחוץ,</w:t>
      </w:r>
      <w:r w:rsidR="00D90493">
        <w:rPr>
          <w:rtl/>
        </w:rPr>
        <w:t xml:space="preserve"> </w:t>
      </w:r>
      <w:r w:rsidRPr="00E8235D">
        <w:rPr>
          <w:rtl/>
        </w:rPr>
        <w:t>אבל צריך גם לדעת שבסופו של דבר אדם נכה הוא גם מישהו בעל אישור ממשרד הבריאות או</w:t>
      </w:r>
      <w:r w:rsidR="00D90493">
        <w:rPr>
          <w:rtl/>
        </w:rPr>
        <w:t xml:space="preserve"> </w:t>
      </w:r>
      <w:r w:rsidRPr="00E8235D">
        <w:rPr>
          <w:rtl/>
        </w:rPr>
        <w:t>משרד הביטחון, כי הוא מוגבל בניידותו וזקוק בשל כך לכיסא גלגלים.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ההגדרה הזאת אינה הגדרה ברורה ובהירה, אדוני שר הבריאות. אתה אומנם לא שר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</w:t>
      </w:r>
      <w:r w:rsidR="00D90493">
        <w:rPr>
          <w:rtl/>
        </w:rPr>
        <w:t xml:space="preserve"> </w:t>
      </w:r>
      <w:r w:rsidRPr="00E8235D">
        <w:rPr>
          <w:rtl/>
        </w:rPr>
        <w:t>לשעבר.</w:t>
      </w:r>
      <w:r w:rsidR="00D90493">
        <w:rPr>
          <w:rtl/>
        </w:rPr>
        <w:t xml:space="preserve"> </w:t>
      </w:r>
      <w:r w:rsidRPr="00E8235D">
        <w:rPr>
          <w:rtl/>
        </w:rPr>
        <w:t>שר הבריאות לשעבר, חבר הכנסת בניזרי, אתה מכיר יותר את</w:t>
      </w:r>
      <w:r w:rsidR="00D90493">
        <w:rPr>
          <w:rtl/>
        </w:rPr>
        <w:t xml:space="preserve"> </w:t>
      </w: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המטרה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</w:t>
      </w:r>
      <w:r w:rsidRPr="00E8235D">
        <w:rPr>
          <w:rtl/>
        </w:rPr>
        <w:t>היא לאפשר לאדם נכה גם לקבל סידור חוץ</w:t>
      </w:r>
      <w:r w:rsidR="00D90493">
        <w:rPr>
          <w:rtl/>
        </w:rPr>
        <w:t>-</w:t>
      </w:r>
      <w:r w:rsidRPr="00E8235D">
        <w:rPr>
          <w:rtl/>
        </w:rPr>
        <w:t>ביתי או סידור</w:t>
      </w:r>
      <w:r w:rsidR="00D90493">
        <w:rPr>
          <w:rtl/>
        </w:rPr>
        <w:t xml:space="preserve"> </w:t>
      </w:r>
      <w:r w:rsidRPr="00E8235D">
        <w:rPr>
          <w:rtl/>
        </w:rPr>
        <w:t>יומי.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צורך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לענות על הצרכים של אותם </w:t>
      </w:r>
      <w:r w:rsidR="00D90493" w:rsidRPr="00E8235D">
        <w:rPr>
          <w:rtl/>
        </w:rPr>
        <w:t>10</w:t>
      </w:r>
      <w:r w:rsidR="00D90493">
        <w:rPr>
          <w:rtl/>
        </w:rPr>
        <w:t>%</w:t>
      </w:r>
      <w:r w:rsidRPr="00E8235D">
        <w:rPr>
          <w:rtl/>
        </w:rPr>
        <w:t xml:space="preserve"> מכלל אוכלוסיית תושבי מדינת ישראל</w:t>
      </w:r>
      <w:r w:rsidR="00D90493">
        <w:rPr>
          <w:rtl/>
        </w:rPr>
        <w:t xml:space="preserve"> </w:t>
      </w:r>
      <w:r w:rsidRPr="00E8235D">
        <w:rPr>
          <w:rtl/>
        </w:rPr>
        <w:t>המוגדרים כנכים, ועל מדינת ישראל לתת להם מענה, סיוע, עזרה בצורכיהם המיוחדים.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 קובעת, כמו שאמרתי, הטבות בדיור, זכאות לסידור חוץ</w:t>
      </w:r>
      <w:r w:rsidR="00D90493">
        <w:rPr>
          <w:rtl/>
        </w:rPr>
        <w:t>-</w:t>
      </w:r>
      <w:r w:rsidRPr="00E8235D">
        <w:rPr>
          <w:rtl/>
        </w:rPr>
        <w:t>ביתי או</w:t>
      </w:r>
      <w:r w:rsidR="00D90493">
        <w:rPr>
          <w:rtl/>
        </w:rPr>
        <w:t xml:space="preserve"> </w:t>
      </w:r>
      <w:r w:rsidRPr="00E8235D">
        <w:rPr>
          <w:rtl/>
        </w:rPr>
        <w:t>לסידור יומי, האפשרות לקבל את קצבת הניידות ואת קצבת השירותים המיוחדים.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הכנסנו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העיוורים.</w:t>
      </w:r>
      <w:r w:rsidR="00D90493">
        <w:rPr>
          <w:rtl/>
        </w:rPr>
        <w:t xml:space="preserve"> </w:t>
      </w:r>
      <w:r w:rsidRPr="00E8235D">
        <w:rPr>
          <w:rtl/>
        </w:rPr>
        <w:t>מוצע לא למנוע מאדם עיוור להיות זכאי</w:t>
      </w:r>
      <w:r w:rsidR="00D90493">
        <w:rPr>
          <w:rtl/>
        </w:rPr>
        <w:t xml:space="preserve"> </w:t>
      </w:r>
      <w:r w:rsidRPr="00E8235D">
        <w:rPr>
          <w:rtl/>
        </w:rPr>
        <w:t>במקביל</w:t>
      </w:r>
      <w:r w:rsidR="00D90493">
        <w:rPr>
          <w:rtl/>
        </w:rPr>
        <w:t xml:space="preserve"> </w:t>
      </w:r>
      <w:r w:rsidRPr="00E8235D">
        <w:rPr>
          <w:rtl/>
        </w:rPr>
        <w:t>לגמלאת השירותים המיוחדים ולדמי הליווי, כי הוא זקוק לדמי הליווי, ועכשיו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צריך לבחור האם הוא מקבל את הגמלה לשירותים מיוחדים, קרי אותו מטפל פיליפיני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אחר,</w:t>
      </w:r>
      <w:r w:rsidR="00D90493">
        <w:rPr>
          <w:rtl/>
        </w:rPr>
        <w:t xml:space="preserve"> </w:t>
      </w:r>
      <w:r w:rsidRPr="00E8235D">
        <w:rPr>
          <w:rtl/>
        </w:rPr>
        <w:t>שמטפל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בבית, או שהוא מקבל את הגמלה בעבור זה שמלווה אותו כאשר הוא</w:t>
      </w:r>
      <w:r w:rsidR="00D90493">
        <w:rPr>
          <w:rtl/>
        </w:rPr>
        <w:t xml:space="preserve"> </w:t>
      </w:r>
      <w:r w:rsidRPr="00E8235D">
        <w:rPr>
          <w:rtl/>
        </w:rPr>
        <w:t>יוצא מהבית, ואין הדברים דומים או זהים. היום הוא לא יצטרך להחליט בעניין הזה, כי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עונה על ההגדרה של נכה בקצבת ניידות, כי הוא לא יכול לנהוג, הוא לא רואה.</w:t>
      </w:r>
      <w:r w:rsidR="00D90493">
        <w:rPr>
          <w:rtl/>
        </w:rPr>
        <w:t xml:space="preserve"> </w:t>
      </w:r>
      <w:r w:rsidRPr="00E8235D">
        <w:rPr>
          <w:rtl/>
        </w:rPr>
        <w:t>לכן, כדי להשוות את העניין, עשינו את הדבר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ההצעה אף מתקנת חוקים קיימים כדי לבטל עיוותים ולהיטיב עם אוכלוסיית הנכים </w:t>
      </w:r>
      <w:r w:rsidR="00D90493">
        <w:rPr>
          <w:rtl/>
        </w:rPr>
        <w:t xml:space="preserve">– </w:t>
      </w: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הספריות</w:t>
      </w:r>
      <w:r w:rsidR="00D90493">
        <w:rPr>
          <w:rtl/>
        </w:rPr>
        <w:t xml:space="preserve"> </w:t>
      </w:r>
      <w:r w:rsidRPr="00E8235D">
        <w:rPr>
          <w:rtl/>
        </w:rPr>
        <w:t>הציבוריות,</w:t>
      </w:r>
      <w:r w:rsidR="00D90493">
        <w:rPr>
          <w:rtl/>
        </w:rPr>
        <w:t xml:space="preserve"> </w:t>
      </w:r>
      <w:r w:rsidRPr="00E8235D">
        <w:rPr>
          <w:rtl/>
        </w:rPr>
        <w:t>כך שתובטח זכות העיוורים לקבל שירותים המתאימים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לצורכיהם; תיקון חוק הרשויות המקומיות </w:t>
      </w:r>
      <w:r w:rsidR="00D90493">
        <w:rPr>
          <w:rtl/>
        </w:rPr>
        <w:t>–</w:t>
      </w:r>
      <w:r w:rsidRPr="00E8235D">
        <w:rPr>
          <w:rtl/>
        </w:rPr>
        <w:t xml:space="preserve"> סידורים לנכים, כדי לחייב רשויות מקומיות</w:t>
      </w:r>
      <w:r w:rsidR="00D90493">
        <w:rPr>
          <w:rtl/>
        </w:rPr>
        <w:t xml:space="preserve"> </w:t>
      </w:r>
      <w:r w:rsidRPr="00E8235D">
        <w:rPr>
          <w:rtl/>
        </w:rPr>
        <w:t>להתקין</w:t>
      </w:r>
      <w:r w:rsidR="00D90493">
        <w:rPr>
          <w:rtl/>
        </w:rPr>
        <w:t xml:space="preserve"> </w:t>
      </w:r>
      <w:r w:rsidRPr="00E8235D">
        <w:rPr>
          <w:rtl/>
        </w:rPr>
        <w:t>רמזורי</w:t>
      </w:r>
      <w:r w:rsidR="00D90493">
        <w:rPr>
          <w:rtl/>
        </w:rPr>
        <w:t xml:space="preserve"> </w:t>
      </w:r>
      <w:r w:rsidRPr="00E8235D">
        <w:rPr>
          <w:rtl/>
        </w:rPr>
        <w:t>שמע;</w:t>
      </w:r>
      <w:r w:rsidR="00D90493">
        <w:rPr>
          <w:rtl/>
        </w:rPr>
        <w:t xml:space="preserve"> </w:t>
      </w: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הקלות לחירש </w:t>
      </w:r>
      <w:r w:rsidR="00D90493">
        <w:rPr>
          <w:rtl/>
        </w:rPr>
        <w:t>–</w:t>
      </w:r>
      <w:r w:rsidRPr="00E8235D">
        <w:rPr>
          <w:rtl/>
        </w:rPr>
        <w:t xml:space="preserve"> כדי להגדיל את מכסת התוכניות שיש</w:t>
      </w:r>
      <w:r w:rsidR="00D90493">
        <w:rPr>
          <w:rtl/>
        </w:rPr>
        <w:t xml:space="preserve"> </w:t>
      </w:r>
      <w:r w:rsidRPr="00E8235D">
        <w:rPr>
          <w:rtl/>
        </w:rPr>
        <w:t>לחירשים בטלוויזיה, ותיקון חוק זכויות שוויון לאנשים עם מוגבלות, במטרה להבטיח את</w:t>
      </w:r>
      <w:r w:rsidR="00D90493">
        <w:rPr>
          <w:rtl/>
        </w:rPr>
        <w:t xml:space="preserve"> </w:t>
      </w:r>
      <w:r w:rsidRPr="00E8235D">
        <w:rPr>
          <w:rtl/>
        </w:rPr>
        <w:t>נגישותם</w:t>
      </w:r>
      <w:r w:rsidR="00D90493">
        <w:rPr>
          <w:rtl/>
        </w:rPr>
        <w:t xml:space="preserve"> </w:t>
      </w:r>
      <w:r w:rsidRPr="00E8235D">
        <w:rPr>
          <w:rtl/>
        </w:rPr>
        <w:t>לתחבורה</w:t>
      </w:r>
      <w:r w:rsidR="00D90493">
        <w:rPr>
          <w:rtl/>
        </w:rPr>
        <w:t xml:space="preserve"> </w:t>
      </w:r>
      <w:r w:rsidRPr="00E8235D">
        <w:rPr>
          <w:rtl/>
        </w:rPr>
        <w:t>הציבורית,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שהם יוכלו בכלל לעלות לאוטובוסים.</w:t>
      </w:r>
      <w:r w:rsidR="00D90493">
        <w:rPr>
          <w:rtl/>
        </w:rPr>
        <w:t xml:space="preserve"> </w:t>
      </w:r>
      <w:r w:rsidRPr="00E8235D">
        <w:rPr>
          <w:rtl/>
        </w:rPr>
        <w:t>האוטובוסים</w:t>
      </w:r>
      <w:r w:rsidR="00D90493">
        <w:rPr>
          <w:rtl/>
        </w:rPr>
        <w:t xml:space="preserve"> </w:t>
      </w:r>
      <w:r w:rsidRPr="00E8235D">
        <w:rPr>
          <w:rtl/>
        </w:rPr>
        <w:t>מהווים,</w:t>
      </w:r>
      <w:r w:rsidR="00D90493">
        <w:rPr>
          <w:rtl/>
        </w:rPr>
        <w:t xml:space="preserve"> </w:t>
      </w:r>
      <w:r w:rsidRPr="00E8235D">
        <w:rPr>
          <w:rtl/>
        </w:rPr>
        <w:t>לצערנו</w:t>
      </w:r>
      <w:r w:rsidR="00D90493">
        <w:rPr>
          <w:rtl/>
        </w:rPr>
        <w:t xml:space="preserve"> </w:t>
      </w:r>
      <w:r w:rsidRPr="00E8235D">
        <w:rPr>
          <w:rtl/>
        </w:rPr>
        <w:t>הרב,</w:t>
      </w:r>
      <w:r w:rsidR="00D90493">
        <w:rPr>
          <w:rtl/>
        </w:rPr>
        <w:t xml:space="preserve"> </w:t>
      </w:r>
      <w:r w:rsidRPr="00E8235D">
        <w:rPr>
          <w:rtl/>
        </w:rPr>
        <w:t>מגבלה</w:t>
      </w:r>
      <w:r w:rsidR="00D90493">
        <w:rPr>
          <w:rtl/>
        </w:rPr>
        <w:t xml:space="preserve"> </w:t>
      </w:r>
      <w:r w:rsidRPr="00E8235D">
        <w:rPr>
          <w:rtl/>
        </w:rPr>
        <w:t>גבוהה</w:t>
      </w:r>
      <w:r w:rsidR="00D90493">
        <w:rPr>
          <w:rtl/>
        </w:rPr>
        <w:t xml:space="preserve"> </w:t>
      </w:r>
      <w:r w:rsidRPr="00E8235D">
        <w:rPr>
          <w:rtl/>
        </w:rPr>
        <w:t>מאוד לנכים, מפני שהם לא יכולים לעלות אותה</w:t>
      </w:r>
      <w:r w:rsidR="00D90493">
        <w:rPr>
          <w:rtl/>
        </w:rPr>
        <w:t xml:space="preserve"> </w:t>
      </w:r>
      <w:r w:rsidRPr="00E8235D">
        <w:rPr>
          <w:rtl/>
        </w:rPr>
        <w:t>מדרגה.</w:t>
      </w:r>
      <w:r w:rsidR="00D90493">
        <w:rPr>
          <w:rtl/>
        </w:rPr>
        <w:t xml:space="preserve"> </w:t>
      </w:r>
      <w:r w:rsidRPr="00E8235D">
        <w:rPr>
          <w:rtl/>
        </w:rPr>
        <w:t>כמו כן מוצע לתקן את חוק הביטוח הלאומי בנושאים שעליהם דיברתי.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לאישור מהיר של החוק, אני רוצה לבקש מכל חברי הכנסת לתמוך בהצעת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אני רוצה להודות ליושב</w:t>
      </w:r>
      <w:r w:rsidR="00D90493">
        <w:rPr>
          <w:rtl/>
        </w:rPr>
        <w:t>-</w:t>
      </w:r>
      <w:r w:rsidRPr="00E8235D">
        <w:rPr>
          <w:rtl/>
        </w:rPr>
        <w:t>ראש ועדת העבודה והרווחה, חבר הכנסת דוד טל, להודות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שנטלו</w:t>
      </w:r>
      <w:r w:rsidR="00D90493">
        <w:rPr>
          <w:rtl/>
        </w:rPr>
        <w:t xml:space="preserve"> </w:t>
      </w:r>
      <w:r w:rsidRPr="00E8235D">
        <w:rPr>
          <w:rtl/>
        </w:rPr>
        <w:t>חלק בהצעת החוק ולבקש את תמיכת הכנסת כדי לתת קצת אור לנכים</w:t>
      </w:r>
      <w:r w:rsidR="00D90493">
        <w:rPr>
          <w:rtl/>
        </w:rPr>
        <w:t xml:space="preserve"> </w:t>
      </w:r>
      <w:r w:rsidRPr="00E8235D">
        <w:rPr>
          <w:rtl/>
        </w:rPr>
        <w:t>ולהביא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עיגון</w:t>
      </w:r>
      <w:r w:rsidR="00D90493">
        <w:rPr>
          <w:rtl/>
        </w:rPr>
        <w:t xml:space="preserve"> </w:t>
      </w:r>
      <w:r w:rsidRPr="00E8235D">
        <w:rPr>
          <w:rtl/>
        </w:rPr>
        <w:t>ההסכם</w:t>
      </w:r>
      <w:r w:rsidR="00D90493">
        <w:rPr>
          <w:rtl/>
        </w:rPr>
        <w:t xml:space="preserve"> </w:t>
      </w:r>
      <w:r w:rsidRPr="00E8235D">
        <w:rPr>
          <w:rtl/>
        </w:rPr>
        <w:t>שהיה להם עם האוצר לעיגון בחקיקה, כדי שלא יהיו נתונים</w:t>
      </w:r>
      <w:r w:rsidR="00D90493">
        <w:rPr>
          <w:rtl/>
        </w:rPr>
        <w:t xml:space="preserve"> </w:t>
      </w:r>
      <w:r w:rsidRPr="00E8235D">
        <w:rPr>
          <w:rtl/>
        </w:rPr>
        <w:t>לרחמים או לכמירות לבו של שר כזה או אחר. 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46" w:name="_Toc449874298"/>
      <w:r w:rsidRPr="00D90493">
        <w:rPr>
          <w:rtl/>
        </w:rPr>
        <w:t>הצעת חוק הביטוח הלאומי (תיקון מס' 40) (העלאת שיעור הקצבה לנכה),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46"/>
    </w:p>
    <w:p w:rsidR="00D90493" w:rsidRPr="00D90493" w:rsidRDefault="00D90493" w:rsidP="00D90493">
      <w:pPr>
        <w:pStyle w:val="1"/>
        <w:rPr>
          <w:rtl/>
        </w:rPr>
      </w:pPr>
      <w:bookmarkStart w:id="47" w:name="_Toc449874299"/>
      <w:r w:rsidRPr="00D90493">
        <w:rPr>
          <w:rtl/>
        </w:rPr>
        <w:t>(קריאה ראשונה)</w:t>
      </w:r>
      <w:bookmarkEnd w:id="4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יורי שטרן יציג את הצעת החוק המתייחסת לנכים </w:t>
      </w:r>
      <w:r w:rsidR="00D90493">
        <w:rPr>
          <w:rtl/>
        </w:rPr>
        <w:t>–</w:t>
      </w:r>
      <w:r w:rsidRPr="00E8235D">
        <w:rPr>
          <w:rtl/>
        </w:rPr>
        <w:t xml:space="preserve"> זכויות הנכים. לאחר</w:t>
      </w:r>
      <w:r w:rsidR="00D90493">
        <w:rPr>
          <w:rtl/>
        </w:rPr>
        <w:t xml:space="preserve"> </w:t>
      </w:r>
      <w:r w:rsidRPr="00E8235D">
        <w:rPr>
          <w:rtl/>
        </w:rPr>
        <w:t>מכן יתקיים דיון משולב.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יורי שטרן (האיחוד</w:t>
      </w:r>
      <w:r>
        <w:rPr>
          <w:rtl/>
        </w:rPr>
        <w:t xml:space="preserve"> </w:t>
      </w:r>
      <w:r w:rsidRPr="00D90493">
        <w:rPr>
          <w:rtl/>
        </w:rPr>
        <w:t xml:space="preserve">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שרת</w:t>
      </w:r>
      <w:r w:rsidR="00D90493">
        <w:rPr>
          <w:rtl/>
        </w:rPr>
        <w:t xml:space="preserve"> </w:t>
      </w:r>
      <w:r w:rsidRPr="00E8235D">
        <w:rPr>
          <w:rtl/>
        </w:rPr>
        <w:t>הקליטה,</w:t>
      </w:r>
      <w:r w:rsidR="00D90493">
        <w:rPr>
          <w:rtl/>
        </w:rPr>
        <w:t xml:space="preserve"> </w:t>
      </w:r>
      <w:r w:rsidRPr="00E8235D">
        <w:rPr>
          <w:rtl/>
        </w:rPr>
        <w:t>המייצגת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את ממשלת ישראל הדלה</w:t>
      </w:r>
      <w:r w:rsidR="00D90493">
        <w:rPr>
          <w:rtl/>
        </w:rPr>
        <w:t xml:space="preserve"> </w:t>
      </w:r>
      <w:r w:rsidRPr="00E8235D">
        <w:rPr>
          <w:rtl/>
        </w:rPr>
        <w:t>והמתפרקת,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דווקא, כמו שאני אומר תמיד, אלה הפנים היפות של הממשלה.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שלי מוגבלת יותר מאשר הצעתו של חבר הכנסת סילבן שלום. היא מטפלת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ורק</w:t>
      </w:r>
      <w:r w:rsidR="00D90493">
        <w:rPr>
          <w:rtl/>
        </w:rPr>
        <w:t xml:space="preserve"> </w:t>
      </w:r>
      <w:r w:rsidRPr="00E8235D">
        <w:rPr>
          <w:rtl/>
        </w:rPr>
        <w:t>בעניין של קצבת הנכות.</w:t>
      </w:r>
      <w:r w:rsidR="00D90493">
        <w:rPr>
          <w:rtl/>
        </w:rPr>
        <w:t xml:space="preserve"> </w:t>
      </w:r>
      <w:r w:rsidRPr="00E8235D">
        <w:rPr>
          <w:rtl/>
        </w:rPr>
        <w:t>אומנם היא מטפלת בצורה רחבה יותר, ולכן נכון הוא</w:t>
      </w:r>
      <w:r w:rsidR="00D90493">
        <w:rPr>
          <w:rtl/>
        </w:rPr>
        <w:t xml:space="preserve"> </w:t>
      </w:r>
      <w:r w:rsidRPr="00E8235D">
        <w:rPr>
          <w:rtl/>
        </w:rPr>
        <w:t>ששתי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עולות</w:t>
      </w:r>
      <w:r w:rsidR="00D90493">
        <w:rPr>
          <w:rtl/>
        </w:rPr>
        <w:t xml:space="preserve"> </w:t>
      </w: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משולב, ואני מניח שבדיונים הבאים בוועדה הן כבר</w:t>
      </w:r>
      <w:r w:rsidR="00D90493">
        <w:rPr>
          <w:rtl/>
        </w:rPr>
        <w:t xml:space="preserve"> </w:t>
      </w:r>
      <w:r w:rsidRPr="00E8235D">
        <w:rPr>
          <w:rtl/>
        </w:rPr>
        <w:t>תהיינה ביחד.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נכות היא הסיוע הבסיסי שהמדינה נותנת לנכה. לכן, כשאנחנו היינו עדים </w:t>
      </w:r>
      <w:r w:rsidR="00D90493">
        <w:rPr>
          <w:rtl/>
        </w:rPr>
        <w:t xml:space="preserve">– </w:t>
      </w:r>
      <w:r w:rsidRPr="00E8235D">
        <w:rPr>
          <w:rtl/>
        </w:rPr>
        <w:t>וחלקנו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גם השתתפנו </w:t>
      </w:r>
      <w:r w:rsidR="00D90493">
        <w:rPr>
          <w:rtl/>
        </w:rPr>
        <w:t>–</w:t>
      </w:r>
      <w:r w:rsidRPr="00E8235D">
        <w:rPr>
          <w:rtl/>
        </w:rPr>
        <w:t xml:space="preserve"> להפגנות הנכים, וראינו את הזעם שלהם, ושמענו על המצוקה שלהם</w:t>
      </w:r>
      <w:r w:rsidR="00D90493">
        <w:rPr>
          <w:rtl/>
        </w:rPr>
        <w:t xml:space="preserve"> – </w:t>
      </w: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הבסיסי</w:t>
      </w:r>
      <w:r w:rsidR="00D90493">
        <w:rPr>
          <w:rtl/>
        </w:rPr>
        <w:t xml:space="preserve"> </w:t>
      </w:r>
      <w:r w:rsidRPr="00E8235D">
        <w:rPr>
          <w:rtl/>
        </w:rPr>
        <w:t>שמקומם את האנשים, שבעצם לא נותן להם לחיות בכבוד המינימלי, הוא</w:t>
      </w:r>
      <w:r w:rsidR="00D90493">
        <w:rPr>
          <w:rtl/>
        </w:rPr>
        <w:t xml:space="preserve"> </w:t>
      </w:r>
      <w:r w:rsidRPr="00E8235D">
        <w:rPr>
          <w:rtl/>
        </w:rPr>
        <w:t>קצבת</w:t>
      </w:r>
      <w:r w:rsidR="00D90493">
        <w:rPr>
          <w:rtl/>
        </w:rPr>
        <w:t xml:space="preserve"> </w:t>
      </w:r>
      <w:r w:rsidRPr="00E8235D">
        <w:rPr>
          <w:rtl/>
        </w:rPr>
        <w:t>הנכות.</w:t>
      </w:r>
      <w:r w:rsidR="00D90493">
        <w:rPr>
          <w:rtl/>
        </w:rPr>
        <w:t xml:space="preserve"> </w:t>
      </w:r>
      <w:r w:rsidRPr="00E8235D">
        <w:rPr>
          <w:rtl/>
        </w:rPr>
        <w:t>הקצבה</w:t>
      </w:r>
      <w:r w:rsidR="00D90493">
        <w:rPr>
          <w:rtl/>
        </w:rPr>
        <w:t xml:space="preserve"> </w:t>
      </w:r>
      <w:r w:rsidRPr="00E8235D">
        <w:rPr>
          <w:rtl/>
        </w:rPr>
        <w:t>הבסיסית</w:t>
      </w:r>
      <w:r w:rsidR="00D90493">
        <w:rPr>
          <w:rtl/>
        </w:rPr>
        <w:t xml:space="preserve"> </w:t>
      </w:r>
      <w:r w:rsidRPr="00E8235D">
        <w:rPr>
          <w:rtl/>
        </w:rPr>
        <w:t>נקבעה היום כ</w:t>
      </w:r>
      <w:r w:rsidR="00D90493">
        <w:rPr>
          <w:rtl/>
        </w:rPr>
        <w:t>-</w:t>
      </w:r>
      <w:r w:rsidR="00D90493" w:rsidRPr="00E8235D">
        <w:rPr>
          <w:rtl/>
        </w:rPr>
        <w:t>25</w:t>
      </w:r>
      <w:r w:rsidR="00D90493">
        <w:rPr>
          <w:rtl/>
        </w:rPr>
        <w:t>%</w:t>
      </w:r>
      <w:r w:rsidRPr="00E8235D">
        <w:rPr>
          <w:rtl/>
        </w:rPr>
        <w:t xml:space="preserve"> מהמשכורת הממוצעת. לפני כל מיני</w:t>
      </w:r>
      <w:r w:rsidR="00D90493">
        <w:rPr>
          <w:rtl/>
        </w:rPr>
        <w:t xml:space="preserve"> </w:t>
      </w:r>
      <w:r w:rsidRPr="00E8235D">
        <w:rPr>
          <w:rtl/>
        </w:rPr>
        <w:t>עדכונים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כ</w:t>
      </w:r>
      <w:r w:rsidR="00D90493">
        <w:rPr>
          <w:rtl/>
        </w:rPr>
        <w:t>-</w:t>
      </w:r>
      <w:r w:rsidRPr="00E8235D">
        <w:rPr>
          <w:rtl/>
        </w:rPr>
        <w:t>1,500</w:t>
      </w:r>
      <w:r w:rsidR="00D90493">
        <w:rPr>
          <w:rtl/>
        </w:rPr>
        <w:t xml:space="preserve"> </w:t>
      </w:r>
      <w:r w:rsidRPr="00E8235D">
        <w:rPr>
          <w:rtl/>
        </w:rPr>
        <w:t>שקל.</w:t>
      </w:r>
      <w:r w:rsidR="00D90493">
        <w:rPr>
          <w:rtl/>
        </w:rPr>
        <w:t xml:space="preserve"> </w:t>
      </w:r>
      <w:r w:rsidRPr="00E8235D">
        <w:rPr>
          <w:rtl/>
        </w:rPr>
        <w:t>אז היא תעודכן, היא תהיה משהו כמו 1,700 שקל.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לחיות</w:t>
      </w:r>
      <w:r w:rsidR="00D90493">
        <w:rPr>
          <w:rtl/>
        </w:rPr>
        <w:t xml:space="preserve"> </w:t>
      </w:r>
      <w:r w:rsidRPr="00E8235D">
        <w:rPr>
          <w:rtl/>
        </w:rPr>
        <w:t>מהסכום</w:t>
      </w:r>
      <w:r w:rsidR="00D90493">
        <w:rPr>
          <w:rtl/>
        </w:rPr>
        <w:t xml:space="preserve"> </w:t>
      </w:r>
      <w:r w:rsidRPr="00E8235D">
        <w:rPr>
          <w:rtl/>
        </w:rPr>
        <w:t>הזה. וכל ההטבות הנוספות לא יכולות לבטל את הרמה הנמוכה,</w:t>
      </w:r>
      <w:r w:rsidR="00D90493">
        <w:rPr>
          <w:rtl/>
        </w:rPr>
        <w:t xml:space="preserve"> </w:t>
      </w:r>
      <w:r w:rsidRPr="00E8235D">
        <w:rPr>
          <w:rtl/>
        </w:rPr>
        <w:t>הבסיסית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שבעצם</w:t>
      </w:r>
      <w:r w:rsidR="00D90493">
        <w:rPr>
          <w:rtl/>
        </w:rPr>
        <w:t xml:space="preserve"> </w:t>
      </w:r>
      <w:r w:rsidRPr="00E8235D">
        <w:rPr>
          <w:rtl/>
        </w:rPr>
        <w:t>הופכת</w:t>
      </w:r>
      <w:r w:rsidR="00D90493">
        <w:rPr>
          <w:rtl/>
        </w:rPr>
        <w:t xml:space="preserve"> </w:t>
      </w:r>
      <w:r w:rsidRPr="00E8235D">
        <w:rPr>
          <w:rtl/>
        </w:rPr>
        <w:t>נכה,</w:t>
      </w:r>
      <w:r w:rsidR="00D90493">
        <w:rPr>
          <w:rtl/>
        </w:rPr>
        <w:t xml:space="preserve"> </w:t>
      </w:r>
      <w:r w:rsidRPr="00E8235D">
        <w:rPr>
          <w:rtl/>
        </w:rPr>
        <w:t>ברוב המקרים, לאדם מאוד מאוד עני, מאוד מאוד</w:t>
      </w:r>
      <w:r w:rsidR="00D90493">
        <w:rPr>
          <w:rtl/>
        </w:rPr>
        <w:t xml:space="preserve"> </w:t>
      </w:r>
      <w:r w:rsidRPr="00E8235D">
        <w:rPr>
          <w:rtl/>
        </w:rPr>
        <w:t>סובל, מעבר לבעיות הרפואיות שלו וכל מה שנובע מכך.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אכן</w:t>
      </w:r>
      <w:r w:rsidR="00D90493">
        <w:rPr>
          <w:rtl/>
        </w:rPr>
        <w:t xml:space="preserve"> </w:t>
      </w:r>
      <w:r w:rsidRPr="00E8235D">
        <w:rPr>
          <w:rtl/>
        </w:rPr>
        <w:t>הצעתי,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שבאה</w:t>
      </w:r>
      <w:r w:rsidR="00D90493">
        <w:rPr>
          <w:rtl/>
        </w:rPr>
        <w:t xml:space="preserve"> </w:t>
      </w:r>
      <w:r w:rsidRPr="00E8235D">
        <w:rPr>
          <w:rtl/>
        </w:rPr>
        <w:t>כתגובה</w:t>
      </w:r>
      <w:r w:rsidR="00D90493">
        <w:rPr>
          <w:rtl/>
        </w:rPr>
        <w:t xml:space="preserve"> </w:t>
      </w:r>
      <w:r w:rsidRPr="00E8235D">
        <w:rPr>
          <w:rtl/>
        </w:rPr>
        <w:t>מיידית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הפגנות</w:t>
      </w:r>
      <w:r w:rsidR="00D90493">
        <w:rPr>
          <w:rtl/>
        </w:rPr>
        <w:t xml:space="preserve"> </w:t>
      </w:r>
      <w:r w:rsidRPr="00E8235D">
        <w:rPr>
          <w:rtl/>
        </w:rPr>
        <w:t>הנכים</w:t>
      </w:r>
      <w:r w:rsidR="00D90493">
        <w:rPr>
          <w:rtl/>
        </w:rPr>
        <w:t xml:space="preserve"> </w:t>
      </w:r>
      <w:r w:rsidRPr="00E8235D">
        <w:rPr>
          <w:rtl/>
        </w:rPr>
        <w:t>והסחבת</w:t>
      </w:r>
      <w:r w:rsidR="00D90493">
        <w:rPr>
          <w:rtl/>
        </w:rPr>
        <w:t xml:space="preserve"> </w:t>
      </w:r>
      <w:r w:rsidRPr="00E8235D">
        <w:rPr>
          <w:rtl/>
        </w:rPr>
        <w:t>הביורוקרטית</w:t>
      </w:r>
      <w:r w:rsidR="00D90493">
        <w:rPr>
          <w:rtl/>
        </w:rPr>
        <w:t xml:space="preserve"> </w:t>
      </w:r>
      <w:r w:rsidRPr="00E8235D">
        <w:rPr>
          <w:rtl/>
        </w:rPr>
        <w:t>שהיתה,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ששהממשלה</w:t>
      </w:r>
      <w:r w:rsidR="00D90493">
        <w:rPr>
          <w:rtl/>
        </w:rPr>
        <w:t xml:space="preserve"> </w:t>
      </w:r>
      <w:r w:rsidRPr="00E8235D">
        <w:rPr>
          <w:rtl/>
        </w:rPr>
        <w:t>כבר הבטיחה בעצם לטפל בתביעות הנכים, הצעתי</w:t>
      </w:r>
      <w:r w:rsidR="00D90493">
        <w:rPr>
          <w:rtl/>
        </w:rPr>
        <w:t xml:space="preserve"> </w:t>
      </w:r>
      <w:r w:rsidRPr="00E8235D">
        <w:rPr>
          <w:rtl/>
        </w:rPr>
        <w:t>להגדיל את קצבת הנכות לרמה של משכורת מינימום. בדיוני הוועדה התפשרתי, יחד עם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סילבן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שנינו</w:t>
      </w:r>
      <w:r w:rsidR="00D90493">
        <w:rPr>
          <w:rtl/>
        </w:rPr>
        <w:t xml:space="preserve"> </w:t>
      </w:r>
      <w:r w:rsidRPr="00E8235D">
        <w:rPr>
          <w:rtl/>
        </w:rPr>
        <w:t>קבענו בהצעות החוק שלנו את רמת הקצבה החדשה,</w:t>
      </w:r>
      <w:r w:rsidR="00D90493">
        <w:rPr>
          <w:rtl/>
        </w:rPr>
        <w:t xml:space="preserve"> </w:t>
      </w:r>
      <w:r w:rsidRPr="00E8235D">
        <w:rPr>
          <w:rtl/>
        </w:rPr>
        <w:t>כ</w:t>
      </w:r>
      <w:r w:rsidR="00D90493">
        <w:rPr>
          <w:rtl/>
        </w:rPr>
        <w:t>-</w:t>
      </w:r>
      <w:r w:rsidR="00D90493" w:rsidRPr="00E8235D">
        <w:rPr>
          <w:rtl/>
        </w:rPr>
        <w:t>35</w:t>
      </w:r>
      <w:r w:rsidR="00D90493">
        <w:rPr>
          <w:rtl/>
        </w:rPr>
        <w:t xml:space="preserve">% </w:t>
      </w:r>
      <w:r w:rsidRPr="00E8235D">
        <w:rPr>
          <w:rtl/>
        </w:rPr>
        <w:t>מהמשכורת</w:t>
      </w:r>
      <w:r w:rsidR="00D90493">
        <w:rPr>
          <w:rtl/>
        </w:rPr>
        <w:t xml:space="preserve"> </w:t>
      </w:r>
      <w:r w:rsidRPr="00E8235D">
        <w:rPr>
          <w:rtl/>
        </w:rPr>
        <w:t>הממוצעת.</w:t>
      </w:r>
      <w:r w:rsidR="00D90493">
        <w:rPr>
          <w:rtl/>
        </w:rPr>
        <w:t xml:space="preserve"> </w:t>
      </w:r>
      <w:r w:rsidRPr="00E8235D">
        <w:rPr>
          <w:rtl/>
        </w:rPr>
        <w:t>רק אזכיר לכם שגם אז מדובר בעצם על סכום שקצת עולה על</w:t>
      </w:r>
      <w:r w:rsidR="00D90493">
        <w:rPr>
          <w:rtl/>
        </w:rPr>
        <w:t xml:space="preserve"> </w:t>
      </w:r>
      <w:r w:rsidRPr="00E8235D">
        <w:rPr>
          <w:rtl/>
        </w:rPr>
        <w:t>2,000</w:t>
      </w:r>
      <w:r w:rsidR="00D90493">
        <w:rPr>
          <w:rtl/>
        </w:rPr>
        <w:t xml:space="preserve"> </w:t>
      </w:r>
      <w:r w:rsidRPr="00E8235D">
        <w:rPr>
          <w:rtl/>
        </w:rPr>
        <w:t>שקל</w:t>
      </w:r>
      <w:r w:rsidR="00D90493">
        <w:rPr>
          <w:rtl/>
        </w:rPr>
        <w:t xml:space="preserve"> </w:t>
      </w:r>
      <w:r w:rsidRPr="00E8235D">
        <w:rPr>
          <w:rtl/>
        </w:rPr>
        <w:t>לחודש,</w:t>
      </w:r>
      <w:r w:rsidR="00D90493">
        <w:rPr>
          <w:rtl/>
        </w:rPr>
        <w:t xml:space="preserve"> </w:t>
      </w:r>
      <w:r w:rsidRPr="00E8235D">
        <w:rPr>
          <w:rtl/>
        </w:rPr>
        <w:t>וזה הסכום שממנו אדם צריך לחיות. היות שהחוק קובע עוד סכומים</w:t>
      </w:r>
      <w:r w:rsidR="00D90493">
        <w:rPr>
          <w:rtl/>
        </w:rPr>
        <w:t xml:space="preserve"> </w:t>
      </w:r>
      <w:r w:rsidRPr="00E8235D">
        <w:rPr>
          <w:rtl/>
        </w:rPr>
        <w:t>נוספים</w:t>
      </w:r>
      <w:r w:rsidR="00D90493">
        <w:rPr>
          <w:rtl/>
        </w:rPr>
        <w:t xml:space="preserve"> </w:t>
      </w:r>
      <w:r w:rsidRPr="00E8235D">
        <w:rPr>
          <w:rtl/>
        </w:rPr>
        <w:t>לבן</w:t>
      </w:r>
      <w:r w:rsidR="00D90493">
        <w:rPr>
          <w:rtl/>
        </w:rPr>
        <w:t>-</w:t>
      </w:r>
      <w:r w:rsidRPr="00E8235D">
        <w:rPr>
          <w:rtl/>
        </w:rPr>
        <w:t>זוג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לתלויים</w:t>
      </w:r>
      <w:r w:rsidR="00D90493">
        <w:rPr>
          <w:rtl/>
        </w:rPr>
        <w:t xml:space="preserve"> </w:t>
      </w:r>
      <w:r w:rsidRPr="00E8235D">
        <w:rPr>
          <w:rtl/>
        </w:rPr>
        <w:t>במשפחת</w:t>
      </w:r>
      <w:r w:rsidR="00D90493">
        <w:rPr>
          <w:rtl/>
        </w:rPr>
        <w:t xml:space="preserve"> </w:t>
      </w:r>
      <w:r w:rsidRPr="00E8235D">
        <w:rPr>
          <w:rtl/>
        </w:rPr>
        <w:t>נכה,</w:t>
      </w:r>
      <w:r w:rsidR="00D90493">
        <w:rPr>
          <w:rtl/>
        </w:rPr>
        <w:t xml:space="preserve"> </w:t>
      </w:r>
      <w:r w:rsidRPr="00E8235D">
        <w:rPr>
          <w:rtl/>
        </w:rPr>
        <w:t>אז בהתאם לעדכון המוצע עדכנתי גם את</w:t>
      </w:r>
      <w:r w:rsidR="00D90493">
        <w:rPr>
          <w:rtl/>
        </w:rPr>
        <w:t xml:space="preserve"> </w:t>
      </w:r>
      <w:r w:rsidRPr="00E8235D">
        <w:rPr>
          <w:rtl/>
        </w:rPr>
        <w:t>הסכומים הנוספים האלה, כפי שמופיעים בחוק, ולכן יש פה עוד שלושה סעיפים.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לעיקר</w:t>
      </w:r>
      <w:r w:rsidR="00D90493">
        <w:rPr>
          <w:rtl/>
        </w:rPr>
        <w:t xml:space="preserve"> </w:t>
      </w:r>
      <w:r w:rsidRPr="00E8235D">
        <w:rPr>
          <w:rtl/>
        </w:rPr>
        <w:t>התופעה. לא אחת נאמר שהחברה נמדדת ביחסה לחלשים.</w:t>
      </w:r>
      <w:r w:rsidR="00D90493">
        <w:rPr>
          <w:rtl/>
        </w:rPr>
        <w:t xml:space="preserve"> </w:t>
      </w:r>
      <w:r w:rsidRPr="00E8235D">
        <w:rPr>
          <w:rtl/>
        </w:rPr>
        <w:t>החברה</w:t>
      </w:r>
      <w:r w:rsidR="00D90493">
        <w:rPr>
          <w:rtl/>
        </w:rPr>
        <w:t xml:space="preserve"> </w:t>
      </w:r>
      <w:r w:rsidRPr="00E8235D">
        <w:rPr>
          <w:rtl/>
        </w:rPr>
        <w:t>היהודית, במשך מאות שנים, ידעה ליצור מנגנונים פנימיים, ובעוני המחפיר שבו</w:t>
      </w:r>
      <w:r w:rsidR="00D90493">
        <w:rPr>
          <w:rtl/>
        </w:rPr>
        <w:t xml:space="preserve"> </w:t>
      </w:r>
      <w:r w:rsidRPr="00E8235D">
        <w:rPr>
          <w:rtl/>
        </w:rPr>
        <w:t>חיו</w:t>
      </w:r>
      <w:r w:rsidR="00D90493">
        <w:rPr>
          <w:rtl/>
        </w:rPr>
        <w:t xml:space="preserve"> </w:t>
      </w:r>
      <w:r w:rsidRPr="00E8235D">
        <w:rPr>
          <w:rtl/>
        </w:rPr>
        <w:t>לפעמים הקהילות היהודיות ברחבי העולם</w:t>
      </w:r>
      <w:r w:rsidR="00D90493">
        <w:rPr>
          <w:rtl/>
        </w:rPr>
        <w:t xml:space="preserve"> </w:t>
      </w:r>
      <w:r w:rsidRPr="00E8235D">
        <w:rPr>
          <w:rtl/>
        </w:rPr>
        <w:t>ידע אותו קובץ אנשים שהרכיב את הקהילה</w:t>
      </w:r>
      <w:r w:rsidR="00D90493">
        <w:rPr>
          <w:rtl/>
        </w:rPr>
        <w:t xml:space="preserve"> </w:t>
      </w:r>
      <w:r w:rsidRPr="00E8235D">
        <w:rPr>
          <w:rtl/>
        </w:rPr>
        <w:t>לטפל</w:t>
      </w:r>
      <w:r w:rsidR="00D90493">
        <w:rPr>
          <w:rtl/>
        </w:rPr>
        <w:t xml:space="preserve"> </w:t>
      </w:r>
      <w:r w:rsidRPr="00E8235D">
        <w:rPr>
          <w:rtl/>
        </w:rPr>
        <w:t>בנכים,</w:t>
      </w:r>
      <w:r w:rsidR="00D90493">
        <w:rPr>
          <w:rtl/>
        </w:rPr>
        <w:t xml:space="preserve"> </w:t>
      </w:r>
      <w:r w:rsidRPr="00E8235D">
        <w:rPr>
          <w:rtl/>
        </w:rPr>
        <w:t>בעניים,</w:t>
      </w:r>
      <w:r w:rsidR="00D90493">
        <w:rPr>
          <w:rtl/>
        </w:rPr>
        <w:t xml:space="preserve"> </w:t>
      </w:r>
      <w:r w:rsidRPr="00E8235D">
        <w:rPr>
          <w:rtl/>
        </w:rPr>
        <w:t>במקבצי נדבות. יש מסורת שלמה של נדבנות שהיא ייחודית.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הראוי</w:t>
      </w:r>
      <w:r w:rsidR="00D90493">
        <w:rPr>
          <w:rtl/>
        </w:rPr>
        <w:t xml:space="preserve"> </w:t>
      </w:r>
      <w:r w:rsidRPr="00E8235D">
        <w:rPr>
          <w:rtl/>
        </w:rPr>
        <w:t>שגם</w:t>
      </w:r>
      <w:r w:rsidR="00D90493">
        <w:rPr>
          <w:rtl/>
        </w:rPr>
        <w:t xml:space="preserve"> </w:t>
      </w:r>
      <w:r w:rsidRPr="00E8235D">
        <w:rPr>
          <w:rtl/>
        </w:rPr>
        <w:t>המדינה</w:t>
      </w:r>
      <w:r w:rsidR="00D90493">
        <w:rPr>
          <w:rtl/>
        </w:rPr>
        <w:t xml:space="preserve"> </w:t>
      </w:r>
      <w:r w:rsidRPr="00E8235D">
        <w:rPr>
          <w:rtl/>
        </w:rPr>
        <w:t>היהודית תדע לפתח מנגנון לכל אותם אנשים בצרה ולתת להם יכולת</w:t>
      </w:r>
      <w:r w:rsidR="00D90493">
        <w:rPr>
          <w:rtl/>
        </w:rPr>
        <w:t xml:space="preserve"> </w:t>
      </w:r>
      <w:r w:rsidRPr="00E8235D">
        <w:rPr>
          <w:rtl/>
        </w:rPr>
        <w:t>לחיות</w:t>
      </w:r>
      <w:r w:rsidR="00D90493">
        <w:rPr>
          <w:rtl/>
        </w:rPr>
        <w:t xml:space="preserve"> –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שאמרתי</w:t>
      </w:r>
      <w:r w:rsidR="00D90493">
        <w:rPr>
          <w:rtl/>
        </w:rPr>
        <w:t xml:space="preserve"> – </w:t>
      </w:r>
      <w:r w:rsidRPr="00E8235D">
        <w:rPr>
          <w:rtl/>
        </w:rPr>
        <w:t>בכבוד המינימלי. לא בפאר, בוודאי, אלא בכבוד המינימלי.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לצערנו,</w:t>
      </w:r>
      <w:r w:rsidR="00D90493">
        <w:rPr>
          <w:rtl/>
        </w:rPr>
        <w:t xml:space="preserve"> </w:t>
      </w:r>
      <w:r w:rsidRPr="00E8235D">
        <w:rPr>
          <w:rtl/>
        </w:rPr>
        <w:t>מערכות</w:t>
      </w:r>
      <w:r w:rsidR="00D90493">
        <w:rPr>
          <w:rtl/>
        </w:rPr>
        <w:t xml:space="preserve"> </w:t>
      </w:r>
      <w:r w:rsidRPr="00E8235D">
        <w:rPr>
          <w:rtl/>
        </w:rPr>
        <w:t>הרווחה,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שקודם</w:t>
      </w:r>
      <w:r w:rsidR="00D90493">
        <w:rPr>
          <w:rtl/>
        </w:rPr>
        <w:t xml:space="preserve"> </w:t>
      </w:r>
      <w:r w:rsidRPr="00E8235D">
        <w:rPr>
          <w:rtl/>
        </w:rPr>
        <w:t>תפקדו פחות או יותר בצורה מסודרת</w:t>
      </w:r>
      <w:r w:rsidR="00D90493">
        <w:rPr>
          <w:rtl/>
        </w:rPr>
        <w:t xml:space="preserve"> </w:t>
      </w:r>
      <w:r w:rsidRPr="00E8235D">
        <w:rPr>
          <w:rtl/>
        </w:rPr>
        <w:t>ונאותה,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בהתרסקות.</w:t>
      </w:r>
      <w:r w:rsidR="00D90493">
        <w:rPr>
          <w:rtl/>
        </w:rPr>
        <w:t xml:space="preserve"> </w:t>
      </w:r>
      <w:r w:rsidRPr="00E8235D">
        <w:rPr>
          <w:rtl/>
        </w:rPr>
        <w:t>חלק מההתרסקות נובע מכך, שבתהליכי ההפרטה, שבגדול 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בביטולי הסבסוד השונים, אנחנו הגענו למצב שיוקר המחיה הוא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נסבל</w:t>
      </w:r>
      <w:r w:rsidR="00D90493">
        <w:rPr>
          <w:rtl/>
        </w:rPr>
        <w:t xml:space="preserve"> </w:t>
      </w:r>
      <w:r w:rsidRPr="00E8235D">
        <w:rPr>
          <w:rtl/>
        </w:rPr>
        <w:t>אצל</w:t>
      </w:r>
      <w:r w:rsidR="00D90493">
        <w:rPr>
          <w:rtl/>
        </w:rPr>
        <w:t xml:space="preserve"> </w:t>
      </w:r>
      <w:r w:rsidRPr="00E8235D">
        <w:rPr>
          <w:rtl/>
        </w:rPr>
        <w:t>העני</w:t>
      </w:r>
      <w:r w:rsidR="00D90493">
        <w:rPr>
          <w:rtl/>
        </w:rPr>
        <w:t xml:space="preserve"> </w:t>
      </w:r>
      <w:r w:rsidRPr="00E8235D">
        <w:rPr>
          <w:rtl/>
        </w:rPr>
        <w:t>ואינו</w:t>
      </w:r>
      <w:r w:rsidR="00D90493">
        <w:rPr>
          <w:rtl/>
        </w:rPr>
        <w:t xml:space="preserve"> </w:t>
      </w:r>
      <w:r w:rsidRPr="00E8235D">
        <w:rPr>
          <w:rtl/>
        </w:rPr>
        <w:t>עומד בשום פרופורציה להכנסותיו. בעבר, כשרוב</w:t>
      </w:r>
      <w:r w:rsidR="00D90493">
        <w:rPr>
          <w:rtl/>
        </w:rPr>
        <w:t xml:space="preserve"> </w:t>
      </w:r>
      <w:r w:rsidRPr="00E8235D">
        <w:rPr>
          <w:rtl/>
        </w:rPr>
        <w:t>המוצרים</w:t>
      </w:r>
      <w:r w:rsidR="00D90493">
        <w:rPr>
          <w:rtl/>
        </w:rPr>
        <w:t xml:space="preserve"> </w:t>
      </w:r>
      <w:r w:rsidRPr="00E8235D">
        <w:rPr>
          <w:rtl/>
        </w:rPr>
        <w:t>הבסיסיים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מסובסדים</w:t>
      </w:r>
      <w:r w:rsidR="00D90493">
        <w:rPr>
          <w:rtl/>
        </w:rPr>
        <w:t xml:space="preserve"> </w:t>
      </w:r>
      <w:r w:rsidRPr="00E8235D">
        <w:rPr>
          <w:rtl/>
        </w:rPr>
        <w:t>בצורה מאוד כבדה, והתחבורה הציבורית היתה מאוד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מסובסדת,</w:t>
      </w:r>
      <w:r w:rsidR="00D90493">
        <w:rPr>
          <w:rtl/>
        </w:rPr>
        <w:t xml:space="preserve"> </w:t>
      </w:r>
      <w:r w:rsidRPr="00E8235D">
        <w:rPr>
          <w:rtl/>
        </w:rPr>
        <w:t>והשירותים</w:t>
      </w:r>
      <w:r w:rsidR="00D90493">
        <w:rPr>
          <w:rtl/>
        </w:rPr>
        <w:t xml:space="preserve"> </w:t>
      </w:r>
      <w:r w:rsidRPr="00E8235D">
        <w:rPr>
          <w:rtl/>
        </w:rPr>
        <w:t>השונים</w:t>
      </w:r>
      <w:r w:rsidR="00D90493">
        <w:rPr>
          <w:rtl/>
        </w:rPr>
        <w:t xml:space="preserve"> </w:t>
      </w:r>
      <w:r w:rsidRPr="00E8235D">
        <w:rPr>
          <w:rtl/>
        </w:rPr>
        <w:t>ניתנו</w:t>
      </w:r>
      <w:r w:rsidR="00D90493">
        <w:rPr>
          <w:rtl/>
        </w:rPr>
        <w:t xml:space="preserve"> </w:t>
      </w:r>
      <w:r w:rsidRPr="00E8235D">
        <w:rPr>
          <w:rtl/>
        </w:rPr>
        <w:t>במחיר נמוך בהרבה מהמחיר המסחרי שלהם,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עניים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יכולים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כלשהי</w:t>
      </w:r>
      <w:r w:rsidR="00D90493">
        <w:rPr>
          <w:rtl/>
        </w:rPr>
        <w:t xml:space="preserve"> </w:t>
      </w:r>
      <w:r w:rsidRPr="00E8235D">
        <w:rPr>
          <w:rtl/>
        </w:rPr>
        <w:t>לחבר את הקצוות ולהגיע לסוף החודש בצורה</w:t>
      </w:r>
      <w:r w:rsidR="00D90493">
        <w:rPr>
          <w:rtl/>
        </w:rPr>
        <w:t xml:space="preserve"> </w:t>
      </w:r>
      <w:r w:rsidRPr="00E8235D">
        <w:rPr>
          <w:rtl/>
        </w:rPr>
        <w:t>סבירה, לחיות ברמת חיים נמוכה אבל מתקבלת על הדעת.</w:t>
      </w:r>
      <w:r w:rsidR="00D90493">
        <w:rPr>
          <w:rtl/>
        </w:rPr>
        <w:t xml:space="preserve"> </w:t>
      </w:r>
      <w:r w:rsidRPr="00E8235D">
        <w:rPr>
          <w:rtl/>
        </w:rPr>
        <w:t>עבר זמנן של כל המערכות האלה.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במציאות</w:t>
      </w:r>
      <w:r w:rsidR="00D90493">
        <w:rPr>
          <w:rtl/>
        </w:rPr>
        <w:t xml:space="preserve"> </w:t>
      </w:r>
      <w:r w:rsidRPr="00E8235D">
        <w:rPr>
          <w:rtl/>
        </w:rPr>
        <w:t>החדשה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צריכים גם להתייחס לכל אותן קצבאות, לכל אותן קביעות</w:t>
      </w:r>
      <w:r w:rsidR="00D90493">
        <w:rPr>
          <w:rtl/>
        </w:rPr>
        <w:t xml:space="preserve"> </w:t>
      </w:r>
      <w:r w:rsidRPr="00E8235D">
        <w:rPr>
          <w:rtl/>
        </w:rPr>
        <w:t>שנקבעו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– </w:t>
      </w: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המציאות</w:t>
      </w:r>
      <w:r w:rsidR="00D90493">
        <w:rPr>
          <w:rtl/>
        </w:rPr>
        <w:t xml:space="preserve"> </w:t>
      </w:r>
      <w:r w:rsidRPr="00E8235D">
        <w:rPr>
          <w:rtl/>
        </w:rPr>
        <w:t>החדשה.</w:t>
      </w:r>
      <w:r w:rsidR="00D90493">
        <w:rPr>
          <w:rtl/>
        </w:rPr>
        <w:t xml:space="preserve"> </w:t>
      </w:r>
      <w:r w:rsidRPr="00E8235D">
        <w:rPr>
          <w:rtl/>
        </w:rPr>
        <w:t>הרי כל הקצבאות אצלנו נקבעות כאחוז</w:t>
      </w:r>
      <w:r w:rsidR="00D90493">
        <w:rPr>
          <w:rtl/>
        </w:rPr>
        <w:t xml:space="preserve"> </w:t>
      </w:r>
      <w:r w:rsidRPr="00E8235D">
        <w:rPr>
          <w:rtl/>
        </w:rPr>
        <w:t>מהמשכורת</w:t>
      </w:r>
      <w:r w:rsidR="00D90493">
        <w:rPr>
          <w:rtl/>
        </w:rPr>
        <w:t xml:space="preserve"> </w:t>
      </w:r>
      <w:r w:rsidRPr="00E8235D">
        <w:rPr>
          <w:rtl/>
        </w:rPr>
        <w:t>הממוצעת,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אחד לא מביא בחשבון מה ההתייקרות בתחבורה הציבורית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לאדם</w:t>
      </w:r>
      <w:r w:rsidR="00D90493">
        <w:rPr>
          <w:rtl/>
        </w:rPr>
        <w:t xml:space="preserve"> </w:t>
      </w:r>
      <w:r w:rsidRPr="00E8235D">
        <w:rPr>
          <w:rtl/>
        </w:rPr>
        <w:t>שחי</w:t>
      </w:r>
      <w:r w:rsidR="00D90493">
        <w:rPr>
          <w:rtl/>
        </w:rPr>
        <w:t xml:space="preserve"> </w:t>
      </w:r>
      <w:r w:rsidRPr="00E8235D">
        <w:rPr>
          <w:rtl/>
        </w:rPr>
        <w:t>מהמשכורת</w:t>
      </w:r>
      <w:r w:rsidR="00D90493">
        <w:rPr>
          <w:rtl/>
        </w:rPr>
        <w:t xml:space="preserve"> </w:t>
      </w:r>
      <w:r w:rsidRPr="00E8235D">
        <w:rPr>
          <w:rtl/>
        </w:rPr>
        <w:t>הממוצעת</w:t>
      </w:r>
      <w:r w:rsidR="00D90493">
        <w:rPr>
          <w:rtl/>
        </w:rPr>
        <w:t xml:space="preserve"> </w:t>
      </w:r>
      <w:r w:rsidRPr="00E8235D">
        <w:rPr>
          <w:rtl/>
        </w:rPr>
        <w:t>ויש לו בדרך כלל רכב, לעומת אדם שחי מהמלגות</w:t>
      </w:r>
      <w:r w:rsidR="00D90493">
        <w:rPr>
          <w:rtl/>
        </w:rPr>
        <w:t xml:space="preserve"> </w:t>
      </w:r>
      <w:r w:rsidRPr="00E8235D">
        <w:rPr>
          <w:rtl/>
        </w:rPr>
        <w:t>ומקצבאות והוא זה שמשתמש בשירותים של התחבורה הציבורית.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העלאת</w:t>
      </w:r>
      <w:r w:rsidR="00D90493">
        <w:rPr>
          <w:rtl/>
        </w:rPr>
        <w:t xml:space="preserve"> </w:t>
      </w:r>
      <w:r w:rsidRPr="00E8235D">
        <w:rPr>
          <w:rtl/>
        </w:rPr>
        <w:t>מחיר</w:t>
      </w:r>
      <w:r w:rsidR="00D90493">
        <w:rPr>
          <w:rtl/>
        </w:rPr>
        <w:t xml:space="preserve"> </w:t>
      </w:r>
      <w:r w:rsidRPr="00E8235D">
        <w:rPr>
          <w:rtl/>
        </w:rPr>
        <w:t>כרטיס הנסיעה באוטובוס או מחיר הלחם האחיד משתקפת במדד הממוצע,</w:t>
      </w:r>
      <w:r w:rsidR="00D90493">
        <w:rPr>
          <w:rtl/>
        </w:rPr>
        <w:t xml:space="preserve"> </w:t>
      </w:r>
      <w:r w:rsidRPr="00E8235D">
        <w:rPr>
          <w:rtl/>
        </w:rPr>
        <w:t>מדד</w:t>
      </w:r>
      <w:r w:rsidR="00D90493">
        <w:rPr>
          <w:rtl/>
        </w:rPr>
        <w:t xml:space="preserve"> </w:t>
      </w:r>
      <w:r w:rsidRPr="00E8235D">
        <w:rPr>
          <w:rtl/>
        </w:rPr>
        <w:t>המחירים, ואחר כך במשכורת הממוצעת בעשיריות או במאיות של אחוז, אבל לאדם שחי</w:t>
      </w:r>
      <w:r w:rsidR="00D90493">
        <w:rPr>
          <w:rtl/>
        </w:rPr>
        <w:t xml:space="preserve"> </w:t>
      </w:r>
      <w:r w:rsidRPr="00E8235D">
        <w:rPr>
          <w:rtl/>
        </w:rPr>
        <w:t>בתחתית</w:t>
      </w:r>
      <w:r w:rsidR="00D90493">
        <w:rPr>
          <w:rtl/>
        </w:rPr>
        <w:t xml:space="preserve"> </w:t>
      </w:r>
      <w:r w:rsidRPr="00E8235D">
        <w:rPr>
          <w:rtl/>
        </w:rPr>
        <w:t>רמת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החיים במדינת ישראל, בשבילו העלייה הזאת של </w:t>
      </w:r>
      <w:r w:rsidR="00D90493" w:rsidRPr="00E8235D">
        <w:rPr>
          <w:rtl/>
        </w:rPr>
        <w:t>5</w:t>
      </w:r>
      <w:r w:rsidR="00D90493">
        <w:rPr>
          <w:rtl/>
        </w:rPr>
        <w:t>%</w:t>
      </w:r>
      <w:r w:rsidRPr="00E8235D">
        <w:rPr>
          <w:rtl/>
        </w:rPr>
        <w:t xml:space="preserve">, של </w:t>
      </w:r>
      <w:r w:rsidR="00D90493" w:rsidRPr="00E8235D">
        <w:rPr>
          <w:rtl/>
        </w:rPr>
        <w:t>6</w:t>
      </w:r>
      <w:r w:rsidR="00D90493">
        <w:rPr>
          <w:rtl/>
        </w:rPr>
        <w:t>%</w:t>
      </w:r>
      <w:r w:rsidRPr="00E8235D">
        <w:rPr>
          <w:rtl/>
        </w:rPr>
        <w:t>, היא כמעט זהה</w:t>
      </w:r>
      <w:r w:rsidR="00D90493">
        <w:rPr>
          <w:rtl/>
        </w:rPr>
        <w:t xml:space="preserve"> </w:t>
      </w:r>
      <w:r w:rsidRPr="00E8235D">
        <w:rPr>
          <w:rtl/>
        </w:rPr>
        <w:t>לעלייה ביוקר המחיה שלו.</w:t>
      </w:r>
      <w:r w:rsidR="00D90493">
        <w:rPr>
          <w:rtl/>
        </w:rPr>
        <w:t xml:space="preserve"> </w:t>
      </w:r>
      <w:r w:rsidRPr="00E8235D">
        <w:rPr>
          <w:rtl/>
        </w:rPr>
        <w:t>הוא משלם את מלוא המחיר מהכסף שאין 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חייבים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שורה</w:t>
      </w:r>
      <w:r w:rsidR="00D90493">
        <w:rPr>
          <w:rtl/>
        </w:rPr>
        <w:t xml:space="preserve"> </w:t>
      </w:r>
      <w:r w:rsidRPr="00E8235D">
        <w:rPr>
          <w:rtl/>
        </w:rPr>
        <w:t>שלמה של הטבות סוציאליות ושל מערכות המגן לעניים,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שבין</w:t>
      </w:r>
      <w:r w:rsidR="00D90493">
        <w:rPr>
          <w:rtl/>
        </w:rPr>
        <w:t xml:space="preserve"> </w:t>
      </w:r>
      <w:r w:rsidRPr="00E8235D">
        <w:rPr>
          <w:rtl/>
        </w:rPr>
        <w:t>הראשונים</w:t>
      </w:r>
      <w:r w:rsidR="00D90493">
        <w:rPr>
          <w:rtl/>
        </w:rPr>
        <w:t xml:space="preserve"> </w:t>
      </w:r>
      <w:r w:rsidRPr="00E8235D">
        <w:rPr>
          <w:rtl/>
        </w:rPr>
        <w:t>שיקבלו</w:t>
      </w:r>
      <w:r w:rsidR="00D90493">
        <w:rPr>
          <w:rtl/>
        </w:rPr>
        <w:t xml:space="preserve"> </w:t>
      </w:r>
      <w:r w:rsidRPr="00E8235D">
        <w:rPr>
          <w:rtl/>
        </w:rPr>
        <w:t>את התיקון יהיו אנשים שאף אחד מאתנו לא רוצה</w:t>
      </w:r>
      <w:r w:rsidR="00D90493">
        <w:rPr>
          <w:rtl/>
        </w:rPr>
        <w:t xml:space="preserve"> </w:t>
      </w:r>
      <w:r w:rsidRPr="00E8235D">
        <w:rPr>
          <w:rtl/>
        </w:rPr>
        <w:t>להיות במקומם וכל אחד מאתנו יכול, חלילה, בן</w:t>
      </w:r>
      <w:r w:rsidR="00D90493">
        <w:rPr>
          <w:rtl/>
        </w:rPr>
        <w:t>-</w:t>
      </w:r>
      <w:r w:rsidRPr="00E8235D">
        <w:rPr>
          <w:rtl/>
        </w:rPr>
        <w:t>לילה או בן</w:t>
      </w:r>
      <w:r w:rsidR="00D90493">
        <w:rPr>
          <w:rtl/>
        </w:rPr>
        <w:t>-</w:t>
      </w:r>
      <w:r w:rsidRPr="00E8235D">
        <w:rPr>
          <w:rtl/>
        </w:rPr>
        <w:t>רגע להפוך לאותו נכה. אני</w:t>
      </w:r>
      <w:r w:rsidR="00D90493">
        <w:rPr>
          <w:rtl/>
        </w:rPr>
        <w:t xml:space="preserve"> </w:t>
      </w:r>
      <w:r w:rsidRPr="00E8235D">
        <w:rPr>
          <w:rtl/>
        </w:rPr>
        <w:t>הייתי פעם על פסי הרכבת ונפגעה לי הרגל, והייתי רגע לפני נכות הרבה יותר משמעותית</w:t>
      </w:r>
      <w:r w:rsidR="00D90493">
        <w:rPr>
          <w:rtl/>
        </w:rPr>
        <w:t xml:space="preserve"> </w:t>
      </w:r>
      <w:r w:rsidRPr="00E8235D">
        <w:rPr>
          <w:rtl/>
        </w:rPr>
        <w:t>ממה</w:t>
      </w:r>
      <w:r w:rsidR="00D90493">
        <w:rPr>
          <w:rtl/>
        </w:rPr>
        <w:t xml:space="preserve"> </w:t>
      </w:r>
      <w:r w:rsidRPr="00E8235D">
        <w:rPr>
          <w:rtl/>
        </w:rPr>
        <w:t>שנגרם</w:t>
      </w:r>
      <w:r w:rsidR="00D90493">
        <w:rPr>
          <w:rtl/>
        </w:rPr>
        <w:t xml:space="preserve"> </w:t>
      </w:r>
      <w:r w:rsidRPr="00E8235D">
        <w:rPr>
          <w:rtl/>
        </w:rPr>
        <w:t>לי,</w:t>
      </w:r>
      <w:r w:rsidR="00D90493">
        <w:rPr>
          <w:rtl/>
        </w:rPr>
        <w:t xml:space="preserve"> </w:t>
      </w:r>
      <w:r w:rsidRPr="00E8235D">
        <w:rPr>
          <w:rtl/>
        </w:rPr>
        <w:t>ולכן אני מבין כמה אנחנו, כל אחד מאתנו, צריך לחשוב שזה גם יכול</w:t>
      </w:r>
      <w:r w:rsidR="00D90493">
        <w:rPr>
          <w:rtl/>
        </w:rPr>
        <w:t xml:space="preserve"> </w:t>
      </w:r>
      <w:r w:rsidRPr="00E8235D">
        <w:rPr>
          <w:rtl/>
        </w:rPr>
        <w:t>לקרות</w:t>
      </w:r>
      <w:r w:rsidR="00D90493">
        <w:rPr>
          <w:rtl/>
        </w:rPr>
        <w:t xml:space="preserve"> </w:t>
      </w:r>
      <w:r w:rsidRPr="00E8235D">
        <w:rPr>
          <w:rtl/>
        </w:rPr>
        <w:t>חס וחלילה לו או לבני משפחתו ולראות את הנכים לא כאוכלוסייה אחרת אלא כמצב</w:t>
      </w:r>
      <w:r w:rsidR="00D90493">
        <w:rPr>
          <w:rtl/>
        </w:rPr>
        <w:t xml:space="preserve"> </w:t>
      </w:r>
      <w:r w:rsidRPr="00E8235D">
        <w:rPr>
          <w:rtl/>
        </w:rPr>
        <w:t>שכל אדם יכול למצוא את עצמו בו.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ולכן, חובה עלינו את חלק מהעיוותים שהיו או נוצרו במרוצת הזמן </w:t>
      </w:r>
      <w:r w:rsidR="00D90493">
        <w:rPr>
          <w:rtl/>
        </w:rPr>
        <w:t>–</w:t>
      </w:r>
      <w:r w:rsidRPr="00E8235D">
        <w:rPr>
          <w:rtl/>
        </w:rPr>
        <w:t xml:space="preserve"> לתקן.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 אני פותחת את הדיון בשתי הצעות החוק במשולב. לדיון</w:t>
      </w:r>
      <w:r w:rsidR="00D90493">
        <w:rPr>
          <w:rtl/>
        </w:rPr>
        <w:t xml:space="preserve"> </w:t>
      </w:r>
      <w:r w:rsidRPr="00E8235D">
        <w:rPr>
          <w:rtl/>
        </w:rPr>
        <w:t>נרשמו</w:t>
      </w:r>
      <w:r w:rsidR="00D90493">
        <w:rPr>
          <w:rtl/>
        </w:rPr>
        <w:t xml:space="preserve"> </w:t>
      </w:r>
      <w:r w:rsidRPr="00E8235D">
        <w:rPr>
          <w:rtl/>
        </w:rPr>
        <w:t>60</w:t>
      </w:r>
      <w:r w:rsidR="00D90493">
        <w:rPr>
          <w:rtl/>
        </w:rPr>
        <w:t xml:space="preserve"> </w:t>
      </w:r>
      <w:r w:rsidRPr="00E8235D">
        <w:rPr>
          <w:rtl/>
        </w:rPr>
        <w:t>חברי כנסת.</w:t>
      </w:r>
      <w:r w:rsidR="00D90493">
        <w:rPr>
          <w:rtl/>
        </w:rPr>
        <w:t xml:space="preserve"> </w:t>
      </w:r>
      <w:r w:rsidRPr="00E8235D">
        <w:rPr>
          <w:rtl/>
        </w:rPr>
        <w:t>הרשימה סגורה. אני מבקשת להקפיד על הזמן המוקצב. חבר כנסת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יימצא</w:t>
      </w:r>
      <w:r w:rsidR="00D90493">
        <w:rPr>
          <w:rtl/>
        </w:rPr>
        <w:t xml:space="preserve"> </w:t>
      </w:r>
      <w:r w:rsidRPr="00E8235D">
        <w:rPr>
          <w:rtl/>
        </w:rPr>
        <w:t>במליאה</w:t>
      </w:r>
      <w:r w:rsidR="00D90493">
        <w:rPr>
          <w:rtl/>
        </w:rPr>
        <w:t xml:space="preserve"> </w:t>
      </w:r>
      <w:r w:rsidRPr="00E8235D">
        <w:rPr>
          <w:rtl/>
        </w:rPr>
        <w:t>בזמן שאני קוראת את שמו, מפסיד את זכות הדיבור. נא לעקוב אחר</w:t>
      </w:r>
      <w:r w:rsidR="00D90493">
        <w:rPr>
          <w:rtl/>
        </w:rPr>
        <w:t xml:space="preserve"> </w:t>
      </w:r>
      <w:r w:rsidRPr="00E8235D">
        <w:rPr>
          <w:rtl/>
        </w:rPr>
        <w:t>התור.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ראשון</w:t>
      </w:r>
      <w:r w:rsidR="00D90493">
        <w:rPr>
          <w:rtl/>
        </w:rPr>
        <w:t xml:space="preserve"> </w:t>
      </w:r>
      <w:r w:rsidRPr="00E8235D">
        <w:rPr>
          <w:rtl/>
        </w:rPr>
        <w:t>הדוברים,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חיים 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אופיר פינס</w:t>
      </w:r>
      <w:r w:rsidR="00D90493">
        <w:rPr>
          <w:rtl/>
        </w:rPr>
        <w:t>-</w:t>
      </w:r>
      <w:r w:rsidRPr="00E8235D">
        <w:rPr>
          <w:rtl/>
        </w:rPr>
        <w:t>פז,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אחמד טיבי,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מקסים לוי.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הצעות טובות</w:t>
      </w:r>
      <w:r w:rsidR="00D90493">
        <w:rPr>
          <w:rtl/>
        </w:rPr>
        <w:t xml:space="preserve"> </w:t>
      </w:r>
      <w:r w:rsidRPr="00E8235D">
        <w:rPr>
          <w:rtl/>
        </w:rPr>
        <w:t>ומועילות, ואני מתכוון לתמוך בהן, אלא שיש כמה וכמה בעיות.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הבעיה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היא,</w:t>
      </w:r>
      <w:r w:rsidR="00D90493">
        <w:rPr>
          <w:rtl/>
        </w:rPr>
        <w:t xml:space="preserve"> </w:t>
      </w:r>
      <w:r w:rsidRPr="00E8235D">
        <w:rPr>
          <w:rtl/>
        </w:rPr>
        <w:t>שעלות הצעות החוק האלה היא למעלה ממיליארד שקלים. אלה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בסדרי</w:t>
      </w:r>
      <w:r w:rsidR="00D90493">
        <w:rPr>
          <w:rtl/>
        </w:rPr>
        <w:t>-</w:t>
      </w:r>
      <w:r w:rsidRPr="00E8235D">
        <w:rPr>
          <w:rtl/>
        </w:rPr>
        <w:t>גודל</w:t>
      </w:r>
      <w:r w:rsidR="00D90493">
        <w:rPr>
          <w:rtl/>
        </w:rPr>
        <w:t xml:space="preserve"> </w:t>
      </w:r>
      <w:r w:rsidRPr="00E8235D">
        <w:rPr>
          <w:rtl/>
        </w:rPr>
        <w:t>פנטסטיים,</w:t>
      </w:r>
      <w:r w:rsidR="00D90493">
        <w:rPr>
          <w:rtl/>
        </w:rPr>
        <w:t xml:space="preserve"> </w:t>
      </w:r>
      <w:r w:rsidRPr="00E8235D">
        <w:rPr>
          <w:rtl/>
        </w:rPr>
        <w:t>והבעיה</w:t>
      </w:r>
      <w:r w:rsidR="00D90493">
        <w:rPr>
          <w:rtl/>
        </w:rPr>
        <w:t xml:space="preserve"> </w:t>
      </w:r>
      <w:r w:rsidRPr="00E8235D">
        <w:rPr>
          <w:rtl/>
        </w:rPr>
        <w:t>העיקרית אתן היא, שהמציעים לא הציעו מקור,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מנין הכסף הזה יבוא, מאיזה סעיף תקציבי הוא ירד; מתקציבי משרד העבודה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כמה, כמה?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למעלה</w:t>
      </w:r>
      <w:r w:rsidR="00D90493">
        <w:rPr>
          <w:rtl/>
        </w:rPr>
        <w:t xml:space="preserve"> </w:t>
      </w:r>
      <w:r w:rsidRPr="00E8235D">
        <w:rPr>
          <w:rtl/>
        </w:rPr>
        <w:t>ממיליארד</w:t>
      </w:r>
      <w:r w:rsidR="00D90493">
        <w:rPr>
          <w:rtl/>
        </w:rPr>
        <w:t xml:space="preserve"> </w:t>
      </w:r>
      <w:r w:rsidRPr="00E8235D">
        <w:rPr>
          <w:rtl/>
        </w:rPr>
        <w:t>שקלים.</w:t>
      </w:r>
      <w:r w:rsidR="00D90493">
        <w:rPr>
          <w:rtl/>
        </w:rPr>
        <w:t xml:space="preserve"> </w:t>
      </w:r>
      <w:r w:rsidRPr="00E8235D">
        <w:rPr>
          <w:rtl/>
        </w:rPr>
        <w:t>מיליארד ו</w:t>
      </w:r>
      <w:r w:rsidR="00D90493">
        <w:rPr>
          <w:rtl/>
        </w:rPr>
        <w:t>-</w:t>
      </w:r>
      <w:r w:rsidRPr="00E8235D">
        <w:rPr>
          <w:rtl/>
        </w:rPr>
        <w:t>100 מיליון, מיליארד ו</w:t>
      </w:r>
      <w:r w:rsidR="00D90493">
        <w:rPr>
          <w:rtl/>
        </w:rPr>
        <w:t>-</w:t>
      </w:r>
      <w:r w:rsidRPr="00E8235D">
        <w:rPr>
          <w:rtl/>
        </w:rPr>
        <w:t>200 מיליון, משהו</w:t>
      </w:r>
      <w:r w:rsidR="00D90493">
        <w:rPr>
          <w:rtl/>
        </w:rPr>
        <w:t xml:space="preserve"> </w:t>
      </w:r>
      <w:r w:rsidRPr="00E8235D">
        <w:rPr>
          <w:rtl/>
        </w:rPr>
        <w:t>כזה.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מתנגדת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להצעת החוק </w:t>
      </w:r>
      <w:r w:rsidR="00D90493">
        <w:rPr>
          <w:rtl/>
        </w:rPr>
        <w:t>–</w:t>
      </w:r>
      <w:r w:rsidRPr="00E8235D">
        <w:rPr>
          <w:rtl/>
        </w:rPr>
        <w:t xml:space="preserve"> בגלל העלות הגבוהה, ולא בגלל הנושא עצמו;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הקציבה</w:t>
      </w:r>
      <w:r w:rsidR="00D90493">
        <w:rPr>
          <w:rtl/>
        </w:rPr>
        <w:t xml:space="preserve"> </w:t>
      </w:r>
      <w:r w:rsidRPr="00E8235D">
        <w:rPr>
          <w:rtl/>
        </w:rPr>
        <w:t>בשנה האחרונה עשרות עד מאות מיליוני שקלים בעקבות שביתת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הבנתי. אתה אמרת שתתמוך?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אישי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לתמוך בחוק, הבעיה היא שהממשלה לא מרשה לי, היא נגד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תהיה לי ברירה </w:t>
      </w:r>
      <w:r w:rsidR="00D90493">
        <w:rPr>
          <w:rtl/>
        </w:rPr>
        <w:t>–</w:t>
      </w:r>
      <w:r w:rsidRPr="00E8235D">
        <w:rPr>
          <w:rtl/>
        </w:rPr>
        <w:t xml:space="preserve"> או שסיעת ישראל אחת תגיש אי</w:t>
      </w:r>
      <w:r w:rsidR="00D90493">
        <w:rPr>
          <w:rtl/>
        </w:rPr>
        <w:t>-</w:t>
      </w:r>
      <w:r w:rsidRPr="00E8235D">
        <w:rPr>
          <w:rtl/>
        </w:rPr>
        <w:t>אמון כדי שמשהו יקרה</w:t>
      </w:r>
      <w:r w:rsidR="00D90493">
        <w:rPr>
          <w:rtl/>
        </w:rPr>
        <w:t xml:space="preserve"> </w:t>
      </w:r>
      <w:r w:rsidRPr="00E8235D">
        <w:rPr>
          <w:rtl/>
        </w:rPr>
        <w:t>בזמן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שימצאו</w:t>
      </w:r>
      <w:r w:rsidR="00D90493">
        <w:rPr>
          <w:rtl/>
        </w:rPr>
        <w:t xml:space="preserve"> </w:t>
      </w:r>
      <w:r w:rsidRPr="00E8235D">
        <w:rPr>
          <w:rtl/>
        </w:rPr>
        <w:t>נוסחה,</w:t>
      </w:r>
      <w:r w:rsidR="00D90493">
        <w:rPr>
          <w:rtl/>
        </w:rPr>
        <w:t xml:space="preserve"> </w:t>
      </w:r>
      <w:r w:rsidRPr="00E8235D">
        <w:rPr>
          <w:rtl/>
        </w:rPr>
        <w:t>או שהממשלה תאפשר לנו להצביע בעד החוק. אנחנו לא</w:t>
      </w:r>
      <w:r w:rsidR="00D90493">
        <w:rPr>
          <w:rtl/>
        </w:rPr>
        <w:t xml:space="preserve"> </w:t>
      </w:r>
      <w:r w:rsidRPr="00E8235D">
        <w:rPr>
          <w:rtl/>
        </w:rPr>
        <w:t>רוצים להיות במצב שאנחנו צריכים להצביע נגד חוק שאנחנו בסך הכול חושבים שהוא בסדר</w:t>
      </w:r>
      <w:r w:rsidR="00D90493">
        <w:rPr>
          <w:rtl/>
        </w:rPr>
        <w:t xml:space="preserve"> </w:t>
      </w:r>
      <w:r w:rsidRPr="00E8235D">
        <w:rPr>
          <w:rtl/>
        </w:rPr>
        <w:t>ורק צריכים למצוא את מקורות התקציב כדי לממש אותו. תודה, גברתי.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אחמד טיבי,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מקסים לוי,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אברהם רביץ, חבר הכנסת עוזי לנדאו וחבר הכנסת משה 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אין ספק שהחוק הזה הוא חוק שמכיל אלמנטים</w:t>
      </w:r>
      <w:r w:rsidR="00D90493">
        <w:rPr>
          <w:rtl/>
        </w:rPr>
        <w:t xml:space="preserve"> </w:t>
      </w:r>
      <w:r w:rsidRPr="00E8235D">
        <w:rPr>
          <w:rtl/>
        </w:rPr>
        <w:t>חיוביים</w:t>
      </w:r>
      <w:r w:rsidR="00D90493">
        <w:rPr>
          <w:rtl/>
        </w:rPr>
        <w:t xml:space="preserve"> </w:t>
      </w:r>
      <w:r w:rsidRPr="00E8235D">
        <w:rPr>
          <w:rtl/>
        </w:rPr>
        <w:t>ומחויבי</w:t>
      </w:r>
      <w:r w:rsidR="00D90493">
        <w:rPr>
          <w:rtl/>
        </w:rPr>
        <w:t xml:space="preserve"> </w:t>
      </w:r>
      <w:r w:rsidRPr="00E8235D">
        <w:rPr>
          <w:rtl/>
        </w:rPr>
        <w:t>המציאות</w:t>
      </w:r>
      <w:r w:rsidR="00D90493">
        <w:rPr>
          <w:rtl/>
        </w:rPr>
        <w:t xml:space="preserve"> </w:t>
      </w:r>
      <w:r w:rsidRPr="00E8235D">
        <w:rPr>
          <w:rtl/>
        </w:rPr>
        <w:t>גם בנושא קצבת הניידות, יחד עם קצבת הסיעוד, גם בנושא</w:t>
      </w:r>
      <w:r w:rsidR="00D90493">
        <w:rPr>
          <w:rtl/>
        </w:rPr>
        <w:t xml:space="preserve"> </w:t>
      </w:r>
      <w:r w:rsidRPr="00E8235D">
        <w:rPr>
          <w:rtl/>
        </w:rPr>
        <w:t>המשכנתה, וכך רוב סעיפי החוק, ועל כן זה חוק שראוי שנתמוך בו.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מכאן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להגיע למשהו שקשור בביטוח </w:t>
      </w:r>
      <w:r w:rsidR="00D90493">
        <w:rPr>
          <w:rtl/>
        </w:rPr>
        <w:t>–</w:t>
      </w:r>
      <w:r w:rsidRPr="00E8235D">
        <w:rPr>
          <w:rtl/>
        </w:rPr>
        <w:t xml:space="preserve"> המוסד לביטוח לאומי, ואני רוצה</w:t>
      </w:r>
      <w:r w:rsidR="00D90493">
        <w:rPr>
          <w:rtl/>
        </w:rPr>
        <w:t xml:space="preserve"> </w:t>
      </w:r>
      <w:r w:rsidRPr="00E8235D">
        <w:rPr>
          <w:rtl/>
        </w:rPr>
        <w:t>לתהות</w:t>
      </w:r>
      <w:r w:rsidR="00D90493">
        <w:rPr>
          <w:rtl/>
        </w:rPr>
        <w:t xml:space="preserve"> </w:t>
      </w:r>
      <w:r w:rsidRPr="00E8235D">
        <w:rPr>
          <w:rtl/>
        </w:rPr>
        <w:t>למה מוסד שעוסק בעניינים סוציאליים צריך לקרוא לו: מוסד לביטוח לאומי? למה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לקרוא</w:t>
      </w:r>
      <w:r w:rsidR="00D90493">
        <w:rPr>
          <w:rtl/>
        </w:rPr>
        <w:t xml:space="preserve"> </w:t>
      </w:r>
      <w:r w:rsidRPr="00E8235D">
        <w:rPr>
          <w:rtl/>
        </w:rPr>
        <w:t>לו:</w:t>
      </w:r>
      <w:r w:rsidR="00D90493">
        <w:rPr>
          <w:rtl/>
        </w:rPr>
        <w:t xml:space="preserve"> </w:t>
      </w:r>
      <w:r w:rsidRPr="00E8235D">
        <w:rPr>
          <w:rtl/>
        </w:rPr>
        <w:t>מוסד</w:t>
      </w:r>
      <w:r w:rsidR="00D90493">
        <w:rPr>
          <w:rtl/>
        </w:rPr>
        <w:t xml:space="preserve"> </w:t>
      </w:r>
      <w:r w:rsidRPr="00E8235D">
        <w:rPr>
          <w:rtl/>
        </w:rPr>
        <w:t>לביטוח</w:t>
      </w:r>
      <w:r w:rsidR="00D90493">
        <w:rPr>
          <w:rtl/>
        </w:rPr>
        <w:t xml:space="preserve"> </w:t>
      </w:r>
      <w:r w:rsidRPr="00E8235D">
        <w:rPr>
          <w:rtl/>
        </w:rPr>
        <w:t>חברתי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ביטוח סוציאלי, כמו שיש בדנמרק, למשל,</w:t>
      </w:r>
      <w:r w:rsidR="00D90493">
        <w:rPr>
          <w:rtl/>
        </w:rPr>
        <w:t xml:space="preserve"> </w:t>
      </w:r>
      <w:r w:rsidRPr="00E8235D">
        <w:rPr>
          <w:rtl/>
        </w:rPr>
        <w:t>במערב</w:t>
      </w:r>
      <w:r w:rsidR="00D90493">
        <w:rPr>
          <w:rtl/>
        </w:rPr>
        <w:t>-</w:t>
      </w:r>
      <w:r w:rsidRPr="00E8235D">
        <w:rPr>
          <w:rtl/>
        </w:rPr>
        <w:t>אירופה.</w:t>
      </w:r>
      <w:r w:rsidR="00D90493">
        <w:rPr>
          <w:rtl/>
        </w:rPr>
        <w:t xml:space="preserve"> </w:t>
      </w:r>
      <w:r w:rsidRPr="00E8235D">
        <w:rPr>
          <w:rtl/>
        </w:rPr>
        <w:t>למה</w:t>
      </w:r>
      <w:r w:rsidR="00D90493">
        <w:rPr>
          <w:rtl/>
        </w:rPr>
        <w:t xml:space="preserve"> </w:t>
      </w:r>
      <w:r w:rsidRPr="00E8235D">
        <w:rPr>
          <w:rtl/>
        </w:rPr>
        <w:t>אלמנט לאומי חייב להיכנס לתוך קצבה שהיא מסוגה קצבה שאין 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קשר? הרי מקבלי הקצבאות הם אזרחים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השרה לקליטת העלייה י' תמיר: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זה תרגום מאנגלית, זה הכול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ער</w:t>
      </w:r>
      <w:r w:rsidR="00D90493">
        <w:rPr>
          <w:rtl/>
        </w:rPr>
        <w:t xml:space="preserve"> </w:t>
      </w:r>
      <w:r w:rsidRPr="00E8235D">
        <w:rPr>
          <w:rtl/>
        </w:rPr>
        <w:t>להערה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למרות זאת, היות שהמצב כאן שונה קצת מהמצב</w:t>
      </w:r>
      <w:r w:rsidR="00D90493">
        <w:rPr>
          <w:rtl/>
        </w:rPr>
        <w:t xml:space="preserve"> </w:t>
      </w:r>
      <w:r w:rsidRPr="00E8235D">
        <w:rPr>
          <w:rtl/>
        </w:rPr>
        <w:t>בארצות</w:t>
      </w:r>
      <w:r w:rsidR="00D90493">
        <w:rPr>
          <w:rtl/>
        </w:rPr>
        <w:t>-</w:t>
      </w:r>
      <w:r w:rsidRPr="00E8235D">
        <w:rPr>
          <w:rtl/>
        </w:rPr>
        <w:t xml:space="preserve">הברית, לכן אני חושב שכדאי לתת את הדעת על שם אחר, יותר מדויק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שיש בו יותר אזרחות, שייכות אזרחית, שותפות אזרחית, כי הרי גם אתה מקבל</w:t>
      </w:r>
      <w:r>
        <w:rPr>
          <w:rtl/>
        </w:rPr>
        <w:t xml:space="preserve"> </w:t>
      </w:r>
      <w:r w:rsidR="00E8235D" w:rsidRPr="00E8235D">
        <w:rPr>
          <w:rtl/>
        </w:rPr>
        <w:t>קצבת ביטוח לאומי וגם אני מקבל קצבת ביטוח לאומי ואנחנו לא מאותו לאום, חבר הכנסת</w:t>
      </w:r>
      <w:r>
        <w:rPr>
          <w:rtl/>
        </w:rPr>
        <w:t xml:space="preserve"> </w:t>
      </w:r>
      <w:r w:rsidR="00E8235D" w:rsidRPr="00E8235D">
        <w:rPr>
          <w:rtl/>
        </w:rPr>
        <w:t>קליינר.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לאום ישראלי, לא?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אין, אין. לפי החוק אין. לפי החוק עדיין אין.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0149E2" w:rsidP="00D90493">
      <w:pPr>
        <w:rPr>
          <w:rtl/>
        </w:rPr>
      </w:pPr>
      <w:r>
        <w:t>Citizenship: Israeli</w:t>
      </w:r>
      <w:r>
        <w:rPr>
          <w:rFonts w:hint="cs"/>
          <w:rtl/>
        </w:rPr>
        <w:t>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0149E2">
      <w:pPr>
        <w:rPr>
          <w:rtl/>
        </w:rPr>
      </w:pPr>
      <w:r w:rsidRPr="00E8235D">
        <w:rPr>
          <w:rtl/>
        </w:rPr>
        <w:t>בסדר,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כותבים, כותבים. אני אגיד לך, פעם אחת, באחת ממדינות ערב</w:t>
      </w:r>
      <w:r w:rsidR="00D90493">
        <w:rPr>
          <w:rtl/>
        </w:rPr>
        <w:t xml:space="preserve"> </w:t>
      </w:r>
      <w:r w:rsidRPr="00E8235D">
        <w:rPr>
          <w:rtl/>
        </w:rPr>
        <w:t>כתבתי:</w:t>
      </w:r>
      <w:r w:rsidR="00D90493">
        <w:rPr>
          <w:rtl/>
        </w:rPr>
        <w:t xml:space="preserve"> </w:t>
      </w:r>
      <w:r w:rsidR="000149E2">
        <w:t>Nationality: Palestinian</w:t>
      </w:r>
      <w:r w:rsidRPr="00E8235D">
        <w:rPr>
          <w:rtl/>
        </w:rPr>
        <w:t>,</w:t>
      </w:r>
      <w:r w:rsidR="00D90493">
        <w:rPr>
          <w:rtl/>
        </w:rPr>
        <w:t xml:space="preserve"> </w:t>
      </w:r>
      <w:r w:rsidRPr="00E8235D">
        <w:rPr>
          <w:rtl/>
        </w:rPr>
        <w:t>מחקו</w:t>
      </w:r>
      <w:r w:rsidR="00D90493">
        <w:rPr>
          <w:rtl/>
        </w:rPr>
        <w:t xml:space="preserve"> </w:t>
      </w:r>
      <w:r w:rsidRPr="00E8235D">
        <w:rPr>
          <w:rtl/>
        </w:rPr>
        <w:t>וכתבו:</w:t>
      </w:r>
      <w:r w:rsidR="00D90493">
        <w:rPr>
          <w:rtl/>
        </w:rPr>
        <w:t xml:space="preserve"> </w:t>
      </w:r>
      <w:r w:rsidRPr="00E8235D">
        <w:rPr>
          <w:rtl/>
        </w:rPr>
        <w:t>ישראלי.</w:t>
      </w:r>
      <w:r w:rsidR="00D90493">
        <w:rPr>
          <w:rtl/>
        </w:rPr>
        <w:t xml:space="preserve"> </w:t>
      </w:r>
      <w:r w:rsidRPr="00E8235D">
        <w:rPr>
          <w:rtl/>
        </w:rPr>
        <w:t>במדינה ערבית. אז</w:t>
      </w:r>
      <w:r w:rsidR="00D90493">
        <w:rPr>
          <w:rtl/>
        </w:rPr>
        <w:t xml:space="preserve"> </w:t>
      </w:r>
      <w:r w:rsidRPr="00E8235D">
        <w:rPr>
          <w:rtl/>
        </w:rPr>
        <w:t>כתבתי.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0149E2">
      <w:pPr>
        <w:rPr>
          <w:rtl/>
        </w:rPr>
      </w:pPr>
      <w:r w:rsidRPr="00E8235D">
        <w:rPr>
          <w:rtl/>
        </w:rPr>
        <w:t xml:space="preserve">אני באמריקה כתבתי </w:t>
      </w:r>
      <w:r w:rsidR="000149E2">
        <w:t>Jewish</w:t>
      </w:r>
      <w:r w:rsidRPr="00E8235D">
        <w:rPr>
          <w:rtl/>
        </w:rPr>
        <w:t xml:space="preserve"> ומחקו.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מחקו,</w:t>
      </w:r>
      <w:r w:rsidR="00D90493">
        <w:rPr>
          <w:rtl/>
        </w:rPr>
        <w:t xml:space="preserve"> </w:t>
      </w:r>
      <w:r w:rsidRPr="00E8235D">
        <w:rPr>
          <w:rtl/>
        </w:rPr>
        <w:t>אתה רואה? דברים פורמליים הם דברים פורמליים, אבל עדיין לפי החוק אין</w:t>
      </w:r>
      <w:r w:rsidR="00D90493">
        <w:rPr>
          <w:rtl/>
        </w:rPr>
        <w:t xml:space="preserve"> </w:t>
      </w:r>
      <w:r w:rsidRPr="00E8235D">
        <w:rPr>
          <w:rtl/>
        </w:rPr>
        <w:t>לאום</w:t>
      </w:r>
      <w:r w:rsidR="00D90493">
        <w:rPr>
          <w:rtl/>
        </w:rPr>
        <w:t xml:space="preserve"> </w:t>
      </w:r>
      <w:r w:rsidRPr="00E8235D">
        <w:rPr>
          <w:rtl/>
        </w:rPr>
        <w:t>ישראלי, ועל כן קשה להניח שביטוח לאומי הוא ביטוי שמשקף את המציאות המתרחשת</w:t>
      </w:r>
      <w:r w:rsidR="00D90493">
        <w:rPr>
          <w:rtl/>
        </w:rPr>
        <w:t xml:space="preserve"> </w:t>
      </w:r>
      <w:r w:rsidRPr="00E8235D">
        <w:rPr>
          <w:rtl/>
        </w:rPr>
        <w:t>כאן במדינת ישראל.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מכאן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להעיר,</w:t>
      </w:r>
      <w:r w:rsidR="00D90493">
        <w:rPr>
          <w:rtl/>
        </w:rPr>
        <w:t xml:space="preserve"> </w:t>
      </w: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ראש, על הפגנה של הערבים הבדואים כאן</w:t>
      </w:r>
      <w:r w:rsidR="00D90493">
        <w:rPr>
          <w:rtl/>
        </w:rPr>
        <w:t xml:space="preserve"> </w:t>
      </w:r>
      <w:r w:rsidRPr="00E8235D">
        <w:rPr>
          <w:rtl/>
        </w:rPr>
        <w:t>בחוץ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ולהאיר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עיניה של הכנסת שוב לעובדות יסוד מצערות.</w:t>
      </w:r>
      <w:r w:rsidR="00D90493">
        <w:rPr>
          <w:rtl/>
        </w:rPr>
        <w:t xml:space="preserve"> </w:t>
      </w:r>
      <w:r w:rsidRPr="00E8235D">
        <w:rPr>
          <w:rtl/>
        </w:rPr>
        <w:t>הילדים</w:t>
      </w:r>
      <w:r w:rsidR="00D90493">
        <w:rPr>
          <w:rtl/>
        </w:rPr>
        <w:t xml:space="preserve"> </w:t>
      </w:r>
      <w:r w:rsidRPr="00E8235D">
        <w:rPr>
          <w:rtl/>
        </w:rPr>
        <w:t>הבדואים</w:t>
      </w:r>
      <w:r w:rsidR="00D90493">
        <w:rPr>
          <w:rtl/>
        </w:rPr>
        <w:t xml:space="preserve"> </w:t>
      </w:r>
      <w:r w:rsidRPr="00E8235D">
        <w:rPr>
          <w:rtl/>
        </w:rPr>
        <w:t>מוסעים</w:t>
      </w:r>
      <w:r w:rsidR="00D90493">
        <w:rPr>
          <w:rtl/>
        </w:rPr>
        <w:t xml:space="preserve"> </w:t>
      </w:r>
      <w:r w:rsidRPr="00E8235D">
        <w:rPr>
          <w:rtl/>
        </w:rPr>
        <w:t>מדי</w:t>
      </w:r>
      <w:r w:rsidR="00D90493">
        <w:rPr>
          <w:rtl/>
        </w:rPr>
        <w:t xml:space="preserve"> </w:t>
      </w:r>
      <w:r w:rsidRPr="00E8235D">
        <w:rPr>
          <w:rtl/>
        </w:rPr>
        <w:t>יום 70 קילומטר כדי להגיע לבית</w:t>
      </w:r>
      <w:r w:rsidR="00D90493">
        <w:rPr>
          <w:rtl/>
        </w:rPr>
        <w:t>-</w:t>
      </w:r>
      <w:r w:rsidRPr="00E8235D">
        <w:rPr>
          <w:rtl/>
        </w:rPr>
        <w:t>ספר. ילדים בני חמש</w:t>
      </w:r>
      <w:r w:rsidR="00D90493">
        <w:rPr>
          <w:rtl/>
        </w:rPr>
        <w:t xml:space="preserve"> </w:t>
      </w:r>
      <w:r w:rsidRPr="00E8235D">
        <w:rPr>
          <w:rtl/>
        </w:rPr>
        <w:t>נאלצים</w:t>
      </w:r>
      <w:r w:rsidR="00D90493">
        <w:rPr>
          <w:rtl/>
        </w:rPr>
        <w:t xml:space="preserve"> </w:t>
      </w:r>
      <w:r w:rsidRPr="00E8235D">
        <w:rPr>
          <w:rtl/>
        </w:rPr>
        <w:t>לצעוד ברגל 4</w:t>
      </w:r>
      <w:r w:rsidR="00236508">
        <w:rPr>
          <w:rFonts w:hint="cs"/>
          <w:rtl/>
        </w:rPr>
        <w:t>-</w:t>
      </w:r>
      <w:r w:rsidRPr="00E8235D">
        <w:rPr>
          <w:rtl/>
        </w:rPr>
        <w:t>3 קילומטרים ביום כדי להגיע לגן</w:t>
      </w:r>
      <w:r w:rsidR="00D90493">
        <w:rPr>
          <w:rtl/>
        </w:rPr>
        <w:t>-</w:t>
      </w:r>
      <w:r w:rsidRPr="00E8235D">
        <w:rPr>
          <w:rtl/>
        </w:rPr>
        <w:t>חובה. לאוכלוסייה 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65,000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שיעברו ליישובי קבע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נפש</w:t>
      </w:r>
      <w:r>
        <w:rPr>
          <w:rtl/>
        </w:rPr>
        <w:t xml:space="preserve"> </w:t>
      </w:r>
      <w:r w:rsidR="00E8235D" w:rsidRPr="00E8235D">
        <w:rPr>
          <w:rtl/>
        </w:rPr>
        <w:t>אין</w:t>
      </w:r>
      <w:r>
        <w:rPr>
          <w:rtl/>
        </w:rPr>
        <w:t xml:space="preserve"> </w:t>
      </w:r>
      <w:r w:rsidR="00E8235D" w:rsidRPr="00E8235D">
        <w:rPr>
          <w:rtl/>
        </w:rPr>
        <w:t>אפילו</w:t>
      </w:r>
      <w:r>
        <w:rPr>
          <w:rtl/>
        </w:rPr>
        <w:t xml:space="preserve"> </w:t>
      </w:r>
      <w:r w:rsidR="00E8235D" w:rsidRPr="00E8235D">
        <w:rPr>
          <w:rtl/>
        </w:rPr>
        <w:t>בית</w:t>
      </w:r>
      <w:r>
        <w:rPr>
          <w:rtl/>
        </w:rPr>
        <w:t>-</w:t>
      </w:r>
      <w:r w:rsidR="00E8235D" w:rsidRPr="00E8235D">
        <w:rPr>
          <w:rtl/>
        </w:rPr>
        <w:t>ספר</w:t>
      </w:r>
      <w:r>
        <w:rPr>
          <w:rtl/>
        </w:rPr>
        <w:t xml:space="preserve"> </w:t>
      </w:r>
      <w:r w:rsidR="00E8235D" w:rsidRPr="00E8235D">
        <w:rPr>
          <w:rtl/>
        </w:rPr>
        <w:t>תיכון</w:t>
      </w:r>
      <w:r>
        <w:rPr>
          <w:rtl/>
        </w:rPr>
        <w:t xml:space="preserve"> </w:t>
      </w:r>
      <w:r w:rsidR="00E8235D" w:rsidRPr="00E8235D">
        <w:rPr>
          <w:rtl/>
        </w:rPr>
        <w:t>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גדעון</w:t>
      </w:r>
      <w:r w:rsidR="00D90493">
        <w:rPr>
          <w:rtl/>
        </w:rPr>
        <w:t xml:space="preserve"> </w:t>
      </w:r>
      <w:r w:rsidRPr="00E8235D">
        <w:rPr>
          <w:rtl/>
        </w:rPr>
        <w:t>עזרא, ההבדל הוא, שמדינת ישראל הגיעה אל הכפרים האלה, לא</w:t>
      </w:r>
      <w:r w:rsidR="00D90493">
        <w:rPr>
          <w:rtl/>
        </w:rPr>
        <w:t xml:space="preserve"> </w:t>
      </w:r>
      <w:r w:rsidRPr="00E8235D">
        <w:rPr>
          <w:rtl/>
        </w:rPr>
        <w:t>הכפרים האלה הגיעו לאחר קום המדינה. המדינה הוקמה כאשר היישובים האלה היו קיימים.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הם יותר ותיקים מהמדינה, ועל כן המדינה מחויבת, באופן מוסרי, פוליטי, אזרחי,</w:t>
      </w:r>
      <w:r w:rsidR="00D90493">
        <w:rPr>
          <w:rtl/>
        </w:rPr>
        <w:t xml:space="preserve"> </w:t>
      </w:r>
      <w:r w:rsidRPr="00E8235D">
        <w:rPr>
          <w:rtl/>
        </w:rPr>
        <w:t>לעזור להם.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לחיות</w:t>
      </w:r>
      <w:r w:rsidR="00D90493">
        <w:rPr>
          <w:rtl/>
        </w:rPr>
        <w:t xml:space="preserve"> </w:t>
      </w:r>
      <w:r w:rsidRPr="00E8235D">
        <w:rPr>
          <w:rtl/>
        </w:rPr>
        <w:t>בבית,</w:t>
      </w:r>
      <w:r w:rsidR="00D90493">
        <w:rPr>
          <w:rtl/>
        </w:rPr>
        <w:t xml:space="preserve"> </w:t>
      </w:r>
      <w:r w:rsidRPr="00E8235D">
        <w:rPr>
          <w:rtl/>
        </w:rPr>
        <w:t>בכוכב</w:t>
      </w:r>
      <w:r w:rsidR="00D90493">
        <w:rPr>
          <w:rtl/>
        </w:rPr>
        <w:t>-</w:t>
      </w:r>
      <w:r w:rsidRPr="00E8235D">
        <w:rPr>
          <w:rtl/>
        </w:rPr>
        <w:t>יאיר,</w:t>
      </w:r>
      <w:r w:rsidR="00D90493">
        <w:rPr>
          <w:rtl/>
        </w:rPr>
        <w:t xml:space="preserve"> </w:t>
      </w:r>
      <w:r w:rsidRPr="00E8235D">
        <w:rPr>
          <w:rtl/>
        </w:rPr>
        <w:t>ממוזג,</w:t>
      </w:r>
      <w:r w:rsidR="00D90493">
        <w:rPr>
          <w:rtl/>
        </w:rPr>
        <w:t xml:space="preserve"> </w:t>
      </w:r>
      <w:r w:rsidRPr="00E8235D">
        <w:rPr>
          <w:rtl/>
        </w:rPr>
        <w:t>דו</w:t>
      </w:r>
      <w:r w:rsidR="00D90493">
        <w:rPr>
          <w:rtl/>
        </w:rPr>
        <w:t>-</w:t>
      </w:r>
      <w:r w:rsidRPr="00E8235D">
        <w:rPr>
          <w:rtl/>
        </w:rPr>
        <w:t>מפלסי,</w:t>
      </w:r>
      <w:r w:rsidR="00D90493">
        <w:rPr>
          <w:rtl/>
        </w:rPr>
        <w:t xml:space="preserve"> </w:t>
      </w:r>
      <w:r w:rsidRPr="00E8235D">
        <w:rPr>
          <w:rtl/>
        </w:rPr>
        <w:t>תלת</w:t>
      </w:r>
      <w:r w:rsidR="00D90493">
        <w:rPr>
          <w:rtl/>
        </w:rPr>
        <w:t>-</w:t>
      </w:r>
      <w:r w:rsidRPr="00E8235D">
        <w:rPr>
          <w:rtl/>
        </w:rPr>
        <w:t>מפלסי,</w:t>
      </w:r>
      <w:r w:rsidR="00D90493">
        <w:rPr>
          <w:rtl/>
        </w:rPr>
        <w:t xml:space="preserve"> </w:t>
      </w:r>
      <w:r w:rsidRPr="00E8235D">
        <w:rPr>
          <w:rtl/>
        </w:rPr>
        <w:t>ארבע</w:t>
      </w:r>
      <w:r w:rsidR="00D90493">
        <w:rPr>
          <w:rtl/>
        </w:rPr>
        <w:t>-</w:t>
      </w:r>
      <w:r w:rsidRPr="00E8235D">
        <w:rPr>
          <w:rtl/>
        </w:rPr>
        <w:t>מפלסי,</w:t>
      </w:r>
      <w:r w:rsidR="00D90493">
        <w:rPr>
          <w:rtl/>
        </w:rPr>
        <w:t xml:space="preserve"> </w:t>
      </w:r>
      <w:r w:rsidRPr="00E8235D">
        <w:rPr>
          <w:rtl/>
        </w:rPr>
        <w:t>כאשר שם אין מים, אין חשמל, אין בית</w:t>
      </w:r>
      <w:r w:rsidR="00D90493">
        <w:rPr>
          <w:rtl/>
        </w:rPr>
        <w:t>-</w:t>
      </w:r>
      <w:r w:rsidRPr="00E8235D">
        <w:rPr>
          <w:rtl/>
        </w:rPr>
        <w:t>ספר תיכון? מצב לא קל. תודה רבה</w:t>
      </w:r>
      <w:r w:rsidR="00D90493">
        <w:rPr>
          <w:rtl/>
        </w:rPr>
        <w:t xml:space="preserve"> </w:t>
      </w: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מקסים לוי </w:t>
      </w:r>
      <w:r w:rsidR="00D90493">
        <w:rPr>
          <w:rtl/>
        </w:rPr>
        <w:t>–</w:t>
      </w:r>
      <w:r w:rsidRPr="00E8235D">
        <w:rPr>
          <w:rtl/>
        </w:rPr>
        <w:t xml:space="preserve"> אינו נוכח.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עוזי לנדאו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משה גפני,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איוב קרא, חבר הכנסת מיכאל קליינר</w:t>
      </w:r>
      <w:r w:rsidR="00D90493">
        <w:rPr>
          <w:rtl/>
        </w:rPr>
        <w:t xml:space="preserve"> </w:t>
      </w:r>
      <w:r w:rsidRPr="00E8235D">
        <w:rPr>
          <w:rtl/>
        </w:rPr>
        <w:t>וחבר הכנסת מוחמד ברכה.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הלאה.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קליינר לפחות ישנו. חבר הכנסת עסאם מח'ול, חברת הכנסת ציפי לבני.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גברתי השרה, אני תומך בהצעות החוק</w:t>
      </w:r>
      <w:r w:rsidR="00D90493">
        <w:rPr>
          <w:rtl/>
        </w:rPr>
        <w:t xml:space="preserve"> </w:t>
      </w:r>
      <w:r w:rsidRPr="00E8235D">
        <w:rPr>
          <w:rtl/>
        </w:rPr>
        <w:t>הללו.</w:t>
      </w:r>
      <w:r w:rsidR="00D90493">
        <w:rPr>
          <w:rtl/>
        </w:rPr>
        <w:t xml:space="preserve"> </w:t>
      </w:r>
      <w:r w:rsidRPr="00E8235D">
        <w:rPr>
          <w:rtl/>
        </w:rPr>
        <w:t>אני חושב, שמן הדין שחברה תעזור לחלש, וודאי שהיא חייבת לעזור לנכים.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 בהצעות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לכנסת, שמה שהתרחש כאן, לפני שהחוק הזה</w:t>
      </w:r>
      <w:r w:rsidR="00D90493">
        <w:rPr>
          <w:rtl/>
        </w:rPr>
        <w:t xml:space="preserve"> </w:t>
      </w:r>
      <w:r w:rsidRPr="00E8235D">
        <w:rPr>
          <w:rtl/>
        </w:rPr>
        <w:t>עלה,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מוסיף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לכנסת, מכמה סיבות:</w:t>
      </w:r>
      <w:r w:rsidR="00D90493">
        <w:rPr>
          <w:rtl/>
        </w:rPr>
        <w:t xml:space="preserve"> </w:t>
      </w:r>
      <w:r w:rsidRPr="00E8235D">
        <w:rPr>
          <w:rtl/>
        </w:rPr>
        <w:t>א. היושב</w:t>
      </w:r>
      <w:r w:rsidR="00D90493">
        <w:rPr>
          <w:rtl/>
        </w:rPr>
        <w:t>-</w:t>
      </w:r>
      <w:r w:rsidRPr="00E8235D">
        <w:rPr>
          <w:rtl/>
        </w:rPr>
        <w:t>ראש החליט, על</w:t>
      </w:r>
      <w:r w:rsidR="00D90493">
        <w:rPr>
          <w:rtl/>
        </w:rPr>
        <w:t>-</w:t>
      </w:r>
      <w:r w:rsidRPr="00E8235D">
        <w:rPr>
          <w:rtl/>
        </w:rPr>
        <w:t>פי סדר</w:t>
      </w:r>
      <w:r w:rsidR="00D90493">
        <w:rPr>
          <w:rtl/>
        </w:rPr>
        <w:t>-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שמובא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ולאחר מכן, מכיוון ששני חברי הכנסת המציעים לא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באותה</w:t>
      </w:r>
      <w:r w:rsidR="00D90493">
        <w:rPr>
          <w:rtl/>
        </w:rPr>
        <w:t xml:space="preserve"> </w:t>
      </w:r>
      <w:r w:rsidRPr="00E8235D">
        <w:rPr>
          <w:rtl/>
        </w:rPr>
        <w:t>עת, עניינם יבוא לפנים משורת הדין לאחר ההצבעה על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בלבד.</w:t>
      </w:r>
      <w:r w:rsidR="00D90493">
        <w:rPr>
          <w:rtl/>
        </w:rPr>
        <w:t xml:space="preserve"> </w:t>
      </w:r>
      <w:r w:rsidRPr="00E8235D">
        <w:rPr>
          <w:rtl/>
        </w:rPr>
        <w:t>והתחילה כאן מהומה, ויושב</w:t>
      </w:r>
      <w:r w:rsidR="00D90493">
        <w:rPr>
          <w:rtl/>
        </w:rPr>
        <w:t>-</w:t>
      </w:r>
      <w:r w:rsidRPr="00E8235D">
        <w:rPr>
          <w:rtl/>
        </w:rPr>
        <w:t>ראש הקואליציה, כמעט בברוטליות, לא אפשר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  <w:r w:rsidR="00D90493">
        <w:rPr>
          <w:rtl/>
        </w:rPr>
        <w:t xml:space="preserve"> </w:t>
      </w:r>
      <w:r w:rsidRPr="00E8235D">
        <w:rPr>
          <w:rtl/>
        </w:rPr>
        <w:t>הסיבה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נורא פשוטה:</w:t>
      </w:r>
      <w:r w:rsidR="00D90493">
        <w:rPr>
          <w:rtl/>
        </w:rPr>
        <w:t xml:space="preserve"> </w:t>
      </w:r>
      <w:r w:rsidRPr="00E8235D">
        <w:rPr>
          <w:rtl/>
        </w:rPr>
        <w:t>מכיוון שרוב חברי הכנסת המתמידים שהיו נוכחים</w:t>
      </w:r>
      <w:r w:rsidR="00D90493">
        <w:rPr>
          <w:rtl/>
        </w:rPr>
        <w:t xml:space="preserve"> </w:t>
      </w:r>
      <w:r w:rsidRPr="00E8235D">
        <w:rPr>
          <w:rtl/>
        </w:rPr>
        <w:t>באולם, מתנגדים לחוק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נוסף:</w:t>
      </w:r>
      <w:r w:rsidR="00D90493">
        <w:rPr>
          <w:rtl/>
        </w:rPr>
        <w:t xml:space="preserve"> </w:t>
      </w:r>
      <w:r w:rsidRPr="00E8235D">
        <w:rPr>
          <w:rtl/>
        </w:rPr>
        <w:t>לנהל</w:t>
      </w:r>
      <w:r w:rsidR="00D90493">
        <w:rPr>
          <w:rtl/>
        </w:rPr>
        <w:t xml:space="preserve"> </w:t>
      </w:r>
      <w:r w:rsidRPr="00E8235D">
        <w:rPr>
          <w:rtl/>
        </w:rPr>
        <w:t>מלחמה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הקואליציה, כאשר בקווי היסוד של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מופיע</w:t>
      </w:r>
      <w:r w:rsidR="00D90493">
        <w:rPr>
          <w:rtl/>
        </w:rPr>
        <w:t xml:space="preserve"> </w:t>
      </w:r>
      <w:r w:rsidRPr="00E8235D">
        <w:rPr>
          <w:rtl/>
        </w:rPr>
        <w:t>שראש הממשלה יקים ועדה שתדון בחקיקת חוקי</w:t>
      </w:r>
      <w:r w:rsidR="00D90493">
        <w:rPr>
          <w:rtl/>
        </w:rPr>
        <w:t>-</w:t>
      </w:r>
      <w:r w:rsidRPr="00E8235D">
        <w:rPr>
          <w:rtl/>
        </w:rPr>
        <w:t xml:space="preserve">יסוד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אליעזר</w:t>
      </w:r>
      <w:r w:rsidR="00D90493">
        <w:rPr>
          <w:rtl/>
        </w:rPr>
        <w:t xml:space="preserve"> </w:t>
      </w:r>
      <w:r w:rsidRPr="00E8235D">
        <w:rPr>
          <w:rtl/>
        </w:rPr>
        <w:t>כהן, אני מכבד את מה שאתה עושה. מה משמעות חוקה? שצריך שתהיה הסכמה רחבה בעם, וזה</w:t>
      </w:r>
      <w:r w:rsidR="00D90493">
        <w:rPr>
          <w:rtl/>
        </w:rPr>
        <w:t xml:space="preserve"> </w:t>
      </w:r>
      <w:r w:rsidRPr="00E8235D">
        <w:rPr>
          <w:rtl/>
        </w:rPr>
        <w:t>לא דבר שיבוא במחלוקת.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מחצית חוקי</w:t>
      </w:r>
      <w:r w:rsidR="00D90493">
        <w:rPr>
          <w:rtl/>
        </w:rPr>
        <w:t>-</w:t>
      </w:r>
      <w:r w:rsidRPr="00E8235D">
        <w:rPr>
          <w:rtl/>
        </w:rPr>
        <w:t>היסוד אינם חוקתיים. צריך לדון בכך.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בוודאי,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מסכים</w:t>
      </w:r>
      <w:r w:rsidR="00D90493">
        <w:rPr>
          <w:rtl/>
        </w:rPr>
        <w:t xml:space="preserve"> </w:t>
      </w:r>
      <w:r w:rsidRPr="00E8235D">
        <w:rPr>
          <w:rtl/>
        </w:rPr>
        <w:t>לחלוטין.</w:t>
      </w:r>
      <w:r w:rsidR="00D90493">
        <w:rPr>
          <w:rtl/>
        </w:rPr>
        <w:t xml:space="preserve"> </w:t>
      </w:r>
      <w:r w:rsidRPr="00E8235D">
        <w:rPr>
          <w:rtl/>
        </w:rPr>
        <w:t>תראו מה עושה הכנסת, איזה ביזיון היא גורמת</w:t>
      </w:r>
      <w:r w:rsidR="00D90493">
        <w:rPr>
          <w:rtl/>
        </w:rPr>
        <w:t xml:space="preserve"> </w:t>
      </w:r>
      <w:r w:rsidRPr="00E8235D">
        <w:rPr>
          <w:rtl/>
        </w:rPr>
        <w:t>לכולם: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שהיה רוב להפילו. בא יושב</w:t>
      </w:r>
      <w:r w:rsidR="00D90493">
        <w:rPr>
          <w:rtl/>
        </w:rPr>
        <w:t>-</w:t>
      </w:r>
      <w:r w:rsidRPr="00E8235D">
        <w:rPr>
          <w:rtl/>
        </w:rPr>
        <w:t>ראש הקואליציה,</w:t>
      </w:r>
      <w:r w:rsidR="00D90493">
        <w:rPr>
          <w:rtl/>
        </w:rPr>
        <w:t xml:space="preserve"> </w:t>
      </w:r>
      <w:r w:rsidRPr="00E8235D">
        <w:rPr>
          <w:rtl/>
        </w:rPr>
        <w:t>שמייצג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 ומנהל פה מאבק אימים נגד עצמו, נגד ראש הממשלה. ראש</w:t>
      </w:r>
      <w:r w:rsidR="00D90493">
        <w:rPr>
          <w:rtl/>
        </w:rPr>
        <w:t xml:space="preserve"> </w:t>
      </w:r>
      <w:r w:rsidRPr="00E8235D">
        <w:rPr>
          <w:rtl/>
        </w:rPr>
        <w:t>הממשלה אומר שוועדה ציבורית צריכה לדון בעניין הזה ולהגיע להסכמה. איזה ערך אזרחי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יראו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>-</w:t>
      </w:r>
      <w:r w:rsidRPr="00E8235D">
        <w:rPr>
          <w:rtl/>
        </w:rPr>
        <w:t>יסוד</w:t>
      </w:r>
      <w:r w:rsidR="00D90493">
        <w:rPr>
          <w:rtl/>
        </w:rPr>
        <w:t xml:space="preserve"> </w:t>
      </w:r>
      <w:r w:rsidRPr="00E8235D">
        <w:rPr>
          <w:rtl/>
        </w:rPr>
        <w:t>שיתקבל</w:t>
      </w:r>
      <w:r w:rsidR="00D90493">
        <w:rPr>
          <w:rtl/>
        </w:rPr>
        <w:t xml:space="preserve"> </w:t>
      </w:r>
      <w:r w:rsidRPr="00E8235D">
        <w:rPr>
          <w:rtl/>
        </w:rPr>
        <w:t>בדרך כזאת? מלחמה בין חברי הכנסת, בניגוד</w:t>
      </w:r>
      <w:r w:rsidR="00D90493">
        <w:rPr>
          <w:rtl/>
        </w:rPr>
        <w:t xml:space="preserve"> </w:t>
      </w:r>
      <w:r w:rsidRPr="00E8235D">
        <w:rPr>
          <w:rtl/>
        </w:rPr>
        <w:t>מוחלט</w:t>
      </w:r>
      <w:r w:rsidR="00D90493">
        <w:rPr>
          <w:rtl/>
        </w:rPr>
        <w:t xml:space="preserve"> </w:t>
      </w:r>
      <w:r w:rsidRPr="00E8235D">
        <w:rPr>
          <w:rtl/>
        </w:rPr>
        <w:t>לתקנון,</w:t>
      </w:r>
      <w:r w:rsidR="00D90493">
        <w:rPr>
          <w:rtl/>
        </w:rPr>
        <w:t xml:space="preserve"> </w:t>
      </w:r>
      <w:r w:rsidRPr="00E8235D">
        <w:rPr>
          <w:rtl/>
        </w:rPr>
        <w:t>בברוטליות</w:t>
      </w:r>
      <w:r w:rsidR="00D90493">
        <w:rPr>
          <w:rtl/>
        </w:rPr>
        <w:t xml:space="preserve"> </w:t>
      </w:r>
      <w:r w:rsidRPr="00E8235D">
        <w:rPr>
          <w:rtl/>
        </w:rPr>
        <w:t>כלפי היושב</w:t>
      </w:r>
      <w:r w:rsidR="00D90493">
        <w:rPr>
          <w:rtl/>
        </w:rPr>
        <w:t>-</w:t>
      </w:r>
      <w:r w:rsidRPr="00E8235D">
        <w:rPr>
          <w:rtl/>
        </w:rPr>
        <w:t>ראש, ללא הסכמה, בניגוד לעמדת ראש הממשלה,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לקווי</w:t>
      </w:r>
      <w:r w:rsidR="00D90493">
        <w:rPr>
          <w:rtl/>
        </w:rPr>
        <w:t xml:space="preserve"> 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של הממשלה, על דבר שצריך לגביו הסכמה רחבה. איזה ערך, איזה</w:t>
      </w:r>
      <w:r w:rsidR="00D90493">
        <w:rPr>
          <w:rtl/>
        </w:rPr>
        <w:t xml:space="preserve"> </w:t>
      </w:r>
      <w:r w:rsidRPr="00E8235D">
        <w:rPr>
          <w:rtl/>
        </w:rPr>
        <w:t>טעם,</w:t>
      </w:r>
      <w:r w:rsidR="00D90493">
        <w:rPr>
          <w:rtl/>
        </w:rPr>
        <w:t xml:space="preserve"> </w:t>
      </w:r>
      <w:r w:rsidRPr="00E8235D">
        <w:rPr>
          <w:rtl/>
        </w:rPr>
        <w:t>איזו</w:t>
      </w:r>
      <w:r w:rsidR="00D90493">
        <w:rPr>
          <w:rtl/>
        </w:rPr>
        <w:t xml:space="preserve"> </w:t>
      </w:r>
      <w:r w:rsidRPr="00E8235D">
        <w:rPr>
          <w:rtl/>
        </w:rPr>
        <w:t>צורה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לנו,</w:t>
      </w:r>
      <w:r w:rsidR="00D90493">
        <w:rPr>
          <w:rtl/>
        </w:rPr>
        <w:t xml:space="preserve"> </w:t>
      </w:r>
      <w:r w:rsidRPr="00E8235D">
        <w:rPr>
          <w:rtl/>
        </w:rPr>
        <w:t>שכך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להעביר חוק</w:t>
      </w:r>
      <w:r w:rsidR="00D90493">
        <w:rPr>
          <w:rtl/>
        </w:rPr>
        <w:t>-</w:t>
      </w:r>
      <w:r w:rsidRPr="00E8235D">
        <w:rPr>
          <w:rtl/>
        </w:rPr>
        <w:t>יסוד.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</w:t>
      </w:r>
      <w:r w:rsidR="00D90493">
        <w:rPr>
          <w:rtl/>
        </w:rPr>
        <w:t xml:space="preserve"> </w:t>
      </w:r>
      <w:r w:rsidRPr="00E8235D">
        <w:rPr>
          <w:rtl/>
        </w:rPr>
        <w:t>טכניים,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 אדמיניסטרטיביים, כמו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נשיא</w:t>
      </w:r>
      <w:r w:rsidR="00D90493">
        <w:rPr>
          <w:rtl/>
        </w:rPr>
        <w:t xml:space="preserve"> </w:t>
      </w:r>
      <w:r w:rsidRPr="00E8235D">
        <w:rPr>
          <w:rtl/>
        </w:rPr>
        <w:t>המדינה,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הכנסת,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המשטרה.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</w:t>
      </w:r>
      <w:r w:rsidR="00D90493">
        <w:rPr>
          <w:rtl/>
        </w:rPr>
        <w:t xml:space="preserve"> </w:t>
      </w:r>
      <w:r w:rsidRPr="00E8235D">
        <w:rPr>
          <w:rtl/>
        </w:rPr>
        <w:t>מהותיים, דברים שלגביהם צריכה להיות הסכמה רחבה, ואת זה כולם</w:t>
      </w:r>
      <w:r w:rsidR="00D90493">
        <w:rPr>
          <w:rtl/>
        </w:rPr>
        <w:t xml:space="preserve"> </w:t>
      </w:r>
      <w:r w:rsidRPr="00E8235D">
        <w:rPr>
          <w:rtl/>
        </w:rPr>
        <w:t>אומרים. בארצות</w:t>
      </w:r>
      <w:r w:rsidR="00D90493">
        <w:rPr>
          <w:rtl/>
        </w:rPr>
        <w:t>-</w:t>
      </w:r>
      <w:r w:rsidRPr="00E8235D">
        <w:rPr>
          <w:rtl/>
        </w:rPr>
        <w:t>הברית היה יכול לקרות דבר כזה? במדינה מערבית מתוקנת דמוקרטית היה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יסוד?</w:t>
      </w:r>
      <w:r w:rsidR="00D90493">
        <w:rPr>
          <w:rtl/>
        </w:rPr>
        <w:t xml:space="preserve"> </w:t>
      </w:r>
      <w:r w:rsidRPr="00E8235D">
        <w:rPr>
          <w:rtl/>
        </w:rPr>
        <w:t>האם עולה על דעתו של מישהו, שזוהי צורה שבה מעבירים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יסוד,</w:t>
      </w:r>
      <w:r w:rsidR="00D90493">
        <w:rPr>
          <w:rtl/>
        </w:rPr>
        <w:t xml:space="preserve"> </w:t>
      </w:r>
      <w:r w:rsidRPr="00E8235D">
        <w:rPr>
          <w:rtl/>
        </w:rPr>
        <w:t>במין</w:t>
      </w:r>
      <w:r w:rsidR="00D90493">
        <w:rPr>
          <w:rtl/>
        </w:rPr>
        <w:t xml:space="preserve"> </w:t>
      </w:r>
      <w:r w:rsidRPr="00E8235D">
        <w:rPr>
          <w:rtl/>
        </w:rPr>
        <w:t>מחטף כזה, במין צורה כזאת, בניגוד לעמדת הממשלה, כך אני מקווה,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לקווי</w:t>
      </w:r>
      <w:r w:rsidR="00D90493">
        <w:rPr>
          <w:rtl/>
        </w:rPr>
        <w:t xml:space="preserve"> 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בלי הסכמה, עם מאבק פרלמנטרי, בניגוד לתקנון,</w:t>
      </w:r>
      <w:r w:rsidR="00D90493">
        <w:rPr>
          <w:rtl/>
        </w:rPr>
        <w:t xml:space="preserve"> </w:t>
      </w:r>
      <w:r w:rsidRPr="00E8235D">
        <w:rPr>
          <w:rtl/>
        </w:rPr>
        <w:t>בברוטליות, בגסות רוח.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מותר לי להעיר לך?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ההסכמים הקואליציוניים, לפחות אלה שאנחנו חתומים עליהם, יש התחייבות של</w:t>
      </w:r>
      <w:r w:rsidR="00D90493">
        <w:rPr>
          <w:rtl/>
        </w:rPr>
        <w:t xml:space="preserve"> </w:t>
      </w:r>
      <w:r w:rsidRPr="00E8235D">
        <w:rPr>
          <w:rtl/>
        </w:rPr>
        <w:t>ראש הממשלה להקים ועדה ציבורית בתוך שנה.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בתוך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קמה הוועדה הציבורית </w:t>
      </w:r>
      <w:r w:rsidR="00D90493">
        <w:rPr>
          <w:rtl/>
        </w:rPr>
        <w:t>–</w:t>
      </w:r>
      <w:r w:rsidRPr="00E8235D">
        <w:rPr>
          <w:rtl/>
        </w:rPr>
        <w:t xml:space="preserve"> שלא הקימו אותה, כידוע לך </w:t>
      </w:r>
      <w:r w:rsidR="00D90493">
        <w:rPr>
          <w:rtl/>
        </w:rPr>
        <w:t>–</w:t>
      </w:r>
      <w:r w:rsidRPr="00E8235D">
        <w:rPr>
          <w:rtl/>
        </w:rPr>
        <w:t xml:space="preserve"> הסיעות</w:t>
      </w:r>
      <w:r w:rsidR="00D90493">
        <w:rPr>
          <w:rtl/>
        </w:rPr>
        <w:t xml:space="preserve"> </w:t>
      </w:r>
      <w:r w:rsidRPr="00E8235D">
        <w:rPr>
          <w:rtl/>
        </w:rPr>
        <w:t>חופשיות לקדם את חקיקת חוקי</w:t>
      </w:r>
      <w:r w:rsidR="00D90493">
        <w:rPr>
          <w:rtl/>
        </w:rPr>
        <w:t>-</w:t>
      </w:r>
      <w:r w:rsidRPr="00E8235D">
        <w:rPr>
          <w:rtl/>
        </w:rPr>
        <w:t>היסוד.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להגיד לך, את צודקת לחלוטין, גברתי היושבת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מדויק שזה בניגוד לממשלה ולהסכמים הקואליציוניים.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הולך לומר </w:t>
      </w:r>
      <w:r w:rsidR="00D90493">
        <w:rPr>
          <w:rtl/>
        </w:rPr>
        <w:t>–</w:t>
      </w:r>
      <w:r w:rsidRPr="00E8235D">
        <w:rPr>
          <w:rtl/>
        </w:rPr>
        <w:t xml:space="preserve"> את חברה במפלגה שאיננה מפלגת השלטון.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היא חברה בקואליציה.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אתך על העניין, האם כך מעבירים חוקי</w:t>
      </w:r>
      <w:r w:rsidR="00D90493">
        <w:rPr>
          <w:rtl/>
        </w:rPr>
        <w:t>-</w:t>
      </w:r>
      <w:r w:rsidRPr="00E8235D">
        <w:rPr>
          <w:rtl/>
        </w:rPr>
        <w:t>יסוד, אבל בא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הסיעה שהיא מפלגת השלטון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בסדר, את זה שמעתי.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שהיא</w:t>
      </w:r>
      <w:r>
        <w:rPr>
          <w:rtl/>
        </w:rPr>
        <w:t xml:space="preserve"> </w:t>
      </w:r>
      <w:r w:rsidR="00E8235D" w:rsidRPr="00E8235D">
        <w:rPr>
          <w:rtl/>
        </w:rPr>
        <w:t>סיעתו</w:t>
      </w:r>
      <w:r>
        <w:rPr>
          <w:rtl/>
        </w:rPr>
        <w:t xml:space="preserve"> </w:t>
      </w:r>
      <w:r w:rsidR="00E8235D" w:rsidRPr="00E8235D">
        <w:rPr>
          <w:rtl/>
        </w:rPr>
        <w:t xml:space="preserve">של ראש הממשלה, וראש הממשלה אומר </w:t>
      </w:r>
      <w:r>
        <w:rPr>
          <w:rtl/>
        </w:rPr>
        <w:t>–</w:t>
      </w:r>
      <w:r w:rsidR="00E8235D" w:rsidRPr="00E8235D">
        <w:rPr>
          <w:rtl/>
        </w:rPr>
        <w:t xml:space="preserve"> ובצדק אמר זאת </w:t>
      </w:r>
      <w:r>
        <w:rPr>
          <w:rtl/>
        </w:rPr>
        <w:t>–</w:t>
      </w:r>
      <w:r w:rsidR="00E8235D" w:rsidRPr="00E8235D">
        <w:rPr>
          <w:rtl/>
        </w:rPr>
        <w:t xml:space="preserve"> שאלה</w:t>
      </w:r>
      <w:r>
        <w:rPr>
          <w:rtl/>
        </w:rPr>
        <w:t xml:space="preserve"> </w:t>
      </w:r>
      <w:r w:rsidR="00E8235D" w:rsidRPr="00E8235D">
        <w:rPr>
          <w:rtl/>
        </w:rPr>
        <w:t>קווי</w:t>
      </w:r>
      <w:r>
        <w:rPr>
          <w:rtl/>
        </w:rPr>
        <w:t xml:space="preserve"> </w:t>
      </w:r>
      <w:r w:rsidR="00E8235D" w:rsidRPr="00E8235D">
        <w:rPr>
          <w:rtl/>
        </w:rPr>
        <w:t>היסוד,</w:t>
      </w:r>
      <w:r>
        <w:rPr>
          <w:rtl/>
        </w:rPr>
        <w:t xml:space="preserve"> </w:t>
      </w:r>
      <w:r w:rsidR="00E8235D" w:rsidRPr="00E8235D">
        <w:rPr>
          <w:rtl/>
        </w:rPr>
        <w:t>שצריך</w:t>
      </w:r>
      <w:r>
        <w:rPr>
          <w:rtl/>
        </w:rPr>
        <w:t xml:space="preserve"> </w:t>
      </w:r>
      <w:r w:rsidR="00E8235D" w:rsidRPr="00E8235D">
        <w:rPr>
          <w:rtl/>
        </w:rPr>
        <w:t>להקים</w:t>
      </w:r>
      <w:r>
        <w:rPr>
          <w:rtl/>
        </w:rPr>
        <w:t xml:space="preserve"> </w:t>
      </w:r>
      <w:r w:rsidR="00E8235D" w:rsidRPr="00E8235D">
        <w:rPr>
          <w:rtl/>
        </w:rPr>
        <w:t>ועדה</w:t>
      </w:r>
      <w:r>
        <w:rPr>
          <w:rtl/>
        </w:rPr>
        <w:t xml:space="preserve"> </w:t>
      </w:r>
      <w:r w:rsidR="00E8235D" w:rsidRPr="00E8235D">
        <w:rPr>
          <w:rtl/>
        </w:rPr>
        <w:t>ציבורית.</w:t>
      </w:r>
      <w:r>
        <w:rPr>
          <w:rtl/>
        </w:rPr>
        <w:t xml:space="preserve"> </w:t>
      </w:r>
      <w:r w:rsidR="00E8235D" w:rsidRPr="00E8235D">
        <w:rPr>
          <w:rtl/>
        </w:rPr>
        <w:t>אני לא בקואליציה, אבל אני בעד הקמת</w:t>
      </w:r>
      <w:r>
        <w:rPr>
          <w:rtl/>
        </w:rPr>
        <w:t xml:space="preserve"> </w:t>
      </w:r>
      <w:r w:rsidR="00E8235D" w:rsidRPr="00E8235D">
        <w:rPr>
          <w:rtl/>
        </w:rPr>
        <w:t>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שכבר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לה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ראש.</w:t>
      </w:r>
      <w:r w:rsidR="00D90493">
        <w:rPr>
          <w:rtl/>
        </w:rPr>
        <w:t xml:space="preserve"> </w:t>
      </w:r>
      <w:r w:rsidRPr="00E8235D">
        <w:rPr>
          <w:rtl/>
        </w:rPr>
        <w:t>בחרו יושב</w:t>
      </w:r>
      <w:r w:rsidR="00D90493">
        <w:rPr>
          <w:rtl/>
        </w:rPr>
        <w:t>-</w:t>
      </w:r>
      <w:r w:rsidRPr="00E8235D">
        <w:rPr>
          <w:rtl/>
        </w:rPr>
        <w:t>ראש, אבל לא הקימו את</w:t>
      </w:r>
      <w:r w:rsidR="00D90493">
        <w:rPr>
          <w:rtl/>
        </w:rPr>
        <w:t xml:space="preserve"> </w:t>
      </w:r>
      <w:r w:rsidRPr="00E8235D">
        <w:rPr>
          <w:rtl/>
        </w:rPr>
        <w:t>הוועדה. בחרו מישהו מאוניברסיטת בר</w:t>
      </w:r>
      <w:r w:rsidR="00D90493">
        <w:rPr>
          <w:rtl/>
        </w:rPr>
        <w:t>-</w:t>
      </w:r>
      <w:r w:rsidRPr="00E8235D">
        <w:rPr>
          <w:rtl/>
        </w:rPr>
        <w:t>אילן.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מישהו נתן הסכמתו להיות היושב</w:t>
      </w:r>
      <w:r w:rsidR="00D90493">
        <w:rPr>
          <w:rtl/>
        </w:rPr>
        <w:t>-</w:t>
      </w:r>
      <w:r w:rsidRPr="00E8235D">
        <w:rPr>
          <w:rtl/>
        </w:rPr>
        <w:t>ראש? הוועדה לא קמה.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עדיין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קמה,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אבל איזו צורה יש לכך? כך רוצים שהכנסת</w:t>
      </w:r>
      <w:r w:rsidR="00D90493">
        <w:rPr>
          <w:rtl/>
        </w:rPr>
        <w:t xml:space="preserve"> </w:t>
      </w:r>
      <w:r w:rsidRPr="00E8235D">
        <w:rPr>
          <w:rtl/>
        </w:rPr>
        <w:t>תעמוד בפני הציבור? כך מעבירים את חוקי</w:t>
      </w:r>
      <w:r w:rsidR="00D90493">
        <w:rPr>
          <w:rtl/>
        </w:rPr>
        <w:t>-</w:t>
      </w:r>
      <w:r w:rsidRPr="00E8235D">
        <w:rPr>
          <w:rtl/>
        </w:rPr>
        <w:t>היסוד? זו הדרך? מי יאמין לנו בכלל?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צחי הנגבי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שבעה</w:t>
      </w:r>
      <w:r w:rsidR="00D90493">
        <w:rPr>
          <w:rtl/>
        </w:rPr>
        <w:t xml:space="preserve"> </w:t>
      </w:r>
      <w:r w:rsidRPr="00E8235D">
        <w:rPr>
          <w:rtl/>
        </w:rPr>
        <w:t>דיונים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החוקה, שעות על גבי שעות. אתה יכול להתנגד</w:t>
      </w:r>
      <w:r w:rsidR="00D90493">
        <w:rPr>
          <w:rtl/>
        </w:rPr>
        <w:t xml:space="preserve"> </w:t>
      </w:r>
      <w:r w:rsidRPr="00E8235D">
        <w:rPr>
          <w:rtl/>
        </w:rPr>
        <w:t>לחוק, אבל דנו בכך.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מחטף.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צחי הנגבי, מבחינת הבאת החוק לקריאה ראשונה, הדבר נעשה כדין, נעשה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התקנון.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מלין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כך,</w:t>
      </w:r>
      <w:r w:rsidR="00D90493">
        <w:rPr>
          <w:rtl/>
        </w:rPr>
        <w:t xml:space="preserve"> </w:t>
      </w:r>
      <w:r w:rsidRPr="00E8235D">
        <w:rPr>
          <w:rtl/>
        </w:rPr>
        <w:t>לא זה מה שעומד לדיון. אני מדבר על מחטף</w:t>
      </w:r>
      <w:r w:rsidR="00D90493">
        <w:rPr>
          <w:rtl/>
        </w:rPr>
        <w:t xml:space="preserve"> </w:t>
      </w:r>
      <w:r w:rsidRPr="00E8235D">
        <w:rPr>
          <w:rtl/>
        </w:rPr>
        <w:t>ציבורי, לא מחטף תקנוני. זה מה שאני מסביר.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צחי הנגבי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איפה מחטף? שנה שלמה אנו עוסקים בכך.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צחי הנגבי, מאוד תומך בחוקי</w:t>
      </w:r>
      <w:r w:rsidR="00D90493">
        <w:rPr>
          <w:rtl/>
        </w:rPr>
        <w:t>-</w:t>
      </w:r>
      <w:r w:rsidRPr="00E8235D">
        <w:rPr>
          <w:rtl/>
        </w:rPr>
        <w:t>יסוד, לא חשוב אילו. זה ויכוח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צחי הנגבי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 בחוקים טובים.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ויכוח אחר, על כך נתווכח במרכז הליכוד.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צחי הנגבי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אני יכול להבין מכך שאתה מצטרף למרכז הליכוד?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גפני, לצערי הזמן שלך תם.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לא, פשוט אעביר את מרכז הליכוד אלי.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גפני, אתה צריך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גזלת מאתנו את כל היום, חבר הכנסת גפני. כל היום דיברת.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יש לי זמן.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זמנך נגמר.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משפט לסיום וזהו.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לחבר הכנסת הנגבי, אדוני שר המשפטים לשעבר, אני מדבר על</w:t>
      </w:r>
      <w:r w:rsidR="00D90493">
        <w:rPr>
          <w:rtl/>
        </w:rPr>
        <w:t xml:space="preserve"> </w:t>
      </w: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התחייב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מקים ועדה ציבורית. זה מופיע בקווי היסוד של</w:t>
      </w:r>
      <w:r w:rsidR="00D90493">
        <w:rPr>
          <w:rtl/>
        </w:rPr>
        <w:t xml:space="preserve"> </w:t>
      </w:r>
      <w:r w:rsidRPr="00E8235D">
        <w:rPr>
          <w:rtl/>
        </w:rPr>
        <w:t>הממשלה.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היית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לבוא</w:t>
      </w:r>
      <w:r w:rsidR="00D90493">
        <w:rPr>
          <w:rtl/>
        </w:rPr>
        <w:t xml:space="preserve"> </w:t>
      </w:r>
      <w:r w:rsidRPr="00E8235D">
        <w:rPr>
          <w:rtl/>
        </w:rPr>
        <w:t>לכאן ולומר, אני חייב שחוק</w:t>
      </w:r>
      <w:r w:rsidR="00D90493">
        <w:rPr>
          <w:rtl/>
        </w:rPr>
        <w:t>-</w:t>
      </w:r>
      <w:r w:rsidRPr="00E8235D">
        <w:rPr>
          <w:rtl/>
        </w:rPr>
        <w:t>היסוד יעבור, ואין לי</w:t>
      </w:r>
      <w:r w:rsidR="00D90493">
        <w:rPr>
          <w:rtl/>
        </w:rPr>
        <w:t xml:space="preserve"> </w:t>
      </w:r>
      <w:r w:rsidRPr="00E8235D">
        <w:rPr>
          <w:rtl/>
        </w:rPr>
        <w:t>טענות</w:t>
      </w:r>
      <w:r w:rsidR="00D90493">
        <w:rPr>
          <w:rtl/>
        </w:rPr>
        <w:t xml:space="preserve"> </w:t>
      </w:r>
      <w:r w:rsidRPr="00E8235D">
        <w:rPr>
          <w:rtl/>
        </w:rPr>
        <w:t>אליך;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טענות</w:t>
      </w:r>
      <w:r w:rsidR="00D90493">
        <w:rPr>
          <w:rtl/>
        </w:rPr>
        <w:t xml:space="preserve"> </w:t>
      </w:r>
      <w:r w:rsidRPr="00E8235D">
        <w:rPr>
          <w:rtl/>
        </w:rPr>
        <w:t>אליך,</w:t>
      </w:r>
      <w:r w:rsidR="00D90493">
        <w:rPr>
          <w:rtl/>
        </w:rPr>
        <w:t xml:space="preserve"> </w:t>
      </w:r>
      <w:r w:rsidRPr="00E8235D">
        <w:rPr>
          <w:rtl/>
        </w:rPr>
        <w:t>אבל במקום אחר, לא בכנסת. אבל יושב</w:t>
      </w:r>
      <w:r w:rsidR="00D90493">
        <w:rPr>
          <w:rtl/>
        </w:rPr>
        <w:t>-</w:t>
      </w:r>
      <w:r w:rsidRPr="00E8235D">
        <w:rPr>
          <w:rtl/>
        </w:rPr>
        <w:t>ראש סיעת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אחת, שראש הממשלה שלו </w:t>
      </w:r>
      <w:r w:rsidR="00D90493">
        <w:rPr>
          <w:rtl/>
        </w:rPr>
        <w:t>–</w:t>
      </w:r>
      <w:r w:rsidRPr="00E8235D">
        <w:rPr>
          <w:rtl/>
        </w:rPr>
        <w:t xml:space="preserve"> של כולנו בעצם, אבל הוא מהסיעה שלו </w:t>
      </w:r>
      <w:r w:rsidR="00D90493">
        <w:rPr>
          <w:rtl/>
        </w:rPr>
        <w:t>–</w:t>
      </w:r>
      <w:r w:rsidRPr="00E8235D">
        <w:rPr>
          <w:rtl/>
        </w:rPr>
        <w:t xml:space="preserve"> התחייב בקווי</w:t>
      </w:r>
      <w:r w:rsidR="00D90493">
        <w:rPr>
          <w:rtl/>
        </w:rPr>
        <w:t xml:space="preserve"> </w:t>
      </w:r>
      <w:r w:rsidRPr="00E8235D">
        <w:rPr>
          <w:rtl/>
        </w:rPr>
        <w:t>היסוד של הממשלה, שחוקי</w:t>
      </w:r>
      <w:r w:rsidR="00D90493">
        <w:rPr>
          <w:rtl/>
        </w:rPr>
        <w:t>-</w:t>
      </w:r>
      <w:r w:rsidRPr="00E8235D">
        <w:rPr>
          <w:rtl/>
        </w:rPr>
        <w:t>יסוד יעברו בהסכמה על</w:t>
      </w:r>
      <w:r w:rsidR="00D90493">
        <w:rPr>
          <w:rtl/>
        </w:rPr>
        <w:t>-</w:t>
      </w:r>
      <w:r w:rsidRPr="00E8235D">
        <w:rPr>
          <w:rtl/>
        </w:rPr>
        <w:t>ידי ועדה ציבורית, ועל זה מנהלים פה</w:t>
      </w:r>
      <w:r w:rsidR="00D90493">
        <w:rPr>
          <w:rtl/>
        </w:rPr>
        <w:t xml:space="preserve"> </w:t>
      </w:r>
      <w:r w:rsidRPr="00E8235D">
        <w:rPr>
          <w:rtl/>
        </w:rPr>
        <w:t>מלחמה ברוטלית כזאת? אפילו לך זה לא מתאים.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רבה. חבר הכנסת איוב קרא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מיכאל קליינר, ואחריו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מוחמד ברכה, חבר הכנסת עסאם מח'ול וחברת הכנסת ציפי לבני.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חברי הכנסת, בד בבד עם ההתפרקות המדינית שלנו, התפרקותנו</w:t>
      </w:r>
      <w:r w:rsidR="00D90493">
        <w:rPr>
          <w:rtl/>
        </w:rPr>
        <w:t xml:space="preserve"> </w:t>
      </w:r>
      <w:r w:rsidRPr="00E8235D">
        <w:rPr>
          <w:rtl/>
        </w:rPr>
        <w:t>מהנכסים</w:t>
      </w:r>
      <w:r w:rsidR="00D90493">
        <w:rPr>
          <w:rtl/>
        </w:rPr>
        <w:t xml:space="preserve"> </w:t>
      </w:r>
      <w:r w:rsidRPr="00E8235D">
        <w:rPr>
          <w:rtl/>
        </w:rPr>
        <w:t>המדיניים,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התפרקות</w:t>
      </w:r>
      <w:r w:rsidR="00D90493">
        <w:rPr>
          <w:rtl/>
        </w:rPr>
        <w:t xml:space="preserve"> </w:t>
      </w:r>
      <w:r w:rsidRPr="00E8235D">
        <w:rPr>
          <w:rtl/>
        </w:rPr>
        <w:t>כללית,</w:t>
      </w:r>
      <w:r w:rsidR="00D90493">
        <w:rPr>
          <w:rtl/>
        </w:rPr>
        <w:t xml:space="preserve"> </w:t>
      </w:r>
      <w:r w:rsidRPr="00E8235D">
        <w:rPr>
          <w:rtl/>
        </w:rPr>
        <w:t>הייתי אומר, של המשטר הישראלי, ומה</w:t>
      </w:r>
      <w:r w:rsidR="00D90493">
        <w:rPr>
          <w:rtl/>
        </w:rPr>
        <w:t xml:space="preserve"> </w:t>
      </w:r>
      <w:r w:rsidRPr="00E8235D">
        <w:rPr>
          <w:rtl/>
        </w:rPr>
        <w:t>שמתגלה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מחזה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חוסר</w:t>
      </w:r>
      <w:r w:rsidR="00D90493">
        <w:rPr>
          <w:rtl/>
        </w:rPr>
        <w:t xml:space="preserve"> </w:t>
      </w:r>
      <w:r w:rsidRPr="00E8235D">
        <w:rPr>
          <w:rtl/>
        </w:rPr>
        <w:t>אחריות</w:t>
      </w:r>
      <w:r w:rsidR="00D90493">
        <w:rPr>
          <w:rtl/>
        </w:rPr>
        <w:t xml:space="preserve"> 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טוטלי</w:t>
      </w:r>
      <w:r w:rsidR="00D90493">
        <w:rPr>
          <w:rtl/>
        </w:rPr>
        <w:t xml:space="preserve"> </w:t>
      </w:r>
      <w:r w:rsidRPr="00E8235D">
        <w:rPr>
          <w:rtl/>
        </w:rPr>
        <w:t>בתחום</w:t>
      </w:r>
      <w:r w:rsidR="00D90493">
        <w:rPr>
          <w:rtl/>
        </w:rPr>
        <w:t xml:space="preserve"> </w:t>
      </w:r>
      <w:r w:rsidRPr="00E8235D">
        <w:rPr>
          <w:rtl/>
        </w:rPr>
        <w:t>הכלכלי</w:t>
      </w:r>
      <w:r w:rsidR="00D90493">
        <w:rPr>
          <w:rtl/>
        </w:rPr>
        <w:t>-</w:t>
      </w:r>
      <w:r w:rsidRPr="00E8235D">
        <w:rPr>
          <w:rtl/>
        </w:rPr>
        <w:t>החברתי.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דנים</w:t>
      </w:r>
      <w:r w:rsidR="00D90493">
        <w:rPr>
          <w:rtl/>
        </w:rPr>
        <w:t xml:space="preserve"> </w:t>
      </w:r>
      <w:r w:rsidRPr="00E8235D">
        <w:rPr>
          <w:rtl/>
        </w:rPr>
        <w:t>בהצעות חוק שאחת לאחת הן ראויות לתמיכה. גם ההצעה של יורי שטרן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מצוינת,</w:t>
      </w:r>
      <w:r w:rsidR="00D90493">
        <w:rPr>
          <w:rtl/>
        </w:rPr>
        <w:t xml:space="preserve"> </w:t>
      </w:r>
      <w:r w:rsidRPr="00E8235D">
        <w:rPr>
          <w:rtl/>
        </w:rPr>
        <w:t>אני בעדה בכל לבי, היא צודקת, היא נכונה, אני יכול לתמוך בכל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נימוקיה </w:t>
      </w:r>
      <w:r w:rsidR="00D90493">
        <w:rPr>
          <w:rtl/>
        </w:rPr>
        <w:t>–</w:t>
      </w:r>
      <w:r w:rsidRPr="00E8235D">
        <w:rPr>
          <w:rtl/>
        </w:rPr>
        <w:t xml:space="preserve"> אבל היא עולה מיליארד שקל, ויש כאן על שולחן הכנסת עוד הצעות טובות כמו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שמונחת</w:t>
      </w:r>
      <w:r w:rsidR="00D90493">
        <w:rPr>
          <w:rtl/>
        </w:rPr>
        <w:t xml:space="preserve"> </w:t>
      </w:r>
      <w:r w:rsidRPr="00E8235D">
        <w:rPr>
          <w:rtl/>
        </w:rPr>
        <w:t>לפנינו,</w:t>
      </w:r>
      <w:r w:rsidR="00D90493">
        <w:rPr>
          <w:rtl/>
        </w:rPr>
        <w:t xml:space="preserve"> </w:t>
      </w:r>
      <w:r w:rsidRPr="00E8235D">
        <w:rPr>
          <w:rtl/>
        </w:rPr>
        <w:t>קצת יותר טובות, קצת פחות טובות, אבל אין ספק שעל בסיס מהות</w:t>
      </w:r>
      <w:r w:rsidR="00D90493">
        <w:rPr>
          <w:rtl/>
        </w:rPr>
        <w:t xml:space="preserve"> </w:t>
      </w:r>
      <w:r w:rsidRPr="00E8235D">
        <w:rPr>
          <w:rtl/>
        </w:rPr>
        <w:t>ההצעה אני תומך בהן.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נחבר, גברתי היושבת</w:t>
      </w:r>
      <w:r w:rsidR="00D90493">
        <w:rPr>
          <w:rtl/>
        </w:rPr>
        <w:t>-</w:t>
      </w:r>
      <w:r w:rsidRPr="00E8235D">
        <w:rPr>
          <w:rtl/>
        </w:rPr>
        <w:t>ראש, את כל ההצעות הטובות והראויות לתמיכה המונחות על</w:t>
      </w:r>
      <w:r w:rsidR="00D90493">
        <w:rPr>
          <w:rtl/>
        </w:rPr>
        <w:t xml:space="preserve"> </w:t>
      </w:r>
      <w:r w:rsidRPr="00E8235D">
        <w:rPr>
          <w:rtl/>
        </w:rPr>
        <w:t>שולחן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העלות שלהן כפי שבייגה שוחט אומר היא 50 מיליארד, אולי 60 מיליארד</w:t>
      </w:r>
      <w:r w:rsidR="00D90493">
        <w:rPr>
          <w:rtl/>
        </w:rPr>
        <w:t xml:space="preserve">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יותר.</w:t>
      </w:r>
      <w:r w:rsidR="00D90493">
        <w:rPr>
          <w:rtl/>
        </w:rPr>
        <w:t xml:space="preserve"> </w:t>
      </w:r>
      <w:r w:rsidRPr="00E8235D">
        <w:rPr>
          <w:rtl/>
        </w:rPr>
        <w:t>מה שאנחנו רואים הוא לא רק דמדומיה של הכנסת ה</w:t>
      </w:r>
      <w:r w:rsidR="00D90493">
        <w:rPr>
          <w:rtl/>
        </w:rPr>
        <w:t>-</w:t>
      </w:r>
      <w:r w:rsidRPr="00E8235D">
        <w:rPr>
          <w:rtl/>
        </w:rPr>
        <w:t xml:space="preserve">15 </w:t>
      </w:r>
      <w:r w:rsidR="00D90493">
        <w:rPr>
          <w:rtl/>
        </w:rPr>
        <w:t>–</w:t>
      </w:r>
      <w:r w:rsidRPr="00E8235D">
        <w:rPr>
          <w:rtl/>
        </w:rPr>
        <w:t xml:space="preserve"> ואני יודע,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אליעזר כהן, אתה תאהב לשמוע את זה </w:t>
      </w:r>
      <w:r w:rsidR="00D90493">
        <w:rPr>
          <w:rtl/>
        </w:rPr>
        <w:t>–</w:t>
      </w:r>
      <w:r w:rsidRPr="00E8235D">
        <w:rPr>
          <w:rtl/>
        </w:rPr>
        <w:t xml:space="preserve"> אלא דמדומיה של השיטה הפרלמנטרית.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מקום בעולם, בנושאים כלכליים מקובל שהממשלה רוצה להוציא כמה שיותר כסף,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רוצה להוכיח עשייה, הממשלה רוצה לפעול, והפרלמנט מרגיש את עצמו כמופקד על</w:t>
      </w:r>
      <w:r w:rsidR="00D90493">
        <w:rPr>
          <w:rtl/>
        </w:rPr>
        <w:t xml:space="preserve"> </w:t>
      </w:r>
      <w:r w:rsidRPr="00E8235D">
        <w:rPr>
          <w:rtl/>
        </w:rPr>
        <w:t>כספי</w:t>
      </w:r>
      <w:r w:rsidR="00D90493">
        <w:rPr>
          <w:rtl/>
        </w:rPr>
        <w:t xml:space="preserve"> </w:t>
      </w:r>
      <w:r w:rsidRPr="00E8235D">
        <w:rPr>
          <w:rtl/>
        </w:rPr>
        <w:t>משלם המסים, והוא מנסה לרסן את תאוות ההוצאות של הממשלה. כאן, בכנסת ישראל,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מקום אחר בעולם, הממשלה מנסה לשמור על איזו שפיות תקציבית, והפרלמנט</w:t>
      </w:r>
      <w:r w:rsidR="00D90493">
        <w:rPr>
          <w:rtl/>
        </w:rPr>
        <w:t xml:space="preserve"> </w:t>
      </w:r>
      <w:r w:rsidRPr="00E8235D">
        <w:rPr>
          <w:rtl/>
        </w:rPr>
        <w:t>משולח</w:t>
      </w:r>
      <w:r w:rsidR="00D90493">
        <w:rPr>
          <w:rtl/>
        </w:rPr>
        <w:t xml:space="preserve"> </w:t>
      </w:r>
      <w:r w:rsidRPr="00E8235D">
        <w:rPr>
          <w:rtl/>
        </w:rPr>
        <w:t>הרסן</w:t>
      </w:r>
      <w:r w:rsidR="00D90493">
        <w:rPr>
          <w:rtl/>
        </w:rPr>
        <w:t xml:space="preserve"> </w:t>
      </w:r>
      <w:r w:rsidRPr="00E8235D">
        <w:rPr>
          <w:rtl/>
        </w:rPr>
        <w:t>מוציא,</w:t>
      </w:r>
      <w:r w:rsidR="00D90493">
        <w:rPr>
          <w:rtl/>
        </w:rPr>
        <w:t xml:space="preserve"> </w:t>
      </w:r>
      <w:r w:rsidRPr="00E8235D">
        <w:rPr>
          <w:rtl/>
        </w:rPr>
        <w:t>מוציא ומוציא, ואומרים שהפתרון הוא אחדות לאומית.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שאומר</w:t>
      </w:r>
      <w:r w:rsidR="00D90493">
        <w:rPr>
          <w:rtl/>
        </w:rPr>
        <w:t xml:space="preserve"> </w:t>
      </w:r>
      <w:r w:rsidRPr="00E8235D">
        <w:rPr>
          <w:rtl/>
        </w:rPr>
        <w:t>שהפתרון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אחדות</w:t>
      </w:r>
      <w:r w:rsidR="00D90493">
        <w:rPr>
          <w:rtl/>
        </w:rPr>
        <w:t xml:space="preserve"> </w:t>
      </w:r>
      <w:r w:rsidRPr="00E8235D">
        <w:rPr>
          <w:rtl/>
        </w:rPr>
        <w:t>לאומית,</w:t>
      </w:r>
      <w:r w:rsidR="00D90493">
        <w:rPr>
          <w:rtl/>
        </w:rPr>
        <w:t xml:space="preserve"> </w:t>
      </w:r>
      <w:r w:rsidRPr="00E8235D">
        <w:rPr>
          <w:rtl/>
        </w:rPr>
        <w:t>חי פשוט בהיסטוריה. אני בעד אחדות</w:t>
      </w:r>
      <w:r w:rsidR="00D90493">
        <w:rPr>
          <w:rtl/>
        </w:rPr>
        <w:t xml:space="preserve"> 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מסיבות</w:t>
      </w:r>
      <w:r w:rsidR="00D90493">
        <w:rPr>
          <w:rtl/>
        </w:rPr>
        <w:t xml:space="preserve"> </w:t>
      </w:r>
      <w:r w:rsidRPr="00E8235D">
        <w:rPr>
          <w:rtl/>
        </w:rPr>
        <w:t>אחרות,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לעצור את ההתפרקות המדינית שלנו, אבל בתחום הכלכלי,</w:t>
      </w:r>
      <w:r w:rsidR="00D90493">
        <w:rPr>
          <w:rtl/>
        </w:rPr>
        <w:t xml:space="preserve"> </w:t>
      </w:r>
      <w:r w:rsidRPr="00E8235D">
        <w:rPr>
          <w:rtl/>
        </w:rPr>
        <w:t>אחדות</w:t>
      </w:r>
      <w:r w:rsidR="00D90493">
        <w:rPr>
          <w:rtl/>
        </w:rPr>
        <w:t xml:space="preserve"> </w:t>
      </w:r>
      <w:r w:rsidRPr="00E8235D">
        <w:rPr>
          <w:rtl/>
        </w:rPr>
        <w:t>לאומית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תעזור, כי אם תיקח את מה שקרוי שתי המפלגות הגדולות, כאשר אני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בכנסת העשירית, הן מנו כמעט 100 מנדטים ביחד. היום, אם ניקח את מפלגת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נטו,</w:t>
      </w:r>
      <w:r w:rsidR="00D90493">
        <w:rPr>
          <w:rtl/>
        </w:rPr>
        <w:t xml:space="preserve"> </w:t>
      </w:r>
      <w:r w:rsidRPr="00E8235D">
        <w:rPr>
          <w:rtl/>
        </w:rPr>
        <w:t>בוודאי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ההתפטרות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דוד לוי, שאני מברך עליה, לעבודה </w:t>
      </w:r>
      <w:r w:rsidR="00D90493">
        <w:rPr>
          <w:rtl/>
        </w:rPr>
        <w:t>–</w:t>
      </w:r>
      <w:r w:rsidRPr="00E8235D">
        <w:rPr>
          <w:rtl/>
        </w:rPr>
        <w:t xml:space="preserve"> 23,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לליכוד </w:t>
      </w:r>
      <w:r w:rsidR="00D90493">
        <w:rPr>
          <w:rtl/>
        </w:rPr>
        <w:t>–</w:t>
      </w:r>
      <w:r w:rsidRPr="00E8235D">
        <w:rPr>
          <w:rtl/>
        </w:rPr>
        <w:t xml:space="preserve"> 19, בשתי המפלגות הגדולות </w:t>
      </w:r>
      <w:r w:rsidR="00D90493">
        <w:rPr>
          <w:rtl/>
        </w:rPr>
        <w:t>–</w:t>
      </w:r>
      <w:r w:rsidRPr="00E8235D">
        <w:rPr>
          <w:rtl/>
        </w:rPr>
        <w:t xml:space="preserve"> 42 חברי 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יעזור.</w:t>
      </w:r>
      <w:r w:rsidR="00D90493">
        <w:rPr>
          <w:rtl/>
        </w:rPr>
        <w:t xml:space="preserve"> </w:t>
      </w:r>
      <w:r w:rsidRPr="00E8235D">
        <w:rPr>
          <w:rtl/>
        </w:rPr>
        <w:t>אין ספק שמה שצריך היום הוא שינוי יסודי ודרסטי של שיטת</w:t>
      </w:r>
      <w:r w:rsidR="00D90493">
        <w:rPr>
          <w:rtl/>
        </w:rPr>
        <w:t xml:space="preserve"> </w:t>
      </w:r>
      <w:r w:rsidRPr="00E8235D">
        <w:rPr>
          <w:rtl/>
        </w:rPr>
        <w:t>הממשל,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ממשל בישראל, כי אין מי שיבוא וייקח את כל ההצעות הטובות, לעזור</w:t>
      </w:r>
      <w:r w:rsidR="00D90493">
        <w:rPr>
          <w:rtl/>
        </w:rPr>
        <w:t xml:space="preserve"> </w:t>
      </w:r>
      <w:r w:rsidRPr="00E8235D">
        <w:rPr>
          <w:rtl/>
        </w:rPr>
        <w:t>לנכים,</w:t>
      </w:r>
      <w:r w:rsidR="00D90493">
        <w:rPr>
          <w:rtl/>
        </w:rPr>
        <w:t xml:space="preserve"> </w:t>
      </w:r>
      <w:r w:rsidRPr="00E8235D">
        <w:rPr>
          <w:rtl/>
        </w:rPr>
        <w:t>לעזור</w:t>
      </w:r>
      <w:r w:rsidR="00D90493">
        <w:rPr>
          <w:rtl/>
        </w:rPr>
        <w:t xml:space="preserve"> </w:t>
      </w:r>
      <w:r w:rsidRPr="00E8235D">
        <w:rPr>
          <w:rtl/>
        </w:rPr>
        <w:t>למגזרים</w:t>
      </w:r>
      <w:r w:rsidR="00D90493">
        <w:rPr>
          <w:rtl/>
        </w:rPr>
        <w:t xml:space="preserve"> </w:t>
      </w:r>
      <w:r w:rsidRPr="00E8235D">
        <w:rPr>
          <w:rtl/>
        </w:rPr>
        <w:t>אחרים,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ההצעות שכרוכות בהוצאת כסף, ישקלל את ההוצאה</w:t>
      </w:r>
      <w:r w:rsidR="00D90493">
        <w:rPr>
          <w:rtl/>
        </w:rPr>
        <w:t xml:space="preserve"> </w:t>
      </w:r>
      <w:r w:rsidRPr="00E8235D">
        <w:rPr>
          <w:rtl/>
        </w:rPr>
        <w:t>ויגיד מאין ניקח, מה יותר טוב ומה פחות טוב.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ממשלה בתחום הכלכלי. בייגה שוחט, שהיום מנסה לגלות אחריות, אוכל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הפירות הבאושים של הכנסת הקודמת, כאשר נתן ידו להצעות שהוא לא הסכים להן, אבל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אמר: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אופוזיציה.</w:t>
      </w:r>
      <w:r w:rsidR="00D90493">
        <w:rPr>
          <w:rtl/>
        </w:rPr>
        <w:t xml:space="preserve"> </w:t>
      </w:r>
      <w:r w:rsidRPr="00E8235D">
        <w:rPr>
          <w:rtl/>
        </w:rPr>
        <w:t>היום קצת קשה לו לבוא ולבקש אחריות, כאשר הוא לא נהג</w:t>
      </w:r>
      <w:r w:rsidR="00D90493">
        <w:rPr>
          <w:rtl/>
        </w:rPr>
        <w:t xml:space="preserve"> </w:t>
      </w:r>
      <w:r w:rsidRPr="00E8235D">
        <w:rPr>
          <w:rtl/>
        </w:rPr>
        <w:t>באותה צורה כאשר היה מרכז האופוזיציה בוועדת הכספים בקדנציה הקודמת.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 אומר על ההצעה של חבר הכנסת יורי שטרן, כמו על הרבה הצעות, שההצעה</w:t>
      </w:r>
      <w:r w:rsidR="00D90493">
        <w:rPr>
          <w:rtl/>
        </w:rPr>
        <w:t xml:space="preserve"> </w:t>
      </w:r>
      <w:r w:rsidRPr="00E8235D">
        <w:rPr>
          <w:rtl/>
        </w:rPr>
        <w:t>טובה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בעדה,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 לא חושב שהמשק הישראלי מסוגל לשלם עליה בלי לפרוץ 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מסגרת תקציבית </w:t>
      </w:r>
      <w:r w:rsidR="00D90493">
        <w:rPr>
          <w:rtl/>
        </w:rPr>
        <w:t>– 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מסיים, וזה המשפט האחרון.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ולהביא</w:t>
      </w:r>
      <w:r>
        <w:rPr>
          <w:rtl/>
        </w:rPr>
        <w:t xml:space="preserve"> </w:t>
      </w:r>
      <w:r w:rsidR="00E8235D" w:rsidRPr="00E8235D">
        <w:rPr>
          <w:rtl/>
        </w:rPr>
        <w:t>אותנו</w:t>
      </w:r>
      <w:r>
        <w:rPr>
          <w:rtl/>
        </w:rPr>
        <w:t xml:space="preserve"> </w:t>
      </w:r>
      <w:r w:rsidR="00E8235D" w:rsidRPr="00E8235D">
        <w:rPr>
          <w:rtl/>
        </w:rPr>
        <w:t>לאינפלציה</w:t>
      </w:r>
      <w:r>
        <w:rPr>
          <w:rtl/>
        </w:rPr>
        <w:t xml:space="preserve"> </w:t>
      </w:r>
      <w:r w:rsidR="00E8235D" w:rsidRPr="00E8235D">
        <w:rPr>
          <w:rtl/>
        </w:rPr>
        <w:t>כזאת,</w:t>
      </w:r>
      <w:r>
        <w:rPr>
          <w:rtl/>
        </w:rPr>
        <w:t xml:space="preserve"> </w:t>
      </w:r>
      <w:r w:rsidR="00E8235D" w:rsidRPr="00E8235D">
        <w:rPr>
          <w:rtl/>
        </w:rPr>
        <w:t>שהראשונים</w:t>
      </w:r>
      <w:r>
        <w:rPr>
          <w:rtl/>
        </w:rPr>
        <w:t xml:space="preserve"> </w:t>
      </w:r>
      <w:r w:rsidR="00E8235D" w:rsidRPr="00E8235D">
        <w:rPr>
          <w:rtl/>
        </w:rPr>
        <w:t>שיסבלו ממנה יהיו השכבות</w:t>
      </w:r>
      <w:r>
        <w:rPr>
          <w:rtl/>
        </w:rPr>
        <w:t xml:space="preserve"> </w:t>
      </w:r>
      <w:r w:rsidR="00E8235D" w:rsidRPr="00E8235D">
        <w:rPr>
          <w:rtl/>
        </w:rPr>
        <w:t>החלשות.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עסאם מח'ול,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ציפי לבני.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הצעת החוק שאנחנו דנים עליה היא הצעת חוק</w:t>
      </w:r>
      <w:r w:rsidR="00D90493">
        <w:rPr>
          <w:rtl/>
        </w:rPr>
        <w:t xml:space="preserve"> </w:t>
      </w:r>
      <w:r w:rsidRPr="00E8235D">
        <w:rPr>
          <w:rtl/>
        </w:rPr>
        <w:t>טובה,</w:t>
      </w:r>
      <w:r w:rsidR="00D90493">
        <w:rPr>
          <w:rtl/>
        </w:rPr>
        <w:t xml:space="preserve"> </w:t>
      </w:r>
      <w:r w:rsidRPr="00E8235D">
        <w:rPr>
          <w:rtl/>
        </w:rPr>
        <w:t>בכיוון</w:t>
      </w:r>
      <w:r w:rsidR="00D90493">
        <w:rPr>
          <w:rtl/>
        </w:rPr>
        <w:t xml:space="preserve"> </w:t>
      </w:r>
      <w:r w:rsidRPr="00E8235D">
        <w:rPr>
          <w:rtl/>
        </w:rPr>
        <w:t>הנכון, שצריך לתמוך בה ואולי לשפר אותה בהכנה לקריאה שנייה 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שמעניין</w:t>
      </w:r>
      <w:r w:rsidR="00D90493">
        <w:rPr>
          <w:rtl/>
        </w:rPr>
        <w:t xml:space="preserve"> </w:t>
      </w:r>
      <w:r w:rsidRPr="00E8235D">
        <w:rPr>
          <w:rtl/>
        </w:rPr>
        <w:t>במיוחד,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 ציבור כמו ציבור הנכים, הוא, שפתאום</w:t>
      </w:r>
      <w:r w:rsidR="00D90493">
        <w:rPr>
          <w:rtl/>
        </w:rPr>
        <w:t xml:space="preserve"> </w:t>
      </w:r>
      <w:r w:rsidRPr="00E8235D">
        <w:rPr>
          <w:rtl/>
        </w:rPr>
        <w:t>עולים לבמה במצעד אחריות מפוקפק כל מיני חברי כנסת ונציגי מפלגות וסיעות, שנזכרים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להביא בחשבון את האחריות הלאומית, וצריך אולי להרים אצבע מזהירה בפני 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בפני המציעים ובפני הנכים, שהנה עוד הצעה לא אחראית, כי היא לא משלימה עם</w:t>
      </w:r>
      <w:r w:rsidR="00D90493">
        <w:rPr>
          <w:rtl/>
        </w:rPr>
        <w:t xml:space="preserve"> </w:t>
      </w:r>
      <w:r w:rsidRPr="00E8235D">
        <w:rPr>
          <w:rtl/>
        </w:rPr>
        <w:t>סדר העדיפויות הקיים בחברה.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להציע</w:t>
      </w:r>
      <w:r w:rsidR="00D90493">
        <w:rPr>
          <w:rtl/>
        </w:rPr>
        <w:t xml:space="preserve"> </w:t>
      </w:r>
      <w:r w:rsidRPr="00E8235D">
        <w:rPr>
          <w:rtl/>
        </w:rPr>
        <w:t>גם מקורות שמהם אפשר לקחת ולתת לקבוצות שהן פגיעות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קבוצות</w:t>
      </w:r>
      <w:r w:rsidR="00D90493">
        <w:rPr>
          <w:rtl/>
        </w:rPr>
        <w:t xml:space="preserve"> </w:t>
      </w:r>
      <w:r w:rsidRPr="00E8235D">
        <w:rPr>
          <w:rtl/>
        </w:rPr>
        <w:t>שהן</w:t>
      </w:r>
      <w:r w:rsidR="00D90493">
        <w:rPr>
          <w:rtl/>
        </w:rPr>
        <w:t xml:space="preserve"> </w:t>
      </w:r>
      <w:r w:rsidRPr="00E8235D">
        <w:rPr>
          <w:rtl/>
        </w:rPr>
        <w:t>סובלות יותר בחברה הזאת, קבוצות שמתייחסים אליהן כאל הקבוצות</w:t>
      </w:r>
      <w:r w:rsidR="00D90493">
        <w:rPr>
          <w:rtl/>
        </w:rPr>
        <w:t xml:space="preserve"> </w:t>
      </w:r>
      <w:r w:rsidRPr="00E8235D">
        <w:rPr>
          <w:rtl/>
        </w:rPr>
        <w:t>החלשות</w:t>
      </w:r>
      <w:r w:rsidR="00D90493">
        <w:rPr>
          <w:rtl/>
        </w:rPr>
        <w:t xml:space="preserve"> </w:t>
      </w:r>
      <w:r w:rsidRPr="00E8235D">
        <w:rPr>
          <w:rtl/>
        </w:rPr>
        <w:t>בחברה.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>לקחת,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מנין</w:t>
      </w:r>
      <w:r w:rsidR="00D90493">
        <w:rPr>
          <w:rtl/>
        </w:rPr>
        <w:t xml:space="preserve"> </w:t>
      </w:r>
      <w:r w:rsidRPr="00E8235D">
        <w:rPr>
          <w:rtl/>
        </w:rPr>
        <w:t>לקחת</w:t>
      </w:r>
      <w:r w:rsidR="00D90493">
        <w:rPr>
          <w:rtl/>
        </w:rPr>
        <w:t xml:space="preserve"> </w:t>
      </w:r>
      <w:r w:rsidRPr="00E8235D">
        <w:rPr>
          <w:rtl/>
        </w:rPr>
        <w:t>ויש אפשרות לקחת מההתנחלויות</w:t>
      </w:r>
      <w:r w:rsidR="00D90493">
        <w:rPr>
          <w:rtl/>
        </w:rPr>
        <w:t xml:space="preserve"> </w:t>
      </w:r>
      <w:r w:rsidRPr="00E8235D">
        <w:rPr>
          <w:rtl/>
        </w:rPr>
        <w:t>ומהתקציבים</w:t>
      </w:r>
      <w:r w:rsidR="00D90493">
        <w:rPr>
          <w:rtl/>
        </w:rPr>
        <w:t xml:space="preserve"> </w:t>
      </w:r>
      <w:r w:rsidRPr="00E8235D">
        <w:rPr>
          <w:rtl/>
        </w:rPr>
        <w:t>האדירים</w:t>
      </w:r>
      <w:r w:rsidR="00D90493">
        <w:rPr>
          <w:rtl/>
        </w:rPr>
        <w:t xml:space="preserve"> </w:t>
      </w:r>
      <w:r w:rsidRPr="00E8235D">
        <w:rPr>
          <w:rtl/>
        </w:rPr>
        <w:t>שמופנים</w:t>
      </w:r>
      <w:r w:rsidR="00D90493">
        <w:rPr>
          <w:rtl/>
        </w:rPr>
        <w:t xml:space="preserve"> </w:t>
      </w:r>
      <w:r w:rsidRPr="00E8235D">
        <w:rPr>
          <w:rtl/>
        </w:rPr>
        <w:t>להתנחלויות,</w:t>
      </w:r>
      <w:r w:rsidR="00D90493">
        <w:rPr>
          <w:rtl/>
        </w:rPr>
        <w:t xml:space="preserve"> </w:t>
      </w:r>
      <w:r w:rsidRPr="00E8235D">
        <w:rPr>
          <w:rtl/>
        </w:rPr>
        <w:t>למשל, או מהתקציבים שמיטיבים עם בעלי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ההון במדינה, בתעשייה, בכלכלה ובמשק, וכן לעשות סדר עדיפויות אחר </w:t>
      </w:r>
      <w:r w:rsidR="00D90493">
        <w:rPr>
          <w:rtl/>
        </w:rPr>
        <w:t>–</w:t>
      </w:r>
      <w:r w:rsidRPr="00E8235D">
        <w:rPr>
          <w:rtl/>
        </w:rPr>
        <w:t xml:space="preserve"> סדר עדיפויות,</w:t>
      </w:r>
      <w:r w:rsidR="00D90493">
        <w:rPr>
          <w:rtl/>
        </w:rPr>
        <w:t xml:space="preserve"> </w:t>
      </w:r>
      <w:r w:rsidRPr="00E8235D">
        <w:rPr>
          <w:rtl/>
        </w:rPr>
        <w:t>שלוקח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הקבוצות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ואת הצרכים החיוניים שלהן, הקיומיים, כל אחד ואחד ברמה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האישית שלו </w:t>
      </w:r>
      <w:r w:rsidR="00D90493">
        <w:rPr>
          <w:rtl/>
        </w:rPr>
        <w:t>–</w:t>
      </w:r>
      <w:r w:rsidRPr="00E8235D">
        <w:rPr>
          <w:rtl/>
        </w:rPr>
        <w:t xml:space="preserve"> איך יתפקד ואיך יהיה חלק מהחברה ואיך יהיה חלק מועיל מהחברה ולא חלק</w:t>
      </w:r>
      <w:r w:rsidR="00D90493">
        <w:rPr>
          <w:rtl/>
        </w:rPr>
        <w:t xml:space="preserve"> </w:t>
      </w:r>
      <w:r w:rsidRPr="00E8235D">
        <w:rPr>
          <w:rtl/>
        </w:rPr>
        <w:t>שהוא נטל וכו'.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שהשאלה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צריכה</w:t>
      </w:r>
      <w:r w:rsidR="00D90493">
        <w:rPr>
          <w:rtl/>
        </w:rPr>
        <w:t xml:space="preserve"> </w:t>
      </w:r>
      <w:r w:rsidRPr="00E8235D">
        <w:rPr>
          <w:rtl/>
        </w:rPr>
        <w:t>להישאל</w:t>
      </w:r>
      <w:r w:rsidR="00D90493">
        <w:rPr>
          <w:rtl/>
        </w:rPr>
        <w:t xml:space="preserve"> </w:t>
      </w:r>
      <w:r w:rsidRPr="00E8235D">
        <w:rPr>
          <w:rtl/>
        </w:rPr>
        <w:t>ביתר שאת:</w:t>
      </w:r>
      <w:r w:rsidR="00D90493">
        <w:rPr>
          <w:rtl/>
        </w:rPr>
        <w:t xml:space="preserve"> </w:t>
      </w:r>
      <w:r w:rsidRPr="00E8235D">
        <w:rPr>
          <w:rtl/>
        </w:rPr>
        <w:t>איך הכנסת הזאת תתייחס</w:t>
      </w:r>
      <w:r w:rsidR="00D90493">
        <w:rPr>
          <w:rtl/>
        </w:rPr>
        <w:t xml:space="preserve"> </w:t>
      </w:r>
      <w:r w:rsidRPr="00E8235D">
        <w:rPr>
          <w:rtl/>
        </w:rPr>
        <w:t>לקבוצות</w:t>
      </w:r>
      <w:r w:rsidR="00D90493">
        <w:rPr>
          <w:rtl/>
        </w:rPr>
        <w:t xml:space="preserve"> </w:t>
      </w:r>
      <w:r w:rsidRPr="00E8235D">
        <w:rPr>
          <w:rtl/>
        </w:rPr>
        <w:t>הפגיעות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החלשות יותר מבחינה כלכלית? כבר כמה ימים מוצב מול משרד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אוהל</w:t>
      </w:r>
      <w:r w:rsidR="00D90493">
        <w:rPr>
          <w:rtl/>
        </w:rPr>
        <w:t xml:space="preserve"> </w:t>
      </w:r>
      <w:r w:rsidRPr="00E8235D">
        <w:rPr>
          <w:rtl/>
        </w:rPr>
        <w:t>המעלה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השאלה</w:t>
      </w:r>
      <w:r w:rsidR="00D90493">
        <w:rPr>
          <w:rtl/>
        </w:rPr>
        <w:t xml:space="preserve"> </w:t>
      </w:r>
      <w:r w:rsidRPr="00E8235D">
        <w:rPr>
          <w:rtl/>
        </w:rPr>
        <w:t>של הרעבים במדינה, של העניים במדינה. אנחנו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התגברות</w:t>
      </w:r>
      <w:r w:rsidR="00D90493">
        <w:rPr>
          <w:rtl/>
        </w:rPr>
        <w:t xml:space="preserve"> </w:t>
      </w:r>
      <w:r w:rsidRPr="00E8235D">
        <w:rPr>
          <w:rtl/>
        </w:rPr>
        <w:t>העוני</w:t>
      </w:r>
      <w:r w:rsidR="00D90493">
        <w:rPr>
          <w:rtl/>
        </w:rPr>
        <w:t xml:space="preserve"> </w:t>
      </w:r>
      <w:r w:rsidRPr="00E8235D">
        <w:rPr>
          <w:rtl/>
        </w:rPr>
        <w:t>במדינה.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לפחות בשנה האחרונה היתה עלייה של </w:t>
      </w:r>
      <w:r w:rsidR="00D90493" w:rsidRPr="00E8235D">
        <w:rPr>
          <w:rtl/>
        </w:rPr>
        <w:t>8</w:t>
      </w:r>
      <w:r w:rsidR="00D90493">
        <w:rPr>
          <w:rtl/>
        </w:rPr>
        <w:t>%</w:t>
      </w:r>
      <w:r w:rsidRPr="00E8235D">
        <w:rPr>
          <w:rtl/>
        </w:rPr>
        <w:t xml:space="preserve"> במספר</w:t>
      </w:r>
      <w:r w:rsidR="00D90493">
        <w:rPr>
          <w:rtl/>
        </w:rPr>
        <w:t xml:space="preserve"> </w:t>
      </w:r>
      <w:r w:rsidRPr="00E8235D">
        <w:rPr>
          <w:rtl/>
        </w:rPr>
        <w:t>העניים.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מ</w:t>
      </w:r>
      <w:r w:rsidR="00D90493">
        <w:rPr>
          <w:rtl/>
        </w:rPr>
        <w:t>-</w:t>
      </w:r>
      <w:r w:rsidRPr="00E8235D">
        <w:rPr>
          <w:rtl/>
        </w:rPr>
        <w:t>380,000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צריכות עזרה מלשכות רווחה וכו'.</w:t>
      </w:r>
      <w:r w:rsidR="00D90493">
        <w:rPr>
          <w:rtl/>
        </w:rPr>
        <w:t xml:space="preserve"> </w:t>
      </w:r>
      <w:r w:rsidRPr="00E8235D">
        <w:rPr>
          <w:rtl/>
        </w:rPr>
        <w:t>1.5</w:t>
      </w:r>
      <w:r w:rsidR="00D90493">
        <w:rPr>
          <w:rtl/>
        </w:rPr>
        <w:t xml:space="preserve"> </w:t>
      </w:r>
      <w:r w:rsidRPr="00E8235D">
        <w:rPr>
          <w:rtl/>
        </w:rPr>
        <w:t>מיליון</w:t>
      </w:r>
      <w:r w:rsidR="00D90493">
        <w:rPr>
          <w:rtl/>
        </w:rPr>
        <w:t xml:space="preserve"> </w:t>
      </w:r>
      <w:r w:rsidRPr="00E8235D">
        <w:rPr>
          <w:rtl/>
        </w:rPr>
        <w:t>נפשות</w:t>
      </w:r>
      <w:r w:rsidR="00D90493">
        <w:rPr>
          <w:rtl/>
        </w:rPr>
        <w:t xml:space="preserve"> </w:t>
      </w:r>
      <w:r w:rsidRPr="00E8235D">
        <w:rPr>
          <w:rtl/>
        </w:rPr>
        <w:t>חיות מתחת או מסביב לקו העוני בישראל. אני חושב, שהשאלות האלה, 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במצב הנורא הזה שקיים בכנסת בימים אלה </w:t>
      </w:r>
      <w:r w:rsidR="00D90493">
        <w:rPr>
          <w:rtl/>
        </w:rPr>
        <w:t>–</w:t>
      </w:r>
      <w:r w:rsidRPr="00E8235D">
        <w:rPr>
          <w:rtl/>
        </w:rPr>
        <w:t xml:space="preserve"> אנו חייבים להמשיך ולהציב את השאלות האלה</w:t>
      </w:r>
      <w:r w:rsidR="00D90493">
        <w:rPr>
          <w:rtl/>
        </w:rPr>
        <w:t xml:space="preserve"> </w:t>
      </w:r>
      <w:r w:rsidRPr="00E8235D">
        <w:rPr>
          <w:rtl/>
        </w:rPr>
        <w:t>במרכז סדר</w:t>
      </w:r>
      <w:r w:rsidR="00D90493">
        <w:rPr>
          <w:rtl/>
        </w:rPr>
        <w:t>-</w:t>
      </w:r>
      <w:r w:rsidRPr="00E8235D">
        <w:rPr>
          <w:rtl/>
        </w:rPr>
        <w:t>היום, ואנחנו חייבים לנסות לתת מענה גם בחקיקה על השאלות האלה.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הנכים הוא חלק מהציבור הזה. אנחנו מחר נהיה עדים להפגנה מול משרד ראש</w:t>
      </w:r>
      <w:r w:rsidR="00D90493">
        <w:rPr>
          <w:rtl/>
        </w:rPr>
        <w:t xml:space="preserve"> </w:t>
      </w:r>
      <w:r w:rsidRPr="00E8235D">
        <w:rPr>
          <w:rtl/>
        </w:rPr>
        <w:t>הממשלה.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התקהלות</w:t>
      </w:r>
      <w:r w:rsidR="00D90493">
        <w:rPr>
          <w:rtl/>
        </w:rPr>
        <w:t xml:space="preserve"> </w:t>
      </w:r>
      <w:r w:rsidRPr="00E8235D">
        <w:rPr>
          <w:rtl/>
        </w:rPr>
        <w:t>אדירה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הרעבים.</w:t>
      </w:r>
      <w:r w:rsidR="00D90493">
        <w:rPr>
          <w:rtl/>
        </w:rPr>
        <w:t xml:space="preserve"> </w:t>
      </w:r>
      <w:r w:rsidRPr="00E8235D">
        <w:rPr>
          <w:rtl/>
        </w:rPr>
        <w:t>אני חושב, שזו צריכה להיות בשבילנו אות</w:t>
      </w:r>
      <w:r w:rsidR="00D90493">
        <w:rPr>
          <w:rtl/>
        </w:rPr>
        <w:t xml:space="preserve"> </w:t>
      </w:r>
      <w:r w:rsidRPr="00E8235D">
        <w:rPr>
          <w:rtl/>
        </w:rPr>
        <w:t>זעקה.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שגם לרעבים, גם לעניים וגם לקבוצות שהוזנחו עד עכשיו והתייחסו</w:t>
      </w:r>
      <w:r w:rsidR="00D90493">
        <w:rPr>
          <w:rtl/>
        </w:rPr>
        <w:t xml:space="preserve"> </w:t>
      </w:r>
      <w:r w:rsidRPr="00E8235D">
        <w:rPr>
          <w:rtl/>
        </w:rPr>
        <w:t>אליהן</w:t>
      </w:r>
      <w:r w:rsidR="00D90493">
        <w:rPr>
          <w:rtl/>
        </w:rPr>
        <w:t xml:space="preserve"> </w:t>
      </w:r>
      <w:r w:rsidRPr="00E8235D">
        <w:rPr>
          <w:rtl/>
        </w:rPr>
        <w:t>כאל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שמוכנים לחיות בשולי החברה </w:t>
      </w:r>
      <w:r w:rsidR="00D90493">
        <w:rPr>
          <w:rtl/>
        </w:rPr>
        <w:t>–</w:t>
      </w:r>
      <w:r w:rsidRPr="00E8235D">
        <w:rPr>
          <w:rtl/>
        </w:rPr>
        <w:t xml:space="preserve"> אנחנו צריכים להיאבק ובשמם להרים את</w:t>
      </w:r>
      <w:r w:rsidR="00D90493">
        <w:rPr>
          <w:rtl/>
        </w:rPr>
        <w:t xml:space="preserve"> </w:t>
      </w:r>
      <w:r w:rsidRPr="00E8235D">
        <w:rPr>
          <w:rtl/>
        </w:rPr>
        <w:t>הזעקה הזאת.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ציפי לבני, בבקשה.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דני נוה </w:t>
      </w:r>
      <w:r w:rsidR="00D90493">
        <w:rPr>
          <w:rtl/>
        </w:rPr>
        <w:t>–</w:t>
      </w:r>
      <w:r w:rsidRPr="00E8235D">
        <w:rPr>
          <w:rtl/>
        </w:rPr>
        <w:t xml:space="preserve"> איננו נוכח.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יובל שטייניץ,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עזמי בשארה.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שאלתי את עצמי, מדוע עניין כל כך חשוב צריך</w:t>
      </w:r>
      <w:r w:rsidR="00D90493">
        <w:rPr>
          <w:rtl/>
        </w:rPr>
        <w:t xml:space="preserve"> </w:t>
      </w:r>
      <w:r w:rsidRPr="00E8235D">
        <w:rPr>
          <w:rtl/>
        </w:rPr>
        <w:t>לעלות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יומה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בעצם כהצעת חוק פרטית שיזם חבר סיעתי, חבר הכנסת</w:t>
      </w:r>
      <w:r w:rsidR="00D90493">
        <w:rPr>
          <w:rtl/>
        </w:rPr>
        <w:t xml:space="preserve"> </w:t>
      </w:r>
      <w:r w:rsidRPr="00E8235D">
        <w:rPr>
          <w:rtl/>
        </w:rPr>
        <w:t>סילבן</w:t>
      </w:r>
      <w:r w:rsidR="00D90493">
        <w:rPr>
          <w:rtl/>
        </w:rPr>
        <w:t xml:space="preserve"> </w:t>
      </w:r>
      <w:r w:rsidRPr="00E8235D">
        <w:rPr>
          <w:rtl/>
        </w:rPr>
        <w:t>שלום,</w:t>
      </w:r>
      <w:r w:rsidR="00D90493">
        <w:rPr>
          <w:rtl/>
        </w:rPr>
        <w:t xml:space="preserve"> </w:t>
      </w:r>
      <w:r w:rsidRPr="00E8235D">
        <w:rPr>
          <w:rtl/>
        </w:rPr>
        <w:t>ומדוע בשנת 2000 אנחנו בכלל דנים בנושאים שהם כל כך ברורים ומובנים</w:t>
      </w:r>
      <w:r w:rsidR="00D90493">
        <w:rPr>
          <w:rtl/>
        </w:rPr>
        <w:t xml:space="preserve"> </w:t>
      </w:r>
      <w:r w:rsidRPr="00E8235D">
        <w:rPr>
          <w:rtl/>
        </w:rPr>
        <w:t>מאליהם</w:t>
      </w:r>
      <w:r w:rsidR="00D90493">
        <w:rPr>
          <w:rtl/>
        </w:rPr>
        <w:t xml:space="preserve"> </w:t>
      </w:r>
      <w:r w:rsidRPr="00E8235D">
        <w:rPr>
          <w:rtl/>
        </w:rPr>
        <w:t>בארצות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בכל הנוגע לצרכים בסיסיים של נכים.</w:t>
      </w:r>
      <w:r w:rsidR="00D90493">
        <w:rPr>
          <w:rtl/>
        </w:rPr>
        <w:t xml:space="preserve"> </w:t>
      </w:r>
      <w:r w:rsidRPr="00E8235D">
        <w:rPr>
          <w:rtl/>
        </w:rPr>
        <w:t>לפני זמן מה, נדמה לי</w:t>
      </w:r>
      <w:r w:rsidR="00D90493">
        <w:rPr>
          <w:rtl/>
        </w:rPr>
        <w:t xml:space="preserve"> </w:t>
      </w:r>
      <w:r w:rsidRPr="00E8235D">
        <w:rPr>
          <w:rtl/>
        </w:rPr>
        <w:t>שבתחילת</w:t>
      </w:r>
      <w:r w:rsidR="00D90493">
        <w:rPr>
          <w:rtl/>
        </w:rPr>
        <w:t xml:space="preserve"> </w:t>
      </w:r>
      <w:r w:rsidRPr="00E8235D">
        <w:rPr>
          <w:rtl/>
        </w:rPr>
        <w:t>המושב, ישבתי בדיון על הקמת רשות שתעסוק באנשים עם מוגבלויות, ומצאתי את</w:t>
      </w:r>
      <w:r w:rsidR="00D90493">
        <w:rPr>
          <w:rtl/>
        </w:rPr>
        <w:t xml:space="preserve"> </w:t>
      </w:r>
      <w:r w:rsidRPr="00E8235D">
        <w:rPr>
          <w:rtl/>
        </w:rPr>
        <w:t>הממשלה מתנגדת מסיבות תקציביות כאלה או אחרות לדברים טכניים וטריוויאליים שיאפשרו</w:t>
      </w:r>
      <w:r w:rsidR="00D90493">
        <w:rPr>
          <w:rtl/>
        </w:rPr>
        <w:t xml:space="preserve"> </w:t>
      </w:r>
      <w:r w:rsidRPr="00E8235D">
        <w:rPr>
          <w:rtl/>
        </w:rPr>
        <w:t>תנועה</w:t>
      </w:r>
      <w:r w:rsidR="00D90493">
        <w:rPr>
          <w:rtl/>
        </w:rPr>
        <w:t xml:space="preserve"> </w:t>
      </w:r>
      <w:r w:rsidRPr="00E8235D">
        <w:rPr>
          <w:rtl/>
        </w:rPr>
        <w:t>לנכה.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העדר</w:t>
      </w:r>
      <w:r w:rsidR="00D90493">
        <w:rPr>
          <w:rtl/>
        </w:rPr>
        <w:t xml:space="preserve"> </w:t>
      </w:r>
      <w:r w:rsidRPr="00E8235D">
        <w:rPr>
          <w:rtl/>
        </w:rPr>
        <w:t>טיפול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הממשלה בנושאים האלה, בעצם, אין </w:t>
      </w:r>
      <w:r w:rsidR="00D90493">
        <w:rPr>
          <w:rtl/>
        </w:rPr>
        <w:t>–</w:t>
      </w:r>
      <w:r w:rsidRPr="00E8235D">
        <w:rPr>
          <w:rtl/>
        </w:rPr>
        <w:t xml:space="preserve"> דרך אגב,</w:t>
      </w:r>
      <w:r w:rsidR="00D90493">
        <w:rPr>
          <w:rtl/>
        </w:rPr>
        <w:t xml:space="preserve"> </w:t>
      </w:r>
      <w:r w:rsidRPr="00E8235D">
        <w:rPr>
          <w:rtl/>
        </w:rPr>
        <w:t>לשמחתי</w:t>
      </w:r>
      <w:r w:rsidR="00D90493">
        <w:rPr>
          <w:rtl/>
        </w:rPr>
        <w:t xml:space="preserve"> – </w:t>
      </w:r>
      <w:r w:rsidRPr="00E8235D">
        <w:rPr>
          <w:rtl/>
        </w:rPr>
        <w:t>בנושאים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חלל ואין ריק, ונזקקים חברי הכנסת עצמם להגיש את הצעות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שתהיה</w:t>
      </w:r>
      <w:r w:rsidR="00D90493">
        <w:rPr>
          <w:rtl/>
        </w:rPr>
        <w:t xml:space="preserve"> </w:t>
      </w:r>
      <w:r w:rsidRPr="00E8235D">
        <w:rPr>
          <w:rtl/>
        </w:rPr>
        <w:t>התייחסות</w:t>
      </w:r>
      <w:r w:rsidR="00D90493">
        <w:rPr>
          <w:rtl/>
        </w:rPr>
        <w:t xml:space="preserve"> </w:t>
      </w:r>
      <w:r w:rsidRPr="00E8235D">
        <w:rPr>
          <w:rtl/>
        </w:rPr>
        <w:t>ממשלתית</w:t>
      </w:r>
      <w:r w:rsidR="00D90493">
        <w:rPr>
          <w:rtl/>
        </w:rPr>
        <w:t xml:space="preserve"> </w:t>
      </w:r>
      <w:r w:rsidRPr="00E8235D">
        <w:rPr>
          <w:rtl/>
        </w:rPr>
        <w:t>ראויה,</w:t>
      </w:r>
      <w:r w:rsidR="00D90493">
        <w:rPr>
          <w:rtl/>
        </w:rPr>
        <w:t xml:space="preserve"> </w:t>
      </w:r>
      <w:r w:rsidRPr="00E8235D">
        <w:rPr>
          <w:rtl/>
        </w:rPr>
        <w:t>מלומדת,</w:t>
      </w:r>
      <w:r w:rsidR="00D90493">
        <w:rPr>
          <w:rtl/>
        </w:rPr>
        <w:t xml:space="preserve"> </w:t>
      </w:r>
      <w:r w:rsidRPr="00E8235D">
        <w:rPr>
          <w:rtl/>
        </w:rPr>
        <w:t>שתכלול</w:t>
      </w:r>
      <w:r w:rsidR="00D90493">
        <w:rPr>
          <w:rtl/>
        </w:rPr>
        <w:t xml:space="preserve"> </w:t>
      </w:r>
      <w:r w:rsidRPr="00E8235D">
        <w:rPr>
          <w:rtl/>
        </w:rPr>
        <w:t>את כל ההיבטים</w:t>
      </w:r>
      <w:r w:rsidR="00D90493">
        <w:rPr>
          <w:rtl/>
        </w:rPr>
        <w:t xml:space="preserve"> </w:t>
      </w:r>
      <w:r w:rsidRPr="00E8235D">
        <w:rPr>
          <w:rtl/>
        </w:rPr>
        <w:t>התקציביים ותמצא להם פתרונות ותגיש את הצעות החוק האלה לכנסת.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ואז, המשכתי וחשבתי:</w:t>
      </w:r>
      <w:r w:rsidR="00D90493">
        <w:rPr>
          <w:rtl/>
        </w:rPr>
        <w:t xml:space="preserve"> </w:t>
      </w:r>
      <w:r w:rsidRPr="00E8235D">
        <w:rPr>
          <w:rtl/>
        </w:rPr>
        <w:t>בעצם, אותו נכה שנזקק לדבר מה היום מהממשלה, איזו רשות</w:t>
      </w:r>
      <w:r w:rsidR="00D90493">
        <w:rPr>
          <w:rtl/>
        </w:rPr>
        <w:t xml:space="preserve"> </w:t>
      </w:r>
      <w:r w:rsidRPr="00E8235D">
        <w:rPr>
          <w:rtl/>
        </w:rPr>
        <w:t>בכלל</w:t>
      </w:r>
      <w:r w:rsidR="00D90493">
        <w:rPr>
          <w:rtl/>
        </w:rPr>
        <w:t xml:space="preserve"> </w:t>
      </w:r>
      <w:r w:rsidRPr="00E8235D">
        <w:rPr>
          <w:rtl/>
        </w:rPr>
        <w:t>מטפלת</w:t>
      </w:r>
      <w:r w:rsidR="00D90493">
        <w:rPr>
          <w:rtl/>
        </w:rPr>
        <w:t xml:space="preserve"> </w:t>
      </w:r>
      <w:r w:rsidRPr="00E8235D">
        <w:rPr>
          <w:rtl/>
        </w:rPr>
        <w:t>בו?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שר שאמון על תחום שקשור לעניין הזה, או לנושאים</w:t>
      </w:r>
      <w:r w:rsidR="00D90493">
        <w:rPr>
          <w:rtl/>
        </w:rPr>
        <w:t xml:space="preserve"> </w:t>
      </w:r>
      <w:r w:rsidRPr="00E8235D">
        <w:rPr>
          <w:rtl/>
        </w:rPr>
        <w:t>חברתיים אחרים, שמכהן בתפקידו. זו ממשלת רוחות. אני יודעת שיש פקידים, ואני יודעת</w:t>
      </w:r>
      <w:r w:rsidR="00D90493">
        <w:rPr>
          <w:rtl/>
        </w:rPr>
        <w:t xml:space="preserve"> </w:t>
      </w:r>
      <w:r w:rsidRPr="00E8235D">
        <w:rPr>
          <w:rtl/>
        </w:rPr>
        <w:t>שהפקידים</w:t>
      </w:r>
      <w:r w:rsidR="00D90493">
        <w:rPr>
          <w:rtl/>
        </w:rPr>
        <w:t xml:space="preserve"> </w:t>
      </w:r>
      <w:r w:rsidRPr="00E8235D">
        <w:rPr>
          <w:rtl/>
        </w:rPr>
        <w:t>אומרים</w:t>
      </w:r>
      <w:r w:rsidR="00D90493">
        <w:rPr>
          <w:rtl/>
        </w:rPr>
        <w:t xml:space="preserve"> </w:t>
      </w:r>
      <w:r w:rsidRPr="00E8235D">
        <w:rPr>
          <w:rtl/>
        </w:rPr>
        <w:t>שהם ממשיכים ברוח השרים שמינו אותם, שאני לא יודעת עד כמה, דרך</w:t>
      </w:r>
      <w:r w:rsidR="00D90493">
        <w:rPr>
          <w:rtl/>
        </w:rPr>
        <w:t xml:space="preserve"> </w:t>
      </w: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להמשיך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רוחו</w:t>
      </w:r>
      <w:r w:rsidR="00D90493">
        <w:rPr>
          <w:rtl/>
        </w:rPr>
        <w:t xml:space="preserve"> </w:t>
      </w:r>
      <w:r w:rsidRPr="00E8235D">
        <w:rPr>
          <w:rtl/>
        </w:rPr>
        <w:t>של מישהו שכבר איננו בתפקידו, ואני יודעת שיש</w:t>
      </w:r>
      <w:r w:rsidR="00D90493">
        <w:rPr>
          <w:rtl/>
        </w:rPr>
        <w:t xml:space="preserve"> </w:t>
      </w:r>
      <w:r w:rsidRPr="00E8235D">
        <w:rPr>
          <w:rtl/>
        </w:rPr>
        <w:t>דיונים</w:t>
      </w:r>
      <w:r w:rsidR="00D90493">
        <w:rPr>
          <w:rtl/>
        </w:rPr>
        <w:t xml:space="preserve"> </w:t>
      </w:r>
      <w:r w:rsidRPr="00E8235D">
        <w:rPr>
          <w:rtl/>
        </w:rPr>
        <w:t>בשאלה,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העוזרים יישארו או לא בתפקידיהם. אבל, מי אחראי היום לפתיחת</w:t>
      </w:r>
      <w:r w:rsidR="00D90493">
        <w:rPr>
          <w:rtl/>
        </w:rPr>
        <w:t xml:space="preserve"> </w:t>
      </w:r>
      <w:r w:rsidRPr="00E8235D">
        <w:rPr>
          <w:rtl/>
        </w:rPr>
        <w:t>שנת</w:t>
      </w:r>
      <w:r w:rsidR="00D90493">
        <w:rPr>
          <w:rtl/>
        </w:rPr>
        <w:t xml:space="preserve"> </w:t>
      </w:r>
      <w:r w:rsidRPr="00E8235D">
        <w:rPr>
          <w:rtl/>
        </w:rPr>
        <w:t>הלימודים</w:t>
      </w:r>
      <w:r w:rsidR="00D90493">
        <w:rPr>
          <w:rtl/>
        </w:rPr>
        <w:t xml:space="preserve"> </w:t>
      </w:r>
      <w:r w:rsidRPr="00E8235D">
        <w:rPr>
          <w:rtl/>
        </w:rPr>
        <w:t>בספטמבר,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מעט? יש שר שתהיה לו אחריות לזה? מי אחראי לנושאים</w:t>
      </w:r>
      <w:r w:rsidR="00D90493">
        <w:rPr>
          <w:rtl/>
        </w:rPr>
        <w:t xml:space="preserve"> </w:t>
      </w:r>
      <w:r w:rsidRPr="00E8235D">
        <w:rPr>
          <w:rtl/>
        </w:rPr>
        <w:t>שקשורים במשרד העבודה והרווחה ונוגעים לנכים שבנושא שלהם אנחנו מטפלים היום?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 אפשרויות תחבורה. נדמה לי, שלזה יש שר שמונה מחדש, אבל עד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זמן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רב הוא עסק בסוגיות מאוד מרכזיות בעיניו </w:t>
      </w:r>
      <w:r w:rsidR="00D90493">
        <w:rPr>
          <w:rtl/>
        </w:rPr>
        <w:t>–</w:t>
      </w:r>
      <w:r w:rsidRPr="00E8235D">
        <w:rPr>
          <w:rtl/>
        </w:rPr>
        <w:t xml:space="preserve"> השהות בקמפ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שרים,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שלפני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הרחבנו את הממשלה ל</w:t>
      </w:r>
      <w:r w:rsidR="00D90493">
        <w:rPr>
          <w:rtl/>
        </w:rPr>
        <w:t>-</w:t>
      </w:r>
      <w:r w:rsidRPr="00E8235D">
        <w:rPr>
          <w:rtl/>
        </w:rPr>
        <w:t>24 שרים. השרים שנמצאים עסוקים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בסוגיות שבעיניהם הן הרבה יותר חשובות מהמשרדים שעליהם הם ממונים, ולכן הרוב </w:t>
      </w:r>
      <w:r w:rsidR="00D90493">
        <w:rPr>
          <w:rtl/>
        </w:rPr>
        <w:t>–</w:t>
      </w:r>
      <w:r w:rsidRPr="00E8235D">
        <w:rPr>
          <w:rtl/>
        </w:rPr>
        <w:t xml:space="preserve"> 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שיכול היה, מי שהוזמן </w:t>
      </w:r>
      <w:r w:rsidR="00D90493">
        <w:rPr>
          <w:rtl/>
        </w:rPr>
        <w:t>–</w:t>
      </w:r>
      <w:r w:rsidRPr="00E8235D">
        <w:rPr>
          <w:rtl/>
        </w:rPr>
        <w:t xml:space="preserve"> נסע לקמפ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כשאני</w:t>
      </w:r>
      <w:r w:rsidR="00D90493">
        <w:rPr>
          <w:rtl/>
        </w:rPr>
        <w:t xml:space="preserve"> </w:t>
      </w:r>
      <w:r w:rsidRPr="00E8235D">
        <w:rPr>
          <w:rtl/>
        </w:rPr>
        <w:t>שומעת את ראש הממשלה מדבר, אני נעשית מודאגת עוד יותר.</w:t>
      </w:r>
      <w:r w:rsidR="00D90493">
        <w:rPr>
          <w:rtl/>
        </w:rPr>
        <w:t xml:space="preserve"> </w:t>
      </w:r>
      <w:r w:rsidRPr="00E8235D">
        <w:rPr>
          <w:rtl/>
        </w:rPr>
        <w:t>הנושאים האלה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בחשיבה</w:t>
      </w:r>
      <w:r w:rsidR="00D90493">
        <w:rPr>
          <w:rtl/>
        </w:rPr>
        <w:t xml:space="preserve"> </w:t>
      </w:r>
      <w:r w:rsidRPr="00E8235D">
        <w:rPr>
          <w:rtl/>
        </w:rPr>
        <w:t>שלו.</w:t>
      </w:r>
      <w:r w:rsidR="00D90493">
        <w:rPr>
          <w:rtl/>
        </w:rPr>
        <w:t xml:space="preserve"> </w:t>
      </w:r>
      <w:r w:rsidRPr="00E8235D">
        <w:rPr>
          <w:rtl/>
        </w:rPr>
        <w:t>הטקסטים</w:t>
      </w:r>
      <w:r w:rsidR="00D90493">
        <w:rPr>
          <w:rtl/>
        </w:rPr>
        <w:t xml:space="preserve"> </w:t>
      </w:r>
      <w:r w:rsidRPr="00E8235D">
        <w:rPr>
          <w:rtl/>
        </w:rPr>
        <w:t>מלאי מלל של התקדמות בנחרצות</w:t>
      </w:r>
      <w:r w:rsidR="00D90493">
        <w:rPr>
          <w:rtl/>
        </w:rPr>
        <w:t xml:space="preserve"> </w:t>
      </w:r>
      <w:r w:rsidRPr="00E8235D">
        <w:rPr>
          <w:rtl/>
        </w:rPr>
        <w:t>ובנחישות</w:t>
      </w:r>
      <w:r w:rsidR="00D90493">
        <w:rPr>
          <w:rtl/>
        </w:rPr>
        <w:t xml:space="preserve"> </w:t>
      </w:r>
      <w:r w:rsidRPr="00E8235D">
        <w:rPr>
          <w:rtl/>
        </w:rPr>
        <w:t>בנושאים</w:t>
      </w:r>
      <w:r w:rsidR="00D90493">
        <w:rPr>
          <w:rtl/>
        </w:rPr>
        <w:t xml:space="preserve"> </w:t>
      </w:r>
      <w:r w:rsidRPr="00E8235D">
        <w:rPr>
          <w:rtl/>
        </w:rPr>
        <w:t>המדיניים.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נושא מהנושאים שנעלה פה היום בתחום החברתי לא</w:t>
      </w:r>
      <w:r w:rsidR="00D90493">
        <w:rPr>
          <w:rtl/>
        </w:rPr>
        <w:t xml:space="preserve"> </w:t>
      </w:r>
      <w:r w:rsidRPr="00E8235D">
        <w:rPr>
          <w:rtl/>
        </w:rPr>
        <w:t>נמצא</w:t>
      </w:r>
      <w:r w:rsidR="00D90493">
        <w:rPr>
          <w:rtl/>
        </w:rPr>
        <w:t xml:space="preserve"> </w:t>
      </w:r>
      <w:r w:rsidRPr="00E8235D">
        <w:rPr>
          <w:rtl/>
        </w:rPr>
        <w:t>על סדר</w:t>
      </w:r>
      <w:r w:rsidR="00D90493">
        <w:rPr>
          <w:rtl/>
        </w:rPr>
        <w:t>-</w:t>
      </w:r>
      <w:r w:rsidRPr="00E8235D">
        <w:rPr>
          <w:rtl/>
        </w:rPr>
        <w:t>יומו של ראש הממשלה.</w:t>
      </w:r>
      <w:r w:rsidR="00D90493">
        <w:rPr>
          <w:rtl/>
        </w:rPr>
        <w:t xml:space="preserve"> </w:t>
      </w:r>
      <w:r w:rsidRPr="00E8235D">
        <w:rPr>
          <w:rtl/>
        </w:rPr>
        <w:t>יש בעיני הרבה סיבות חשובות שבגללן ראש הממשלה</w:t>
      </w:r>
      <w:r w:rsidR="00D90493">
        <w:rPr>
          <w:rtl/>
        </w:rPr>
        <w:t xml:space="preserve"> </w:t>
      </w:r>
      <w:r w:rsidRPr="00E8235D">
        <w:rPr>
          <w:rtl/>
        </w:rPr>
        <w:t>צריך לסיים את תפקידו, זאת בוודאי אחת מהן.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חבר הכנסת יובל שטייניץ,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סליחה. האם זה לפי התור?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ביקשתי הקדמה מיוחדת.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שטייניץ ביקש להקדים, והקדמתי אותו.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בסדר.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סיעתך. אתה לא מסכים?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הוא מתעקש, אני יורד.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יובל שטייניץ, ואחריו </w:t>
      </w:r>
      <w:r w:rsidR="00D90493">
        <w:rPr>
          <w:rtl/>
        </w:rPr>
        <w:t>– 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בסדר,</w:t>
      </w:r>
      <w:r w:rsidR="00D90493">
        <w:rPr>
          <w:rtl/>
        </w:rPr>
        <w:t xml:space="preserve"> </w:t>
      </w:r>
      <w:r w:rsidRPr="00E8235D">
        <w:rPr>
          <w:rtl/>
        </w:rPr>
        <w:t>וזה לא תקין. הוא צריך לבקש את הסכמת כולם לעניין הזה. זה לא</w:t>
      </w:r>
      <w:r w:rsidR="00D90493">
        <w:rPr>
          <w:rtl/>
        </w:rPr>
        <w:t xml:space="preserve"> </w:t>
      </w:r>
      <w:r w:rsidRPr="00E8235D">
        <w:rPr>
          <w:rtl/>
        </w:rPr>
        <w:t>בסדר.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הסכמה של כל הדוברים להקדים דובר? אין שיקול דעת ליושב</w:t>
      </w:r>
      <w:r w:rsidR="00D90493">
        <w:rPr>
          <w:rtl/>
        </w:rPr>
        <w:t>-</w:t>
      </w:r>
      <w:r w:rsidRPr="00E8235D">
        <w:rPr>
          <w:rtl/>
        </w:rPr>
        <w:t>ראש להקדים דובר?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צודק.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יושב פה, ואני צריך ללכת לישיבה.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מוותר. יעלה חבר הכנסת בשארה.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מוותר? חבר הכנסת עזמי בשארה,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צריכים לעלות לישיבה. מה הדבר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אחרי חבר הכנסת עזמי בשארה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מאיר פרוש, טלב אלסאנע, מיכאל איתן,</w:t>
      </w:r>
      <w:r w:rsidR="00D90493">
        <w:rPr>
          <w:rtl/>
        </w:rPr>
        <w:t xml:space="preserve"> </w:t>
      </w:r>
      <w:r w:rsidRPr="00E8235D">
        <w:rPr>
          <w:rtl/>
        </w:rPr>
        <w:t>אברהם פורז, אבשלום וילן וויצמן שירי.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המבחן של חברת רווחה כלכלית הוא ביכולתה של</w:t>
      </w:r>
      <w:r w:rsidR="00D90493">
        <w:rPr>
          <w:rtl/>
        </w:rPr>
        <w:t xml:space="preserve"> </w:t>
      </w:r>
      <w:r w:rsidRPr="00E8235D">
        <w:rPr>
          <w:rtl/>
        </w:rPr>
        <w:t>החברה</w:t>
      </w:r>
      <w:r w:rsidR="00D90493">
        <w:rPr>
          <w:rtl/>
        </w:rPr>
        <w:t xml:space="preserve"> </w:t>
      </w:r>
      <w:r w:rsidRPr="00E8235D">
        <w:rPr>
          <w:rtl/>
        </w:rPr>
        <w:t>לשאת בנושאים ובמטרות כלכליות. יש אנשים שרואים את זה כך, אני בטוח שבמשרד</w:t>
      </w:r>
      <w:r w:rsidR="00D90493">
        <w:rPr>
          <w:rtl/>
        </w:rPr>
        <w:t xml:space="preserve"> </w:t>
      </w:r>
      <w:r w:rsidRPr="00E8235D">
        <w:rPr>
          <w:rtl/>
        </w:rPr>
        <w:t>האוצר יש תמיד אנשים שרואים בדברים כאלה מעמסה, אני רואה בזה חלק ממדיניות הרווחה</w:t>
      </w:r>
      <w:r w:rsidR="00D90493">
        <w:rPr>
          <w:rtl/>
        </w:rPr>
        <w:t xml:space="preserve"> </w:t>
      </w:r>
      <w:r w:rsidRPr="00E8235D">
        <w:rPr>
          <w:rtl/>
        </w:rPr>
        <w:t>ואפילו</w:t>
      </w:r>
      <w:r w:rsidR="00D90493">
        <w:rPr>
          <w:rtl/>
        </w:rPr>
        <w:t xml:space="preserve"> </w:t>
      </w:r>
      <w:r w:rsidRPr="00E8235D">
        <w:rPr>
          <w:rtl/>
        </w:rPr>
        <w:t>מבחן</w:t>
      </w:r>
      <w:r w:rsidR="00D90493">
        <w:rPr>
          <w:rtl/>
        </w:rPr>
        <w:t xml:space="preserve"> </w:t>
      </w:r>
      <w:r w:rsidRPr="00E8235D">
        <w:rPr>
          <w:rtl/>
        </w:rPr>
        <w:t>למדיניות</w:t>
      </w:r>
      <w:r w:rsidR="00D90493">
        <w:rPr>
          <w:rtl/>
        </w:rPr>
        <w:t xml:space="preserve"> </w:t>
      </w:r>
      <w:r w:rsidRPr="00E8235D">
        <w:rPr>
          <w:rtl/>
        </w:rPr>
        <w:t>הרווחה. נושאים כמו זיקנה, נכות ועוד כמה דברים, סקטורים</w:t>
      </w:r>
      <w:r w:rsidR="00D90493">
        <w:rPr>
          <w:rtl/>
        </w:rPr>
        <w:t xml:space="preserve"> </w:t>
      </w:r>
      <w:r w:rsidRPr="00E8235D">
        <w:rPr>
          <w:rtl/>
        </w:rPr>
        <w:t>ותחומים</w:t>
      </w:r>
      <w:r w:rsidR="00D90493">
        <w:rPr>
          <w:rtl/>
        </w:rPr>
        <w:t xml:space="preserve"> </w:t>
      </w:r>
      <w:r w:rsidRPr="00E8235D">
        <w:rPr>
          <w:rtl/>
        </w:rPr>
        <w:t>חברתיים,</w:t>
      </w:r>
      <w:r w:rsidR="00D90493">
        <w:rPr>
          <w:rtl/>
        </w:rPr>
        <w:t xml:space="preserve"> </w:t>
      </w:r>
      <w:r w:rsidRPr="00E8235D">
        <w:rPr>
          <w:rtl/>
        </w:rPr>
        <w:t>שלדעתי</w:t>
      </w:r>
      <w:r w:rsidR="00D90493">
        <w:rPr>
          <w:rtl/>
        </w:rPr>
        <w:t xml:space="preserve"> </w:t>
      </w:r>
      <w:r w:rsidRPr="00E8235D">
        <w:rPr>
          <w:rtl/>
        </w:rPr>
        <w:t>המבחן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מידת הרווחיות בהשקעה, אלא מידת</w:t>
      </w:r>
      <w:r w:rsidR="00D90493">
        <w:rPr>
          <w:rtl/>
        </w:rPr>
        <w:t xml:space="preserve"> </w:t>
      </w:r>
      <w:r w:rsidRPr="00E8235D">
        <w:rPr>
          <w:rtl/>
        </w:rPr>
        <w:t>האנושיות ומידת האפשרות של חברה אנושית לחיות בצורה סולידרית ולהמשיך קדימה, ללכת</w:t>
      </w:r>
      <w:r w:rsidR="00D90493">
        <w:rPr>
          <w:rtl/>
        </w:rPr>
        <w:t xml:space="preserve"> </w:t>
      </w:r>
      <w:r w:rsidRPr="00E8235D">
        <w:rPr>
          <w:rtl/>
        </w:rPr>
        <w:t>קדימה</w:t>
      </w:r>
      <w:r w:rsidR="00D90493">
        <w:rPr>
          <w:rtl/>
        </w:rPr>
        <w:t xml:space="preserve"> </w:t>
      </w:r>
      <w:r w:rsidRPr="00E8235D">
        <w:rPr>
          <w:rtl/>
        </w:rPr>
        <w:t>ביחד כחברה אחת, כחברה אנושית אחת. לכן, ללא ספק אני תומך בכל הצעה בכיוון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אני מבדיל בין העיקרון שזו מדיניות רווחה במובן הכי פשוט</w:t>
      </w:r>
      <w:r w:rsidR="00D90493">
        <w:rPr>
          <w:rtl/>
        </w:rPr>
        <w:t xml:space="preserve"> </w:t>
      </w:r>
      <w:r w:rsidRPr="00E8235D">
        <w:rPr>
          <w:rtl/>
        </w:rPr>
        <w:t>של המלה לבין האווירה שבכנסת, שהיא אווירת נכאים, ולא אווירת נכים. זה כמה חודשים</w:t>
      </w:r>
      <w:r w:rsidR="00D90493">
        <w:rPr>
          <w:rtl/>
        </w:rPr>
        <w:t xml:space="preserve"> </w:t>
      </w:r>
      <w:r w:rsidRPr="00E8235D">
        <w:rPr>
          <w:rtl/>
        </w:rPr>
        <w:t>קיימת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אווירה כזאת, והיא אווירה פופוליסטית ביותר, ולדעתי הדחף בה להצעות</w:t>
      </w:r>
      <w:r w:rsidR="00D90493">
        <w:rPr>
          <w:rtl/>
        </w:rPr>
        <w:t xml:space="preserve"> </w:t>
      </w:r>
      <w:r w:rsidRPr="00E8235D">
        <w:rPr>
          <w:rtl/>
        </w:rPr>
        <w:t>כאלה איננו דחף של מדיניות רווחה.</w:t>
      </w:r>
      <w:r w:rsidR="00D90493">
        <w:rPr>
          <w:rtl/>
        </w:rPr>
        <w:t xml:space="preserve"> </w:t>
      </w:r>
      <w:r w:rsidRPr="00E8235D">
        <w:rPr>
          <w:rtl/>
        </w:rPr>
        <w:t>מובן שאני לא מאשים את שני המציעים כאן, דווקא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תומך,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הפיזור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הביזור הזה שקרה לכנסת, ההתפרקות הזאת שקרתה</w:t>
      </w:r>
      <w:r w:rsidR="00D90493">
        <w:rPr>
          <w:rtl/>
        </w:rPr>
        <w:t xml:space="preserve"> </w:t>
      </w:r>
      <w:r w:rsidRPr="00E8235D">
        <w:rPr>
          <w:rtl/>
        </w:rPr>
        <w:t>בכנסת,</w:t>
      </w:r>
      <w:r w:rsidR="00D90493">
        <w:rPr>
          <w:rtl/>
        </w:rPr>
        <w:t xml:space="preserve"> </w:t>
      </w:r>
      <w:r w:rsidRPr="00E8235D">
        <w:rPr>
          <w:rtl/>
        </w:rPr>
        <w:t>שגרמה</w:t>
      </w:r>
      <w:r w:rsidR="00D90493">
        <w:rPr>
          <w:rtl/>
        </w:rPr>
        <w:t xml:space="preserve"> </w:t>
      </w:r>
      <w:r w:rsidRPr="00E8235D">
        <w:rPr>
          <w:rtl/>
        </w:rPr>
        <w:t>לאנשים להיות מופתעים מהצבעתם של חברי כנסת בבחירות לנשיא המדינה,</w:t>
      </w:r>
      <w:r w:rsidR="00D90493">
        <w:rPr>
          <w:rtl/>
        </w:rPr>
        <w:t xml:space="preserve"> </w:t>
      </w:r>
      <w:r w:rsidRPr="00E8235D">
        <w:rPr>
          <w:rtl/>
        </w:rPr>
        <w:t>למשל, שלא היה אפשר לחשב איך יתנהגו חברי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אווירה שכמובן לא מכבדת פרלמנט, שמפלגות וסיעות בו מחליטות, אבל בכל זאת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לצפות</w:t>
      </w:r>
      <w:r w:rsidR="00D90493">
        <w:rPr>
          <w:rtl/>
        </w:rPr>
        <w:t xml:space="preserve"> </w:t>
      </w:r>
      <w:r w:rsidRPr="00E8235D">
        <w:rPr>
          <w:rtl/>
        </w:rPr>
        <w:t>את התנהגותם של חברי הכנסת. זו ללא שום ספק בעיה פרלמנטרית חשובה</w:t>
      </w:r>
      <w:r w:rsidR="00D90493">
        <w:rPr>
          <w:rtl/>
        </w:rPr>
        <w:t xml:space="preserve"> </w:t>
      </w:r>
      <w:r w:rsidRPr="00E8235D">
        <w:rPr>
          <w:rtl/>
        </w:rPr>
        <w:t>ביותר.</w:t>
      </w:r>
      <w:r w:rsidR="00D90493">
        <w:rPr>
          <w:rtl/>
        </w:rPr>
        <w:t xml:space="preserve"> </w:t>
      </w:r>
      <w:r w:rsidRPr="00E8235D">
        <w:rPr>
          <w:rtl/>
        </w:rPr>
        <w:t>הפרגמנטציה</w:t>
      </w:r>
      <w:r w:rsidR="00D90493">
        <w:rPr>
          <w:rtl/>
        </w:rPr>
        <w:t xml:space="preserve"> </w:t>
      </w:r>
      <w:r w:rsidRPr="00E8235D">
        <w:rPr>
          <w:rtl/>
        </w:rPr>
        <w:t>שקורית</w:t>
      </w:r>
      <w:r w:rsidR="00D90493">
        <w:rPr>
          <w:rtl/>
        </w:rPr>
        <w:t xml:space="preserve"> </w:t>
      </w:r>
      <w:r w:rsidRPr="00E8235D">
        <w:rPr>
          <w:rtl/>
        </w:rPr>
        <w:t>בבית הזה היא תוצאה של מערכת הבחירות ושל הצורה שבה</w:t>
      </w:r>
      <w:r w:rsidR="00D90493">
        <w:rPr>
          <w:rtl/>
        </w:rPr>
        <w:t xml:space="preserve"> </w:t>
      </w:r>
      <w:r w:rsidRPr="00E8235D">
        <w:rPr>
          <w:rtl/>
        </w:rPr>
        <w:t>בוחרים בכנסת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לראשות הממשלה ובצורה נפרדת לפרלמנט </w:t>
      </w:r>
      <w:r w:rsidR="00D90493">
        <w:rPr>
          <w:rtl/>
        </w:rPr>
        <w:t>–</w:t>
      </w:r>
      <w:r w:rsidRPr="00E8235D">
        <w:rPr>
          <w:rtl/>
        </w:rPr>
        <w:t xml:space="preserve"> וכך נגרמה ההתפרקות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ספק, שיש בכנסת רוב ימני, ורוב ימני פופוליסטי. יש בכנסת רוב ימני,</w:t>
      </w:r>
      <w:r w:rsidR="00D90493">
        <w:rPr>
          <w:rtl/>
        </w:rPr>
        <w:t xml:space="preserve"> </w:t>
      </w:r>
      <w:r w:rsidRPr="00E8235D">
        <w:rPr>
          <w:rtl/>
        </w:rPr>
        <w:t>גברתי,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רוב</w:t>
      </w:r>
      <w:r w:rsidR="00D90493">
        <w:rPr>
          <w:rtl/>
        </w:rPr>
        <w:t xml:space="preserve"> </w:t>
      </w:r>
      <w:r w:rsidRPr="00E8235D">
        <w:rPr>
          <w:rtl/>
        </w:rPr>
        <w:t>ימני</w:t>
      </w:r>
      <w:r w:rsidR="00D90493">
        <w:rPr>
          <w:rtl/>
        </w:rPr>
        <w:t xml:space="preserve"> </w:t>
      </w:r>
      <w:r w:rsidRPr="00E8235D">
        <w:rPr>
          <w:rtl/>
        </w:rPr>
        <w:t>פופוליסטי,</w:t>
      </w:r>
      <w:r w:rsidR="00D90493">
        <w:rPr>
          <w:rtl/>
        </w:rPr>
        <w:t xml:space="preserve"> </w:t>
      </w:r>
      <w:r w:rsidRPr="00E8235D">
        <w:rPr>
          <w:rtl/>
        </w:rPr>
        <w:t>שמביא כל מיני הצעות. אחת ההצעות האלה, שאני</w:t>
      </w:r>
      <w:r w:rsidR="00D90493">
        <w:rPr>
          <w:rtl/>
        </w:rPr>
        <w:t xml:space="preserve"> </w:t>
      </w:r>
      <w:r w:rsidRPr="00E8235D">
        <w:rPr>
          <w:rtl/>
        </w:rPr>
        <w:t>מבדיל</w:t>
      </w:r>
      <w:r w:rsidR="00D90493">
        <w:rPr>
          <w:rtl/>
        </w:rPr>
        <w:t xml:space="preserve"> </w:t>
      </w:r>
      <w:r w:rsidRPr="00E8235D">
        <w:rPr>
          <w:rtl/>
        </w:rPr>
        <w:t>אותן</w:t>
      </w:r>
      <w:r w:rsidR="00D90493">
        <w:rPr>
          <w:rtl/>
        </w:rPr>
        <w:t xml:space="preserve"> </w:t>
      </w:r>
      <w:r w:rsidRPr="00E8235D">
        <w:rPr>
          <w:rtl/>
        </w:rPr>
        <w:t>מסוג</w:t>
      </w:r>
      <w:r w:rsidR="00D90493">
        <w:rPr>
          <w:rtl/>
        </w:rPr>
        <w:t xml:space="preserve"> </w:t>
      </w:r>
      <w:r w:rsidRPr="00E8235D">
        <w:rPr>
          <w:rtl/>
        </w:rPr>
        <w:t>ההצעה של הנכים, היא בעניין המשפחות ברוכות הילדים. אני חושב,</w:t>
      </w:r>
      <w:r w:rsidR="00D90493">
        <w:rPr>
          <w:rtl/>
        </w:rPr>
        <w:t xml:space="preserve"> </w:t>
      </w:r>
      <w:r w:rsidRPr="00E8235D">
        <w:rPr>
          <w:rtl/>
        </w:rPr>
        <w:t>ששם</w:t>
      </w:r>
      <w:r w:rsidR="00D90493">
        <w:rPr>
          <w:rtl/>
        </w:rPr>
        <w:t xml:space="preserve"> </w:t>
      </w:r>
      <w:r w:rsidRPr="00E8235D">
        <w:rPr>
          <w:rtl/>
        </w:rPr>
        <w:t>זה לא עניין של נכות או משהו נתון בחברה, אלא משהו שמשתנה ואפשר לשנות בו את</w:t>
      </w:r>
      <w:r w:rsidR="00D90493">
        <w:rPr>
          <w:rtl/>
        </w:rPr>
        <w:t xml:space="preserve"> </w:t>
      </w:r>
      <w:r w:rsidRPr="00E8235D">
        <w:rPr>
          <w:rtl/>
        </w:rPr>
        <w:t>העניין.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הנכים, תמיד יהיו נכים בחברה, וחברה אנושית צריכה לראות בזה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מהמסרים</w:t>
      </w:r>
      <w:r w:rsidR="00D90493">
        <w:rPr>
          <w:rtl/>
        </w:rPr>
        <w:t xml:space="preserve"> </w:t>
      </w:r>
      <w:r w:rsidRPr="00E8235D">
        <w:rPr>
          <w:rtl/>
        </w:rPr>
        <w:t>הכי</w:t>
      </w:r>
      <w:r w:rsidR="00D90493">
        <w:rPr>
          <w:rtl/>
        </w:rPr>
        <w:t xml:space="preserve"> </w:t>
      </w:r>
      <w:r w:rsidRPr="00E8235D">
        <w:rPr>
          <w:rtl/>
        </w:rPr>
        <w:t>חשובים של מדינת רווחה.</w:t>
      </w:r>
      <w:r w:rsidR="00D90493">
        <w:rPr>
          <w:rtl/>
        </w:rPr>
        <w:t xml:space="preserve"> </w:t>
      </w:r>
      <w:r w:rsidRPr="00E8235D">
        <w:rPr>
          <w:rtl/>
        </w:rPr>
        <w:t>המקרה של משפחות ברוכות ילדים, 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סיפור</w:t>
      </w:r>
      <w:r w:rsidR="00D90493">
        <w:rPr>
          <w:rtl/>
        </w:rPr>
        <w:t xml:space="preserve"> </w:t>
      </w:r>
      <w:r w:rsidRPr="00E8235D">
        <w:rPr>
          <w:rtl/>
        </w:rPr>
        <w:t>אחר. זה סיפור שמשתנה תרבותית וחברתית.</w:t>
      </w:r>
      <w:r w:rsidR="00D90493">
        <w:rPr>
          <w:rtl/>
        </w:rPr>
        <w:t xml:space="preserve"> </w:t>
      </w:r>
      <w:r w:rsidRPr="00E8235D">
        <w:rPr>
          <w:rtl/>
        </w:rPr>
        <w:t>לדעתי, אם מישהו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בא ומציע שהילד החמישי ומעלה ילמדו ויקבלו השכלה גבוהה בחינם, אני הייתי בעד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נבוך</w:t>
      </w:r>
      <w:r w:rsidR="00D90493">
        <w:rPr>
          <w:rtl/>
        </w:rPr>
        <w:t xml:space="preserve"> </w:t>
      </w:r>
      <w:r w:rsidRPr="00E8235D">
        <w:rPr>
          <w:rtl/>
        </w:rPr>
        <w:t>ונעדר,</w:t>
      </w:r>
      <w:r w:rsidR="00D90493">
        <w:rPr>
          <w:rtl/>
        </w:rPr>
        <w:t xml:space="preserve"> </w:t>
      </w:r>
      <w:r w:rsidRPr="00E8235D">
        <w:rPr>
          <w:rtl/>
        </w:rPr>
        <w:t>כי לדעתי יש קשר פונקציונלי בין הגברת הילודה ובין רמת</w:t>
      </w:r>
      <w:r w:rsidR="00D90493">
        <w:rPr>
          <w:rtl/>
        </w:rPr>
        <w:t xml:space="preserve"> </w:t>
      </w:r>
      <w:r w:rsidRPr="00E8235D">
        <w:rPr>
          <w:rtl/>
        </w:rPr>
        <w:t>ההשכלה.</w:t>
      </w:r>
      <w:r w:rsidR="00D90493">
        <w:rPr>
          <w:rtl/>
        </w:rPr>
        <w:t xml:space="preserve"> </w:t>
      </w:r>
      <w:r w:rsidRPr="00E8235D">
        <w:rPr>
          <w:rtl/>
        </w:rPr>
        <w:t>ככל</w:t>
      </w:r>
      <w:r w:rsidR="00D90493">
        <w:rPr>
          <w:rtl/>
        </w:rPr>
        <w:t xml:space="preserve"> </w:t>
      </w:r>
      <w:r w:rsidRPr="00E8235D">
        <w:rPr>
          <w:rtl/>
        </w:rPr>
        <w:t>שרמת</w:t>
      </w:r>
      <w:r w:rsidR="00D90493">
        <w:rPr>
          <w:rtl/>
        </w:rPr>
        <w:t xml:space="preserve"> </w:t>
      </w:r>
      <w:r w:rsidRPr="00E8235D">
        <w:rPr>
          <w:rtl/>
        </w:rPr>
        <w:t>ההשכלה יורדת, התופעה הזאת עולה.</w:t>
      </w:r>
      <w:r w:rsidR="00D90493">
        <w:rPr>
          <w:rtl/>
        </w:rPr>
        <w:t xml:space="preserve"> </w:t>
      </w:r>
      <w:r w:rsidRPr="00E8235D">
        <w:rPr>
          <w:rtl/>
        </w:rPr>
        <w:t>ככל שהמעמד הסוציו</w:t>
      </w:r>
      <w:r w:rsidR="00D90493">
        <w:rPr>
          <w:rtl/>
        </w:rPr>
        <w:t>-</w:t>
      </w:r>
      <w:r w:rsidRPr="00E8235D">
        <w:rPr>
          <w:rtl/>
        </w:rPr>
        <w:t>אקונומי</w:t>
      </w:r>
      <w:r w:rsidR="00D90493">
        <w:rPr>
          <w:rtl/>
        </w:rPr>
        <w:t xml:space="preserve"> </w:t>
      </w:r>
      <w:r w:rsidRPr="00E8235D">
        <w:rPr>
          <w:rtl/>
        </w:rPr>
        <w:t>עולה, התופעה הזאת נעלמת.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לכן צריך לתת כלים בידי המשפחות ברוכות הילדים, כדי שרמת ההשכלה תעלה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אז אפשר במקום לתת כלים </w:t>
      </w:r>
      <w:r w:rsidR="00D90493">
        <w:rPr>
          <w:rtl/>
        </w:rPr>
        <w:t>–</w:t>
      </w:r>
      <w:r w:rsidRPr="00E8235D">
        <w:rPr>
          <w:rtl/>
        </w:rPr>
        <w:t xml:space="preserve"> שזה כסף </w:t>
      </w:r>
      <w:r w:rsidR="00D90493">
        <w:rPr>
          <w:rtl/>
        </w:rPr>
        <w:t>–</w:t>
      </w:r>
      <w:r w:rsidRPr="00E8235D">
        <w:rPr>
          <w:rtl/>
        </w:rPr>
        <w:t xml:space="preserve"> לאפשר השכלה גבוהה חינם.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הבדל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לקבל</w:t>
      </w:r>
      <w:r w:rsidR="00D90493">
        <w:rPr>
          <w:rtl/>
        </w:rPr>
        <w:t xml:space="preserve"> </w:t>
      </w:r>
      <w:r w:rsidRPr="00E8235D">
        <w:rPr>
          <w:rtl/>
        </w:rPr>
        <w:t>בונוסים לבין לתת ישר את הכלים לילדים, כמו למשל השכלה</w:t>
      </w:r>
      <w:r w:rsidR="00D90493">
        <w:rPr>
          <w:rtl/>
        </w:rPr>
        <w:t xml:space="preserve"> </w:t>
      </w:r>
      <w:r w:rsidRPr="00E8235D">
        <w:rPr>
          <w:rtl/>
        </w:rPr>
        <w:t>גבוהה חינם מהילד החמישי.</w:t>
      </w:r>
      <w:r w:rsidR="00D90493">
        <w:rPr>
          <w:rtl/>
        </w:rPr>
        <w:t xml:space="preserve"> </w:t>
      </w:r>
      <w:r w:rsidRPr="00E8235D">
        <w:rPr>
          <w:rtl/>
        </w:rPr>
        <w:t>אנחנו רואים את התופעה ואת הניסיון בשאר מדינות העולם,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קשר</w:t>
      </w:r>
      <w:r w:rsidR="00D90493">
        <w:rPr>
          <w:rtl/>
        </w:rPr>
        <w:t xml:space="preserve"> </w:t>
      </w:r>
      <w:r w:rsidRPr="00E8235D">
        <w:rPr>
          <w:rtl/>
        </w:rPr>
        <w:t>ישיר.</w:t>
      </w:r>
      <w:r w:rsidR="00D90493">
        <w:rPr>
          <w:rtl/>
        </w:rPr>
        <w:t xml:space="preserve"> </w:t>
      </w:r>
      <w:r w:rsidRPr="00E8235D">
        <w:rPr>
          <w:rtl/>
        </w:rPr>
        <w:t>לחלק סתם כסף וכו', לדעתי זה פופוליסטי. אי</w:t>
      </w:r>
      <w:r w:rsidR="00D90493">
        <w:rPr>
          <w:rtl/>
        </w:rPr>
        <w:t>-</w:t>
      </w:r>
      <w:r w:rsidRPr="00E8235D">
        <w:rPr>
          <w:rtl/>
        </w:rPr>
        <w:t>אפשר לראות את מספר</w:t>
      </w:r>
      <w:r w:rsidR="00D90493">
        <w:rPr>
          <w:rtl/>
        </w:rPr>
        <w:t xml:space="preserve"> </w:t>
      </w:r>
      <w:r w:rsidRPr="00E8235D">
        <w:rPr>
          <w:rtl/>
        </w:rPr>
        <w:t>הילדים במשפחות ברוכות ילדים כברכה. אנחנו צריכים גם את המספר וגם את האיכות.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מסכים שזו לא סיבה, אלא תוצאה. כלומר, ריבוי הילדים במשפחה הוא תוצאה של</w:t>
      </w:r>
      <w:r w:rsidR="00D90493">
        <w:rPr>
          <w:rtl/>
        </w:rPr>
        <w:t xml:space="preserve"> </w:t>
      </w:r>
      <w:r w:rsidRPr="00E8235D">
        <w:rPr>
          <w:rtl/>
        </w:rPr>
        <w:t>מעמד</w:t>
      </w:r>
      <w:r w:rsidR="00D90493">
        <w:rPr>
          <w:rtl/>
        </w:rPr>
        <w:t xml:space="preserve"> </w:t>
      </w:r>
      <w:r w:rsidRPr="00E8235D">
        <w:rPr>
          <w:rtl/>
        </w:rPr>
        <w:t>סוציו</w:t>
      </w:r>
      <w:r w:rsidR="00D90493">
        <w:rPr>
          <w:rtl/>
        </w:rPr>
        <w:t>-</w:t>
      </w:r>
      <w:r w:rsidRPr="00E8235D">
        <w:rPr>
          <w:rtl/>
        </w:rPr>
        <w:t>אקונומי</w:t>
      </w:r>
      <w:r w:rsidR="00D90493">
        <w:rPr>
          <w:rtl/>
        </w:rPr>
        <w:t xml:space="preserve"> </w:t>
      </w:r>
      <w:r w:rsidRPr="00E8235D">
        <w:rPr>
          <w:rtl/>
        </w:rPr>
        <w:t>נמוך</w:t>
      </w:r>
      <w:r w:rsidR="00D90493">
        <w:rPr>
          <w:rtl/>
        </w:rPr>
        <w:t xml:space="preserve"> </w:t>
      </w:r>
      <w:r w:rsidRPr="00E8235D">
        <w:rPr>
          <w:rtl/>
        </w:rPr>
        <w:t>והשכלה</w:t>
      </w:r>
      <w:r w:rsidR="00D90493">
        <w:rPr>
          <w:rtl/>
        </w:rPr>
        <w:t xml:space="preserve"> </w:t>
      </w:r>
      <w:r w:rsidRPr="00E8235D">
        <w:rPr>
          <w:rtl/>
        </w:rPr>
        <w:t>נמוכה.</w:t>
      </w:r>
      <w:r w:rsidR="00D90493">
        <w:rPr>
          <w:rtl/>
        </w:rPr>
        <w:t xml:space="preserve"> </w:t>
      </w:r>
      <w:r w:rsidRPr="00E8235D">
        <w:rPr>
          <w:rtl/>
        </w:rPr>
        <w:t>ללא שום ספק. זו לא סיבה, אלא תוצאה,</w:t>
      </w:r>
      <w:r w:rsidR="00D90493">
        <w:rPr>
          <w:rtl/>
        </w:rPr>
        <w:t xml:space="preserve"> </w:t>
      </w:r>
      <w:r w:rsidRPr="00E8235D">
        <w:rPr>
          <w:rtl/>
        </w:rPr>
        <w:t>וצריך לטפל בסיבות. תודה רבה, גברתי.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מאיר פרוש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טלב אלסאנע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נוכח. חבר הכנסת מיכאל איתן אינו נוכח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זה ברור שמעכשיו אין הצבעות?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הצבעות עד שעה 16:15.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אברהם פורז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אבשלום וילן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ויצמן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רענן כהן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נחום</w:t>
      </w:r>
      <w:r w:rsidR="00D90493">
        <w:rPr>
          <w:rtl/>
        </w:rPr>
        <w:t xml:space="preserve"> </w:t>
      </w:r>
      <w:r w:rsidRPr="00E8235D">
        <w:rPr>
          <w:rtl/>
        </w:rPr>
        <w:t>לנגנטל</w:t>
      </w:r>
      <w:r w:rsidR="00D90493">
        <w:rPr>
          <w:rtl/>
        </w:rPr>
        <w:t xml:space="preserve"> 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ישראל 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גדעון עזרא,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 לא יהיו הצבעות?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בהסכמה בין יושבי</w:t>
      </w:r>
      <w:r w:rsidR="00D90493">
        <w:rPr>
          <w:rtl/>
        </w:rPr>
        <w:t>-</w:t>
      </w:r>
      <w:r w:rsidRPr="00E8235D">
        <w:rPr>
          <w:rtl/>
        </w:rPr>
        <w:t xml:space="preserve">ראש הקואליציה והאופוזיציה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למה? אנחנו חיילים סתם, אבל שיגידו לנו למה?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נמסרה לי הסיבה.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ישיבות סיעה.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 xml:space="preserve"> </w:t>
      </w:r>
      <w:r w:rsidRPr="00E8235D">
        <w:rPr>
          <w:rtl/>
        </w:rPr>
        <w:t>בראש,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הצעות החוק האלה הן טובות, וזה נכון שהן</w:t>
      </w:r>
      <w:r w:rsidR="00D90493">
        <w:rPr>
          <w:rtl/>
        </w:rPr>
        <w:t xml:space="preserve"> </w:t>
      </w:r>
      <w:r w:rsidRPr="00E8235D">
        <w:rPr>
          <w:rtl/>
        </w:rPr>
        <w:t>עולות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כסף. אבל אני שואל, מדוע אין פה שר שישמע את הערות חברי הכנסת? מדוע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פה פקיד מהמשרד הרלוונטי שישמע את מה שיש לחברי הכנסת לומר? העובדה שהם אינם</w:t>
      </w:r>
      <w:r w:rsidR="00D90493">
        <w:rPr>
          <w:rtl/>
        </w:rPr>
        <w:t xml:space="preserve"> </w:t>
      </w:r>
      <w:r w:rsidRPr="00E8235D">
        <w:rPr>
          <w:rtl/>
        </w:rPr>
        <w:t>פה מעידה על זלזול גמור גם בכנסת וגם בנכים.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אומר,</w:t>
      </w:r>
      <w:r w:rsidR="00D90493">
        <w:rPr>
          <w:rtl/>
        </w:rPr>
        <w:t xml:space="preserve"> </w:t>
      </w:r>
      <w:r w:rsidRPr="00E8235D">
        <w:rPr>
          <w:rtl/>
        </w:rPr>
        <w:t>שההתפרקות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שקורית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לממשלת</w:t>
      </w:r>
      <w:r w:rsidR="00D90493">
        <w:rPr>
          <w:rtl/>
        </w:rPr>
        <w:t xml:space="preserve"> </w:t>
      </w:r>
      <w:r w:rsidRPr="00E8235D">
        <w:rPr>
          <w:rtl/>
        </w:rPr>
        <w:t>ישראל, לפי דעתי הולכת</w:t>
      </w:r>
      <w:r w:rsidR="00D90493">
        <w:rPr>
          <w:rtl/>
        </w:rPr>
        <w:t xml:space="preserve"> </w:t>
      </w:r>
      <w:r w:rsidRPr="00E8235D">
        <w:rPr>
          <w:rtl/>
        </w:rPr>
        <w:t>ומתגברת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הזמן.</w:t>
      </w:r>
      <w:r w:rsidR="00D90493">
        <w:rPr>
          <w:rtl/>
        </w:rPr>
        <w:t xml:space="preserve"> </w:t>
      </w:r>
      <w:r w:rsidRPr="00E8235D">
        <w:rPr>
          <w:rtl/>
        </w:rPr>
        <w:t>מוטב לו לראש הממשלה שייקח את האנשים שלו וידבר אתם לכאן או</w:t>
      </w:r>
      <w:r w:rsidR="00D90493">
        <w:rPr>
          <w:rtl/>
        </w:rPr>
        <w:t xml:space="preserve"> </w:t>
      </w:r>
      <w:r w:rsidRPr="00E8235D">
        <w:rPr>
          <w:rtl/>
        </w:rPr>
        <w:t>לשם.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רוצה לעשות קואליציה </w:t>
      </w:r>
      <w:r w:rsidR="00D90493">
        <w:rPr>
          <w:rtl/>
        </w:rPr>
        <w:t>–</w:t>
      </w:r>
      <w:r w:rsidRPr="00E8235D">
        <w:rPr>
          <w:rtl/>
        </w:rPr>
        <w:t xml:space="preserve"> שיעשה; אין לו קואליציה </w:t>
      </w:r>
      <w:r w:rsidR="00D90493">
        <w:rPr>
          <w:rtl/>
        </w:rPr>
        <w:t>–</w:t>
      </w:r>
      <w:r w:rsidRPr="00E8235D">
        <w:rPr>
          <w:rtl/>
        </w:rPr>
        <w:t xml:space="preserve"> שיודיע לעם. המצב הזה הוא</w:t>
      </w:r>
      <w:r w:rsidR="00D90493">
        <w:rPr>
          <w:rtl/>
        </w:rPr>
        <w:t xml:space="preserve"> </w:t>
      </w:r>
      <w:r w:rsidRPr="00E8235D">
        <w:rPr>
          <w:rtl/>
        </w:rPr>
        <w:t>פשוט בלתי אפשרי.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כשאנחנו</w:t>
      </w:r>
      <w:r w:rsidR="00D90493">
        <w:rPr>
          <w:rtl/>
        </w:rPr>
        <w:t xml:space="preserve"> </w:t>
      </w:r>
      <w:r w:rsidRPr="00E8235D">
        <w:rPr>
          <w:rtl/>
        </w:rPr>
        <w:t>נהיה</w:t>
      </w:r>
      <w:r w:rsidR="00D90493">
        <w:rPr>
          <w:rtl/>
        </w:rPr>
        <w:t xml:space="preserve"> </w:t>
      </w:r>
      <w:r w:rsidRPr="00E8235D">
        <w:rPr>
          <w:rtl/>
        </w:rPr>
        <w:t>בממשלה,</w:t>
      </w:r>
      <w:r w:rsidR="00D90493">
        <w:rPr>
          <w:rtl/>
        </w:rPr>
        <w:t xml:space="preserve"> </w:t>
      </w:r>
      <w:r w:rsidRPr="00E8235D">
        <w:rPr>
          <w:rtl/>
        </w:rPr>
        <w:t>בסוגיה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סוגיית הנכים, אני חושב שהשר הרלוונטי</w:t>
      </w:r>
      <w:r w:rsidR="00D90493">
        <w:rPr>
          <w:rtl/>
        </w:rPr>
        <w:t xml:space="preserve"> </w:t>
      </w:r>
      <w:r w:rsidRPr="00E8235D">
        <w:rPr>
          <w:rtl/>
        </w:rPr>
        <w:t>מטעמנו</w:t>
      </w:r>
      <w:r w:rsidR="00D90493">
        <w:rPr>
          <w:rtl/>
        </w:rPr>
        <w:t xml:space="preserve"> </w:t>
      </w:r>
      <w:r w:rsidRPr="00E8235D">
        <w:rPr>
          <w:rtl/>
        </w:rPr>
        <w:t>ייקח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 סוגיות הנכים הפתוחות, ישמע את כל ההצעות, גם של חברי הכנסת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הציבור,</w:t>
      </w:r>
      <w:r w:rsidR="00D90493">
        <w:rPr>
          <w:rtl/>
        </w:rPr>
        <w:t xml:space="preserve"> </w:t>
      </w:r>
      <w:r w:rsidRPr="00E8235D">
        <w:rPr>
          <w:rtl/>
        </w:rPr>
        <w:t>יבדוק את התקציב שעומד לרשותו ואחר כך יבוא ויגיד מה הם הדברים</w:t>
      </w:r>
      <w:r w:rsidR="00D90493">
        <w:rPr>
          <w:rtl/>
        </w:rPr>
        <w:t xml:space="preserve"> </w:t>
      </w:r>
      <w:r w:rsidRPr="00E8235D">
        <w:rPr>
          <w:rtl/>
        </w:rPr>
        <w:t>החשובים, מה הם הדברים הפחות חשובים. המצב הזה הוא בלתי נסבל לחלוטין.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קורא לראש הממשלה ברק: אם אין לך שרים, תבוא לכנסת ותפזר אותה לאלתר. אל</w:t>
      </w:r>
      <w:r w:rsidR="00D90493">
        <w:rPr>
          <w:rtl/>
        </w:rPr>
        <w:t xml:space="preserve"> </w:t>
      </w:r>
      <w:r w:rsidRPr="00E8235D">
        <w:rPr>
          <w:rtl/>
        </w:rPr>
        <w:t>תחכה</w:t>
      </w:r>
      <w:r w:rsidR="00D90493">
        <w:rPr>
          <w:rtl/>
        </w:rPr>
        <w:t xml:space="preserve"> </w:t>
      </w:r>
      <w:r w:rsidRPr="00E8235D">
        <w:rPr>
          <w:rtl/>
        </w:rPr>
        <w:t>אפילו</w:t>
      </w:r>
      <w:r w:rsidR="00D90493">
        <w:rPr>
          <w:rtl/>
        </w:rPr>
        <w:t xml:space="preserve"> </w:t>
      </w:r>
      <w:r w:rsidRPr="00E8235D">
        <w:rPr>
          <w:rtl/>
        </w:rPr>
        <w:t>יום אחד. אין לך מושג מה יקרה אם חס וחלילה מחר יהיה דבר כזה או אחר</w:t>
      </w:r>
      <w:r w:rsidR="00D90493">
        <w:rPr>
          <w:rtl/>
        </w:rPr>
        <w:t xml:space="preserve"> </w:t>
      </w:r>
      <w:r w:rsidRPr="00E8235D">
        <w:rPr>
          <w:rtl/>
        </w:rPr>
        <w:t>שתידרש</w:t>
      </w:r>
      <w:r w:rsidR="00D90493">
        <w:rPr>
          <w:rtl/>
        </w:rPr>
        <w:t xml:space="preserve"> </w:t>
      </w:r>
      <w:r w:rsidRPr="00E8235D">
        <w:rPr>
          <w:rtl/>
        </w:rPr>
        <w:t>במהירות למתן תשובה. אתה נדרש לפתיחת שנת לימודים ללא שר חינוך. אתה נדרש</w:t>
      </w:r>
      <w:r w:rsidR="00D90493">
        <w:rPr>
          <w:rtl/>
        </w:rPr>
        <w:t xml:space="preserve"> </w:t>
      </w:r>
      <w:r w:rsidRPr="00E8235D">
        <w:rPr>
          <w:rtl/>
        </w:rPr>
        <w:t>למשימות</w:t>
      </w:r>
      <w:r w:rsidR="00D90493">
        <w:rPr>
          <w:rtl/>
        </w:rPr>
        <w:t xml:space="preserve"> </w:t>
      </w:r>
      <w:r w:rsidRPr="00E8235D">
        <w:rPr>
          <w:rtl/>
        </w:rPr>
        <w:t>כאלה</w:t>
      </w:r>
      <w:r w:rsidR="00D90493">
        <w:rPr>
          <w:rtl/>
        </w:rPr>
        <w:t xml:space="preserve"> </w:t>
      </w:r>
      <w:r w:rsidRPr="00E8235D">
        <w:rPr>
          <w:rtl/>
        </w:rPr>
        <w:t>ואחרות,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תשובה.</w:t>
      </w:r>
      <w:r w:rsidR="00D90493">
        <w:rPr>
          <w:rtl/>
        </w:rPr>
        <w:t xml:space="preserve"> </w:t>
      </w:r>
      <w:r w:rsidRPr="00E8235D">
        <w:rPr>
          <w:rtl/>
        </w:rPr>
        <w:t>הפרטנר היחיד שאתו אתה מדבר זה ערפאת,</w:t>
      </w:r>
      <w:r w:rsidR="00D90493">
        <w:rPr>
          <w:rtl/>
        </w:rPr>
        <w:t xml:space="preserve"> </w:t>
      </w:r>
      <w:r w:rsidRPr="00E8235D">
        <w:rPr>
          <w:rtl/>
        </w:rPr>
        <w:t>שאפילו</w:t>
      </w:r>
      <w:r w:rsidR="00D90493">
        <w:rPr>
          <w:rtl/>
        </w:rPr>
        <w:t xml:space="preserve"> </w:t>
      </w:r>
      <w:r w:rsidRPr="00E8235D">
        <w:rPr>
          <w:rtl/>
        </w:rPr>
        <w:t>לא שומע את מה שאתה אומר. היחיד ששומע את מה שאתה אומר זה העם הזה, ששומע</w:t>
      </w:r>
      <w:r w:rsidR="00D90493">
        <w:rPr>
          <w:rtl/>
        </w:rPr>
        <w:t xml:space="preserve"> </w:t>
      </w:r>
      <w:r w:rsidRPr="00E8235D">
        <w:rPr>
          <w:rtl/>
        </w:rPr>
        <w:t>את הוויתורים, את הוויכוחים האקדמיים האלה שאתה מנהל ובהם אתה מוותר.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תגידי לי מתי אני צריך לסיים, אני לא רוצה לקחת מהזמן של אחרים.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46 שניות.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לעם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הזה, לפני מצלמות הטלוויזיה: תדעו לכם דבר אחד </w:t>
      </w:r>
      <w:r w:rsidR="00D90493">
        <w:rPr>
          <w:rtl/>
        </w:rPr>
        <w:t xml:space="preserve">– </w:t>
      </w:r>
      <w:r w:rsidRPr="00E8235D">
        <w:rPr>
          <w:rtl/>
        </w:rPr>
        <w:t>הוויכוחים</w:t>
      </w:r>
      <w:r w:rsidR="00D90493">
        <w:rPr>
          <w:rtl/>
        </w:rPr>
        <w:t xml:space="preserve"> </w:t>
      </w:r>
      <w:r w:rsidRPr="00E8235D">
        <w:rPr>
          <w:rtl/>
        </w:rPr>
        <w:t>בתוכנו מיותרים לחלוטין, אין שום סיבה שנתווכח בינינו, משום שהצד השני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מקשיב.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 פשוט החליט מה שהוא רוצה. הצד השני לא רוצה שום דבר</w:t>
      </w:r>
      <w:r w:rsidR="00D90493">
        <w:rPr>
          <w:rtl/>
        </w:rPr>
        <w:t xml:space="preserve"> </w:t>
      </w:r>
      <w:r w:rsidRPr="00E8235D">
        <w:rPr>
          <w:rtl/>
        </w:rPr>
        <w:t>מהדברים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מציעים.</w:t>
      </w:r>
      <w:r w:rsidR="00D90493">
        <w:rPr>
          <w:rtl/>
        </w:rPr>
        <w:t xml:space="preserve"> </w:t>
      </w:r>
      <w:r w:rsidRPr="00E8235D">
        <w:rPr>
          <w:rtl/>
        </w:rPr>
        <w:t>הצד השני רוצה את ירושלים המזרחית בריבונות פלסטינית;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לחזור</w:t>
      </w:r>
      <w:r w:rsidR="00D90493">
        <w:rPr>
          <w:rtl/>
        </w:rPr>
        <w:t xml:space="preserve"> </w:t>
      </w:r>
      <w:r w:rsidRPr="00E8235D">
        <w:rPr>
          <w:rtl/>
        </w:rPr>
        <w:t>לכפרים</w:t>
      </w:r>
      <w:r w:rsidR="00D90493">
        <w:rPr>
          <w:rtl/>
        </w:rPr>
        <w:t xml:space="preserve"> </w:t>
      </w:r>
      <w:r w:rsidRPr="00E8235D">
        <w:rPr>
          <w:rtl/>
        </w:rPr>
        <w:t>שבהם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ישב לפני 1948; הצד השני רוצה מעברים</w:t>
      </w:r>
      <w:r w:rsidR="00D90493">
        <w:rPr>
          <w:rtl/>
        </w:rPr>
        <w:t xml:space="preserve"> </w:t>
      </w:r>
      <w:r w:rsidRPr="00E8235D">
        <w:rPr>
          <w:rtl/>
        </w:rPr>
        <w:t>חופשיים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הירדן;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בקעת</w:t>
      </w:r>
      <w:r w:rsidR="00D90493">
        <w:rPr>
          <w:rtl/>
        </w:rPr>
        <w:t>-</w:t>
      </w:r>
      <w:r w:rsidRPr="00E8235D">
        <w:rPr>
          <w:rtl/>
        </w:rPr>
        <w:t>ירדן;</w:t>
      </w:r>
      <w:r w:rsidR="00D90493">
        <w:rPr>
          <w:rtl/>
        </w:rPr>
        <w:t xml:space="preserve"> </w:t>
      </w:r>
      <w:r w:rsidRPr="00E8235D">
        <w:rPr>
          <w:rtl/>
        </w:rPr>
        <w:t>הצד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רוצה שנפרק את</w:t>
      </w:r>
      <w:r w:rsidR="00D90493">
        <w:rPr>
          <w:rtl/>
        </w:rPr>
        <w:t xml:space="preserve"> </w:t>
      </w:r>
      <w:r w:rsidRPr="00E8235D">
        <w:rPr>
          <w:rtl/>
        </w:rPr>
        <w:t>ההתנחלויות.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אתמול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בסיור</w:t>
      </w:r>
      <w:r w:rsidR="00D90493">
        <w:rPr>
          <w:rtl/>
        </w:rPr>
        <w:t xml:space="preserve"> </w:t>
      </w:r>
      <w:r w:rsidRPr="00E8235D">
        <w:rPr>
          <w:rtl/>
        </w:rPr>
        <w:t>במסגרת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הפנים.</w:t>
      </w:r>
      <w:r w:rsidR="00D90493">
        <w:rPr>
          <w:rtl/>
        </w:rPr>
        <w:t xml:space="preserve"> </w:t>
      </w:r>
      <w:r w:rsidRPr="00E8235D">
        <w:rPr>
          <w:rtl/>
        </w:rPr>
        <w:t>בבקעת</w:t>
      </w:r>
      <w:r w:rsidR="00D90493">
        <w:rPr>
          <w:rtl/>
        </w:rPr>
        <w:t>-</w:t>
      </w:r>
      <w:r w:rsidRPr="00E8235D">
        <w:rPr>
          <w:rtl/>
        </w:rPr>
        <w:t>הירדן סיפרו לנו על גנבות</w:t>
      </w:r>
      <w:r w:rsidR="00D90493">
        <w:rPr>
          <w:rtl/>
        </w:rPr>
        <w:t xml:space="preserve"> </w:t>
      </w:r>
      <w:r w:rsidRPr="00E8235D">
        <w:rPr>
          <w:rtl/>
        </w:rPr>
        <w:t>חקלאיות.</w:t>
      </w:r>
      <w:r w:rsidR="00D90493">
        <w:rPr>
          <w:rtl/>
        </w:rPr>
        <w:t xml:space="preserve"> </w:t>
      </w:r>
      <w:r w:rsidRPr="00E8235D">
        <w:rPr>
          <w:rtl/>
        </w:rPr>
        <w:t>מסתבר שיש הרבה ידיעות על גנבות חקלאיות בבקעת</w:t>
      </w:r>
      <w:r w:rsidR="00D90493">
        <w:rPr>
          <w:rtl/>
        </w:rPr>
        <w:t>-</w:t>
      </w:r>
      <w:r w:rsidRPr="00E8235D">
        <w:rPr>
          <w:rtl/>
        </w:rPr>
        <w:t>הירדן, ואז שאלנו שם מה</w:t>
      </w:r>
      <w:r w:rsidR="00D90493">
        <w:rPr>
          <w:rtl/>
        </w:rPr>
        <w:t xml:space="preserve"> </w:t>
      </w:r>
      <w:r w:rsidRPr="00E8235D">
        <w:rPr>
          <w:rtl/>
        </w:rPr>
        <w:t>קורה</w:t>
      </w:r>
      <w:r w:rsidR="00D90493">
        <w:rPr>
          <w:rtl/>
        </w:rPr>
        <w:t xml:space="preserve"> </w:t>
      </w:r>
      <w:r w:rsidRPr="00E8235D">
        <w:rPr>
          <w:rtl/>
        </w:rPr>
        <w:t>כשמקבלים</w:t>
      </w:r>
      <w:r w:rsidR="00D90493">
        <w:rPr>
          <w:rtl/>
        </w:rPr>
        <w:t xml:space="preserve"> </w:t>
      </w:r>
      <w:r w:rsidRPr="00E8235D">
        <w:rPr>
          <w:rtl/>
        </w:rPr>
        <w:t>שמות</w:t>
      </w:r>
      <w:r w:rsidR="00D90493">
        <w:rPr>
          <w:rtl/>
        </w:rPr>
        <w:t xml:space="preserve"> </w:t>
      </w:r>
      <w:r w:rsidRPr="00E8235D">
        <w:rPr>
          <w:rtl/>
        </w:rPr>
        <w:t>של אנשים שמבצעים גנבות חקלאיות בבקעת</w:t>
      </w:r>
      <w:r w:rsidR="00D90493">
        <w:rPr>
          <w:rtl/>
        </w:rPr>
        <w:t>-</w:t>
      </w:r>
      <w:r w:rsidRPr="00E8235D">
        <w:rPr>
          <w:rtl/>
        </w:rPr>
        <w:t>הירדן. אמרו לנו שהם</w:t>
      </w:r>
      <w:r w:rsidR="00D90493">
        <w:rPr>
          <w:rtl/>
        </w:rPr>
        <w:t xml:space="preserve"> </w:t>
      </w:r>
      <w:r w:rsidRPr="00E8235D">
        <w:rPr>
          <w:rtl/>
        </w:rPr>
        <w:t>מוסרים לרשות הפלסטינית. ומה הרשות הפלסטינית עושה? היא לא עושה דבר.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בואו</w:t>
      </w:r>
      <w:r w:rsidR="00D90493">
        <w:rPr>
          <w:rtl/>
        </w:rPr>
        <w:t xml:space="preserve"> </w:t>
      </w:r>
      <w:r w:rsidRPr="00E8235D">
        <w:rPr>
          <w:rtl/>
        </w:rPr>
        <w:t>נתעשת</w:t>
      </w:r>
      <w:r w:rsidR="00D90493">
        <w:rPr>
          <w:rtl/>
        </w:rPr>
        <w:t xml:space="preserve"> </w:t>
      </w:r>
      <w:r w:rsidRPr="00E8235D">
        <w:rPr>
          <w:rtl/>
        </w:rPr>
        <w:t>ונלך</w:t>
      </w:r>
      <w:r w:rsidR="00D90493">
        <w:rPr>
          <w:rtl/>
        </w:rPr>
        <w:t xml:space="preserve"> </w:t>
      </w:r>
      <w:r w:rsidRPr="00E8235D">
        <w:rPr>
          <w:rtl/>
        </w:rPr>
        <w:t>כולנו</w:t>
      </w:r>
      <w:r w:rsidR="00D90493">
        <w:rPr>
          <w:rtl/>
        </w:rPr>
        <w:t xml:space="preserve"> </w:t>
      </w:r>
      <w:r w:rsidRPr="00E8235D">
        <w:rPr>
          <w:rtl/>
        </w:rPr>
        <w:t>ביחד</w:t>
      </w:r>
      <w:r w:rsidR="00D90493">
        <w:rPr>
          <w:rtl/>
        </w:rPr>
        <w:t xml:space="preserve"> </w:t>
      </w:r>
      <w:r w:rsidRPr="00E8235D">
        <w:rPr>
          <w:rtl/>
        </w:rPr>
        <w:t>לאמנה לקראת בחירות, ואחרי הבחירות,</w:t>
      </w:r>
      <w:r w:rsidR="00D90493">
        <w:rPr>
          <w:rtl/>
        </w:rPr>
        <w:t xml:space="preserve"> </w:t>
      </w:r>
      <w:r w:rsidRPr="00E8235D">
        <w:rPr>
          <w:rtl/>
        </w:rPr>
        <w:t>אינשאללה, נקיים את האמנה.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האשם מחאמיד,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מדינה, גברתי היושבת</w:t>
      </w:r>
      <w:r w:rsidR="00D90493">
        <w:rPr>
          <w:rtl/>
        </w:rPr>
        <w:t>-</w:t>
      </w:r>
      <w:r w:rsidRPr="00E8235D">
        <w:rPr>
          <w:rtl/>
        </w:rPr>
        <w:t>ראש, נמדדת על</w:t>
      </w:r>
      <w:r w:rsidR="00D90493">
        <w:rPr>
          <w:rtl/>
        </w:rPr>
        <w:t>-</w:t>
      </w:r>
      <w:r w:rsidRPr="00E8235D">
        <w:rPr>
          <w:rtl/>
        </w:rPr>
        <w:t>פי יחסה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החלשים, או</w:t>
      </w:r>
      <w:r w:rsidR="00D90493">
        <w:rPr>
          <w:rtl/>
        </w:rPr>
        <w:t xml:space="preserve"> </w:t>
      </w:r>
      <w:r w:rsidRPr="00E8235D">
        <w:rPr>
          <w:rtl/>
        </w:rPr>
        <w:t>במיוחד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  <w:r w:rsidR="00D90493">
        <w:rPr>
          <w:rtl/>
        </w:rPr>
        <w:t xml:space="preserve"> </w:t>
      </w:r>
      <w:r w:rsidRPr="00E8235D">
        <w:rPr>
          <w:rtl/>
        </w:rPr>
        <w:t>אני אומר חלשים מבחינה פיזית, משום שמבחינות</w:t>
      </w:r>
      <w:r w:rsidR="00D90493">
        <w:rPr>
          <w:rtl/>
        </w:rPr>
        <w:t xml:space="preserve"> </w:t>
      </w:r>
      <w:r w:rsidRPr="00E8235D">
        <w:rPr>
          <w:rtl/>
        </w:rPr>
        <w:t>אחרות הם הרבה יותר חזקים מהרבה אנשים; מבחינה פיזית הם חלשים. מדינה נמדדת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יחסה</w:t>
      </w:r>
      <w:r w:rsidR="00D90493">
        <w:rPr>
          <w:rtl/>
        </w:rPr>
        <w:t xml:space="preserve"> </w:t>
      </w:r>
      <w:r w:rsidRPr="00E8235D">
        <w:rPr>
          <w:rtl/>
        </w:rPr>
        <w:t>לקבוצה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מדינה</w:t>
      </w:r>
      <w:r w:rsidR="00D90493">
        <w:rPr>
          <w:rtl/>
        </w:rPr>
        <w:t xml:space="preserve"> </w:t>
      </w:r>
      <w:r w:rsidRPr="00E8235D">
        <w:rPr>
          <w:rtl/>
        </w:rPr>
        <w:t>דמוקרטית</w:t>
      </w:r>
      <w:r w:rsidR="00D90493">
        <w:rPr>
          <w:rtl/>
        </w:rPr>
        <w:t xml:space="preserve"> </w:t>
      </w:r>
      <w:r w:rsidRPr="00E8235D">
        <w:rPr>
          <w:rtl/>
        </w:rPr>
        <w:t>נמדדת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יחסה</w:t>
      </w:r>
      <w:r w:rsidR="00D90493">
        <w:rPr>
          <w:rtl/>
        </w:rPr>
        <w:t xml:space="preserve"> </w:t>
      </w:r>
      <w:r w:rsidRPr="00E8235D">
        <w:rPr>
          <w:rtl/>
        </w:rPr>
        <w:t>לאנשים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ראיתי אותם, השתתפתי אתם, היתה להם הפגנה, ובהפגנה ראיתי</w:t>
      </w:r>
      <w:r w:rsidR="00D90493">
        <w:rPr>
          <w:rtl/>
        </w:rPr>
        <w:t xml:space="preserve"> </w:t>
      </w:r>
      <w:r w:rsidRPr="00E8235D">
        <w:rPr>
          <w:rtl/>
        </w:rPr>
        <w:t>איך אנשים נופלים מעל הכיסאות שלהם וראיתי איך הם ישנים בחוץ, בקור ובחום, נאבקים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שקלים, וראיתי את הלב הקשה של הממשלה שלא נענתה אלא לחלק מהדרישות שלהם.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עד כמה שלי ידוע, עד עצם היום הזה לא מימשו את ההבטחות שניתנו לנכים, מה עוד</w:t>
      </w:r>
      <w:r w:rsidR="00D90493">
        <w:rPr>
          <w:rtl/>
        </w:rPr>
        <w:t xml:space="preserve"> </w:t>
      </w:r>
      <w:r w:rsidRPr="00E8235D">
        <w:rPr>
          <w:rtl/>
        </w:rPr>
        <w:t>שהרבה</w:t>
      </w:r>
      <w:r w:rsidR="00D90493">
        <w:rPr>
          <w:rtl/>
        </w:rPr>
        <w:t xml:space="preserve"> </w:t>
      </w:r>
      <w:r w:rsidRPr="00E8235D">
        <w:rPr>
          <w:rtl/>
        </w:rPr>
        <w:t>נכים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בעצם מה הזכויות שלהם.</w:t>
      </w:r>
      <w:r w:rsidR="00D90493">
        <w:rPr>
          <w:rtl/>
        </w:rPr>
        <w:t xml:space="preserve"> </w:t>
      </w:r>
      <w:r w:rsidRPr="00E8235D">
        <w:rPr>
          <w:rtl/>
        </w:rPr>
        <w:t>ולכן הגיע הזמן שתהיה חקיקה אשר</w:t>
      </w:r>
      <w:r w:rsidR="00D90493">
        <w:rPr>
          <w:rtl/>
        </w:rPr>
        <w:t xml:space="preserve"> </w:t>
      </w:r>
      <w:r w:rsidRPr="00E8235D">
        <w:rPr>
          <w:rtl/>
        </w:rPr>
        <w:t>תבטיח את הזכויות האלה בחוק ותהיה בהירה ונהירה לאנשים האלה. זה דבר ראשון.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שני,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 xml:space="preserve">ראש, אני מודאג יותר </w:t>
      </w:r>
      <w:r w:rsidR="00D90493">
        <w:rPr>
          <w:rtl/>
        </w:rPr>
        <w:t>–</w:t>
      </w:r>
      <w:r w:rsidRPr="00E8235D">
        <w:rPr>
          <w:rtl/>
        </w:rPr>
        <w:t xml:space="preserve"> הרבה יותר </w:t>
      </w:r>
      <w:r w:rsidR="00D90493">
        <w:rPr>
          <w:rtl/>
        </w:rPr>
        <w:t>–</w:t>
      </w:r>
      <w:r w:rsidRPr="00E8235D">
        <w:rPr>
          <w:rtl/>
        </w:rPr>
        <w:t xml:space="preserve"> מהדברים ששמעתי</w:t>
      </w:r>
      <w:r w:rsidR="00D90493">
        <w:rPr>
          <w:rtl/>
        </w:rPr>
        <w:t xml:space="preserve"> </w:t>
      </w:r>
      <w:r w:rsidRPr="00E8235D">
        <w:rPr>
          <w:rtl/>
        </w:rPr>
        <w:t>במשך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מפי חברי כנסת מהימין, ואני אזכיר אחד מהם. דברי חבר הכנסת כץ, 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הוכיחו</w:t>
      </w:r>
      <w:r w:rsidR="00D90493">
        <w:rPr>
          <w:rtl/>
        </w:rPr>
        <w:t xml:space="preserve"> </w:t>
      </w:r>
      <w:r w:rsidRPr="00E8235D">
        <w:rPr>
          <w:rtl/>
        </w:rPr>
        <w:t>לי, לפחות, שיש אנשים שהם עדיין נכים בתפיסה שלהם, ממש נכים</w:t>
      </w:r>
      <w:r w:rsidR="00D90493">
        <w:rPr>
          <w:rtl/>
        </w:rPr>
        <w:t xml:space="preserve"> </w:t>
      </w:r>
      <w:r w:rsidRPr="00E8235D">
        <w:rPr>
          <w:rtl/>
        </w:rPr>
        <w:t>בתפיסת</w:t>
      </w:r>
      <w:r w:rsidR="00D90493">
        <w:rPr>
          <w:rtl/>
        </w:rPr>
        <w:t xml:space="preserve"> </w:t>
      </w:r>
      <w:r w:rsidRPr="00E8235D">
        <w:rPr>
          <w:rtl/>
        </w:rPr>
        <w:t>המציאות.</w:t>
      </w:r>
      <w:r w:rsidR="00D90493">
        <w:rPr>
          <w:rtl/>
        </w:rPr>
        <w:t xml:space="preserve"> </w:t>
      </w:r>
      <w:r w:rsidRPr="00E8235D">
        <w:rPr>
          <w:rtl/>
        </w:rPr>
        <w:t>כאשר אדם בא ונותן צו גירוש לחברי הכנסת הערבים, נותן צו גירוש</w:t>
      </w:r>
      <w:r w:rsidR="00D90493">
        <w:rPr>
          <w:rtl/>
        </w:rPr>
        <w:t xml:space="preserve"> </w:t>
      </w:r>
      <w:r w:rsidRPr="00E8235D">
        <w:rPr>
          <w:rtl/>
        </w:rPr>
        <w:t>לאוכלוסייה הערבית ולנציגיה, כאשר אדם כזה עולה פה על דוכן הכנסת ואומר, תצאו מפה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חוזר ואומר, שזו פשוט נכות מאוד מגעילה, שהכנסת היתה צריכה להתייחס אליה.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אסיים</w:t>
      </w:r>
      <w:r w:rsidR="00D90493">
        <w:rPr>
          <w:rtl/>
        </w:rPr>
        <w:t xml:space="preserve"> </w:t>
      </w:r>
      <w:r w:rsidRPr="00E8235D">
        <w:rPr>
          <w:rtl/>
        </w:rPr>
        <w:t>ואומר, שאני</w:t>
      </w:r>
      <w:r w:rsidR="00D90493">
        <w:rPr>
          <w:rtl/>
        </w:rPr>
        <w:t xml:space="preserve"> </w:t>
      </w:r>
      <w:r w:rsidRPr="00E8235D">
        <w:rPr>
          <w:rtl/>
        </w:rPr>
        <w:t>תומך בהצעת החוק הזאת ומקווה</w:t>
      </w:r>
      <w:r w:rsidR="00D90493">
        <w:rPr>
          <w:rtl/>
        </w:rPr>
        <w:t xml:space="preserve"> </w:t>
      </w:r>
      <w:r w:rsidRPr="00E8235D">
        <w:rPr>
          <w:rtl/>
        </w:rPr>
        <w:t>שהממשלה תעמוד במימושה, כי יש מספיק חוקים שהממשלה לא מקיימת.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נחום לנגנטל,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ברכה. זה סוף</w:t>
      </w:r>
      <w:r w:rsidR="00D90493">
        <w:rPr>
          <w:rtl/>
        </w:rPr>
        <w:t xml:space="preserve"> </w:t>
      </w:r>
      <w:r w:rsidRPr="00E8235D">
        <w:rPr>
          <w:rtl/>
        </w:rPr>
        <w:t>השינויים בסדר.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החוק הזה שמונח לפנינו לקריאה ראשונה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חשוב, שאולי</w:t>
      </w:r>
      <w:r w:rsidR="00D90493">
        <w:rPr>
          <w:rtl/>
        </w:rPr>
        <w:t xml:space="preserve"> </w:t>
      </w:r>
      <w:r w:rsidRPr="00E8235D">
        <w:rPr>
          <w:rtl/>
        </w:rPr>
        <w:t>יכסה על הבעיות של החברה הישראלית בהתנהגותה אל השונה, אל</w:t>
      </w:r>
      <w:r w:rsidR="00D90493">
        <w:rPr>
          <w:rtl/>
        </w:rPr>
        <w:t xml:space="preserve"> </w:t>
      </w:r>
      <w:r w:rsidRPr="00E8235D">
        <w:rPr>
          <w:rtl/>
        </w:rPr>
        <w:t>החריג, אל הנכה, ואני אצביע בעדו, כמובן.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נזעק</w:t>
      </w:r>
      <w:r w:rsidR="00D90493">
        <w:rPr>
          <w:rtl/>
        </w:rPr>
        <w:t xml:space="preserve"> </w:t>
      </w:r>
      <w:r w:rsidRPr="00E8235D">
        <w:rPr>
          <w:rtl/>
        </w:rPr>
        <w:t>לדבר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סוגיה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על נושא אחר,</w:t>
      </w:r>
      <w:r w:rsidR="00D90493">
        <w:rPr>
          <w:rtl/>
        </w:rPr>
        <w:t xml:space="preserve"> </w:t>
      </w:r>
      <w:r w:rsidRPr="00E8235D">
        <w:rPr>
          <w:rtl/>
        </w:rPr>
        <w:t>שהתוודעתי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>מהעיתון</w:t>
      </w:r>
      <w:r w:rsidR="00D90493">
        <w:rPr>
          <w:rtl/>
        </w:rPr>
        <w:t xml:space="preserve"> </w:t>
      </w:r>
      <w:r w:rsidRPr="00E8235D">
        <w:rPr>
          <w:rtl/>
        </w:rPr>
        <w:t>"הצופה",</w:t>
      </w:r>
      <w:r w:rsidR="00D90493">
        <w:rPr>
          <w:rtl/>
        </w:rPr>
        <w:t xml:space="preserve"> </w:t>
      </w:r>
      <w:r w:rsidRPr="00E8235D">
        <w:rPr>
          <w:rtl/>
        </w:rPr>
        <w:t>מפי</w:t>
      </w:r>
      <w:r w:rsidR="00D90493">
        <w:rPr>
          <w:rtl/>
        </w:rPr>
        <w:t xml:space="preserve"> </w:t>
      </w:r>
      <w:r w:rsidRPr="00E8235D">
        <w:rPr>
          <w:rtl/>
        </w:rPr>
        <w:t>הכתב</w:t>
      </w:r>
      <w:r w:rsidR="00D90493">
        <w:rPr>
          <w:rtl/>
        </w:rPr>
        <w:t xml:space="preserve"> </w:t>
      </w:r>
      <w:r w:rsidRPr="00E8235D">
        <w:rPr>
          <w:rtl/>
        </w:rPr>
        <w:t>חגי הוברמן. זו סוגיה חשובה מאוד</w:t>
      </w:r>
      <w:r w:rsidR="00D90493">
        <w:rPr>
          <w:rtl/>
        </w:rPr>
        <w:t xml:space="preserve"> </w:t>
      </w:r>
      <w:r w:rsidRPr="00E8235D">
        <w:rPr>
          <w:rtl/>
        </w:rPr>
        <w:t>בעיני:</w:t>
      </w:r>
      <w:r w:rsidR="00D90493">
        <w:rPr>
          <w:rtl/>
        </w:rPr>
        <w:t xml:space="preserve"> </w:t>
      </w:r>
      <w:r w:rsidRPr="00E8235D">
        <w:rPr>
          <w:rtl/>
        </w:rPr>
        <w:t>הפרות</w:t>
      </w:r>
      <w:r w:rsidR="00D90493">
        <w:rPr>
          <w:rtl/>
        </w:rPr>
        <w:t xml:space="preserve"> </w:t>
      </w:r>
      <w:r w:rsidRPr="00E8235D">
        <w:rPr>
          <w:rtl/>
        </w:rPr>
        <w:t>ההסכם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הפלסטינית</w:t>
      </w:r>
      <w:r w:rsidR="00D90493">
        <w:rPr>
          <w:rtl/>
        </w:rPr>
        <w:t xml:space="preserve"> </w:t>
      </w:r>
      <w:r w:rsidRPr="00E8235D">
        <w:rPr>
          <w:rtl/>
        </w:rPr>
        <w:t>בירושלים ובכל האזור. אני נזקק</w:t>
      </w:r>
      <w:r w:rsidR="00D90493">
        <w:rPr>
          <w:rtl/>
        </w:rPr>
        <w:t xml:space="preserve"> </w:t>
      </w:r>
      <w:r w:rsidRPr="00E8235D">
        <w:rPr>
          <w:rtl/>
        </w:rPr>
        <w:t>לעניין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שבידי</w:t>
      </w:r>
      <w:r w:rsidR="00D90493">
        <w:rPr>
          <w:rtl/>
        </w:rPr>
        <w:t xml:space="preserve"> </w:t>
      </w:r>
      <w:r w:rsidRPr="00E8235D">
        <w:rPr>
          <w:rtl/>
        </w:rPr>
        <w:t>גם השקפים שיש לצה"ל ולגורמים הביטחוניים, ומהצילומים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אני מבין מה החששות של צה"ל מפני ההידרדרות שהולכת להיות גם בירושלים ובכלל</w:t>
      </w:r>
      <w:r w:rsidR="00D90493">
        <w:rPr>
          <w:rtl/>
        </w:rPr>
        <w:t xml:space="preserve"> </w:t>
      </w:r>
      <w:r w:rsidRPr="00E8235D">
        <w:rPr>
          <w:rtl/>
        </w:rPr>
        <w:t>בשטחי הרשות ובמה שנקרא בשפה שלי, חבר הכנסת ברכה, יהודה, שומרון וחבל</w:t>
      </w:r>
      <w:r w:rsidR="00D90493">
        <w:rPr>
          <w:rtl/>
        </w:rPr>
        <w:t>-</w:t>
      </w:r>
      <w:r w:rsidRPr="00E8235D">
        <w:rPr>
          <w:rtl/>
        </w:rPr>
        <w:t>עזה.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אילו דברים מופרים כרגע על</w:t>
      </w:r>
      <w:r w:rsidR="00D90493">
        <w:rPr>
          <w:rtl/>
        </w:rPr>
        <w:t>-</w:t>
      </w:r>
      <w:r w:rsidRPr="00E8235D">
        <w:rPr>
          <w:rtl/>
        </w:rPr>
        <w:t>ידי הרשות הפלסטינית? כך נאמר שם: גיוס מספר גדול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יותר מהמותר בהסכם ל"משטרה הפלסטינית" והפיכתה באופן הדרגתי לכוח צבא סדיר;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העמדתם</w:t>
      </w:r>
      <w:r w:rsidR="00D90493">
        <w:rPr>
          <w:rtl/>
        </w:rPr>
        <w:t xml:space="preserve"> </w:t>
      </w:r>
      <w:r w:rsidRPr="00E8235D">
        <w:rPr>
          <w:rtl/>
        </w:rPr>
        <w:t>לדין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שוטרים ופעילי "פתח" שירו לעבר צה"ל </w:t>
      </w:r>
      <w:r w:rsidR="00D90493">
        <w:rPr>
          <w:rtl/>
        </w:rPr>
        <w:t>–</w:t>
      </w:r>
      <w:r w:rsidRPr="00E8235D">
        <w:rPr>
          <w:rtl/>
        </w:rPr>
        <w:t xml:space="preserve"> ועל כך יש גם הוכחות;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טיפול משמעותי בבעיית האמל"ח הבלתי</w:t>
      </w:r>
      <w:r w:rsidR="00D90493">
        <w:rPr>
          <w:rtl/>
        </w:rPr>
        <w:t>-</w:t>
      </w:r>
      <w:r w:rsidRPr="00E8235D">
        <w:rPr>
          <w:rtl/>
        </w:rPr>
        <w:t>חוקי שכבר נמצא שם, ובידי יש אפילו התמונות</w:t>
      </w:r>
      <w:r w:rsidR="00D90493">
        <w:rPr>
          <w:rtl/>
        </w:rPr>
        <w:t xml:space="preserve"> </w:t>
      </w:r>
      <w:r w:rsidRPr="00E8235D">
        <w:rPr>
          <w:rtl/>
        </w:rPr>
        <w:t>והשקפים שבהם צה"ל כבר מראה מה האמל"ח שנמצא בידיה של הרשות הפלסטינית, אלא שמאחר</w:t>
      </w:r>
      <w:r w:rsidR="00D90493">
        <w:rPr>
          <w:rtl/>
        </w:rPr>
        <w:t xml:space="preserve"> </w:t>
      </w:r>
      <w:r w:rsidRPr="00E8235D">
        <w:rPr>
          <w:rtl/>
        </w:rPr>
        <w:t>שאסור</w:t>
      </w:r>
      <w:r w:rsidR="00D90493">
        <w:rPr>
          <w:rtl/>
        </w:rPr>
        <w:t xml:space="preserve"> </w:t>
      </w:r>
      <w:r w:rsidRPr="00E8235D">
        <w:rPr>
          <w:rtl/>
        </w:rPr>
        <w:t>להציג</w:t>
      </w:r>
      <w:r w:rsidR="00D90493">
        <w:rPr>
          <w:rtl/>
        </w:rPr>
        <w:t xml:space="preserve"> </w:t>
      </w:r>
      <w:r w:rsidRPr="00E8235D">
        <w:rPr>
          <w:rtl/>
        </w:rPr>
        <w:t>מוצגים</w:t>
      </w:r>
      <w:r w:rsidR="00D90493">
        <w:rPr>
          <w:rtl/>
        </w:rPr>
        <w:t xml:space="preserve"> </w:t>
      </w:r>
      <w:r w:rsidRPr="00E8235D">
        <w:rPr>
          <w:rtl/>
        </w:rPr>
        <w:t>מהדוכן,</w:t>
      </w:r>
      <w:r w:rsidR="00D90493">
        <w:rPr>
          <w:rtl/>
        </w:rPr>
        <w:t xml:space="preserve"> </w:t>
      </w: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ראש, אינני מציג אותם; הרחבת פעילות</w:t>
      </w:r>
      <w:r w:rsidR="00D90493">
        <w:rPr>
          <w:rtl/>
        </w:rPr>
        <w:t xml:space="preserve"> </w:t>
      </w:r>
      <w:r w:rsidRPr="00E8235D">
        <w:rPr>
          <w:rtl/>
        </w:rPr>
        <w:t>מנגנוני</w:t>
      </w:r>
      <w:r w:rsidR="00D90493">
        <w:rPr>
          <w:rtl/>
        </w:rPr>
        <w:t xml:space="preserve"> </w:t>
      </w:r>
      <w:r w:rsidRPr="00E8235D">
        <w:rPr>
          <w:rtl/>
        </w:rPr>
        <w:t>הביטחון בירושלים; מעצר אזרחים ישראלים וחקירתם כדי להקשות את התנועה 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אזרחים ישראלים בירושלים; העדר גינוי בלתי מותנה למעשי טרור באיו"ש </w:t>
      </w:r>
      <w:r w:rsidR="00D90493">
        <w:rPr>
          <w:rtl/>
        </w:rPr>
        <w:t>–</w:t>
      </w:r>
      <w:r w:rsidRPr="00E8235D">
        <w:rPr>
          <w:rtl/>
        </w:rPr>
        <w:t xml:space="preserve"> זה מה שהולך</w:t>
      </w:r>
      <w:r w:rsidR="00D90493">
        <w:rPr>
          <w:rtl/>
        </w:rPr>
        <w:t xml:space="preserve"> </w:t>
      </w:r>
      <w:r w:rsidRPr="00E8235D">
        <w:rPr>
          <w:rtl/>
        </w:rPr>
        <w:t>להיות; אי</w:t>
      </w:r>
      <w:r w:rsidR="00D90493">
        <w:rPr>
          <w:rtl/>
        </w:rPr>
        <w:t>-</w:t>
      </w:r>
      <w:r w:rsidRPr="00E8235D">
        <w:rPr>
          <w:rtl/>
        </w:rPr>
        <w:t>מיצוי הדין עם מחבלים והמשך מדיניות "הדלת המסתובבת". וזה חלק מהדברים.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ואיך הם הולכים להיאבק בירושלים? כך אומרים גורמי הביטחון וכך זה גם בא לידי</w:t>
      </w:r>
      <w:r w:rsidR="00D90493">
        <w:rPr>
          <w:rtl/>
        </w:rPr>
        <w:t xml:space="preserve"> </w:t>
      </w:r>
      <w:r w:rsidRPr="00E8235D">
        <w:rPr>
          <w:rtl/>
        </w:rPr>
        <w:t>ביטוי</w:t>
      </w:r>
      <w:r w:rsidR="00D90493">
        <w:rPr>
          <w:rtl/>
        </w:rPr>
        <w:t xml:space="preserve"> </w:t>
      </w:r>
      <w:r w:rsidRPr="00E8235D">
        <w:rPr>
          <w:rtl/>
        </w:rPr>
        <w:t>בתחקירו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חגי הוברמן: הרחבת פעילות מנגנוני הביטחון בעיר; חטיפת עשרות</w:t>
      </w:r>
      <w:r w:rsidR="00D90493">
        <w:rPr>
          <w:rtl/>
        </w:rPr>
        <w:t xml:space="preserve"> </w:t>
      </w:r>
      <w:r w:rsidRPr="00E8235D">
        <w:rPr>
          <w:rtl/>
        </w:rPr>
        <w:t>פלסטינים</w:t>
      </w:r>
      <w:r w:rsidR="00D90493">
        <w:rPr>
          <w:rtl/>
        </w:rPr>
        <w:t xml:space="preserve"> </w:t>
      </w:r>
      <w:r w:rsidRPr="00E8235D">
        <w:rPr>
          <w:rtl/>
        </w:rPr>
        <w:t>לשם</w:t>
      </w:r>
      <w:r w:rsidR="00D90493">
        <w:rPr>
          <w:rtl/>
        </w:rPr>
        <w:t xml:space="preserve"> </w:t>
      </w:r>
      <w:r w:rsidRPr="00E8235D">
        <w:rPr>
          <w:rtl/>
        </w:rPr>
        <w:t>חקירה;</w:t>
      </w:r>
      <w:r w:rsidR="00D90493">
        <w:rPr>
          <w:rtl/>
        </w:rPr>
        <w:t xml:space="preserve"> </w:t>
      </w:r>
      <w:r w:rsidRPr="00E8235D">
        <w:rPr>
          <w:rtl/>
        </w:rPr>
        <w:t>מאבק</w:t>
      </w:r>
      <w:r w:rsidR="00D90493">
        <w:rPr>
          <w:rtl/>
        </w:rPr>
        <w:t xml:space="preserve"> </w:t>
      </w:r>
      <w:r w:rsidRPr="00E8235D">
        <w:rPr>
          <w:rtl/>
        </w:rPr>
        <w:t>נמרץ</w:t>
      </w:r>
      <w:r w:rsidR="00D90493">
        <w:rPr>
          <w:rtl/>
        </w:rPr>
        <w:t xml:space="preserve"> </w:t>
      </w:r>
      <w:r w:rsidRPr="00E8235D">
        <w:rPr>
          <w:rtl/>
        </w:rPr>
        <w:t>במשת"פים ובסוחרי הקרקעות; הקמת רשת סייענים;</w:t>
      </w:r>
      <w:r w:rsidR="00D90493">
        <w:rPr>
          <w:rtl/>
        </w:rPr>
        <w:t xml:space="preserve"> </w:t>
      </w:r>
      <w:r w:rsidRPr="00E8235D">
        <w:rPr>
          <w:rtl/>
        </w:rPr>
        <w:t>טיפוח ה"פתח" כ"חלוץ לפני המחנה" ב"יום הפקודה"; נוכחות ביטחונית סמויה בהר</w:t>
      </w:r>
      <w:r w:rsidR="00D90493">
        <w:rPr>
          <w:rtl/>
        </w:rPr>
        <w:t>-</w:t>
      </w:r>
      <w:r w:rsidRPr="00E8235D">
        <w:rPr>
          <w:rtl/>
        </w:rPr>
        <w:t>הבית;</w:t>
      </w:r>
      <w:r w:rsidR="00D90493">
        <w:rPr>
          <w:rtl/>
        </w:rPr>
        <w:t xml:space="preserve"> </w:t>
      </w:r>
      <w:r w:rsidRPr="00E8235D">
        <w:rPr>
          <w:rtl/>
        </w:rPr>
        <w:t>מפגשים</w:t>
      </w:r>
      <w:r w:rsidR="00D90493">
        <w:rPr>
          <w:rtl/>
        </w:rPr>
        <w:t xml:space="preserve"> </w:t>
      </w:r>
      <w:r w:rsidRPr="00E8235D">
        <w:rPr>
          <w:rtl/>
        </w:rPr>
        <w:t>רשמיים</w:t>
      </w:r>
      <w:r w:rsidR="00D90493">
        <w:rPr>
          <w:rtl/>
        </w:rPr>
        <w:t xml:space="preserve"> </w:t>
      </w:r>
      <w:r w:rsidRPr="00E8235D">
        <w:rPr>
          <w:rtl/>
        </w:rPr>
        <w:t>במזרח העיר; הקמת "ועדות גישור" כתחליף לשלטונות הישראליים.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הדברים שעתידים להיות במסגרת המאבק על ירושלים, הדברים שהגורמים הפלסטיניים מנסים</w:t>
      </w:r>
      <w:r w:rsidR="00D90493">
        <w:rPr>
          <w:rtl/>
        </w:rPr>
        <w:t xml:space="preserve"> </w:t>
      </w:r>
      <w:r w:rsidRPr="00E8235D">
        <w:rPr>
          <w:rtl/>
        </w:rPr>
        <w:t>לעשות כרגע.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זה הזיק לישראל?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לא, אלה הדברים שהולכים להיות בתהליך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בשארה, לפי תפיסת עולמך, בכלל לא יכולה להיות בעיה אם ייקחו לנו,</w:t>
      </w:r>
      <w:r w:rsidR="00D90493">
        <w:rPr>
          <w:rtl/>
        </w:rPr>
        <w:t xml:space="preserve"> </w:t>
      </w:r>
      <w:r w:rsidRPr="00E8235D">
        <w:rPr>
          <w:rtl/>
        </w:rPr>
        <w:t>נניח, את כל ירושלים, את כל השומרון, את כל עזה. מה הבעיה?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הזיק לישראל מה שהזכרת, ש"פתח" צועד לפני המחנה, שיש משטרה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פלסטינית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בשארה, זה אומר שבסופו של דבר לא תהיה ריבונות ישראלית בירושלים.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מבחינתך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לא נורא. מבחינתי זה דבר נורא ואיום. זאת הבעיה. זו</w:t>
      </w:r>
      <w:r w:rsidR="00D90493">
        <w:rPr>
          <w:rtl/>
        </w:rPr>
        <w:t xml:space="preserve"> </w:t>
      </w:r>
      <w:r w:rsidRPr="00E8235D">
        <w:rPr>
          <w:rtl/>
        </w:rPr>
        <w:t>הנקודה שאני מעלה.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מה שהם הולכים לעשות, אלה התהליכים.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לנגנטל, הזמן שלך נגמר.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רק דבר אחד, גברתי היושבת</w:t>
      </w:r>
      <w:r w:rsidR="00D90493">
        <w:rPr>
          <w:rtl/>
        </w:rPr>
        <w:t>-</w:t>
      </w:r>
      <w:r w:rsidRPr="00E8235D">
        <w:rPr>
          <w:rtl/>
        </w:rPr>
        <w:t>ראש. התרחיש של ההידרדרות הוא כזה:</w:t>
      </w:r>
      <w:r w:rsidR="00D90493">
        <w:rPr>
          <w:rtl/>
        </w:rPr>
        <w:t xml:space="preserve"> </w:t>
      </w:r>
      <w:r w:rsidRPr="00E8235D">
        <w:rPr>
          <w:rtl/>
        </w:rPr>
        <w:t>קביעת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עובדות מדיניות </w:t>
      </w:r>
      <w:r w:rsidR="00D90493">
        <w:rPr>
          <w:rtl/>
        </w:rPr>
        <w:t>–</w:t>
      </w:r>
      <w:r w:rsidRPr="00E8235D">
        <w:rPr>
          <w:rtl/>
        </w:rPr>
        <w:t xml:space="preserve"> הכרזה על ריבונות בשטחי </w:t>
      </w:r>
      <w:r w:rsidRPr="00E8235D">
        <w:t>B</w:t>
      </w:r>
      <w:r w:rsidRPr="00E8235D">
        <w:rPr>
          <w:rtl/>
        </w:rPr>
        <w:t xml:space="preserve"> ו</w:t>
      </w:r>
      <w:r w:rsidR="00D90493">
        <w:rPr>
          <w:rtl/>
        </w:rPr>
        <w:t>-</w:t>
      </w:r>
      <w:r w:rsidRPr="00E8235D">
        <w:t>C</w:t>
      </w:r>
      <w:r w:rsidRPr="00E8235D">
        <w:rPr>
          <w:rtl/>
        </w:rPr>
        <w:t xml:space="preserve"> והצבת כוחות חמושים בהם,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מאבק על השליטה במעברי הגבול וסמלי העצמאות, כמו שדה תעופה </w:t>
      </w:r>
      <w:r w:rsidR="00D90493">
        <w:rPr>
          <w:rtl/>
        </w:rPr>
        <w:t>–</w:t>
      </w:r>
      <w:r w:rsidRPr="00E8235D">
        <w:rPr>
          <w:rtl/>
        </w:rPr>
        <w:t xml:space="preserve"> ואני יודע מה הם כבר</w:t>
      </w:r>
      <w:r w:rsidR="00D90493">
        <w:rPr>
          <w:rtl/>
        </w:rPr>
        <w:t xml:space="preserve"> </w:t>
      </w:r>
      <w:r w:rsidRPr="00E8235D">
        <w:rPr>
          <w:rtl/>
        </w:rPr>
        <w:t>עושים שם ואני יודע מה הם חשבו לעשות שם עוד כשהייתי מנכ"ל משרד התחבורה; השתתפות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כוחות פלסטיניים ו"פתח" בעימותים; תקיפת יישובים ישראליים; "אור ירוק" לפיגועים </w:t>
      </w:r>
      <w:r w:rsidR="00D90493">
        <w:rPr>
          <w:rtl/>
        </w:rPr>
        <w:t xml:space="preserve">–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בזה אין בעיה, אבל תאמין לי, אנשים מתים בשטח ישראלי, וזה דבר שהוא רע</w:t>
      </w:r>
      <w:r w:rsidR="00D90493">
        <w:rPr>
          <w:rtl/>
        </w:rPr>
        <w:t xml:space="preserve"> </w:t>
      </w:r>
      <w:r w:rsidRPr="00E8235D">
        <w:rPr>
          <w:rtl/>
        </w:rPr>
        <w:t>מאוד, ואני מניח שגם אתה תתנגד לזה, אבל זה חלק מתרחיש ההידרדרות שבא לידי ביטוי.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בזאת אני אסיים: לאחר תחקירו של העיתונאי הוברמן בעיתון</w:t>
      </w:r>
      <w:r w:rsidR="00D90493">
        <w:rPr>
          <w:rtl/>
        </w:rPr>
        <w:t xml:space="preserve"> </w:t>
      </w:r>
      <w:r w:rsidRPr="00E8235D">
        <w:rPr>
          <w:rtl/>
        </w:rPr>
        <w:t>"הצופה",</w:t>
      </w:r>
      <w:r w:rsidR="00D90493">
        <w:rPr>
          <w:rtl/>
        </w:rPr>
        <w:t xml:space="preserve"> </w:t>
      </w:r>
      <w:r w:rsidRPr="00E8235D">
        <w:rPr>
          <w:rtl/>
        </w:rPr>
        <w:t>שהביא</w:t>
      </w:r>
      <w:r w:rsidR="00D90493">
        <w:rPr>
          <w:rtl/>
        </w:rPr>
        <w:t xml:space="preserve"> </w:t>
      </w:r>
      <w:r w:rsidRPr="00E8235D">
        <w:rPr>
          <w:rtl/>
        </w:rPr>
        <w:t>אותי</w:t>
      </w:r>
      <w:r w:rsidR="00D90493">
        <w:rPr>
          <w:rtl/>
        </w:rPr>
        <w:t xml:space="preserve"> </w:t>
      </w:r>
      <w:r w:rsidRPr="00E8235D">
        <w:rPr>
          <w:rtl/>
        </w:rPr>
        <w:t>לדברים האלה, ולאחר שבדקתי לאחר מכן במערכות צה"ל מה צה"ל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שקפים</w:t>
      </w:r>
      <w:r w:rsidR="00D90493">
        <w:rPr>
          <w:rtl/>
        </w:rPr>
        <w:t xml:space="preserve"> </w:t>
      </w:r>
      <w:r w:rsidRPr="00E8235D">
        <w:rPr>
          <w:rtl/>
        </w:rPr>
        <w:t>שיש בידי, מה הוא כבר חושב שיכול להיות פה, לדעתי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ככנסת לא יכולים להישאר אדישים ולחשוב שאפשר לעמוד ולא לעשות שום דבר ולתת</w:t>
      </w:r>
      <w:r w:rsidR="00D90493">
        <w:rPr>
          <w:rtl/>
        </w:rPr>
        <w:t xml:space="preserve"> </w:t>
      </w:r>
      <w:r w:rsidRPr="00E8235D">
        <w:rPr>
          <w:rtl/>
        </w:rPr>
        <w:t>לדברים האלה לקרות, ויום אחד לא נבין פתאום איך אפילו שטחי המדינה הריבוניים שלנו</w:t>
      </w:r>
      <w:r w:rsidR="00D90493">
        <w:rPr>
          <w:rtl/>
        </w:rPr>
        <w:t xml:space="preserve"> </w:t>
      </w:r>
      <w:r w:rsidRPr="00E8235D">
        <w:rPr>
          <w:rtl/>
        </w:rPr>
        <w:t>מפסיקים להיות כאלה. תודה רבה, גברתי.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מוחמד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ברכה,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סאלח טריף, מאיר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תאופיק</w:t>
      </w:r>
      <w:r w:rsidR="00D90493">
        <w:rPr>
          <w:rtl/>
        </w:rPr>
        <w:t xml:space="preserve"> </w:t>
      </w:r>
      <w:r w:rsidRPr="00E8235D">
        <w:rPr>
          <w:rtl/>
        </w:rPr>
        <w:t>חטיב,</w:t>
      </w:r>
      <w:r w:rsidR="00D90493">
        <w:rPr>
          <w:rtl/>
        </w:rPr>
        <w:t xml:space="preserve"> </w:t>
      </w:r>
      <w:r w:rsidRPr="00E8235D">
        <w:rPr>
          <w:rtl/>
        </w:rPr>
        <w:t>רובי</w:t>
      </w:r>
      <w:r w:rsidR="00D90493">
        <w:rPr>
          <w:rtl/>
        </w:rPr>
        <w:t xml:space="preserve"> </w:t>
      </w:r>
      <w:r w:rsidRPr="00E8235D">
        <w:rPr>
          <w:rtl/>
        </w:rPr>
        <w:t>ריבלין, בנימין אלון, יובל שטייניץ, ענת מאור, רוני</w:t>
      </w:r>
      <w:r w:rsidR="00D90493">
        <w:rPr>
          <w:rtl/>
        </w:rPr>
        <w:t xml:space="preserve"> </w:t>
      </w:r>
      <w:r w:rsidRPr="00E8235D">
        <w:rPr>
          <w:rtl/>
        </w:rPr>
        <w:t>מילוא, אלי בן</w:t>
      </w:r>
      <w:r w:rsidR="00D90493">
        <w:rPr>
          <w:rtl/>
        </w:rPr>
        <w:t>-</w:t>
      </w:r>
      <w:r w:rsidRPr="00E8235D">
        <w:rPr>
          <w:rtl/>
        </w:rPr>
        <w:t>מנחם, חוסניה ג'בארה ותמר גוז'נסקי.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כנראה,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אחריו.</w:t>
      </w:r>
      <w:r w:rsidR="00D90493">
        <w:rPr>
          <w:rtl/>
        </w:rPr>
        <w:t xml:space="preserve"> </w:t>
      </w:r>
      <w:r w:rsidRPr="00E8235D">
        <w:rPr>
          <w:rtl/>
        </w:rPr>
        <w:t>אני אתן לרב פרוש לדבר. היום אני "בית הלל", ויש</w:t>
      </w:r>
      <w:r w:rsidR="00D90493">
        <w:rPr>
          <w:rtl/>
        </w:rPr>
        <w:t xml:space="preserve"> </w:t>
      </w:r>
      <w:r w:rsidRPr="00E8235D">
        <w:rPr>
          <w:rtl/>
        </w:rPr>
        <w:t>בלגן.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 xml:space="preserve">ראש, רבותי חברי הכנסת, מובן שאנחנו, סיעת חד"ש </w:t>
      </w:r>
      <w:r w:rsidR="00D90493">
        <w:rPr>
          <w:rtl/>
        </w:rPr>
        <w:t>–</w:t>
      </w:r>
      <w:r w:rsidRPr="00E8235D">
        <w:rPr>
          <w:rtl/>
        </w:rPr>
        <w:t xml:space="preserve"> ואני בתוכה </w:t>
      </w:r>
      <w:r w:rsidR="00D90493">
        <w:rPr>
          <w:rtl/>
        </w:rPr>
        <w:t xml:space="preserve">– </w:t>
      </w:r>
      <w:r w:rsidRPr="00E8235D">
        <w:rPr>
          <w:rtl/>
        </w:rPr>
        <w:t>תומכים בהצעת החוק כחלק מהמחויבות העמוקה והיסודית שלנו לנושאים החברתיים, במיוחד</w:t>
      </w:r>
      <w:r w:rsidR="00D90493">
        <w:rPr>
          <w:rtl/>
        </w:rPr>
        <w:t xml:space="preserve"> </w:t>
      </w:r>
      <w:r w:rsidRPr="00E8235D">
        <w:rPr>
          <w:rtl/>
        </w:rPr>
        <w:t>למאבק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הנכים,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בא לידי ביטוי גם במאבק האחרון של הנכים, ובכלל בכל</w:t>
      </w:r>
      <w:r w:rsidR="00D90493">
        <w:rPr>
          <w:rtl/>
        </w:rPr>
        <w:t xml:space="preserve"> </w:t>
      </w: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הצדק</w:t>
      </w:r>
      <w:r w:rsidR="00D90493">
        <w:rPr>
          <w:rtl/>
        </w:rPr>
        <w:t xml:space="preserve"> </w:t>
      </w:r>
      <w:r w:rsidRPr="00E8235D">
        <w:rPr>
          <w:rtl/>
        </w:rPr>
        <w:t>החברתי וסדר עדיפויות אחר במדינה, גם מבחינת רמת ההכרעה וההחלטה</w:t>
      </w:r>
      <w:r w:rsidR="00D90493">
        <w:rPr>
          <w:rtl/>
        </w:rPr>
        <w:t xml:space="preserve"> </w:t>
      </w:r>
      <w:r w:rsidRPr="00E8235D">
        <w:rPr>
          <w:rtl/>
        </w:rPr>
        <w:t>וגם ברמת התקצוב וההחלטה הכספית.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נדרש גם לסוגיות שעומדות על סדר</w:t>
      </w:r>
      <w:r w:rsidR="00D90493">
        <w:rPr>
          <w:rtl/>
        </w:rPr>
        <w:t>-</w:t>
      </w:r>
      <w:r w:rsidRPr="00E8235D">
        <w:rPr>
          <w:rtl/>
        </w:rPr>
        <w:t>היום, ואני באמת תמה על חבר הכנסת</w:t>
      </w:r>
      <w:r w:rsidR="00D90493">
        <w:rPr>
          <w:rtl/>
        </w:rPr>
        <w:t xml:space="preserve"> </w:t>
      </w:r>
      <w:r w:rsidRPr="00E8235D">
        <w:rPr>
          <w:rtl/>
        </w:rPr>
        <w:t>לנגנטל.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מומחה, לא גדול ולא קטן, למסמכים צבאיים, ואני לא יודע אם עשית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זה לא העסק שלי. אני רוצה להגיד, שצבא מטבעו אמור</w:t>
      </w:r>
      <w:r w:rsidR="00D90493">
        <w:rPr>
          <w:rtl/>
        </w:rPr>
        <w:t xml:space="preserve"> </w:t>
      </w:r>
      <w:r w:rsidRPr="00E8235D">
        <w:rPr>
          <w:rtl/>
        </w:rPr>
        <w:t>להיערך</w:t>
      </w:r>
      <w:r w:rsidR="00D90493">
        <w:rPr>
          <w:rtl/>
        </w:rPr>
        <w:t xml:space="preserve"> </w:t>
      </w:r>
      <w:r w:rsidRPr="00E8235D">
        <w:rPr>
          <w:rtl/>
        </w:rPr>
        <w:t>למצבים הכי פסימיים שיכולים להיות. בשביל זה קיים צבא. הוא מכשיר של כוח,</w:t>
      </w:r>
      <w:r w:rsidR="00D90493">
        <w:rPr>
          <w:rtl/>
        </w:rPr>
        <w:t xml:space="preserve"> </w:t>
      </w:r>
      <w:r w:rsidRPr="00E8235D">
        <w:rPr>
          <w:rtl/>
        </w:rPr>
        <w:t>מכשיר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כפייה.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אנחנו כפוליטיקאים, כאנשים שאמורים להיות אמונים על מתן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תשובות אחרות על התסריטים הגרועים ביותר </w:t>
      </w:r>
      <w:r w:rsidR="00D90493">
        <w:rPr>
          <w:rtl/>
        </w:rPr>
        <w:t>–</w:t>
      </w:r>
      <w:r w:rsidRPr="00E8235D">
        <w:rPr>
          <w:rtl/>
        </w:rPr>
        <w:t xml:space="preserve"> מה המסר שלנו? מה הבשורה שלנו לעם? 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להשתמש במשפט מאוד לקוני, מאוד צפוי, ולהגיד שהמטרה היא באמת לקדם את תהליך</w:t>
      </w:r>
      <w:r w:rsidR="00D90493">
        <w:rPr>
          <w:rtl/>
        </w:rPr>
        <w:t xml:space="preserve"> </w:t>
      </w:r>
      <w:r w:rsidRPr="00E8235D">
        <w:rPr>
          <w:rtl/>
        </w:rPr>
        <w:t>השלום.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אפתיע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אף אחד. אבל אם אתה מודאג מהמציאות שתיארת </w:t>
      </w:r>
      <w:r w:rsidR="00D90493">
        <w:rPr>
          <w:rtl/>
        </w:rPr>
        <w:t>–</w:t>
      </w:r>
      <w:r w:rsidRPr="00E8235D">
        <w:rPr>
          <w:rtl/>
        </w:rPr>
        <w:t xml:space="preserve"> וחלקה 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אומר שלא </w:t>
      </w:r>
      <w:r w:rsidR="00D90493">
        <w:rPr>
          <w:rtl/>
        </w:rPr>
        <w:t>–</w:t>
      </w:r>
      <w:r w:rsidRPr="00E8235D">
        <w:rPr>
          <w:rtl/>
        </w:rPr>
        <w:t xml:space="preserve"> איזו תשובה אנחנו צריכים לתת כאנשים שאמונים על</w:t>
      </w:r>
      <w:r w:rsidR="00D90493">
        <w:rPr>
          <w:rtl/>
        </w:rPr>
        <w:t xml:space="preserve"> </w:t>
      </w:r>
      <w:r w:rsidRPr="00E8235D">
        <w:rPr>
          <w:rtl/>
        </w:rPr>
        <w:t>ההחלטה</w:t>
      </w:r>
      <w:r w:rsidR="00D90493">
        <w:rPr>
          <w:rtl/>
        </w:rPr>
        <w:t xml:space="preserve"> </w:t>
      </w:r>
      <w:r w:rsidRPr="00E8235D">
        <w:rPr>
          <w:rtl/>
        </w:rPr>
        <w:t>הפוליטית</w:t>
      </w:r>
      <w:r w:rsidR="00D90493">
        <w:rPr>
          <w:rtl/>
        </w:rPr>
        <w:t xml:space="preserve"> </w:t>
      </w:r>
      <w:r w:rsidRPr="00E8235D">
        <w:rPr>
          <w:rtl/>
        </w:rPr>
        <w:t>וכנציגים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הריבון</w:t>
      </w:r>
      <w:r w:rsidR="00D90493">
        <w:rPr>
          <w:rtl/>
        </w:rPr>
        <w:t xml:space="preserve"> </w:t>
      </w:r>
      <w:r w:rsidRPr="00E8235D">
        <w:rPr>
          <w:rtl/>
        </w:rPr>
        <w:t>במדינה, שהוא הפרלמנט? איזו תשובה 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לתת?</w:t>
      </w:r>
      <w:r w:rsidR="00D90493">
        <w:rPr>
          <w:rtl/>
        </w:rPr>
        <w:t xml:space="preserve"> </w:t>
      </w:r>
      <w:r w:rsidRPr="00E8235D">
        <w:rPr>
          <w:rtl/>
        </w:rPr>
        <w:t>להגיד "לא" לקמפ</w:t>
      </w:r>
      <w:r w:rsidR="00D90493">
        <w:rPr>
          <w:rtl/>
        </w:rPr>
        <w:t>-</w:t>
      </w:r>
      <w:r w:rsidRPr="00E8235D">
        <w:rPr>
          <w:rtl/>
        </w:rPr>
        <w:t xml:space="preserve">דייוויד </w:t>
      </w:r>
      <w:r w:rsidR="00D90493">
        <w:rPr>
          <w:rtl/>
        </w:rPr>
        <w:t>–</w:t>
      </w:r>
      <w:r w:rsidRPr="00E8235D">
        <w:rPr>
          <w:rtl/>
        </w:rPr>
        <w:t xml:space="preserve"> ואתה הצבעת על מה שהצבעת לפני הנסיעה של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–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"לא"</w:t>
      </w:r>
      <w:r w:rsidR="00D90493">
        <w:rPr>
          <w:rtl/>
        </w:rPr>
        <w:t xml:space="preserve"> </w:t>
      </w:r>
      <w:r w:rsidRPr="00E8235D">
        <w:rPr>
          <w:rtl/>
        </w:rPr>
        <w:t>למשא</w:t>
      </w:r>
      <w:r w:rsidR="00D90493">
        <w:rPr>
          <w:rtl/>
        </w:rPr>
        <w:t>-</w:t>
      </w:r>
      <w:r w:rsidRPr="00E8235D">
        <w:rPr>
          <w:rtl/>
        </w:rPr>
        <w:t>ומתן על בסיס הלגיטימיות הבין</w:t>
      </w:r>
      <w:r w:rsidR="00D90493">
        <w:rPr>
          <w:rtl/>
        </w:rPr>
        <w:t>-</w:t>
      </w:r>
      <w:r w:rsidRPr="00E8235D">
        <w:rPr>
          <w:rtl/>
        </w:rPr>
        <w:t>לאומית, על בסיס</w:t>
      </w:r>
      <w:r w:rsidR="00D90493">
        <w:rPr>
          <w:rtl/>
        </w:rPr>
        <w:t xml:space="preserve"> </w:t>
      </w:r>
      <w:r w:rsidRPr="00E8235D">
        <w:rPr>
          <w:rtl/>
        </w:rPr>
        <w:t>כיבוד עם אחר?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אתה,</w:t>
      </w:r>
      <w:r w:rsidR="00D90493">
        <w:rPr>
          <w:rtl/>
        </w:rPr>
        <w:t xml:space="preserve"> </w:t>
      </w:r>
      <w:r w:rsidRPr="00E8235D">
        <w:rPr>
          <w:rtl/>
        </w:rPr>
        <w:t>על אף ההערכה האישית, חלק מאותה מקהלה שאני מאוד תמה אם אתה רוצה</w:t>
      </w:r>
      <w:r w:rsidR="00D90493">
        <w:rPr>
          <w:rtl/>
        </w:rPr>
        <w:t xml:space="preserve"> </w:t>
      </w:r>
      <w:r w:rsidRPr="00E8235D">
        <w:rPr>
          <w:rtl/>
        </w:rPr>
        <w:t>להימנות</w:t>
      </w:r>
      <w:r w:rsidR="00D90493">
        <w:rPr>
          <w:rtl/>
        </w:rPr>
        <w:t xml:space="preserve"> </w:t>
      </w:r>
      <w:r w:rsidRPr="00E8235D">
        <w:rPr>
          <w:rtl/>
        </w:rPr>
        <w:t>עמה, שפשוט דוחה בכל עת ובכל מצב כל התקדמות לשלום. אתה מספר סיפורים 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יהודה, שומרון וירושלים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שאלה, ברשותך.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 היושבת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השאלה היא, האם באמת אתה חושב שמה שאנחנו נחליט יש לו בכלל משמעות רלוונטית.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תראה מה הצד השני רוצה לעשות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בהחלט.</w:t>
      </w:r>
      <w:r w:rsidR="00D90493">
        <w:rPr>
          <w:rtl/>
        </w:rPr>
        <w:t xml:space="preserve"> </w:t>
      </w:r>
      <w:r w:rsidRPr="00E8235D">
        <w:rPr>
          <w:rtl/>
        </w:rPr>
        <w:t>נחום,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 להפוך את הקערה על פיה. אני יכול לומר, הנה צה"ל,</w:t>
      </w:r>
      <w:r w:rsidR="00D90493">
        <w:rPr>
          <w:rtl/>
        </w:rPr>
        <w:t xml:space="preserve"> </w:t>
      </w:r>
      <w:r w:rsidRPr="00E8235D">
        <w:rPr>
          <w:rtl/>
        </w:rPr>
        <w:t>הצבא</w:t>
      </w:r>
      <w:r w:rsidR="00D90493">
        <w:rPr>
          <w:rtl/>
        </w:rPr>
        <w:t xml:space="preserve"> </w:t>
      </w:r>
      <w:r w:rsidRPr="00E8235D">
        <w:rPr>
          <w:rtl/>
        </w:rPr>
        <w:t>הישראלי,</w:t>
      </w:r>
      <w:r w:rsidR="00D90493">
        <w:rPr>
          <w:rtl/>
        </w:rPr>
        <w:t xml:space="preserve"> </w:t>
      </w:r>
      <w:r w:rsidRPr="00E8235D">
        <w:rPr>
          <w:rtl/>
        </w:rPr>
        <w:t>מרכז</w:t>
      </w:r>
      <w:r w:rsidR="00D90493">
        <w:rPr>
          <w:rtl/>
        </w:rPr>
        <w:t xml:space="preserve"> </w:t>
      </w:r>
      <w:r w:rsidRPr="00E8235D">
        <w:rPr>
          <w:rtl/>
        </w:rPr>
        <w:t>כוחות</w:t>
      </w:r>
      <w:r w:rsidR="00D90493">
        <w:rPr>
          <w:rtl/>
        </w:rPr>
        <w:t xml:space="preserve"> </w:t>
      </w:r>
      <w:r w:rsidRPr="00E8235D">
        <w:rPr>
          <w:rtl/>
        </w:rPr>
        <w:t>וטנקים סביב עזה ועושה תוכניות מגירה ולא מגירה כדי</w:t>
      </w:r>
      <w:r w:rsidR="00D90493">
        <w:rPr>
          <w:rtl/>
        </w:rPr>
        <w:t xml:space="preserve"> </w:t>
      </w:r>
      <w:r w:rsidRPr="00E8235D">
        <w:rPr>
          <w:rtl/>
        </w:rPr>
        <w:t>לקדם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>וכו'. מה זה, זה לא פרובוקציה? אז זה ייערך וזה ייערך. מה המסר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–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היושבים פה </w:t>
      </w:r>
      <w:r w:rsidR="00D90493">
        <w:rPr>
          <w:rtl/>
        </w:rPr>
        <w:t>–</w:t>
      </w:r>
      <w:r w:rsidRPr="00E8235D">
        <w:rPr>
          <w:rtl/>
        </w:rPr>
        <w:t xml:space="preserve"> לשני העמים, לעם בישראל, לעם הפלסטיני, לעמי האזור.</w:t>
      </w:r>
      <w:r w:rsidR="00D90493">
        <w:rPr>
          <w:rtl/>
        </w:rPr>
        <w:t xml:space="preserve"> </w:t>
      </w:r>
      <w:r w:rsidRPr="00E8235D">
        <w:rPr>
          <w:rtl/>
        </w:rPr>
        <w:t>האם אתה</w:t>
      </w:r>
      <w:r w:rsidR="00D90493">
        <w:rPr>
          <w:rtl/>
        </w:rPr>
        <w:t xml:space="preserve"> </w:t>
      </w:r>
      <w:r w:rsidRPr="00E8235D">
        <w:rPr>
          <w:rtl/>
        </w:rPr>
        <w:t>רוצה שהמדינה הזאת תהיה חלק מהאזור, או שתמשיך להיות נטע זר פה. ואם אתה</w:t>
      </w:r>
      <w:r w:rsidR="00D90493">
        <w:rPr>
          <w:rtl/>
        </w:rPr>
        <w:t xml:space="preserve"> </w:t>
      </w:r>
      <w:r w:rsidRPr="00E8235D">
        <w:rPr>
          <w:rtl/>
        </w:rPr>
        <w:t>רוצה שהיא תהיה חלק מהאזור, היא צריכה לכבד את הזכות של העם האחר, העם הפלסטיני.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רוצה לסיים את כל הזמן העומד לרשותי בלי להגיד כמה מלים על ההתרחשות</w:t>
      </w:r>
      <w:r w:rsidR="00D90493">
        <w:rPr>
          <w:rtl/>
        </w:rPr>
        <w:t xml:space="preserve"> </w:t>
      </w:r>
      <w:r w:rsidRPr="00E8235D">
        <w:rPr>
          <w:rtl/>
        </w:rPr>
        <w:t>שהיתה בזמן נאומו של חבר הכנסת ליברמן.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צריך לסיים. משפט אחרון.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גברתי,</w:t>
      </w:r>
      <w:r w:rsidR="00D90493">
        <w:rPr>
          <w:rtl/>
        </w:rPr>
        <w:t xml:space="preserve"> </w:t>
      </w:r>
      <w:r w:rsidRPr="00E8235D">
        <w:rPr>
          <w:rtl/>
        </w:rPr>
        <w:t>החיים</w:t>
      </w:r>
      <w:r w:rsidR="00D90493">
        <w:rPr>
          <w:rtl/>
        </w:rPr>
        <w:t xml:space="preserve"> </w:t>
      </w:r>
      <w:r w:rsidRPr="00E8235D">
        <w:rPr>
          <w:rtl/>
        </w:rPr>
        <w:t>בכנסת עוברים בשגרה כאילו דבר לא קרה. חבר כנסת עומד על</w:t>
      </w:r>
      <w:r w:rsidR="00D90493">
        <w:rPr>
          <w:rtl/>
        </w:rPr>
        <w:t xml:space="preserve"> </w:t>
      </w:r>
      <w:r w:rsidRPr="00E8235D">
        <w:rPr>
          <w:rtl/>
        </w:rPr>
        <w:t>הבמה</w:t>
      </w:r>
      <w:r w:rsidR="00D90493">
        <w:rPr>
          <w:rtl/>
        </w:rPr>
        <w:t xml:space="preserve"> </w:t>
      </w:r>
      <w:r w:rsidRPr="00E8235D">
        <w:rPr>
          <w:rtl/>
        </w:rPr>
        <w:t>הזאת ובנימה גזענית, פאשיסטית, בא ואומר שחברי כנסת הם תאי חבלה;</w:t>
      </w:r>
      <w:r w:rsidR="00D90493">
        <w:rPr>
          <w:rtl/>
        </w:rPr>
        <w:t xml:space="preserve"> </w:t>
      </w:r>
      <w:r w:rsidRPr="00E8235D">
        <w:rPr>
          <w:rtl/>
        </w:rPr>
        <w:t>בא ואומר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יקנה</w:t>
      </w:r>
      <w:r w:rsidR="00D90493">
        <w:rPr>
          <w:rtl/>
        </w:rPr>
        <w:t xml:space="preserve"> </w:t>
      </w:r>
      <w:r w:rsidRPr="00E8235D">
        <w:rPr>
          <w:rtl/>
        </w:rPr>
        <w:t>כרטיסים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כנסת או לאזרחים ערבים כדי שיצאו מהמדינה הזאת.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להגיד</w:t>
      </w:r>
      <w:r w:rsidR="00D90493">
        <w:rPr>
          <w:rtl/>
        </w:rPr>
        <w:t xml:space="preserve"> </w:t>
      </w:r>
      <w:r w:rsidRPr="00E8235D">
        <w:rPr>
          <w:rtl/>
        </w:rPr>
        <w:t>לליברמן ולדומיו: אנחנו לא אורחים פה. קודם כול, על מנת שלפחות ירגיש</w:t>
      </w:r>
      <w:r w:rsidR="00D90493">
        <w:rPr>
          <w:rtl/>
        </w:rPr>
        <w:t xml:space="preserve"> </w:t>
      </w:r>
      <w:r w:rsidRPr="00E8235D">
        <w:rPr>
          <w:rtl/>
        </w:rPr>
        <w:t>שייכות למקום הזה, שישפר את העברית שלו. אני לא צריך עדות משומר בארים ומאדם שעשה</w:t>
      </w:r>
      <w:r w:rsidR="00D90493">
        <w:rPr>
          <w:rtl/>
        </w:rPr>
        <w:t xml:space="preserve"> </w:t>
      </w:r>
      <w:r w:rsidRPr="00E8235D">
        <w:rPr>
          <w:rtl/>
        </w:rPr>
        <w:t>את הסטאז' הפוליטי שלו בבריונות ובשמירה על בארים. הדברים האלה פסולים.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בפעם האלף והמאה</w:t>
      </w:r>
      <w:r w:rsidR="00D90493">
        <w:rPr>
          <w:rtl/>
        </w:rPr>
        <w:t>-</w:t>
      </w:r>
      <w:r w:rsidRPr="00E8235D">
        <w:rPr>
          <w:rtl/>
        </w:rPr>
        <w:t>אלף, אם זה יידרש: האוכלוסייה הערבית היא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נפרד</w:t>
      </w:r>
      <w:r w:rsidR="00D90493">
        <w:rPr>
          <w:rtl/>
        </w:rPr>
        <w:t xml:space="preserve"> </w:t>
      </w:r>
      <w:r w:rsidRPr="00E8235D">
        <w:rPr>
          <w:rtl/>
        </w:rPr>
        <w:t>מהמקום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כדאי</w:t>
      </w:r>
      <w:r w:rsidR="00D90493">
        <w:rPr>
          <w:rtl/>
        </w:rPr>
        <w:t xml:space="preserve"> </w:t>
      </w:r>
      <w:r w:rsidRPr="00E8235D">
        <w:rPr>
          <w:rtl/>
        </w:rPr>
        <w:t>שאף אחד לא ישתעשע בשאלה הזאת, כאילו אנחנו</w:t>
      </w:r>
      <w:r w:rsidR="00D90493">
        <w:rPr>
          <w:rtl/>
        </w:rPr>
        <w:t xml:space="preserve"> </w:t>
      </w:r>
      <w:r w:rsidRPr="00E8235D">
        <w:rPr>
          <w:rtl/>
        </w:rPr>
        <w:t>יושבים פה על תנאי ואנחנו מבקשים אישור מליברמן, שבכלל מדבר בקושי עברית.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סאלח טריף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מאיר שטרית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תאופיק חטיב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ראובן ריבלין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בנימין אלון, בבקשה.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יובל שטייניץ, חברת הכנסת ענת</w:t>
      </w:r>
      <w:r w:rsidR="00D90493">
        <w:rPr>
          <w:rtl/>
        </w:rPr>
        <w:t xml:space="preserve"> </w:t>
      </w:r>
      <w:r w:rsidRPr="00E8235D">
        <w:rPr>
          <w:rtl/>
        </w:rPr>
        <w:t>מאור,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רוני מילוא, חבר הכנסת אלי בן</w:t>
      </w:r>
      <w:r w:rsidR="00D90493">
        <w:rPr>
          <w:rtl/>
        </w:rPr>
        <w:t>-</w:t>
      </w:r>
      <w:r w:rsidRPr="00E8235D">
        <w:rPr>
          <w:rtl/>
        </w:rPr>
        <w:t>מנחם, חברת הכנסת חוסניה ג'בארה,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ואחר כך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תמר גוז'נסקי.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אני מבין שחבר הכנסת ברכה כועס על כך שחבר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ליברמן עוד לא מדבר עברית. לדעתי העברית שלו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על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על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העברית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לגמרי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רעה,</w:t>
      </w:r>
      <w:r w:rsidR="00D90493">
        <w:rPr>
          <w:rtl/>
        </w:rPr>
        <w:t xml:space="preserve"> </w:t>
      </w:r>
      <w:r w:rsidRPr="00E8235D">
        <w:rPr>
          <w:rtl/>
        </w:rPr>
        <w:t>אבל, חבר הכנסת ברכה, אתה חייב להבין, שיהודי</w:t>
      </w:r>
      <w:r w:rsidR="00D90493">
        <w:rPr>
          <w:rtl/>
        </w:rPr>
        <w:t xml:space="preserve"> </w:t>
      </w:r>
      <w:r w:rsidRPr="00E8235D">
        <w:rPr>
          <w:rtl/>
        </w:rPr>
        <w:t>בתוקף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השבות, יהודי בתוקף היסוד של מדינת ישראל </w:t>
      </w:r>
      <w:r w:rsidR="00D90493">
        <w:rPr>
          <w:rtl/>
        </w:rPr>
        <w:t>–</w:t>
      </w:r>
      <w:r w:rsidRPr="00E8235D">
        <w:rPr>
          <w:rtl/>
        </w:rPr>
        <w:t xml:space="preserve"> שאילו אתה לא הסכמת לזה לא</w:t>
      </w:r>
      <w:r w:rsidR="00D90493">
        <w:rPr>
          <w:rtl/>
        </w:rPr>
        <w:t xml:space="preserve"> </w:t>
      </w:r>
      <w:r w:rsidRPr="00E8235D">
        <w:rPr>
          <w:rtl/>
        </w:rPr>
        <w:t>היית יכול לרוץ לכנסת, לא אתה ולא סיעתך. זו מדינתו של העם היהודי. מי שמתנגד לכך</w:t>
      </w:r>
      <w:r w:rsidR="00D90493">
        <w:rPr>
          <w:rtl/>
        </w:rPr>
        <w:t xml:space="preserve"> </w:t>
      </w:r>
      <w:r w:rsidRPr="00E8235D">
        <w:rPr>
          <w:rtl/>
        </w:rPr>
        <w:t>לא יכול לרוץ לכנסת.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סימן</w:t>
      </w:r>
      <w:r w:rsidR="00D90493">
        <w:rPr>
          <w:rtl/>
        </w:rPr>
        <w:t xml:space="preserve"> </w:t>
      </w:r>
      <w:r w:rsidRPr="00E8235D">
        <w:rPr>
          <w:rtl/>
        </w:rPr>
        <w:t>השאלה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מוצב עליך ולא על ליברמן. הוא מעמיד סימן שאלה עלי. עוד לא</w:t>
      </w:r>
      <w:r w:rsidR="00D90493">
        <w:rPr>
          <w:rtl/>
        </w:rPr>
        <w:t xml:space="preserve"> </w:t>
      </w:r>
      <w:r w:rsidRPr="00E8235D">
        <w:rPr>
          <w:rtl/>
        </w:rPr>
        <w:t>היה ולא נברא מי שיעמיד סימן שאלה עלי ועל הערבים.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ברכה,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יכול לקומם ערבי בגליל שחי כאן 500 שנה,</w:t>
      </w:r>
      <w:r w:rsidR="00D90493">
        <w:rPr>
          <w:rtl/>
        </w:rPr>
        <w:t xml:space="preserve"> </w:t>
      </w:r>
      <w:r w:rsidRPr="00E8235D">
        <w:rPr>
          <w:rtl/>
        </w:rPr>
        <w:t>ויהודי מרוסיה שלא דרך פה ובתוך שנייה הוא אזרח ישראל, אני מבין את התחושה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הזאת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הוא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בגירוש. מי הוא בכלל?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בדיוק</w:t>
      </w:r>
      <w:r w:rsidR="00D90493">
        <w:rPr>
          <w:rtl/>
        </w:rPr>
        <w:t xml:space="preserve"> </w:t>
      </w:r>
      <w:r w:rsidRPr="00E8235D">
        <w:rPr>
          <w:rtl/>
        </w:rPr>
        <w:t>ייחודה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 כמדינת העם היהודי. אם יש כאן סיעה שלא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מכירה בכך, אסור לה לרוץ לכנסת. לא לפני הבחירות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אתה איום ומיעוט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אתה כמובן מסכים לזה?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ברכה.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מתייחס</w:t>
      </w:r>
      <w:r w:rsidR="00D90493">
        <w:rPr>
          <w:rtl/>
        </w:rPr>
        <w:t xml:space="preserve"> </w:t>
      </w:r>
      <w:r w:rsidRPr="00E8235D">
        <w:rPr>
          <w:rtl/>
        </w:rPr>
        <w:t>למה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מתייחס.</w:t>
      </w:r>
      <w:r w:rsidR="00D90493">
        <w:rPr>
          <w:rtl/>
        </w:rPr>
        <w:t xml:space="preserve"> </w:t>
      </w:r>
      <w:r w:rsidRPr="00E8235D">
        <w:rPr>
          <w:rtl/>
        </w:rPr>
        <w:t>לא הקצרנית ולא אני יכולים לשמוע את</w:t>
      </w:r>
      <w:r w:rsidR="00D90493">
        <w:rPr>
          <w:rtl/>
        </w:rPr>
        <w:t xml:space="preserve"> </w:t>
      </w:r>
      <w:r w:rsidRPr="00E8235D">
        <w:rPr>
          <w:rtl/>
        </w:rPr>
        <w:t>הצעקות</w:t>
      </w:r>
      <w:r w:rsidR="00D90493">
        <w:rPr>
          <w:rtl/>
        </w:rPr>
        <w:t xml:space="preserve"> </w:t>
      </w:r>
      <w:r w:rsidRPr="00E8235D">
        <w:rPr>
          <w:rtl/>
        </w:rPr>
        <w:t>שלך.</w:t>
      </w:r>
      <w:r w:rsidR="00D90493">
        <w:rPr>
          <w:rtl/>
        </w:rPr>
        <w:t xml:space="preserve"> </w:t>
      </w:r>
      <w:r w:rsidRPr="00E8235D">
        <w:rPr>
          <w:rtl/>
        </w:rPr>
        <w:t>לכן, חבר הכנסת ברכה, אני חושב שכדאי לכם לזכור, שהעולים החדשים הם</w:t>
      </w:r>
      <w:r w:rsidR="00D90493">
        <w:rPr>
          <w:rtl/>
        </w:rPr>
        <w:t xml:space="preserve"> </w:t>
      </w:r>
      <w:r w:rsidRPr="00E8235D">
        <w:rPr>
          <w:rtl/>
        </w:rPr>
        <w:t>אזרחים</w:t>
      </w:r>
      <w:r w:rsidR="00D90493">
        <w:rPr>
          <w:rtl/>
        </w:rPr>
        <w:t xml:space="preserve"> </w:t>
      </w:r>
      <w:r w:rsidRPr="00E8235D">
        <w:rPr>
          <w:rtl/>
        </w:rPr>
        <w:t>ישראלים</w:t>
      </w:r>
      <w:r w:rsidR="00D90493">
        <w:rPr>
          <w:rtl/>
        </w:rPr>
        <w:t xml:space="preserve"> </w:t>
      </w:r>
      <w:r w:rsidRPr="00E8235D">
        <w:rPr>
          <w:rtl/>
        </w:rPr>
        <w:t>בפוטנציה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כשהם עוד ברוסיה, גם כשהם באמריקה ובכל מקום אחר,</w:t>
      </w:r>
      <w:r w:rsidR="00D90493">
        <w:rPr>
          <w:rtl/>
        </w:rPr>
        <w:t xml:space="preserve"> </w:t>
      </w:r>
      <w:r w:rsidRPr="00E8235D">
        <w:rPr>
          <w:rtl/>
        </w:rPr>
        <w:t>ומייד כשהם מגיעים הם אזרחי מדינת 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שוויון. גם להם מותר להיכנס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העיקרון הבסיסי ביותר של המדינה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אמרת</w:t>
      </w:r>
      <w:r w:rsidR="00D90493">
        <w:rPr>
          <w:rtl/>
        </w:rPr>
        <w:t xml:space="preserve"> </w:t>
      </w:r>
      <w:r w:rsidRPr="00E8235D">
        <w:rPr>
          <w:rtl/>
        </w:rPr>
        <w:t>גירוש.</w:t>
      </w:r>
      <w:r w:rsidR="00D90493">
        <w:rPr>
          <w:rtl/>
        </w:rPr>
        <w:t xml:space="preserve"> </w:t>
      </w:r>
      <w:r w:rsidRPr="00E8235D">
        <w:rPr>
          <w:rtl/>
        </w:rPr>
        <w:t>לגבי גירוש, אני בוודאי לא מסכים. אסור בשום פנים ואופן לומר</w:t>
      </w:r>
      <w:r w:rsidR="00D90493">
        <w:rPr>
          <w:rtl/>
        </w:rPr>
        <w:t xml:space="preserve"> </w:t>
      </w:r>
      <w:r w:rsidRPr="00E8235D">
        <w:rPr>
          <w:rtl/>
        </w:rPr>
        <w:t>לאזרח</w:t>
      </w:r>
      <w:r w:rsidR="00D90493">
        <w:rPr>
          <w:rtl/>
        </w:rPr>
        <w:t xml:space="preserve"> </w:t>
      </w:r>
      <w:r w:rsidRPr="00E8235D">
        <w:rPr>
          <w:rtl/>
        </w:rPr>
        <w:t>ישראלי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מגורש</w:t>
      </w:r>
      <w:r w:rsidR="00D90493">
        <w:rPr>
          <w:rtl/>
        </w:rPr>
        <w:t xml:space="preserve"> </w:t>
      </w:r>
      <w:r w:rsidRPr="00E8235D">
        <w:rPr>
          <w:rtl/>
        </w:rPr>
        <w:t>ממדינת ישראל. אבל אני מוכרח לומר, שאם יש חברי כנסת</w:t>
      </w:r>
      <w:r w:rsidR="00D90493">
        <w:rPr>
          <w:rtl/>
        </w:rPr>
        <w:t xml:space="preserve"> </w:t>
      </w:r>
      <w:r w:rsidRPr="00E8235D">
        <w:rPr>
          <w:rtl/>
        </w:rPr>
        <w:t>שמרגישים</w:t>
      </w:r>
      <w:r w:rsidR="00D90493">
        <w:rPr>
          <w:rtl/>
        </w:rPr>
        <w:t xml:space="preserve"> </w:t>
      </w:r>
      <w:r w:rsidRPr="00E8235D">
        <w:rPr>
          <w:rtl/>
        </w:rPr>
        <w:t>בעיה</w:t>
      </w:r>
      <w:r w:rsidR="00D90493">
        <w:rPr>
          <w:rtl/>
        </w:rPr>
        <w:t xml:space="preserve"> </w:t>
      </w:r>
      <w:r w:rsidRPr="00E8235D">
        <w:rPr>
          <w:rtl/>
        </w:rPr>
        <w:t>לשיר</w:t>
      </w:r>
      <w:r w:rsidR="00D90493">
        <w:rPr>
          <w:rtl/>
        </w:rPr>
        <w:t xml:space="preserve"> </w:t>
      </w:r>
      <w:r w:rsidRPr="00E8235D">
        <w:rPr>
          <w:rtl/>
        </w:rPr>
        <w:t>את "התקווה", ועל זה דיבר חבר הכנסת ליברמן, ולשיר "כל עוד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בלבב פנימה, נפש יהודי הומייה" </w:t>
      </w:r>
      <w:r w:rsidR="00D90493">
        <w:rPr>
          <w:rtl/>
        </w:rPr>
        <w:t>–</w:t>
      </w:r>
      <w:r w:rsidRPr="00E8235D">
        <w:rPr>
          <w:rtl/>
        </w:rPr>
        <w:t xml:space="preserve"> ואני מבין את זה, ויש להם בעיה עם דגל כחול</w:t>
      </w:r>
      <w:r w:rsidR="00D90493">
        <w:rPr>
          <w:rtl/>
        </w:rPr>
        <w:t>-</w:t>
      </w:r>
      <w:r w:rsidRPr="00E8235D">
        <w:rPr>
          <w:rtl/>
        </w:rPr>
        <w:t>לבן,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יכולים,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אומר את זה, אני ממליץ לחשוב על פתרון של איזו קונפדרציה </w:t>
      </w:r>
      <w:r w:rsidR="00D90493">
        <w:rPr>
          <w:rtl/>
        </w:rPr>
        <w:t xml:space="preserve">– </w:t>
      </w:r>
      <w:r w:rsidRPr="00E8235D">
        <w:rPr>
          <w:rtl/>
        </w:rPr>
        <w:t>שיצביעו ברשות הפלסטינית כמו התושבים במזרח</w:t>
      </w:r>
      <w:r w:rsidR="00D90493">
        <w:rPr>
          <w:rtl/>
        </w:rPr>
        <w:t>-</w:t>
      </w:r>
      <w:r w:rsidRPr="00E8235D">
        <w:rPr>
          <w:rtl/>
        </w:rPr>
        <w:t>ירושלים, או יצביעו בעמאן, אם הם ירצו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מכריח.</w:t>
      </w:r>
      <w:r w:rsidR="00D90493">
        <w:rPr>
          <w:rtl/>
        </w:rPr>
        <w:t xml:space="preserve"> </w:t>
      </w:r>
      <w:r w:rsidRPr="00E8235D">
        <w:rPr>
          <w:rtl/>
        </w:rPr>
        <w:t>אם קשה לחברי כנסת ערבים להסתדר עם מדינת ישראל כמדינת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העם היהודי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לו היו מצהירים זאת לפני הבחירות, לא היו יכולים לרוץ לבחירות.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הומני מאוד, אבל אתה מציע גירוש פוליטי.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לא. גירוש פיזי בשום אופן </w:t>
      </w:r>
      <w:r w:rsidR="00D90493">
        <w:rPr>
          <w:rtl/>
        </w:rPr>
        <w:t>–</w:t>
      </w:r>
      <w:r w:rsidRPr="00E8235D">
        <w:rPr>
          <w:rtl/>
        </w:rPr>
        <w:t xml:space="preserve"> 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אתה מאוד סימפתי ברמה האישית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אבל אם לחברי הכנסת קשה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רבותי, אני רציתי לדבר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בני</w:t>
      </w:r>
      <w:r w:rsidR="00D90493">
        <w:rPr>
          <w:rtl/>
        </w:rPr>
        <w:t xml:space="preserve"> </w:t>
      </w:r>
      <w:r w:rsidRPr="00E8235D">
        <w:rPr>
          <w:rtl/>
        </w:rPr>
        <w:t>אלון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הומני ברמה האישית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ואתה לא שומע מה שאני</w:t>
      </w:r>
      <w:r w:rsidR="00D90493">
        <w:rPr>
          <w:rtl/>
        </w:rPr>
        <w:t xml:space="preserve"> </w:t>
      </w:r>
      <w:r w:rsidRPr="00E8235D">
        <w:rPr>
          <w:rtl/>
        </w:rPr>
        <w:t>אומרת.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שומע, חברת הכנסת מאור, אבל את לא שומעת כי הגעת רק הרגע.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אתה זורע הרס. אתה מאוד סימפתי ברמה האישית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מאור,</w:t>
      </w:r>
      <w:r w:rsidR="00D90493">
        <w:rPr>
          <w:rtl/>
        </w:rPr>
        <w:t xml:space="preserve"> </w:t>
      </w:r>
      <w:r w:rsidRPr="00E8235D">
        <w:rPr>
          <w:rtl/>
        </w:rPr>
        <w:t>את הגעת הרגע ולכן לא שמעת את כל מה שהיה כאן. אלה שהיו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שמעו.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הלוואי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 xml:space="preserve">ראש, במעט הזמן שנותר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כבר נגמר הזמן.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במעט</w:t>
      </w:r>
      <w:r w:rsidR="00D90493">
        <w:rPr>
          <w:rtl/>
        </w:rPr>
        <w:t xml:space="preserve"> </w:t>
      </w:r>
      <w:r w:rsidRPr="00E8235D">
        <w:rPr>
          <w:rtl/>
        </w:rPr>
        <w:t>הזמן שנותר לי, גברתי היושבת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</w:t>
      </w:r>
      <w:r w:rsidRPr="00E8235D">
        <w:rPr>
          <w:rtl/>
        </w:rPr>
        <w:t xml:space="preserve"> אנחנו עוסקים פה בהצעות חוק של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סיעתי, חבר הכנסת יורי שטרן, ושל חבר הכנסת סילבן שלום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עליך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ראשונה,</w:t>
      </w:r>
      <w:r>
        <w:rPr>
          <w:rtl/>
        </w:rPr>
        <w:t xml:space="preserve"> </w:t>
      </w:r>
      <w:r w:rsidR="00E8235D" w:rsidRPr="00E8235D">
        <w:rPr>
          <w:rtl/>
        </w:rPr>
        <w:t>כדי</w:t>
      </w:r>
      <w:r>
        <w:rPr>
          <w:rtl/>
        </w:rPr>
        <w:t xml:space="preserve"> </w:t>
      </w:r>
      <w:r w:rsidR="00E8235D" w:rsidRPr="00E8235D">
        <w:rPr>
          <w:rtl/>
        </w:rPr>
        <w:t>לשפר את הזכויות המגיעות לנכים. אני רוצה לציין, שלא</w:t>
      </w:r>
      <w:r>
        <w:rPr>
          <w:rtl/>
        </w:rPr>
        <w:t xml:space="preserve"> </w:t>
      </w:r>
      <w:r w:rsidR="00E8235D" w:rsidRPr="00E8235D">
        <w:rPr>
          <w:rtl/>
        </w:rPr>
        <w:t>בדיעבד</w:t>
      </w:r>
      <w:r>
        <w:rPr>
          <w:rtl/>
        </w:rPr>
        <w:t xml:space="preserve"> </w:t>
      </w:r>
      <w:r w:rsidR="00E8235D" w:rsidRPr="00E8235D">
        <w:rPr>
          <w:rtl/>
        </w:rPr>
        <w:t>ולא</w:t>
      </w:r>
      <w:r>
        <w:rPr>
          <w:rtl/>
        </w:rPr>
        <w:t xml:space="preserve"> </w:t>
      </w:r>
      <w:r w:rsidR="00E8235D" w:rsidRPr="00E8235D">
        <w:rPr>
          <w:rtl/>
        </w:rPr>
        <w:t>בלית</w:t>
      </w:r>
      <w:r>
        <w:rPr>
          <w:rtl/>
        </w:rPr>
        <w:t xml:space="preserve"> </w:t>
      </w:r>
      <w:r w:rsidR="00E8235D" w:rsidRPr="00E8235D">
        <w:rPr>
          <w:rtl/>
        </w:rPr>
        <w:t>ברירה הגיע הזמן שראש הממשלה יבין, שאי</w:t>
      </w:r>
      <w:r>
        <w:rPr>
          <w:rtl/>
        </w:rPr>
        <w:t>-</w:t>
      </w:r>
      <w:r w:rsidR="00E8235D" w:rsidRPr="00E8235D">
        <w:rPr>
          <w:rtl/>
        </w:rPr>
        <w:t>אפשר שהנכים יהיו תמיד</w:t>
      </w:r>
      <w:r>
        <w:rPr>
          <w:rtl/>
        </w:rPr>
        <w:t xml:space="preserve"> </w:t>
      </w:r>
      <w:r w:rsidR="00E8235D" w:rsidRPr="00E8235D">
        <w:rPr>
          <w:rtl/>
        </w:rPr>
        <w:t>בסוף סדר</w:t>
      </w:r>
      <w:r>
        <w:rPr>
          <w:rtl/>
        </w:rPr>
        <w:t>-</w:t>
      </w:r>
      <w:r w:rsidR="00E8235D" w:rsidRPr="00E8235D">
        <w:rPr>
          <w:rtl/>
        </w:rPr>
        <w:t xml:space="preserve">היום הלאומי, הסעיף האחרון באג'נדה. לפני נפנופי דגלים חסרי חשיבות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היית צריך להתחיל את הנאום שלך בזה, ולא בהסתה נגד הערבים.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באמריקה, ולפני נפנופי דגלים חסרי חשיבות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עזמי בשארה (בל"ד):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לך זה לא חשוב בכלל.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על</w:t>
      </w:r>
      <w:r>
        <w:rPr>
          <w:rtl/>
        </w:rPr>
        <w:t xml:space="preserve"> </w:t>
      </w:r>
      <w:r w:rsidR="00E8235D" w:rsidRPr="00E8235D">
        <w:rPr>
          <w:rtl/>
        </w:rPr>
        <w:t>שלום</w:t>
      </w:r>
      <w:r>
        <w:rPr>
          <w:rtl/>
        </w:rPr>
        <w:t xml:space="preserve"> </w:t>
      </w:r>
      <w:r w:rsidR="00E8235D" w:rsidRPr="00E8235D">
        <w:rPr>
          <w:rtl/>
        </w:rPr>
        <w:t>שאין לו שום קשר לשלום, ומביא רק לשפיכות דמים, ראוי שיתעסק</w:t>
      </w:r>
      <w:r>
        <w:rPr>
          <w:rtl/>
        </w:rPr>
        <w:t xml:space="preserve"> </w:t>
      </w:r>
      <w:r w:rsidR="00E8235D" w:rsidRPr="00E8235D">
        <w:rPr>
          <w:rtl/>
        </w:rPr>
        <w:t>בעניינים</w:t>
      </w:r>
      <w:r>
        <w:rPr>
          <w:rtl/>
        </w:rPr>
        <w:t xml:space="preserve"> </w:t>
      </w:r>
      <w:r w:rsidR="00E8235D" w:rsidRPr="00E8235D">
        <w:rPr>
          <w:rtl/>
        </w:rPr>
        <w:t>של</w:t>
      </w:r>
      <w:r>
        <w:rPr>
          <w:rtl/>
        </w:rPr>
        <w:t xml:space="preserve"> </w:t>
      </w:r>
      <w:r w:rsidR="00E8235D" w:rsidRPr="00E8235D">
        <w:rPr>
          <w:rtl/>
        </w:rPr>
        <w:t>החברה והרווחה, של הנכים בציבור היהודי, של הנכים בציבור הערבי, של</w:t>
      </w:r>
      <w:r>
        <w:rPr>
          <w:rtl/>
        </w:rPr>
        <w:t xml:space="preserve"> </w:t>
      </w:r>
      <w:r w:rsidR="00E8235D" w:rsidRPr="00E8235D">
        <w:rPr>
          <w:rtl/>
        </w:rPr>
        <w:t>כל אזרחי ישראל.</w:t>
      </w:r>
      <w:r>
        <w:rPr>
          <w:rtl/>
        </w:rPr>
        <w:t xml:space="preserve"> </w:t>
      </w:r>
      <w:r w:rsidR="00E8235D" w:rsidRPr="00E8235D">
        <w:rPr>
          <w:rtl/>
        </w:rPr>
        <w:t>מערך הרווחה קרס במדינה. עובדים סוציאליים לא עומדים בעומס.</w:t>
      </w:r>
      <w:r>
        <w:rPr>
          <w:rtl/>
        </w:rPr>
        <w:t xml:space="preserve"> </w:t>
      </w:r>
      <w:r w:rsidR="00E8235D" w:rsidRPr="00E8235D">
        <w:rPr>
          <w:rtl/>
        </w:rPr>
        <w:t>כל</w:t>
      </w:r>
      <w:r>
        <w:rPr>
          <w:rtl/>
        </w:rPr>
        <w:t xml:space="preserve"> </w:t>
      </w:r>
      <w:r w:rsidR="00E8235D" w:rsidRPr="00E8235D">
        <w:rPr>
          <w:rtl/>
        </w:rPr>
        <w:t>אחד מטפל ביותר מ</w:t>
      </w:r>
      <w:r>
        <w:rPr>
          <w:rtl/>
        </w:rPr>
        <w:t>-</w:t>
      </w:r>
      <w:r w:rsidR="00E8235D" w:rsidRPr="00E8235D">
        <w:rPr>
          <w:rtl/>
        </w:rPr>
        <w:t>300 תיקים, ואיש לא פוצה פה ומצפצף.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מסיים,</w:t>
      </w:r>
      <w:r w:rsidR="00D90493">
        <w:rPr>
          <w:rtl/>
        </w:rPr>
        <w:t xml:space="preserve"> </w:t>
      </w:r>
      <w:r w:rsidRPr="00E8235D">
        <w:rPr>
          <w:rtl/>
        </w:rPr>
        <w:t>ואני קורא בזאת לראש הממשלה לשנות את קווי</w:t>
      </w:r>
      <w:r w:rsidR="00D90493">
        <w:rPr>
          <w:rtl/>
        </w:rPr>
        <w:t xml:space="preserve"> </w:t>
      </w:r>
      <w:r w:rsidRPr="00E8235D">
        <w:rPr>
          <w:rtl/>
        </w:rPr>
        <w:t>היסוד,</w:t>
      </w:r>
      <w:r w:rsidR="00D90493">
        <w:rPr>
          <w:rtl/>
        </w:rPr>
        <w:t xml:space="preserve"> </w:t>
      </w:r>
      <w:r w:rsidRPr="00E8235D">
        <w:rPr>
          <w:rtl/>
        </w:rPr>
        <w:t>לצרף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אליו עכשיו </w:t>
      </w:r>
      <w:r w:rsidR="00D90493">
        <w:rPr>
          <w:rtl/>
        </w:rPr>
        <w:t>–</w:t>
      </w:r>
      <w:r w:rsidRPr="00E8235D">
        <w:rPr>
          <w:rtl/>
        </w:rPr>
        <w:t xml:space="preserve"> במקום בחירות </w:t>
      </w:r>
      <w:r w:rsidR="00D90493">
        <w:rPr>
          <w:rtl/>
        </w:rPr>
        <w:t>–</w:t>
      </w:r>
      <w:r w:rsidRPr="00E8235D">
        <w:rPr>
          <w:rtl/>
        </w:rPr>
        <w:t xml:space="preserve"> את כל המפלגות ולהגיד שעוסקים בנושאים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עם הטרנספר שלך?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הקשקושים של שלום, שהוא רחוק מאתנו כרחוק מזרח ממערב, ואין להם שום</w:t>
      </w:r>
      <w:r w:rsidR="00D90493">
        <w:rPr>
          <w:rtl/>
        </w:rPr>
        <w:t xml:space="preserve"> </w:t>
      </w:r>
      <w:r w:rsidRPr="00E8235D">
        <w:rPr>
          <w:rtl/>
        </w:rPr>
        <w:t>קשר</w:t>
      </w:r>
      <w:r w:rsidR="00D90493">
        <w:rPr>
          <w:rtl/>
        </w:rPr>
        <w:t xml:space="preserve"> </w:t>
      </w:r>
      <w:r w:rsidRPr="00E8235D">
        <w:rPr>
          <w:rtl/>
        </w:rPr>
        <w:t>לשלום,</w:t>
      </w:r>
      <w:r w:rsidR="00D90493">
        <w:rPr>
          <w:rtl/>
        </w:rPr>
        <w:t xml:space="preserve"> </w:t>
      </w:r>
      <w:r w:rsidRPr="00E8235D">
        <w:rPr>
          <w:rtl/>
        </w:rPr>
        <w:t>יש לדחות עד שהמדינה הזאת תהיה עם שלום בתוכה. בתוכנו אין שלום, וזה</w:t>
      </w:r>
      <w:r w:rsidR="00D90493">
        <w:rPr>
          <w:rtl/>
        </w:rPr>
        <w:t xml:space="preserve"> </w:t>
      </w:r>
      <w:r w:rsidRPr="00E8235D">
        <w:rPr>
          <w:rtl/>
        </w:rPr>
        <w:t>קודם לכל דבר אחר.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יובל</w:t>
      </w:r>
      <w:r w:rsidR="00D90493">
        <w:rPr>
          <w:rtl/>
        </w:rPr>
        <w:t xml:space="preserve"> </w:t>
      </w:r>
      <w:r w:rsidRPr="00E8235D">
        <w:rPr>
          <w:rtl/>
        </w:rPr>
        <w:t>שטייניץ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אינו נוכח. חברת הכנסת ענת מאור,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במקום שלום אתה עושה קריאות למלחמה.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שלום בינינו זה לא קשקושים. כשמניפים דגלים ואחרי זה יורים, זה שלום?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חברות וחברי הכנסת, אין ספק ששתי הצעות החוק ראויות ומצב</w:t>
      </w:r>
      <w:r w:rsidR="00D90493">
        <w:rPr>
          <w:rtl/>
        </w:rPr>
        <w:t xml:space="preserve"> </w:t>
      </w:r>
      <w:r w:rsidRPr="00E8235D">
        <w:rPr>
          <w:rtl/>
        </w:rPr>
        <w:t>הנכים</w:t>
      </w:r>
      <w:r w:rsidR="00D90493">
        <w:rPr>
          <w:rtl/>
        </w:rPr>
        <w:t xml:space="preserve"> </w:t>
      </w:r>
      <w:r w:rsidRPr="00E8235D">
        <w:rPr>
          <w:rtl/>
        </w:rPr>
        <w:t>במדינה</w:t>
      </w:r>
      <w:r w:rsidR="00D90493">
        <w:rPr>
          <w:rtl/>
        </w:rPr>
        <w:t xml:space="preserve"> </w:t>
      </w:r>
      <w:r w:rsidRPr="00E8235D">
        <w:rPr>
          <w:rtl/>
        </w:rPr>
        <w:t>מביש, וזה משותף לכל ממשלות ישראל. הבעיה שלנו, חברות וחברי הבית,</w:t>
      </w:r>
      <w:r w:rsidR="00D90493">
        <w:rPr>
          <w:rtl/>
        </w:rPr>
        <w:t xml:space="preserve"> </w:t>
      </w:r>
      <w:r w:rsidRPr="00E8235D">
        <w:rPr>
          <w:rtl/>
        </w:rPr>
        <w:t>שבטירוף</w:t>
      </w:r>
      <w:r w:rsidR="00D90493">
        <w:rPr>
          <w:rtl/>
        </w:rPr>
        <w:t xml:space="preserve"> </w:t>
      </w:r>
      <w:r w:rsidRPr="00E8235D">
        <w:rPr>
          <w:rtl/>
        </w:rPr>
        <w:t>המערכות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הכנסנו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עצמנו</w:t>
      </w:r>
      <w:r w:rsidR="00D90493">
        <w:rPr>
          <w:rtl/>
        </w:rPr>
        <w:t xml:space="preserve"> </w:t>
      </w:r>
      <w:r w:rsidRPr="00E8235D">
        <w:rPr>
          <w:rtl/>
        </w:rPr>
        <w:t>ואת המדינה כולה אליו, אנחנו זורים</w:t>
      </w:r>
      <w:r w:rsidR="00D90493">
        <w:rPr>
          <w:rtl/>
        </w:rPr>
        <w:t xml:space="preserve"> </w:t>
      </w:r>
      <w:r w:rsidRPr="00E8235D">
        <w:rPr>
          <w:rtl/>
        </w:rPr>
        <w:t>ייאוש.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נגזר</w:t>
      </w:r>
      <w:r w:rsidR="00D90493">
        <w:rPr>
          <w:rtl/>
        </w:rPr>
        <w:t xml:space="preserve"> </w:t>
      </w:r>
      <w:r w:rsidRPr="00E8235D">
        <w:rPr>
          <w:rtl/>
        </w:rPr>
        <w:t>שהכנסת</w:t>
      </w:r>
      <w:r w:rsidR="00D90493">
        <w:rPr>
          <w:rtl/>
        </w:rPr>
        <w:t xml:space="preserve"> </w:t>
      </w:r>
      <w:r w:rsidRPr="00E8235D">
        <w:rPr>
          <w:rtl/>
        </w:rPr>
        <w:t>אכן</w:t>
      </w:r>
      <w:r w:rsidR="00D90493">
        <w:rPr>
          <w:rtl/>
        </w:rPr>
        <w:t xml:space="preserve"> </w:t>
      </w:r>
      <w:r w:rsidRPr="00E8235D">
        <w:rPr>
          <w:rtl/>
        </w:rPr>
        <w:t>תתפזר</w:t>
      </w:r>
      <w:r w:rsidR="00D90493">
        <w:rPr>
          <w:rtl/>
        </w:rPr>
        <w:t xml:space="preserve"> </w:t>
      </w:r>
      <w:r w:rsidRPr="00E8235D">
        <w:rPr>
          <w:rtl/>
        </w:rPr>
        <w:t>ותלך לבחירות, צריך לעשות זאת על סמך שתי</w:t>
      </w:r>
      <w:r w:rsidR="00D90493">
        <w:rPr>
          <w:rtl/>
        </w:rPr>
        <w:t xml:space="preserve"> </w:t>
      </w:r>
      <w:r w:rsidRPr="00E8235D">
        <w:rPr>
          <w:rtl/>
        </w:rPr>
        <w:t>משימות</w:t>
      </w:r>
      <w:r w:rsidR="00D90493">
        <w:rPr>
          <w:rtl/>
        </w:rPr>
        <w:t xml:space="preserve"> </w:t>
      </w:r>
      <w:r w:rsidRPr="00E8235D">
        <w:rPr>
          <w:rtl/>
        </w:rPr>
        <w:t>אדירות שצריכות לבוא להכרעה בפני הציבור:</w:t>
      </w:r>
      <w:r w:rsidR="00D90493">
        <w:rPr>
          <w:rtl/>
        </w:rPr>
        <w:t xml:space="preserve"> </w:t>
      </w:r>
      <w:r w:rsidRPr="00E8235D">
        <w:rPr>
          <w:rtl/>
        </w:rPr>
        <w:t>האחת, הנוגעת בדיוק לדיון שלנו</w:t>
      </w:r>
      <w:r w:rsidR="00D90493">
        <w:rPr>
          <w:rtl/>
        </w:rPr>
        <w:t xml:space="preserve"> – </w:t>
      </w:r>
      <w:r w:rsidRPr="00E8235D">
        <w:rPr>
          <w:rtl/>
        </w:rPr>
        <w:t>צריך לשנות את סדרי העדיפויות החברתיים</w:t>
      </w:r>
      <w:r w:rsidR="00D90493">
        <w:rPr>
          <w:rtl/>
        </w:rPr>
        <w:t>-</w:t>
      </w:r>
      <w:r w:rsidRPr="00E8235D">
        <w:rPr>
          <w:rtl/>
        </w:rPr>
        <w:t>הכלכליים מן היסוד, כי הפערים החברתיים</w:t>
      </w:r>
      <w:r w:rsidR="00D90493">
        <w:rPr>
          <w:rtl/>
        </w:rPr>
        <w:t xml:space="preserve"> –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העיתונות</w:t>
      </w:r>
      <w:r w:rsidR="00D90493">
        <w:rPr>
          <w:rtl/>
        </w:rPr>
        <w:t xml:space="preserve"> </w:t>
      </w:r>
      <w:r w:rsidRPr="00E8235D">
        <w:rPr>
          <w:rtl/>
        </w:rPr>
        <w:t>נסערת, אבל הם פרי מדיניות, הם לא פרי מקרה.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כל ממשלות ישראל </w:t>
      </w:r>
      <w:r w:rsidR="00D90493">
        <w:rPr>
          <w:rtl/>
        </w:rPr>
        <w:t xml:space="preserve">– </w:t>
      </w:r>
      <w:r w:rsidRPr="00E8235D">
        <w:rPr>
          <w:rtl/>
        </w:rPr>
        <w:t>לפחות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יודעת</w:t>
      </w:r>
      <w:r w:rsidR="00D90493">
        <w:rPr>
          <w:rtl/>
        </w:rPr>
        <w:t xml:space="preserve"> </w:t>
      </w:r>
      <w:r w:rsidRPr="00E8235D">
        <w:rPr>
          <w:rtl/>
        </w:rPr>
        <w:t>מאז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בכנסת </w:t>
      </w:r>
      <w:r w:rsidR="00D90493">
        <w:rPr>
          <w:rtl/>
        </w:rPr>
        <w:t>–</w:t>
      </w:r>
      <w:r w:rsidRPr="00E8235D">
        <w:rPr>
          <w:rtl/>
        </w:rPr>
        <w:t xml:space="preserve"> גיבו את העשירים ואת המעסיקים ואת המתעשרים</w:t>
      </w:r>
      <w:r w:rsidR="00D90493">
        <w:rPr>
          <w:rtl/>
        </w:rPr>
        <w:t xml:space="preserve"> </w:t>
      </w:r>
      <w:r w:rsidRPr="00E8235D">
        <w:rPr>
          <w:rtl/>
        </w:rPr>
        <w:t>והאמינו</w:t>
      </w:r>
      <w:r w:rsidR="00D90493">
        <w:rPr>
          <w:rtl/>
        </w:rPr>
        <w:t xml:space="preserve"> </w:t>
      </w:r>
      <w:r w:rsidRPr="00E8235D">
        <w:rPr>
          <w:rtl/>
        </w:rPr>
        <w:t>שהצמיחה</w:t>
      </w:r>
      <w:r w:rsidR="00D90493">
        <w:rPr>
          <w:rtl/>
        </w:rPr>
        <w:t xml:space="preserve"> </w:t>
      </w:r>
      <w:r w:rsidRPr="00E8235D">
        <w:rPr>
          <w:rtl/>
        </w:rPr>
        <w:t>כשלעצמה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תצמצם פערים, וזה לא קורה, והופכים את החלשים </w:t>
      </w:r>
      <w:r w:rsidR="00D90493">
        <w:rPr>
          <w:rtl/>
        </w:rPr>
        <w:t>–</w:t>
      </w:r>
      <w:r w:rsidRPr="00E8235D">
        <w:rPr>
          <w:rtl/>
        </w:rPr>
        <w:t xml:space="preserve"> זה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חלשים </w:t>
      </w:r>
      <w:r w:rsidR="00D90493">
        <w:rPr>
          <w:rtl/>
        </w:rPr>
        <w:t>–</w:t>
      </w:r>
      <w:r w:rsidRPr="00E8235D">
        <w:rPr>
          <w:rtl/>
        </w:rPr>
        <w:t xml:space="preserve"> את החוליות שזקוקות לחברת רווחה חזקה, לסחטנים, רחמנא ליצלן.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מהממשלה.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שמה שעושה שר האוצר בחודש</w:t>
      </w:r>
      <w:r w:rsidR="00D90493">
        <w:rPr>
          <w:rtl/>
        </w:rPr>
        <w:t>-</w:t>
      </w:r>
      <w:r w:rsidRPr="00E8235D">
        <w:rPr>
          <w:rtl/>
        </w:rPr>
        <w:t>חודשיים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בהתקפה</w:t>
      </w:r>
      <w:r w:rsidR="00D90493">
        <w:rPr>
          <w:rtl/>
        </w:rPr>
        <w:t xml:space="preserve"> </w:t>
      </w:r>
      <w:r w:rsidRPr="00E8235D">
        <w:rPr>
          <w:rtl/>
        </w:rPr>
        <w:t>מוחצת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חמור ביותר. לא שהוא לא צודק שכל</w:t>
      </w:r>
      <w:r w:rsidR="00D90493">
        <w:rPr>
          <w:rtl/>
        </w:rPr>
        <w:t xml:space="preserve"> </w:t>
      </w:r>
      <w:r w:rsidRPr="00E8235D">
        <w:rPr>
          <w:rtl/>
        </w:rPr>
        <w:t>הנורמות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נפלו ואין קואליציה ואין משמעת, אבל כל זה קורה כי הממשלה לא מובילה</w:t>
      </w:r>
      <w:r w:rsidR="00D90493">
        <w:rPr>
          <w:rtl/>
        </w:rPr>
        <w:t xml:space="preserve"> </w:t>
      </w:r>
      <w:r w:rsidRPr="00E8235D">
        <w:rPr>
          <w:rtl/>
        </w:rPr>
        <w:t>מדיניות חברתית</w:t>
      </w:r>
      <w:r w:rsidR="00D90493">
        <w:rPr>
          <w:rtl/>
        </w:rPr>
        <w:t>-</w:t>
      </w:r>
      <w:r w:rsidRPr="00E8235D">
        <w:rPr>
          <w:rtl/>
        </w:rPr>
        <w:t>כלכלית</w:t>
      </w:r>
      <w:r w:rsidR="00D90493">
        <w:rPr>
          <w:rtl/>
        </w:rPr>
        <w:t>-</w:t>
      </w:r>
      <w:r w:rsidRPr="00E8235D">
        <w:rPr>
          <w:rtl/>
        </w:rPr>
        <w:t>חינוכית של צמצום פערים, של יזמות.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ההתקפה</w:t>
      </w:r>
      <w:r w:rsidR="00D90493">
        <w:rPr>
          <w:rtl/>
        </w:rPr>
        <w:t xml:space="preserve"> </w:t>
      </w:r>
      <w:r w:rsidRPr="00E8235D">
        <w:rPr>
          <w:rtl/>
        </w:rPr>
        <w:t>הבלתי</w:t>
      </w:r>
      <w:r w:rsidR="00D90493">
        <w:rPr>
          <w:rtl/>
        </w:rPr>
        <w:t>-</w:t>
      </w:r>
      <w:r w:rsidRPr="00E8235D">
        <w:rPr>
          <w:rtl/>
        </w:rPr>
        <w:t>נלאית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הפרטית בכנסת היא רצון להחזיר אותנו לימי</w:t>
      </w:r>
      <w:r w:rsidR="00D90493">
        <w:rPr>
          <w:rtl/>
        </w:rPr>
        <w:t xml:space="preserve"> </w:t>
      </w:r>
      <w:r w:rsidRPr="00E8235D">
        <w:rPr>
          <w:rtl/>
        </w:rPr>
        <w:t>מפא"י</w:t>
      </w:r>
      <w:r w:rsidR="00D90493">
        <w:rPr>
          <w:rtl/>
        </w:rPr>
        <w:t xml:space="preserve"> </w:t>
      </w:r>
      <w:r w:rsidRPr="00E8235D">
        <w:rPr>
          <w:rtl/>
        </w:rPr>
        <w:t>לשעבר.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יודעת </w:t>
      </w:r>
      <w:r w:rsidR="00D90493">
        <w:rPr>
          <w:rtl/>
        </w:rPr>
        <w:t>–</w:t>
      </w:r>
      <w:r w:rsidRPr="00E8235D">
        <w:rPr>
          <w:rtl/>
        </w:rPr>
        <w:t xml:space="preserve"> אני הגעתי לכנסת ולמדתי מחבר הכנסת פורז, אני חושבת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שאנחנו עושים בבית נכון מאוד </w:t>
      </w:r>
      <w:r w:rsidR="00D90493">
        <w:rPr>
          <w:rtl/>
        </w:rPr>
        <w:t>–</w:t>
      </w:r>
      <w:r w:rsidRPr="00E8235D">
        <w:rPr>
          <w:rtl/>
        </w:rPr>
        <w:t xml:space="preserve"> אין תחליף לחקיקה פרטית. כל כך הרבה נורמות, כל כך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מושגים,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הרבה ערכים השתנו בחברה הישראלית רק בזכות יזמות, עירנות,</w:t>
      </w:r>
      <w:r w:rsidR="00D90493">
        <w:rPr>
          <w:rtl/>
        </w:rPr>
        <w:t xml:space="preserve"> </w:t>
      </w:r>
      <w:r w:rsidRPr="00E8235D">
        <w:rPr>
          <w:rtl/>
        </w:rPr>
        <w:t>לובינג</w:t>
      </w:r>
      <w:r w:rsidR="00D90493">
        <w:rPr>
          <w:rtl/>
        </w:rPr>
        <w:t xml:space="preserve"> </w:t>
      </w:r>
      <w:r w:rsidRPr="00E8235D">
        <w:rPr>
          <w:rtl/>
        </w:rPr>
        <w:t>ודחיפה</w:t>
      </w:r>
      <w:r w:rsidR="00D90493">
        <w:rPr>
          <w:rtl/>
        </w:rPr>
        <w:t xml:space="preserve"> </w:t>
      </w:r>
      <w:r w:rsidRPr="00E8235D">
        <w:rPr>
          <w:rtl/>
        </w:rPr>
        <w:t>שחברי</w:t>
      </w:r>
      <w:r w:rsidR="00D90493">
        <w:rPr>
          <w:rtl/>
        </w:rPr>
        <w:t xml:space="preserve"> </w:t>
      </w:r>
      <w:r w:rsidRPr="00E8235D">
        <w:rPr>
          <w:rtl/>
        </w:rPr>
        <w:t>הכנסת עשו וגרפו אחריהם ממשלות.</w:t>
      </w:r>
      <w:r w:rsidR="00D90493">
        <w:rPr>
          <w:rtl/>
        </w:rPr>
        <w:t xml:space="preserve"> </w:t>
      </w:r>
      <w:r w:rsidRPr="00E8235D">
        <w:rPr>
          <w:rtl/>
        </w:rPr>
        <w:t>לא היינו מגיעים לזכויות</w:t>
      </w:r>
      <w:r w:rsidR="00D90493">
        <w:rPr>
          <w:rtl/>
        </w:rPr>
        <w:t xml:space="preserve"> </w:t>
      </w:r>
      <w:r w:rsidRPr="00E8235D">
        <w:rPr>
          <w:rtl/>
        </w:rPr>
        <w:t>פרט</w:t>
      </w:r>
      <w:r w:rsidR="00D90493">
        <w:rPr>
          <w:rtl/>
        </w:rPr>
        <w:t xml:space="preserve"> </w:t>
      </w:r>
      <w:r w:rsidRPr="00E8235D">
        <w:rPr>
          <w:rtl/>
        </w:rPr>
        <w:t>ואזרח</w:t>
      </w:r>
      <w:r w:rsidR="00D90493">
        <w:rPr>
          <w:rtl/>
        </w:rPr>
        <w:t xml:space="preserve"> </w:t>
      </w:r>
      <w:r w:rsidRPr="00E8235D">
        <w:rPr>
          <w:rtl/>
        </w:rPr>
        <w:t>במדינה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פרטית,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היינו מקדמים נשים ולא היינו מונעים</w:t>
      </w:r>
      <w:r w:rsidR="00D90493">
        <w:rPr>
          <w:rtl/>
        </w:rPr>
        <w:t xml:space="preserve"> </w:t>
      </w:r>
      <w:r w:rsidRPr="00E8235D">
        <w:rPr>
          <w:rtl/>
        </w:rPr>
        <w:t>אלימות, אילולא החקיקה הפרטית.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והדבר השני, שלא נוגע לחוקים הללו, אבל הוא נוגע לדברים מאוד חמורים שנאמרים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–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צריך שלום בית, אבל שלום בית זה זכויות דמוקרטיות מלאות לכולם, וגם</w:t>
      </w:r>
      <w:r w:rsidR="00D90493">
        <w:rPr>
          <w:rtl/>
        </w:rPr>
        <w:t xml:space="preserve"> </w:t>
      </w:r>
      <w:r w:rsidRPr="00E8235D">
        <w:rPr>
          <w:rtl/>
        </w:rPr>
        <w:t>לערביי ישראל, חבר הכנסת בני אלון.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אמרתי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וההקצנה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שקיימת מכל הכיוונים בבית </w:t>
      </w:r>
      <w:r w:rsidR="00D90493">
        <w:rPr>
          <w:rtl/>
        </w:rPr>
        <w:t>–</w:t>
      </w:r>
      <w:r w:rsidRPr="00E8235D">
        <w:rPr>
          <w:rtl/>
        </w:rPr>
        <w:t xml:space="preserve"> מכל הכיוונים </w:t>
      </w:r>
      <w:r w:rsidR="00D90493">
        <w:rPr>
          <w:rtl/>
        </w:rPr>
        <w:t>–</w:t>
      </w:r>
      <w:r w:rsidRPr="00E8235D">
        <w:rPr>
          <w:rtl/>
        </w:rPr>
        <w:t xml:space="preserve"> הרי אנחנו כולנו מקבלים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רק הערות ציניות על מה שאנחנו מחוללים לדמוקרטיה ולאמון של הציבור לא רק</w:t>
      </w:r>
      <w:r w:rsidR="00D90493">
        <w:rPr>
          <w:rtl/>
        </w:rPr>
        <w:t xml:space="preserve"> </w:t>
      </w:r>
      <w:r w:rsidRPr="00E8235D">
        <w:rPr>
          <w:rtl/>
        </w:rPr>
        <w:t>מבחינת חברי הכנסת, בדמוקרטיה בכלל.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ואין טעם ללכת לבחירות </w:t>
      </w:r>
      <w:r w:rsidR="00D90493">
        <w:rPr>
          <w:rtl/>
        </w:rPr>
        <w:t>–</w:t>
      </w:r>
      <w:r w:rsidRPr="00E8235D">
        <w:rPr>
          <w:rtl/>
        </w:rPr>
        <w:t xml:space="preserve"> אם הרוב יחליט על כך, וזה מה שהחליטו לפני כמה דקות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בלי להשלים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הסכם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השלום </w:t>
      </w:r>
      <w:r>
        <w:rPr>
          <w:rtl/>
        </w:rPr>
        <w:t>–</w:t>
      </w:r>
      <w:r w:rsidR="00E8235D" w:rsidRPr="00E8235D">
        <w:rPr>
          <w:rtl/>
        </w:rPr>
        <w:t xml:space="preserve"> כן, את הסכם השלום עם הפלסטינים </w:t>
      </w:r>
      <w:r>
        <w:rPr>
          <w:rtl/>
        </w:rPr>
        <w:t>–</w:t>
      </w:r>
      <w:r w:rsidR="00E8235D" w:rsidRPr="00E8235D">
        <w:rPr>
          <w:rtl/>
        </w:rPr>
        <w:t xml:space="preserve"> ואני דורשת מהבמה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התפזרותנו לפגרה </w:t>
      </w:r>
      <w:r>
        <w:rPr>
          <w:rtl/>
        </w:rPr>
        <w:t>–</w:t>
      </w:r>
      <w:r w:rsidR="00E8235D" w:rsidRPr="00E8235D">
        <w:rPr>
          <w:rtl/>
        </w:rPr>
        <w:t xml:space="preserve"> אני מקווה שלא בכלל </w:t>
      </w:r>
      <w:r>
        <w:rPr>
          <w:rtl/>
        </w:rPr>
        <w:t>–</w:t>
      </w:r>
      <w:r w:rsidR="00E8235D" w:rsidRPr="00E8235D">
        <w:rPr>
          <w:rtl/>
        </w:rPr>
        <w:t xml:space="preserve"> מיאסר ערפאת, ראש הרשות הפלסטינית,</w:t>
      </w:r>
      <w:r>
        <w:rPr>
          <w:rtl/>
        </w:rPr>
        <w:t xml:space="preserve"> </w:t>
      </w:r>
      <w:r w:rsidR="00E8235D" w:rsidRPr="00E8235D">
        <w:rPr>
          <w:rtl/>
        </w:rPr>
        <w:t>גם לעשות את הצעדים הנדרשים.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 סיטואציה היסטורית, ואם נגיע לציבור עם הסכם שלום שיחצה את הציבור מי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ומי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–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בטוחה</w:t>
      </w:r>
      <w:r w:rsidR="00D90493">
        <w:rPr>
          <w:rtl/>
        </w:rPr>
        <w:t xml:space="preserve"> </w:t>
      </w:r>
      <w:r w:rsidRPr="00E8235D">
        <w:rPr>
          <w:rtl/>
        </w:rPr>
        <w:t>שאז</w:t>
      </w:r>
      <w:r w:rsidR="00D90493">
        <w:rPr>
          <w:rtl/>
        </w:rPr>
        <w:t xml:space="preserve"> </w:t>
      </w:r>
      <w:r w:rsidRPr="00E8235D">
        <w:rPr>
          <w:rtl/>
        </w:rPr>
        <w:t>ייתנו</w:t>
      </w:r>
      <w:r w:rsidR="00D90493">
        <w:rPr>
          <w:rtl/>
        </w:rPr>
        <w:t xml:space="preserve"> </w:t>
      </w:r>
      <w:r w:rsidRPr="00E8235D">
        <w:rPr>
          <w:rtl/>
        </w:rPr>
        <w:t>אמון</w:t>
      </w:r>
      <w:r w:rsidR="00D90493">
        <w:rPr>
          <w:rtl/>
        </w:rPr>
        <w:t xml:space="preserve"> </w:t>
      </w:r>
      <w:r w:rsidRPr="00E8235D">
        <w:rPr>
          <w:rtl/>
        </w:rPr>
        <w:t>בממשלה</w:t>
      </w:r>
      <w:r w:rsidR="00D90493">
        <w:rPr>
          <w:rtl/>
        </w:rPr>
        <w:t xml:space="preserve"> – </w:t>
      </w:r>
      <w:r w:rsidRPr="00E8235D">
        <w:rPr>
          <w:rtl/>
        </w:rPr>
        <w:t>ועם</w:t>
      </w:r>
      <w:r w:rsidR="00D90493">
        <w:rPr>
          <w:rtl/>
        </w:rPr>
        <w:t xml:space="preserve"> </w:t>
      </w:r>
      <w:r w:rsidRPr="00E8235D">
        <w:rPr>
          <w:rtl/>
        </w:rPr>
        <w:t>מדיניות</w:t>
      </w:r>
      <w:r w:rsidR="00D90493">
        <w:rPr>
          <w:rtl/>
        </w:rPr>
        <w:t xml:space="preserve"> </w:t>
      </w:r>
      <w:r w:rsidRPr="00E8235D">
        <w:rPr>
          <w:rtl/>
        </w:rPr>
        <w:t>חברתית</w:t>
      </w:r>
      <w:r w:rsidR="00D90493">
        <w:rPr>
          <w:rtl/>
        </w:rPr>
        <w:t>-</w:t>
      </w:r>
      <w:r w:rsidRPr="00E8235D">
        <w:rPr>
          <w:rtl/>
        </w:rPr>
        <w:t>כלכלית</w:t>
      </w:r>
      <w:r w:rsidR="00D90493">
        <w:rPr>
          <w:rtl/>
        </w:rPr>
        <w:t>-</w:t>
      </w:r>
      <w:r w:rsidRPr="00E8235D">
        <w:rPr>
          <w:rtl/>
        </w:rPr>
        <w:t>חינוכית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יצטרכו</w:t>
      </w:r>
      <w:r w:rsidR="00D90493">
        <w:rPr>
          <w:rtl/>
        </w:rPr>
        <w:t xml:space="preserve"> </w:t>
      </w:r>
      <w:r w:rsidRPr="00E8235D">
        <w:rPr>
          <w:rtl/>
        </w:rPr>
        <w:t>להלעיז על חקיקה פופוליסטית. לא אנחנו</w:t>
      </w:r>
      <w:r w:rsidR="00D90493">
        <w:rPr>
          <w:rtl/>
        </w:rPr>
        <w:t xml:space="preserve"> </w:t>
      </w:r>
      <w:r w:rsidRPr="00E8235D">
        <w:rPr>
          <w:rtl/>
        </w:rPr>
        <w:t>פופוליסטים, אלא הרס המערכות שעשינו, ורק משאל עם עם בחירות על אותה פילוסופיה של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וחברה ישנו את נורמות השלטון ואתם יביאו רווחה לנכים, לנשים, למיעוטים ולכל</w:t>
      </w:r>
      <w:r w:rsidR="00D90493">
        <w:rPr>
          <w:rtl/>
        </w:rPr>
        <w:t xml:space="preserve"> </w:t>
      </w:r>
      <w:r w:rsidRPr="00E8235D">
        <w:rPr>
          <w:rtl/>
        </w:rPr>
        <w:t>החלשים בחברה.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רוני מילוא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אלי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חברת הכנסת חוסניה ג'בארה </w:t>
      </w:r>
      <w:r w:rsidR="00D90493">
        <w:rPr>
          <w:rtl/>
        </w:rPr>
        <w:t>–</w:t>
      </w:r>
      <w:r w:rsidRPr="00E8235D">
        <w:rPr>
          <w:rtl/>
        </w:rPr>
        <w:t xml:space="preserve"> אינה נוכחת.</w:t>
      </w:r>
      <w:r w:rsidR="00D90493">
        <w:rPr>
          <w:rtl/>
        </w:rPr>
        <w:t xml:space="preserve"> </w:t>
      </w:r>
      <w:r w:rsidRPr="00E8235D">
        <w:rPr>
          <w:rtl/>
        </w:rPr>
        <w:t>חברת הכנסת תמר גוז'נסקי, ואחריה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טלב אלסאנע.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 ימים טובים למפא"י. למה את משמיצה את מפא"י?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חברי הכנסת, בתחילת דברי אני רוצה לברך את הילדים הערבים</w:t>
      </w:r>
      <w:r w:rsidR="00D90493">
        <w:rPr>
          <w:rtl/>
        </w:rPr>
        <w:t xml:space="preserve"> </w:t>
      </w:r>
      <w:r w:rsidRPr="00E8235D">
        <w:rPr>
          <w:rtl/>
        </w:rPr>
        <w:t>מהנגב</w:t>
      </w:r>
      <w:r w:rsidR="00D90493">
        <w:rPr>
          <w:rtl/>
        </w:rPr>
        <w:t xml:space="preserve"> </w:t>
      </w:r>
      <w:r w:rsidRPr="00E8235D">
        <w:rPr>
          <w:rtl/>
        </w:rPr>
        <w:t>שיושבים אתנו ביציע. הם באו למחות בפעילות שהיתה להם בחוץ על המצוקה שלהם,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המחסור</w:t>
      </w:r>
      <w:r w:rsidR="00D90493">
        <w:rPr>
          <w:rtl/>
        </w:rPr>
        <w:t xml:space="preserve"> </w:t>
      </w:r>
      <w:r w:rsidRPr="00E8235D">
        <w:rPr>
          <w:rtl/>
        </w:rPr>
        <w:t>בחדרי לימוד, על הבניינים הלא</w:t>
      </w:r>
      <w:r w:rsidR="00D90493">
        <w:rPr>
          <w:rtl/>
        </w:rPr>
        <w:t>-</w:t>
      </w:r>
      <w:r w:rsidRPr="00E8235D">
        <w:rPr>
          <w:rtl/>
        </w:rPr>
        <w:t>מתאימים, על חוסר ההזדמנות שלהם להתפתח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ילד</w:t>
      </w:r>
      <w:r w:rsidR="00D90493">
        <w:rPr>
          <w:rtl/>
        </w:rPr>
        <w:t xml:space="preserve"> </w:t>
      </w:r>
      <w:r w:rsidRPr="00E8235D">
        <w:rPr>
          <w:rtl/>
        </w:rPr>
        <w:t>אחר, ביישובים הלא</w:t>
      </w:r>
      <w:r w:rsidR="00D90493">
        <w:rPr>
          <w:rtl/>
        </w:rPr>
        <w:t>-</w:t>
      </w:r>
      <w:r w:rsidRPr="00E8235D">
        <w:rPr>
          <w:rtl/>
        </w:rPr>
        <w:t>מוכרים. אני מקווה מאוד, שאנחנו ככנסת נעשה הכול כדי</w:t>
      </w:r>
      <w:r w:rsidR="00D90493">
        <w:rPr>
          <w:rtl/>
        </w:rPr>
        <w:t xml:space="preserve"> </w:t>
      </w:r>
      <w:r w:rsidRPr="00E8235D">
        <w:rPr>
          <w:rtl/>
        </w:rPr>
        <w:t>לדאוג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תנאים טובים יותר בבתי</w:t>
      </w:r>
      <w:r w:rsidR="00D90493">
        <w:rPr>
          <w:rtl/>
        </w:rPr>
        <w:t>-</w:t>
      </w:r>
      <w:r w:rsidRPr="00E8235D">
        <w:rPr>
          <w:rtl/>
        </w:rPr>
        <w:t>הספר, שלא יהיו גגות אזבסט, שיהיו</w:t>
      </w:r>
      <w:r w:rsidR="00D90493">
        <w:rPr>
          <w:rtl/>
        </w:rPr>
        <w:t xml:space="preserve"> </w:t>
      </w:r>
      <w:r w:rsidRPr="00E8235D">
        <w:rPr>
          <w:rtl/>
        </w:rPr>
        <w:t>מזגנים, שתהיה כיתה לכל ילד, שיהיה גן לכל ילד, ואנחנו ביחד נשנה את הדברים.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גוז'נסקי, תאמרי שאני מזדהה עם כל מה שאמרת עד עכשיו.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דוד טל אמר שגם הוא מזדהה עם הדברים האלה.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בקשר להצעת החוק שמונחת לפנינו </w:t>
      </w:r>
      <w:r w:rsidR="00D90493">
        <w:rPr>
          <w:rtl/>
        </w:rPr>
        <w:t>–</w:t>
      </w:r>
      <w:r w:rsidRPr="00E8235D">
        <w:rPr>
          <w:rtl/>
        </w:rPr>
        <w:t xml:space="preserve"> אני מצטערת שהמציעים אינם פה</w:t>
      </w:r>
      <w:r w:rsidR="00D90493">
        <w:rPr>
          <w:rtl/>
        </w:rPr>
        <w:t xml:space="preserve"> </w:t>
      </w:r>
      <w:r w:rsidRPr="00E8235D">
        <w:rPr>
          <w:rtl/>
        </w:rPr>
        <w:t>אתנו.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</w:t>
      </w:r>
      <w:r w:rsidR="00D90493">
        <w:rPr>
          <w:rtl/>
        </w:rPr>
        <w:t xml:space="preserve"> </w:t>
      </w:r>
      <w:r w:rsidRPr="00E8235D">
        <w:rPr>
          <w:rtl/>
        </w:rPr>
        <w:t>שהצעת החוק הזאת עושה עוול לקבוצת נכי הנפש.</w:t>
      </w:r>
      <w:r w:rsidR="00D90493">
        <w:rPr>
          <w:rtl/>
        </w:rPr>
        <w:t xml:space="preserve"> </w:t>
      </w:r>
      <w:r w:rsidRPr="00E8235D">
        <w:rPr>
          <w:rtl/>
        </w:rPr>
        <w:t>אני מניחה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שכאשר מציעי החוק יזמו את הצעת החוק הם לא היו מודעים לכך, אבל בשלב הנוכחי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דוד טל, זה בעיקר מכוון אליך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שומע.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11</w:t>
      </w:r>
      <w:r w:rsidR="00D90493">
        <w:rPr>
          <w:rtl/>
        </w:rPr>
        <w:t xml:space="preserve"> </w:t>
      </w:r>
      <w:r w:rsidRPr="00E8235D">
        <w:rPr>
          <w:rtl/>
        </w:rPr>
        <w:t>ביולי</w:t>
      </w:r>
      <w:r w:rsidR="00D90493">
        <w:rPr>
          <w:rtl/>
        </w:rPr>
        <w:t xml:space="preserve"> </w:t>
      </w:r>
      <w:r w:rsidRPr="00E8235D">
        <w:rPr>
          <w:rtl/>
        </w:rPr>
        <w:t>אישרה הכנסת את חוק שיקום נכי נפש בקהילה, שמתייחס לנכי נפש עם</w:t>
      </w:r>
      <w:r w:rsidR="00D90493">
        <w:rPr>
          <w:rtl/>
        </w:rPr>
        <w:t xml:space="preserve"> </w:t>
      </w:r>
      <w:r w:rsidR="00D90493" w:rsidRPr="00E8235D">
        <w:rPr>
          <w:rtl/>
        </w:rPr>
        <w:t>40</w:t>
      </w:r>
      <w:r w:rsidR="00D90493">
        <w:rPr>
          <w:rtl/>
        </w:rPr>
        <w:t xml:space="preserve">% </w:t>
      </w:r>
      <w:r w:rsidRPr="00E8235D">
        <w:rPr>
          <w:rtl/>
        </w:rPr>
        <w:t>נכות, לפחות, ומעניק להם, כידוע לך, סל שירותים חשוב ביותר, סל שיקום שכמוהו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לנכים האלה, ואדוני היה שותף לחקיקה הזאת.</w:t>
      </w:r>
      <w:r w:rsidR="00D90493">
        <w:rPr>
          <w:rtl/>
        </w:rPr>
        <w:t xml:space="preserve"> </w:t>
      </w:r>
      <w:r w:rsidRPr="00E8235D">
        <w:rPr>
          <w:rtl/>
        </w:rPr>
        <w:t>עכשיו מונח לפנינו חוק שמדבר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על נכים עם </w:t>
      </w:r>
      <w:r w:rsidR="00D90493" w:rsidRPr="00E8235D">
        <w:rPr>
          <w:rtl/>
        </w:rPr>
        <w:t>60</w:t>
      </w:r>
      <w:r w:rsidR="00D90493">
        <w:rPr>
          <w:rtl/>
        </w:rPr>
        <w:t>%</w:t>
      </w:r>
      <w:r w:rsidRPr="00E8235D">
        <w:rPr>
          <w:rtl/>
        </w:rPr>
        <w:t>. במלים אחרות, החוק הזה מרע ופוגע בחוק שיקום נכי נפש.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אני מציעה למציעים ומציעה לך, שכל הפרק על נכי נפש, שלא מוסיף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שיקום</w:t>
      </w:r>
      <w:r w:rsidR="00D90493">
        <w:rPr>
          <w:rtl/>
        </w:rPr>
        <w:t xml:space="preserve"> </w:t>
      </w:r>
      <w:r w:rsidRPr="00E8235D">
        <w:rPr>
          <w:rtl/>
        </w:rPr>
        <w:t>נכי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נפש בקהילה, אלא להיפך </w:t>
      </w:r>
      <w:r w:rsidR="00D90493">
        <w:rPr>
          <w:rtl/>
        </w:rPr>
        <w:t>–</w:t>
      </w:r>
      <w:r w:rsidRPr="00E8235D">
        <w:rPr>
          <w:rtl/>
        </w:rPr>
        <w:t xml:space="preserve"> פוגע </w:t>
      </w:r>
      <w:r w:rsidR="00D90493">
        <w:rPr>
          <w:rtl/>
        </w:rPr>
        <w:t>–</w:t>
      </w:r>
      <w:r w:rsidRPr="00E8235D">
        <w:rPr>
          <w:rtl/>
        </w:rPr>
        <w:t xml:space="preserve"> עלול עוד מישהו לומר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שמאחר שזה חוק מאוחר, רק נכי נפש עם </w:t>
      </w:r>
      <w:r w:rsidR="00D90493" w:rsidRPr="00E8235D">
        <w:rPr>
          <w:rtl/>
        </w:rPr>
        <w:t>60</w:t>
      </w:r>
      <w:r w:rsidR="00D90493">
        <w:rPr>
          <w:rtl/>
        </w:rPr>
        <w:t>%</w:t>
      </w:r>
      <w:r w:rsidRPr="00E8235D">
        <w:rPr>
          <w:rtl/>
        </w:rPr>
        <w:t xml:space="preserve"> יקבלו. למה נחוץ דבר כזה, כאשר סל השיקום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רחב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מהסל</w:t>
      </w:r>
      <w:r w:rsidR="00D90493">
        <w:rPr>
          <w:rtl/>
        </w:rPr>
        <w:t xml:space="preserve"> </w:t>
      </w:r>
      <w:r w:rsidRPr="00E8235D">
        <w:rPr>
          <w:rtl/>
        </w:rPr>
        <w:t>שיש פה? לכן אני רוצה להעיר את זה, ואני מבקשת שלקראת</w:t>
      </w:r>
      <w:r w:rsidR="00D90493">
        <w:rPr>
          <w:rtl/>
        </w:rPr>
        <w:t xml:space="preserve"> </w:t>
      </w:r>
      <w:r w:rsidRPr="00E8235D">
        <w:rPr>
          <w:rtl/>
        </w:rPr>
        <w:t>הקריאה השנייה והשלישית נתקן 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מתנהל פה ויכוח, אומרים, אבל זה לא ויכוח. מה שמתנהל פה במשך כל</w:t>
      </w:r>
      <w:r w:rsidR="00D90493">
        <w:rPr>
          <w:rtl/>
        </w:rPr>
        <w:t xml:space="preserve"> </w:t>
      </w:r>
      <w:r w:rsidRPr="00E8235D">
        <w:rPr>
          <w:rtl/>
        </w:rPr>
        <w:t>המושב</w:t>
      </w:r>
      <w:r w:rsidR="00D90493">
        <w:rPr>
          <w:rtl/>
        </w:rPr>
        <w:t xml:space="preserve"> </w:t>
      </w:r>
      <w:r w:rsidRPr="00E8235D">
        <w:rPr>
          <w:rtl/>
        </w:rPr>
        <w:t>הוא מסע הסתה בלתי נסבל, שמדיף ריח חריף של גזענות. מובילים אותו כמה חברי</w:t>
      </w:r>
      <w:r w:rsidR="00D90493">
        <w:rPr>
          <w:rtl/>
        </w:rPr>
        <w:t xml:space="preserve"> </w:t>
      </w:r>
      <w:r w:rsidRPr="00E8235D">
        <w:rPr>
          <w:rtl/>
        </w:rPr>
        <w:t>כנסת, שבכל הזדמנות שהם רק יכולים מנופפים בדגל הגזעני.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הניסיון</w:t>
      </w:r>
      <w:r w:rsidR="00D90493">
        <w:rPr>
          <w:rtl/>
        </w:rPr>
        <w:t xml:space="preserve"> </w:t>
      </w:r>
      <w:r w:rsidRPr="00E8235D">
        <w:rPr>
          <w:rtl/>
        </w:rPr>
        <w:t>שנעשה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עבר</w:t>
      </w:r>
      <w:r w:rsidR="00D90493">
        <w:rPr>
          <w:rtl/>
        </w:rPr>
        <w:t xml:space="preserve"> </w:t>
      </w:r>
      <w:r w:rsidRPr="00E8235D">
        <w:rPr>
          <w:rtl/>
        </w:rPr>
        <w:t>כמובן כל גבול, הניסיון של חבר כנסת לעמוד פה על</w:t>
      </w:r>
      <w:r w:rsidR="00D90493">
        <w:rPr>
          <w:rtl/>
        </w:rPr>
        <w:t xml:space="preserve"> </w:t>
      </w:r>
      <w:r w:rsidRPr="00E8235D">
        <w:rPr>
          <w:rtl/>
        </w:rPr>
        <w:t>הדוכן</w:t>
      </w:r>
      <w:r w:rsidR="00D90493">
        <w:rPr>
          <w:rtl/>
        </w:rPr>
        <w:t xml:space="preserve"> 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ליברמן </w:t>
      </w:r>
      <w:r w:rsidR="00D90493">
        <w:rPr>
          <w:rtl/>
        </w:rPr>
        <w:t>–</w:t>
      </w:r>
      <w:r w:rsidRPr="00E8235D">
        <w:rPr>
          <w:rtl/>
        </w:rPr>
        <w:t xml:space="preserve"> ולאיים בגירוש של חברי כנסת ערבים, בעצם בגירוש של</w:t>
      </w:r>
      <w:r w:rsidR="00D90493">
        <w:rPr>
          <w:rtl/>
        </w:rPr>
        <w:t xml:space="preserve"> </w:t>
      </w:r>
      <w:r w:rsidRPr="00E8235D">
        <w:rPr>
          <w:rtl/>
        </w:rPr>
        <w:t>האוכלוסייה</w:t>
      </w:r>
      <w:r w:rsidR="00D90493">
        <w:rPr>
          <w:rtl/>
        </w:rPr>
        <w:t xml:space="preserve"> </w:t>
      </w:r>
      <w:r w:rsidRPr="00E8235D">
        <w:rPr>
          <w:rtl/>
        </w:rPr>
        <w:t>הערבית.</w:t>
      </w:r>
      <w:r w:rsidR="00D90493">
        <w:rPr>
          <w:rtl/>
        </w:rPr>
        <w:t xml:space="preserve"> </w:t>
      </w:r>
      <w:r w:rsidRPr="00E8235D">
        <w:rPr>
          <w:rtl/>
        </w:rPr>
        <w:t>כל הניסיון לתת לכך גושפנקה תיאורטית, כאילו זה נובע מקיומה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מדינת ישראל </w:t>
      </w:r>
      <w:r w:rsidR="00D90493">
        <w:rPr>
          <w:rtl/>
        </w:rPr>
        <w:t>–</w:t>
      </w:r>
      <w:r w:rsidRPr="00E8235D">
        <w:rPr>
          <w:rtl/>
        </w:rPr>
        <w:t xml:space="preserve"> כל הניסיון הזה הוא ניסיון נואל.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מדינת ישראל מוגדרת בחוקי</w:t>
      </w:r>
      <w:r w:rsidR="00D90493">
        <w:rPr>
          <w:rtl/>
        </w:rPr>
        <w:t>-</w:t>
      </w:r>
      <w:r w:rsidRPr="00E8235D">
        <w:rPr>
          <w:rtl/>
        </w:rPr>
        <w:t>היסוד כמדינה יהודית דמוקרטית, היא לא</w:t>
      </w:r>
      <w:r w:rsidR="00D90493">
        <w:rPr>
          <w:rtl/>
        </w:rPr>
        <w:t xml:space="preserve"> </w:t>
      </w:r>
      <w:r w:rsidRPr="00E8235D">
        <w:rPr>
          <w:rtl/>
        </w:rPr>
        <w:t>מוגדרת</w:t>
      </w:r>
      <w:r w:rsidR="00D90493">
        <w:rPr>
          <w:rtl/>
        </w:rPr>
        <w:t xml:space="preserve"> </w:t>
      </w:r>
      <w:r w:rsidRPr="00E8235D">
        <w:rPr>
          <w:rtl/>
        </w:rPr>
        <w:t>כמדינת</w:t>
      </w:r>
      <w:r w:rsidR="00D90493">
        <w:rPr>
          <w:rtl/>
        </w:rPr>
        <w:t xml:space="preserve"> </w:t>
      </w:r>
      <w:r w:rsidRPr="00E8235D">
        <w:rPr>
          <w:rtl/>
        </w:rPr>
        <w:t>העם</w:t>
      </w:r>
      <w:r w:rsidR="00D90493">
        <w:rPr>
          <w:rtl/>
        </w:rPr>
        <w:t xml:space="preserve"> </w:t>
      </w:r>
      <w:r w:rsidRPr="00E8235D">
        <w:rPr>
          <w:rtl/>
        </w:rPr>
        <w:t>היהודי באשר הוא. אין דבר כזה בשום מקום, לא תמצאו חוק כזה.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דבר כזה.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מדינה יהודית </w:t>
      </w:r>
      <w:r w:rsidR="00D90493">
        <w:rPr>
          <w:rtl/>
        </w:rPr>
        <w:t>–</w:t>
      </w:r>
      <w:r w:rsidRPr="00E8235D">
        <w:rPr>
          <w:rtl/>
        </w:rPr>
        <w:t xml:space="preserve"> כן, יש פה יהודים, הם הרוב. מדינה דמוקרטית </w:t>
      </w:r>
      <w:r w:rsidR="00D90493">
        <w:rPr>
          <w:rtl/>
        </w:rPr>
        <w:t>–</w:t>
      </w:r>
      <w:r w:rsidRPr="00E8235D">
        <w:rPr>
          <w:rtl/>
        </w:rPr>
        <w:t xml:space="preserve"> משום</w:t>
      </w:r>
      <w:r w:rsidR="00D90493">
        <w:rPr>
          <w:rtl/>
        </w:rPr>
        <w:t xml:space="preserve"> </w:t>
      </w:r>
      <w:r w:rsidRPr="00E8235D">
        <w:rPr>
          <w:rtl/>
        </w:rPr>
        <w:t>שחייבים לדאוג לשוויון זכויות מלא לכל האזרחים, תהיה לאומיותם אשר תהיה.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הרעיון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לא היתה פרשנות כזאת ואם זו לא היתה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המשמעות של החוקים האלה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אבקש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אני לא חושבת שהייתם מוצאים פה איש אחד דמוקרט שהיה נכנס לכנסת הזאת עם</w:t>
      </w:r>
      <w:r>
        <w:rPr>
          <w:rtl/>
        </w:rPr>
        <w:t xml:space="preserve"> </w:t>
      </w:r>
      <w:r w:rsidR="00E8235D" w:rsidRPr="00E8235D">
        <w:rPr>
          <w:rtl/>
        </w:rPr>
        <w:t>התנאי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ניסיון</w:t>
      </w:r>
      <w:r w:rsidR="00D90493">
        <w:rPr>
          <w:rtl/>
        </w:rPr>
        <w:t xml:space="preserve"> </w:t>
      </w:r>
      <w:r w:rsidRPr="00E8235D">
        <w:rPr>
          <w:rtl/>
        </w:rPr>
        <w:t>לכפות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חברי הכנסת גישות שהן מערערות על עצם קיומה של</w:t>
      </w:r>
      <w:r w:rsidR="00D90493">
        <w:rPr>
          <w:rtl/>
        </w:rPr>
        <w:t xml:space="preserve"> </w:t>
      </w:r>
      <w:r w:rsidRPr="00E8235D">
        <w:rPr>
          <w:rtl/>
        </w:rPr>
        <w:t>ישראל כמדינה דמוקרטית.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מדברים הרבה על שלום, וזה נכון </w:t>
      </w:r>
      <w:r w:rsidR="00D90493">
        <w:rPr>
          <w:rtl/>
        </w:rPr>
        <w:t>–</w:t>
      </w:r>
      <w:r w:rsidRPr="00E8235D">
        <w:rPr>
          <w:rtl/>
        </w:rPr>
        <w:t xml:space="preserve"> עניין השלום הוא עניין גורלי </w:t>
      </w:r>
      <w:r w:rsidR="00D90493">
        <w:rPr>
          <w:rtl/>
        </w:rPr>
        <w:t xml:space="preserve">– </w:t>
      </w:r>
      <w:r w:rsidRPr="00E8235D">
        <w:rPr>
          <w:rtl/>
        </w:rPr>
        <w:t>אבל הניסיון לערער את יסודות הדמוקרטיה במדינת ישראל קיים.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זוכרים את הניסיון הנוגע למשאל עם לקבוע אחוז כזה, שהאוכלוסייה הערבית,</w:t>
      </w:r>
      <w:r w:rsidR="00D90493">
        <w:rPr>
          <w:rtl/>
        </w:rPr>
        <w:t xml:space="preserve"> </w:t>
      </w:r>
      <w:r w:rsidRPr="00E8235D">
        <w:rPr>
          <w:rtl/>
        </w:rPr>
        <w:t>בעצם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יתחשבו בה. אתם זוכרים, היום </w:t>
      </w:r>
      <w:r w:rsidR="00D90493">
        <w:rPr>
          <w:rtl/>
        </w:rPr>
        <w:t>–</w:t>
      </w:r>
      <w:r w:rsidRPr="00E8235D">
        <w:rPr>
          <w:rtl/>
        </w:rPr>
        <w:t xml:space="preserve"> רק היום </w:t>
      </w:r>
      <w:r w:rsidR="00D90493">
        <w:rPr>
          <w:rtl/>
        </w:rPr>
        <w:t>–</w:t>
      </w:r>
      <w:r w:rsidRPr="00E8235D">
        <w:rPr>
          <w:rtl/>
        </w:rPr>
        <w:t xml:space="preserve"> עברה הצעת חוק בקריאה שנייה עם</w:t>
      </w:r>
      <w:r w:rsidR="00D90493">
        <w:rPr>
          <w:rtl/>
        </w:rPr>
        <w:t xml:space="preserve"> </w:t>
      </w:r>
      <w:r w:rsidRPr="00E8235D">
        <w:rPr>
          <w:rtl/>
        </w:rPr>
        <w:t>הסתייגות של הנדל, שכולה גזענית, כל כולה גזענית, לא היתה לה שום משמעות אחרת.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ואני מתפלאת מאוד על חברי הכנסת של ש"ס, שהצביעו בעד ההסתייגות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הנדל.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ברכה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אומרת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במלוא הכנות ובמלוא הרצינות </w:t>
      </w:r>
      <w:r w:rsidR="00D90493">
        <w:rPr>
          <w:rtl/>
        </w:rPr>
        <w:t>–</w:t>
      </w:r>
      <w:r w:rsidRPr="00E8235D">
        <w:rPr>
          <w:rtl/>
        </w:rPr>
        <w:t xml:space="preserve"> זה מפעפע, זה מחלחל פה לתוך</w:t>
      </w:r>
      <w:r w:rsidR="00D90493">
        <w:rPr>
          <w:rtl/>
        </w:rPr>
        <w:t xml:space="preserve"> </w:t>
      </w:r>
      <w:r w:rsidRPr="00E8235D">
        <w:rPr>
          <w:rtl/>
        </w:rPr>
        <w:t>הרקמה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של הכנסת ומאיים למוטט את הבניין הזה. אני אומרת לכם, הבניין הזה לא</w:t>
      </w:r>
      <w:r w:rsidR="00D90493">
        <w:rPr>
          <w:rtl/>
        </w:rPr>
        <w:t xml:space="preserve"> </w:t>
      </w:r>
      <w:r w:rsidRPr="00E8235D">
        <w:rPr>
          <w:rtl/>
        </w:rPr>
        <w:t>יחזיק מעמד אם הגזענות הזאת תימשך ואם היא לא תיעצר.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טלב אלסאנע,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עבד</w:t>
      </w:r>
      <w:r w:rsidR="00D90493">
        <w:rPr>
          <w:rtl/>
        </w:rPr>
        <w:t>-</w:t>
      </w:r>
      <w:r w:rsidRPr="00E8235D">
        <w:rPr>
          <w:rtl/>
        </w:rPr>
        <w:t>אלמאלכ דהאמשה.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שאול יהלום, רחבעם זאבי, אליעזר זנדברג, יוסף לפיד, נעמי חזן,</w:t>
      </w:r>
      <w:r w:rsidR="00D90493">
        <w:rPr>
          <w:rtl/>
        </w:rPr>
        <w:t xml:space="preserve"> </w:t>
      </w:r>
      <w:r w:rsidRPr="00E8235D">
        <w:rPr>
          <w:rtl/>
        </w:rPr>
        <w:t>יוסף פריצקי, יהודית נאות ויולי אדלשטיין.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בתחילת</w:t>
      </w:r>
      <w:r w:rsidR="00D90493">
        <w:rPr>
          <w:rtl/>
        </w:rPr>
        <w:t xml:space="preserve"> </w:t>
      </w:r>
      <w:r w:rsidRPr="00E8235D">
        <w:rPr>
          <w:rtl/>
        </w:rPr>
        <w:t>דברי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את התלמידים</w:t>
      </w:r>
      <w:r w:rsidR="00D90493">
        <w:rPr>
          <w:rtl/>
        </w:rPr>
        <w:t xml:space="preserve"> </w:t>
      </w:r>
      <w:r w:rsidRPr="00E8235D">
        <w:rPr>
          <w:rtl/>
        </w:rPr>
        <w:t>מבתי</w:t>
      </w:r>
      <w:r w:rsidR="00D90493">
        <w:rPr>
          <w:rtl/>
        </w:rPr>
        <w:t>-</w:t>
      </w:r>
      <w:r w:rsidRPr="00E8235D">
        <w:rPr>
          <w:rtl/>
        </w:rPr>
        <w:t>הספר ביישובים הלא</w:t>
      </w:r>
      <w:r w:rsidR="00D90493">
        <w:rPr>
          <w:rtl/>
        </w:rPr>
        <w:t>-</w:t>
      </w:r>
      <w:r w:rsidRPr="00E8235D">
        <w:rPr>
          <w:rtl/>
        </w:rPr>
        <w:t>מוכרים בנגב.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(נושא דברים בשפה הערבית; להלן תרגומם לעברית: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סלחו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אחי,</w:t>
      </w:r>
      <w:r w:rsidR="00D90493">
        <w:rPr>
          <w:rtl/>
        </w:rPr>
        <w:t xml:space="preserve"> </w:t>
      </w:r>
      <w:r w:rsidRPr="00E8235D">
        <w:rPr>
          <w:rtl/>
        </w:rPr>
        <w:t>התלמידים</w:t>
      </w:r>
      <w:r w:rsidR="00D90493">
        <w:rPr>
          <w:rtl/>
        </w:rPr>
        <w:t xml:space="preserve"> </w:t>
      </w:r>
      <w:r w:rsidRPr="00E8235D">
        <w:rPr>
          <w:rtl/>
        </w:rPr>
        <w:t>והילדים בכפרים שאינם מוכרים בנגב, אשר באו היום,</w:t>
      </w:r>
      <w:r w:rsidR="00D90493">
        <w:rPr>
          <w:rtl/>
        </w:rPr>
        <w:t xml:space="preserve"> </w:t>
      </w:r>
      <w:r w:rsidRPr="00E8235D">
        <w:rPr>
          <w:rtl/>
        </w:rPr>
        <w:t>ביוזמת המועצה האזורית של הכפרים בראשות יושב</w:t>
      </w:r>
      <w:r w:rsidR="00D90493">
        <w:rPr>
          <w:rtl/>
        </w:rPr>
        <w:t>-</w:t>
      </w:r>
      <w:r w:rsidRPr="00E8235D">
        <w:rPr>
          <w:rtl/>
        </w:rPr>
        <w:t>ראש המועצה מר ג'אבר אבו</w:t>
      </w:r>
      <w:r w:rsidR="00D90493">
        <w:rPr>
          <w:rtl/>
        </w:rPr>
        <w:t>-</w:t>
      </w:r>
      <w:r w:rsidRPr="00E8235D">
        <w:rPr>
          <w:rtl/>
        </w:rPr>
        <w:t>כף, על מנת</w:t>
      </w:r>
      <w:r w:rsidR="00D90493">
        <w:rPr>
          <w:rtl/>
        </w:rPr>
        <w:t xml:space="preserve"> </w:t>
      </w:r>
      <w:r w:rsidRPr="00E8235D">
        <w:rPr>
          <w:rtl/>
        </w:rPr>
        <w:t>שקולם</w:t>
      </w:r>
      <w:r w:rsidR="00D90493">
        <w:rPr>
          <w:rtl/>
        </w:rPr>
        <w:t xml:space="preserve"> </w:t>
      </w:r>
      <w:r w:rsidRPr="00E8235D">
        <w:rPr>
          <w:rtl/>
        </w:rPr>
        <w:t>יישמע ותישמע צעקתם אצל בעלי המצפון; אם יש מצפון לממשלה זו. זכותם הטבעית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להם, כפי שיש לכל התלמידים במדינה, חדרי לימוד וכיתות ממוזגות, כיוון שאין</w:t>
      </w:r>
      <w:r w:rsidR="00D90493">
        <w:rPr>
          <w:rtl/>
        </w:rPr>
        <w:t xml:space="preserve"> </w:t>
      </w:r>
      <w:r w:rsidRPr="00E8235D">
        <w:rPr>
          <w:rtl/>
        </w:rPr>
        <w:t>להם שירותים מינימליים.)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 שהתלמידים הגיעו לכאן, רבותי, כדי להשמיע את הזעקה האמיתית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תלמידים שחיים ביישובים לא</w:t>
      </w:r>
      <w:r w:rsidR="00D90493">
        <w:rPr>
          <w:rtl/>
        </w:rPr>
        <w:t>-</w:t>
      </w:r>
      <w:r w:rsidRPr="00E8235D">
        <w:rPr>
          <w:rtl/>
        </w:rPr>
        <w:t>מוכרים. גם היישוב שלהם לא מוכר, גם בית</w:t>
      </w:r>
      <w:r w:rsidR="00D90493">
        <w:rPr>
          <w:rtl/>
        </w:rPr>
        <w:t>-</w:t>
      </w:r>
      <w:r w:rsidRPr="00E8235D">
        <w:rPr>
          <w:rtl/>
        </w:rPr>
        <w:t>הספר שלהם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מוכר,</w:t>
      </w:r>
      <w:r w:rsidR="00D90493">
        <w:rPr>
          <w:rtl/>
        </w:rPr>
        <w:t xml:space="preserve"> </w:t>
      </w:r>
      <w:r w:rsidRPr="00E8235D">
        <w:rPr>
          <w:rtl/>
        </w:rPr>
        <w:t>וכתוצאה מכך הם לא מחוברים לרשת החשמל, לא מחוברים לכבישי גישה, ובעצם</w:t>
      </w:r>
      <w:r w:rsidR="00D90493">
        <w:rPr>
          <w:rtl/>
        </w:rPr>
        <w:t xml:space="preserve"> </w:t>
      </w:r>
      <w:r w:rsidRPr="00E8235D">
        <w:rPr>
          <w:rtl/>
        </w:rPr>
        <w:t>הם לא קיימים.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פיזית הם קיימים, אבל מבחינת שירותים שהמדינה מחויבת להם </w:t>
      </w:r>
      <w:r w:rsidR="00D90493">
        <w:rPr>
          <w:rtl/>
        </w:rPr>
        <w:t>–</w:t>
      </w:r>
      <w:r w:rsidRPr="00E8235D">
        <w:rPr>
          <w:rtl/>
        </w:rPr>
        <w:t xml:space="preserve"> מבחינת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ההגדרה, כי הם אזרחים שהמדינה מחויבת להם </w:t>
      </w:r>
      <w:r w:rsidR="00D90493">
        <w:rPr>
          <w:rtl/>
        </w:rPr>
        <w:t>–</w:t>
      </w:r>
      <w:r w:rsidRPr="00E8235D">
        <w:rPr>
          <w:rtl/>
        </w:rPr>
        <w:t xml:space="preserve"> הם לא נכללים בהגדרה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המתינו</w:t>
      </w:r>
      <w:r w:rsidR="00D90493">
        <w:rPr>
          <w:rtl/>
        </w:rPr>
        <w:t xml:space="preserve"> </w:t>
      </w:r>
      <w:r w:rsidRPr="00E8235D">
        <w:rPr>
          <w:rtl/>
        </w:rPr>
        <w:t>שממשלות ישראל יבואו לנגב כדי שיעניקו להם מה שמגיע להם, וכשראו</w:t>
      </w:r>
      <w:r w:rsidR="00D90493">
        <w:rPr>
          <w:rtl/>
        </w:rPr>
        <w:t xml:space="preserve"> </w:t>
      </w:r>
      <w:r w:rsidRPr="00E8235D">
        <w:rPr>
          <w:rtl/>
        </w:rPr>
        <w:t>שמגיעים</w:t>
      </w:r>
      <w:r w:rsidR="00D90493">
        <w:rPr>
          <w:rtl/>
        </w:rPr>
        <w:t xml:space="preserve"> </w:t>
      </w:r>
      <w:r w:rsidRPr="00E8235D">
        <w:rPr>
          <w:rtl/>
        </w:rPr>
        <w:t>אליהם רק בתקופת הבחירות, הם החליטו לבוא היום אל מול הכנסת, כדי להשמיע</w:t>
      </w:r>
      <w:r w:rsidR="00D90493">
        <w:rPr>
          <w:rtl/>
        </w:rPr>
        <w:t xml:space="preserve"> </w:t>
      </w:r>
      <w:r w:rsidRPr="00E8235D">
        <w:rPr>
          <w:rtl/>
        </w:rPr>
        <w:t>את הזעקה האמיתית והכנה.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לכם, שהוויכוח שהתפתח כאן איננו סתם זעקה. יש ממשלות שאימצו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הגישה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כמדיניות. פשוט מאוד, הבעיה שלא רואים באזרחים הערבים חלק מהמפה</w:t>
      </w:r>
      <w:r w:rsidR="00D90493">
        <w:rPr>
          <w:rtl/>
        </w:rPr>
        <w:t xml:space="preserve"> </w:t>
      </w:r>
      <w:r w:rsidRPr="00E8235D">
        <w:rPr>
          <w:rtl/>
        </w:rPr>
        <w:t>הלגיטימית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שמגיעים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השירותים</w:t>
      </w:r>
      <w:r w:rsidR="00D90493">
        <w:rPr>
          <w:rtl/>
        </w:rPr>
        <w:t xml:space="preserve"> </w:t>
      </w:r>
      <w:r w:rsidRPr="00E8235D">
        <w:rPr>
          <w:rtl/>
        </w:rPr>
        <w:t>החברתיים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חינוך, בריאות.</w:t>
      </w:r>
      <w:r w:rsidR="00D90493">
        <w:rPr>
          <w:rtl/>
        </w:rPr>
        <w:t xml:space="preserve"> </w:t>
      </w:r>
      <w:r w:rsidRPr="00E8235D">
        <w:rPr>
          <w:rtl/>
        </w:rPr>
        <w:t>האוכלוסייה</w:t>
      </w:r>
      <w:r w:rsidR="00D90493">
        <w:rPr>
          <w:rtl/>
        </w:rPr>
        <w:t xml:space="preserve"> </w:t>
      </w:r>
      <w:r w:rsidRPr="00E8235D">
        <w:rPr>
          <w:rtl/>
        </w:rPr>
        <w:t>הערבית</w:t>
      </w:r>
      <w:r w:rsidR="00D90493">
        <w:rPr>
          <w:rtl/>
        </w:rPr>
        <w:t xml:space="preserve"> </w:t>
      </w:r>
      <w:r w:rsidRPr="00E8235D">
        <w:rPr>
          <w:rtl/>
        </w:rPr>
        <w:t>נמצאת בשוליים של מתן שירותי אזרח, וכתוצאה מהדבר הזה יש לנו</w:t>
      </w:r>
      <w:r w:rsidR="00D90493">
        <w:rPr>
          <w:rtl/>
        </w:rPr>
        <w:t xml:space="preserve"> </w:t>
      </w:r>
      <w:r w:rsidRPr="00E8235D">
        <w:rPr>
          <w:rtl/>
        </w:rPr>
        <w:t>תופעה</w:t>
      </w:r>
      <w:r w:rsidR="00D90493">
        <w:rPr>
          <w:rtl/>
        </w:rPr>
        <w:t xml:space="preserve"> </w:t>
      </w:r>
      <w:r w:rsidRPr="00E8235D">
        <w:rPr>
          <w:rtl/>
        </w:rPr>
        <w:t>של יישובים לא מוכרים. יש יישוב אחד שאינו מוכר במדינת ישראל שאיננו יישוב</w:t>
      </w:r>
      <w:r w:rsidR="00D90493">
        <w:rPr>
          <w:rtl/>
        </w:rPr>
        <w:t xml:space="preserve"> </w:t>
      </w:r>
      <w:r w:rsidRPr="00E8235D">
        <w:rPr>
          <w:rtl/>
        </w:rPr>
        <w:t>ערבי? יש יישוב אחד יהודי שאיננו מוכר?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יש, כדים.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יישוב</w:t>
      </w:r>
      <w:r w:rsidR="00D90493">
        <w:rPr>
          <w:rtl/>
        </w:rPr>
        <w:t xml:space="preserve"> </w:t>
      </w:r>
      <w:r w:rsidRPr="00E8235D">
        <w:rPr>
          <w:rtl/>
        </w:rPr>
        <w:t>יהודי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לא מוכר, אין אף בית</w:t>
      </w:r>
      <w:r w:rsidR="00D90493">
        <w:rPr>
          <w:rtl/>
        </w:rPr>
        <w:t>-</w:t>
      </w:r>
      <w:r w:rsidRPr="00E8235D">
        <w:rPr>
          <w:rtl/>
        </w:rPr>
        <w:t>ספר יהודי אחד שאינו מחובר</w:t>
      </w:r>
      <w:r w:rsidR="00D90493">
        <w:rPr>
          <w:rtl/>
        </w:rPr>
        <w:t xml:space="preserve"> </w:t>
      </w:r>
      <w:r w:rsidRPr="00E8235D">
        <w:rPr>
          <w:rtl/>
        </w:rPr>
        <w:t>למערכת</w:t>
      </w:r>
      <w:r w:rsidR="00D90493">
        <w:rPr>
          <w:rtl/>
        </w:rPr>
        <w:t xml:space="preserve"> </w:t>
      </w:r>
      <w:r w:rsidRPr="00E8235D">
        <w:rPr>
          <w:rtl/>
        </w:rPr>
        <w:t>החשמל.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ספר יהודי אחד שהוא מפחונים או שגגו מאזבסט מסרטן.</w:t>
      </w:r>
      <w:r w:rsidR="00D90493">
        <w:rPr>
          <w:rtl/>
        </w:rPr>
        <w:t xml:space="preserve"> </w:t>
      </w:r>
      <w:r w:rsidRPr="00E8235D">
        <w:rPr>
          <w:rtl/>
        </w:rPr>
        <w:t>אבל זה קיים בנגב, ורק במגזר הערבי. זה מקרי? ודאי שזה לא מקרי. זה כתוצאה, לצערי</w:t>
      </w:r>
      <w:r w:rsidR="00D90493">
        <w:rPr>
          <w:rtl/>
        </w:rPr>
        <w:t xml:space="preserve"> </w:t>
      </w:r>
      <w:r w:rsidRPr="00E8235D">
        <w:rPr>
          <w:rtl/>
        </w:rPr>
        <w:t>הרב,</w:t>
      </w:r>
      <w:r w:rsidR="00D90493">
        <w:rPr>
          <w:rtl/>
        </w:rPr>
        <w:t xml:space="preserve"> </w:t>
      </w:r>
      <w:r w:rsidRPr="00E8235D">
        <w:rPr>
          <w:rtl/>
        </w:rPr>
        <w:t>ממדיניות</w:t>
      </w:r>
      <w:r w:rsidR="00D90493">
        <w:rPr>
          <w:rtl/>
        </w:rPr>
        <w:t xml:space="preserve"> </w:t>
      </w:r>
      <w:r w:rsidRPr="00E8235D">
        <w:rPr>
          <w:rtl/>
        </w:rPr>
        <w:t>מגמתית עקבית שהיתה במשך עשרות שנים, והיום, כשמדברים על מדיניות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תקופה אחרת, על עידן אחר, שרוצים לעשות שלום ויהיה טוב, אז שלום משמעו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להפנים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הפתגם "ואהבת לרעך כמוך" ולהפנים שמגיעים לתלמידים הערבים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שירותים</w:t>
      </w:r>
      <w:r w:rsidR="00D90493">
        <w:rPr>
          <w:rtl/>
        </w:rPr>
        <w:t xml:space="preserve"> </w:t>
      </w:r>
      <w:r w:rsidRPr="00E8235D">
        <w:rPr>
          <w:rtl/>
        </w:rPr>
        <w:t>הניתנים לתלמידים היהודים. שלום משמעו שוויון, וזו הזעקה האמיתית,</w:t>
      </w:r>
      <w:r w:rsidR="00D90493">
        <w:rPr>
          <w:rtl/>
        </w:rPr>
        <w:t xml:space="preserve"> </w:t>
      </w:r>
      <w:r w:rsidRPr="00E8235D">
        <w:rPr>
          <w:rtl/>
        </w:rPr>
        <w:t>להעניק</w:t>
      </w:r>
      <w:r w:rsidR="00D90493">
        <w:rPr>
          <w:rtl/>
        </w:rPr>
        <w:t xml:space="preserve"> </w:t>
      </w:r>
      <w:r w:rsidRPr="00E8235D">
        <w:rPr>
          <w:rtl/>
        </w:rPr>
        <w:t>לאזרחים מה שמגיע להם בתור אזרחים ולאמץ גישה שוויונית, ללא הבדל דת, גזע</w:t>
      </w:r>
      <w:r w:rsidR="00D90493">
        <w:rPr>
          <w:rtl/>
        </w:rPr>
        <w:t xml:space="preserve"> </w:t>
      </w:r>
      <w:r w:rsidRPr="00E8235D">
        <w:rPr>
          <w:rtl/>
        </w:rPr>
        <w:t>ולאום.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 שלפנינו, שבאות להעניק שירותים לנכים, לדעתי הן נכונות וצודקות,</w:t>
      </w:r>
      <w:r w:rsidR="00D90493">
        <w:rPr>
          <w:rtl/>
        </w:rPr>
        <w:t xml:space="preserve"> </w:t>
      </w:r>
      <w:r w:rsidRPr="00E8235D">
        <w:rPr>
          <w:rtl/>
        </w:rPr>
        <w:t>וזה המבחן האמיתי לחברה הישראלית, באיזו מידה היא מתייחסת לאזרחיה החלשים, הנכים,</w:t>
      </w:r>
      <w:r w:rsidR="00D90493">
        <w:rPr>
          <w:rtl/>
        </w:rPr>
        <w:t xml:space="preserve"> </w:t>
      </w:r>
      <w:r w:rsidRPr="00E8235D">
        <w:rPr>
          <w:rtl/>
        </w:rPr>
        <w:t>המוגבלים.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הזאת,</w:t>
      </w:r>
      <w:r w:rsidR="00D90493">
        <w:rPr>
          <w:rtl/>
        </w:rPr>
        <w:t xml:space="preserve"> </w:t>
      </w:r>
      <w:r w:rsidRPr="00E8235D">
        <w:rPr>
          <w:rtl/>
        </w:rPr>
        <w:t>אבל אני לא יכול לעבור בשתיקה על 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שמצביעה על צביעות שהיתה כאן לגבי 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אלסאנע, עליך לסיים. משפט אחרון.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כשהנושא</w:t>
      </w:r>
      <w:r w:rsidR="00D90493">
        <w:rPr>
          <w:rtl/>
        </w:rPr>
        <w:t xml:space="preserve"> </w:t>
      </w:r>
      <w:r w:rsidRPr="00E8235D">
        <w:rPr>
          <w:rtl/>
        </w:rPr>
        <w:t>נגע למגזר הערבי, ראינו איך התמונה מתהפכת</w:t>
      </w:r>
      <w:r w:rsidR="00D90493">
        <w:rPr>
          <w:rtl/>
        </w:rPr>
        <w:t xml:space="preserve"> </w:t>
      </w:r>
      <w:r w:rsidRPr="00E8235D">
        <w:rPr>
          <w:rtl/>
        </w:rPr>
        <w:t>ומשתנה.</w:t>
      </w:r>
      <w:r w:rsidR="00D90493">
        <w:rPr>
          <w:rtl/>
        </w:rPr>
        <w:t xml:space="preserve"> </w:t>
      </w: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מביע את מורת רוחי, כבוד יושב</w:t>
      </w:r>
      <w:r w:rsidR="00D90493">
        <w:rPr>
          <w:rtl/>
        </w:rPr>
        <w:t>-</w:t>
      </w:r>
      <w:r w:rsidRPr="00E8235D">
        <w:rPr>
          <w:rtl/>
        </w:rPr>
        <w:t>ראש ועדת העבודה והרווחה, ממה</w:t>
      </w:r>
      <w:r w:rsidR="00D90493">
        <w:rPr>
          <w:rtl/>
        </w:rPr>
        <w:t xml:space="preserve"> </w:t>
      </w:r>
      <w:r w:rsidRPr="00E8235D">
        <w:rPr>
          <w:rtl/>
        </w:rPr>
        <w:t>שהתרחש שם.</w:t>
      </w:r>
      <w:r w:rsidR="00D90493">
        <w:rPr>
          <w:rtl/>
        </w:rPr>
        <w:t xml:space="preserve"> </w:t>
      </w:r>
      <w:r w:rsidRPr="00E8235D">
        <w:rPr>
          <w:rtl/>
        </w:rPr>
        <w:t>אני רוצה שתיקח את זה לתשומת לבך.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שנתת לי את זכות הדיבור לפני זמני, ואני</w:t>
      </w:r>
      <w:r w:rsidR="00D90493">
        <w:rPr>
          <w:rtl/>
        </w:rPr>
        <w:t xml:space="preserve"> </w:t>
      </w:r>
      <w:r w:rsidRPr="00E8235D">
        <w:rPr>
          <w:rtl/>
        </w:rPr>
        <w:t>מודה לחברי דהאמשה שאפשר את זה. אני מודה 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עבד</w:t>
      </w:r>
      <w:r w:rsidR="00D90493">
        <w:rPr>
          <w:rtl/>
        </w:rPr>
        <w:t>-</w:t>
      </w:r>
      <w:r w:rsidRPr="00E8235D">
        <w:rPr>
          <w:rtl/>
        </w:rPr>
        <w:t xml:space="preserve">אלמאלכ דהאמשה,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מאיר פרוש.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48" w:name="_Toc449874300"/>
      <w:r w:rsidRPr="00D90493">
        <w:rPr>
          <w:rtl/>
        </w:rPr>
        <w:t>מסמכים שהונחו על שולחן הכנסת</w:t>
      </w:r>
      <w:bookmarkEnd w:id="48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לפני כן </w:t>
      </w:r>
      <w:r w:rsidR="00D90493">
        <w:rPr>
          <w:rtl/>
        </w:rPr>
        <w:t>–</w:t>
      </w:r>
      <w:r w:rsidRPr="00E8235D">
        <w:rPr>
          <w:rtl/>
        </w:rPr>
        <w:t xml:space="preserve"> הודעה לסגנית מזכיר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סגנית מזכיר הכנסת ר' קפלן: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יושבת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הישיבה,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מתכבדת</w:t>
      </w:r>
      <w:r w:rsidR="00D90493">
        <w:rPr>
          <w:rtl/>
        </w:rPr>
        <w:t xml:space="preserve"> </w:t>
      </w:r>
      <w:r w:rsidRPr="00E8235D">
        <w:rPr>
          <w:rtl/>
        </w:rPr>
        <w:t>להודיעכם, כי הונחה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שלישית, הצעת חוק הביטוח הלאומי (תיקון מס' 40),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שהחזירה הוועדה לקידום מעמד הילד.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 לסגנית מזכיר הכנסת.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49" w:name="_Toc449874301"/>
      <w:r w:rsidRPr="00D90493">
        <w:rPr>
          <w:rtl/>
        </w:rPr>
        <w:t>הצעת חוק הביטוח הלאומי (תיקון מס' 40) (העלאת שיעור הקצבה לנכה), התש"ס</w:t>
      </w:r>
      <w:r>
        <w:rPr>
          <w:rtl/>
        </w:rPr>
        <w:t>–</w:t>
      </w:r>
      <w:r w:rsidRPr="00D90493">
        <w:rPr>
          <w:rtl/>
        </w:rPr>
        <w:t>2000;</w:t>
      </w:r>
      <w:bookmarkEnd w:id="49"/>
    </w:p>
    <w:p w:rsidR="00D90493" w:rsidRDefault="00D90493" w:rsidP="00D90493">
      <w:pPr>
        <w:pStyle w:val="1"/>
        <w:rPr>
          <w:rtl/>
        </w:rPr>
      </w:pPr>
      <w:bookmarkStart w:id="50" w:name="_Toc449874302"/>
      <w:r w:rsidRPr="00D90493">
        <w:rPr>
          <w:rtl/>
        </w:rPr>
        <w:t>הצעת חוק הנכים (זכויות שונות),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50"/>
    </w:p>
    <w:p w:rsidR="00D90493" w:rsidRPr="00D90493" w:rsidRDefault="00D90493" w:rsidP="00D90493">
      <w:pPr>
        <w:pStyle w:val="1"/>
        <w:rPr>
          <w:rtl/>
        </w:rPr>
      </w:pPr>
      <w:bookmarkStart w:id="51" w:name="_Toc449874303"/>
      <w:r w:rsidRPr="00D90493">
        <w:rPr>
          <w:rtl/>
        </w:rPr>
        <w:t>(קריאה ראשונה)</w:t>
      </w:r>
      <w:bookmarkEnd w:id="51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דהאמשה,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קשה להשתחרר מההרגשה, שלמעשה ההסתה והגזענות</w:t>
      </w:r>
      <w:r w:rsidR="00D90493">
        <w:rPr>
          <w:rtl/>
        </w:rPr>
        <w:t xml:space="preserve"> </w:t>
      </w:r>
      <w:r w:rsidRPr="00E8235D">
        <w:rPr>
          <w:rtl/>
        </w:rPr>
        <w:t>מעבירות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על דעתם.</w:t>
      </w:r>
      <w:r w:rsidR="00D90493">
        <w:rPr>
          <w:rtl/>
        </w:rPr>
        <w:t xml:space="preserve"> </w:t>
      </w:r>
      <w:r w:rsidRPr="00E8235D">
        <w:rPr>
          <w:rtl/>
        </w:rPr>
        <w:t>אני לא הייתי יכול להאמין אפילו בחלום, שמכל חלקי הבית</w:t>
      </w:r>
      <w:r w:rsidR="00D90493">
        <w:rPr>
          <w:rtl/>
        </w:rPr>
        <w:t xml:space="preserve"> </w:t>
      </w:r>
      <w:r w:rsidRPr="00E8235D">
        <w:rPr>
          <w:rtl/>
        </w:rPr>
        <w:t>הזה אנשים יצביעו היום בעד ההסתייגות שכל כולה גזענית.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הוגשה</w:t>
      </w:r>
      <w:r w:rsidR="00D90493">
        <w:rPr>
          <w:rtl/>
        </w:rPr>
        <w:t xml:space="preserve"> </w:t>
      </w:r>
      <w:r w:rsidRPr="00E8235D">
        <w:rPr>
          <w:rtl/>
        </w:rPr>
        <w:t>הצעת החוק של המשפחות ברוכות ילדים תמכנו בה, והרבה 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והרבה</w:t>
      </w:r>
      <w:r w:rsidR="00D90493">
        <w:rPr>
          <w:rtl/>
        </w:rPr>
        <w:t xml:space="preserve"> </w:t>
      </w:r>
      <w:r w:rsidRPr="00E8235D">
        <w:rPr>
          <w:rtl/>
        </w:rPr>
        <w:t>סיעות</w:t>
      </w:r>
      <w:r w:rsidR="00D90493">
        <w:rPr>
          <w:rtl/>
        </w:rPr>
        <w:t xml:space="preserve"> </w:t>
      </w:r>
      <w:r w:rsidRPr="00E8235D">
        <w:rPr>
          <w:rtl/>
        </w:rPr>
        <w:t>תמכו</w:t>
      </w:r>
      <w:r w:rsidR="00D90493">
        <w:rPr>
          <w:rtl/>
        </w:rPr>
        <w:t xml:space="preserve"> </w:t>
      </w:r>
      <w:r w:rsidRPr="00E8235D">
        <w:rPr>
          <w:rtl/>
        </w:rPr>
        <w:t>בה.</w:t>
      </w:r>
      <w:r w:rsidR="00D90493">
        <w:rPr>
          <w:rtl/>
        </w:rPr>
        <w:t xml:space="preserve"> </w:t>
      </w:r>
      <w:r w:rsidRPr="00E8235D">
        <w:rPr>
          <w:rtl/>
        </w:rPr>
        <w:t>קיים קנה</w:t>
      </w:r>
      <w:r w:rsidR="00D90493">
        <w:rPr>
          <w:rtl/>
        </w:rPr>
        <w:t>-</w:t>
      </w:r>
      <w:r w:rsidRPr="00E8235D">
        <w:rPr>
          <w:rtl/>
        </w:rPr>
        <w:t>מידה אחד ברור, שיש משפחות ברוכות ילדים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שצריך לסייע להן. באו הגזענים והרימו ראש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להסתייגות הזאת אין שום השפעה מעשית.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השפעה.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בדקתי כרגע, אין השפעה.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לה</w:t>
      </w:r>
      <w:r w:rsidR="00D90493">
        <w:rPr>
          <w:rtl/>
        </w:rPr>
        <w:t xml:space="preserve"> </w:t>
      </w:r>
      <w:r w:rsidRPr="00E8235D">
        <w:rPr>
          <w:rtl/>
        </w:rPr>
        <w:t>השפעה,</w:t>
      </w:r>
      <w:r w:rsidR="00D90493">
        <w:rPr>
          <w:rtl/>
        </w:rPr>
        <w:t xml:space="preserve"> </w:t>
      </w:r>
      <w:r w:rsidRPr="00E8235D">
        <w:rPr>
          <w:rtl/>
        </w:rPr>
        <w:t>אז הטיפשים שהגישו אותה, מוטב היה שלא יגישו. אני רוצה</w:t>
      </w:r>
      <w:r w:rsidR="00D90493">
        <w:rPr>
          <w:rtl/>
        </w:rPr>
        <w:t xml:space="preserve"> </w:t>
      </w:r>
      <w:r w:rsidRPr="00E8235D">
        <w:rPr>
          <w:rtl/>
        </w:rPr>
        <w:t>מאוד לקוות שלא תהיה לה השפעה. ואם יש לה השפעה, אז יש עוד מקום לתקן אותה, 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מקרה,</w:t>
      </w:r>
      <w:r w:rsidR="00D90493">
        <w:rPr>
          <w:rtl/>
        </w:rPr>
        <w:t xml:space="preserve"> </w:t>
      </w:r>
      <w:r w:rsidRPr="00E8235D">
        <w:rPr>
          <w:rtl/>
        </w:rPr>
        <w:t>הגשת ההסתייגות ואלה שחשבו שבכך הם משפיעים</w:t>
      </w:r>
      <w:r w:rsidR="00D90493">
        <w:rPr>
          <w:rtl/>
        </w:rPr>
        <w:t xml:space="preserve"> </w:t>
      </w:r>
      <w:r w:rsidRPr="00E8235D">
        <w:rPr>
          <w:rtl/>
        </w:rPr>
        <w:t>בכיוון מסוים, מעידים על עצמם, מעידים על גישה גזענית.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יודעים מה? 50 שנה הילדים הערבים קיבלו פחות בקצבת ילדים, ורק לפני כמה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תוקן,</w:t>
      </w:r>
      <w:r w:rsidR="00D90493">
        <w:rPr>
          <w:rtl/>
        </w:rPr>
        <w:t xml:space="preserve"> </w:t>
      </w:r>
      <w:r w:rsidRPr="00E8235D">
        <w:rPr>
          <w:rtl/>
        </w:rPr>
        <w:t>בממשלתו</w:t>
      </w:r>
      <w:r w:rsidR="00D90493">
        <w:rPr>
          <w:rtl/>
        </w:rPr>
        <w:t xml:space="preserve"> </w:t>
      </w:r>
      <w:r w:rsidRPr="00E8235D">
        <w:rPr>
          <w:rtl/>
        </w:rPr>
        <w:t>של רבין, זיכרונו לברכה. יעברו עוד עשר שנים עד שתתוקן</w:t>
      </w:r>
      <w:r w:rsidR="00D90493">
        <w:rPr>
          <w:rtl/>
        </w:rPr>
        <w:t xml:space="preserve"> </w:t>
      </w:r>
      <w:r w:rsidRPr="00E8235D">
        <w:rPr>
          <w:rtl/>
        </w:rPr>
        <w:t>הגזענות</w:t>
      </w:r>
      <w:r w:rsidR="00D90493">
        <w:rPr>
          <w:rtl/>
        </w:rPr>
        <w:t xml:space="preserve"> </w:t>
      </w:r>
      <w:r w:rsidRPr="00E8235D">
        <w:rPr>
          <w:rtl/>
        </w:rPr>
        <w:t>הזאת?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חיים,</w:t>
      </w:r>
      <w:r w:rsidR="00D90493">
        <w:rPr>
          <w:rtl/>
        </w:rPr>
        <w:t xml:space="preserve"> </w:t>
      </w:r>
      <w:r w:rsidRPr="00E8235D">
        <w:rPr>
          <w:rtl/>
        </w:rPr>
        <w:t>וכאן אני מגיע לגזענות האחרת. הילדים הערבים וחברי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והציבור</w:t>
      </w:r>
      <w:r w:rsidR="00D90493">
        <w:rPr>
          <w:rtl/>
        </w:rPr>
        <w:t xml:space="preserve"> </w:t>
      </w:r>
      <w:r w:rsidRPr="00E8235D">
        <w:rPr>
          <w:rtl/>
        </w:rPr>
        <w:t>הערבי</w:t>
      </w:r>
      <w:r w:rsidR="00D90493">
        <w:rPr>
          <w:rtl/>
        </w:rPr>
        <w:t xml:space="preserve"> </w:t>
      </w:r>
      <w:r w:rsidRPr="00E8235D">
        <w:rPr>
          <w:rtl/>
        </w:rPr>
        <w:t>במדינת ישראל ימשיכו לחיות וימשיכו לחיות בגאווה, וימשיכו</w:t>
      </w:r>
      <w:r w:rsidR="00D90493">
        <w:rPr>
          <w:rtl/>
        </w:rPr>
        <w:t xml:space="preserve"> </w:t>
      </w:r>
      <w:r w:rsidRPr="00E8235D">
        <w:rPr>
          <w:rtl/>
        </w:rPr>
        <w:t>לחיות בזכות, גם אם נקבל פחות קצבאות, וגם אם תהיה יותר גזענות, וגם אם תהיה יותר</w:t>
      </w:r>
      <w:r w:rsidR="00D90493">
        <w:rPr>
          <w:rtl/>
        </w:rPr>
        <w:t xml:space="preserve"> </w:t>
      </w:r>
      <w:r w:rsidRPr="00E8235D">
        <w:rPr>
          <w:rtl/>
        </w:rPr>
        <w:t>אפליה,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 יזיז אותנו. אנחנו חיים פה כי אנחנו פה בעלי זכויות. זו ארצנו, זו</w:t>
      </w:r>
      <w:r w:rsidR="00D90493">
        <w:rPr>
          <w:rtl/>
        </w:rPr>
        <w:t xml:space="preserve"> </w:t>
      </w:r>
      <w:r w:rsidRPr="00E8235D">
        <w:rPr>
          <w:rtl/>
        </w:rPr>
        <w:t>מולדתנו, כאן נולדנו, כאן נחיה, שום דבר לא יזיז אותנו מפה.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ברשותך,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רוצה לברך את ילדי הנגב ולומר את סיכום</w:t>
      </w:r>
      <w:r w:rsidR="00D90493">
        <w:rPr>
          <w:rtl/>
        </w:rPr>
        <w:t xml:space="preserve"> </w:t>
      </w:r>
      <w:r w:rsidRPr="00E8235D">
        <w:rPr>
          <w:rtl/>
        </w:rPr>
        <w:t>הדברים בערבית גם בכיוון הזה: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(נושא דברים בשפה הערבית; להלן תרגומם לעברית: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בשם</w:t>
      </w:r>
      <w:r w:rsidR="00D90493">
        <w:rPr>
          <w:rtl/>
        </w:rPr>
        <w:t xml:space="preserve"> </w:t>
      </w:r>
      <w:r w:rsidRPr="00E8235D">
        <w:rPr>
          <w:rtl/>
        </w:rPr>
        <w:t>אללה</w:t>
      </w:r>
      <w:r w:rsidR="00D90493">
        <w:rPr>
          <w:rtl/>
        </w:rPr>
        <w:t xml:space="preserve"> </w:t>
      </w:r>
      <w:r w:rsidRPr="00E8235D">
        <w:rPr>
          <w:rtl/>
        </w:rPr>
        <w:t>הרחמן</w:t>
      </w:r>
      <w:r w:rsidR="00D90493">
        <w:rPr>
          <w:rtl/>
        </w:rPr>
        <w:t xml:space="preserve"> </w:t>
      </w:r>
      <w:r w:rsidRPr="00E8235D">
        <w:rPr>
          <w:rtl/>
        </w:rPr>
        <w:t>והרחום. אחים מאזינים, הנושא שעלה לא מזמן הוא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הלאומי,</w:t>
      </w:r>
      <w:r w:rsidR="00D90493">
        <w:rPr>
          <w:rtl/>
        </w:rPr>
        <w:t xml:space="preserve"> </w:t>
      </w:r>
      <w:r w:rsidRPr="00E8235D">
        <w:rPr>
          <w:rtl/>
        </w:rPr>
        <w:t>כלומר</w:t>
      </w:r>
      <w:r w:rsidR="00D90493">
        <w:rPr>
          <w:rtl/>
        </w:rPr>
        <w:t xml:space="preserve"> </w:t>
      </w:r>
      <w:r w:rsidRPr="00E8235D">
        <w:rPr>
          <w:rtl/>
        </w:rPr>
        <w:t>הגדלת קצבאות הביטוח לילדים. מה שמעורר חשד, אפשר שהוא גם הסלידה</w:t>
      </w:r>
      <w:r w:rsidR="00D90493">
        <w:rPr>
          <w:rtl/>
        </w:rPr>
        <w:t xml:space="preserve"> </w:t>
      </w:r>
      <w:r w:rsidRPr="00E8235D">
        <w:rPr>
          <w:rtl/>
        </w:rPr>
        <w:t>מצד</w:t>
      </w:r>
      <w:r w:rsidR="00D90493">
        <w:rPr>
          <w:rtl/>
        </w:rPr>
        <w:t xml:space="preserve"> </w:t>
      </w:r>
      <w:r w:rsidRPr="00E8235D">
        <w:rPr>
          <w:rtl/>
        </w:rPr>
        <w:t>הזרם</w:t>
      </w:r>
      <w:r w:rsidR="00D90493">
        <w:rPr>
          <w:rtl/>
        </w:rPr>
        <w:t xml:space="preserve"> </w:t>
      </w:r>
      <w:r w:rsidRPr="00E8235D">
        <w:rPr>
          <w:rtl/>
        </w:rPr>
        <w:t>הימני</w:t>
      </w:r>
      <w:r w:rsidR="00D90493">
        <w:rPr>
          <w:rtl/>
        </w:rPr>
        <w:t xml:space="preserve"> </w:t>
      </w:r>
      <w:r w:rsidRPr="00E8235D">
        <w:rPr>
          <w:rtl/>
        </w:rPr>
        <w:t>הקיצוני,</w:t>
      </w:r>
      <w:r w:rsidR="00D90493">
        <w:rPr>
          <w:rtl/>
        </w:rPr>
        <w:t xml:space="preserve"> </w:t>
      </w:r>
      <w:r w:rsidRPr="00E8235D">
        <w:rPr>
          <w:rtl/>
        </w:rPr>
        <w:t>אשר באמצעותה ביקשו כמה חברי כנסת להתנגד לחוק באופן</w:t>
      </w:r>
      <w:r w:rsidR="00D90493">
        <w:rPr>
          <w:rtl/>
        </w:rPr>
        <w:t xml:space="preserve"> </w:t>
      </w:r>
      <w:r w:rsidRPr="00E8235D">
        <w:rPr>
          <w:rtl/>
        </w:rPr>
        <w:t>שחלוקת</w:t>
      </w:r>
      <w:r w:rsidR="00D90493">
        <w:rPr>
          <w:rtl/>
        </w:rPr>
        <w:t xml:space="preserve"> </w:t>
      </w:r>
      <w:r w:rsidRPr="00E8235D">
        <w:rPr>
          <w:rtl/>
        </w:rPr>
        <w:t>המענקים או הקצבאות לא יכללו את כל הילדים באופן שווה אלא החלוקה תהיה כך</w:t>
      </w:r>
      <w:r w:rsidR="00D90493">
        <w:rPr>
          <w:rtl/>
        </w:rPr>
        <w:t xml:space="preserve"> </w:t>
      </w:r>
      <w:r w:rsidRPr="00E8235D">
        <w:rPr>
          <w:rtl/>
        </w:rPr>
        <w:t>שכל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תחלק</w:t>
      </w:r>
      <w:r w:rsidR="00D90493">
        <w:rPr>
          <w:rtl/>
        </w:rPr>
        <w:t xml:space="preserve"> </w:t>
      </w:r>
      <w:r w:rsidRPr="00E8235D">
        <w:rPr>
          <w:rtl/>
        </w:rPr>
        <w:t>לילדיה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קצבאות הביטוח כאילו שכל אם היא משפחה אחרת. זאת כאשר</w:t>
      </w:r>
      <w:r w:rsidR="00D90493">
        <w:rPr>
          <w:rtl/>
        </w:rPr>
        <w:t xml:space="preserve"> </w:t>
      </w:r>
      <w:r w:rsidRPr="00E8235D">
        <w:rPr>
          <w:rtl/>
        </w:rPr>
        <w:t>קיימים</w:t>
      </w:r>
      <w:r w:rsidR="00D90493">
        <w:rPr>
          <w:rtl/>
        </w:rPr>
        <w:t xml:space="preserve"> </w:t>
      </w:r>
      <w:r w:rsidRPr="00E8235D">
        <w:rPr>
          <w:rtl/>
        </w:rPr>
        <w:t>מקרים,</w:t>
      </w:r>
      <w:r w:rsidR="00D90493">
        <w:rPr>
          <w:rtl/>
        </w:rPr>
        <w:t xml:space="preserve"> </w:t>
      </w:r>
      <w:r w:rsidRPr="00E8235D">
        <w:rPr>
          <w:rtl/>
        </w:rPr>
        <w:t>בעיקר</w:t>
      </w:r>
      <w:r w:rsidR="00D90493">
        <w:rPr>
          <w:rtl/>
        </w:rPr>
        <w:t xml:space="preserve"> </w:t>
      </w:r>
      <w:r w:rsidRPr="00E8235D">
        <w:rPr>
          <w:rtl/>
        </w:rPr>
        <w:t>אצל</w:t>
      </w:r>
      <w:r w:rsidR="00D90493">
        <w:rPr>
          <w:rtl/>
        </w:rPr>
        <w:t xml:space="preserve"> </w:t>
      </w:r>
      <w:r w:rsidRPr="00E8235D">
        <w:rPr>
          <w:rtl/>
        </w:rPr>
        <w:t>אנשינו בנגב, שיש יותר מאם אחת באותו בית, לאותו בעל</w:t>
      </w:r>
      <w:r w:rsidR="00D90493">
        <w:rPr>
          <w:rtl/>
        </w:rPr>
        <w:t xml:space="preserve"> </w:t>
      </w:r>
      <w:r w:rsidRPr="00E8235D">
        <w:rPr>
          <w:rtl/>
        </w:rPr>
        <w:t>ולאותם ילדים.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מגמה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גזענית, ואי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להעלים אותה, ואנחנו התנגדנו לה בכל הכוח.</w:t>
      </w:r>
      <w:r w:rsidR="00D90493">
        <w:rPr>
          <w:rtl/>
        </w:rPr>
        <w:t xml:space="preserve"> </w:t>
      </w:r>
      <w:r w:rsidRPr="00E8235D">
        <w:rPr>
          <w:rtl/>
        </w:rPr>
        <w:t>למרבה</w:t>
      </w:r>
      <w:r w:rsidR="00D90493">
        <w:rPr>
          <w:rtl/>
        </w:rPr>
        <w:t xml:space="preserve"> </w:t>
      </w:r>
      <w:r w:rsidRPr="00E8235D">
        <w:rPr>
          <w:rtl/>
        </w:rPr>
        <w:t>הצער,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מפלגות שונות מכל השכבות אשר תמכו במגמה זו ותמכו בהתנגדות זו.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יעבור</w:t>
      </w:r>
      <w:r w:rsidR="00D90493">
        <w:rPr>
          <w:rtl/>
        </w:rPr>
        <w:t xml:space="preserve"> </w:t>
      </w:r>
      <w:r w:rsidRPr="00E8235D">
        <w:rPr>
          <w:rtl/>
        </w:rPr>
        <w:t>בהצבעה</w:t>
      </w:r>
      <w:r w:rsidR="00D90493">
        <w:rPr>
          <w:rtl/>
        </w:rPr>
        <w:t xml:space="preserve"> </w:t>
      </w:r>
      <w:r w:rsidRPr="00E8235D">
        <w:rPr>
          <w:rtl/>
        </w:rPr>
        <w:t>מראש</w:t>
      </w:r>
      <w:r w:rsidR="00D90493">
        <w:rPr>
          <w:rtl/>
        </w:rPr>
        <w:t xml:space="preserve"> </w:t>
      </w:r>
      <w:r w:rsidRPr="00E8235D">
        <w:rPr>
          <w:rtl/>
        </w:rPr>
        <w:t>ולא בהצבעה שלא מן המניין.</w:t>
      </w:r>
      <w:r w:rsidR="00D90493">
        <w:rPr>
          <w:rtl/>
        </w:rPr>
        <w:t xml:space="preserve"> </w:t>
      </w:r>
      <w:r w:rsidRPr="00E8235D">
        <w:rPr>
          <w:rtl/>
        </w:rPr>
        <w:t>אנו מקוום שהוא ישתנה</w:t>
      </w:r>
      <w:r w:rsidR="00D90493">
        <w:rPr>
          <w:rtl/>
        </w:rPr>
        <w:t xml:space="preserve"> </w:t>
      </w:r>
      <w:r w:rsidRPr="00E8235D">
        <w:rPr>
          <w:rtl/>
        </w:rPr>
        <w:t>בעתיד הקרוב.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ברצוני להוסיף, שהמגמה הגזענית הזאת, מגמת ההסתה נגד חברי הכנסת הערבים ונגד</w:t>
      </w:r>
      <w:r w:rsidR="00D90493">
        <w:rPr>
          <w:rtl/>
        </w:rPr>
        <w:t xml:space="preserve"> </w:t>
      </w:r>
      <w:r w:rsidRPr="00E8235D">
        <w:rPr>
          <w:rtl/>
        </w:rPr>
        <w:t>הציבור הערבי במדינה, באמצעות חקיקה גזענית זו, לא תביא כל תועלת. אנו נשארים כאן</w:t>
      </w:r>
      <w:r w:rsidR="00D90493">
        <w:rPr>
          <w:rtl/>
        </w:rPr>
        <w:t xml:space="preserve"> </w:t>
      </w:r>
      <w:r w:rsidRPr="00E8235D">
        <w:rPr>
          <w:rtl/>
        </w:rPr>
        <w:t>בארץ</w:t>
      </w:r>
      <w:r w:rsidR="00D90493">
        <w:rPr>
          <w:rtl/>
        </w:rPr>
        <w:t xml:space="preserve"> </w:t>
      </w:r>
      <w:r w:rsidRPr="00E8235D">
        <w:rPr>
          <w:rtl/>
        </w:rPr>
        <w:t>שלנו.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אדמתנו, זו מולדתנו. שום מעשה עוול לא יזיז אותנו מזכותנו, בין</w:t>
      </w:r>
      <w:r w:rsidR="00D90493">
        <w:rPr>
          <w:rtl/>
        </w:rPr>
        <w:t xml:space="preserve"> </w:t>
      </w:r>
      <w:r w:rsidRPr="00E8235D">
        <w:rPr>
          <w:rtl/>
        </w:rPr>
        <w:t>שהקצבאות</w:t>
      </w:r>
      <w:r w:rsidR="00D90493">
        <w:rPr>
          <w:rtl/>
        </w:rPr>
        <w:t xml:space="preserve"> </w:t>
      </w:r>
      <w:r w:rsidRPr="00E8235D">
        <w:rPr>
          <w:rtl/>
        </w:rPr>
        <w:t>שוות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שאינן</w:t>
      </w:r>
      <w:r w:rsidR="00D90493">
        <w:rPr>
          <w:rtl/>
        </w:rPr>
        <w:t xml:space="preserve"> </w:t>
      </w:r>
      <w:r w:rsidRPr="00E8235D">
        <w:rPr>
          <w:rtl/>
        </w:rPr>
        <w:t>שוות.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הצעדים הללו וכל ההסתות הללו לא יביאו כל</w:t>
      </w:r>
      <w:r w:rsidR="00D90493">
        <w:rPr>
          <w:rtl/>
        </w:rPr>
        <w:t xml:space="preserve"> </w:t>
      </w:r>
      <w:r w:rsidRPr="00E8235D">
        <w:rPr>
          <w:rtl/>
        </w:rPr>
        <w:t>תועלת, כמו אותה עצם בגרונו של כל גזען הרוצה שנזוז מכאן. תודה לכולם.)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פרוש. לאחר מכן, אם לא ייכנסו חברי הכנסת שקראתי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בשמותיהם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כנעאן.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בשם הקצרניות אני רוצה להודות לחבר הכנסת דהאמשה, שכאשר</w:t>
      </w:r>
      <w:r w:rsidR="00D90493">
        <w:rPr>
          <w:rtl/>
        </w:rPr>
        <w:t xml:space="preserve"> </w:t>
      </w:r>
      <w:r w:rsidRPr="00E8235D">
        <w:rPr>
          <w:rtl/>
        </w:rPr>
        <w:t>הוא עולה לדוכן ומדבר דקה בעברית ושתי דקות בשפה הערבית, הן יכולות לנוח.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נהנות</w:t>
      </w:r>
      <w:r w:rsidR="00D90493">
        <w:rPr>
          <w:rtl/>
        </w:rPr>
        <w:t xml:space="preserve"> </w:t>
      </w:r>
      <w:r w:rsidRPr="00E8235D">
        <w:rPr>
          <w:rtl/>
        </w:rPr>
        <w:t>שאני מדבר בשמן. אני אומר לך, הן נהנו. ראיתי איך שהן כתבו ועבדו</w:t>
      </w:r>
      <w:r w:rsidR="00D90493">
        <w:rPr>
          <w:rtl/>
        </w:rPr>
        <w:t xml:space="preserve"> </w:t>
      </w:r>
      <w:r w:rsidRPr="00E8235D">
        <w:rPr>
          <w:rtl/>
        </w:rPr>
        <w:t>קשה,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ועלה חבר הכנסת דהאמשה, דיבר משפט ארוך בשפה הערבית </w:t>
      </w:r>
      <w:r w:rsidR="00D90493">
        <w:rPr>
          <w:rtl/>
        </w:rPr>
        <w:t>–</w:t>
      </w:r>
      <w:r w:rsidRPr="00E8235D">
        <w:rPr>
          <w:rtl/>
        </w:rPr>
        <w:t xml:space="preserve"> ומותר לו לעשות את זה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והן בינתיים נחו.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לגופו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עניין,</w:t>
      </w:r>
      <w:r w:rsidR="00D90493">
        <w:rPr>
          <w:rtl/>
        </w:rPr>
        <w:t xml:space="preserve"> </w:t>
      </w:r>
      <w:r w:rsidRPr="00E8235D">
        <w:rPr>
          <w:rtl/>
        </w:rPr>
        <w:t>אני מבקש להצטרף למברכים את חברי הכנסת יורי שטרן וסילבן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בכל אחד מהחוקים, על כך שהם מביאים לנו את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 ואת חוק הנכים.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לגלות לחברי הכנסת את רחשי לבי, את מה שאמרתי לחברים בשבוע שעבר,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חזר מקמפ</w:t>
      </w:r>
      <w:r w:rsidR="00D90493">
        <w:rPr>
          <w:rtl/>
        </w:rPr>
        <w:t>-</w:t>
      </w:r>
      <w:r w:rsidRPr="00E8235D">
        <w:rPr>
          <w:rtl/>
        </w:rPr>
        <w:t>דייוויד. יש כאלה שהיו מאוד מאוד מרוצים בתקופה שראש</w:t>
      </w:r>
      <w:r w:rsidR="00D90493">
        <w:rPr>
          <w:rtl/>
        </w:rPr>
        <w:t xml:space="preserve"> </w:t>
      </w:r>
      <w:r w:rsidRPr="00E8235D">
        <w:rPr>
          <w:rtl/>
        </w:rPr>
        <w:t>הממשלה היה בקמפ</w:t>
      </w:r>
      <w:r w:rsidR="00D90493">
        <w:rPr>
          <w:rtl/>
        </w:rPr>
        <w:t>-</w:t>
      </w:r>
      <w:r w:rsidRPr="00E8235D">
        <w:rPr>
          <w:rtl/>
        </w:rPr>
        <w:t>דייוויד מהוויתורים שהוא נתן לערפאת ולפלסטינים. יש מי שישבו כאן</w:t>
      </w:r>
      <w:r w:rsidR="00D90493">
        <w:rPr>
          <w:rtl/>
        </w:rPr>
        <w:t xml:space="preserve"> </w:t>
      </w:r>
      <w:r w:rsidRPr="00E8235D">
        <w:rPr>
          <w:rtl/>
        </w:rPr>
        <w:t>בארץ</w:t>
      </w:r>
      <w:r w:rsidR="00D90493">
        <w:rPr>
          <w:rtl/>
        </w:rPr>
        <w:t>-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מלאי חרדה </w:t>
      </w:r>
      <w:r w:rsidR="00D90493">
        <w:rPr>
          <w:rtl/>
        </w:rPr>
        <w:t>–</w:t>
      </w:r>
      <w:r w:rsidRPr="00E8235D">
        <w:rPr>
          <w:rtl/>
        </w:rPr>
        <w:t xml:space="preserve"> מי יודע לאן נגיע עם הפשרות, לאן נגיע עם הוויתורים, ומי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שיהיו</w:t>
      </w:r>
      <w:r w:rsidR="00D90493">
        <w:rPr>
          <w:rtl/>
        </w:rPr>
        <w:t xml:space="preserve"> </w:t>
      </w:r>
      <w:r w:rsidRPr="00E8235D">
        <w:rPr>
          <w:rtl/>
        </w:rPr>
        <w:t>ויתורים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סוג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יהיה,</w:t>
      </w:r>
      <w:r w:rsidR="00D90493">
        <w:rPr>
          <w:rtl/>
        </w:rPr>
        <w:t xml:space="preserve"> </w:t>
      </w:r>
      <w:r w:rsidRPr="00E8235D">
        <w:rPr>
          <w:rtl/>
        </w:rPr>
        <w:t>איזו הפסקת לוחמה.</w:t>
      </w:r>
      <w:r w:rsidR="00D90493">
        <w:rPr>
          <w:rtl/>
        </w:rPr>
        <w:t xml:space="preserve"> </w:t>
      </w:r>
      <w:r w:rsidRPr="00E8235D">
        <w:rPr>
          <w:rtl/>
        </w:rPr>
        <w:t>אין ספק</w:t>
      </w:r>
      <w:r w:rsidR="00D90493">
        <w:rPr>
          <w:rtl/>
        </w:rPr>
        <w:t xml:space="preserve"> </w:t>
      </w:r>
      <w:r w:rsidRPr="00E8235D">
        <w:rPr>
          <w:rtl/>
        </w:rPr>
        <w:t>שהוועידה</w:t>
      </w:r>
      <w:r w:rsidR="00D90493">
        <w:rPr>
          <w:rtl/>
        </w:rPr>
        <w:t xml:space="preserve"> </w:t>
      </w:r>
      <w:r w:rsidRPr="00E8235D">
        <w:rPr>
          <w:rtl/>
        </w:rPr>
        <w:t>הזאת גרמה לחיכוכים ולמתחים בין חלקים גדולים באוכלוסייה ונוצרו מתחים.</w:t>
      </w:r>
      <w:r w:rsidR="00D90493">
        <w:rPr>
          <w:rtl/>
        </w:rPr>
        <w:t xml:space="preserve"> </w:t>
      </w:r>
      <w:r w:rsidRPr="00E8235D">
        <w:rPr>
          <w:rtl/>
        </w:rPr>
        <w:t>אני לא אשפוט כרגע אם הוויתורים טובים או לא, אבל נוצרו מתחים.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הוכיח</w:t>
      </w:r>
      <w:r w:rsidR="00D90493">
        <w:rPr>
          <w:rtl/>
        </w:rPr>
        <w:t xml:space="preserve"> </w:t>
      </w:r>
      <w:r w:rsidRPr="00E8235D">
        <w:rPr>
          <w:rtl/>
        </w:rPr>
        <w:t>לעיני העולם כולו עד כמה הוא מוותר ובסופו של דבר</w:t>
      </w:r>
      <w:r w:rsidR="00D90493">
        <w:rPr>
          <w:rtl/>
        </w:rPr>
        <w:t xml:space="preserve"> </w:t>
      </w:r>
      <w:r w:rsidRPr="00E8235D">
        <w:rPr>
          <w:rtl/>
        </w:rPr>
        <w:t>יאסר</w:t>
      </w:r>
      <w:r w:rsidR="00D90493">
        <w:rPr>
          <w:rtl/>
        </w:rPr>
        <w:t xml:space="preserve"> </w:t>
      </w:r>
      <w:r w:rsidRPr="00E8235D">
        <w:rPr>
          <w:rtl/>
        </w:rPr>
        <w:t>ערפאת לא הסכים לקבל את הצעות הגישור, אמרתי למקורביו של ראש הממשלה, אמרתי</w:t>
      </w:r>
      <w:r w:rsidR="00D90493">
        <w:rPr>
          <w:rtl/>
        </w:rPr>
        <w:t xml:space="preserve"> </w:t>
      </w:r>
      <w:r w:rsidRPr="00E8235D">
        <w:rPr>
          <w:rtl/>
        </w:rPr>
        <w:t>לשרים,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לאנשים</w:t>
      </w:r>
      <w:r w:rsidR="00D90493">
        <w:rPr>
          <w:rtl/>
        </w:rPr>
        <w:t xml:space="preserve"> </w:t>
      </w:r>
      <w:r w:rsidRPr="00E8235D">
        <w:rPr>
          <w:rtl/>
        </w:rPr>
        <w:t>בכירים</w:t>
      </w:r>
      <w:r w:rsidR="00D90493">
        <w:rPr>
          <w:rtl/>
        </w:rPr>
        <w:t xml:space="preserve"> </w:t>
      </w:r>
      <w:r w:rsidRPr="00E8235D">
        <w:rPr>
          <w:rtl/>
        </w:rPr>
        <w:t>שקרובים</w:t>
      </w:r>
      <w:r w:rsidR="00D90493">
        <w:rPr>
          <w:rtl/>
        </w:rPr>
        <w:t xml:space="preserve"> </w:t>
      </w:r>
      <w:r w:rsidRPr="00E8235D">
        <w:rPr>
          <w:rtl/>
        </w:rPr>
        <w:t>אליו:</w:t>
      </w:r>
      <w:r w:rsidR="00D90493">
        <w:rPr>
          <w:rtl/>
        </w:rPr>
        <w:t xml:space="preserve"> </w:t>
      </w:r>
      <w:r w:rsidRPr="00E8235D">
        <w:rPr>
          <w:rtl/>
        </w:rPr>
        <w:t>תציעו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שיירגע,</w:t>
      </w:r>
      <w:r w:rsidR="00D90493">
        <w:rPr>
          <w:rtl/>
        </w:rPr>
        <w:t xml:space="preserve"> </w:t>
      </w:r>
      <w:r w:rsidRPr="00E8235D">
        <w:rPr>
          <w:rtl/>
        </w:rPr>
        <w:t>שיפסיק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המשא</w:t>
      </w:r>
      <w:r w:rsidR="00D90493">
        <w:rPr>
          <w:rtl/>
        </w:rPr>
        <w:t>-</w:t>
      </w:r>
      <w:r w:rsidRPr="00E8235D">
        <w:rPr>
          <w:rtl/>
        </w:rPr>
        <w:t>ומתן, ולא מכיוון שמישהו יכול לבקש ממנו שיפסיק את המשא</w:t>
      </w:r>
      <w:r w:rsidR="00D90493">
        <w:rPr>
          <w:rtl/>
        </w:rPr>
        <w:t>-</w:t>
      </w:r>
      <w:r w:rsidRPr="00E8235D">
        <w:rPr>
          <w:rtl/>
        </w:rPr>
        <w:t>ומתן, אלא לאור השבר</w:t>
      </w:r>
      <w:r w:rsidR="00D90493">
        <w:rPr>
          <w:rtl/>
        </w:rPr>
        <w:t xml:space="preserve"> </w:t>
      </w:r>
      <w:r w:rsidRPr="00E8235D">
        <w:rPr>
          <w:rtl/>
        </w:rPr>
        <w:t>הפנימי בין האוכלוסיות כאן רצוי לעשות פסק זמן. מותר, גם אחרי כל כך הרבה ויתורים</w:t>
      </w:r>
      <w:r w:rsidR="00D90493">
        <w:rPr>
          <w:rtl/>
        </w:rPr>
        <w:t xml:space="preserve"> </w:t>
      </w:r>
      <w:r w:rsidRPr="00E8235D">
        <w:rPr>
          <w:rtl/>
        </w:rPr>
        <w:t>ואחרי</w:t>
      </w:r>
      <w:r w:rsidR="00D90493">
        <w:rPr>
          <w:rtl/>
        </w:rPr>
        <w:t xml:space="preserve"> </w:t>
      </w:r>
      <w:r w:rsidRPr="00E8235D">
        <w:rPr>
          <w:rtl/>
        </w:rPr>
        <w:t>ריצה</w:t>
      </w:r>
      <w:r w:rsidR="00D90493">
        <w:rPr>
          <w:rtl/>
        </w:rPr>
        <w:t xml:space="preserve"> </w:t>
      </w:r>
      <w:r w:rsidRPr="00E8235D">
        <w:rPr>
          <w:rtl/>
        </w:rPr>
        <w:t>כזאת</w:t>
      </w:r>
      <w:r w:rsidR="00D90493">
        <w:rPr>
          <w:rtl/>
        </w:rPr>
        <w:t xml:space="preserve"> </w:t>
      </w:r>
      <w:r w:rsidRPr="00E8235D">
        <w:rPr>
          <w:rtl/>
        </w:rPr>
        <w:t>קדימה,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פה פסק זמן כדי לחשוב מה קרה בקמפ</w:t>
      </w:r>
      <w:r w:rsidR="00D90493">
        <w:rPr>
          <w:rtl/>
        </w:rPr>
        <w:t>-</w:t>
      </w:r>
      <w:r w:rsidRPr="00E8235D">
        <w:rPr>
          <w:rtl/>
        </w:rPr>
        <w:t>דייוויד, מה</w:t>
      </w:r>
      <w:r w:rsidR="00D90493">
        <w:rPr>
          <w:rtl/>
        </w:rPr>
        <w:t xml:space="preserve"> </w:t>
      </w:r>
      <w:r w:rsidRPr="00E8235D">
        <w:rPr>
          <w:rtl/>
        </w:rPr>
        <w:t>הסיבה</w:t>
      </w:r>
      <w:r w:rsidR="00D90493">
        <w:rPr>
          <w:rtl/>
        </w:rPr>
        <w:t xml:space="preserve"> </w:t>
      </w:r>
      <w:r w:rsidRPr="00E8235D">
        <w:rPr>
          <w:rtl/>
        </w:rPr>
        <w:t>שיאסר</w:t>
      </w:r>
      <w:r w:rsidR="00D90493">
        <w:rPr>
          <w:rtl/>
        </w:rPr>
        <w:t xml:space="preserve"> </w:t>
      </w:r>
      <w:r w:rsidRPr="00E8235D">
        <w:rPr>
          <w:rtl/>
        </w:rPr>
        <w:t>ערפאת לא הסכים, מה הוא עוד לא ויתר או מה ויתרתי יותר מדי, איך לא</w:t>
      </w:r>
      <w:r w:rsidR="00D90493">
        <w:rPr>
          <w:rtl/>
        </w:rPr>
        <w:t xml:space="preserve"> </w:t>
      </w:r>
      <w:r w:rsidRPr="00E8235D">
        <w:rPr>
          <w:rtl/>
        </w:rPr>
        <w:t>נהגתי טוב או אולי כן נהגתי טוב.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מאפשר</w:t>
      </w:r>
      <w:r w:rsidR="00D90493">
        <w:rPr>
          <w:rtl/>
        </w:rPr>
        <w:t xml:space="preserve"> </w:t>
      </w:r>
      <w:r w:rsidRPr="00E8235D">
        <w:rPr>
          <w:rtl/>
        </w:rPr>
        <w:t>לראש הממשלה לעשות קצת סדר פנימי בבית. הרי הכול</w:t>
      </w:r>
      <w:r w:rsidR="00D90493">
        <w:rPr>
          <w:rtl/>
        </w:rPr>
        <w:t xml:space="preserve"> </w:t>
      </w:r>
      <w:r w:rsidRPr="00E8235D">
        <w:rPr>
          <w:rtl/>
        </w:rPr>
        <w:t>מתפורר.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שהכול מתפורר כחבר בקואליציה. אני לא בקואליציה, אבל לא</w:t>
      </w:r>
      <w:r w:rsidR="00D90493">
        <w:rPr>
          <w:rtl/>
        </w:rPr>
        <w:t xml:space="preserve"> </w:t>
      </w:r>
      <w:r w:rsidRPr="00E8235D">
        <w:rPr>
          <w:rtl/>
        </w:rPr>
        <w:t>נעים</w:t>
      </w:r>
      <w:r w:rsidR="00D90493">
        <w:rPr>
          <w:rtl/>
        </w:rPr>
        <w:t xml:space="preserve"> </w:t>
      </w:r>
      <w:r w:rsidRPr="00E8235D">
        <w:rPr>
          <w:rtl/>
        </w:rPr>
        <w:t>לראות איך שהכול מתפורר.</w:t>
      </w:r>
      <w:r w:rsidR="00D90493">
        <w:rPr>
          <w:rtl/>
        </w:rPr>
        <w:t xml:space="preserve"> </w:t>
      </w:r>
      <w:r w:rsidRPr="00E8235D">
        <w:rPr>
          <w:rtl/>
        </w:rPr>
        <w:t>זה מוכיח חוסר הנהגה. זה מוכיח שהבן</w:t>
      </w:r>
      <w:r w:rsidR="00D90493">
        <w:rPr>
          <w:rtl/>
        </w:rPr>
        <w:t>-</w:t>
      </w:r>
      <w:r w:rsidRPr="00E8235D">
        <w:rPr>
          <w:rtl/>
        </w:rPr>
        <w:t>אדם לא מסוגל</w:t>
      </w:r>
      <w:r w:rsidR="00D90493">
        <w:rPr>
          <w:rtl/>
        </w:rPr>
        <w:t xml:space="preserve"> </w:t>
      </w:r>
      <w:r w:rsidRPr="00E8235D">
        <w:rPr>
          <w:rtl/>
        </w:rPr>
        <w:t>לשלוט.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את זה כביקורת.</w:t>
      </w:r>
      <w:r w:rsidR="00D90493">
        <w:rPr>
          <w:rtl/>
        </w:rPr>
        <w:t xml:space="preserve"> </w:t>
      </w:r>
      <w:r w:rsidRPr="00E8235D">
        <w:rPr>
          <w:rtl/>
        </w:rPr>
        <w:t>הייתי בטוח, אחרי מה שקרה בקמפ</w:t>
      </w:r>
      <w:r w:rsidR="00D90493">
        <w:rPr>
          <w:rtl/>
        </w:rPr>
        <w:t>-</w:t>
      </w:r>
      <w:r w:rsidRPr="00E8235D">
        <w:rPr>
          <w:rtl/>
        </w:rPr>
        <w:t>דייוויד,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חוזר</w:t>
      </w:r>
      <w:r w:rsidR="00D90493">
        <w:rPr>
          <w:rtl/>
        </w:rPr>
        <w:t xml:space="preserve"> </w:t>
      </w:r>
      <w:r w:rsidRPr="00E8235D">
        <w:rPr>
          <w:rtl/>
        </w:rPr>
        <w:t>לכאן</w:t>
      </w:r>
      <w:r w:rsidR="00D90493">
        <w:rPr>
          <w:rtl/>
        </w:rPr>
        <w:t xml:space="preserve"> </w:t>
      </w:r>
      <w:r w:rsidRPr="00E8235D">
        <w:rPr>
          <w:rtl/>
        </w:rPr>
        <w:t>ומתחיל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איחוי</w:t>
      </w:r>
      <w:r w:rsidR="00D90493">
        <w:rPr>
          <w:rtl/>
        </w:rPr>
        <w:t xml:space="preserve"> </w:t>
      </w:r>
      <w:r w:rsidRPr="00E8235D">
        <w:rPr>
          <w:rtl/>
        </w:rPr>
        <w:t>קרעים,</w:t>
      </w:r>
      <w:r w:rsidR="00D90493">
        <w:rPr>
          <w:rtl/>
        </w:rPr>
        <w:t xml:space="preserve"> </w:t>
      </w:r>
      <w:r w:rsidRPr="00E8235D">
        <w:rPr>
          <w:rtl/>
        </w:rPr>
        <w:t>לבדוק איך אפשר לגבש את</w:t>
      </w:r>
      <w:r w:rsidR="00D90493">
        <w:rPr>
          <w:rtl/>
        </w:rPr>
        <w:t xml:space="preserve"> </w:t>
      </w:r>
      <w:r w:rsidRPr="00E8235D">
        <w:rPr>
          <w:rtl/>
        </w:rPr>
        <w:t>הקואליציה,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לטפל</w:t>
      </w:r>
      <w:r w:rsidR="00D90493">
        <w:rPr>
          <w:rtl/>
        </w:rPr>
        <w:t xml:space="preserve"> </w:t>
      </w:r>
      <w:r w:rsidRPr="00E8235D">
        <w:rPr>
          <w:rtl/>
        </w:rPr>
        <w:t>בחוק הנכים, איך אפשר לטפל בחוק הביטוח הלאומי, בכל</w:t>
      </w:r>
      <w:r w:rsidR="00D90493">
        <w:rPr>
          <w:rtl/>
        </w:rPr>
        <w:t xml:space="preserve"> </w:t>
      </w:r>
      <w:r w:rsidRPr="00E8235D">
        <w:rPr>
          <w:rtl/>
        </w:rPr>
        <w:t>הבעיות החברתיות שגם עליהן הוא התחייב ואמר שהוא רוצה לפתור אותן.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הפלא שדוד לוי מודיע היום שהוא מתפטר. אתם יודעים למה הוא מתפטר? כי יום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שראש</w:t>
      </w:r>
      <w:r w:rsidR="00D90493">
        <w:rPr>
          <w:rtl/>
        </w:rPr>
        <w:t xml:space="preserve"> </w:t>
      </w:r>
      <w:r w:rsidRPr="00E8235D">
        <w:rPr>
          <w:rtl/>
        </w:rPr>
        <w:t>הממשלה חוזר מקמפ</w:t>
      </w:r>
      <w:r w:rsidR="00D90493">
        <w:rPr>
          <w:rtl/>
        </w:rPr>
        <w:t>-</w:t>
      </w:r>
      <w:r w:rsidRPr="00E8235D">
        <w:rPr>
          <w:rtl/>
        </w:rPr>
        <w:t>דייוויד, מייד מצאנו את עודד ערן וסאיב עריקאת דנים</w:t>
      </w:r>
      <w:r w:rsidR="00D90493">
        <w:rPr>
          <w:rtl/>
        </w:rPr>
        <w:t xml:space="preserve"> </w:t>
      </w:r>
      <w:r w:rsidRPr="00E8235D">
        <w:rPr>
          <w:rtl/>
        </w:rPr>
        <w:t>הלאה.</w:t>
      </w:r>
      <w:r w:rsidR="00D90493">
        <w:rPr>
          <w:rtl/>
        </w:rPr>
        <w:t xml:space="preserve"> </w:t>
      </w:r>
      <w:r w:rsidRPr="00E8235D">
        <w:rPr>
          <w:rtl/>
        </w:rPr>
        <w:t>על מה דנים הלאה? עוד לא עיכלנו את סטירת הלחי שקיבלנו בקמפ</w:t>
      </w:r>
      <w:r w:rsidR="00D90493">
        <w:rPr>
          <w:rtl/>
        </w:rPr>
        <w:t>-</w:t>
      </w:r>
      <w:r w:rsidRPr="00E8235D">
        <w:rPr>
          <w:rtl/>
        </w:rPr>
        <w:t>דייוויד, וכבר</w:t>
      </w:r>
      <w:r w:rsidR="00D90493">
        <w:rPr>
          <w:rtl/>
        </w:rPr>
        <w:t xml:space="preserve"> </w:t>
      </w:r>
      <w:r w:rsidRPr="00E8235D">
        <w:rPr>
          <w:rtl/>
        </w:rPr>
        <w:t>דנים</w:t>
      </w:r>
      <w:r w:rsidR="00D90493">
        <w:rPr>
          <w:rtl/>
        </w:rPr>
        <w:t xml:space="preserve"> </w:t>
      </w:r>
      <w:r w:rsidRPr="00E8235D">
        <w:rPr>
          <w:rtl/>
        </w:rPr>
        <w:t>הלאה.</w:t>
      </w:r>
      <w:r w:rsidR="00D90493">
        <w:rPr>
          <w:rtl/>
        </w:rPr>
        <w:t xml:space="preserve"> </w:t>
      </w:r>
      <w:r w:rsidRPr="00E8235D">
        <w:rPr>
          <w:rtl/>
        </w:rPr>
        <w:t>ודאי</w:t>
      </w:r>
      <w:r w:rsidR="00D90493">
        <w:rPr>
          <w:rtl/>
        </w:rPr>
        <w:t xml:space="preserve"> </w:t>
      </w:r>
      <w:r w:rsidRPr="00E8235D">
        <w:rPr>
          <w:rtl/>
        </w:rPr>
        <w:t>שבמצב כזה, כאשר שר החוץ מרגיש שאין לו מה לבקש מראש הממשלה,</w:t>
      </w:r>
      <w:r w:rsidR="00D90493">
        <w:rPr>
          <w:rtl/>
        </w:rPr>
        <w:t xml:space="preserve"> </w:t>
      </w:r>
      <w:r w:rsidRPr="00E8235D">
        <w:rPr>
          <w:rtl/>
        </w:rPr>
        <w:t>ודאי שהוא מתפטר.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 מציע</w:t>
      </w:r>
      <w:r w:rsidR="00D90493">
        <w:rPr>
          <w:rtl/>
        </w:rPr>
        <w:t xml:space="preserve"> </w:t>
      </w:r>
      <w:r w:rsidRPr="00E8235D">
        <w:rPr>
          <w:rtl/>
        </w:rPr>
        <w:t>לראש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שיעשה</w:t>
      </w:r>
      <w:r w:rsidR="00D90493">
        <w:rPr>
          <w:rtl/>
        </w:rPr>
        <w:t xml:space="preserve"> </w:t>
      </w:r>
      <w:r w:rsidRPr="00E8235D">
        <w:rPr>
          <w:rtl/>
        </w:rPr>
        <w:t>פסק</w:t>
      </w:r>
      <w:r w:rsidR="00D90493">
        <w:rPr>
          <w:rtl/>
        </w:rPr>
        <w:t xml:space="preserve"> </w:t>
      </w:r>
      <w:r w:rsidRPr="00E8235D">
        <w:rPr>
          <w:rtl/>
        </w:rPr>
        <w:t>זמן,</w:t>
      </w:r>
      <w:r w:rsidR="00D90493">
        <w:rPr>
          <w:rtl/>
        </w:rPr>
        <w:t xml:space="preserve"> </w:t>
      </w:r>
      <w:r w:rsidRPr="00E8235D">
        <w:rPr>
          <w:rtl/>
        </w:rPr>
        <w:t>ולא כדי להתחמק ממשא</w:t>
      </w:r>
      <w:r w:rsidR="00D90493">
        <w:rPr>
          <w:rtl/>
        </w:rPr>
        <w:t>-</w:t>
      </w:r>
      <w:r w:rsidRPr="00E8235D">
        <w:rPr>
          <w:rtl/>
        </w:rPr>
        <w:t>ומתן.</w:t>
      </w:r>
      <w:r w:rsidR="00D90493">
        <w:rPr>
          <w:rtl/>
        </w:rPr>
        <w:t xml:space="preserve"> </w:t>
      </w:r>
      <w:r w:rsidRPr="00E8235D">
        <w:rPr>
          <w:rtl/>
        </w:rPr>
        <w:t>מבחינתי,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ייתן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רצה לתת, אבל לצורך בדק בית פנימי שיבוא ללכד</w:t>
      </w:r>
      <w:r w:rsidR="00D90493">
        <w:rPr>
          <w:rtl/>
        </w:rPr>
        <w:t xml:space="preserve"> </w:t>
      </w:r>
      <w:r w:rsidRPr="00E8235D">
        <w:rPr>
          <w:rtl/>
        </w:rPr>
        <w:t>ויתחיל לטפל בבעיות החברתיות, שגם הן מאוד מאוד חשובות לנו, לאזרחי המדינה.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רחבעם זאבי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אליעזר זנדברג </w:t>
      </w:r>
      <w:r w:rsidR="00D90493">
        <w:rPr>
          <w:rtl/>
        </w:rPr>
        <w:t xml:space="preserve">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נוכח; חבר הכנסת יוסף לפיד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חברת הכנסת נעמי חזן </w:t>
      </w:r>
      <w:r w:rsidR="00D90493">
        <w:rPr>
          <w:rtl/>
        </w:rPr>
        <w:t>–</w:t>
      </w:r>
      <w:r w:rsidRPr="00E8235D">
        <w:rPr>
          <w:rtl/>
        </w:rPr>
        <w:t xml:space="preserve"> אינה נוכחת;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יוסף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פריצקי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חברת הכנסת יהודית נאות </w:t>
      </w:r>
      <w:r w:rsidR="00D90493">
        <w:rPr>
          <w:rtl/>
        </w:rPr>
        <w:t>–</w:t>
      </w:r>
      <w:r w:rsidRPr="00E8235D">
        <w:rPr>
          <w:rtl/>
        </w:rPr>
        <w:t xml:space="preserve"> אינה נוכחת;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</w:t>
      </w:r>
      <w:r w:rsidR="00D90493">
        <w:rPr>
          <w:rtl/>
        </w:rPr>
        <w:t xml:space="preserve"> – </w:t>
      </w:r>
      <w:r w:rsidRPr="00E8235D">
        <w:rPr>
          <w:rtl/>
        </w:rPr>
        <w:t>אינו נוכח; חבר הכנסת מוחמד כנעאן.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חברי</w:t>
      </w:r>
      <w:r w:rsidR="00D90493">
        <w:rPr>
          <w:rtl/>
        </w:rPr>
        <w:t xml:space="preserve"> </w:t>
      </w:r>
      <w:r w:rsidRPr="00E8235D">
        <w:rPr>
          <w:rtl/>
        </w:rPr>
        <w:t>הכנסת יעקב ליצמן, דוד אזולאי, אריה גמליאל, יאיר פרץ, יצחק כהן ועופר חוגי.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צר לי, אתה לא רשום ברשימה. כל חברי ש"ס רשומים חוץ ממך.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הראשון מש"ס שבאתי להירשם.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תסדיר את זה עם המזכירות.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חברי הכנסת, לעצם הצעות החוק שמונחות לפנינו היום, שבאות</w:t>
      </w:r>
      <w:r w:rsidR="00D90493">
        <w:rPr>
          <w:rtl/>
        </w:rPr>
        <w:t xml:space="preserve"> </w:t>
      </w:r>
      <w:r w:rsidRPr="00E8235D">
        <w:rPr>
          <w:rtl/>
        </w:rPr>
        <w:t>להבטיח</w:t>
      </w:r>
      <w:r w:rsidR="00D90493">
        <w:rPr>
          <w:rtl/>
        </w:rPr>
        <w:t xml:space="preserve"> </w:t>
      </w:r>
      <w:r w:rsidRPr="00E8235D">
        <w:rPr>
          <w:rtl/>
        </w:rPr>
        <w:t>זכויות לנכים, אם אלה הטבות בדיור או זכות לסידור חוץ</w:t>
      </w:r>
      <w:r w:rsidR="00D90493">
        <w:rPr>
          <w:rtl/>
        </w:rPr>
        <w:t>-</w:t>
      </w:r>
      <w:r w:rsidRPr="00E8235D">
        <w:rPr>
          <w:rtl/>
        </w:rPr>
        <w:t>ביתי או סידור יומי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חיוב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הקולנוע או תיאטראות בסדרי הגעה וכדומה, אני חושב שהצעה כזאת ראויה</w:t>
      </w:r>
      <w:r w:rsidR="00D90493">
        <w:rPr>
          <w:rtl/>
        </w:rPr>
        <w:t xml:space="preserve"> </w:t>
      </w:r>
      <w:r w:rsidRPr="00E8235D">
        <w:rPr>
          <w:rtl/>
        </w:rPr>
        <w:t>ובאה</w:t>
      </w:r>
      <w:r w:rsidR="00D90493">
        <w:rPr>
          <w:rtl/>
        </w:rPr>
        <w:t xml:space="preserve"> </w:t>
      </w:r>
      <w:r w:rsidRPr="00E8235D">
        <w:rPr>
          <w:rtl/>
        </w:rPr>
        <w:t>להקל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מכובד</w:t>
      </w:r>
      <w:r w:rsidR="00D90493">
        <w:rPr>
          <w:rtl/>
        </w:rPr>
        <w:t xml:space="preserve"> </w:t>
      </w:r>
      <w:r w:rsidRPr="00E8235D">
        <w:rPr>
          <w:rtl/>
        </w:rPr>
        <w:t>בחברה הישראלית מכל המגזרים. כמו כן, יש להעלות את</w:t>
      </w:r>
      <w:r w:rsidR="00D90493">
        <w:rPr>
          <w:rtl/>
        </w:rPr>
        <w:t xml:space="preserve"> </w:t>
      </w:r>
      <w:r w:rsidRPr="00E8235D">
        <w:rPr>
          <w:rtl/>
        </w:rPr>
        <w:t>הקצבה</w:t>
      </w:r>
      <w:r w:rsidR="00D90493">
        <w:rPr>
          <w:rtl/>
        </w:rPr>
        <w:t xml:space="preserve"> </w:t>
      </w:r>
      <w:r w:rsidRPr="00E8235D">
        <w:rPr>
          <w:rtl/>
        </w:rPr>
        <w:t>המשולמת</w:t>
      </w:r>
      <w:r w:rsidR="00D90493">
        <w:rPr>
          <w:rtl/>
        </w:rPr>
        <w:t xml:space="preserve"> </w:t>
      </w:r>
      <w:r w:rsidRPr="00E8235D">
        <w:rPr>
          <w:rtl/>
        </w:rPr>
        <w:t>לנכים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200</w:t>
      </w:r>
      <w:r w:rsidR="00D90493">
        <w:rPr>
          <w:rtl/>
        </w:rPr>
        <w:t xml:space="preserve"> </w:t>
      </w:r>
      <w:r w:rsidRPr="00E8235D">
        <w:rPr>
          <w:rtl/>
        </w:rPr>
        <w:t>לחוק הביטוח הלאומי. לדעתי, גם הצעה כזאת</w:t>
      </w:r>
      <w:r w:rsidR="00D90493">
        <w:rPr>
          <w:rtl/>
        </w:rPr>
        <w:t xml:space="preserve"> </w:t>
      </w:r>
      <w:r w:rsidRPr="00E8235D">
        <w:rPr>
          <w:rtl/>
        </w:rPr>
        <w:t>ראויה, אף שאני מודע להתנגדות הממשלה, כי ההתנגדות היא תמיד בגלל עלות הצעת החוק.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הבטחת</w:t>
      </w:r>
      <w:r w:rsidR="00D90493">
        <w:rPr>
          <w:rtl/>
        </w:rPr>
        <w:t xml:space="preserve"> </w:t>
      </w:r>
      <w:r w:rsidRPr="00E8235D">
        <w:rPr>
          <w:rtl/>
        </w:rPr>
        <w:t>חיי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עולה</w:t>
      </w:r>
      <w:r w:rsidR="00D90493">
        <w:rPr>
          <w:rtl/>
        </w:rPr>
        <w:t xml:space="preserve"> </w:t>
      </w:r>
      <w:r w:rsidRPr="00E8235D">
        <w:rPr>
          <w:rtl/>
        </w:rPr>
        <w:t>כסף</w:t>
      </w:r>
      <w:r w:rsidR="00D90493">
        <w:rPr>
          <w:rtl/>
        </w:rPr>
        <w:t xml:space="preserve"> </w:t>
      </w:r>
      <w:r w:rsidRPr="00E8235D">
        <w:rPr>
          <w:rtl/>
        </w:rPr>
        <w:t>והממשלה</w:t>
      </w:r>
      <w:r w:rsidR="00D90493">
        <w:rPr>
          <w:rtl/>
        </w:rPr>
        <w:t xml:space="preserve"> </w:t>
      </w:r>
      <w:r w:rsidRPr="00E8235D">
        <w:rPr>
          <w:rtl/>
        </w:rPr>
        <w:t>צריכה לדאוג למצוא כיסוי לסעיף או</w:t>
      </w:r>
      <w:r w:rsidR="00D90493">
        <w:rPr>
          <w:rtl/>
        </w:rPr>
        <w:t xml:space="preserve"> </w:t>
      </w:r>
      <w:r w:rsidRPr="00E8235D">
        <w:rPr>
          <w:rtl/>
        </w:rPr>
        <w:t>לסעיפים האלו.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 מעבר להצעות החוק, אני שמעתי את דבריו של חברי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פרוש. אבל שמעתי היום גם דברים, לצערי הרב, לא רק קיצוניים אלא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הגדרה בלקסיקון הפרלמנטרי במדינת ישראל או בעולם בכלל. כנראה חבר הכנסת</w:t>
      </w:r>
      <w:r w:rsidR="00D90493">
        <w:rPr>
          <w:rtl/>
        </w:rPr>
        <w:t xml:space="preserve"> </w:t>
      </w:r>
      <w:r w:rsidRPr="00E8235D">
        <w:rPr>
          <w:rtl/>
        </w:rPr>
        <w:t>אביגדור</w:t>
      </w:r>
      <w:r w:rsidR="00D90493">
        <w:rPr>
          <w:rtl/>
        </w:rPr>
        <w:t xml:space="preserve"> </w:t>
      </w:r>
      <w:r w:rsidRPr="00E8235D">
        <w:rPr>
          <w:rtl/>
        </w:rPr>
        <w:t>ליברמן</w:t>
      </w:r>
      <w:r w:rsidR="00D90493">
        <w:rPr>
          <w:rtl/>
        </w:rPr>
        <w:t xml:space="preserve"> </w:t>
      </w:r>
      <w:r w:rsidRPr="00E8235D">
        <w:rPr>
          <w:rtl/>
        </w:rPr>
        <w:t>שכח</w:t>
      </w:r>
      <w:r w:rsidR="00D90493">
        <w:rPr>
          <w:rtl/>
        </w:rPr>
        <w:t xml:space="preserve"> </w:t>
      </w:r>
      <w:r w:rsidRPr="00E8235D">
        <w:rPr>
          <w:rtl/>
        </w:rPr>
        <w:t>מאין</w:t>
      </w:r>
      <w:r w:rsidR="00D90493">
        <w:rPr>
          <w:rtl/>
        </w:rPr>
        <w:t xml:space="preserve"> </w:t>
      </w:r>
      <w:r w:rsidRPr="00E8235D">
        <w:rPr>
          <w:rtl/>
        </w:rPr>
        <w:t>הוא בא ומי היה כאן. הוא חושב שחברי הכנסת הערבים לא</w:t>
      </w:r>
      <w:r w:rsidR="00D90493">
        <w:rPr>
          <w:rtl/>
        </w:rPr>
        <w:t xml:space="preserve"> </w:t>
      </w:r>
      <w:r w:rsidRPr="00E8235D">
        <w:rPr>
          <w:rtl/>
        </w:rPr>
        <w:t>יודעים מי הוא ומה הזהות שלו ושל דומיו בבית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התרגלנו, לאורך הקדנציה הזאת, לשמוע דברים בוטים, גזעניים וחסרי</w:t>
      </w:r>
      <w:r w:rsidR="00D90493">
        <w:rPr>
          <w:rtl/>
        </w:rPr>
        <w:t xml:space="preserve"> </w:t>
      </w:r>
      <w:r w:rsidRPr="00E8235D">
        <w:rPr>
          <w:rtl/>
        </w:rPr>
        <w:t>אחריות כלפי אנשים, כלפי חברי כנסת שהוכיחו את עצמם בבית הזה ומחוצה 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לשאול את חבר הכנסת מאיר פרוש כחבר כנסת דתי, יושב</w:t>
      </w:r>
      <w:r w:rsidR="00D90493">
        <w:rPr>
          <w:rtl/>
        </w:rPr>
        <w:t>-</w:t>
      </w:r>
      <w:r w:rsidRPr="00E8235D">
        <w:rPr>
          <w:rtl/>
        </w:rPr>
        <w:t xml:space="preserve">ראש סיעה דתית </w:t>
      </w:r>
      <w:r w:rsidR="00D90493">
        <w:rPr>
          <w:rtl/>
        </w:rPr>
        <w:t xml:space="preserve">– </w:t>
      </w:r>
      <w:r w:rsidRPr="00E8235D">
        <w:rPr>
          <w:rtl/>
        </w:rPr>
        <w:t>לא שמעתי ממנו מלה וחצי מלה נגד הריסת המסגד בסרפנד ליד פורידיס.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נכון. תשאל את חבר הכנסת דהאמשה.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רציתי</w:t>
      </w:r>
      <w:r w:rsidR="00D90493">
        <w:rPr>
          <w:rtl/>
        </w:rPr>
        <w:t xml:space="preserve"> </w:t>
      </w:r>
      <w:r w:rsidRPr="00E8235D">
        <w:rPr>
          <w:rtl/>
        </w:rPr>
        <w:t>לשמוע</w:t>
      </w:r>
      <w:r w:rsidR="00D90493">
        <w:rPr>
          <w:rtl/>
        </w:rPr>
        <w:t xml:space="preserve"> </w:t>
      </w:r>
      <w:r w:rsidRPr="00E8235D">
        <w:rPr>
          <w:rtl/>
        </w:rPr>
        <w:t>ולראות</w:t>
      </w:r>
      <w:r w:rsidR="00D90493">
        <w:rPr>
          <w:rtl/>
        </w:rPr>
        <w:t xml:space="preserve"> </w:t>
      </w:r>
      <w:r w:rsidRPr="00E8235D">
        <w:rPr>
          <w:rtl/>
        </w:rPr>
        <w:t>גילוי</w:t>
      </w:r>
      <w:r w:rsidR="00D90493">
        <w:rPr>
          <w:rtl/>
        </w:rPr>
        <w:t xml:space="preserve"> </w:t>
      </w:r>
      <w:r w:rsidRPr="00E8235D">
        <w:rPr>
          <w:rtl/>
        </w:rPr>
        <w:t>דעת, הודעה לעיתונות של סיעת יהדות התורה</w:t>
      </w:r>
      <w:r w:rsidR="00D90493">
        <w:rPr>
          <w:rtl/>
        </w:rPr>
        <w:t xml:space="preserve"> </w:t>
      </w:r>
      <w:r w:rsidRPr="00E8235D">
        <w:rPr>
          <w:rtl/>
        </w:rPr>
        <w:t>וסיעת ש"ס, שכביכול הן סיעות דתיות בבית הזה,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זה כביכול?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תמכנו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פעם אחת בנושאים דתיים שהעליתם, אבל לא ראינו אתכם מגינים</w:t>
      </w:r>
      <w:r w:rsidR="00D90493">
        <w:rPr>
          <w:rtl/>
        </w:rPr>
        <w:t xml:space="preserve"> </w:t>
      </w:r>
      <w:r w:rsidRPr="00E8235D">
        <w:rPr>
          <w:rtl/>
        </w:rPr>
        <w:t>על הזכויות הדתיות של הצד השני. לא שמענו מכם תביעה לבנות את המסגד מחדש.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כנעאן, אתה צריך לסיים. משפט אחד ולסיים.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פרוש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ויתורים. אני לא יודע אילו ויתורים. אילו ויתורים ויתר</w:t>
      </w:r>
      <w:r w:rsidR="00D90493">
        <w:rPr>
          <w:rtl/>
        </w:rPr>
        <w:t xml:space="preserve"> </w:t>
      </w:r>
      <w:r w:rsidRPr="00E8235D">
        <w:rPr>
          <w:rtl/>
        </w:rPr>
        <w:t>ברק?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סתם</w:t>
      </w:r>
      <w:r w:rsidR="00D90493">
        <w:rPr>
          <w:rtl/>
        </w:rPr>
        <w:t xml:space="preserve"> </w:t>
      </w:r>
      <w:r w:rsidRPr="00E8235D">
        <w:rPr>
          <w:rtl/>
        </w:rPr>
        <w:t>תירוצים. אהוד ברק לא ויתר על שום דבר בניגוד אפילו למצע של</w:t>
      </w:r>
      <w:r w:rsidR="00D90493">
        <w:rPr>
          <w:rtl/>
        </w:rPr>
        <w:t xml:space="preserve"> </w:t>
      </w:r>
      <w:r w:rsidRPr="00E8235D">
        <w:rPr>
          <w:rtl/>
        </w:rPr>
        <w:t>מפלגתו. הוא לא הלך לקראת הצד הפלסטיני במשא</w:t>
      </w:r>
      <w:r w:rsidR="00D90493">
        <w:rPr>
          <w:rtl/>
        </w:rPr>
        <w:t>-</w:t>
      </w:r>
      <w:r w:rsidRPr="00E8235D">
        <w:rPr>
          <w:rtl/>
        </w:rPr>
        <w:t>ומתן בקמפ</w:t>
      </w:r>
      <w:r w:rsidR="00D90493">
        <w:rPr>
          <w:rtl/>
        </w:rPr>
        <w:t>-</w:t>
      </w:r>
      <w:r w:rsidRPr="00E8235D">
        <w:rPr>
          <w:rtl/>
        </w:rPr>
        <w:t>דייוויד.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כנעאן,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זמן וצריך לסיים. תמיד אני צריכה להתווכח אתך. משפט</w:t>
      </w:r>
      <w:r w:rsidR="00D90493">
        <w:rPr>
          <w:rtl/>
        </w:rPr>
        <w:t xml:space="preserve"> </w:t>
      </w:r>
      <w:r w:rsidRPr="00E8235D">
        <w:rPr>
          <w:rtl/>
        </w:rPr>
        <w:t>אחרון וזהו.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הכנסת, מי שרוצה אכן שלום באזור הזה, עליו להסתכל קדימה ולדעת עם</w:t>
      </w:r>
      <w:r w:rsidR="00D90493">
        <w:rPr>
          <w:rtl/>
        </w:rPr>
        <w:t xml:space="preserve"> </w:t>
      </w:r>
      <w:r w:rsidRPr="00E8235D">
        <w:rPr>
          <w:rtl/>
        </w:rPr>
        <w:t>מי הוא צריך לעשות שלום ומה זכויותיו של הצד השני בארץ הזאת.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יעקב ליצמן.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 אחריו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דוד 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בנושא חוק זכויות הנכים, אנחנו יודעים למשל</w:t>
      </w:r>
      <w:r w:rsidR="00D90493">
        <w:rPr>
          <w:rtl/>
        </w:rPr>
        <w:t xml:space="preserve"> </w:t>
      </w:r>
      <w:r w:rsidRPr="00E8235D">
        <w:rPr>
          <w:rtl/>
        </w:rPr>
        <w:t>שיש בעיה במשרד החינוך לגבי הסעות לבתי</w:t>
      </w:r>
      <w:r w:rsidR="00D90493">
        <w:rPr>
          <w:rtl/>
        </w:rPr>
        <w:t>-</w:t>
      </w:r>
      <w:r w:rsidRPr="00E8235D">
        <w:rPr>
          <w:rtl/>
        </w:rPr>
        <w:t>ספר חרדיים. משרד החינוך אינו מתקצב הסעות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ילדים</w:t>
      </w:r>
      <w:r w:rsidR="00D90493">
        <w:rPr>
          <w:rtl/>
        </w:rPr>
        <w:t xml:space="preserve"> </w:t>
      </w:r>
      <w:r w:rsidRPr="00E8235D">
        <w:rPr>
          <w:rtl/>
        </w:rPr>
        <w:t>אוטיסטים.</w:t>
      </w:r>
      <w:r w:rsidR="00D90493">
        <w:rPr>
          <w:rtl/>
        </w:rPr>
        <w:t xml:space="preserve"> </w:t>
      </w:r>
      <w:r w:rsidRPr="00E8235D">
        <w:rPr>
          <w:rtl/>
        </w:rPr>
        <w:t>הרשויות מתעלמות מזה. אם מעגנים את כל זכויות הנכים בחוק,</w:t>
      </w:r>
      <w:r w:rsidR="00D90493">
        <w:rPr>
          <w:rtl/>
        </w:rPr>
        <w:t xml:space="preserve"> </w:t>
      </w:r>
      <w:r w:rsidRPr="00E8235D">
        <w:rPr>
          <w:rtl/>
        </w:rPr>
        <w:t>הגיע הזמן לחשוב גם על הסעות לבתי</w:t>
      </w:r>
      <w:r w:rsidR="00D90493">
        <w:rPr>
          <w:rtl/>
        </w:rPr>
        <w:t>-</w:t>
      </w:r>
      <w:r w:rsidRPr="00E8235D">
        <w:rPr>
          <w:rtl/>
        </w:rPr>
        <w:t>הספר.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 מתעלמות מהחובה לדאוג לילדים נכים ואוטיסטים מכל המגזרים.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>-</w:t>
      </w:r>
      <w:r w:rsidRPr="00E8235D">
        <w:rPr>
          <w:rtl/>
        </w:rPr>
        <w:t>מה,</w:t>
      </w:r>
      <w:r w:rsidR="00D90493">
        <w:rPr>
          <w:rtl/>
        </w:rPr>
        <w:t xml:space="preserve"> </w:t>
      </w:r>
      <w:r w:rsidRPr="00E8235D">
        <w:rPr>
          <w:rtl/>
        </w:rPr>
        <w:t>כשמגיע נושא התשלום בעבור הסעות לבתי</w:t>
      </w:r>
      <w:r w:rsidR="00D90493">
        <w:rPr>
          <w:rtl/>
        </w:rPr>
        <w:t>-</w:t>
      </w:r>
      <w:r w:rsidRPr="00E8235D">
        <w:rPr>
          <w:rtl/>
        </w:rPr>
        <w:t>הספר, לפעמים אין בתי</w:t>
      </w:r>
      <w:r w:rsidR="00D90493">
        <w:rPr>
          <w:rtl/>
        </w:rPr>
        <w:t>-</w:t>
      </w:r>
      <w:r w:rsidRPr="00E8235D">
        <w:rPr>
          <w:rtl/>
        </w:rPr>
        <w:t>ספר למפגרים</w:t>
      </w:r>
      <w:r w:rsidR="00D90493">
        <w:rPr>
          <w:rtl/>
        </w:rPr>
        <w:t xml:space="preserve"> </w:t>
      </w:r>
      <w:r w:rsidRPr="00E8235D">
        <w:rPr>
          <w:rtl/>
        </w:rPr>
        <w:t>באותה</w:t>
      </w:r>
      <w:r w:rsidR="00D90493">
        <w:rPr>
          <w:rtl/>
        </w:rPr>
        <w:t xml:space="preserve"> </w:t>
      </w:r>
      <w:r w:rsidRPr="00E8235D">
        <w:rPr>
          <w:rtl/>
        </w:rPr>
        <w:t>עיר,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מתעלמות מזה.</w:t>
      </w:r>
      <w:r w:rsidR="00D90493">
        <w:rPr>
          <w:rtl/>
        </w:rPr>
        <w:t xml:space="preserve"> </w:t>
      </w:r>
      <w:r w:rsidRPr="00E8235D">
        <w:rPr>
          <w:rtl/>
        </w:rPr>
        <w:t>ואפילו כשהן מקבלות כסף ממשרד החינוך, הן לא</w:t>
      </w:r>
      <w:r w:rsidR="00D90493">
        <w:rPr>
          <w:rtl/>
        </w:rPr>
        <w:t xml:space="preserve"> </w:t>
      </w:r>
      <w:r w:rsidRPr="00E8235D">
        <w:rPr>
          <w:rtl/>
        </w:rPr>
        <w:t>מעבירות אותו למוסדות.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חושב, שבתוך החוק, הכרה גם בזכויות של הנכים </w:t>
      </w:r>
      <w:r w:rsidR="00D90493">
        <w:rPr>
          <w:rtl/>
        </w:rPr>
        <w:t>–</w:t>
      </w:r>
      <w:r w:rsidRPr="00E8235D">
        <w:rPr>
          <w:rtl/>
        </w:rPr>
        <w:t xml:space="preserve"> צריך לעגן גם את כל</w:t>
      </w:r>
      <w:r w:rsidR="00D90493">
        <w:rPr>
          <w:rtl/>
        </w:rPr>
        <w:t xml:space="preserve"> </w:t>
      </w:r>
      <w:r w:rsidRPr="00E8235D">
        <w:rPr>
          <w:rtl/>
        </w:rPr>
        <w:t>הנושאים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המגזרים. אני רוצה לקוות, ואני פונה בזאת ליושב</w:t>
      </w:r>
      <w:r w:rsidR="00D90493">
        <w:rPr>
          <w:rtl/>
        </w:rPr>
        <w:t>-</w:t>
      </w:r>
      <w:r w:rsidRPr="00E8235D">
        <w:rPr>
          <w:rtl/>
        </w:rPr>
        <w:t>ראש 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מר טל, ואני בטוח שהוא יערוך דיון באחת הישיבות, אני אבקש את זה </w:t>
      </w:r>
      <w:r w:rsidR="00D90493">
        <w:rPr>
          <w:rtl/>
        </w:rPr>
        <w:t>–</w:t>
      </w:r>
      <w:r w:rsidRPr="00E8235D">
        <w:rPr>
          <w:rtl/>
        </w:rPr>
        <w:t xml:space="preserve"> הסעות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ילדים מפגרים ואוטיסטים, כאשר אין בעיר שלהם בתי</w:t>
      </w:r>
      <w:r w:rsidR="00D90493">
        <w:rPr>
          <w:rtl/>
        </w:rPr>
        <w:t>-</w:t>
      </w:r>
      <w:r w:rsidRPr="00E8235D">
        <w:rPr>
          <w:rtl/>
        </w:rPr>
        <w:t>ספר, והרשויות מתעלמות פשוט,</w:t>
      </w:r>
      <w:r w:rsidR="00D90493">
        <w:rPr>
          <w:rtl/>
        </w:rPr>
        <w:t xml:space="preserve"> </w:t>
      </w:r>
      <w:r w:rsidRPr="00E8235D">
        <w:rPr>
          <w:rtl/>
        </w:rPr>
        <w:t>ולא רוצות להעביר את הכסף למוסדות הנוגעים בדבר, בעיקר כשמדובר על מוסדות פטור או</w:t>
      </w:r>
      <w:r w:rsidR="00D90493">
        <w:rPr>
          <w:rtl/>
        </w:rPr>
        <w:t xml:space="preserve"> </w:t>
      </w:r>
      <w:r w:rsidRPr="00E8235D">
        <w:rPr>
          <w:rtl/>
        </w:rPr>
        <w:t>מוסדות החינוך העצמאי ו"מעיין החינוך התורני".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52" w:name="_Toc449874304"/>
      <w:r w:rsidRPr="00D90493">
        <w:rPr>
          <w:rtl/>
        </w:rPr>
        <w:t>הודעת היושבת</w:t>
      </w:r>
      <w:r>
        <w:rPr>
          <w:rtl/>
        </w:rPr>
        <w:t>-</w:t>
      </w:r>
      <w:r w:rsidRPr="00D90493">
        <w:rPr>
          <w:rtl/>
        </w:rPr>
        <w:t>ראש</w:t>
      </w:r>
      <w:bookmarkEnd w:id="5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מתכבדת</w:t>
      </w:r>
      <w:r w:rsidR="00D90493">
        <w:rPr>
          <w:rtl/>
        </w:rPr>
        <w:t xml:space="preserve"> </w:t>
      </w:r>
      <w:r w:rsidRPr="00E8235D">
        <w:rPr>
          <w:rtl/>
        </w:rPr>
        <w:t>להודיעכם,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ועדת החוקה, חוק ומשפט של הכנסת</w:t>
      </w:r>
      <w:r w:rsidR="00D90493">
        <w:rPr>
          <w:rtl/>
        </w:rPr>
        <w:t xml:space="preserve"> </w:t>
      </w:r>
      <w:r w:rsidRPr="00E8235D">
        <w:rPr>
          <w:rtl/>
        </w:rPr>
        <w:t>החליטה</w:t>
      </w:r>
      <w:r w:rsidR="00D90493">
        <w:rPr>
          <w:rtl/>
        </w:rPr>
        <w:t xml:space="preserve"> </w:t>
      </w:r>
      <w:r w:rsidRPr="00E8235D">
        <w:rPr>
          <w:rtl/>
        </w:rPr>
        <w:t>בישיבתה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לחדש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דיוניה בהצעת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סעיף 124 לתקנון הכנסת. תודה.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53" w:name="_Toc449874305"/>
      <w:r w:rsidRPr="00D90493">
        <w:rPr>
          <w:rtl/>
        </w:rPr>
        <w:t>הצעת חוק הביטוח הלאומי (תיקון מס' 40) (העלאת שיעור הקצבה לנכה), התש"ס</w:t>
      </w:r>
      <w:r>
        <w:rPr>
          <w:rtl/>
        </w:rPr>
        <w:t>–</w:t>
      </w:r>
      <w:r w:rsidRPr="00D90493">
        <w:rPr>
          <w:rtl/>
        </w:rPr>
        <w:t>2000;</w:t>
      </w:r>
      <w:bookmarkEnd w:id="53"/>
    </w:p>
    <w:p w:rsidR="00D90493" w:rsidRDefault="00D90493" w:rsidP="00D90493">
      <w:pPr>
        <w:pStyle w:val="1"/>
        <w:rPr>
          <w:rtl/>
        </w:rPr>
      </w:pPr>
      <w:bookmarkStart w:id="54" w:name="_Toc449874306"/>
      <w:r w:rsidRPr="00D90493">
        <w:rPr>
          <w:rtl/>
        </w:rPr>
        <w:t>הצעת חוק הנכים (זכויות שונות),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54"/>
    </w:p>
    <w:p w:rsidR="00D90493" w:rsidRPr="00D90493" w:rsidRDefault="00D90493" w:rsidP="00D90493">
      <w:pPr>
        <w:pStyle w:val="1"/>
        <w:rPr>
          <w:rtl/>
        </w:rPr>
      </w:pPr>
      <w:bookmarkStart w:id="55" w:name="_Toc449874307"/>
      <w:r w:rsidRPr="00D90493">
        <w:rPr>
          <w:rtl/>
        </w:rPr>
        <w:t>(קריאה ראשונה)</w:t>
      </w:r>
      <w:bookmarkEnd w:id="5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דוד אזולאי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דוד טל,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 היושבת בראש, עמיתי חברי הכנסת, הניסיון של שר האוצר להיטיב עם השכבות</w:t>
      </w:r>
      <w:r w:rsidR="00D90493">
        <w:rPr>
          <w:rtl/>
        </w:rPr>
        <w:t xml:space="preserve"> </w:t>
      </w:r>
      <w:r w:rsidRPr="00E8235D">
        <w:rPr>
          <w:rtl/>
        </w:rPr>
        <w:t>החזקות</w:t>
      </w:r>
      <w:r w:rsidR="00D90493">
        <w:rPr>
          <w:rtl/>
        </w:rPr>
        <w:t xml:space="preserve"> </w:t>
      </w:r>
      <w:r w:rsidRPr="00E8235D">
        <w:rPr>
          <w:rtl/>
        </w:rPr>
        <w:t>במדינת ישראל ולהכות את החלשים מעורר סלידה. פעם אחר פעם אנחנו כאן, 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מעלים</w:t>
      </w:r>
      <w:r w:rsidR="00D90493">
        <w:rPr>
          <w:rtl/>
        </w:rPr>
        <w:t xml:space="preserve"> </w:t>
      </w:r>
      <w:r w:rsidRPr="00E8235D">
        <w:rPr>
          <w:rtl/>
        </w:rPr>
        <w:t>נושאים</w:t>
      </w:r>
      <w:r w:rsidR="00D90493">
        <w:rPr>
          <w:rtl/>
        </w:rPr>
        <w:t xml:space="preserve"> </w:t>
      </w:r>
      <w:r w:rsidRPr="00E8235D">
        <w:rPr>
          <w:rtl/>
        </w:rPr>
        <w:t>חברתיים, הצעות חוק חברתיות, וכאילו אנחנו עושים איזה פשע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ממלאים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תפקידנו כראוי, על</w:t>
      </w:r>
      <w:r w:rsidR="00D90493">
        <w:rPr>
          <w:rtl/>
        </w:rPr>
        <w:t>-</w:t>
      </w:r>
      <w:r w:rsidRPr="00E8235D">
        <w:rPr>
          <w:rtl/>
        </w:rPr>
        <w:t>פי מה שהתחייבנו כאן, כשנבחרנו לכנסת.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כזאת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אחרת </w:t>
      </w:r>
      <w:r w:rsidR="00D90493">
        <w:rPr>
          <w:rtl/>
        </w:rPr>
        <w:t>–</w:t>
      </w:r>
      <w:r w:rsidRPr="00E8235D">
        <w:rPr>
          <w:rtl/>
        </w:rPr>
        <w:t xml:space="preserve"> חברתית, מה שאגב הממשלה לא עושה, והשאירה ואקום גדול</w:t>
      </w:r>
      <w:r w:rsidR="00D90493">
        <w:rPr>
          <w:rtl/>
        </w:rPr>
        <w:t xml:space="preserve"> </w:t>
      </w:r>
      <w:r w:rsidRPr="00E8235D">
        <w:rPr>
          <w:rtl/>
        </w:rPr>
        <w:t>וענק, ואנחנו באים למלא את הוואקום הזה, בעיני שר האוצר זה לצנינים.</w:t>
      </w:r>
      <w:r w:rsidR="00D90493">
        <w:rPr>
          <w:rtl/>
        </w:rPr>
        <w:t xml:space="preserve"> </w:t>
      </w:r>
      <w:r w:rsidRPr="00E8235D">
        <w:rPr>
          <w:rtl/>
        </w:rPr>
        <w:t>זה לא מסתדר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שפתאום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הריבון ולא אנשי אגף תקציבים, קובעים את 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הלאומי,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קובעים</w:t>
      </w:r>
      <w:r w:rsidR="00D90493">
        <w:rPr>
          <w:rtl/>
        </w:rPr>
        <w:t xml:space="preserve"> </w:t>
      </w:r>
      <w:r w:rsidRPr="00E8235D">
        <w:rPr>
          <w:rtl/>
        </w:rPr>
        <w:t>את סדר העדיפויות הלאומי. הגיע הזמן ששר האוצר יבין את הדבר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חושב, שבימים הללו, גברתי היושבת</w:t>
      </w:r>
      <w:r w:rsidR="00D90493">
        <w:rPr>
          <w:rtl/>
        </w:rPr>
        <w:t>-</w:t>
      </w:r>
      <w:r w:rsidRPr="00E8235D">
        <w:rPr>
          <w:rtl/>
        </w:rPr>
        <w:t>ראש, בימים הללו, כאשר ראש הממשלה הולך</w:t>
      </w:r>
      <w:r w:rsidR="00D90493">
        <w:rPr>
          <w:rtl/>
        </w:rPr>
        <w:t xml:space="preserve"> </w:t>
      </w:r>
      <w:r w:rsidRPr="00E8235D">
        <w:rPr>
          <w:rtl/>
        </w:rPr>
        <w:t>לשדרג</w:t>
      </w:r>
      <w:r w:rsidR="00D90493">
        <w:rPr>
          <w:rtl/>
        </w:rPr>
        <w:t xml:space="preserve"> </w:t>
      </w:r>
      <w:r w:rsidRPr="00E8235D">
        <w:rPr>
          <w:rtl/>
        </w:rPr>
        <w:t>את יוסי שריד כנראה לשר חוץ, אולי הגיע הזמן שישדרג גם את שר האוצר לתפקיד</w:t>
      </w:r>
      <w:r w:rsidR="00D90493">
        <w:rPr>
          <w:rtl/>
        </w:rPr>
        <w:t xml:space="preserve"> </w:t>
      </w:r>
      <w:r w:rsidRPr="00E8235D">
        <w:rPr>
          <w:rtl/>
        </w:rPr>
        <w:t>בכיר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כל כך להיות רגיש לציבור, לא צריך להיות ער לרחשי לב</w:t>
      </w:r>
      <w:r w:rsidR="00D90493">
        <w:rPr>
          <w:rtl/>
        </w:rPr>
        <w:t xml:space="preserve"> </w:t>
      </w:r>
      <w:r w:rsidRPr="00E8235D">
        <w:rPr>
          <w:rtl/>
        </w:rPr>
        <w:t>הציבור.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עם זה בעיה. בייגה בחור טוב, אדם טוב, אבל יש לי הרושם שפקידי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מושכים</w:t>
      </w:r>
      <w:r w:rsidR="00D90493">
        <w:rPr>
          <w:rtl/>
        </w:rPr>
        <w:t xml:space="preserve"> </w:t>
      </w:r>
      <w:r w:rsidRPr="00E8235D">
        <w:rPr>
          <w:rtl/>
        </w:rPr>
        <w:t>אותו באף ומשסים אותו כלפי חברי הכנסת. אני סבור שהגיע הזמן לעשות</w:t>
      </w:r>
      <w:r w:rsidR="00D90493">
        <w:rPr>
          <w:rtl/>
        </w:rPr>
        <w:t xml:space="preserve"> </w:t>
      </w:r>
      <w:r w:rsidRPr="00E8235D">
        <w:rPr>
          <w:rtl/>
        </w:rPr>
        <w:t>סוף לדבר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 xml:space="preserve"> </w:t>
      </w:r>
      <w:r w:rsidRPr="00E8235D">
        <w:rPr>
          <w:rtl/>
        </w:rPr>
        <w:t>בראש,</w:t>
      </w:r>
      <w:r w:rsidR="00D90493">
        <w:rPr>
          <w:rtl/>
        </w:rPr>
        <w:t xml:space="preserve"> </w:t>
      </w:r>
      <w:r w:rsidRPr="00E8235D">
        <w:rPr>
          <w:rtl/>
        </w:rPr>
        <w:t>בעוד שר האוצר מזיל דמעות תנין כאשר הוא מדבר על כספי</w:t>
      </w:r>
      <w:r w:rsidR="00D90493">
        <w:rPr>
          <w:rtl/>
        </w:rPr>
        <w:t xml:space="preserve"> </w:t>
      </w:r>
      <w:r w:rsidRPr="00E8235D">
        <w:rPr>
          <w:rtl/>
        </w:rPr>
        <w:t>הציבור</w:t>
      </w:r>
      <w:r w:rsidR="00D90493">
        <w:rPr>
          <w:rtl/>
        </w:rPr>
        <w:t xml:space="preserve"> </w:t>
      </w:r>
      <w:r w:rsidRPr="00E8235D">
        <w:rPr>
          <w:rtl/>
        </w:rPr>
        <w:t>שחוק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ילדים, למשל, הולך לגזול, רחמנא ליצלן, 480 מיליון</w:t>
      </w:r>
      <w:r w:rsidR="00D90493">
        <w:rPr>
          <w:rtl/>
        </w:rPr>
        <w:t xml:space="preserve"> </w:t>
      </w:r>
      <w:r w:rsidRPr="00E8235D">
        <w:rPr>
          <w:rtl/>
        </w:rPr>
        <w:t>שקל,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שוכח שהוא בעצם מוציא מאות מיליונים ומיליארדי שקלים על כל מיני חוקים</w:t>
      </w:r>
      <w:r w:rsidR="00D90493">
        <w:rPr>
          <w:rtl/>
        </w:rPr>
        <w:t xml:space="preserve"> </w:t>
      </w:r>
      <w:r w:rsidRPr="00E8235D">
        <w:rPr>
          <w:rtl/>
        </w:rPr>
        <w:t>אחרים.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מביא </w:t>
      </w:r>
      <w:r w:rsidR="00D90493">
        <w:rPr>
          <w:rtl/>
        </w:rPr>
        <w:t>–</w:t>
      </w:r>
      <w:r w:rsidRPr="00E8235D">
        <w:rPr>
          <w:rtl/>
        </w:rPr>
        <w:t xml:space="preserve"> מותר להוציא מיליארדים, זה בסדר. חוק שמעלה חבר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– </w:t>
      </w:r>
      <w:r w:rsidRPr="00E8235D">
        <w:rPr>
          <w:rtl/>
        </w:rPr>
        <w:t>לא?</w:t>
      </w:r>
      <w:r w:rsidR="00D90493">
        <w:rPr>
          <w:rtl/>
        </w:rPr>
        <w:t xml:space="preserve"> </w:t>
      </w:r>
      <w:r w:rsidRPr="00E8235D">
        <w:rPr>
          <w:rtl/>
        </w:rPr>
        <w:t>מדוע? איזו בושה זו? ובמה מדובר? ילד שמגיע לעולם אשם שהוא יצא</w:t>
      </w:r>
      <w:r w:rsidR="00D90493">
        <w:rPr>
          <w:rtl/>
        </w:rPr>
        <w:t xml:space="preserve"> </w:t>
      </w:r>
      <w:r w:rsidRPr="00E8235D">
        <w:rPr>
          <w:rtl/>
        </w:rPr>
        <w:t>לאוויר</w:t>
      </w:r>
      <w:r w:rsidR="00D90493">
        <w:rPr>
          <w:rtl/>
        </w:rPr>
        <w:t xml:space="preserve"> </w:t>
      </w:r>
      <w:r w:rsidRPr="00E8235D">
        <w:rPr>
          <w:rtl/>
        </w:rPr>
        <w:t>העולם?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תלוי בו? לו זה היה תלוי בו, אולי הוא היה בוחר לו את המשפחה</w:t>
      </w:r>
      <w:r w:rsidR="00D90493">
        <w:rPr>
          <w:rtl/>
        </w:rPr>
        <w:t xml:space="preserve"> </w:t>
      </w:r>
      <w:r w:rsidRPr="00E8235D">
        <w:rPr>
          <w:rtl/>
        </w:rPr>
        <w:t>העשירה.</w:t>
      </w:r>
      <w:r w:rsidR="00D90493">
        <w:rPr>
          <w:rtl/>
        </w:rPr>
        <w:t xml:space="preserve"> </w:t>
      </w:r>
      <w:r w:rsidRPr="00E8235D">
        <w:rPr>
          <w:rtl/>
        </w:rPr>
        <w:t>עשירה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יוצא לעולם. לא עשירה </w:t>
      </w:r>
      <w:r w:rsidR="00D90493">
        <w:rPr>
          <w:rtl/>
        </w:rPr>
        <w:t>–</w:t>
      </w:r>
      <w:r w:rsidRPr="00E8235D">
        <w:rPr>
          <w:rtl/>
        </w:rPr>
        <w:t xml:space="preserve"> לא יוצא לעולם. זה לא תלוי בו. ואז הוא</w:t>
      </w:r>
      <w:r w:rsidR="00D90493">
        <w:rPr>
          <w:rtl/>
        </w:rPr>
        <w:t xml:space="preserve">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למנוע</w:t>
      </w:r>
      <w:r w:rsidR="00D90493">
        <w:rPr>
          <w:rtl/>
        </w:rPr>
        <w:t xml:space="preserve"> </w:t>
      </w:r>
      <w:r w:rsidRPr="00E8235D">
        <w:rPr>
          <w:rtl/>
        </w:rPr>
        <w:t>את זה? אבל הוא לא מונע מהרבה סקטורים אחרים, ולא אזכיר אותם פה.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אזכיר</w:t>
      </w:r>
      <w:r w:rsidR="00D90493">
        <w:rPr>
          <w:rtl/>
        </w:rPr>
        <w:t xml:space="preserve"> – </w:t>
      </w:r>
      <w:r w:rsidRPr="00E8235D">
        <w:rPr>
          <w:rtl/>
        </w:rPr>
        <w:t>580</w:t>
      </w:r>
      <w:r w:rsidR="00D90493">
        <w:rPr>
          <w:rtl/>
        </w:rPr>
        <w:t xml:space="preserve"> </w:t>
      </w:r>
      <w:r w:rsidRPr="00E8235D">
        <w:rPr>
          <w:rtl/>
        </w:rPr>
        <w:t>לגוף כזה, מיליון, מיליון שקלים. 2.4 מיליארדים לביטול מסים כאלה.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עשרות</w:t>
      </w:r>
      <w:r w:rsidR="00D90493">
        <w:rPr>
          <w:rtl/>
        </w:rPr>
        <w:t xml:space="preserve"> </w:t>
      </w:r>
      <w:r w:rsidRPr="00E8235D">
        <w:rPr>
          <w:rtl/>
        </w:rPr>
        <w:t>מיליונים לחקלאים, עוד עשרות מיליונים לסידורים כאלה ואחרים. מיליוני</w:t>
      </w:r>
      <w:r w:rsidR="00D90493">
        <w:rPr>
          <w:rtl/>
        </w:rPr>
        <w:t xml:space="preserve"> </w:t>
      </w:r>
      <w:r w:rsidRPr="00E8235D">
        <w:rPr>
          <w:rtl/>
        </w:rPr>
        <w:t>שקלים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ליחצן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הרפורמה</w:t>
      </w:r>
      <w:r w:rsidR="00D90493">
        <w:rPr>
          <w:rtl/>
        </w:rPr>
        <w:t xml:space="preserve"> </w:t>
      </w:r>
      <w:r w:rsidRPr="00E8235D">
        <w:rPr>
          <w:rtl/>
        </w:rPr>
        <w:t>במס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>-</w:t>
      </w:r>
      <w:r w:rsidRPr="00E8235D">
        <w:rPr>
          <w:rtl/>
        </w:rPr>
        <w:t>בסט. לזה יש כסף, ליחצנות, לפרסומות?</w:t>
      </w:r>
      <w:r w:rsidR="00D90493">
        <w:rPr>
          <w:rtl/>
        </w:rPr>
        <w:t xml:space="preserve"> </w:t>
      </w:r>
      <w:r w:rsidRPr="00E8235D">
        <w:rPr>
          <w:rtl/>
        </w:rPr>
        <w:t>לרפורמה נכה שאין לה מקום כאן?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 xml:space="preserve"> </w:t>
      </w:r>
      <w:r w:rsidRPr="00E8235D">
        <w:rPr>
          <w:rtl/>
        </w:rPr>
        <w:t>בראש, אני חושב שאין בושה גדולה מכך, ואני פשוט בוש לראות את</w:t>
      </w:r>
      <w:r w:rsidR="00D90493">
        <w:rPr>
          <w:rtl/>
        </w:rPr>
        <w:t xml:space="preserve"> </w:t>
      </w:r>
      <w:r w:rsidRPr="00E8235D">
        <w:rPr>
          <w:rtl/>
        </w:rPr>
        <w:t>חברי ממפלגת העבודה.</w:t>
      </w:r>
      <w:r w:rsidR="00D90493">
        <w:rPr>
          <w:rtl/>
        </w:rPr>
        <w:t xml:space="preserve"> </w:t>
      </w:r>
      <w:r w:rsidRPr="00E8235D">
        <w:rPr>
          <w:rtl/>
        </w:rPr>
        <w:t>זו מפלגה בלי עבודה, מפלגה בלי ערכים, מפלגה שנטולה כל ערך,</w:t>
      </w:r>
      <w:r w:rsidR="00D90493">
        <w:rPr>
          <w:rtl/>
        </w:rPr>
        <w:t xml:space="preserve"> </w:t>
      </w:r>
      <w:r w:rsidRPr="00E8235D">
        <w:rPr>
          <w:rtl/>
        </w:rPr>
        <w:t>אפילו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אידיאולוגיה בזמן האחרון.</w:t>
      </w:r>
      <w:r w:rsidR="00D90493">
        <w:rPr>
          <w:rtl/>
        </w:rPr>
        <w:t xml:space="preserve"> </w:t>
      </w:r>
      <w:r w:rsidRPr="00E8235D">
        <w:rPr>
          <w:rtl/>
        </w:rPr>
        <w:t>אני לא יודע לאן נעלם הסוציאליזם שלהם.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הערכים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שהיו להם פעם </w:t>
      </w:r>
      <w:r w:rsidR="00D90493">
        <w:rPr>
          <w:rtl/>
        </w:rPr>
        <w:t>–</w:t>
      </w:r>
      <w:r w:rsidRPr="00E8235D">
        <w:rPr>
          <w:rtl/>
        </w:rPr>
        <w:t xml:space="preserve"> גם אלה הלכו ונעלמו, והיום הם בעצם מוכנים להילחם בכל דבר</w:t>
      </w:r>
      <w:r w:rsidR="00D90493">
        <w:rPr>
          <w:rtl/>
        </w:rPr>
        <w:t xml:space="preserve"> </w:t>
      </w:r>
      <w:r w:rsidRPr="00E8235D">
        <w:rPr>
          <w:rtl/>
        </w:rPr>
        <w:t>שיכול לצמצם פערים בחברה.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 על כן, גברתי, אני סבור, גם על</w:t>
      </w:r>
      <w:r w:rsidR="00D90493">
        <w:rPr>
          <w:rtl/>
        </w:rPr>
        <w:t>-</w:t>
      </w:r>
      <w:r w:rsidRPr="00E8235D">
        <w:rPr>
          <w:rtl/>
        </w:rPr>
        <w:t>פי הדברים שאמרתי</w:t>
      </w:r>
      <w:r w:rsidR="00D90493">
        <w:rPr>
          <w:rtl/>
        </w:rPr>
        <w:t xml:space="preserve"> </w:t>
      </w:r>
      <w:r w:rsidRPr="00E8235D">
        <w:rPr>
          <w:rtl/>
        </w:rPr>
        <w:t>וגם על</w:t>
      </w:r>
      <w:r w:rsidR="00D90493">
        <w:rPr>
          <w:rtl/>
        </w:rPr>
        <w:t>-</w:t>
      </w:r>
      <w:r w:rsidRPr="00E8235D">
        <w:rPr>
          <w:rtl/>
        </w:rPr>
        <w:t>פי הנושא שעומד</w:t>
      </w:r>
      <w:r w:rsidR="00D90493">
        <w:rPr>
          <w:rtl/>
        </w:rPr>
        <w:t xml:space="preserve"> </w:t>
      </w:r>
      <w:r w:rsidRPr="00E8235D">
        <w:rPr>
          <w:rtl/>
        </w:rPr>
        <w:t>על סדר</w:t>
      </w:r>
      <w:r w:rsidR="00D90493">
        <w:rPr>
          <w:rtl/>
        </w:rPr>
        <w:t>-</w:t>
      </w:r>
      <w:r w:rsidRPr="00E8235D">
        <w:rPr>
          <w:rtl/>
        </w:rPr>
        <w:t>היום, נכון יהיה לתמוך בהצעתו של חבר הכנסת סילבן שלום, ואני ער לבקשתה של</w:t>
      </w:r>
      <w:r w:rsidR="00D90493">
        <w:rPr>
          <w:rtl/>
        </w:rPr>
        <w:t xml:space="preserve"> </w:t>
      </w:r>
      <w:r w:rsidRPr="00E8235D">
        <w:rPr>
          <w:rtl/>
        </w:rPr>
        <w:t>עמיתתי,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תמר</w:t>
      </w:r>
      <w:r w:rsidR="00D90493">
        <w:rPr>
          <w:rtl/>
        </w:rPr>
        <w:t xml:space="preserve"> </w:t>
      </w:r>
      <w:r w:rsidRPr="00E8235D">
        <w:rPr>
          <w:rtl/>
        </w:rPr>
        <w:t>גוז'נסקי,</w:t>
      </w:r>
      <w:r w:rsidR="00D90493">
        <w:rPr>
          <w:rtl/>
        </w:rPr>
        <w:t xml:space="preserve"> </w:t>
      </w:r>
      <w:r w:rsidRPr="00E8235D">
        <w:rPr>
          <w:rtl/>
        </w:rPr>
        <w:t>לנושא של נכי הנפש בקהילה, ואנחנו נעשה את</w:t>
      </w:r>
      <w:r w:rsidR="00D90493">
        <w:rPr>
          <w:rtl/>
        </w:rPr>
        <w:t xml:space="preserve"> </w:t>
      </w:r>
      <w:r w:rsidRPr="00E8235D">
        <w:rPr>
          <w:rtl/>
        </w:rPr>
        <w:t>התיקון המתבקש בוועדה.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ד' רבין</w:t>
      </w:r>
      <w:r>
        <w:rPr>
          <w:rtl/>
        </w:rPr>
        <w:t>-</w:t>
      </w:r>
      <w:r w:rsidRPr="00D90493">
        <w:rPr>
          <w:rtl/>
        </w:rPr>
        <w:t>פילוסוף: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אריה גמליאל.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יאיר פרץ. 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יצחק</w:t>
      </w:r>
      <w:r w:rsidR="00D90493">
        <w:rPr>
          <w:rtl/>
        </w:rPr>
        <w:t xml:space="preserve"> </w:t>
      </w:r>
      <w:r w:rsidRPr="00E8235D">
        <w:rPr>
          <w:rtl/>
        </w:rPr>
        <w:t>כהן,</w:t>
      </w:r>
      <w:r w:rsidR="00D90493">
        <w:rPr>
          <w:rtl/>
        </w:rPr>
        <w:t xml:space="preserve"> </w:t>
      </w:r>
      <w:r w:rsidRPr="00E8235D">
        <w:rPr>
          <w:rtl/>
        </w:rPr>
        <w:t>חבר הכנסת עופר חוגי, חבר הכנסת יצחק גאגולה, חבר הכנסת משולם</w:t>
      </w:r>
      <w:r w:rsidR="00D90493">
        <w:rPr>
          <w:rtl/>
        </w:rPr>
        <w:t xml:space="preserve"> </w:t>
      </w:r>
      <w:r w:rsidRPr="00E8235D">
        <w:rPr>
          <w:rtl/>
        </w:rPr>
        <w:t>נהרי,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שלמה בניזרי, חבר הכנסת יצחק סבן, חבר הכנסת נסים זאב. אחריו </w:t>
      </w:r>
      <w:r w:rsidR="00D90493">
        <w:rPr>
          <w:rtl/>
        </w:rPr>
        <w:t xml:space="preserve">– </w:t>
      </w:r>
      <w:r w:rsidRPr="00E8235D">
        <w:rPr>
          <w:rtl/>
        </w:rPr>
        <w:t xml:space="preserve">חבר הכנסת איוב קרא,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שאול יהלום.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היושבת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רוצה קודם כול להתייחס לנושא של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היסוד,</w:t>
      </w:r>
      <w:r w:rsidR="00D90493">
        <w:rPr>
          <w:rtl/>
        </w:rPr>
        <w:t xml:space="preserve"> </w:t>
      </w:r>
      <w:r w:rsidRPr="00E8235D">
        <w:rPr>
          <w:rtl/>
        </w:rPr>
        <w:t>שהיו</w:t>
      </w:r>
      <w:r w:rsidR="00D90493">
        <w:rPr>
          <w:rtl/>
        </w:rPr>
        <w:t xml:space="preserve"> </w:t>
      </w:r>
      <w:r w:rsidRPr="00E8235D">
        <w:rPr>
          <w:rtl/>
        </w:rPr>
        <w:t>ויכוחים גדולים מאוד עליו.</w:t>
      </w:r>
      <w:r w:rsidR="00D90493">
        <w:rPr>
          <w:rtl/>
        </w:rPr>
        <w:t xml:space="preserve"> </w:t>
      </w:r>
      <w:r w:rsidRPr="00E8235D">
        <w:rPr>
          <w:rtl/>
        </w:rPr>
        <w:t>אני חושב שהרבה מאוד חברי כנסת לא</w:t>
      </w:r>
      <w:r w:rsidR="00D90493">
        <w:rPr>
          <w:rtl/>
        </w:rPr>
        <w:t xml:space="preserve"> </w:t>
      </w:r>
      <w:r w:rsidRPr="00E8235D">
        <w:rPr>
          <w:rtl/>
        </w:rPr>
        <w:t>מבינים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מתנגדים.</w:t>
      </w:r>
      <w:r w:rsidR="00D90493">
        <w:rPr>
          <w:rtl/>
        </w:rPr>
        <w:t xml:space="preserve"> </w:t>
      </w:r>
      <w:r w:rsidRPr="00E8235D">
        <w:rPr>
          <w:rtl/>
        </w:rPr>
        <w:t>אני, פעם אחת, באחד הדיונים על אחד מחוקי</w:t>
      </w:r>
      <w:r w:rsidR="00D90493">
        <w:rPr>
          <w:rtl/>
        </w:rPr>
        <w:t>-</w:t>
      </w:r>
      <w:r w:rsidRPr="00E8235D">
        <w:rPr>
          <w:rtl/>
        </w:rPr>
        <w:t>היסוד,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לבני בגין:</w:t>
      </w:r>
      <w:r w:rsidR="00D90493">
        <w:rPr>
          <w:rtl/>
        </w:rPr>
        <w:t xml:space="preserve"> </w:t>
      </w:r>
      <w:r w:rsidRPr="00E8235D">
        <w:rPr>
          <w:rtl/>
        </w:rPr>
        <w:t>מדוע אתה תומך בחוקי</w:t>
      </w:r>
      <w:r w:rsidR="00D90493">
        <w:rPr>
          <w:rtl/>
        </w:rPr>
        <w:t>-</w:t>
      </w:r>
      <w:r w:rsidRPr="00E8235D">
        <w:rPr>
          <w:rtl/>
        </w:rPr>
        <w:t>היסוד, אתה לא מבין שזה אסון ליהדות? הוא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לי: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מה אתה מדבר? זה כתוב בתורתו של ז'בוטינסקי. אמרתי לו: ז'בוטינסקי,</w:t>
      </w:r>
      <w:r w:rsidR="00D90493">
        <w:rPr>
          <w:rtl/>
        </w:rPr>
        <w:t xml:space="preserve"> </w:t>
      </w:r>
      <w:r w:rsidRPr="00E8235D">
        <w:rPr>
          <w:rtl/>
        </w:rPr>
        <w:t xml:space="preserve">טשרניחובסקי </w:t>
      </w:r>
      <w:r w:rsidR="00D90493">
        <w:rPr>
          <w:rtl/>
        </w:rPr>
        <w:t>–</w:t>
      </w:r>
      <w:r w:rsidRPr="00E8235D">
        <w:rPr>
          <w:rtl/>
        </w:rPr>
        <w:t xml:space="preserve"> מה זה משנה? זה אסון ליהדות ולמציאות. זה אסון לתורת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נראים תמימים. הם נראים כאילו אין בהם שום סכנה ליהדות.</w:t>
      </w:r>
      <w:r w:rsidR="00D90493">
        <w:rPr>
          <w:rtl/>
        </w:rPr>
        <w:t xml:space="preserve"> </w:t>
      </w:r>
      <w:r w:rsidRPr="00E8235D">
        <w:rPr>
          <w:rtl/>
        </w:rPr>
        <w:t>עוטפים</w:t>
      </w:r>
      <w:r w:rsidR="00D90493">
        <w:rPr>
          <w:rtl/>
        </w:rPr>
        <w:t xml:space="preserve"> </w:t>
      </w:r>
      <w:r w:rsidRPr="00E8235D">
        <w:rPr>
          <w:rtl/>
        </w:rPr>
        <w:t>אותם במעטפות יפות, במלים יפות, אבל החוקים האלה הם אסון ליהדות.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לי,</w:t>
      </w:r>
      <w:r w:rsidR="00D90493">
        <w:rPr>
          <w:rtl/>
        </w:rPr>
        <w:t xml:space="preserve"> </w:t>
      </w:r>
      <w:r w:rsidRPr="00E8235D">
        <w:rPr>
          <w:rtl/>
        </w:rPr>
        <w:t>אולי,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הניסיון</w:t>
      </w:r>
      <w:r w:rsidR="00D90493">
        <w:rPr>
          <w:rtl/>
        </w:rPr>
        <w:t xml:space="preserve"> </w:t>
      </w:r>
      <w:r w:rsidRPr="00E8235D">
        <w:rPr>
          <w:rtl/>
        </w:rPr>
        <w:t>הגדול</w:t>
      </w:r>
      <w:r w:rsidR="00D90493">
        <w:rPr>
          <w:rtl/>
        </w:rPr>
        <w:t xml:space="preserve"> </w:t>
      </w:r>
      <w:r w:rsidRPr="00E8235D">
        <w:rPr>
          <w:rtl/>
        </w:rPr>
        <w:t>ביותר, אולי יותר מכל חברי הכנסת. עברנו על</w:t>
      </w:r>
      <w:r w:rsidR="00D90493">
        <w:rPr>
          <w:rtl/>
        </w:rPr>
        <w:t xml:space="preserve"> </w:t>
      </w:r>
      <w:r w:rsidRPr="00E8235D">
        <w:rPr>
          <w:rtl/>
        </w:rPr>
        <w:t>בשרנו כאן וראינו את האסון של חוקי</w:t>
      </w:r>
      <w:r w:rsidR="00D90493">
        <w:rPr>
          <w:rtl/>
        </w:rPr>
        <w:t>-</w:t>
      </w:r>
      <w:r w:rsidRPr="00E8235D">
        <w:rPr>
          <w:rtl/>
        </w:rPr>
        <w:t>היסוד, כאשר באו אלינו ואמרו לנו: אתם, האנשים</w:t>
      </w:r>
      <w:r w:rsidR="00D90493">
        <w:rPr>
          <w:rtl/>
        </w:rPr>
        <w:t xml:space="preserve"> </w:t>
      </w:r>
      <w:r w:rsidRPr="00E8235D">
        <w:rPr>
          <w:rtl/>
        </w:rPr>
        <w:t>הדתיים,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בחוקים האלה. אמרו לנו: חופש העיסוק, חוק נפלא.</w:t>
      </w:r>
      <w:r w:rsidR="00D90493">
        <w:rPr>
          <w:rtl/>
        </w:rPr>
        <w:t xml:space="preserve"> </w:t>
      </w:r>
      <w:r w:rsidRPr="00E8235D">
        <w:rPr>
          <w:rtl/>
        </w:rPr>
        <w:t>לתת לכל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לעסוק בכל דבר </w:t>
      </w:r>
      <w:r w:rsidR="00D90493">
        <w:rPr>
          <w:rtl/>
        </w:rPr>
        <w:t>–</w:t>
      </w:r>
      <w:r w:rsidRPr="00E8235D">
        <w:rPr>
          <w:rtl/>
        </w:rPr>
        <w:t xml:space="preserve"> מה רע בזה? איזה פסול יש בזה? ואני אומר לכם, שהרבה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חרדים</w:t>
      </w:r>
      <w:r w:rsidR="00D90493">
        <w:rPr>
          <w:rtl/>
        </w:rPr>
        <w:t xml:space="preserve"> </w:t>
      </w:r>
      <w:r w:rsidRPr="00E8235D">
        <w:rPr>
          <w:rtl/>
        </w:rPr>
        <w:t>התפתו והשתכנעו. אני היחיד שלא השתכנע, מסיבות של הלכה. סברתי</w:t>
      </w:r>
      <w:r w:rsidR="00D90493">
        <w:rPr>
          <w:rtl/>
        </w:rPr>
        <w:t xml:space="preserve"> </w:t>
      </w:r>
      <w:r w:rsidRPr="00E8235D">
        <w:rPr>
          <w:rtl/>
        </w:rPr>
        <w:t>שעל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ההלכה</w:t>
      </w:r>
      <w:r w:rsidR="00D90493">
        <w:rPr>
          <w:rtl/>
        </w:rPr>
        <w:t xml:space="preserve"> </w:t>
      </w:r>
      <w:r w:rsidRPr="00E8235D">
        <w:rPr>
          <w:rtl/>
        </w:rPr>
        <w:t>אסור</w:t>
      </w:r>
      <w:r w:rsidR="00D90493">
        <w:rPr>
          <w:rtl/>
        </w:rPr>
        <w:t xml:space="preserve"> </w:t>
      </w:r>
      <w:r w:rsidRPr="00E8235D">
        <w:rPr>
          <w:rtl/>
        </w:rPr>
        <w:t>להצביע בעד החוק, ודווקא את הנימוק ההלכתי אני לא רוצה לומר</w:t>
      </w:r>
      <w:r w:rsidR="00D90493">
        <w:rPr>
          <w:rtl/>
        </w:rPr>
        <w:t xml:space="preserve"> </w:t>
      </w:r>
      <w:r w:rsidRPr="00E8235D">
        <w:rPr>
          <w:rtl/>
        </w:rPr>
        <w:t>כאן.</w:t>
      </w:r>
      <w:r w:rsidR="00D90493">
        <w:rPr>
          <w:rtl/>
        </w:rPr>
        <w:t xml:space="preserve"> </w:t>
      </w:r>
      <w:r w:rsidRPr="00E8235D">
        <w:rPr>
          <w:rtl/>
        </w:rPr>
        <w:t>אבל ראינו בסוף, שבית</w:t>
      </w:r>
      <w:r w:rsidR="00D90493">
        <w:rPr>
          <w:rtl/>
        </w:rPr>
        <w:t>-</w:t>
      </w:r>
      <w:r w:rsidRPr="00E8235D">
        <w:rPr>
          <w:rtl/>
        </w:rPr>
        <w:t>המשפט העליון לקח את חוק חופש העיסוק והתיר לייבא בשר</w:t>
      </w:r>
      <w:r w:rsidR="00D90493">
        <w:rPr>
          <w:rtl/>
        </w:rPr>
        <w:t xml:space="preserve"> </w:t>
      </w:r>
      <w:r w:rsidRPr="00E8235D">
        <w:rPr>
          <w:rtl/>
        </w:rPr>
        <w:t>חזיר</w:t>
      </w:r>
      <w:r w:rsidR="00D90493">
        <w:rPr>
          <w:rtl/>
        </w:rPr>
        <w:t xml:space="preserve"> </w:t>
      </w:r>
      <w:r w:rsidRPr="00E8235D">
        <w:rPr>
          <w:rtl/>
        </w:rPr>
        <w:t>לארץ</w:t>
      </w:r>
      <w:r w:rsidR="00D90493">
        <w:rPr>
          <w:rtl/>
        </w:rPr>
        <w:t>-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הקשר בין חוק חופש העיסוק לעניין הזה של ייבוא בשר חזיר?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נותנים כוח לבית</w:t>
      </w:r>
      <w:r w:rsidR="00D90493">
        <w:rPr>
          <w:rtl/>
        </w:rPr>
        <w:t>-</w:t>
      </w:r>
      <w:r w:rsidRPr="00E8235D">
        <w:rPr>
          <w:rtl/>
        </w:rPr>
        <w:t>המשפט העליון להחליט לבטל חוקים, ובמיוחד חוקים שלפי</w:t>
      </w:r>
      <w:r w:rsidR="00D90493">
        <w:rPr>
          <w:rtl/>
        </w:rPr>
        <w:t xml:space="preserve"> </w:t>
      </w:r>
      <w:r w:rsidRPr="00E8235D">
        <w:rPr>
          <w:rtl/>
        </w:rPr>
        <w:t>דעתם הם חוקים מפלים, ולכן החוקים האלה הם אסון לתורת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בקשר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שאנחנו אמורים לדבר עליה </w:t>
      </w:r>
      <w:r w:rsidR="00D90493">
        <w:rPr>
          <w:rtl/>
        </w:rPr>
        <w:t>–</w:t>
      </w:r>
      <w:r w:rsidRPr="00E8235D">
        <w:rPr>
          <w:rtl/>
        </w:rPr>
        <w:t xml:space="preserve"> אנחנו, כיהודים, חייבים לתמוך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תורתנו הקדושה מחייבת אותנו לעזור למסכן, לנכה, לחלש, לשכבות</w:t>
      </w:r>
      <w:r w:rsidR="00D90493">
        <w:rPr>
          <w:rtl/>
        </w:rPr>
        <w:t xml:space="preserve"> </w:t>
      </w:r>
      <w:r w:rsidRPr="00E8235D">
        <w:rPr>
          <w:rtl/>
        </w:rPr>
        <w:t>החלשות,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– </w:t>
      </w:r>
      <w:r w:rsidRPr="00E8235D">
        <w:rPr>
          <w:rtl/>
        </w:rPr>
        <w:t>ההצעה הזאת היא הצעה טובה מאוד, וכל הצעה שתוכל לעזור ולו במעט</w:t>
      </w:r>
      <w:r w:rsidR="00D90493">
        <w:rPr>
          <w:rtl/>
        </w:rPr>
        <w:t xml:space="preserve"> </w:t>
      </w:r>
      <w:r w:rsidRPr="00E8235D">
        <w:rPr>
          <w:rtl/>
        </w:rPr>
        <w:t>לנכים, נתמוך בה, ונשתדל כמה שיותר למען החלשים ולמען השכבות החלשות.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תודה רבה. חבר הכנסת יאיר פרץ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יצחק כהן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עופר חוגי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יצחק גאגולה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</w:t>
      </w:r>
      <w:r w:rsidR="00D90493">
        <w:rPr>
          <w:rtl/>
        </w:rPr>
        <w:t xml:space="preserve"> </w:t>
      </w:r>
      <w:r w:rsidRPr="00E8235D">
        <w:rPr>
          <w:rtl/>
        </w:rPr>
        <w:t>משולם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נהרי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שלמה בניזרי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יצחק סבן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אינו נוכח.</w:t>
      </w:r>
      <w:r w:rsidR="00D90493">
        <w:rPr>
          <w:rtl/>
        </w:rPr>
        <w:t xml:space="preserve"> </w:t>
      </w:r>
      <w:r w:rsidRPr="00E8235D">
        <w:rPr>
          <w:rtl/>
        </w:rPr>
        <w:t>חבר הכנסת נסים זאב. יעלה ויבוא.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בוועדת העבודה והרווחה ניסו לשכנע אותנו, שיש</w:t>
      </w:r>
      <w:r w:rsidR="00D90493">
        <w:rPr>
          <w:rtl/>
        </w:rPr>
        <w:t xml:space="preserve"> </w:t>
      </w:r>
      <w:r w:rsidRPr="00E8235D">
        <w:rPr>
          <w:rtl/>
        </w:rPr>
        <w:t>הצעת חוק ממשלתית שאו</w:t>
      </w:r>
      <w:r w:rsidR="00D90493">
        <w:rPr>
          <w:rtl/>
        </w:rPr>
        <w:t>-</w:t>
      </w:r>
      <w:r w:rsidRPr="00E8235D">
        <w:rPr>
          <w:rtl/>
        </w:rPr>
        <w:t>טו</w:t>
      </w:r>
      <w:r w:rsidR="00D90493">
        <w:rPr>
          <w:rtl/>
        </w:rPr>
        <w:t>-</w:t>
      </w:r>
      <w:r w:rsidRPr="00E8235D">
        <w:rPr>
          <w:rtl/>
        </w:rPr>
        <w:t>טו עומדת להגיע וחבל להתאמץ ולהגיש הצעת חוק פרטית. באמת</w:t>
      </w:r>
      <w:r w:rsidR="00D90493">
        <w:rPr>
          <w:rtl/>
        </w:rPr>
        <w:t xml:space="preserve"> </w:t>
      </w:r>
      <w:r w:rsidRPr="00E8235D">
        <w:rPr>
          <w:rtl/>
        </w:rPr>
        <w:t>חשבתי שאולי עדיף שתהיה הצעה, וזו הצעה מאוד רחבה ומאוד מגוונת, עם עשרות רבות של</w:t>
      </w:r>
      <w:r w:rsidR="00D90493">
        <w:rPr>
          <w:rtl/>
        </w:rPr>
        <w:t xml:space="preserve"> </w:t>
      </w:r>
      <w:r w:rsidRPr="00E8235D">
        <w:rPr>
          <w:rtl/>
        </w:rPr>
        <w:t>סעיפים</w:t>
      </w:r>
      <w:r w:rsidR="00D90493">
        <w:rPr>
          <w:rtl/>
        </w:rPr>
        <w:t xml:space="preserve"> </w:t>
      </w:r>
      <w:r w:rsidRPr="00E8235D">
        <w:rPr>
          <w:rtl/>
        </w:rPr>
        <w:t>וסעיפי</w:t>
      </w:r>
      <w:r w:rsidR="00D90493">
        <w:rPr>
          <w:rtl/>
        </w:rPr>
        <w:t xml:space="preserve"> </w:t>
      </w:r>
      <w:r w:rsidRPr="00E8235D">
        <w:rPr>
          <w:rtl/>
        </w:rPr>
        <w:t>סעיפים.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לשבת</w:t>
      </w:r>
      <w:r w:rsidR="00D90493">
        <w:rPr>
          <w:rtl/>
        </w:rPr>
        <w:t xml:space="preserve"> </w:t>
      </w:r>
      <w:r w:rsidRPr="00E8235D">
        <w:rPr>
          <w:rtl/>
        </w:rPr>
        <w:t>ולדון</w:t>
      </w:r>
      <w:r w:rsidR="00D90493">
        <w:rPr>
          <w:rtl/>
        </w:rPr>
        <w:t xml:space="preserve"> </w:t>
      </w:r>
      <w:r w:rsidRPr="00E8235D">
        <w:rPr>
          <w:rtl/>
        </w:rPr>
        <w:t>בוועדה בסוגיות כל כך רחבות בלי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תיתן את כל הגיבוי לסעיפים שיש להם תקציב. יש סעיפים שלא קשורים לתקציב.</w:t>
      </w:r>
      <w:r w:rsidR="00D90493">
        <w:rPr>
          <w:rtl/>
        </w:rPr>
        <w:t xml:space="preserve"> </w:t>
      </w:r>
      <w:r w:rsidRPr="00E8235D">
        <w:rPr>
          <w:rtl/>
        </w:rPr>
        <w:t>אבל, למשל, יש הצעה לחייב את "אגד" להחזיק אוטובוסים שאדם שיש לו מגבלות והוא נכה</w:t>
      </w:r>
      <w:r w:rsidR="00D90493">
        <w:rPr>
          <w:rtl/>
        </w:rPr>
        <w:t xml:space="preserve"> </w:t>
      </w:r>
      <w:r w:rsidRPr="00E8235D">
        <w:rPr>
          <w:rtl/>
        </w:rPr>
        <w:t>לעלות אליהם ותתאפשר לו ניידות.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יש על כך בג"ץ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יודע. שמעתי על כך, ויבורכו על כך.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פריצקי, אני רוצה לומר לך, שהצעת החוק הזאת קיימת כבר כמה</w:t>
      </w:r>
      <w:r w:rsidR="00D90493">
        <w:rPr>
          <w:rtl/>
        </w:rPr>
        <w:t xml:space="preserve"> </w:t>
      </w:r>
      <w:r w:rsidRPr="00E8235D">
        <w:rPr>
          <w:rtl/>
        </w:rPr>
        <w:t>שנים,</w:t>
      </w:r>
      <w:r w:rsidR="00D90493">
        <w:rPr>
          <w:rtl/>
        </w:rPr>
        <w:t xml:space="preserve"> </w:t>
      </w:r>
      <w:r w:rsidRPr="00E8235D">
        <w:rPr>
          <w:rtl/>
        </w:rPr>
        <w:t>ומעולם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דבר. לפעמים יש הצעות חוק טובות, הרעיון שעומד מאחוריהן</w:t>
      </w:r>
      <w:r w:rsidR="00D90493">
        <w:rPr>
          <w:rtl/>
        </w:rPr>
        <w:t xml:space="preserve"> </w:t>
      </w:r>
      <w:r w:rsidRPr="00E8235D">
        <w:rPr>
          <w:rtl/>
        </w:rPr>
        <w:t>נהדר,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כשבאים ליישם אותן הן מחייבות אולי שינוי של כל המערכת והמנגנון.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שמאלץ היום את "אגד" להזמין אוטובוסים מיוחדים, שאנחנו לא רגילים לראותם.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מעבר להוצאה. זה גם מגביל בסופו של דבר את האוטובוסים בתוך העיר, מחוץ לעיר.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באמת</w:t>
      </w:r>
      <w:r w:rsidR="00D90493">
        <w:rPr>
          <w:rtl/>
        </w:rPr>
        <w:t xml:space="preserve"> </w:t>
      </w:r>
      <w:r w:rsidRPr="00E8235D">
        <w:rPr>
          <w:rtl/>
        </w:rPr>
        <w:t>שמח מאוד שסוף סוף באה הצעת החוק. אנחנו צריכים לזכור את ההפגנות</w:t>
      </w:r>
      <w:r w:rsidR="00D90493">
        <w:rPr>
          <w:rtl/>
        </w:rPr>
        <w:t xml:space="preserve"> </w:t>
      </w:r>
      <w:r w:rsidRPr="00E8235D">
        <w:rPr>
          <w:rtl/>
        </w:rPr>
        <w:t>שהיו</w:t>
      </w:r>
      <w:r w:rsidR="00D90493">
        <w:rPr>
          <w:rtl/>
        </w:rPr>
        <w:t xml:space="preserve"> </w:t>
      </w:r>
      <w:r w:rsidRPr="00E8235D">
        <w:rPr>
          <w:rtl/>
        </w:rPr>
        <w:t>במהלך החודשים האחרונים, ההפגנות של הנכים ושל החירשים. יש בעיות שעדיין לא</w:t>
      </w:r>
      <w:r w:rsidR="00D90493">
        <w:rPr>
          <w:rtl/>
        </w:rPr>
        <w:t xml:space="preserve"> </w:t>
      </w:r>
      <w:r w:rsidRPr="00E8235D">
        <w:rPr>
          <w:rtl/>
        </w:rPr>
        <w:t>הגיעו</w:t>
      </w:r>
      <w:r w:rsidR="00D90493">
        <w:rPr>
          <w:rtl/>
        </w:rPr>
        <w:t xml:space="preserve"> </w:t>
      </w:r>
      <w:r w:rsidRPr="00E8235D">
        <w:rPr>
          <w:rtl/>
        </w:rPr>
        <w:t>לפתרונן</w:t>
      </w:r>
      <w:r w:rsidR="00D90493">
        <w:rPr>
          <w:rtl/>
        </w:rPr>
        <w:t xml:space="preserve"> </w:t>
      </w:r>
      <w:r w:rsidRPr="00E8235D">
        <w:rPr>
          <w:rtl/>
        </w:rPr>
        <w:t>והן עדיין מצפות שהכנסת תעשה דבר כדי שההצעה באמת תעוגן בחוק ולא</w:t>
      </w:r>
      <w:r w:rsidR="00D90493">
        <w:rPr>
          <w:rtl/>
        </w:rPr>
        <w:t xml:space="preserve"> </w:t>
      </w:r>
      <w:r w:rsidRPr="00E8235D">
        <w:rPr>
          <w:rtl/>
        </w:rPr>
        <w:t>בתקנות.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מבינים</w:t>
      </w:r>
      <w:r w:rsidR="00D90493">
        <w:rPr>
          <w:rtl/>
        </w:rPr>
        <w:t xml:space="preserve"> </w:t>
      </w:r>
      <w:r w:rsidRPr="00E8235D">
        <w:rPr>
          <w:rtl/>
        </w:rPr>
        <w:t>ויודעים, שתקנות אפשר לשנות והשר רשאי לאכוף אותן, או לא</w:t>
      </w:r>
      <w:r w:rsidR="00D90493">
        <w:rPr>
          <w:rtl/>
        </w:rPr>
        <w:t xml:space="preserve"> </w:t>
      </w:r>
      <w:r w:rsidRPr="00E8235D">
        <w:rPr>
          <w:rtl/>
        </w:rPr>
        <w:t>לאכוף אותן. אבל כשמדובר בהצעת חוק, זה דבר שמחייב את כולנו.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משהו</w:t>
      </w:r>
      <w:r w:rsidR="00D90493">
        <w:rPr>
          <w:rtl/>
        </w:rPr>
        <w:t xml:space="preserve"> </w:t>
      </w:r>
      <w:r w:rsidRPr="00E8235D">
        <w:rPr>
          <w:rtl/>
        </w:rPr>
        <w:t>לאור דברים ששמעתי פה. הרשות הפלסטינית מתכוננת באמת</w:t>
      </w:r>
      <w:r w:rsidR="00D90493">
        <w:rPr>
          <w:rtl/>
        </w:rPr>
        <w:t xml:space="preserve"> </w:t>
      </w:r>
      <w:r w:rsidRPr="00E8235D">
        <w:rPr>
          <w:rtl/>
        </w:rPr>
        <w:t>למלחמה.</w:t>
      </w:r>
      <w:r w:rsidR="00D90493">
        <w:rPr>
          <w:rtl/>
        </w:rPr>
        <w:t xml:space="preserve"> </w:t>
      </w:r>
      <w:r w:rsidRPr="00E8235D">
        <w:rPr>
          <w:rtl/>
        </w:rPr>
        <w:t>דיברו פה על כך שבעצם אנחנו אולי מעבירים כלי נשק לאותם יישובים ולאותם</w:t>
      </w:r>
      <w:r w:rsidR="00D90493">
        <w:rPr>
          <w:rtl/>
        </w:rPr>
        <w:t xml:space="preserve"> </w:t>
      </w:r>
      <w:r w:rsidRPr="00E8235D">
        <w:rPr>
          <w:rtl/>
        </w:rPr>
        <w:t>מתיישבים להגנה עצמית ואנחנו מכריזים מלחמה נגד הרשות הפלסטינית. הלוא הכול בלוף.</w:t>
      </w:r>
      <w:r w:rsidR="00D90493">
        <w:rPr>
          <w:rtl/>
        </w:rPr>
        <w:t xml:space="preserve"> </w:t>
      </w:r>
      <w:r w:rsidRPr="00E8235D">
        <w:rPr>
          <w:rtl/>
        </w:rPr>
        <w:t>אנחנו יודעים שהצבא של הרשות הפלסטינית משלים את הליך רכישת הציוד.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ניצל את זמנו.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להתייחס לנושא רק במשפט אחד, כי דיברו פה על כך הרבה.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122</w:t>
      </w:r>
      <w:r w:rsidR="00D90493">
        <w:rPr>
          <w:rtl/>
        </w:rPr>
        <w:t xml:space="preserve"> </w:t>
      </w:r>
      <w:r w:rsidRPr="00E8235D">
        <w:rPr>
          <w:rtl/>
        </w:rPr>
        <w:t>כלי רכב משוריינים בידי הרשות הפלסטינית. הם עושים חזרות תכופות על</w:t>
      </w:r>
      <w:r w:rsidR="00D90493">
        <w:rPr>
          <w:rtl/>
        </w:rPr>
        <w:t xml:space="preserve"> </w:t>
      </w:r>
      <w:r w:rsidRPr="00E8235D">
        <w:rPr>
          <w:rtl/>
        </w:rPr>
        <w:t>מתקפות</w:t>
      </w:r>
      <w:r w:rsidR="00D90493">
        <w:rPr>
          <w:rtl/>
        </w:rPr>
        <w:t xml:space="preserve"> </w:t>
      </w:r>
      <w:r w:rsidRPr="00E8235D">
        <w:rPr>
          <w:rtl/>
        </w:rPr>
        <w:t>לילה בסביבות היישובים. הם אוספים את האינפורמציה דרך הפועלים הערבים שהם</w:t>
      </w:r>
      <w:r w:rsidR="00D90493">
        <w:rPr>
          <w:rtl/>
        </w:rPr>
        <w:t xml:space="preserve"> </w:t>
      </w:r>
      <w:r w:rsidRPr="00E8235D">
        <w:rPr>
          <w:rtl/>
        </w:rPr>
        <w:t>פועלי יום ביישובים. אני רוצה להזכיר לכולם, שלא מזמן היה כוח קומנדו ערבי בן 300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בשכם,</w:t>
      </w:r>
      <w:r w:rsidR="00D90493">
        <w:rPr>
          <w:rtl/>
        </w:rPr>
        <w:t xml:space="preserve"> </w:t>
      </w:r>
      <w:r w:rsidRPr="00E8235D">
        <w:rPr>
          <w:rtl/>
        </w:rPr>
        <w:t>שעשה</w:t>
      </w:r>
      <w:r w:rsidR="00D90493">
        <w:rPr>
          <w:rtl/>
        </w:rPr>
        <w:t xml:space="preserve"> </w:t>
      </w:r>
      <w:r w:rsidRPr="00E8235D">
        <w:rPr>
          <w:rtl/>
        </w:rPr>
        <w:t>אימונים.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6,000 חיילים שעשו אימונים לא מזמן, ויש כוח</w:t>
      </w:r>
      <w:r w:rsidR="00D90493">
        <w:rPr>
          <w:rtl/>
        </w:rPr>
        <w:t>-</w:t>
      </w:r>
      <w:r w:rsidRPr="00E8235D">
        <w:rPr>
          <w:rtl/>
        </w:rPr>
        <w:t>17,</w:t>
      </w:r>
      <w:r w:rsidR="00D90493">
        <w:rPr>
          <w:rtl/>
        </w:rPr>
        <w:t xml:space="preserve"> </w:t>
      </w:r>
      <w:r w:rsidRPr="00E8235D">
        <w:rPr>
          <w:rtl/>
        </w:rPr>
        <w:t>שהבסיס שלו בחברון.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להאמין, שבאמת אין כוונתם למלחמה, שהם מתאמנים רק כדי להשליט סדר</w:t>
      </w:r>
      <w:r w:rsidR="00D90493">
        <w:rPr>
          <w:rtl/>
        </w:rPr>
        <w:t xml:space="preserve"> </w:t>
      </w:r>
      <w:r w:rsidRPr="00E8235D">
        <w:rPr>
          <w:rtl/>
        </w:rPr>
        <w:t>ברשות הפלסטינית.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זאב,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רשום</w:t>
      </w:r>
      <w:r w:rsidR="00D90493">
        <w:rPr>
          <w:rtl/>
        </w:rPr>
        <w:t xml:space="preserve"> </w:t>
      </w:r>
      <w:r w:rsidRPr="00E8235D">
        <w:rPr>
          <w:rtl/>
        </w:rPr>
        <w:t>לרשות</w:t>
      </w:r>
      <w:r w:rsidR="00D90493">
        <w:rPr>
          <w:rtl/>
        </w:rPr>
        <w:t xml:space="preserve"> </w:t>
      </w:r>
      <w:r w:rsidRPr="00E8235D">
        <w:rPr>
          <w:rtl/>
        </w:rPr>
        <w:t>הדיבור בנושא הבא ותוכל להמשיך להתייחס</w:t>
      </w:r>
      <w:r w:rsidR="00D90493">
        <w:rPr>
          <w:rtl/>
        </w:rPr>
        <w:t xml:space="preserve"> </w:t>
      </w:r>
      <w:r w:rsidRPr="00E8235D">
        <w:rPr>
          <w:rtl/>
        </w:rPr>
        <w:t>לנושא שעסקת בו. בסדר, הרב זאב?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עוד מעט דיון שאתה רשום לו ואז תוכל להמשיך הלאה בנאום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הדיבור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איוב קרא.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טל. 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שאול יהלום. בזה תמה הרשימה, רבותי חברי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דיברתי.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לשמוע את דברי שוב, אני מוכן לדבר פעם</w:t>
      </w:r>
      <w:r w:rsidR="00D90493">
        <w:rPr>
          <w:rtl/>
        </w:rPr>
        <w:t xml:space="preserve"> </w:t>
      </w:r>
      <w:r w:rsidRPr="00E8235D">
        <w:rPr>
          <w:rtl/>
        </w:rPr>
        <w:t>נוספת.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סליחה. אעיין בדבריו של אדוני בפרוטוקול ואלמד אותם היטב.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איוב</w:t>
      </w:r>
      <w:r w:rsidR="00D90493">
        <w:rPr>
          <w:rtl/>
        </w:rPr>
        <w:t xml:space="preserve"> </w:t>
      </w:r>
      <w:r w:rsidRPr="00E8235D">
        <w:rPr>
          <w:rtl/>
        </w:rPr>
        <w:t>קרא.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שאול יהלום, ובזה תמה הרשימה ותם</w:t>
      </w:r>
      <w:r w:rsidR="00D90493">
        <w:rPr>
          <w:rtl/>
        </w:rPr>
        <w:t xml:space="preserve"> </w:t>
      </w:r>
      <w:r w:rsidRPr="00E8235D">
        <w:rPr>
          <w:rtl/>
        </w:rPr>
        <w:t>הדיון. רבותי, נעלתי את הרשימה.</w:t>
      </w:r>
      <w:r w:rsidR="00D90493">
        <w:rPr>
          <w:rtl/>
        </w:rPr>
        <w:t xml:space="preserve"> </w:t>
      </w:r>
      <w:r w:rsidRPr="00E8235D">
        <w:rPr>
          <w:rtl/>
        </w:rPr>
        <w:t>חבר הכנסת קרא, שלוש דקות לרשותך.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איוב קרא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ראשית, אני רוצה למחות על כך שהנכים וציבור</w:t>
      </w:r>
      <w:r w:rsidR="00D90493">
        <w:rPr>
          <w:rtl/>
        </w:rPr>
        <w:t xml:space="preserve"> </w:t>
      </w:r>
      <w:r w:rsidRPr="00E8235D">
        <w:rPr>
          <w:rtl/>
        </w:rPr>
        <w:t>תומכיהם</w:t>
      </w:r>
      <w:r w:rsidR="00D90493">
        <w:rPr>
          <w:rtl/>
        </w:rPr>
        <w:t xml:space="preserve"> </w:t>
      </w:r>
      <w:r w:rsidRPr="00E8235D">
        <w:rPr>
          <w:rtl/>
        </w:rPr>
        <w:t>באו,</w:t>
      </w:r>
      <w:r w:rsidR="00D90493">
        <w:rPr>
          <w:rtl/>
        </w:rPr>
        <w:t xml:space="preserve"> </w:t>
      </w:r>
      <w:r w:rsidRPr="00E8235D">
        <w:rPr>
          <w:rtl/>
        </w:rPr>
        <w:t>עשו</w:t>
      </w:r>
      <w:r w:rsidR="00D90493">
        <w:rPr>
          <w:rtl/>
        </w:rPr>
        <w:t xml:space="preserve"> </w:t>
      </w:r>
      <w:r w:rsidRPr="00E8235D">
        <w:rPr>
          <w:rtl/>
        </w:rPr>
        <w:t>הפגנות,</w:t>
      </w:r>
      <w:r w:rsidR="00D90493">
        <w:rPr>
          <w:rtl/>
        </w:rPr>
        <w:t xml:space="preserve"> </w:t>
      </w:r>
      <w:r w:rsidRPr="00E8235D">
        <w:rPr>
          <w:rtl/>
        </w:rPr>
        <w:t>עשו מאבקים, ובממשלת ישראל הבטיחו להם הרבה הבטחות,</w:t>
      </w:r>
      <w:r w:rsidR="00D90493">
        <w:rPr>
          <w:rtl/>
        </w:rPr>
        <w:t xml:space="preserve"> </w:t>
      </w:r>
      <w:r w:rsidRPr="00E8235D">
        <w:rPr>
          <w:rtl/>
        </w:rPr>
        <w:t>וכמעט</w:t>
      </w:r>
      <w:r w:rsidR="00D90493">
        <w:rPr>
          <w:rtl/>
        </w:rPr>
        <w:t xml:space="preserve"> </w:t>
      </w:r>
      <w:r w:rsidRPr="00E8235D">
        <w:rPr>
          <w:rtl/>
        </w:rPr>
        <w:t>שום דבר מהבטחות אלה לא קוים. אני רואה בזה פגיעה בזולת. אני חושב שזה דבר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רציני</w:t>
      </w:r>
      <w:r w:rsidR="00D90493">
        <w:rPr>
          <w:rtl/>
        </w:rPr>
        <w:t xml:space="preserve"> </w:t>
      </w:r>
      <w:r w:rsidRPr="00E8235D">
        <w:rPr>
          <w:rtl/>
        </w:rPr>
        <w:t>מצד</w:t>
      </w:r>
      <w:r w:rsidR="00D90493">
        <w:rPr>
          <w:rtl/>
        </w:rPr>
        <w:t xml:space="preserve"> </w:t>
      </w:r>
      <w:r w:rsidRPr="00E8235D">
        <w:rPr>
          <w:rtl/>
        </w:rPr>
        <w:t>ממשלת ישראל. אני חושב שציבור חלש כמו הנכים ראוי לתשומת לב הרבה</w:t>
      </w:r>
      <w:r w:rsidR="00D90493">
        <w:rPr>
          <w:rtl/>
        </w:rPr>
        <w:t xml:space="preserve"> </w:t>
      </w:r>
      <w:r w:rsidRPr="00E8235D">
        <w:rPr>
          <w:rtl/>
        </w:rPr>
        <w:t>יותר רצינית.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כשם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פגעה</w:t>
      </w:r>
      <w:r w:rsidR="00D90493">
        <w:rPr>
          <w:rtl/>
        </w:rPr>
        <w:t xml:space="preserve"> </w:t>
      </w:r>
      <w:r w:rsidRPr="00E8235D">
        <w:rPr>
          <w:rtl/>
        </w:rPr>
        <w:t>בהרבה מגזרים, אני חושב שהיא פוגעת בציבור הנכים.</w:t>
      </w:r>
      <w:r w:rsidR="00D90493">
        <w:rPr>
          <w:rtl/>
        </w:rPr>
        <w:t xml:space="preserve"> </w:t>
      </w:r>
      <w:r w:rsidRPr="00E8235D">
        <w:rPr>
          <w:rtl/>
        </w:rPr>
        <w:t>כנ"ל ראיתי היום את המשפחות השכולות, שהסתובבו פה, בבית הזה, ולבי התמלא כאב.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פריצקי, מכל מה שנאמר פה, מכל מה שסוכם פה בנושא המשפחות השכולות,</w:t>
      </w:r>
      <w:r w:rsidR="00D90493">
        <w:rPr>
          <w:rtl/>
        </w:rPr>
        <w:t xml:space="preserve"> </w:t>
      </w:r>
      <w:r w:rsidRPr="00E8235D">
        <w:rPr>
          <w:rtl/>
        </w:rPr>
        <w:t>לא קוים שום דבר. שקר לשמו.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שר הביטחון הבטיח מעל במה זו לטפל בהם ולפעול למענם. היה קונסנסוס סביב</w:t>
      </w:r>
      <w:r w:rsidR="00D90493">
        <w:rPr>
          <w:rtl/>
        </w:rPr>
        <w:t xml:space="preserve"> </w:t>
      </w:r>
      <w:r w:rsidRPr="00E8235D">
        <w:rPr>
          <w:rtl/>
        </w:rPr>
        <w:t>הסוגיה הזאת. ההחלטה פה התקבלה פה</w:t>
      </w:r>
      <w:r w:rsidR="00D90493">
        <w:rPr>
          <w:rtl/>
        </w:rPr>
        <w:t>-</w:t>
      </w:r>
      <w:r w:rsidRPr="00E8235D">
        <w:rPr>
          <w:rtl/>
        </w:rPr>
        <w:t>אחד, אבל, לצערי הרב, שום דבר לא קוים. דיון לא</w:t>
      </w:r>
      <w:r w:rsidR="00D90493">
        <w:rPr>
          <w:rtl/>
        </w:rPr>
        <w:t xml:space="preserve"> </w:t>
      </w:r>
      <w:r w:rsidRPr="00E8235D">
        <w:rPr>
          <w:rtl/>
        </w:rPr>
        <w:t>מתקיים</w:t>
      </w:r>
      <w:r w:rsidR="00D90493">
        <w:rPr>
          <w:rtl/>
        </w:rPr>
        <w:t xml:space="preserve"> </w:t>
      </w:r>
      <w:r w:rsidRPr="00E8235D">
        <w:rPr>
          <w:rtl/>
        </w:rPr>
        <w:t>זה כמה חודשים.</w:t>
      </w:r>
      <w:r w:rsidR="00D90493">
        <w:rPr>
          <w:rtl/>
        </w:rPr>
        <w:t xml:space="preserve"> </w:t>
      </w:r>
      <w:r w:rsidRPr="00E8235D">
        <w:rPr>
          <w:rtl/>
        </w:rPr>
        <w:t>זו קבוצה כזאת שמכבדים אותה ויש לגביה קונסנסוס ו"רספקט"</w:t>
      </w:r>
      <w:r w:rsidR="00D90493">
        <w:rPr>
          <w:rtl/>
        </w:rPr>
        <w:t xml:space="preserve"> </w:t>
      </w:r>
      <w:r w:rsidRPr="00E8235D">
        <w:rPr>
          <w:rtl/>
        </w:rPr>
        <w:t>גדול,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שואלים</w:t>
      </w:r>
      <w:r w:rsidR="00D90493">
        <w:rPr>
          <w:rtl/>
        </w:rPr>
        <w:t xml:space="preserve"> </w:t>
      </w:r>
      <w:r w:rsidRPr="00E8235D">
        <w:rPr>
          <w:rtl/>
        </w:rPr>
        <w:t>עליה.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בטח</w:t>
      </w:r>
      <w:r w:rsidR="00D90493">
        <w:rPr>
          <w:rtl/>
        </w:rPr>
        <w:t xml:space="preserve"> </w:t>
      </w:r>
      <w:r w:rsidRPr="00E8235D">
        <w:rPr>
          <w:rtl/>
        </w:rPr>
        <w:t>ובטח</w:t>
      </w:r>
      <w:r w:rsidR="00D90493">
        <w:rPr>
          <w:rtl/>
        </w:rPr>
        <w:t xml:space="preserve"> </w:t>
      </w:r>
      <w:r w:rsidRPr="00E8235D">
        <w:rPr>
          <w:rtl/>
        </w:rPr>
        <w:t>נשאלת</w:t>
      </w:r>
      <w:r w:rsidR="00D90493">
        <w:rPr>
          <w:rtl/>
        </w:rPr>
        <w:t xml:space="preserve"> </w:t>
      </w:r>
      <w:r w:rsidRPr="00E8235D">
        <w:rPr>
          <w:rtl/>
        </w:rPr>
        <w:t>השאלה מה קורה עם הרשויות המקומיות הדרוזיות, שהיום</w:t>
      </w:r>
      <w:r w:rsidR="00D90493">
        <w:rPr>
          <w:rtl/>
        </w:rPr>
        <w:t xml:space="preserve"> </w:t>
      </w:r>
      <w:r w:rsidRPr="00E8235D">
        <w:rPr>
          <w:rtl/>
        </w:rPr>
        <w:t>נציגיהן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פה,</w:t>
      </w:r>
      <w:r w:rsidR="00D90493">
        <w:rPr>
          <w:rtl/>
        </w:rPr>
        <w:t xml:space="preserve"> </w:t>
      </w:r>
      <w:r w:rsidRPr="00E8235D">
        <w:rPr>
          <w:rtl/>
        </w:rPr>
        <w:t>וגם לגביהן לא עשו שום דבר. היו הפגנות והיו עניינים, אבל שום</w:t>
      </w:r>
      <w:r w:rsidR="00D90493">
        <w:rPr>
          <w:rtl/>
        </w:rPr>
        <w:t xml:space="preserve"> </w:t>
      </w:r>
      <w:r w:rsidRPr="00E8235D">
        <w:rPr>
          <w:rtl/>
        </w:rPr>
        <w:t>דבר לא קורה.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יכול לספור עוד אין ספור מגזרים שהממשלה הזאת פגעה בהם ונלחמת בהם.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ידעה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זו לעשות </w:t>
      </w:r>
      <w:r w:rsidR="00D90493">
        <w:rPr>
          <w:rtl/>
        </w:rPr>
        <w:t>–</w:t>
      </w:r>
      <w:r w:rsidRPr="00E8235D">
        <w:rPr>
          <w:rtl/>
        </w:rPr>
        <w:t xml:space="preserve"> לפתור את בעיית הקיבוצים.</w:t>
      </w:r>
      <w:r w:rsidR="00D90493">
        <w:rPr>
          <w:rtl/>
        </w:rPr>
        <w:t xml:space="preserve"> </w:t>
      </w:r>
      <w:r w:rsidRPr="00E8235D">
        <w:rPr>
          <w:rtl/>
        </w:rPr>
        <w:t>עיני לא צרה, חברים, בכך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מטפלת בבעיות הקיבוצים.</w:t>
      </w:r>
      <w:r w:rsidR="00D90493">
        <w:rPr>
          <w:rtl/>
        </w:rPr>
        <w:t xml:space="preserve"> </w:t>
      </w:r>
      <w:r w:rsidRPr="00E8235D">
        <w:rPr>
          <w:rtl/>
        </w:rPr>
        <w:t>אבל כשאני מדבר על הקיבוצים, בעיני הקיבוצים הם</w:t>
      </w:r>
      <w:r w:rsidR="00D90493">
        <w:rPr>
          <w:rtl/>
        </w:rPr>
        <w:t xml:space="preserve"> </w:t>
      </w:r>
      <w:r w:rsidRPr="00E8235D">
        <w:rPr>
          <w:rtl/>
        </w:rPr>
        <w:t>שכבה הרבה יותר חזקה מציבור הנכים. הם יותר חזקים מהציבור הדרוזי.</w:t>
      </w:r>
      <w:r w:rsidR="00D90493">
        <w:rPr>
          <w:rtl/>
        </w:rPr>
        <w:t xml:space="preserve"> </w:t>
      </w:r>
      <w:r w:rsidRPr="00E8235D">
        <w:rPr>
          <w:rtl/>
        </w:rPr>
        <w:t>הם יותר חזקים</w:t>
      </w:r>
      <w:r w:rsidR="00D90493">
        <w:rPr>
          <w:rtl/>
        </w:rPr>
        <w:t xml:space="preserve"> </w:t>
      </w:r>
      <w:r w:rsidRPr="00E8235D">
        <w:rPr>
          <w:rtl/>
        </w:rPr>
        <w:t>מהמשפחות השכולות. אם צריך לתת עדיפויות, צריך לבדוק מי מהקבוצות הללו ראויה 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לטיפול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מיוחד. אם אפשר לעזור לכולם במדינה הזאת </w:t>
      </w:r>
      <w:r w:rsidR="00D90493">
        <w:rPr>
          <w:rtl/>
        </w:rPr>
        <w:t>–</w:t>
      </w:r>
      <w:r w:rsidRPr="00E8235D">
        <w:rPr>
          <w:rtl/>
        </w:rPr>
        <w:t xml:space="preserve"> צריך לעזור לכולם. אבל אם</w:t>
      </w:r>
      <w:r w:rsidR="00D90493">
        <w:rPr>
          <w:rtl/>
        </w:rPr>
        <w:t xml:space="preserve"> </w:t>
      </w: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אפשרי </w:t>
      </w:r>
      <w:r w:rsidR="00D90493">
        <w:rPr>
          <w:rtl/>
        </w:rPr>
        <w:t>–</w:t>
      </w:r>
      <w:r w:rsidRPr="00E8235D">
        <w:rPr>
          <w:rtl/>
        </w:rPr>
        <w:t xml:space="preserve"> צריך לקבוע סדר עדיפויות לאומי. אי</w:t>
      </w:r>
      <w:r w:rsidR="00D90493">
        <w:rPr>
          <w:rtl/>
        </w:rPr>
        <w:t>-</w:t>
      </w:r>
      <w:r w:rsidRPr="00E8235D">
        <w:rPr>
          <w:rtl/>
        </w:rPr>
        <w:t>אפשר להמשיך בצורה הזאת, עם</w:t>
      </w:r>
      <w:r w:rsidR="00D90493">
        <w:rPr>
          <w:rtl/>
        </w:rPr>
        <w:t xml:space="preserve"> </w:t>
      </w:r>
      <w:r w:rsidRPr="00E8235D">
        <w:rPr>
          <w:rtl/>
        </w:rPr>
        <w:t>כל הכבוד.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לומר, שאני שמח שנבחר נשיא חדש, שמסמל את הציבור, את</w:t>
      </w:r>
      <w:r w:rsidR="00D90493">
        <w:rPr>
          <w:rtl/>
        </w:rPr>
        <w:t xml:space="preserve"> </w:t>
      </w:r>
      <w:r w:rsidRPr="00E8235D">
        <w:rPr>
          <w:rtl/>
        </w:rPr>
        <w:t>שכבת העם הפשוטה. הוא גדל באותנטיות פרופר, והגיע לאן שהוא הגיע. אני חושב, שהבית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להתברך</w:t>
      </w:r>
      <w:r w:rsidR="00D90493">
        <w:rPr>
          <w:rtl/>
        </w:rPr>
        <w:t xml:space="preserve"> </w:t>
      </w:r>
      <w:r w:rsidRPr="00E8235D">
        <w:rPr>
          <w:rtl/>
        </w:rPr>
        <w:t>בדבר</w:t>
      </w:r>
      <w:r w:rsidR="00D90493">
        <w:rPr>
          <w:rtl/>
        </w:rPr>
        <w:t xml:space="preserve"> </w:t>
      </w:r>
      <w:r w:rsidRPr="00E8235D">
        <w:rPr>
          <w:rtl/>
        </w:rPr>
        <w:t>אחד, אדוני היושב</w:t>
      </w:r>
      <w:r w:rsidR="00D90493">
        <w:rPr>
          <w:rtl/>
        </w:rPr>
        <w:t>-</w:t>
      </w:r>
      <w:r w:rsidRPr="00E8235D">
        <w:rPr>
          <w:rtl/>
        </w:rPr>
        <w:t>ראש, והוא, שהנשיא הזה ידע להיות אוזן</w:t>
      </w:r>
      <w:r w:rsidR="00D90493">
        <w:rPr>
          <w:rtl/>
        </w:rPr>
        <w:t xml:space="preserve"> </w:t>
      </w:r>
      <w:r w:rsidRPr="00E8235D">
        <w:rPr>
          <w:rtl/>
        </w:rPr>
        <w:t>קשבת לציבור שהוזכר קודם.</w:t>
      </w:r>
      <w:r w:rsidR="00D90493">
        <w:rPr>
          <w:rtl/>
        </w:rPr>
        <w:t xml:space="preserve"> </w:t>
      </w:r>
      <w:r w:rsidRPr="00E8235D">
        <w:rPr>
          <w:rtl/>
        </w:rPr>
        <w:t>אין לי ספק שבסופו של דבר המדינה תצא נשכרת מכך.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יהלום, אחרון הדוברים בנושא 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מזכיר לחברי הכנסת שאין הצבעות עד השעה 16:30.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הצבעות?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הצבעות.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אם אדוני איננו דובר </w:t>
      </w:r>
      <w:r w:rsidR="00D90493">
        <w:rPr>
          <w:rtl/>
        </w:rPr>
        <w:t>–</w:t>
      </w:r>
      <w:r w:rsidRPr="00E8235D">
        <w:rPr>
          <w:rtl/>
        </w:rPr>
        <w:t xml:space="preserve"> הוא יכול לשבת במזנון, אלא אם כן יש לו</w:t>
      </w:r>
      <w:r w:rsidR="00D90493">
        <w:rPr>
          <w:rtl/>
        </w:rPr>
        <w:t xml:space="preserve"> </w:t>
      </w:r>
      <w:r w:rsidRPr="00E8235D">
        <w:rPr>
          <w:rtl/>
        </w:rPr>
        <w:t>רצון</w:t>
      </w:r>
      <w:r w:rsidR="00D90493">
        <w:rPr>
          <w:rtl/>
        </w:rPr>
        <w:t xml:space="preserve"> </w:t>
      </w:r>
      <w:r w:rsidRPr="00E8235D">
        <w:rPr>
          <w:rtl/>
        </w:rPr>
        <w:t>לשמוע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דבריו</w:t>
      </w:r>
      <w:r w:rsidR="00D90493">
        <w:rPr>
          <w:rtl/>
        </w:rPr>
        <w:t xml:space="preserve"> </w:t>
      </w:r>
      <w:r w:rsidRPr="00E8235D">
        <w:rPr>
          <w:rtl/>
        </w:rPr>
        <w:t>המאלפים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יהלום; הוא אמר לי אותם קודם, והם</w:t>
      </w:r>
      <w:r w:rsidR="00D90493">
        <w:rPr>
          <w:rtl/>
        </w:rPr>
        <w:t xml:space="preserve"> </w:t>
      </w:r>
      <w:r w:rsidRPr="00E8235D">
        <w:rPr>
          <w:rtl/>
        </w:rPr>
        <w:t>אמורים להיות מרתקים.</w:t>
      </w:r>
      <w:r w:rsidR="00D90493">
        <w:rPr>
          <w:rtl/>
        </w:rPr>
        <w:t xml:space="preserve"> </w:t>
      </w:r>
      <w:r w:rsidRPr="00E8235D">
        <w:rPr>
          <w:rtl/>
        </w:rPr>
        <w:t>חבר הכנסת יהלום, בבקשה. שלוש דקות לרשותך.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מאחר שאני הדובר האחרון, הרי שעל גבול הנושא</w:t>
      </w:r>
      <w:r w:rsidR="00D90493">
        <w:rPr>
          <w:rtl/>
        </w:rPr>
        <w:t xml:space="preserve"> </w:t>
      </w:r>
      <w:r w:rsidRPr="00E8235D">
        <w:rPr>
          <w:rtl/>
        </w:rPr>
        <w:t>הזה עומד הנושא הבא על סדר</w:t>
      </w:r>
      <w:r w:rsidR="00D90493">
        <w:rPr>
          <w:rtl/>
        </w:rPr>
        <w:t>-</w:t>
      </w:r>
      <w:r w:rsidRPr="00E8235D">
        <w:rPr>
          <w:rtl/>
        </w:rPr>
        <w:t>היום, והוא חוק</w:t>
      </w:r>
      <w:r w:rsidR="00D90493">
        <w:rPr>
          <w:rtl/>
        </w:rPr>
        <w:t>-</w:t>
      </w:r>
      <w:r w:rsidRPr="00E8235D">
        <w:rPr>
          <w:rtl/>
        </w:rPr>
        <w:t>יסוד: החקיקה.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ברשותך,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אני רוצה להעיר כמה הערות. הערה ראשונה היא לעצם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 שאני תומך בהצעות שהובאו לכאן על</w:t>
      </w:r>
      <w:r w:rsidR="00D90493">
        <w:rPr>
          <w:rtl/>
        </w:rPr>
        <w:t>-</w:t>
      </w:r>
      <w:r w:rsidRPr="00E8235D">
        <w:rPr>
          <w:rtl/>
        </w:rPr>
        <w:t>ידי חברי הכנסת</w:t>
      </w:r>
      <w:r w:rsidR="00D90493">
        <w:rPr>
          <w:rtl/>
        </w:rPr>
        <w:t xml:space="preserve"> </w:t>
      </w:r>
      <w:r w:rsidRPr="00E8235D">
        <w:rPr>
          <w:rtl/>
        </w:rPr>
        <w:t>ואתמוך</w:t>
      </w:r>
      <w:r w:rsidR="00D90493">
        <w:rPr>
          <w:rtl/>
        </w:rPr>
        <w:t xml:space="preserve"> </w:t>
      </w:r>
      <w:r w:rsidRPr="00E8235D">
        <w:rPr>
          <w:rtl/>
        </w:rPr>
        <w:t>בחוק.</w:t>
      </w:r>
      <w:r w:rsidR="00D90493">
        <w:rPr>
          <w:rtl/>
        </w:rPr>
        <w:t xml:space="preserve"> </w:t>
      </w:r>
      <w:r w:rsidRPr="00E8235D">
        <w:rPr>
          <w:rtl/>
        </w:rPr>
        <w:t>עלינו לעשות הכול על מנת לתת לכל נכה במדינת ישראל את הזכות לחיות</w:t>
      </w:r>
      <w:r w:rsidR="00D90493">
        <w:rPr>
          <w:rtl/>
        </w:rPr>
        <w:t xml:space="preserve"> </w:t>
      </w:r>
      <w:r w:rsidRPr="00E8235D">
        <w:rPr>
          <w:rtl/>
        </w:rPr>
        <w:t>בכבוד,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מתן כל האמצעים שהמדינה צריכה להעמיד לרשותו. עשינו זאת בעבר. עמדתי</w:t>
      </w:r>
      <w:r w:rsidR="00D90493">
        <w:rPr>
          <w:rtl/>
        </w:rPr>
        <w:t xml:space="preserve"> </w:t>
      </w:r>
      <w:r w:rsidRPr="00E8235D">
        <w:rPr>
          <w:rtl/>
        </w:rPr>
        <w:t>בראש החקיקה של חוק שוויון זכויות לנשים מוגבלות, ואמשיך גם היום.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שעומד</w:t>
      </w:r>
      <w:r w:rsidR="00D90493">
        <w:rPr>
          <w:rtl/>
        </w:rPr>
        <w:t xml:space="preserve"> </w:t>
      </w:r>
      <w:r w:rsidRPr="00E8235D">
        <w:rPr>
          <w:rtl/>
        </w:rPr>
        <w:t>לקרות</w:t>
      </w:r>
      <w:r w:rsidR="00D90493">
        <w:rPr>
          <w:rtl/>
        </w:rPr>
        <w:t xml:space="preserve"> </w:t>
      </w:r>
      <w:r w:rsidRPr="00E8235D">
        <w:rPr>
          <w:rtl/>
        </w:rPr>
        <w:t>ברגעים</w:t>
      </w:r>
      <w:r w:rsidR="00D90493">
        <w:rPr>
          <w:rtl/>
        </w:rPr>
        <w:t xml:space="preserve"> </w:t>
      </w:r>
      <w:r w:rsidRPr="00E8235D">
        <w:rPr>
          <w:rtl/>
        </w:rPr>
        <w:t>הקרובים</w:t>
      </w:r>
      <w:r w:rsidR="00D90493">
        <w:rPr>
          <w:rtl/>
        </w:rPr>
        <w:t xml:space="preserve"> </w:t>
      </w:r>
      <w:r w:rsidRPr="00E8235D">
        <w:rPr>
          <w:rtl/>
        </w:rPr>
        <w:t>במליאה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הוא דבר שלא ייעשה במדינה מתוקנת, הרוצה לחיות באמות מידה של</w:t>
      </w:r>
      <w:r w:rsidR="00D90493">
        <w:rPr>
          <w:rtl/>
        </w:rPr>
        <w:t xml:space="preserve"> </w:t>
      </w:r>
      <w:r w:rsidRPr="00E8235D">
        <w:rPr>
          <w:rtl/>
        </w:rPr>
        <w:t>דמוקרטיה.</w:t>
      </w:r>
      <w:r w:rsidR="00D90493">
        <w:rPr>
          <w:rtl/>
        </w:rPr>
        <w:t xml:space="preserve"> </w:t>
      </w:r>
      <w:r w:rsidRPr="00E8235D">
        <w:rPr>
          <w:rtl/>
        </w:rPr>
        <w:t>נושא כמו חוק</w:t>
      </w:r>
      <w:r w:rsidR="00D90493">
        <w:rPr>
          <w:rtl/>
        </w:rPr>
        <w:t>-</w:t>
      </w:r>
      <w:r w:rsidRPr="00E8235D">
        <w:rPr>
          <w:rtl/>
        </w:rPr>
        <w:t>יסוד: החקיקה, שהוא אבי אבות חוקי</w:t>
      </w:r>
      <w:r w:rsidR="00D90493">
        <w:rPr>
          <w:rtl/>
        </w:rPr>
        <w:t>-</w:t>
      </w:r>
      <w:r w:rsidRPr="00E8235D">
        <w:rPr>
          <w:rtl/>
        </w:rPr>
        <w:t>היסוד, הבא לעגן את כל</w:t>
      </w:r>
      <w:r w:rsidR="00D90493">
        <w:rPr>
          <w:rtl/>
        </w:rPr>
        <w:t xml:space="preserve"> </w:t>
      </w:r>
      <w:r w:rsidRPr="00E8235D">
        <w:rPr>
          <w:rtl/>
        </w:rPr>
        <w:t>מבנה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היסוד, הבא לעגן את עתיד חוקי</w:t>
      </w:r>
      <w:r w:rsidR="00D90493">
        <w:rPr>
          <w:rtl/>
        </w:rPr>
        <w:t>-</w:t>
      </w:r>
      <w:r w:rsidRPr="00E8235D">
        <w:rPr>
          <w:rtl/>
        </w:rPr>
        <w:t>היסוד, הבא לעגן את היחס בין 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לחוקים</w:t>
      </w:r>
      <w:r w:rsidR="00D90493">
        <w:rPr>
          <w:rtl/>
        </w:rPr>
        <w:t xml:space="preserve"> </w:t>
      </w:r>
      <w:r w:rsidRPr="00E8235D">
        <w:rPr>
          <w:rtl/>
        </w:rPr>
        <w:t>רגילים,</w:t>
      </w:r>
      <w:r w:rsidR="00D90493">
        <w:rPr>
          <w:rtl/>
        </w:rPr>
        <w:t xml:space="preserve"> </w:t>
      </w:r>
      <w:r w:rsidRPr="00E8235D">
        <w:rPr>
          <w:rtl/>
        </w:rPr>
        <w:t>עומד</w:t>
      </w:r>
      <w:r w:rsidR="00D90493">
        <w:rPr>
          <w:rtl/>
        </w:rPr>
        <w:t xml:space="preserve"> </w:t>
      </w:r>
      <w:r w:rsidRPr="00E8235D">
        <w:rPr>
          <w:rtl/>
        </w:rPr>
        <w:t>להיות מובא לכאן היום, בעוד כמה דקות, תוך כדי מחלוקת קשה</w:t>
      </w:r>
      <w:r w:rsidR="00D90493">
        <w:rPr>
          <w:rtl/>
        </w:rPr>
        <w:t xml:space="preserve"> </w:t>
      </w:r>
      <w:r w:rsidRPr="00E8235D">
        <w:rPr>
          <w:rtl/>
        </w:rPr>
        <w:t>מאוד עם חלק גדול מסיעות הבית.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כזה.</w:t>
      </w:r>
      <w:r w:rsidR="00D90493">
        <w:rPr>
          <w:rtl/>
        </w:rPr>
        <w:t xml:space="preserve"> </w:t>
      </w:r>
      <w:r w:rsidRPr="00E8235D">
        <w:rPr>
          <w:rtl/>
        </w:rPr>
        <w:t>אני פונה בזה דווקא ליושב</w:t>
      </w:r>
      <w:r w:rsidR="00D90493">
        <w:rPr>
          <w:rtl/>
        </w:rPr>
        <w:t>-</w:t>
      </w:r>
      <w:r w:rsidRPr="00E8235D">
        <w:rPr>
          <w:rtl/>
        </w:rPr>
        <w:t>ראש ועדת החוקה 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אליך ואומר לך: חוק</w:t>
      </w:r>
      <w:r w:rsidR="00D90493">
        <w:rPr>
          <w:rtl/>
        </w:rPr>
        <w:t>-</w:t>
      </w:r>
      <w:r w:rsidRPr="00E8235D">
        <w:rPr>
          <w:rtl/>
        </w:rPr>
        <w:t>יסוד: החקיקה חייב להיות חוק שמתקבל</w:t>
      </w:r>
      <w:r w:rsidR="00D90493">
        <w:rPr>
          <w:rtl/>
        </w:rPr>
        <w:t xml:space="preserve"> </w:t>
      </w:r>
      <w:r w:rsidRPr="00E8235D">
        <w:rPr>
          <w:rtl/>
        </w:rPr>
        <w:t>בקונסנסוס</w:t>
      </w:r>
      <w:r w:rsidR="00D90493">
        <w:rPr>
          <w:rtl/>
        </w:rPr>
        <w:t xml:space="preserve"> </w:t>
      </w:r>
      <w:r w:rsidRPr="00E8235D">
        <w:rPr>
          <w:rtl/>
        </w:rPr>
        <w:t>מקסימלי.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 להיות שאתה תביא לכאן חוק כאשר כל המפלגות הדתיות</w:t>
      </w:r>
      <w:r w:rsidR="00D90493">
        <w:rPr>
          <w:rtl/>
        </w:rPr>
        <w:t xml:space="preserve"> </w:t>
      </w:r>
      <w:r w:rsidRPr="00E8235D">
        <w:rPr>
          <w:rtl/>
        </w:rPr>
        <w:t>מתנגדות</w:t>
      </w:r>
      <w:r w:rsidR="00D90493">
        <w:rPr>
          <w:rtl/>
        </w:rPr>
        <w:t xml:space="preserve"> </w:t>
      </w:r>
      <w:r w:rsidRPr="00E8235D">
        <w:rPr>
          <w:rtl/>
        </w:rPr>
        <w:t>לו,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האיחוד</w:t>
      </w:r>
      <w:r w:rsidR="00D90493">
        <w:rPr>
          <w:rtl/>
        </w:rPr>
        <w:t xml:space="preserve"> </w:t>
      </w:r>
      <w:r w:rsidRPr="00E8235D">
        <w:rPr>
          <w:rtl/>
        </w:rPr>
        <w:t>הלאומי מתנגד לו, כאשר ישראל בעלייה מתנגדת לו, ועוד</w:t>
      </w:r>
      <w:r w:rsidR="00D90493">
        <w:rPr>
          <w:rtl/>
        </w:rPr>
        <w:t xml:space="preserve"> </w:t>
      </w:r>
      <w:r w:rsidRPr="00E8235D">
        <w:rPr>
          <w:rtl/>
        </w:rPr>
        <w:t>חברי כנסת מסיעות נוספות. גם הליכוד קיבל היום החלטה לפנות אליך ולבקשך שלא להביא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היום את החוק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תקבל עוד מעט את עמדת הליכוד, שנתקבלה בישיבת הסיעה, ובה פנייה אליך שלא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שואל אותך </w:t>
      </w:r>
      <w:r w:rsidR="00D90493">
        <w:rPr>
          <w:rtl/>
        </w:rPr>
        <w:t>–</w:t>
      </w:r>
      <w:r w:rsidRPr="00E8235D">
        <w:rPr>
          <w:rtl/>
        </w:rPr>
        <w:t xml:space="preserve"> אם תקבל את ההחלטה הזאת, אני שואל אותך,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החוקה:</w:t>
      </w:r>
      <w:r w:rsidR="00D90493">
        <w:rPr>
          <w:rtl/>
        </w:rPr>
        <w:t xml:space="preserve"> </w:t>
      </w:r>
      <w:r w:rsidRPr="00E8235D">
        <w:rPr>
          <w:rtl/>
        </w:rPr>
        <w:t>האם אתה רוצה להירשם בדברי ימיה של הכנסת כאדם שהביא כאן</w:t>
      </w:r>
      <w:r w:rsidR="00D90493">
        <w:rPr>
          <w:rtl/>
        </w:rPr>
        <w:t xml:space="preserve"> </w:t>
      </w:r>
      <w:r w:rsidRPr="00E8235D">
        <w:rPr>
          <w:rtl/>
        </w:rPr>
        <w:t>במין מחטף כזה את החוק שהוא חוק החוקים, שהוא חוק החקיקה, שבא להסדיר את כל הסדרי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 xml:space="preserve">היסוד, בניגוד לעמדת ש"ס, בניגוד לעמדת יהדות התורה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סיים את זמנו.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בניגוד</w:t>
      </w:r>
      <w:r>
        <w:rPr>
          <w:rtl/>
        </w:rPr>
        <w:t xml:space="preserve"> </w:t>
      </w:r>
      <w:r w:rsidR="00E8235D" w:rsidRPr="00E8235D">
        <w:rPr>
          <w:rtl/>
        </w:rPr>
        <w:t>לעמדת</w:t>
      </w:r>
      <w:r>
        <w:rPr>
          <w:rtl/>
        </w:rPr>
        <w:t xml:space="preserve"> </w:t>
      </w:r>
      <w:r w:rsidR="00E8235D" w:rsidRPr="00E8235D">
        <w:rPr>
          <w:rtl/>
        </w:rPr>
        <w:t>האיחוד הלאומי, בניגוד לעמדת המפד"ל, היום באופן מיוחד</w:t>
      </w:r>
      <w:r>
        <w:rPr>
          <w:rtl/>
        </w:rPr>
        <w:t xml:space="preserve"> </w:t>
      </w:r>
      <w:r w:rsidR="00E8235D" w:rsidRPr="00E8235D">
        <w:rPr>
          <w:rtl/>
        </w:rPr>
        <w:t>בניגוד</w:t>
      </w:r>
      <w:r>
        <w:rPr>
          <w:rtl/>
        </w:rPr>
        <w:t xml:space="preserve"> </w:t>
      </w:r>
      <w:r w:rsidR="00E8235D" w:rsidRPr="00E8235D">
        <w:rPr>
          <w:rtl/>
        </w:rPr>
        <w:t>לעמדת</w:t>
      </w:r>
      <w:r>
        <w:rPr>
          <w:rtl/>
        </w:rPr>
        <w:t xml:space="preserve"> </w:t>
      </w:r>
      <w:r w:rsidR="00E8235D" w:rsidRPr="00E8235D">
        <w:rPr>
          <w:rtl/>
        </w:rPr>
        <w:t>הליכוד? אני אומר באמת שיש גם גבול לכללי המשחק. אולי תגייס, מפני</w:t>
      </w:r>
      <w:r>
        <w:rPr>
          <w:rtl/>
        </w:rPr>
        <w:t xml:space="preserve"> </w:t>
      </w:r>
      <w:r w:rsidR="00E8235D" w:rsidRPr="00E8235D">
        <w:rPr>
          <w:rtl/>
        </w:rPr>
        <w:t>שמפלגת</w:t>
      </w:r>
      <w:r>
        <w:rPr>
          <w:rtl/>
        </w:rPr>
        <w:t xml:space="preserve"> </w:t>
      </w:r>
      <w:r w:rsidR="00E8235D" w:rsidRPr="00E8235D">
        <w:rPr>
          <w:rtl/>
        </w:rPr>
        <w:t>ישראל אחת ומרצ ,שאתה נמנה עם חבריה, אולי הם כל כך, אינני יודע, חמים על</w:t>
      </w:r>
      <w:r>
        <w:rPr>
          <w:rtl/>
        </w:rPr>
        <w:t xml:space="preserve"> </w:t>
      </w:r>
      <w:r w:rsidR="00E8235D" w:rsidRPr="00E8235D">
        <w:rPr>
          <w:rtl/>
        </w:rPr>
        <w:t>מה</w:t>
      </w:r>
      <w:r>
        <w:rPr>
          <w:rtl/>
        </w:rPr>
        <w:t xml:space="preserve"> </w:t>
      </w:r>
      <w:r w:rsidR="00E8235D" w:rsidRPr="00E8235D">
        <w:rPr>
          <w:rtl/>
        </w:rPr>
        <w:t>שהצבענו בנושא הזה של הקדמת הבחירות, שהם מוכנים גם על זה ללכת. אבל אני שואל</w:t>
      </w:r>
      <w:r>
        <w:rPr>
          <w:rtl/>
        </w:rPr>
        <w:t xml:space="preserve"> </w:t>
      </w:r>
      <w:r w:rsidR="00E8235D" w:rsidRPr="00E8235D">
        <w:rPr>
          <w:rtl/>
        </w:rPr>
        <w:t xml:space="preserve">אותך כמשפטן, כפרופסור למשפטים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תודה רבה,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לא 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זאת הדרך שאדוני חושב להנהיג כאן כיושב</w:t>
      </w:r>
      <w:r w:rsidR="00D90493">
        <w:rPr>
          <w:rtl/>
        </w:rPr>
        <w:t>-</w:t>
      </w:r>
      <w:r w:rsidRPr="00E8235D">
        <w:rPr>
          <w:rtl/>
        </w:rPr>
        <w:t>ראש ועדת החוקה? דרך של מחלוקת,</w:t>
      </w:r>
      <w:r w:rsidR="00D90493">
        <w:rPr>
          <w:rtl/>
        </w:rPr>
        <w:t xml:space="preserve"> </w:t>
      </w:r>
      <w:r w:rsidRPr="00E8235D">
        <w:rPr>
          <w:rtl/>
        </w:rPr>
        <w:t>דרך של חטיפת חוקי</w:t>
      </w:r>
      <w:r w:rsidR="00D90493">
        <w:rPr>
          <w:rtl/>
        </w:rPr>
        <w:t>-</w:t>
      </w:r>
      <w:r w:rsidRPr="00E8235D">
        <w:rPr>
          <w:rtl/>
        </w:rPr>
        <w:t xml:space="preserve">יסוד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יהלום, אני מבקש, באמת, אנחנו בסדר</w:t>
      </w:r>
      <w:r w:rsidR="00D90493">
        <w:rPr>
          <w:rtl/>
        </w:rPr>
        <w:t>-</w:t>
      </w:r>
      <w:r w:rsidRPr="00E8235D">
        <w:rPr>
          <w:rtl/>
        </w:rPr>
        <w:t>יום לחוץ מאוד ואדוני סיים את</w:t>
      </w:r>
      <w:r w:rsidR="00D90493">
        <w:rPr>
          <w:rtl/>
        </w:rPr>
        <w:t xml:space="preserve"> </w:t>
      </w:r>
      <w:r w:rsidRPr="00E8235D">
        <w:rPr>
          <w:rtl/>
        </w:rPr>
        <w:t>זמנו לפני חצי דקה בערך.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חצי דקה?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אתה לא תענה. לא תענה.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זה עומד העולם, על חצי דקה?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כן, כן, חבר הכנסת יהלום. אין ברירה.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עד כדי כך אתה נוקשה אתי על חצאי דקות?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אתה ממש מגזים. חצאי דקות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נו, בבקשה, חבר הכנסת יהלום, משפט אחרון.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שאול יהלום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קורא</w:t>
      </w:r>
      <w:r w:rsidR="00D90493">
        <w:rPr>
          <w:rtl/>
        </w:rPr>
        <w:t xml:space="preserve"> </w:t>
      </w:r>
      <w:r w:rsidRPr="00E8235D">
        <w:rPr>
          <w:rtl/>
        </w:rPr>
        <w:t>בזה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 ועדת החוקה, בשם חמש, שש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מפלגות הבית </w:t>
      </w:r>
      <w:r w:rsidR="00D90493">
        <w:rPr>
          <w:rtl/>
        </w:rPr>
        <w:t>–</w:t>
      </w:r>
      <w:r w:rsidRPr="00E8235D">
        <w:rPr>
          <w:rtl/>
        </w:rPr>
        <w:t xml:space="preserve"> וזה, אני חושב, מספיק ודי והותר </w:t>
      </w:r>
      <w:r w:rsidR="00D90493">
        <w:rPr>
          <w:rtl/>
        </w:rPr>
        <w:t>–</w:t>
      </w:r>
      <w:r w:rsidRPr="00E8235D">
        <w:rPr>
          <w:rtl/>
        </w:rPr>
        <w:t xml:space="preserve"> שלא להעלות עכשיו את החוק ולדחות</w:t>
      </w:r>
      <w:r w:rsidR="00D90493">
        <w:rPr>
          <w:rtl/>
        </w:rPr>
        <w:t xml:space="preserve"> </w:t>
      </w:r>
      <w:r w:rsidRPr="00E8235D">
        <w:rPr>
          <w:rtl/>
        </w:rPr>
        <w:t>את הבאתו לאחר הידברות, לאחר הסכמה, לאחר קונסנסוס, ועל זה תהיה תפארתך.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משולם נהרי, סגן שר החינוך, פשוט לא רציתי לקפח את</w:t>
      </w:r>
      <w:r w:rsidR="00D90493">
        <w:rPr>
          <w:rtl/>
        </w:rPr>
        <w:t xml:space="preserve"> </w:t>
      </w:r>
      <w:r w:rsidRPr="00E8235D">
        <w:rPr>
          <w:rtl/>
        </w:rPr>
        <w:t>המצב של הסגנים לשעבר במשרד החינוך.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בבקשה, עד שחבר הכנסת נהרי יתפוס את מקומו. ברגע שהוא עומד פה </w:t>
      </w:r>
      <w:r w:rsidR="00D90493">
        <w:rPr>
          <w:rtl/>
        </w:rPr>
        <w:t>–</w:t>
      </w:r>
      <w:r w:rsidRPr="00E8235D">
        <w:rPr>
          <w:rtl/>
        </w:rPr>
        <w:t xml:space="preserve"> אתה</w:t>
      </w:r>
      <w:r w:rsidR="00D90493">
        <w:rPr>
          <w:rtl/>
        </w:rPr>
        <w:t xml:space="preserve"> </w:t>
      </w:r>
      <w:r w:rsidRPr="00E8235D">
        <w:rPr>
          <w:rtl/>
        </w:rPr>
        <w:t>גומר לדבר, אמנון.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החוק הזה עבר דיונים רבים מאוד, אני לא יודע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ישיבות,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למעלה מעשר ישיבות בוועדת החוקה, והוא מוגש על</w:t>
      </w:r>
      <w:r w:rsidR="00D90493">
        <w:rPr>
          <w:rtl/>
        </w:rPr>
        <w:t>-</w:t>
      </w:r>
      <w:r w:rsidRPr="00E8235D">
        <w:rPr>
          <w:rtl/>
        </w:rPr>
        <w:t>ידי ועדת החוקה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כנסת אחד נציג המפלגות הדתיות או החרדיות התנגד לו. חבר הכנסת</w:t>
      </w:r>
      <w:r w:rsidR="00D90493">
        <w:rPr>
          <w:rtl/>
        </w:rPr>
        <w:t xml:space="preserve"> </w:t>
      </w:r>
      <w:r w:rsidRPr="00E8235D">
        <w:rPr>
          <w:rtl/>
        </w:rPr>
        <w:t>רביץ דיבר כאן בשבחו.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מוכן לכל הידברות, אבל כל הידברות מסתיימת בכך, שגם כשאתה מגיע להסכמה </w:t>
      </w:r>
      <w:r w:rsidR="00D90493">
        <w:rPr>
          <w:rtl/>
        </w:rPr>
        <w:t xml:space="preserve">– </w:t>
      </w:r>
      <w:r w:rsidRPr="00E8235D">
        <w:rPr>
          <w:rtl/>
        </w:rPr>
        <w:t xml:space="preserve">מתנגדים. למה זה בא ביום האחרון? כיוון שזה נדחה חמש פעמים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לפי בקשות חברי הכנסת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 הכנסת רובינשטיין,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לרבות סיעת המפד"ל, שביקשה לראות בזה אי</w:t>
      </w:r>
      <w:r>
        <w:rPr>
          <w:rtl/>
        </w:rPr>
        <w:t>-</w:t>
      </w:r>
      <w:r w:rsidR="00E8235D" w:rsidRPr="00E8235D">
        <w:rPr>
          <w:rtl/>
        </w:rPr>
        <w:t>אמון, ובגלל זה זה נדחה.</w:t>
      </w:r>
      <w:r>
        <w:rPr>
          <w:rtl/>
        </w:rPr>
        <w:t xml:space="preserve"> </w:t>
      </w:r>
      <w:r w:rsidR="00E8235D" w:rsidRPr="00E8235D">
        <w:rPr>
          <w:rtl/>
        </w:rPr>
        <w:t>אבל</w:t>
      </w:r>
      <w:r>
        <w:rPr>
          <w:rtl/>
        </w:rPr>
        <w:t xml:space="preserve"> </w:t>
      </w:r>
      <w:r w:rsidR="00E8235D" w:rsidRPr="00E8235D">
        <w:rPr>
          <w:rtl/>
        </w:rPr>
        <w:t>אני מוכן להידברות אחרי הקריאה הראשונה. הרי זאת קריאה ראשונה. זו לא קריאה שנייה</w:t>
      </w:r>
      <w:r>
        <w:rPr>
          <w:rtl/>
        </w:rPr>
        <w:t xml:space="preserve"> </w:t>
      </w:r>
      <w:r w:rsidR="00E8235D" w:rsidRPr="00E8235D">
        <w:rPr>
          <w:rtl/>
        </w:rPr>
        <w:t>ושלישית.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משולם נהרי, בבקשה, אדוני, שלוש דקות. אני מתחיל לקצוב</w:t>
      </w:r>
      <w:r w:rsidR="00D90493">
        <w:rPr>
          <w:rtl/>
        </w:rPr>
        <w:t xml:space="preserve"> </w:t>
      </w:r>
      <w:r w:rsidRPr="00E8235D">
        <w:rPr>
          <w:rtl/>
        </w:rPr>
        <w:t>את זמנך.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אנו נמצאים בראש חודש אב, המוביל אותנו לתשעת</w:t>
      </w:r>
      <w:r w:rsidR="00D90493">
        <w:rPr>
          <w:rtl/>
        </w:rPr>
        <w:t xml:space="preserve"> </w:t>
      </w:r>
      <w:r w:rsidRPr="00E8235D">
        <w:rPr>
          <w:rtl/>
        </w:rPr>
        <w:t>הימים</w:t>
      </w:r>
      <w:r w:rsidR="00D90493">
        <w:rPr>
          <w:rtl/>
        </w:rPr>
        <w:t xml:space="preserve"> </w:t>
      </w:r>
      <w:r w:rsidRPr="00E8235D">
        <w:rPr>
          <w:rtl/>
        </w:rPr>
        <w:t>שבהם כל עם ישראל נוהג אבלות על חורבן הבית, וידוע שלא נחרב הבית אלא בגלל</w:t>
      </w:r>
      <w:r w:rsidR="00D90493">
        <w:rPr>
          <w:rtl/>
        </w:rPr>
        <w:t xml:space="preserve"> </w:t>
      </w:r>
      <w:r w:rsidRPr="00E8235D">
        <w:rPr>
          <w:rtl/>
        </w:rPr>
        <w:t>שנאת</w:t>
      </w:r>
      <w:r w:rsidR="00D90493">
        <w:rPr>
          <w:rtl/>
        </w:rPr>
        <w:t xml:space="preserve"> </w:t>
      </w:r>
      <w:r w:rsidRPr="00E8235D">
        <w:rPr>
          <w:rtl/>
        </w:rPr>
        <w:t>חינם, מפני שלא נהגו כבוד זה בזה. אנחנו היינו עדים לכך גם בימים אלה, כאשר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מעלים נושא </w:t>
      </w:r>
      <w:r w:rsidR="00D90493">
        <w:rPr>
          <w:rtl/>
        </w:rPr>
        <w:t>–</w:t>
      </w:r>
      <w:r w:rsidRPr="00E8235D">
        <w:rPr>
          <w:rtl/>
        </w:rPr>
        <w:t xml:space="preserve"> תמיד מודדים מי נהנה מזה. כאילו אנחנו כמה עמים בארץ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ברוכות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>אומרים:</w:t>
      </w:r>
      <w:r w:rsidR="00D90493">
        <w:rPr>
          <w:rtl/>
        </w:rPr>
        <w:t xml:space="preserve"> </w:t>
      </w:r>
      <w:r w:rsidRPr="00E8235D">
        <w:rPr>
          <w:rtl/>
        </w:rPr>
        <w:t>מי שייהנו מזה אלה החרדים</w:t>
      </w:r>
      <w:r w:rsidR="00D90493">
        <w:rPr>
          <w:rtl/>
        </w:rPr>
        <w:t xml:space="preserve"> </w:t>
      </w:r>
      <w:r w:rsidRPr="00E8235D">
        <w:rPr>
          <w:rtl/>
        </w:rPr>
        <w:t>והערבים;</w:t>
      </w:r>
      <w:r w:rsidR="00D90493">
        <w:rPr>
          <w:rtl/>
        </w:rPr>
        <w:t xml:space="preserve"> </w:t>
      </w:r>
      <w:r w:rsidRPr="00E8235D">
        <w:rPr>
          <w:rtl/>
        </w:rPr>
        <w:t>וככה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וחוק בודקים מי יכול ליהנות מזה, אבל לא מסתכלים על זה</w:t>
      </w:r>
      <w:r w:rsidR="00D90493">
        <w:rPr>
          <w:rtl/>
        </w:rPr>
        <w:t xml:space="preserve"> </w:t>
      </w:r>
      <w:r w:rsidRPr="00E8235D">
        <w:rPr>
          <w:rtl/>
        </w:rPr>
        <w:t>שישראל</w:t>
      </w:r>
      <w:r w:rsidR="00D90493">
        <w:rPr>
          <w:rtl/>
        </w:rPr>
        <w:t xml:space="preserve"> </w:t>
      </w:r>
      <w:r w:rsidRPr="00E8235D">
        <w:rPr>
          <w:rtl/>
        </w:rPr>
        <w:t>ערבים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לזה.</w:t>
      </w:r>
      <w:r w:rsidR="00D90493">
        <w:rPr>
          <w:rtl/>
        </w:rPr>
        <w:t xml:space="preserve"> </w:t>
      </w:r>
      <w:r w:rsidRPr="00E8235D">
        <w:rPr>
          <w:rtl/>
        </w:rPr>
        <w:t>כל אחד מודד לפי עצמו ולא מודד למה גם השני זקוק. לכן,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בימים האלה אין דבר יותר גדול מלהרבות חסד עם אנשים הזקוקים</w:t>
      </w:r>
      <w:r w:rsidR="00D90493">
        <w:rPr>
          <w:rtl/>
        </w:rPr>
        <w:t xml:space="preserve"> </w:t>
      </w:r>
      <w:r w:rsidRPr="00E8235D">
        <w:rPr>
          <w:rtl/>
        </w:rPr>
        <w:t>לעזרה,</w:t>
      </w:r>
      <w:r w:rsidR="00D90493">
        <w:rPr>
          <w:rtl/>
        </w:rPr>
        <w:t xml:space="preserve"> </w:t>
      </w:r>
      <w:r w:rsidRPr="00E8235D">
        <w:rPr>
          <w:rtl/>
        </w:rPr>
        <w:t>מוגבלים,</w:t>
      </w:r>
      <w:r w:rsidR="00D90493">
        <w:rPr>
          <w:rtl/>
        </w:rPr>
        <w:t xml:space="preserve"> </w:t>
      </w:r>
      <w:r w:rsidRPr="00E8235D">
        <w:rPr>
          <w:rtl/>
        </w:rPr>
        <w:t>נכים, ולהרבות אחווה, שלא ירגישו שהם בשולי החברה. כולנו שווים</w:t>
      </w:r>
      <w:r w:rsidR="00D90493">
        <w:rPr>
          <w:rtl/>
        </w:rPr>
        <w:t xml:space="preserve"> </w:t>
      </w:r>
      <w:r w:rsidRPr="00E8235D">
        <w:rPr>
          <w:rtl/>
        </w:rPr>
        <w:t>וכולנו</w:t>
      </w:r>
      <w:r w:rsidR="00D90493">
        <w:rPr>
          <w:rtl/>
        </w:rPr>
        <w:t xml:space="preserve"> </w:t>
      </w:r>
      <w:r w:rsidRPr="00E8235D">
        <w:rPr>
          <w:rtl/>
        </w:rPr>
        <w:t>ערבים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לזה</w:t>
      </w:r>
      <w:r w:rsidR="00D90493">
        <w:rPr>
          <w:rtl/>
        </w:rPr>
        <w:t xml:space="preserve"> </w:t>
      </w:r>
      <w:r w:rsidRPr="00E8235D">
        <w:rPr>
          <w:rtl/>
        </w:rPr>
        <w:t>ומסייעים זה לזה בבחינת: איש את אחיו יעזורו ולאחיו יאמר</w:t>
      </w:r>
      <w:r w:rsidR="00D90493">
        <w:rPr>
          <w:rtl/>
        </w:rPr>
        <w:t xml:space="preserve"> </w:t>
      </w:r>
      <w:r w:rsidRPr="00E8235D">
        <w:rPr>
          <w:rtl/>
        </w:rPr>
        <w:t>חזק.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סיפור</w:t>
      </w:r>
      <w:r w:rsidR="00D90493">
        <w:rPr>
          <w:rtl/>
        </w:rPr>
        <w:t xml:space="preserve"> </w:t>
      </w:r>
      <w:r w:rsidRPr="00E8235D">
        <w:rPr>
          <w:rtl/>
        </w:rPr>
        <w:t>קטן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אלדד, חולה במחלה של ניוון שרירים, שלומד</w:t>
      </w:r>
      <w:r w:rsidR="00D90493">
        <w:rPr>
          <w:rtl/>
        </w:rPr>
        <w:t xml:space="preserve"> </w:t>
      </w:r>
      <w:r w:rsidRPr="00E8235D">
        <w:rPr>
          <w:rtl/>
        </w:rPr>
        <w:t>במכללת</w:t>
      </w:r>
      <w:r w:rsidR="00D90493">
        <w:rPr>
          <w:rtl/>
        </w:rPr>
        <w:t xml:space="preserve"> </w:t>
      </w:r>
      <w:r w:rsidRPr="00E8235D">
        <w:rPr>
          <w:rtl/>
        </w:rPr>
        <w:t>"גורדון";</w:t>
      </w:r>
      <w:r w:rsidR="00D90493">
        <w:rPr>
          <w:rtl/>
        </w:rPr>
        <w:t xml:space="preserve"> </w:t>
      </w:r>
      <w:r w:rsidRPr="00E8235D">
        <w:rPr>
          <w:rtl/>
        </w:rPr>
        <w:t>תלמיד</w:t>
      </w:r>
      <w:r w:rsidR="00D90493">
        <w:rPr>
          <w:rtl/>
        </w:rPr>
        <w:t xml:space="preserve"> </w:t>
      </w:r>
      <w:r w:rsidRPr="00E8235D">
        <w:rPr>
          <w:rtl/>
        </w:rPr>
        <w:t>חרוץ</w:t>
      </w:r>
      <w:r w:rsidR="00D90493">
        <w:rPr>
          <w:rtl/>
        </w:rPr>
        <w:t xml:space="preserve"> </w:t>
      </w:r>
      <w:r w:rsidRPr="00E8235D">
        <w:rPr>
          <w:rtl/>
        </w:rPr>
        <w:t>שמשקיע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הרבה בלימוד, וכשהוא צריך להגיש עבודה </w:t>
      </w:r>
      <w:r w:rsidR="00D90493">
        <w:rPr>
          <w:rtl/>
        </w:rPr>
        <w:t xml:space="preserve">– </w:t>
      </w:r>
      <w:r w:rsidRPr="00E8235D">
        <w:rPr>
          <w:rtl/>
        </w:rPr>
        <w:t>המכללה</w:t>
      </w:r>
      <w:r w:rsidR="00D90493">
        <w:rPr>
          <w:rtl/>
        </w:rPr>
        <w:t xml:space="preserve"> </w:t>
      </w:r>
      <w:r w:rsidRPr="00E8235D">
        <w:rPr>
          <w:rtl/>
        </w:rPr>
        <w:t>מחייבת להגיש עבודה מודפסת.</w:t>
      </w:r>
      <w:r w:rsidR="00D90493">
        <w:rPr>
          <w:rtl/>
        </w:rPr>
        <w:t xml:space="preserve"> </w:t>
      </w:r>
      <w:r w:rsidRPr="00E8235D">
        <w:rPr>
          <w:rtl/>
        </w:rPr>
        <w:t>לצערו, אין לו אפשרות ואין לו יכולת להדפיס,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נאלץ</w:t>
      </w:r>
      <w:r w:rsidR="00D90493">
        <w:rPr>
          <w:rtl/>
        </w:rPr>
        <w:t xml:space="preserve"> </w:t>
      </w:r>
      <w:r w:rsidRPr="00E8235D">
        <w:rPr>
          <w:rtl/>
        </w:rPr>
        <w:t>להגיש בכתב יד.</w:t>
      </w:r>
      <w:r w:rsidR="00D90493">
        <w:rPr>
          <w:rtl/>
        </w:rPr>
        <w:t xml:space="preserve"> </w:t>
      </w:r>
      <w:r w:rsidRPr="00E8235D">
        <w:rPr>
          <w:rtl/>
        </w:rPr>
        <w:t>כשהוא עשה את זה, לא הסכימו לקבל את העבודה והוא עמד</w:t>
      </w:r>
      <w:r w:rsidR="00D90493">
        <w:rPr>
          <w:rtl/>
        </w:rPr>
        <w:t xml:space="preserve"> </w:t>
      </w:r>
      <w:r w:rsidRPr="00E8235D">
        <w:rPr>
          <w:rtl/>
        </w:rPr>
        <w:t>במצב</w:t>
      </w:r>
      <w:r w:rsidR="00D90493">
        <w:rPr>
          <w:rtl/>
        </w:rPr>
        <w:t xml:space="preserve"> </w:t>
      </w:r>
      <w:r w:rsidRPr="00E8235D">
        <w:rPr>
          <w:rtl/>
        </w:rPr>
        <w:t>מביך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והתייחסו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בצורה לא יפה </w:t>
      </w:r>
      <w:r w:rsidR="00D90493">
        <w:rPr>
          <w:rtl/>
        </w:rPr>
        <w:t>–</w:t>
      </w:r>
      <w:r w:rsidRPr="00E8235D">
        <w:rPr>
          <w:rtl/>
        </w:rPr>
        <w:t xml:space="preserve"> והוא מגולל במכתב ארוך את מסכת</w:t>
      </w:r>
      <w:r w:rsidR="00D90493">
        <w:rPr>
          <w:rtl/>
        </w:rPr>
        <w:t xml:space="preserve"> </w:t>
      </w:r>
      <w:r w:rsidRPr="00E8235D">
        <w:rPr>
          <w:rtl/>
        </w:rPr>
        <w:t>ההשפלות שהוא עבר.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הנכים הם אחינו ובשרנו. כולנו ערבים אחד לשני, כולנו עם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כולנו צריכים לדאוג ולהבין, שמה ששנוא עליך </w:t>
      </w:r>
      <w:r w:rsidR="00D90493">
        <w:rPr>
          <w:rtl/>
        </w:rPr>
        <w:t>–</w:t>
      </w:r>
      <w:r w:rsidRPr="00E8235D">
        <w:rPr>
          <w:rtl/>
        </w:rPr>
        <w:t xml:space="preserve"> לחברך לא תעביד. על כן, ידידי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קורא לכם לראות בחוק העומד לפנינו מפתח ומנוף לשינוי דפוסי החברה</w:t>
      </w:r>
      <w:r w:rsidR="00D90493">
        <w:rPr>
          <w:rtl/>
        </w:rPr>
        <w:t xml:space="preserve"> </w:t>
      </w:r>
      <w:r w:rsidRPr="00E8235D">
        <w:rPr>
          <w:rtl/>
        </w:rPr>
        <w:t>ולשינוי סדרי העדיפויות, ובתוך כך להוסיף ולחפש דרכים חיוביות, היכולות להשפיע 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החברה בישראל. יותר אחווה ויותר סובלנות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מכאן</w:t>
      </w:r>
      <w:r w:rsidR="00D90493">
        <w:rPr>
          <w:rtl/>
        </w:rPr>
        <w:t xml:space="preserve"> </w:t>
      </w:r>
      <w:r w:rsidRPr="00E8235D">
        <w:rPr>
          <w:rtl/>
        </w:rPr>
        <w:t>תצא הקריאה ואנחנו נהיה למופת הן מבחינת חקיקת החוקים והן מבחינת</w:t>
      </w:r>
      <w:r w:rsidR="00D90493">
        <w:rPr>
          <w:rtl/>
        </w:rPr>
        <w:t xml:space="preserve"> </w:t>
      </w:r>
      <w:r w:rsidRPr="00E8235D">
        <w:rPr>
          <w:rtl/>
        </w:rPr>
        <w:t>ההתייחסות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ולשונה</w:t>
      </w:r>
      <w:r w:rsidR="00D90493">
        <w:rPr>
          <w:rtl/>
        </w:rPr>
        <w:t xml:space="preserve"> – </w:t>
      </w:r>
      <w:r w:rsidRPr="00E8235D">
        <w:rPr>
          <w:rtl/>
        </w:rPr>
        <w:t>בעזרת</w:t>
      </w:r>
      <w:r w:rsidR="00D90493">
        <w:rPr>
          <w:rtl/>
        </w:rPr>
        <w:t xml:space="preserve"> </w:t>
      </w:r>
      <w:r w:rsidRPr="00E8235D">
        <w:rPr>
          <w:rtl/>
        </w:rPr>
        <w:t>השם,</w:t>
      </w:r>
      <w:r w:rsidR="00D90493">
        <w:rPr>
          <w:rtl/>
        </w:rPr>
        <w:t xml:space="preserve"> </w:t>
      </w:r>
      <w:r w:rsidRPr="00E8235D">
        <w:rPr>
          <w:rtl/>
        </w:rPr>
        <w:t>נזכה ונראה בבנייננו ובבניין בית</w:t>
      </w:r>
      <w:r w:rsidR="00D90493">
        <w:rPr>
          <w:rtl/>
        </w:rPr>
        <w:t>-</w:t>
      </w:r>
      <w:r w:rsidRPr="00E8235D">
        <w:rPr>
          <w:rtl/>
        </w:rPr>
        <w:t>המקדש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שכולנו מצפים לו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שעם בניינו ניגאל מכל הייסורים והסבל </w:t>
      </w:r>
      <w:r>
        <w:rPr>
          <w:rtl/>
        </w:rPr>
        <w:t>–</w:t>
      </w:r>
      <w:r w:rsidR="00E8235D" w:rsidRPr="00E8235D">
        <w:rPr>
          <w:rtl/>
        </w:rPr>
        <w:t xml:space="preserve"> ובא לציון גואל.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יובל שטייניץ, בבקשה. אנחנו ניתן לחבר הכנסת שטייניץ,</w:t>
      </w:r>
      <w:r w:rsidR="00D90493">
        <w:rPr>
          <w:rtl/>
        </w:rPr>
        <w:t xml:space="preserve"> </w:t>
      </w:r>
      <w:r w:rsidRPr="00E8235D">
        <w:rPr>
          <w:rtl/>
        </w:rPr>
        <w:t>ואחריו ידבר חבר הכנסת אורלב; הוא האחרון, ואז אדוני יצלצל.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שתי הערות בנושא הנכים. אני מברך קודם כול על</w:t>
      </w:r>
      <w:r w:rsidR="00D90493">
        <w:rPr>
          <w:rtl/>
        </w:rPr>
        <w:t xml:space="preserve"> </w:t>
      </w:r>
      <w:r w:rsidRPr="00E8235D">
        <w:rPr>
          <w:rtl/>
        </w:rPr>
        <w:t>יוזמת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אני חושב שחשוב מאוד לצמצם את הפערים בחברה לא רק בין עשירים</w:t>
      </w:r>
      <w:r w:rsidR="00D90493">
        <w:rPr>
          <w:rtl/>
        </w:rPr>
        <w:t xml:space="preserve"> </w:t>
      </w:r>
      <w:r w:rsidRPr="00E8235D">
        <w:rPr>
          <w:rtl/>
        </w:rPr>
        <w:t>לעניים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אלה שהם מוגבלי יכולת, ונדמה לי שהצעת החוק הזאת מציעה כמה</w:t>
      </w:r>
      <w:r w:rsidR="00D90493">
        <w:rPr>
          <w:rtl/>
        </w:rPr>
        <w:t xml:space="preserve"> </w:t>
      </w:r>
      <w:r w:rsidRPr="00E8235D">
        <w:rPr>
          <w:rtl/>
        </w:rPr>
        <w:t>צעדים</w:t>
      </w:r>
      <w:r w:rsidR="00D90493">
        <w:rPr>
          <w:rtl/>
        </w:rPr>
        <w:t xml:space="preserve"> </w:t>
      </w:r>
      <w:r w:rsidRPr="00E8235D">
        <w:rPr>
          <w:rtl/>
        </w:rPr>
        <w:t>שיאפשרו</w:t>
      </w:r>
      <w:r w:rsidR="00D90493">
        <w:rPr>
          <w:rtl/>
        </w:rPr>
        <w:t xml:space="preserve"> </w:t>
      </w:r>
      <w:r w:rsidRPr="00E8235D">
        <w:rPr>
          <w:rtl/>
        </w:rPr>
        <w:t>לציבור</w:t>
      </w:r>
      <w:r w:rsidR="00D90493">
        <w:rPr>
          <w:rtl/>
        </w:rPr>
        <w:t xml:space="preserve"> </w:t>
      </w:r>
      <w:r w:rsidRPr="00E8235D">
        <w:rPr>
          <w:rtl/>
        </w:rPr>
        <w:t>הגדול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הנכים להרגיש כשווים וכבני</w:t>
      </w:r>
      <w:r w:rsidR="00D90493">
        <w:rPr>
          <w:rtl/>
        </w:rPr>
        <w:t>-</w:t>
      </w:r>
      <w:r w:rsidRPr="00E8235D">
        <w:rPr>
          <w:rtl/>
        </w:rPr>
        <w:t>תחרות, בעלי יכולת</w:t>
      </w:r>
      <w:r w:rsidR="00D90493">
        <w:rPr>
          <w:rtl/>
        </w:rPr>
        <w:t xml:space="preserve"> </w:t>
      </w:r>
      <w:r w:rsidRPr="00E8235D">
        <w:rPr>
          <w:rtl/>
        </w:rPr>
        <w:t>תחרות עם שאר החברה.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בהזדמנות זו אני רוצה לציין נושא נוסף שנוגע לנכים, אבל לא רק לנכים אלא לכל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ובעיקר</w:t>
      </w:r>
      <w:r w:rsidR="00D90493">
        <w:rPr>
          <w:rtl/>
        </w:rPr>
        <w:t xml:space="preserve"> </w:t>
      </w:r>
      <w:r w:rsidRPr="00E8235D">
        <w:rPr>
          <w:rtl/>
        </w:rPr>
        <w:t>לאזרחיות ולבני</w:t>
      </w:r>
      <w:r w:rsidR="00D90493">
        <w:rPr>
          <w:rtl/>
        </w:rPr>
        <w:t>-</w:t>
      </w:r>
      <w:r w:rsidRPr="00E8235D">
        <w:rPr>
          <w:rtl/>
        </w:rPr>
        <w:t>הנוער ולאזרחים המבוגרים במדינת ישראל, וזה נושא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שהנכים סובלים ממנו במיוחד </w:t>
      </w:r>
      <w:r w:rsidR="00D90493">
        <w:rPr>
          <w:rtl/>
        </w:rPr>
        <w:t>–</w:t>
      </w:r>
      <w:r w:rsidRPr="00E8235D">
        <w:rPr>
          <w:rtl/>
        </w:rPr>
        <w:t xml:space="preserve"> האלימות. ואני לא מתכוון כאן לאלימות הקיצונית והקשה</w:t>
      </w:r>
      <w:r w:rsidR="00D90493">
        <w:rPr>
          <w:rtl/>
        </w:rPr>
        <w:t xml:space="preserve"> </w:t>
      </w:r>
      <w:r w:rsidRPr="00E8235D">
        <w:rPr>
          <w:rtl/>
        </w:rPr>
        <w:t>ביותר,</w:t>
      </w:r>
      <w:r w:rsidR="00D90493">
        <w:rPr>
          <w:rtl/>
        </w:rPr>
        <w:t xml:space="preserve"> </w:t>
      </w:r>
      <w:r w:rsidRPr="00E8235D">
        <w:rPr>
          <w:rtl/>
        </w:rPr>
        <w:t>למקרי הרצח האחרונים, אלא לבריונות, לסטירה, למכה, לאיום, לנפנוף הידיים,</w:t>
      </w:r>
      <w:r w:rsidR="00D90493">
        <w:rPr>
          <w:rtl/>
        </w:rPr>
        <w:t xml:space="preserve"> </w:t>
      </w:r>
      <w:r w:rsidRPr="00E8235D">
        <w:rPr>
          <w:rtl/>
        </w:rPr>
        <w:t>לדחיפה, ליריקה, שהם הראשית והם פותחים את הפתח בסופו של דבר גם למעשים הקיצוניים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לציין,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שנגן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האזרחים, על הנכים, על הילדים, על</w:t>
      </w:r>
      <w:r w:rsidR="00D90493">
        <w:rPr>
          <w:rtl/>
        </w:rPr>
        <w:t xml:space="preserve"> </w:t>
      </w:r>
      <w:r w:rsidRPr="00E8235D">
        <w:rPr>
          <w:rtl/>
        </w:rPr>
        <w:t>הזקנים,</w:t>
      </w:r>
      <w:r w:rsidR="00D90493">
        <w:rPr>
          <w:rtl/>
        </w:rPr>
        <w:t xml:space="preserve"> </w:t>
      </w:r>
      <w:r w:rsidRPr="00E8235D">
        <w:rPr>
          <w:rtl/>
        </w:rPr>
        <w:t>ובעצם</w:t>
      </w:r>
      <w:r w:rsidR="00D90493">
        <w:rPr>
          <w:rtl/>
        </w:rPr>
        <w:t xml:space="preserve"> </w:t>
      </w:r>
      <w:r w:rsidRPr="00E8235D">
        <w:rPr>
          <w:rtl/>
        </w:rPr>
        <w:t>על כל האזרחים הלא</w:t>
      </w:r>
      <w:r w:rsidR="00D90493">
        <w:rPr>
          <w:rtl/>
        </w:rPr>
        <w:t>-</w:t>
      </w:r>
      <w:r w:rsidRPr="00E8235D">
        <w:rPr>
          <w:rtl/>
        </w:rPr>
        <w:t>אלימים במדינת ישראל, מפני הבריונים שמסתובבים</w:t>
      </w:r>
      <w:r w:rsidR="00D90493">
        <w:rPr>
          <w:rtl/>
        </w:rPr>
        <w:t xml:space="preserve"> </w:t>
      </w:r>
      <w:r w:rsidRPr="00E8235D">
        <w:rPr>
          <w:rtl/>
        </w:rPr>
        <w:t>בחוצות ומטילים את אימתם על כולנו.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הונחה על שולחן הכנסת הצעת חוק מניעת אלימות חוזרת, שקובעת עונש</w:t>
      </w:r>
      <w:r w:rsidR="00D90493">
        <w:rPr>
          <w:rtl/>
        </w:rPr>
        <w:t xml:space="preserve"> </w:t>
      </w:r>
      <w:r w:rsidRPr="00E8235D">
        <w:rPr>
          <w:rtl/>
        </w:rPr>
        <w:t>מינימום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שמורשע</w:t>
      </w:r>
      <w:r w:rsidR="00D90493">
        <w:rPr>
          <w:rtl/>
        </w:rPr>
        <w:t xml:space="preserve"> </w:t>
      </w:r>
      <w:r w:rsidRPr="00E8235D">
        <w:rPr>
          <w:rtl/>
        </w:rPr>
        <w:t>באלימות</w:t>
      </w:r>
      <w:r w:rsidR="00D90493">
        <w:rPr>
          <w:rtl/>
        </w:rPr>
        <w:t xml:space="preserve"> </w:t>
      </w:r>
      <w:r w:rsidRPr="00E8235D">
        <w:rPr>
          <w:rtl/>
        </w:rPr>
        <w:t>ובבריונות בפעם הראשונה, אלא על מי שמורשע</w:t>
      </w:r>
      <w:r w:rsidR="00D90493">
        <w:rPr>
          <w:rtl/>
        </w:rPr>
        <w:t xml:space="preserve"> </w:t>
      </w:r>
      <w:r w:rsidRPr="00E8235D">
        <w:rPr>
          <w:rtl/>
        </w:rPr>
        <w:t>באלימות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שנייה,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שהשתחרר ממאסרו, גם לגבי סטירה או מכה.</w:t>
      </w:r>
      <w:r w:rsidR="00D90493">
        <w:rPr>
          <w:rtl/>
        </w:rPr>
        <w:t xml:space="preserve"> </w:t>
      </w:r>
      <w:r w:rsidRPr="00E8235D">
        <w:rPr>
          <w:rtl/>
        </w:rPr>
        <w:t>ההצעה הזאת,</w:t>
      </w:r>
      <w:r w:rsidR="00D90493">
        <w:rPr>
          <w:rtl/>
        </w:rPr>
        <w:t xml:space="preserve"> </w:t>
      </w:r>
      <w:r w:rsidRPr="00E8235D">
        <w:rPr>
          <w:rtl/>
        </w:rPr>
        <w:t>שקובעת</w:t>
      </w:r>
      <w:r w:rsidR="00D90493">
        <w:rPr>
          <w:rtl/>
        </w:rPr>
        <w:t xml:space="preserve"> </w:t>
      </w:r>
      <w:r w:rsidRPr="00E8235D">
        <w:rPr>
          <w:rtl/>
        </w:rPr>
        <w:t>שש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מינימום מאסר לאותו בריון שפגע פיזית בנכה או בילד או בילדה או</w:t>
      </w:r>
      <w:r w:rsidR="00D90493">
        <w:rPr>
          <w:rtl/>
        </w:rPr>
        <w:t xml:space="preserve"> </w:t>
      </w:r>
      <w:r w:rsidRPr="00E8235D">
        <w:rPr>
          <w:rtl/>
        </w:rPr>
        <w:t>באזרח התמים, תחסל או תצמצם לפחות את נגע הבריונות בישראל.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מלה</w:t>
      </w:r>
      <w:r w:rsidR="00D90493">
        <w:rPr>
          <w:rtl/>
        </w:rPr>
        <w:t xml:space="preserve"> </w:t>
      </w: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לסיום</w:t>
      </w:r>
      <w:r w:rsidR="00D90493">
        <w:rPr>
          <w:rtl/>
        </w:rPr>
        <w:t xml:space="preserve"> </w:t>
      </w:r>
      <w:r w:rsidRPr="00E8235D">
        <w:rPr>
          <w:rtl/>
        </w:rPr>
        <w:t>מושב</w:t>
      </w:r>
      <w:r w:rsidR="00D90493">
        <w:rPr>
          <w:rtl/>
        </w:rPr>
        <w:t xml:space="preserve"> </w:t>
      </w:r>
      <w:r w:rsidRPr="00E8235D">
        <w:rPr>
          <w:rtl/>
        </w:rPr>
        <w:t>הכנסת. הכנסת הזאת איננה מושב לצים, היא בית</w:t>
      </w:r>
      <w:r w:rsidR="00D90493">
        <w:rPr>
          <w:rtl/>
        </w:rPr>
        <w:t>-</w:t>
      </w:r>
      <w:r w:rsidRPr="00E8235D">
        <w:rPr>
          <w:rtl/>
        </w:rPr>
        <w:t>מחוקקים</w:t>
      </w:r>
      <w:r w:rsidR="00D90493">
        <w:rPr>
          <w:rtl/>
        </w:rPr>
        <w:t xml:space="preserve"> </w:t>
      </w:r>
      <w:r w:rsidRPr="00E8235D">
        <w:rPr>
          <w:rtl/>
        </w:rPr>
        <w:t>רציני, כך</w:t>
      </w:r>
      <w:r w:rsidR="00D90493">
        <w:rPr>
          <w:rtl/>
        </w:rPr>
        <w:t xml:space="preserve"> </w:t>
      </w:r>
      <w:r w:rsidRPr="00E8235D">
        <w:rPr>
          <w:rtl/>
        </w:rPr>
        <w:t>התרשמתי</w:t>
      </w:r>
      <w:r w:rsidR="00D90493">
        <w:rPr>
          <w:rtl/>
        </w:rPr>
        <w:t xml:space="preserve"> </w:t>
      </w:r>
      <w:r w:rsidRPr="00E8235D">
        <w:rPr>
          <w:rtl/>
        </w:rPr>
        <w:t>בשנה</w:t>
      </w:r>
      <w:r w:rsidR="00D90493">
        <w:rPr>
          <w:rtl/>
        </w:rPr>
        <w:t xml:space="preserve"> </w:t>
      </w:r>
      <w:r w:rsidRPr="00E8235D">
        <w:rPr>
          <w:rtl/>
        </w:rPr>
        <w:t>האחרונה.</w:t>
      </w:r>
      <w:r w:rsidR="00D90493">
        <w:rPr>
          <w:rtl/>
        </w:rPr>
        <w:t xml:space="preserve"> </w:t>
      </w:r>
      <w:r w:rsidRPr="00E8235D">
        <w:rPr>
          <w:rtl/>
        </w:rPr>
        <w:t>אבל, לצערי הרב, אדוני היושב</w:t>
      </w:r>
      <w:r w:rsidR="00D90493">
        <w:rPr>
          <w:rtl/>
        </w:rPr>
        <w:t>-</w:t>
      </w:r>
      <w:r w:rsidRPr="00E8235D">
        <w:rPr>
          <w:rtl/>
        </w:rPr>
        <w:t>ראש, היא נראית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כמושב</w:t>
      </w:r>
      <w:r w:rsidR="00D90493">
        <w:rPr>
          <w:rtl/>
        </w:rPr>
        <w:t xml:space="preserve"> </w:t>
      </w:r>
      <w:r w:rsidRPr="00E8235D">
        <w:rPr>
          <w:rtl/>
        </w:rPr>
        <w:t>לצים,</w:t>
      </w:r>
      <w:r w:rsidR="00D90493">
        <w:rPr>
          <w:rtl/>
        </w:rPr>
        <w:t xml:space="preserve"> </w:t>
      </w:r>
      <w:r w:rsidRPr="00E8235D">
        <w:rPr>
          <w:rtl/>
        </w:rPr>
        <w:t>והמחזות</w:t>
      </w:r>
      <w:r w:rsidR="00D90493">
        <w:rPr>
          <w:rtl/>
        </w:rPr>
        <w:t xml:space="preserve"> </w:t>
      </w:r>
      <w:r w:rsidRPr="00E8235D">
        <w:rPr>
          <w:rtl/>
        </w:rPr>
        <w:t>שראינו כאן הבוקר גורמים לכך. אני רוצה להציע הצעה</w:t>
      </w:r>
      <w:r w:rsidR="00D90493">
        <w:rPr>
          <w:rtl/>
        </w:rPr>
        <w:t xml:space="preserve"> </w:t>
      </w:r>
      <w:r w:rsidRPr="00E8235D">
        <w:rPr>
          <w:rtl/>
        </w:rPr>
        <w:t>ובזה</w:t>
      </w:r>
      <w:r w:rsidR="00D90493">
        <w:rPr>
          <w:rtl/>
        </w:rPr>
        <w:t xml:space="preserve"> </w:t>
      </w:r>
      <w:r w:rsidRPr="00E8235D">
        <w:rPr>
          <w:rtl/>
        </w:rPr>
        <w:t>לסיים,</w:t>
      </w:r>
      <w:r w:rsidR="00D90493">
        <w:rPr>
          <w:rtl/>
        </w:rPr>
        <w:t xml:space="preserve"> </w:t>
      </w:r>
      <w:r w:rsidRPr="00E8235D">
        <w:rPr>
          <w:rtl/>
        </w:rPr>
        <w:t>שלפחות</w:t>
      </w:r>
      <w:r w:rsidR="00D90493">
        <w:rPr>
          <w:rtl/>
        </w:rPr>
        <w:t xml:space="preserve"> </w:t>
      </w:r>
      <w:r w:rsidRPr="00E8235D">
        <w:rPr>
          <w:rtl/>
        </w:rPr>
        <w:t>גורם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>שבמידה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לא אחראי אבל נותן תמריץ לאלימות</w:t>
      </w:r>
      <w:r w:rsidR="00D90493">
        <w:rPr>
          <w:rtl/>
        </w:rPr>
        <w:t xml:space="preserve"> </w:t>
      </w:r>
      <w:r w:rsidRPr="00E8235D">
        <w:rPr>
          <w:rtl/>
        </w:rPr>
        <w:t>המילולית</w:t>
      </w:r>
      <w:r w:rsidR="00D90493">
        <w:rPr>
          <w:rtl/>
        </w:rPr>
        <w:t xml:space="preserve"> </w:t>
      </w:r>
      <w:r w:rsidRPr="00E8235D">
        <w:rPr>
          <w:rtl/>
        </w:rPr>
        <w:t>והכמעט</w:t>
      </w:r>
      <w:r w:rsidR="00D90493">
        <w:rPr>
          <w:rtl/>
        </w:rPr>
        <w:t xml:space="preserve"> </w:t>
      </w:r>
      <w:r w:rsidRPr="00E8235D">
        <w:rPr>
          <w:rtl/>
        </w:rPr>
        <w:t>פיזית</w:t>
      </w:r>
      <w:r w:rsidR="00D90493">
        <w:rPr>
          <w:rtl/>
        </w:rPr>
        <w:t xml:space="preserve"> </w:t>
      </w:r>
      <w:r w:rsidRPr="00E8235D">
        <w:rPr>
          <w:rtl/>
        </w:rPr>
        <w:t>שראינו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במליאה, במהלך המושב וגם הבוקר הזה, שאיננה</w:t>
      </w:r>
      <w:r w:rsidR="00D90493">
        <w:rPr>
          <w:rtl/>
        </w:rPr>
        <w:t xml:space="preserve"> </w:t>
      </w:r>
      <w:r w:rsidRPr="00E8235D">
        <w:rPr>
          <w:rtl/>
        </w:rPr>
        <w:t>משקפת את רצינות עבודת הכנסת וגם את החברות כאן בין חברי הכנסת, יתוקן, וזה הנושא</w:t>
      </w:r>
      <w:r w:rsidR="00D90493">
        <w:rPr>
          <w:rtl/>
        </w:rPr>
        <w:t xml:space="preserve"> </w:t>
      </w:r>
      <w:r w:rsidRPr="00E8235D">
        <w:rPr>
          <w:rtl/>
        </w:rPr>
        <w:t>של מצלמות הטלוויזיה באולם.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מציע </w:t>
      </w:r>
      <w:r w:rsidR="00D90493">
        <w:rPr>
          <w:rtl/>
        </w:rPr>
        <w:t>–</w:t>
      </w:r>
      <w:r w:rsidRPr="00E8235D">
        <w:rPr>
          <w:rtl/>
        </w:rPr>
        <w:t xml:space="preserve"> ובזה אני מסיים </w:t>
      </w:r>
      <w:r w:rsidR="00D90493">
        <w:rPr>
          <w:rtl/>
        </w:rPr>
        <w:t>–</w:t>
      </w:r>
      <w:r w:rsidRPr="00E8235D">
        <w:rPr>
          <w:rtl/>
        </w:rPr>
        <w:t xml:space="preserve"> שמצלמות הטלוויזיה מעתה</w:t>
      </w:r>
      <w:r w:rsidR="00D90493">
        <w:rPr>
          <w:rtl/>
        </w:rPr>
        <w:t xml:space="preserve"> </w:t>
      </w:r>
      <w:r w:rsidRPr="00E8235D">
        <w:rPr>
          <w:rtl/>
        </w:rPr>
        <w:t>והלאה</w:t>
      </w:r>
      <w:r w:rsidR="00D90493">
        <w:rPr>
          <w:rtl/>
        </w:rPr>
        <w:t xml:space="preserve"> </w:t>
      </w:r>
      <w:r w:rsidRPr="00E8235D">
        <w:rPr>
          <w:rtl/>
        </w:rPr>
        <w:t>יצלמו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הדוברים</w:t>
      </w:r>
      <w:r w:rsidR="00D90493">
        <w:rPr>
          <w:rtl/>
        </w:rPr>
        <w:t xml:space="preserve"> </w:t>
      </w:r>
      <w:r w:rsidRPr="00E8235D">
        <w:rPr>
          <w:rtl/>
        </w:rPr>
        <w:t>מעל דוכן זה ולא את אלה שמתלהמים ומורחקים מירכתי</w:t>
      </w:r>
      <w:r w:rsidR="00D90493">
        <w:rPr>
          <w:rtl/>
        </w:rPr>
        <w:t xml:space="preserve"> </w:t>
      </w:r>
      <w:r w:rsidRPr="00E8235D">
        <w:rPr>
          <w:rtl/>
        </w:rPr>
        <w:t>האולם, ואני בטוח שככה נוריד כאן את הלהבות, והכנסת הזאת תחדל</w:t>
      </w:r>
      <w:r w:rsidR="00D90493">
        <w:rPr>
          <w:rtl/>
        </w:rPr>
        <w:t xml:space="preserve"> </w:t>
      </w:r>
      <w:r w:rsidRPr="00E8235D">
        <w:rPr>
          <w:rtl/>
        </w:rPr>
        <w:t>להיראות מושב לצים</w:t>
      </w:r>
      <w:r w:rsidR="00D90493">
        <w:rPr>
          <w:rtl/>
        </w:rPr>
        <w:t xml:space="preserve"> </w:t>
      </w:r>
      <w:r w:rsidRPr="00E8235D">
        <w:rPr>
          <w:rtl/>
        </w:rPr>
        <w:t>ותיראה כמו מה שהיא, בית</w:t>
      </w:r>
      <w:r w:rsidR="00D90493">
        <w:rPr>
          <w:rtl/>
        </w:rPr>
        <w:t>-</w:t>
      </w:r>
      <w:r w:rsidRPr="00E8235D">
        <w:rPr>
          <w:rtl/>
        </w:rPr>
        <w:t>מחוקקים רציני ומכובד.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בתקווה הזאת אני אסיים, ואני מאחל לכולנו פגרה מועילה ואקטיבית.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 אורלב, אחרון הדוברים בדיון זה,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רוצה להביע תמיכה בשתי הצעות החוק שבאות</w:t>
      </w:r>
      <w:r w:rsidR="00D90493">
        <w:rPr>
          <w:rtl/>
        </w:rPr>
        <w:t xml:space="preserve"> </w:t>
      </w:r>
      <w:r w:rsidRPr="00E8235D">
        <w:rPr>
          <w:rtl/>
        </w:rPr>
        <w:t>להיטיב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הנכים.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שיבוא האוצר ויציג את הבעיה התקציבית, אבל כולנו</w:t>
      </w:r>
      <w:r w:rsidR="00D90493">
        <w:rPr>
          <w:rtl/>
        </w:rPr>
        <w:t xml:space="preserve"> </w:t>
      </w:r>
      <w:r w:rsidRPr="00E8235D">
        <w:rPr>
          <w:rtl/>
        </w:rPr>
        <w:t>זוכרים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הביזוי</w:t>
      </w:r>
      <w:r w:rsidR="00D90493">
        <w:rPr>
          <w:rtl/>
        </w:rPr>
        <w:t xml:space="preserve"> </w:t>
      </w:r>
      <w:r w:rsidRPr="00E8235D">
        <w:rPr>
          <w:rtl/>
        </w:rPr>
        <w:t>שביזתה</w:t>
      </w:r>
      <w:r w:rsidR="00D90493">
        <w:rPr>
          <w:rtl/>
        </w:rPr>
        <w:t xml:space="preserve"> </w:t>
      </w:r>
      <w:r w:rsidRPr="00E8235D">
        <w:rPr>
          <w:rtl/>
        </w:rPr>
        <w:t>הממשלה את הנכים, שהיו צריכים לשבות ימים ארוכים ליד</w:t>
      </w:r>
      <w:r w:rsidR="00D90493">
        <w:rPr>
          <w:rtl/>
        </w:rPr>
        <w:t xml:space="preserve"> </w:t>
      </w:r>
      <w:r w:rsidRPr="00E8235D">
        <w:rPr>
          <w:rtl/>
        </w:rPr>
        <w:t>משרד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התקפלה</w:t>
      </w:r>
      <w:r w:rsidR="00D90493">
        <w:rPr>
          <w:rtl/>
        </w:rPr>
        <w:t xml:space="preserve"> </w:t>
      </w:r>
      <w:r w:rsidRPr="00E8235D">
        <w:rPr>
          <w:rtl/>
        </w:rPr>
        <w:t>לחלוטין</w:t>
      </w:r>
      <w:r w:rsidR="00D90493">
        <w:rPr>
          <w:rtl/>
        </w:rPr>
        <w:t xml:space="preserve"> </w:t>
      </w:r>
      <w:r w:rsidRPr="00E8235D">
        <w:rPr>
          <w:rtl/>
        </w:rPr>
        <w:t>ומילאה את כל תביעותיה.</w:t>
      </w:r>
      <w:r w:rsidR="00D90493">
        <w:rPr>
          <w:rtl/>
        </w:rPr>
        <w:t xml:space="preserve"> </w:t>
      </w:r>
      <w:r w:rsidRPr="00E8235D">
        <w:rPr>
          <w:rtl/>
        </w:rPr>
        <w:t>אין זה ראוי</w:t>
      </w:r>
      <w:r w:rsidR="00D90493">
        <w:rPr>
          <w:rtl/>
        </w:rPr>
        <w:t xml:space="preserve"> </w:t>
      </w:r>
      <w:r w:rsidRPr="00E8235D">
        <w:rPr>
          <w:rtl/>
        </w:rPr>
        <w:t>שהנכים</w:t>
      </w:r>
      <w:r w:rsidR="00D90493">
        <w:rPr>
          <w:rtl/>
        </w:rPr>
        <w:t xml:space="preserve"> </w:t>
      </w:r>
      <w:r w:rsidRPr="00E8235D">
        <w:rPr>
          <w:rtl/>
        </w:rPr>
        <w:t>יצטרכו לשבות ליד האוצר, יצטרכו להתבזות, יצטרכו להתגולל ברחובות, יצטרכו</w:t>
      </w:r>
      <w:r w:rsidR="00D90493">
        <w:rPr>
          <w:rtl/>
        </w:rPr>
        <w:t xml:space="preserve"> </w:t>
      </w:r>
      <w:r w:rsidRPr="00E8235D">
        <w:rPr>
          <w:rtl/>
        </w:rPr>
        <w:t>לבקש חסד ורחמים.</w:t>
      </w:r>
      <w:r w:rsidR="00D90493">
        <w:rPr>
          <w:rtl/>
        </w:rPr>
        <w:t xml:space="preserve"> </w:t>
      </w:r>
      <w:r w:rsidRPr="00E8235D">
        <w:rPr>
          <w:rtl/>
        </w:rPr>
        <w:t>ראוי שהמדינה תעשה זאת בצורה מתוקנת ובצורה מכוונת.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מציע לחברי הבית לתמוך בהצעות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ניגשים להצבעה, מאחר שהשעה כבר 16:30, והיתה הבנה</w:t>
      </w:r>
      <w:r w:rsidR="00D90493">
        <w:rPr>
          <w:rtl/>
        </w:rPr>
        <w:t xml:space="preserve"> </w:t>
      </w:r>
      <w:r w:rsidRPr="00E8235D">
        <w:rPr>
          <w:rtl/>
        </w:rPr>
        <w:t>שעד 16:30 אין הצבעות, מאחר שהגענו לשעה היעודה, יש הצבעות. אנחנו מצביעים על כל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בנפרד.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הביטוח הלאומי (תיקון מס' 40) (העלאת שיעור הקצבה לנכה),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ראשונה </w:t>
      </w:r>
      <w:r w:rsidR="00D90493">
        <w:rPr>
          <w:rtl/>
        </w:rPr>
        <w:t>–</w:t>
      </w:r>
      <w:r w:rsidRPr="00E8235D">
        <w:rPr>
          <w:rtl/>
        </w:rPr>
        <w:t xml:space="preserve"> של חבר הכנסת יורי שטרן וקבוצת חברי הכנסת.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49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45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הביטוח הלאומי (תיקון מס' 40) (העלאת שיעור</w:t>
      </w:r>
      <w:r w:rsidR="00D90493">
        <w:rPr>
          <w:rtl/>
        </w:rPr>
        <w:t xml:space="preserve"> </w:t>
      </w:r>
      <w:r w:rsidRPr="00E8235D">
        <w:rPr>
          <w:rtl/>
        </w:rPr>
        <w:t>הקצבה לנכה), התש"ס</w:t>
      </w:r>
      <w:r w:rsidR="00D90493">
        <w:rPr>
          <w:rtl/>
        </w:rPr>
        <w:t>–</w:t>
      </w:r>
      <w:r w:rsidRPr="00E8235D">
        <w:rPr>
          <w:rtl/>
        </w:rPr>
        <w:t>2000, לוועדת העבודה, הרווחה והבריאות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בעד </w:t>
      </w:r>
      <w:r w:rsidR="00D90493">
        <w:rPr>
          <w:rtl/>
        </w:rPr>
        <w:t>–</w:t>
      </w:r>
      <w:r w:rsidRPr="00E8235D">
        <w:rPr>
          <w:rtl/>
        </w:rPr>
        <w:t xml:space="preserve"> 45, אין מתנגדים, שלושה נמנעים. אשר על כן, ההצעה</w:t>
      </w:r>
      <w:r w:rsidR="00D90493">
        <w:rPr>
          <w:rtl/>
        </w:rPr>
        <w:t xml:space="preserve"> </w:t>
      </w:r>
      <w:r w:rsidRPr="00E8235D">
        <w:rPr>
          <w:rtl/>
        </w:rPr>
        <w:t>עברה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והיא תעבור לוועדת העבודה והרווחה לשם הכנתה 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לוועדת הכספים.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 הכנסת תקבע לאן זה יעבור.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 שנייה על הצעת חוק הנכים (זכויות שונות),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–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סילבן שלום וקבוצת חברי הכנסת. רבותי חברי הכנסת, אפשר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55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הנכים (זכויות שונות),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וועדת העבודה, הרווחה והבריאות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רבותי חברי הכנסת, אני קובע, בעד </w:t>
      </w:r>
      <w:r w:rsidR="00D90493">
        <w:rPr>
          <w:rtl/>
        </w:rPr>
        <w:t>–</w:t>
      </w:r>
      <w:r w:rsidRPr="00E8235D">
        <w:rPr>
          <w:rtl/>
        </w:rPr>
        <w:t xml:space="preserve"> 55, מתנגד אחד, נמנעים שניים. אשר על כן,</w:t>
      </w:r>
      <w:r w:rsidR="00D90493">
        <w:rPr>
          <w:rtl/>
        </w:rPr>
        <w:t xml:space="preserve"> </w:t>
      </w:r>
      <w:r w:rsidRPr="00E8235D">
        <w:rPr>
          <w:rtl/>
        </w:rPr>
        <w:t>הצעת החוק תעבור לוועדת העבודה והרווחה.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טעיתי, הצבעתי נגד במקום בעד.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אני בעד.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תהיה שונה, בעד </w:t>
      </w:r>
      <w:r w:rsidR="00D90493">
        <w:rPr>
          <w:rtl/>
        </w:rPr>
        <w:t>–</w:t>
      </w:r>
      <w:r w:rsidRPr="00E8235D">
        <w:rPr>
          <w:rtl/>
        </w:rPr>
        <w:t xml:space="preserve"> 57, נמנע אחד, אין מתנגדים; חברת הכנסת קולט אביטל</w:t>
      </w:r>
      <w:r w:rsidR="00D90493">
        <w:rPr>
          <w:rtl/>
        </w:rPr>
        <w:t xml:space="preserve"> </w:t>
      </w:r>
      <w:r w:rsidRPr="00E8235D">
        <w:rPr>
          <w:rtl/>
        </w:rPr>
        <w:t>שינתה את הצבעתה לבעד, וחבר הכנסת אמנון רובינשטיין שינה את הצבעתו לבעד.</w:t>
      </w:r>
      <w:r w:rsidR="00D90493">
        <w:rPr>
          <w:rtl/>
        </w:rPr>
        <w:t xml:space="preserve"> </w:t>
      </w:r>
      <w:r w:rsidRPr="00E8235D">
        <w:rPr>
          <w:rtl/>
        </w:rPr>
        <w:t>אשר 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עברה בקריאה ראשונה, והיא תעבור לוועדת הכנסת שתקבע לאיזו ועדה מן</w:t>
      </w:r>
      <w:r w:rsidR="00D90493">
        <w:rPr>
          <w:rtl/>
        </w:rPr>
        <w:t xml:space="preserve"> </w:t>
      </w:r>
      <w:r w:rsidRPr="00E8235D">
        <w:rPr>
          <w:rtl/>
        </w:rPr>
        <w:t>הוועדות ההצעה תעבור.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סילבן שלום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אפשר, זה יעבור לוועדת העבודה והרווחה, מכיוון שזה התחיל שם.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מבקש, אפשר. אשר על כן, ועדת הכנסת תקבע להיכן זה יעבור.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מזכיר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לי, וחבר הכנסת שלום צודק, שאם מדובר בהצעת חוק</w:t>
      </w:r>
      <w:r w:rsidR="00D90493">
        <w:rPr>
          <w:rtl/>
        </w:rPr>
        <w:t xml:space="preserve"> </w:t>
      </w:r>
      <w:r w:rsidRPr="00E8235D">
        <w:rPr>
          <w:rtl/>
        </w:rPr>
        <w:t>פרטית</w:t>
      </w:r>
      <w:r w:rsidR="00D90493">
        <w:rPr>
          <w:rtl/>
        </w:rPr>
        <w:t xml:space="preserve"> </w:t>
      </w:r>
      <w:r w:rsidRPr="00E8235D">
        <w:rPr>
          <w:rtl/>
        </w:rPr>
        <w:t>שכבר</w:t>
      </w:r>
      <w:r w:rsidR="00D90493">
        <w:rPr>
          <w:rtl/>
        </w:rPr>
        <w:t xml:space="preserve"> </w:t>
      </w:r>
      <w:r w:rsidRPr="00E8235D">
        <w:rPr>
          <w:rtl/>
        </w:rPr>
        <w:t>הוכנה</w:t>
      </w:r>
      <w:r w:rsidR="00D90493">
        <w:rPr>
          <w:rtl/>
        </w:rPr>
        <w:t xml:space="preserve"> </w:t>
      </w:r>
      <w:r w:rsidRPr="00E8235D">
        <w:rPr>
          <w:rtl/>
        </w:rPr>
        <w:t>בוועדה, היא עוברת לאותה ועדה. אשר על כן, שתי ההצעות עוברות</w:t>
      </w:r>
      <w:r w:rsidR="00D90493">
        <w:rPr>
          <w:rtl/>
        </w:rPr>
        <w:t xml:space="preserve"> </w:t>
      </w:r>
      <w:r w:rsidRPr="00E8235D">
        <w:rPr>
          <w:rtl/>
        </w:rPr>
        <w:t>לוועדת העבודה והרווחה להכנתן לקריאה שנייה ושלישית.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56" w:name="_Toc449874308"/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>יסוד: החקיקה</w:t>
      </w:r>
      <w:bookmarkEnd w:id="56"/>
    </w:p>
    <w:p w:rsidR="00D90493" w:rsidRPr="00D90493" w:rsidRDefault="00D90493" w:rsidP="00D90493">
      <w:pPr>
        <w:pStyle w:val="1"/>
        <w:rPr>
          <w:rtl/>
        </w:rPr>
      </w:pPr>
      <w:bookmarkStart w:id="57" w:name="_Toc449874309"/>
      <w:r w:rsidRPr="00D90493">
        <w:rPr>
          <w:rtl/>
        </w:rPr>
        <w:t>(קריאה ראשונה)</w:t>
      </w:r>
      <w:bookmarkEnd w:id="5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ט'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החקיקה, קריאה ראשונה </w:t>
      </w:r>
      <w:r w:rsidR="00D90493">
        <w:rPr>
          <w:rtl/>
        </w:rPr>
        <w:t>–</w:t>
      </w:r>
      <w:r w:rsidRPr="00E8235D">
        <w:rPr>
          <w:rtl/>
        </w:rPr>
        <w:t xml:space="preserve"> מטעם ועדת החוקה, חוק ומשפט.</w:t>
      </w:r>
      <w:r w:rsidR="00D90493">
        <w:rPr>
          <w:rtl/>
        </w:rPr>
        <w:t xml:space="preserve"> </w:t>
      </w:r>
      <w:r w:rsidRPr="00E8235D">
        <w:rPr>
          <w:rtl/>
        </w:rPr>
        <w:t>אפשר להצביע.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מחכה חמש דקות מההצבעה הקודמת. רבותי, בסדר</w:t>
      </w:r>
      <w:r w:rsidR="00D90493">
        <w:rPr>
          <w:rtl/>
        </w:rPr>
        <w:t>-</w:t>
      </w:r>
      <w:r w:rsidRPr="00E8235D">
        <w:rPr>
          <w:rtl/>
        </w:rPr>
        <w:t>היום יש הצבעות כל הזמן,</w:t>
      </w:r>
      <w:r w:rsidR="00D90493">
        <w:rPr>
          <w:rtl/>
        </w:rPr>
        <w:t xml:space="preserve"> </w:t>
      </w:r>
      <w:r w:rsidRPr="00E8235D">
        <w:rPr>
          <w:rtl/>
        </w:rPr>
        <w:t>החל מהשעה 16:30 יש הצבעות בזו אחר זו.</w:t>
      </w:r>
      <w:r w:rsidR="00D90493">
        <w:rPr>
          <w:rtl/>
        </w:rPr>
        <w:t xml:space="preserve"> </w:t>
      </w:r>
      <w:r w:rsidRPr="00E8235D">
        <w:rPr>
          <w:rtl/>
        </w:rPr>
        <w:t>רבותי, נחכה עוד דקה.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 תצעק עלי, אני אחכה עוד דקה.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אנחנו ניגשים להצבעה.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37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</w:t>
      </w:r>
      <w:r w:rsidR="00D90493">
        <w:rPr>
          <w:rtl/>
        </w:rPr>
        <w:t>-</w:t>
      </w:r>
      <w:r w:rsidRPr="00E8235D">
        <w:rPr>
          <w:rtl/>
        </w:rPr>
        <w:t>יסוד: החקיקה לוועדת החוקה, חוק ומשפט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– </w:t>
      </w:r>
      <w:r w:rsidRPr="00E8235D">
        <w:rPr>
          <w:rtl/>
        </w:rPr>
        <w:t>37,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33, אין נמנעים; אני מוסיף את קולו של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כלומר, 34 בעד.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58" w:name="_Toc449874310"/>
      <w:r w:rsidRPr="00D90493">
        <w:rPr>
          <w:rtl/>
        </w:rPr>
        <w:t>הצעת חוק לתיקון פקודת בתי</w:t>
      </w:r>
      <w:r>
        <w:rPr>
          <w:rtl/>
        </w:rPr>
        <w:t>-</w:t>
      </w:r>
      <w:r w:rsidRPr="00D90493">
        <w:rPr>
          <w:rtl/>
        </w:rPr>
        <w:t>הסוהר (מס' 18),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58"/>
    </w:p>
    <w:p w:rsidR="00D90493" w:rsidRPr="00D90493" w:rsidRDefault="00D90493" w:rsidP="00D90493">
      <w:pPr>
        <w:pStyle w:val="1"/>
        <w:rPr>
          <w:rtl/>
        </w:rPr>
      </w:pPr>
      <w:bookmarkStart w:id="59" w:name="_Toc449874311"/>
      <w:r w:rsidRPr="00D90493">
        <w:rPr>
          <w:rtl/>
        </w:rPr>
        <w:t>(קריאה שנייה וקריאה שלישית)</w:t>
      </w:r>
      <w:bookmarkEnd w:id="5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להצעה</w:t>
      </w:r>
      <w:r w:rsidR="00D90493">
        <w:rPr>
          <w:rtl/>
        </w:rPr>
        <w:t xml:space="preserve"> </w:t>
      </w:r>
      <w:r w:rsidRPr="00E8235D">
        <w:rPr>
          <w:rtl/>
        </w:rPr>
        <w:t>הבאה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הסוהר, התש"ס</w:t>
      </w:r>
      <w:r w:rsidR="00D90493">
        <w:rPr>
          <w:rtl/>
        </w:rPr>
        <w:t>–</w:t>
      </w:r>
      <w:r w:rsidRPr="00E8235D">
        <w:rPr>
          <w:rtl/>
        </w:rPr>
        <w:t>2000, אנחנו ניגשים להצבעה בלבד.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ההרגשה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הנרעשות שבבית; אני מבקש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להצביע. אני פותח את ההצבעה. מי שבעד </w:t>
      </w:r>
      <w:r w:rsidR="00D90493">
        <w:rPr>
          <w:rtl/>
        </w:rPr>
        <w:t>–</w:t>
      </w:r>
      <w:r w:rsidRPr="00E8235D">
        <w:rPr>
          <w:rtl/>
        </w:rPr>
        <w:t xml:space="preserve"> יצביע בעד.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52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סליחה, ההצבעה מבוטלת. ביטלתי את ההצבעה.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הכנסת, ביקשת ממני הפסקה?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16:30 מתחילות ההצבעות.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בשעה 16:30 התחלתי את ההצבעות. אדוני, כבר קיימנו עוד הצבעה. חבר הכנסת</w:t>
      </w:r>
      <w:r w:rsidR="00D90493">
        <w:rPr>
          <w:rtl/>
        </w:rPr>
        <w:t xml:space="preserve"> </w:t>
      </w:r>
      <w:r w:rsidRPr="00E8235D">
        <w:rPr>
          <w:rtl/>
        </w:rPr>
        <w:t>גולדשמידט,</w:t>
      </w:r>
      <w:r w:rsidR="00D90493">
        <w:rPr>
          <w:rtl/>
        </w:rPr>
        <w:t xml:space="preserve"> </w:t>
      </w:r>
      <w:r w:rsidRPr="00E8235D">
        <w:rPr>
          <w:rtl/>
        </w:rPr>
        <w:t>כבר קיימנו הצבעה נוספת, זו הצבעה שלישית. היו שתי הצבעות בשעה 16:31</w:t>
      </w:r>
      <w:r w:rsidR="00D90493">
        <w:rPr>
          <w:rtl/>
        </w:rPr>
        <w:t xml:space="preserve"> </w:t>
      </w:r>
      <w:r w:rsidRPr="00E8235D">
        <w:rPr>
          <w:rtl/>
        </w:rPr>
        <w:t>והצבעה שלישית ב</w:t>
      </w:r>
      <w:r w:rsidR="00D90493">
        <w:rPr>
          <w:rtl/>
        </w:rPr>
        <w:t>-</w:t>
      </w:r>
      <w:r w:rsidRPr="00E8235D">
        <w:rPr>
          <w:rtl/>
        </w:rPr>
        <w:t>16:35.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אנחנו מצביעים בקריאה שנייה על הצעת חוק לתיקון פקודת בתי</w:t>
      </w:r>
      <w:r w:rsidR="00D90493">
        <w:rPr>
          <w:rtl/>
        </w:rPr>
        <w:t>-</w:t>
      </w:r>
      <w:r w:rsidRPr="00E8235D">
        <w:rPr>
          <w:rtl/>
        </w:rPr>
        <w:t>הסוהר (מס'</w:t>
      </w:r>
      <w:r w:rsidR="00D90493">
        <w:rPr>
          <w:rtl/>
        </w:rPr>
        <w:t xml:space="preserve"> </w:t>
      </w:r>
      <w:r w:rsidRPr="00E8235D">
        <w:rPr>
          <w:rtl/>
        </w:rPr>
        <w:t>18),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לסעיפים 2 ו</w:t>
      </w:r>
      <w:r w:rsidR="00D90493">
        <w:rPr>
          <w:rtl/>
        </w:rPr>
        <w:t>-</w:t>
      </w:r>
      <w:r w:rsidRPr="00E8235D">
        <w:rPr>
          <w:rtl/>
        </w:rPr>
        <w:t>3 אין הסתייגויות, אשר על כן ניתן להצביע.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2 </w:t>
      </w:r>
      <w:r>
        <w:rPr>
          <w:rtl/>
        </w:rPr>
        <w:t>–</w:t>
      </w:r>
      <w:r w:rsidR="00E8235D" w:rsidRPr="00E8235D">
        <w:rPr>
          <w:rtl/>
        </w:rPr>
        <w:t xml:space="preserve"> 53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2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53,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</w:t>
      </w:r>
      <w:r w:rsidR="00D90493">
        <w:rPr>
          <w:rtl/>
        </w:rPr>
        <w:t xml:space="preserve"> </w:t>
      </w:r>
      <w:r w:rsidRPr="00E8235D">
        <w:rPr>
          <w:rtl/>
        </w:rPr>
        <w:t>אשר על כן ההצעה עברה בקריאה שנייה,</w:t>
      </w:r>
      <w:r w:rsidR="00D90493">
        <w:rPr>
          <w:rtl/>
        </w:rPr>
        <w:t xml:space="preserve"> </w:t>
      </w:r>
      <w:r w:rsidRPr="00E8235D">
        <w:rPr>
          <w:rtl/>
        </w:rPr>
        <w:t>ואנחנו ניגשים לקריאה שלישית. ניתן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43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לתיקון פקודת בתי</w:t>
      </w:r>
      <w:r>
        <w:rPr>
          <w:rtl/>
        </w:rPr>
        <w:t>-</w:t>
      </w:r>
      <w:r w:rsidR="00E8235D" w:rsidRPr="00E8235D">
        <w:rPr>
          <w:rtl/>
        </w:rPr>
        <w:t>הסוהר (מס' 18),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43, אין מתנגדים ונמנע אחד. אשר על כן, הצעה זו</w:t>
      </w:r>
      <w:r w:rsidR="00D90493">
        <w:rPr>
          <w:rtl/>
        </w:rPr>
        <w:t xml:space="preserve"> </w:t>
      </w:r>
      <w:r w:rsidRPr="00E8235D">
        <w:rPr>
          <w:rtl/>
        </w:rPr>
        <w:t>עברה, והיא תעבור לספר החוקים של מדינת 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60" w:name="_Toc449874312"/>
      <w:r w:rsidRPr="00D90493">
        <w:rPr>
          <w:rtl/>
        </w:rPr>
        <w:t>דיווח משלחת הכנסת לכנס הארגון לביטחון ולשיתוף פעולה באירופה</w:t>
      </w:r>
      <w:bookmarkEnd w:id="60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אנחנו ניגשים לסעיף י"א:</w:t>
      </w:r>
      <w:r w:rsidR="00D90493">
        <w:rPr>
          <w:rtl/>
        </w:rPr>
        <w:t xml:space="preserve"> </w:t>
      </w:r>
      <w:r w:rsidRPr="00E8235D">
        <w:rPr>
          <w:rtl/>
        </w:rPr>
        <w:t>דין</w:t>
      </w:r>
      <w:r w:rsidR="00D90493">
        <w:rPr>
          <w:rtl/>
        </w:rPr>
        <w:t>-</w:t>
      </w:r>
      <w:r w:rsidRPr="00E8235D">
        <w:rPr>
          <w:rtl/>
        </w:rPr>
        <w:t>וחשבון מפי חברת הכנסת קולט אביטל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כנס הארגון לביטחון ולשיתוף פעולה באירופה </w:t>
      </w:r>
      <w:r w:rsidR="00D90493">
        <w:rPr>
          <w:rtl/>
        </w:rPr>
        <w:t>–</w:t>
      </w:r>
      <w:r w:rsidRPr="00E8235D">
        <w:rPr>
          <w:rtl/>
        </w:rPr>
        <w:t xml:space="preserve"> אבש"א </w:t>
      </w:r>
      <w:r w:rsidR="00D90493">
        <w:rPr>
          <w:rtl/>
        </w:rPr>
        <w:t>–</w:t>
      </w:r>
      <w:r w:rsidRPr="00E8235D">
        <w:rPr>
          <w:rtl/>
        </w:rPr>
        <w:t xml:space="preserve"> שהתקיים בבוקרשט. בבקשה,</w:t>
      </w:r>
      <w:r w:rsidR="00D90493">
        <w:rPr>
          <w:rtl/>
        </w:rPr>
        <w:t xml:space="preserve"> </w:t>
      </w:r>
      <w:r w:rsidRPr="00E8235D">
        <w:rPr>
          <w:rtl/>
        </w:rPr>
        <w:t>גברתי חברת הכנסת, תפסי מקומך ומסרי דין</w:t>
      </w:r>
      <w:r w:rsidR="00D90493">
        <w:rPr>
          <w:rtl/>
        </w:rPr>
        <w:t>-</w:t>
      </w:r>
      <w:r w:rsidRPr="00E8235D">
        <w:rPr>
          <w:rtl/>
        </w:rPr>
        <w:t>וחשבון לחברי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הכנסת, אני מבקש שקט, כדי שחברת הכנסת אביטל תוכל לומר את דברה.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לא עשיתי בסדר?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 היה אפשר להתחיל להצביע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16:25 צלצלו.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 היו בתוך המעלית, במדרגות.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פתאום, שיבדקו אותי. תשאלו את חבר הכנסת פינס שהיה כאן. חבר הכנסת פינס,</w:t>
      </w:r>
      <w:r w:rsidR="00D90493">
        <w:rPr>
          <w:rtl/>
        </w:rPr>
        <w:t xml:space="preserve"> </w:t>
      </w:r>
      <w:r w:rsidRPr="00E8235D">
        <w:rPr>
          <w:rtl/>
        </w:rPr>
        <w:t>האם אני צודק בדרך שבה ניהלתי את הישיבה?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במאה אחוז.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 לפרוטוקול, שיושב</w:t>
      </w:r>
      <w:r w:rsidR="00D90493">
        <w:rPr>
          <w:rtl/>
        </w:rPr>
        <w:t>-</w:t>
      </w:r>
      <w:r w:rsidRPr="00E8235D">
        <w:rPr>
          <w:rtl/>
        </w:rPr>
        <w:t>ראש הקואליציה אמר שאני צודק במאה אחוז בדרך שבה</w:t>
      </w:r>
      <w:r w:rsidR="00D90493">
        <w:rPr>
          <w:rtl/>
        </w:rPr>
        <w:t xml:space="preserve"> </w:t>
      </w:r>
      <w:r w:rsidRPr="00E8235D">
        <w:rPr>
          <w:rtl/>
        </w:rPr>
        <w:t>ניהלתי את הישיבה. אני מודה לאדוני. בבקשה, חברת הכנסת אביטל.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אף אחד לא מקשיב ממילא, אין טעם, אני מציעה שיירגעו.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אנא תפסו את מקומותיכם.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16:25</w:t>
      </w:r>
      <w:r w:rsidR="00D90493">
        <w:rPr>
          <w:rtl/>
        </w:rPr>
        <w:t xml:space="preserve"> </w:t>
      </w:r>
      <w:r w:rsidRPr="00E8235D">
        <w:rPr>
          <w:rtl/>
        </w:rPr>
        <w:t>צלצלתי</w:t>
      </w:r>
      <w:r w:rsidR="00D90493">
        <w:rPr>
          <w:rtl/>
        </w:rPr>
        <w:t xml:space="preserve"> </w:t>
      </w:r>
      <w:r w:rsidRPr="00E8235D">
        <w:rPr>
          <w:rtl/>
        </w:rPr>
        <w:t>שב</w:t>
      </w:r>
      <w:r w:rsidR="00D90493">
        <w:rPr>
          <w:rtl/>
        </w:rPr>
        <w:t>-</w:t>
      </w:r>
      <w:r w:rsidRPr="00E8235D">
        <w:rPr>
          <w:rtl/>
        </w:rPr>
        <w:t>16:30</w:t>
      </w:r>
      <w:r w:rsidR="00D90493">
        <w:rPr>
          <w:rtl/>
        </w:rPr>
        <w:t xml:space="preserve"> </w:t>
      </w:r>
      <w:r w:rsidRPr="00E8235D">
        <w:rPr>
          <w:rtl/>
        </w:rPr>
        <w:t>ההצבעה.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הראשונה היתה ב</w:t>
      </w:r>
      <w:r w:rsidR="00D90493">
        <w:rPr>
          <w:rtl/>
        </w:rPr>
        <w:t>-</w:t>
      </w:r>
      <w:r w:rsidRPr="00E8235D">
        <w:rPr>
          <w:rtl/>
        </w:rPr>
        <w:t>16:30, וההצבעה</w:t>
      </w:r>
      <w:r w:rsidR="00D90493">
        <w:rPr>
          <w:rtl/>
        </w:rPr>
        <w:t xml:space="preserve"> </w:t>
      </w:r>
      <w:r w:rsidRPr="00E8235D">
        <w:rPr>
          <w:rtl/>
        </w:rPr>
        <w:t>שלאחר מכן היתה ב</w:t>
      </w:r>
      <w:r w:rsidR="00D90493">
        <w:rPr>
          <w:rtl/>
        </w:rPr>
        <w:t>-</w:t>
      </w:r>
      <w:r w:rsidRPr="00E8235D">
        <w:rPr>
          <w:rtl/>
        </w:rPr>
        <w:t>16:35.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 גולדשמידט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הבינו.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 לא הבינו? חמש דקות למסירת דין</w:t>
      </w:r>
      <w:r w:rsidR="00D90493">
        <w:rPr>
          <w:rtl/>
        </w:rPr>
        <w:t>-</w:t>
      </w:r>
      <w:r w:rsidRPr="00E8235D">
        <w:rPr>
          <w:rtl/>
        </w:rPr>
        <w:t>וחשבון של חברת הכנסת אביטל.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בתחילת חודש יולי השתתפתי מטעם הכנסת באספה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פרלמנטרית של הארגון לביטחון ושיתוף פעולה באירופה. הארגון הזה הוקם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וקנין. השר חיים רמון. חברת הכנסת אביטל,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כנסת נכבדה, בתחילת חודש יולי השתתפתי בעיר בוקרשט ברומניה</w:t>
      </w:r>
      <w:r w:rsidR="00D90493">
        <w:rPr>
          <w:rtl/>
        </w:rPr>
        <w:t xml:space="preserve"> </w:t>
      </w:r>
      <w:r w:rsidRPr="00E8235D">
        <w:rPr>
          <w:rtl/>
        </w:rPr>
        <w:t>באספה</w:t>
      </w:r>
      <w:r w:rsidR="00D90493">
        <w:rPr>
          <w:rtl/>
        </w:rPr>
        <w:t xml:space="preserve"> </w:t>
      </w:r>
      <w:r w:rsidRPr="00E8235D">
        <w:rPr>
          <w:rtl/>
        </w:rPr>
        <w:t>פרלמנטרית</w:t>
      </w:r>
      <w:r w:rsidR="00D90493">
        <w:rPr>
          <w:rtl/>
        </w:rPr>
        <w:t xml:space="preserve"> </w:t>
      </w:r>
      <w:r w:rsidRPr="00E8235D">
        <w:rPr>
          <w:rtl/>
        </w:rPr>
        <w:t>של ארגון אבש"א, הארגון לביטחון ולשיתוף פעולה באירופה.</w:t>
      </w:r>
      <w:r w:rsidR="00D90493">
        <w:rPr>
          <w:rtl/>
        </w:rPr>
        <w:t xml:space="preserve"> </w:t>
      </w:r>
      <w:r w:rsidRPr="00E8235D">
        <w:rPr>
          <w:rtl/>
        </w:rPr>
        <w:t>ארגון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למי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מכיר אותו, הוא יורשו של הוועדה לביטחון אירופה, ששמה היה אז ועדת</w:t>
      </w:r>
      <w:r w:rsidR="00D90493">
        <w:rPr>
          <w:rtl/>
        </w:rPr>
        <w:t xml:space="preserve"> </w:t>
      </w:r>
      <w:r w:rsidRPr="00E8235D">
        <w:rPr>
          <w:rtl/>
        </w:rPr>
        <w:t>הלסינקי.</w:t>
      </w:r>
      <w:r w:rsidR="00D90493">
        <w:rPr>
          <w:rtl/>
        </w:rPr>
        <w:t xml:space="preserve"> </w:t>
      </w:r>
      <w:r w:rsidRPr="00E8235D">
        <w:rPr>
          <w:rtl/>
        </w:rPr>
        <w:t>הארגון</w:t>
      </w:r>
      <w:r w:rsidR="00D90493">
        <w:rPr>
          <w:rtl/>
        </w:rPr>
        <w:t xml:space="preserve"> </w:t>
      </w:r>
      <w:r w:rsidRPr="00E8235D">
        <w:rPr>
          <w:rtl/>
        </w:rPr>
        <w:t>שהוקם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1972 היה ארגון יחיד להתדיינות בין הגוש המזרחי לבין</w:t>
      </w:r>
      <w:r w:rsidR="00D90493">
        <w:rPr>
          <w:rtl/>
        </w:rPr>
        <w:t xml:space="preserve"> </w:t>
      </w:r>
      <w:r w:rsidRPr="00E8235D">
        <w:rPr>
          <w:rtl/>
        </w:rPr>
        <w:t>ארגון נאט"ו.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נחום, אי</w:t>
      </w:r>
      <w:r w:rsidR="00D90493">
        <w:rPr>
          <w:rtl/>
        </w:rPr>
        <w:t>-</w:t>
      </w:r>
      <w:r w:rsidRPr="00E8235D">
        <w:rPr>
          <w:rtl/>
        </w:rPr>
        <w:t>אפשר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השר רמון, שר האוצר, יושב</w:t>
      </w:r>
      <w:r w:rsidR="00D90493">
        <w:rPr>
          <w:rtl/>
        </w:rPr>
        <w:t>-</w:t>
      </w:r>
      <w:r w:rsidRPr="00E8235D">
        <w:rPr>
          <w:rtl/>
        </w:rPr>
        <w:t>ראש הקואליציה, אל תפריעו לה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כך לא מנהלים ישיבה.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כאשר אדוני ינהל את הישיבות, ינהל אותן טוב ממני. מה אעשה.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תום המלחמה הקרה השתנה הארגון, פתח את שורותיו, והיום זה הארגון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היחיד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אני מצטער בשם חברי הכנסת, שלא כל כך מתעניינים במה שאת</w:t>
      </w:r>
      <w:r w:rsidR="00D90493">
        <w:rPr>
          <w:rtl/>
        </w:rPr>
        <w:t xml:space="preserve"> </w:t>
      </w:r>
      <w:r w:rsidRPr="00E8235D">
        <w:rPr>
          <w:rtl/>
        </w:rPr>
        <w:t>אומרת. אני בטוח שהפרוטוקול מתעניין, וגם אני אישית מתעניין במה שאת אומרת.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ממש 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שטייניץ אפילו מחייך. הוא ממש אתך.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נושאי חוץ ממש מעניינים את הבית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תום</w:t>
      </w:r>
      <w:r w:rsidR="00D90493">
        <w:rPr>
          <w:rtl/>
        </w:rPr>
        <w:t xml:space="preserve"> </w:t>
      </w:r>
      <w:r w:rsidRPr="00E8235D">
        <w:rPr>
          <w:rtl/>
        </w:rPr>
        <w:t>המלחמה הקרה נפתחו שורותיו של הארגון, והיום הוא חובק 55 מדינות גם</w:t>
      </w:r>
      <w:r w:rsidR="00D90493">
        <w:rPr>
          <w:rtl/>
        </w:rPr>
        <w:t xml:space="preserve"> </w:t>
      </w:r>
      <w:r w:rsidRPr="00E8235D">
        <w:rPr>
          <w:rtl/>
        </w:rPr>
        <w:t>מהמזרח וגם מהמערב, לרבות ארצות</w:t>
      </w:r>
      <w:r w:rsidR="00D90493">
        <w:rPr>
          <w:rtl/>
        </w:rPr>
        <w:t>-</w:t>
      </w:r>
      <w:r w:rsidRPr="00E8235D">
        <w:rPr>
          <w:rtl/>
        </w:rPr>
        <w:t>הברית וקנדה.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1994</w:t>
      </w:r>
      <w:r w:rsidR="00D90493">
        <w:rPr>
          <w:rtl/>
        </w:rPr>
        <w:t xml:space="preserve"> </w:t>
      </w:r>
      <w:r w:rsidRPr="00E8235D">
        <w:rPr>
          <w:rtl/>
        </w:rPr>
        <w:t>הוקמה</w:t>
      </w:r>
      <w:r w:rsidR="00D90493">
        <w:rPr>
          <w:rtl/>
        </w:rPr>
        <w:t xml:space="preserve"> </w:t>
      </w:r>
      <w:r w:rsidRPr="00E8235D">
        <w:rPr>
          <w:rtl/>
        </w:rPr>
        <w:t>מסגרת</w:t>
      </w:r>
      <w:r w:rsidR="00D90493">
        <w:rPr>
          <w:rtl/>
        </w:rPr>
        <w:t xml:space="preserve"> </w:t>
      </w:r>
      <w:r w:rsidRPr="00E8235D">
        <w:rPr>
          <w:rtl/>
        </w:rPr>
        <w:t>נוספת</w:t>
      </w:r>
      <w:r w:rsidR="00D90493">
        <w:rPr>
          <w:rtl/>
        </w:rPr>
        <w:t xml:space="preserve"> </w:t>
      </w:r>
      <w:r w:rsidRPr="00E8235D">
        <w:rPr>
          <w:rtl/>
        </w:rPr>
        <w:t>הצמודה</w:t>
      </w:r>
      <w:r w:rsidR="00D90493">
        <w:rPr>
          <w:rtl/>
        </w:rPr>
        <w:t xml:space="preserve"> </w:t>
      </w:r>
      <w:r w:rsidRPr="00E8235D">
        <w:rPr>
          <w:rtl/>
        </w:rPr>
        <w:t>לארגון,</w:t>
      </w:r>
      <w:r w:rsidR="00D90493">
        <w:rPr>
          <w:rtl/>
        </w:rPr>
        <w:t xml:space="preserve"> </w:t>
      </w:r>
      <w:r w:rsidRPr="00E8235D">
        <w:rPr>
          <w:rtl/>
        </w:rPr>
        <w:t>היא העמיתים הים</w:t>
      </w:r>
      <w:r w:rsidR="00D90493">
        <w:rPr>
          <w:rtl/>
        </w:rPr>
        <w:t>-</w:t>
      </w:r>
      <w:r w:rsidRPr="00E8235D">
        <w:rPr>
          <w:rtl/>
        </w:rPr>
        <w:t>תיכונים, שש</w:t>
      </w:r>
      <w:r w:rsidR="00D90493">
        <w:rPr>
          <w:rtl/>
        </w:rPr>
        <w:t xml:space="preserve"> </w:t>
      </w:r>
      <w:r w:rsidRPr="00E8235D">
        <w:rPr>
          <w:rtl/>
        </w:rPr>
        <w:t>מדינות</w:t>
      </w:r>
      <w:r w:rsidR="00D90493">
        <w:rPr>
          <w:rtl/>
        </w:rPr>
        <w:t xml:space="preserve"> </w:t>
      </w:r>
      <w:r w:rsidRPr="00E8235D">
        <w:rPr>
          <w:rtl/>
        </w:rPr>
        <w:t>מאזורנו. אנחנו משתתפים בפורום הזה, אנחנו משתתפים בכל דיוני הארגון ברמת</w:t>
      </w:r>
      <w:r w:rsidR="00D90493">
        <w:rPr>
          <w:rtl/>
        </w:rPr>
        <w:t xml:space="preserve"> </w:t>
      </w:r>
      <w:r w:rsidRPr="00E8235D">
        <w:rPr>
          <w:rtl/>
        </w:rPr>
        <w:t>משקיפים, ואנחנו משתתפים גם בדיוני העמיתים הים</w:t>
      </w:r>
      <w:r w:rsidR="00D90493">
        <w:rPr>
          <w:rtl/>
        </w:rPr>
        <w:t>-</w:t>
      </w:r>
      <w:r w:rsidRPr="00E8235D">
        <w:rPr>
          <w:rtl/>
        </w:rPr>
        <w:t>תיכונים.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בכנס בבוקרשט, שהתקיים בין ה</w:t>
      </w:r>
      <w:r w:rsidR="00D90493">
        <w:rPr>
          <w:rtl/>
        </w:rPr>
        <w:t>-</w:t>
      </w:r>
      <w:r w:rsidRPr="00E8235D">
        <w:rPr>
          <w:rtl/>
        </w:rPr>
        <w:t>6 ל</w:t>
      </w:r>
      <w:r w:rsidR="00D90493">
        <w:rPr>
          <w:rtl/>
        </w:rPr>
        <w:t>-</w:t>
      </w:r>
      <w:r w:rsidRPr="00E8235D">
        <w:rPr>
          <w:rtl/>
        </w:rPr>
        <w:t>11 ביולי, התקיימו דיונים במסגרת מליאה שבה</w:t>
      </w:r>
      <w:r w:rsidR="00D90493">
        <w:rPr>
          <w:rtl/>
        </w:rPr>
        <w:t xml:space="preserve"> </w:t>
      </w:r>
      <w:r w:rsidRPr="00E8235D">
        <w:rPr>
          <w:rtl/>
        </w:rPr>
        <w:t>הופיעו</w:t>
      </w:r>
      <w:r w:rsidR="00D90493">
        <w:rPr>
          <w:rtl/>
        </w:rPr>
        <w:t xml:space="preserve"> </w:t>
      </w:r>
      <w:r w:rsidRPr="00E8235D">
        <w:rPr>
          <w:rtl/>
        </w:rPr>
        <w:t>שרי</w:t>
      </w:r>
      <w:r w:rsidR="00D90493">
        <w:rPr>
          <w:rtl/>
        </w:rPr>
        <w:t xml:space="preserve"> </w:t>
      </w:r>
      <w:r w:rsidRPr="00E8235D">
        <w:rPr>
          <w:rtl/>
        </w:rPr>
        <w:t>חוץ,</w:t>
      </w:r>
      <w:r w:rsidR="00D90493">
        <w:rPr>
          <w:rtl/>
        </w:rPr>
        <w:t xml:space="preserve"> </w:t>
      </w:r>
      <w:r w:rsidRPr="00E8235D">
        <w:rPr>
          <w:rtl/>
        </w:rPr>
        <w:t>והיו</w:t>
      </w:r>
      <w:r w:rsidR="00D90493">
        <w:rPr>
          <w:rtl/>
        </w:rPr>
        <w:t xml:space="preserve"> </w:t>
      </w:r>
      <w:r w:rsidRPr="00E8235D">
        <w:rPr>
          <w:rtl/>
        </w:rPr>
        <w:t>שלוש</w:t>
      </w:r>
      <w:r w:rsidR="00D90493">
        <w:rPr>
          <w:rtl/>
        </w:rPr>
        <w:t xml:space="preserve"> </w:t>
      </w:r>
      <w:r w:rsidRPr="00E8235D">
        <w:rPr>
          <w:rtl/>
        </w:rPr>
        <w:t>קבוצות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פוליטית</w:t>
      </w:r>
      <w:r w:rsidR="00D90493">
        <w:rPr>
          <w:rtl/>
        </w:rPr>
        <w:t>-</w:t>
      </w:r>
      <w:r w:rsidRPr="00E8235D">
        <w:rPr>
          <w:rtl/>
        </w:rPr>
        <w:t>ביטחונית, כלכלית והממד</w:t>
      </w:r>
      <w:r w:rsidR="00D90493">
        <w:rPr>
          <w:rtl/>
        </w:rPr>
        <w:t xml:space="preserve"> </w:t>
      </w:r>
      <w:r w:rsidRPr="00E8235D">
        <w:rPr>
          <w:rtl/>
        </w:rPr>
        <w:t>האנושי.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מפגשי קבוצות העבודה דנו בעיקר בנושאים של פתיחת גבולות, דמוקרטיזציה, מינהל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ושיתוף פעולה אזורי.</w:t>
      </w:r>
      <w:r w:rsidR="00D90493">
        <w:rPr>
          <w:rtl/>
        </w:rPr>
        <w:t xml:space="preserve"> </w:t>
      </w:r>
      <w:r w:rsidRPr="00E8235D">
        <w:rPr>
          <w:rtl/>
        </w:rPr>
        <w:t>יש להם ערך, מכיוון שאותן מדינות, ברגע שמתקבלת החלטה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באספה הפרלמנטרית של הארגון לשיתוף פעולה באירופה, הן צריכות לחוקק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 מסיימת, גברתי?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דהן, אני מבקש שקט. תכבדו את נושאת הדברים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מציעה לוותר.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תמר גוז'נסקי, בהתחשב ברגישות שיש לך, במיוחד כלפי נשים בפרלמנט,</w:t>
      </w:r>
      <w:r w:rsidR="00D90493">
        <w:rPr>
          <w:rtl/>
        </w:rPr>
        <w:t xml:space="preserve"> </w:t>
      </w:r>
      <w:r w:rsidRPr="00E8235D">
        <w:rPr>
          <w:rtl/>
        </w:rPr>
        <w:t>אנא</w:t>
      </w:r>
      <w:r w:rsidR="00D90493">
        <w:rPr>
          <w:rtl/>
        </w:rPr>
        <w:t xml:space="preserve"> </w:t>
      </w:r>
      <w:r w:rsidRPr="00E8235D">
        <w:rPr>
          <w:rtl/>
        </w:rPr>
        <w:t>תשמעי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מה שחברת הכנסת אביטל אומרת. חבר הכנסת הירשזון. חבר הכנסת פרוש.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העבודה והרווחה חבר הכנסת דוד טל.</w:t>
      </w:r>
      <w:r w:rsidR="00D90493">
        <w:rPr>
          <w:rtl/>
        </w:rPr>
        <w:t xml:space="preserve"> </w:t>
      </w:r>
      <w:r w:rsidRPr="00E8235D">
        <w:rPr>
          <w:rtl/>
        </w:rPr>
        <w:t>בבקשה, גברתי.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להחלטות</w:t>
      </w:r>
      <w:r w:rsidR="00D90493">
        <w:rPr>
          <w:rtl/>
        </w:rPr>
        <w:t xml:space="preserve"> </w:t>
      </w:r>
      <w:r w:rsidRPr="00E8235D">
        <w:rPr>
          <w:rtl/>
        </w:rPr>
        <w:t>שמתקבלות</w:t>
      </w:r>
      <w:r w:rsidR="00D90493">
        <w:rPr>
          <w:rtl/>
        </w:rPr>
        <w:t xml:space="preserve"> </w:t>
      </w:r>
      <w:r w:rsidRPr="00E8235D">
        <w:rPr>
          <w:rtl/>
        </w:rPr>
        <w:t>על דמוקרטיזציה בארגון יש תוקף מאותו רגע שהן מחייבות את</w:t>
      </w:r>
      <w:r w:rsidR="00D90493">
        <w:rPr>
          <w:rtl/>
        </w:rPr>
        <w:t xml:space="preserve"> </w:t>
      </w:r>
      <w:r w:rsidRPr="00E8235D">
        <w:rPr>
          <w:rtl/>
        </w:rPr>
        <w:t>המדינות להפוך אותן לחוקים בכל אחת מהמדינות.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הסוגיות</w:t>
      </w:r>
      <w:r w:rsidR="00D90493">
        <w:rPr>
          <w:rtl/>
        </w:rPr>
        <w:t xml:space="preserve"> </w:t>
      </w:r>
      <w:r w:rsidRPr="00E8235D">
        <w:rPr>
          <w:rtl/>
        </w:rPr>
        <w:t>שזכתה לשימת</w:t>
      </w:r>
      <w:r w:rsidR="00D90493">
        <w:rPr>
          <w:rtl/>
        </w:rPr>
        <w:t>-</w:t>
      </w:r>
      <w:r w:rsidRPr="00E8235D">
        <w:rPr>
          <w:rtl/>
        </w:rPr>
        <w:t>לב רבה היתה החלטת האו"ם להקים בית</w:t>
      </w:r>
      <w:r w:rsidR="00D90493">
        <w:rPr>
          <w:rtl/>
        </w:rPr>
        <w:t>-</w:t>
      </w:r>
      <w:r w:rsidRPr="00E8235D">
        <w:rPr>
          <w:rtl/>
        </w:rPr>
        <w:t>דין בין</w:t>
      </w:r>
      <w:r w:rsidR="00D90493">
        <w:rPr>
          <w:rtl/>
        </w:rPr>
        <w:t>-</w:t>
      </w:r>
      <w:r w:rsidRPr="00E8235D">
        <w:rPr>
          <w:rtl/>
        </w:rPr>
        <w:t>לאומי</w:t>
      </w:r>
      <w:r w:rsidR="00D90493">
        <w:rPr>
          <w:rtl/>
        </w:rPr>
        <w:t xml:space="preserve"> </w:t>
      </w:r>
      <w:r w:rsidRPr="00E8235D">
        <w:rPr>
          <w:rtl/>
        </w:rPr>
        <w:t>פלילי.</w:t>
      </w:r>
      <w:r w:rsidR="00D90493">
        <w:rPr>
          <w:rtl/>
        </w:rPr>
        <w:t xml:space="preserve"> </w:t>
      </w:r>
      <w:r w:rsidRPr="00E8235D">
        <w:rPr>
          <w:rtl/>
        </w:rPr>
        <w:t>כידוע, גם ארצות</w:t>
      </w:r>
      <w:r w:rsidR="00D90493">
        <w:rPr>
          <w:rtl/>
        </w:rPr>
        <w:t>-</w:t>
      </w:r>
      <w:r w:rsidRPr="00E8235D">
        <w:rPr>
          <w:rtl/>
        </w:rPr>
        <w:t>הברית וגם ישראל מתנגדות, אבל ארצות</w:t>
      </w:r>
      <w:r w:rsidR="00D90493">
        <w:rPr>
          <w:rtl/>
        </w:rPr>
        <w:t>-</w:t>
      </w:r>
      <w:r w:rsidRPr="00E8235D">
        <w:rPr>
          <w:rtl/>
        </w:rPr>
        <w:t>הברית היתה בעמדה של</w:t>
      </w:r>
      <w:r w:rsidR="00D90493">
        <w:rPr>
          <w:rtl/>
        </w:rPr>
        <w:t xml:space="preserve"> </w:t>
      </w:r>
      <w:r w:rsidRPr="00E8235D">
        <w:rPr>
          <w:rtl/>
        </w:rPr>
        <w:t>מיעוט והחלטותיה לא התקבלו.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מלים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קשרינו</w:t>
      </w:r>
      <w:r w:rsidR="00D90493">
        <w:rPr>
          <w:rtl/>
        </w:rPr>
        <w:t xml:space="preserve"> </w:t>
      </w:r>
      <w:r w:rsidRPr="00E8235D">
        <w:rPr>
          <w:rtl/>
        </w:rPr>
        <w:t>עם הארגון והנוכחות שלנו בכנס. המשלחת הישראלית כללה</w:t>
      </w:r>
      <w:r w:rsidR="00D90493">
        <w:rPr>
          <w:rtl/>
        </w:rPr>
        <w:t xml:space="preserve"> </w:t>
      </w:r>
      <w:r w:rsidRPr="00E8235D">
        <w:rPr>
          <w:rtl/>
        </w:rPr>
        <w:t>בסך</w:t>
      </w:r>
      <w:r w:rsidR="00D90493">
        <w:rPr>
          <w:rtl/>
        </w:rPr>
        <w:t>-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אנשים,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כנסת אחת ועוזר שבא מהשגרירות שלנו בווינה.</w:t>
      </w:r>
      <w:r w:rsidR="00D90493">
        <w:rPr>
          <w:rtl/>
        </w:rPr>
        <w:t xml:space="preserve"> </w:t>
      </w:r>
      <w:r w:rsidRPr="00E8235D">
        <w:rPr>
          <w:rtl/>
        </w:rPr>
        <w:t>בניגוד</w:t>
      </w:r>
      <w:r w:rsidR="00D90493">
        <w:rPr>
          <w:rtl/>
        </w:rPr>
        <w:t xml:space="preserve"> </w:t>
      </w:r>
      <w:r w:rsidRPr="00E8235D">
        <w:rPr>
          <w:rtl/>
        </w:rPr>
        <w:t>לפורומים</w:t>
      </w:r>
      <w:r w:rsidR="00D90493">
        <w:rPr>
          <w:rtl/>
        </w:rPr>
        <w:t xml:space="preserve"> </w:t>
      </w:r>
      <w:r w:rsidRPr="00E8235D">
        <w:rPr>
          <w:rtl/>
        </w:rPr>
        <w:t>אירופיים</w:t>
      </w:r>
      <w:r w:rsidR="00D90493">
        <w:rPr>
          <w:rtl/>
        </w:rPr>
        <w:t xml:space="preserve"> </w:t>
      </w:r>
      <w:r w:rsidRPr="00E8235D">
        <w:rPr>
          <w:rtl/>
        </w:rPr>
        <w:t>אחרים, שבהם אנחנו יכולים לקיים משא</w:t>
      </w:r>
      <w:r w:rsidR="00D90493">
        <w:rPr>
          <w:rtl/>
        </w:rPr>
        <w:t>-</w:t>
      </w:r>
      <w:r w:rsidRPr="00E8235D">
        <w:rPr>
          <w:rtl/>
        </w:rPr>
        <w:t>ומתן או דיאלוג כלשהו עם</w:t>
      </w:r>
      <w:r w:rsidR="00D90493">
        <w:rPr>
          <w:rtl/>
        </w:rPr>
        <w:t xml:space="preserve"> </w:t>
      </w:r>
      <w:r w:rsidRPr="00E8235D">
        <w:rPr>
          <w:rtl/>
        </w:rPr>
        <w:t>המשלחות</w:t>
      </w:r>
      <w:r w:rsidR="00D90493">
        <w:rPr>
          <w:rtl/>
        </w:rPr>
        <w:t xml:space="preserve"> </w:t>
      </w:r>
      <w:r w:rsidRPr="00E8235D">
        <w:rPr>
          <w:rtl/>
        </w:rPr>
        <w:t>הערביות,</w:t>
      </w:r>
      <w:r w:rsidR="00D90493">
        <w:rPr>
          <w:rtl/>
        </w:rPr>
        <w:t xml:space="preserve"> </w:t>
      </w:r>
      <w:r w:rsidRPr="00E8235D">
        <w:rPr>
          <w:rtl/>
        </w:rPr>
        <w:t>באספה הזאת המשלחות הפרלמנטריות שבאו ממדינות ערביות הפנו לנו</w:t>
      </w:r>
      <w:r w:rsidR="00D90493">
        <w:rPr>
          <w:rtl/>
        </w:rPr>
        <w:t xml:space="preserve"> </w:t>
      </w:r>
      <w:r w:rsidRPr="00E8235D">
        <w:rPr>
          <w:rtl/>
        </w:rPr>
        <w:t>עורף. ראוי לציין, שזה קרה גם עם משלחות ממצרים וגם עם משלחות מירדן, ואולי במידה</w:t>
      </w:r>
      <w:r w:rsidR="00D90493">
        <w:rPr>
          <w:rtl/>
        </w:rPr>
        <w:t xml:space="preserve"> </w:t>
      </w:r>
      <w:r w:rsidRPr="00E8235D">
        <w:rPr>
          <w:rtl/>
        </w:rPr>
        <w:t>פחותה עם המשלחת המרוקאית.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ניצלנו את נוכחותנו בכנס גם כדי לקיים קשרים הדוקים עם הרבה משלחות אירופיות</w:t>
      </w:r>
      <w:r w:rsidR="00D90493">
        <w:rPr>
          <w:rtl/>
        </w:rPr>
        <w:t xml:space="preserve"> </w:t>
      </w:r>
      <w:r w:rsidRPr="00E8235D">
        <w:rPr>
          <w:rtl/>
        </w:rPr>
        <w:t>ועם</w:t>
      </w:r>
      <w:r w:rsidR="00D90493">
        <w:rPr>
          <w:rtl/>
        </w:rPr>
        <w:t xml:space="preserve"> </w:t>
      </w:r>
      <w:r w:rsidRPr="00E8235D">
        <w:rPr>
          <w:rtl/>
        </w:rPr>
        <w:t>המשלחת</w:t>
      </w:r>
      <w:r w:rsidR="00D90493">
        <w:rPr>
          <w:rtl/>
        </w:rPr>
        <w:t xml:space="preserve"> </w:t>
      </w:r>
      <w:r w:rsidRPr="00E8235D">
        <w:rPr>
          <w:rtl/>
        </w:rPr>
        <w:t>של ארצות</w:t>
      </w:r>
      <w:r w:rsidR="00D90493">
        <w:rPr>
          <w:rtl/>
        </w:rPr>
        <w:t>-</w:t>
      </w:r>
      <w:r w:rsidRPr="00E8235D">
        <w:rPr>
          <w:rtl/>
        </w:rPr>
        <w:t>הברית, אבל גם כדי לשכנע את הנשיאות לפתוח את שורות הארגון</w:t>
      </w:r>
      <w:r w:rsidR="00D90493">
        <w:rPr>
          <w:rtl/>
        </w:rPr>
        <w:t xml:space="preserve"> </w:t>
      </w:r>
      <w:r w:rsidRPr="00E8235D">
        <w:rPr>
          <w:rtl/>
        </w:rPr>
        <w:t>ולהפוך את המסגרת של עמיתים ים</w:t>
      </w:r>
      <w:r w:rsidR="00D90493">
        <w:rPr>
          <w:rtl/>
        </w:rPr>
        <w:t>-</w:t>
      </w:r>
      <w:r w:rsidRPr="00E8235D">
        <w:rPr>
          <w:rtl/>
        </w:rPr>
        <w:t>תיכונים</w:t>
      </w:r>
      <w:r w:rsidR="00D90493">
        <w:rPr>
          <w:rtl/>
        </w:rPr>
        <w:t xml:space="preserve"> </w:t>
      </w:r>
      <w:r w:rsidRPr="00E8235D">
        <w:rPr>
          <w:rtl/>
        </w:rPr>
        <w:t>לפעילה יותר ולמסגרת שבה מתחייב הדיאלוג.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 בשם חברי הכנסת לחברת הכנסת אביטל ולמשלחת, על העבודה</w:t>
      </w:r>
      <w:r w:rsidR="00D90493">
        <w:rPr>
          <w:rtl/>
        </w:rPr>
        <w:t xml:space="preserve"> </w:t>
      </w:r>
      <w:r w:rsidRPr="00E8235D">
        <w:rPr>
          <w:rtl/>
        </w:rPr>
        <w:t>החשובה</w:t>
      </w:r>
      <w:r w:rsidR="00D90493">
        <w:rPr>
          <w:rtl/>
        </w:rPr>
        <w:t xml:space="preserve"> </w:t>
      </w:r>
      <w:r w:rsidRPr="00E8235D">
        <w:rPr>
          <w:rtl/>
        </w:rPr>
        <w:t>שעשו</w:t>
      </w:r>
      <w:r w:rsidR="00D90493">
        <w:rPr>
          <w:rtl/>
        </w:rPr>
        <w:t xml:space="preserve"> </w:t>
      </w:r>
      <w:r w:rsidRPr="00E8235D">
        <w:rPr>
          <w:rtl/>
        </w:rPr>
        <w:t>שם.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ייתן</w:t>
      </w:r>
      <w:r w:rsidR="00D90493">
        <w:rPr>
          <w:rtl/>
        </w:rPr>
        <w:t xml:space="preserve"> </w:t>
      </w:r>
      <w:r w:rsidRPr="00E8235D">
        <w:rPr>
          <w:rtl/>
        </w:rPr>
        <w:t>ותמלאי שליחויות דיפלומטיות בשם הכנסת, כמו במקצועך</w:t>
      </w:r>
      <w:r w:rsidR="00D90493">
        <w:rPr>
          <w:rtl/>
        </w:rPr>
        <w:t xml:space="preserve"> </w:t>
      </w:r>
      <w:r w:rsidRPr="00E8235D">
        <w:rPr>
          <w:rtl/>
        </w:rPr>
        <w:t>הקודם.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61" w:name="_Toc449874313"/>
      <w:r w:rsidRPr="00D90493">
        <w:rPr>
          <w:rtl/>
        </w:rPr>
        <w:t>הצעת ועדת החקירה הפרלמנטרית בנושא איתור והשבת</w:t>
      </w:r>
      <w:bookmarkEnd w:id="61"/>
    </w:p>
    <w:p w:rsidR="00D90493" w:rsidRPr="00D90493" w:rsidRDefault="00D90493" w:rsidP="00D90493">
      <w:pPr>
        <w:pStyle w:val="1"/>
        <w:rPr>
          <w:rtl/>
        </w:rPr>
      </w:pPr>
      <w:bookmarkStart w:id="62" w:name="_Toc449874314"/>
      <w:r w:rsidRPr="00D90493">
        <w:rPr>
          <w:rtl/>
        </w:rPr>
        <w:t>נכסים של נספי השואה להאריך את תקופת כהונתה</w:t>
      </w:r>
      <w:bookmarkEnd w:id="6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</w:t>
      </w:r>
      <w:r w:rsidR="00D90493">
        <w:rPr>
          <w:rtl/>
        </w:rPr>
        <w:t xml:space="preserve"> </w:t>
      </w:r>
      <w:r w:rsidRPr="00E8235D">
        <w:rPr>
          <w:rtl/>
        </w:rPr>
        <w:t>יכולה</w:t>
      </w:r>
      <w:r w:rsidR="00D90493">
        <w:rPr>
          <w:rtl/>
        </w:rPr>
        <w:t xml:space="preserve"> </w:t>
      </w:r>
      <w:r w:rsidRPr="00E8235D">
        <w:rPr>
          <w:rtl/>
        </w:rPr>
        <w:t>להישאר</w:t>
      </w:r>
      <w:r w:rsidR="00D90493">
        <w:rPr>
          <w:rtl/>
        </w:rPr>
        <w:t xml:space="preserve"> </w:t>
      </w:r>
      <w:r w:rsidRPr="00E8235D">
        <w:rPr>
          <w:rtl/>
        </w:rPr>
        <w:t>ולדבר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י"ב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פניית ועדת החקירה</w:t>
      </w:r>
      <w:r w:rsidR="00D90493">
        <w:rPr>
          <w:rtl/>
        </w:rPr>
        <w:t xml:space="preserve"> </w:t>
      </w:r>
      <w:r w:rsidRPr="00E8235D">
        <w:rPr>
          <w:rtl/>
        </w:rPr>
        <w:t>הפרלמנטרית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איתור</w:t>
      </w:r>
      <w:r w:rsidR="00D90493">
        <w:rPr>
          <w:rtl/>
        </w:rPr>
        <w:t xml:space="preserve"> </w:t>
      </w:r>
      <w:r w:rsidRPr="00E8235D">
        <w:rPr>
          <w:rtl/>
        </w:rPr>
        <w:t>והשבת</w:t>
      </w:r>
      <w:r w:rsidR="00D90493">
        <w:rPr>
          <w:rtl/>
        </w:rPr>
        <w:t xml:space="preserve"> </w:t>
      </w:r>
      <w:r w:rsidRPr="00E8235D">
        <w:rPr>
          <w:rtl/>
        </w:rPr>
        <w:t>נכסים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נספי</w:t>
      </w:r>
      <w:r w:rsidR="00D90493">
        <w:rPr>
          <w:rtl/>
        </w:rPr>
        <w:t xml:space="preserve"> </w:t>
      </w:r>
      <w:r w:rsidRPr="00E8235D">
        <w:rPr>
          <w:rtl/>
        </w:rPr>
        <w:t>השואה,</w:t>
      </w:r>
      <w:r w:rsidR="00D90493">
        <w:rPr>
          <w:rtl/>
        </w:rPr>
        <w:t xml:space="preserve"> </w:t>
      </w:r>
      <w:r w:rsidRPr="00E8235D">
        <w:rPr>
          <w:rtl/>
        </w:rPr>
        <w:t>להארכת</w:t>
      </w:r>
      <w:r w:rsidR="00D90493">
        <w:rPr>
          <w:rtl/>
        </w:rPr>
        <w:t xml:space="preserve"> </w:t>
      </w:r>
      <w:r w:rsidRPr="00E8235D">
        <w:rPr>
          <w:rtl/>
        </w:rPr>
        <w:t>משך</w:t>
      </w:r>
      <w:r w:rsidR="00D90493">
        <w:rPr>
          <w:rtl/>
        </w:rPr>
        <w:t xml:space="preserve"> </w:t>
      </w:r>
      <w:r w:rsidRPr="00E8235D">
        <w:rPr>
          <w:rtl/>
        </w:rPr>
        <w:t>כהונתה.</w:t>
      </w:r>
      <w:r w:rsidR="00D90493">
        <w:rPr>
          <w:rtl/>
        </w:rPr>
        <w:t xml:space="preserve"> </w:t>
      </w:r>
      <w:r w:rsidRPr="00E8235D">
        <w:rPr>
          <w:rtl/>
        </w:rPr>
        <w:t>כיושבת</w:t>
      </w:r>
      <w:r w:rsidR="00D90493">
        <w:rPr>
          <w:rtl/>
        </w:rPr>
        <w:t>-</w:t>
      </w:r>
      <w:r w:rsidRPr="00E8235D">
        <w:rPr>
          <w:rtl/>
        </w:rPr>
        <w:t>ראש הוועדה, תציגי את הפנייה.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(יו"ר ועדת החקירה הפרלמנטרית):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מבקשת</w:t>
      </w:r>
      <w:r w:rsidR="00D90493">
        <w:rPr>
          <w:rtl/>
        </w:rPr>
        <w:t xml:space="preserve"> </w:t>
      </w:r>
      <w:r w:rsidRPr="00E8235D">
        <w:rPr>
          <w:rtl/>
        </w:rPr>
        <w:t>לכמה</w:t>
      </w:r>
      <w:r w:rsidR="00D90493">
        <w:rPr>
          <w:rtl/>
        </w:rPr>
        <w:t xml:space="preserve"> </w:t>
      </w:r>
      <w:r w:rsidRPr="00E8235D">
        <w:rPr>
          <w:rtl/>
        </w:rPr>
        <w:t>דקות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שימת לב</w:t>
      </w:r>
      <w:r w:rsidR="00D90493">
        <w:rPr>
          <w:rtl/>
        </w:rPr>
        <w:t xml:space="preserve"> </w:t>
      </w:r>
      <w:r w:rsidRPr="00E8235D">
        <w:rPr>
          <w:rtl/>
        </w:rPr>
        <w:t>חברי הבית. ב</w:t>
      </w:r>
      <w:r w:rsidR="00D90493">
        <w:rPr>
          <w:rtl/>
        </w:rPr>
        <w:t>-</w:t>
      </w:r>
      <w:r w:rsidRPr="00E8235D">
        <w:rPr>
          <w:rtl/>
        </w:rPr>
        <w:t>15 בפברואר החליטה הכנסת</w:t>
      </w:r>
      <w:r w:rsidR="00D90493">
        <w:rPr>
          <w:rtl/>
        </w:rPr>
        <w:t xml:space="preserve"> </w:t>
      </w:r>
      <w:r w:rsidRPr="00E8235D">
        <w:rPr>
          <w:rtl/>
        </w:rPr>
        <w:t>להקים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חקירה</w:t>
      </w:r>
      <w:r w:rsidR="00D90493">
        <w:rPr>
          <w:rtl/>
        </w:rPr>
        <w:t xml:space="preserve"> </w:t>
      </w:r>
      <w:r w:rsidRPr="00E8235D">
        <w:rPr>
          <w:rtl/>
        </w:rPr>
        <w:t>פרלמנטרית</w:t>
      </w:r>
      <w:r w:rsidR="00D90493">
        <w:rPr>
          <w:rtl/>
        </w:rPr>
        <w:t xml:space="preserve"> </w:t>
      </w:r>
      <w:r w:rsidRPr="00E8235D">
        <w:rPr>
          <w:rtl/>
        </w:rPr>
        <w:t>בדבר</w:t>
      </w:r>
      <w:r w:rsidR="00D90493">
        <w:rPr>
          <w:rtl/>
        </w:rPr>
        <w:t xml:space="preserve"> </w:t>
      </w:r>
      <w:r w:rsidRPr="00E8235D">
        <w:rPr>
          <w:rtl/>
        </w:rPr>
        <w:t>השבת</w:t>
      </w:r>
      <w:r w:rsidR="00D90493">
        <w:rPr>
          <w:rtl/>
        </w:rPr>
        <w:t xml:space="preserve"> </w:t>
      </w:r>
      <w:r w:rsidRPr="00E8235D">
        <w:rPr>
          <w:rtl/>
        </w:rPr>
        <w:t>הרכוש</w:t>
      </w:r>
      <w:r w:rsidR="00D90493">
        <w:rPr>
          <w:rtl/>
        </w:rPr>
        <w:t xml:space="preserve"> </w:t>
      </w:r>
      <w:r w:rsidRPr="00E8235D">
        <w:rPr>
          <w:rtl/>
        </w:rPr>
        <w:t>של ניצולי ונספי שואה, שהופקד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בחשבונות בבנקים בארץ. דובר על שני ממדים </w:t>
      </w:r>
      <w:r w:rsidR="00D90493">
        <w:rPr>
          <w:rtl/>
        </w:rPr>
        <w:t>–</w:t>
      </w:r>
      <w:r w:rsidRPr="00E8235D">
        <w:rPr>
          <w:rtl/>
        </w:rPr>
        <w:t xml:space="preserve"> גם על כספים וגם על רכוש.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התחילה</w:t>
      </w:r>
      <w:r w:rsidR="00D90493">
        <w:rPr>
          <w:rtl/>
        </w:rPr>
        <w:t xml:space="preserve"> </w:t>
      </w:r>
      <w:r w:rsidRPr="00E8235D">
        <w:rPr>
          <w:rtl/>
        </w:rPr>
        <w:t>לעבוד,</w:t>
      </w:r>
      <w:r w:rsidR="00D90493">
        <w:rPr>
          <w:rtl/>
        </w:rPr>
        <w:t xml:space="preserve"> </w:t>
      </w:r>
      <w:r w:rsidRPr="00E8235D">
        <w:rPr>
          <w:rtl/>
        </w:rPr>
        <w:t>ובישיבה הראשונה של הוועדה הוחלט, כי בגלל המסובכות</w:t>
      </w:r>
      <w:r w:rsidR="00D90493">
        <w:rPr>
          <w:rtl/>
        </w:rPr>
        <w:t xml:space="preserve"> </w:t>
      </w:r>
      <w:r w:rsidRPr="00E8235D">
        <w:rPr>
          <w:rtl/>
        </w:rPr>
        <w:t>והמורכבות של הנושא אנחנו צריכים בעצם לקיים את דיונינו כדיונים נפרדים, קודם כול</w:t>
      </w:r>
      <w:r w:rsidR="00D90493">
        <w:rPr>
          <w:rtl/>
        </w:rPr>
        <w:t xml:space="preserve"> </w:t>
      </w:r>
      <w:r w:rsidRPr="00E8235D">
        <w:rPr>
          <w:rtl/>
        </w:rPr>
        <w:t>בנושא הכספים ורק לאחר מכן בנושא נכסי דלא ניידי, קרקעות, דירות וכדומה.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הכספים עשינו כברת דרך: טיפלנו בשני ממדים </w:t>
      </w:r>
      <w:r w:rsidR="00D90493">
        <w:rPr>
          <w:rtl/>
        </w:rPr>
        <w:t>–</w:t>
      </w:r>
      <w:r w:rsidRPr="00E8235D">
        <w:rPr>
          <w:rtl/>
        </w:rPr>
        <w:t xml:space="preserve"> בחשבונות חסומים, במסגרת</w:t>
      </w:r>
      <w:r w:rsidR="00D90493">
        <w:rPr>
          <w:rtl/>
        </w:rPr>
        <w:t xml:space="preserve"> </w:t>
      </w:r>
      <w:r w:rsidRPr="00E8235D">
        <w:rPr>
          <w:rtl/>
        </w:rPr>
        <w:t>טיפול</w:t>
      </w:r>
      <w:r w:rsidR="00D90493">
        <w:rPr>
          <w:rtl/>
        </w:rPr>
        <w:t xml:space="preserve"> </w:t>
      </w:r>
      <w:r w:rsidRPr="00E8235D">
        <w:rPr>
          <w:rtl/>
        </w:rPr>
        <w:t>שנעשה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מוסדות</w:t>
      </w:r>
      <w:r w:rsidR="00D90493">
        <w:rPr>
          <w:rtl/>
        </w:rPr>
        <w:t xml:space="preserve"> </w:t>
      </w:r>
      <w:r w:rsidRPr="00E8235D">
        <w:rPr>
          <w:rtl/>
        </w:rPr>
        <w:t>ממשלתיים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האפוטרופוס הכללי, כמו האוצר והחשב</w:t>
      </w:r>
      <w:r w:rsidR="00D90493">
        <w:rPr>
          <w:rtl/>
        </w:rPr>
        <w:t xml:space="preserve"> </w:t>
      </w:r>
      <w:r w:rsidRPr="00E8235D">
        <w:rPr>
          <w:rtl/>
        </w:rPr>
        <w:t>הכללי,</w:t>
      </w:r>
      <w:r w:rsidR="00D90493">
        <w:rPr>
          <w:rtl/>
        </w:rPr>
        <w:t xml:space="preserve"> </w:t>
      </w:r>
      <w:r w:rsidRPr="00E8235D">
        <w:rPr>
          <w:rtl/>
        </w:rPr>
        <w:t>ובטיפול</w:t>
      </w:r>
      <w:r w:rsidR="00D90493">
        <w:rPr>
          <w:rtl/>
        </w:rPr>
        <w:t xml:space="preserve"> </w:t>
      </w:r>
      <w:r w:rsidRPr="00E8235D">
        <w:rPr>
          <w:rtl/>
        </w:rPr>
        <w:t>שנעשה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 הבנקים.</w:t>
      </w:r>
      <w:r w:rsidR="00D90493">
        <w:rPr>
          <w:rtl/>
        </w:rPr>
        <w:t xml:space="preserve"> </w:t>
      </w:r>
      <w:r w:rsidRPr="00E8235D">
        <w:rPr>
          <w:rtl/>
        </w:rPr>
        <w:t>במה שנוגע למוסדות הרשמיים, דהיינו החשב</w:t>
      </w:r>
      <w:r w:rsidR="00D90493">
        <w:rPr>
          <w:rtl/>
        </w:rPr>
        <w:t xml:space="preserve"> </w:t>
      </w:r>
      <w:r w:rsidRPr="00E8235D">
        <w:rPr>
          <w:rtl/>
        </w:rPr>
        <w:t>הכללי והאפוטורופוס, אנחנו הצלחנו להתקדם, וגם בנושא הבנקים.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רוצה להודיע לכנסת, שלמרות הזמן הקצר שעמד לרשותנו </w:t>
      </w:r>
      <w:r w:rsidR="00D90493">
        <w:rPr>
          <w:rtl/>
        </w:rPr>
        <w:t>–</w:t>
      </w:r>
      <w:r w:rsidRPr="00E8235D">
        <w:rPr>
          <w:rtl/>
        </w:rPr>
        <w:t xml:space="preserve"> ואנחנו עובדים פחות</w:t>
      </w:r>
      <w:r w:rsidR="00D90493">
        <w:rPr>
          <w:rtl/>
        </w:rPr>
        <w:t xml:space="preserve"> </w:t>
      </w:r>
      <w:r w:rsidRPr="00E8235D">
        <w:rPr>
          <w:rtl/>
        </w:rPr>
        <w:t>משישה</w:t>
      </w:r>
      <w:r w:rsidR="00D90493">
        <w:rPr>
          <w:rtl/>
        </w:rPr>
        <w:t xml:space="preserve"> </w:t>
      </w:r>
      <w:r w:rsidRPr="00E8235D">
        <w:rPr>
          <w:rtl/>
        </w:rPr>
        <w:t>חודשים</w:t>
      </w:r>
      <w:r w:rsidR="00D90493">
        <w:rPr>
          <w:rtl/>
        </w:rPr>
        <w:t xml:space="preserve"> – </w:t>
      </w:r>
      <w:r w:rsidRPr="00E8235D">
        <w:rPr>
          <w:rtl/>
        </w:rPr>
        <w:t>הגענו</w:t>
      </w:r>
      <w:r w:rsidR="00D90493">
        <w:rPr>
          <w:rtl/>
        </w:rPr>
        <w:t xml:space="preserve"> </w:t>
      </w:r>
      <w:r w:rsidRPr="00E8235D">
        <w:rPr>
          <w:rtl/>
        </w:rPr>
        <w:t>לשני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הישגים שלדעתי הם חסרי תקדים: במה שנוגע לבנקים </w:t>
      </w:r>
      <w:r w:rsidR="00D90493">
        <w:rPr>
          <w:rtl/>
        </w:rPr>
        <w:t xml:space="preserve">– </w:t>
      </w:r>
      <w:r w:rsidRPr="00E8235D">
        <w:rPr>
          <w:rtl/>
        </w:rPr>
        <w:t>הבנקים</w:t>
      </w:r>
      <w:r w:rsidR="00D90493">
        <w:rPr>
          <w:rtl/>
        </w:rPr>
        <w:t xml:space="preserve"> </w:t>
      </w:r>
      <w:r w:rsidRPr="00E8235D">
        <w:rPr>
          <w:rtl/>
        </w:rPr>
        <w:t>הסכימו</w:t>
      </w:r>
      <w:r w:rsidR="00D90493">
        <w:rPr>
          <w:rtl/>
        </w:rPr>
        <w:t xml:space="preserve"> </w:t>
      </w:r>
      <w:r w:rsidRPr="00E8235D">
        <w:rPr>
          <w:rtl/>
        </w:rPr>
        <w:t>בפעם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לפתוח</w:t>
      </w:r>
      <w:r w:rsidR="00D90493">
        <w:rPr>
          <w:rtl/>
        </w:rPr>
        <w:t xml:space="preserve"> </w:t>
      </w:r>
      <w:r w:rsidRPr="00E8235D">
        <w:rPr>
          <w:rtl/>
        </w:rPr>
        <w:t>את עצמם בפני ביקורת חיצונית, ואנחנו, קרי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נמנה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הבודקים</w:t>
      </w:r>
      <w:r w:rsidR="00D90493">
        <w:rPr>
          <w:rtl/>
        </w:rPr>
        <w:t xml:space="preserve"> </w:t>
      </w:r>
      <w:r w:rsidRPr="00E8235D">
        <w:rPr>
          <w:rtl/>
        </w:rPr>
        <w:t>החיצוניים.</w:t>
      </w:r>
      <w:r w:rsidR="00D90493">
        <w:rPr>
          <w:rtl/>
        </w:rPr>
        <w:t xml:space="preserve"> </w:t>
      </w:r>
      <w:r w:rsidRPr="00E8235D">
        <w:rPr>
          <w:rtl/>
        </w:rPr>
        <w:t>זה אומר, שחוק החיסיון לא יחול לגבי אותם</w:t>
      </w:r>
      <w:r w:rsidR="00D90493">
        <w:rPr>
          <w:rtl/>
        </w:rPr>
        <w:t xml:space="preserve"> </w:t>
      </w:r>
      <w:r w:rsidRPr="00E8235D">
        <w:rPr>
          <w:rtl/>
        </w:rPr>
        <w:t>חשבונות</w:t>
      </w:r>
      <w:r w:rsidR="00D90493">
        <w:rPr>
          <w:rtl/>
        </w:rPr>
        <w:t xml:space="preserve"> </w:t>
      </w:r>
      <w:r w:rsidRPr="00E8235D">
        <w:rPr>
          <w:rtl/>
        </w:rPr>
        <w:t>רדומים.</w:t>
      </w:r>
      <w:r w:rsidR="00D90493">
        <w:rPr>
          <w:rtl/>
        </w:rPr>
        <w:t xml:space="preserve"> </w:t>
      </w:r>
      <w:r w:rsidRPr="00E8235D">
        <w:rPr>
          <w:rtl/>
        </w:rPr>
        <w:t>במה שנוגע לאפוטרופוס הכללי, לטיפול שהוא נתן, אבל יותר נכון,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שהכספים</w:t>
      </w:r>
      <w:r w:rsidR="00D90493">
        <w:rPr>
          <w:rtl/>
        </w:rPr>
        <w:t xml:space="preserve"> </w:t>
      </w:r>
      <w:r w:rsidRPr="00E8235D">
        <w:rPr>
          <w:rtl/>
        </w:rPr>
        <w:t>הגיעו</w:t>
      </w:r>
      <w:r w:rsidR="00D90493">
        <w:rPr>
          <w:rtl/>
        </w:rPr>
        <w:t xml:space="preserve"> </w:t>
      </w:r>
      <w:r w:rsidRPr="00E8235D">
        <w:rPr>
          <w:rtl/>
        </w:rPr>
        <w:t>לאפוטרופוס</w:t>
      </w:r>
      <w:r w:rsidR="00D90493">
        <w:rPr>
          <w:rtl/>
        </w:rPr>
        <w:t xml:space="preserve"> </w:t>
      </w:r>
      <w:r w:rsidRPr="00E8235D">
        <w:rPr>
          <w:rtl/>
        </w:rPr>
        <w:t>הכללי,</w:t>
      </w:r>
      <w:r w:rsidR="00D90493">
        <w:rPr>
          <w:rtl/>
        </w:rPr>
        <w:t xml:space="preserve"> </w:t>
      </w:r>
      <w:r w:rsidRPr="00E8235D">
        <w:rPr>
          <w:rtl/>
        </w:rPr>
        <w:t>הגענו</w:t>
      </w:r>
      <w:r w:rsidR="00D90493">
        <w:rPr>
          <w:rtl/>
        </w:rPr>
        <w:t xml:space="preserve"> </w:t>
      </w:r>
      <w:r w:rsidRPr="00E8235D">
        <w:rPr>
          <w:rtl/>
        </w:rPr>
        <w:t>להישג נוסף. אחת הבעיות</w:t>
      </w:r>
      <w:r w:rsidR="00D90493">
        <w:rPr>
          <w:rtl/>
        </w:rPr>
        <w:t xml:space="preserve"> </w:t>
      </w:r>
      <w:r w:rsidRPr="00E8235D">
        <w:rPr>
          <w:rtl/>
        </w:rPr>
        <w:t>הבסיסיות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שערוך הסכומים שיעמדו לרשות התובעים. לפני כמה ימים נתקבלה החלטה</w:t>
      </w:r>
      <w:r w:rsidR="00D90493">
        <w:rPr>
          <w:rtl/>
        </w:rPr>
        <w:t xml:space="preserve"> </w:t>
      </w:r>
      <w:r w:rsidRPr="00E8235D">
        <w:rPr>
          <w:rtl/>
        </w:rPr>
        <w:t>שלפיה יתקיים שערוך וישולמו סכומים ריאליים לבעלי הפיקדונות.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מכיוון שתוקף כהונת הוועדה יפוג בזמן הפגרה,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באה</w:t>
      </w:r>
      <w:r w:rsidR="00D90493">
        <w:rPr>
          <w:rtl/>
        </w:rPr>
        <w:t xml:space="preserve"> </w:t>
      </w:r>
      <w:r w:rsidRPr="00E8235D">
        <w:rPr>
          <w:rtl/>
        </w:rPr>
        <w:t>לבקש</w:t>
      </w:r>
      <w:r w:rsidR="00D90493">
        <w:rPr>
          <w:rtl/>
        </w:rPr>
        <w:t xml:space="preserve"> </w:t>
      </w:r>
      <w:r w:rsidRPr="00E8235D">
        <w:rPr>
          <w:rtl/>
        </w:rPr>
        <w:t>מהכנסת</w:t>
      </w:r>
      <w:r w:rsidR="00D90493">
        <w:rPr>
          <w:rtl/>
        </w:rPr>
        <w:t xml:space="preserve"> </w:t>
      </w:r>
      <w:r w:rsidRPr="00E8235D">
        <w:rPr>
          <w:rtl/>
        </w:rPr>
        <w:t>הארכת</w:t>
      </w:r>
      <w:r w:rsidR="00D90493">
        <w:rPr>
          <w:rtl/>
        </w:rPr>
        <w:t xml:space="preserve"> </w:t>
      </w:r>
      <w:r w:rsidRPr="00E8235D">
        <w:rPr>
          <w:rtl/>
        </w:rPr>
        <w:t>המנדט של תקופת עבודת הוועדה לשישה חודשים נוספים</w:t>
      </w:r>
      <w:r w:rsidR="00D90493">
        <w:rPr>
          <w:rtl/>
        </w:rPr>
        <w:t xml:space="preserve"> </w:t>
      </w:r>
      <w:r w:rsidRPr="00E8235D">
        <w:rPr>
          <w:rtl/>
        </w:rPr>
        <w:t>לפחות.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עד איזה תאריך גברתי רוצה להאריך את 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(יו"ר ועדת החקירה הפרלמנטרית):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מבקשת שישה חודשים נוספים.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שישה חודשים לעבודת ועדת החקירה הפרלמנטרית.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(יו"ר ועדת החקירה הפרלמנטרית):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להוסיף, שהנחנו היום על שולחנות חברי הכנסת דוח על עבודת הוועדה.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הכנסת, אנחנו ניגשים להצבעה.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</w:t>
      </w:r>
      <w:r>
        <w:rPr>
          <w:rtl/>
        </w:rPr>
        <w:t>–</w:t>
      </w:r>
      <w:r w:rsidR="00E8235D" w:rsidRPr="00E8235D">
        <w:rPr>
          <w:rtl/>
        </w:rPr>
        <w:t xml:space="preserve"> 18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ועדת החקירה הפרלמנטרית בנושא איתור והשבת נכסים של נספי השואה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האריך את תקופת כהונתה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הכנסת, 18 בעד, אין מתנגדים ואין נמנעים. אשר על כן, הכנסת אישרה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פנייתה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החקירה</w:t>
      </w:r>
      <w:r w:rsidR="00D90493">
        <w:rPr>
          <w:rtl/>
        </w:rPr>
        <w:t xml:space="preserve"> </w:t>
      </w:r>
      <w:r w:rsidRPr="00E8235D">
        <w:rPr>
          <w:rtl/>
        </w:rPr>
        <w:t>הפרלמנטרית בנושא איתור והשבת נכסים של נספי השואה</w:t>
      </w:r>
      <w:r w:rsidR="00D90493">
        <w:rPr>
          <w:rtl/>
        </w:rPr>
        <w:t xml:space="preserve"> </w:t>
      </w:r>
      <w:r w:rsidRPr="00E8235D">
        <w:rPr>
          <w:rtl/>
        </w:rPr>
        <w:t>להארכת משך כהונתה בשישה חודשים. 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63" w:name="_Toc449874315"/>
      <w:r w:rsidRPr="00D90493">
        <w:rPr>
          <w:rtl/>
        </w:rPr>
        <w:t>מסמכים שהונחו על שולחן הכנסת</w:t>
      </w:r>
      <w:bookmarkEnd w:id="6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הודעה לסגן מזכיר הכנסת,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הישיבה,</w:t>
      </w:r>
      <w:r w:rsidR="00D90493">
        <w:rPr>
          <w:rtl/>
        </w:rPr>
        <w:t xml:space="preserve"> </w:t>
      </w:r>
      <w:r w:rsidRPr="00E8235D">
        <w:rPr>
          <w:rtl/>
        </w:rPr>
        <w:t>הנני מתכבד להודיעכם, כי הונחו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 מס' 12),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והצעת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 מס' 7 והוראת שעה) (שירות במשטרה</w:t>
      </w:r>
      <w:r w:rsidR="00D90493">
        <w:rPr>
          <w:rtl/>
        </w:rPr>
        <w:t xml:space="preserve"> </w:t>
      </w:r>
      <w:r w:rsidRPr="00E8235D">
        <w:rPr>
          <w:rtl/>
        </w:rPr>
        <w:t>ושירות מוכר) (תיקון מס' 3), התש"ס</w:t>
      </w:r>
      <w:r w:rsidR="00D90493">
        <w:rPr>
          <w:rtl/>
        </w:rPr>
        <w:t>–</w:t>
      </w:r>
      <w:r w:rsidRPr="00E8235D">
        <w:rPr>
          <w:rtl/>
        </w:rPr>
        <w:t>2000, שהחזירה ועדת החוץ והביטחון.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64" w:name="_Toc449874316"/>
      <w:r w:rsidRPr="00D90493">
        <w:rPr>
          <w:rtl/>
        </w:rPr>
        <w:t>הצעת חוק הרשויות המקומיות (בחירת ראש הרשות וסגניו וכהונתם)</w:t>
      </w:r>
      <w:bookmarkEnd w:id="64"/>
    </w:p>
    <w:p w:rsidR="00D90493" w:rsidRDefault="00D90493" w:rsidP="00D90493">
      <w:pPr>
        <w:pStyle w:val="1"/>
        <w:rPr>
          <w:rtl/>
        </w:rPr>
      </w:pPr>
      <w:bookmarkStart w:id="65" w:name="_Toc449874317"/>
      <w:r w:rsidRPr="00D90493">
        <w:rPr>
          <w:rtl/>
        </w:rPr>
        <w:t>(תיקון מס' 20) (איסור עיסוק נוסף),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65"/>
    </w:p>
    <w:p w:rsidR="00D90493" w:rsidRPr="00D90493" w:rsidRDefault="00D90493" w:rsidP="00D90493">
      <w:pPr>
        <w:pStyle w:val="1"/>
        <w:rPr>
          <w:rtl/>
        </w:rPr>
      </w:pPr>
      <w:bookmarkStart w:id="66" w:name="_Toc449874318"/>
      <w:r w:rsidRPr="00D90493">
        <w:rPr>
          <w:rtl/>
        </w:rPr>
        <w:t>(קריאה ראשונה)</w:t>
      </w:r>
      <w:bookmarkEnd w:id="66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 לסעיף י"ג. שר המשפטים אינו נוכח, ואשר על כן ניגש לסעיף י"ד: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(בחירת</w:t>
      </w:r>
      <w:r w:rsidR="00D90493">
        <w:rPr>
          <w:rtl/>
        </w:rPr>
        <w:t xml:space="preserve"> </w:t>
      </w:r>
      <w:r w:rsidRPr="00E8235D">
        <w:rPr>
          <w:rtl/>
        </w:rPr>
        <w:t>ראש הרשות וסגניו וכהונתם) (תיקון מס' 20)</w:t>
      </w:r>
      <w:r w:rsidR="00D90493">
        <w:rPr>
          <w:rtl/>
        </w:rPr>
        <w:t xml:space="preserve"> </w:t>
      </w:r>
      <w:r w:rsidRPr="00E8235D">
        <w:rPr>
          <w:rtl/>
        </w:rPr>
        <w:t>(איסור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נוסף),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של חברת הכנסת יהודית נאות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חברים.</w:t>
      </w:r>
      <w:r w:rsidR="00D90493">
        <w:rPr>
          <w:rtl/>
        </w:rPr>
        <w:t xml:space="preserve"> </w:t>
      </w:r>
      <w:r w:rsidRPr="00E8235D">
        <w:rPr>
          <w:rtl/>
        </w:rPr>
        <w:t>תציג את ההצעה חברת הכנסת יהודית נאות. בבקשה, חברת הכנסת נאות.</w:t>
      </w:r>
      <w:r w:rsidR="00D90493">
        <w:rPr>
          <w:rtl/>
        </w:rPr>
        <w:t xml:space="preserve"> </w:t>
      </w:r>
      <w:r w:rsidRPr="00E8235D">
        <w:rPr>
          <w:rtl/>
        </w:rPr>
        <w:t>גברתי, יש לך שלוש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כמציגת החוק?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 את מדברת בקיצור וכולם מבינים כשאת מדברת. את מדברת מאוד בהיר.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חושבת שהיה לי קושי אם היית נותן לי עשר דקות.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עמיתי חברי הכנסת, אני רוצה בהזדמנות זאת לקרוא לכל מי שלא</w:t>
      </w:r>
      <w:r w:rsidR="00D90493">
        <w:rPr>
          <w:rtl/>
        </w:rPr>
        <w:t xml:space="preserve"> </w:t>
      </w:r>
      <w:r w:rsidRPr="00E8235D">
        <w:rPr>
          <w:rtl/>
        </w:rPr>
        <w:t>נמצא במליאה לבוא להתכנס.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איננה הצעת החוק שלי בלבד, אלא היא הצעת חוק שלי והצעת חוק נפרדת</w:t>
      </w:r>
      <w:r w:rsidR="00D90493">
        <w:rPr>
          <w:rtl/>
        </w:rPr>
        <w:t xml:space="preserve"> </w:t>
      </w:r>
      <w:r w:rsidRPr="00E8235D">
        <w:rPr>
          <w:rtl/>
        </w:rPr>
        <w:t>שהוגשה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חברת הכנסת זהבה גלאון. שתי ההצעות חוברו להן יחדיו בוועדת הפנים</w:t>
      </w:r>
      <w:r w:rsidR="00D90493">
        <w:rPr>
          <w:rtl/>
        </w:rPr>
        <w:t xml:space="preserve"> </w:t>
      </w:r>
      <w:r w:rsidRPr="00E8235D">
        <w:rPr>
          <w:rtl/>
        </w:rPr>
        <w:t>בראשותו של חבר הכנסת דוד אזולאי.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מאחדים הצעות חוק רק לאחר הקריאה הראשונה.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חוברו</w:t>
      </w:r>
      <w:r w:rsidR="00D90493">
        <w:rPr>
          <w:rtl/>
        </w:rPr>
        <w:t xml:space="preserve"> </w:t>
      </w:r>
      <w:r w:rsidRPr="00E8235D">
        <w:rPr>
          <w:rtl/>
        </w:rPr>
        <w:t>להן.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עברו בקריאה טרומית והן חוברו לקראת הדיון 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תמר גוז'נסקי (חד"ש):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יודעת. יכול להיות שאני לא בקיאה ברזי הפרוטוקול.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לדבר על המהות של הצעת החוק הזאת. הצעת החוק הזאת עוסקת בעצם בשני</w:t>
      </w:r>
      <w:r w:rsidR="00D90493">
        <w:rPr>
          <w:rtl/>
        </w:rPr>
        <w:t xml:space="preserve"> </w:t>
      </w:r>
      <w:r w:rsidRPr="00E8235D">
        <w:rPr>
          <w:rtl/>
        </w:rPr>
        <w:t>אספקטים</w:t>
      </w:r>
      <w:r w:rsidR="00D90493">
        <w:rPr>
          <w:rtl/>
        </w:rPr>
        <w:t xml:space="preserve"> – </w:t>
      </w:r>
      <w:r w:rsidRPr="00E8235D">
        <w:rPr>
          <w:rtl/>
        </w:rPr>
        <w:t>בראש רשות ובסגנו שמקבל שכר מהרשות. לא מדובר בסגן ראש רשות שעושה את</w:t>
      </w:r>
      <w:r w:rsidR="00D90493">
        <w:rPr>
          <w:rtl/>
        </w:rPr>
        <w:t xml:space="preserve"> </w:t>
      </w:r>
      <w:r w:rsidRPr="00E8235D">
        <w:rPr>
          <w:rtl/>
        </w:rPr>
        <w:t>עבודתו</w:t>
      </w:r>
      <w:r w:rsidR="00D90493">
        <w:rPr>
          <w:rtl/>
        </w:rPr>
        <w:t xml:space="preserve"> </w:t>
      </w:r>
      <w:r w:rsidRPr="00E8235D">
        <w:rPr>
          <w:rtl/>
        </w:rPr>
        <w:t>בהתנדבות.</w:t>
      </w:r>
      <w:r w:rsidR="00D90493">
        <w:rPr>
          <w:rtl/>
        </w:rPr>
        <w:t xml:space="preserve"> </w:t>
      </w:r>
      <w:r w:rsidRPr="00E8235D">
        <w:rPr>
          <w:rtl/>
        </w:rPr>
        <w:t>במקרה הזה דינו של סגן ראש רשות שאיננו מקבל שכר כדינו של חבר</w:t>
      </w:r>
      <w:r w:rsidR="00D90493">
        <w:rPr>
          <w:rtl/>
        </w:rPr>
        <w:t xml:space="preserve"> </w:t>
      </w:r>
      <w:r w:rsidRPr="00E8235D">
        <w:rPr>
          <w:rtl/>
        </w:rPr>
        <w:t>מועצה שעושה את עבודתו בהתנדבות וודאי שפרנסתם באה ממקור אחר.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באלה</w:t>
      </w:r>
      <w:r w:rsidR="00D90493">
        <w:rPr>
          <w:rtl/>
        </w:rPr>
        <w:t xml:space="preserve"> </w:t>
      </w:r>
      <w:r w:rsidRPr="00E8235D">
        <w:rPr>
          <w:rtl/>
        </w:rPr>
        <w:t>שמקבלים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</w:t>
      </w:r>
      <w:r w:rsidRPr="00E8235D">
        <w:rPr>
          <w:rtl/>
        </w:rPr>
        <w:t>מקופת הרשות.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קובעת,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שמקבלים שכר מלא במשרה מלאה, לא יוכלו לעסוק במשרה</w:t>
      </w:r>
      <w:r w:rsidR="00D90493">
        <w:rPr>
          <w:rtl/>
        </w:rPr>
        <w:t xml:space="preserve"> </w:t>
      </w:r>
      <w:r w:rsidRPr="00E8235D">
        <w:rPr>
          <w:rtl/>
        </w:rPr>
        <w:t>נוספת.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שהוא סגן ראש רשות והוא מקבל שכר לפי משרה חלקית, יוכל לעסוק בעיסוק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ובלבד שסך כל המשכורות שלו לא יעלה על </w:t>
      </w:r>
      <w:r w:rsidR="00D90493" w:rsidRPr="00E8235D">
        <w:rPr>
          <w:rtl/>
        </w:rPr>
        <w:t>100</w:t>
      </w:r>
      <w:r w:rsidR="00D90493">
        <w:rPr>
          <w:rtl/>
        </w:rPr>
        <w:t>%</w:t>
      </w:r>
      <w:r w:rsidRPr="00E8235D">
        <w:rPr>
          <w:rtl/>
        </w:rPr>
        <w:t xml:space="preserve"> משכורתו של סגן ראש רשות.</w:t>
      </w:r>
      <w:r w:rsidR="00D90493">
        <w:rPr>
          <w:rtl/>
        </w:rPr>
        <w:t xml:space="preserve"> </w:t>
      </w:r>
      <w:r w:rsidRPr="00E8235D">
        <w:rPr>
          <w:rtl/>
        </w:rPr>
        <w:t>קרי,</w:t>
      </w:r>
      <w:r w:rsidR="00D90493">
        <w:rPr>
          <w:rtl/>
        </w:rPr>
        <w:t xml:space="preserve"> </w:t>
      </w:r>
      <w:r w:rsidRPr="00E8235D">
        <w:rPr>
          <w:rtl/>
        </w:rPr>
        <w:t>אנחנו לא מקפחים את עבודתו של אף אחד ולא את פרנסתו, אבל אנחנו סבורים, שמי</w:t>
      </w:r>
      <w:r w:rsidR="00D90493">
        <w:rPr>
          <w:rtl/>
        </w:rPr>
        <w:t xml:space="preserve"> </w:t>
      </w:r>
      <w:r w:rsidRPr="00E8235D">
        <w:rPr>
          <w:rtl/>
        </w:rPr>
        <w:t>שמקבל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</w:t>
      </w:r>
      <w:r w:rsidRPr="00E8235D">
        <w:rPr>
          <w:rtl/>
        </w:rPr>
        <w:t>של משרה מלאה של סגן ראש רשות או ראש רשות, אל לו לעסוק במשרה נוספת,</w:t>
      </w:r>
      <w:r w:rsidR="00D90493">
        <w:rPr>
          <w:rtl/>
        </w:rPr>
        <w:t xml:space="preserve"> </w:t>
      </w:r>
      <w:r w:rsidRPr="00E8235D">
        <w:rPr>
          <w:rtl/>
        </w:rPr>
        <w:t>ואנא יקדיש את כל זמנו לעיסוקו הציבורי.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הנוסף שהצעת החוק הזאת עוסקת בו הוא מניעת ניגוד עניינים. נקבעו כללים</w:t>
      </w:r>
      <w:r w:rsidR="00D90493">
        <w:rPr>
          <w:rtl/>
        </w:rPr>
        <w:t xml:space="preserve"> </w:t>
      </w:r>
      <w:r w:rsidRPr="00E8235D">
        <w:rPr>
          <w:rtl/>
        </w:rPr>
        <w:t>מאוד דומים לכללים החלים על חברי הכנסת באשר לכללים למניעת ניגוד עניינים ברשויות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תחילתו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כמובן</w:t>
      </w:r>
      <w:r w:rsidR="00D90493">
        <w:rPr>
          <w:rtl/>
        </w:rPr>
        <w:t xml:space="preserve"> </w:t>
      </w:r>
      <w:r w:rsidRPr="00E8235D">
        <w:rPr>
          <w:rtl/>
        </w:rPr>
        <w:t>מייד לאחר פרסומו. אני מאוד מקווה, שכל חברי</w:t>
      </w:r>
      <w:r w:rsidR="00D90493">
        <w:rPr>
          <w:rtl/>
        </w:rPr>
        <w:t xml:space="preserve"> </w:t>
      </w:r>
      <w:r w:rsidRPr="00E8235D">
        <w:rPr>
          <w:rtl/>
        </w:rPr>
        <w:t>הכנסת יהיו כאן במליאה, אם מותשים ואם רעננים, כדי לתמוך בהצעת החוק הזאת בקריאתה</w:t>
      </w:r>
      <w:r w:rsidR="00D90493">
        <w:rPr>
          <w:rtl/>
        </w:rPr>
        <w:t xml:space="preserve"> </w:t>
      </w:r>
      <w:r w:rsidRPr="00E8235D">
        <w:rPr>
          <w:rtl/>
        </w:rPr>
        <w:t>הראשונה.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</w:t>
      </w:r>
      <w:r w:rsidR="00D90493">
        <w:rPr>
          <w:rtl/>
        </w:rPr>
        <w:t xml:space="preserve"> </w:t>
      </w:r>
      <w:r w:rsidRPr="00E8235D">
        <w:rPr>
          <w:rtl/>
        </w:rPr>
        <w:t>מקומן</w:t>
      </w:r>
      <w:r w:rsidR="00D90493">
        <w:rPr>
          <w:rtl/>
        </w:rPr>
        <w:t xml:space="preserve"> </w:t>
      </w:r>
      <w:r w:rsidRPr="00E8235D">
        <w:rPr>
          <w:rtl/>
        </w:rPr>
        <w:t>יכירן אחרי הפגרה, בדיונים לקראת 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גברתי עומדת על כך שלא יהיו דיונים בזמן הפגרה בוועדה בעניין הזה?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הרי מותר. חלילה וחס, אפילו להיפך.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פותחים בדיון.</w:t>
      </w:r>
      <w:r w:rsidR="00D90493">
        <w:rPr>
          <w:rtl/>
        </w:rPr>
        <w:t xml:space="preserve"> </w:t>
      </w:r>
      <w:r w:rsidRPr="00E8235D">
        <w:rPr>
          <w:rtl/>
        </w:rPr>
        <w:t>ראשון הדוברים, חבר הכנסת אברהם</w:t>
      </w:r>
      <w:r w:rsidR="00D90493">
        <w:rPr>
          <w:rtl/>
        </w:rPr>
        <w:t xml:space="preserve"> </w:t>
      </w:r>
      <w:r w:rsidRPr="00E8235D">
        <w:rPr>
          <w:rtl/>
        </w:rPr>
        <w:t>רביץ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אינו נוכח; חבר הכנסת מוחמד ברכה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אברהם הירשזון </w:t>
      </w:r>
      <w:r w:rsidR="00D90493">
        <w:rPr>
          <w:rtl/>
        </w:rPr>
        <w:t xml:space="preserve">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ציפי</w:t>
      </w:r>
      <w:r w:rsidR="00D90493">
        <w:rPr>
          <w:rtl/>
        </w:rPr>
        <w:t xml:space="preserve"> </w:t>
      </w:r>
      <w:r w:rsidRPr="00E8235D">
        <w:rPr>
          <w:rtl/>
        </w:rPr>
        <w:t>לבני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מוותרת. 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עסאם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מח'ול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תאופיק חטיב </w:t>
      </w:r>
      <w:r w:rsidR="00D90493">
        <w:rPr>
          <w:rtl/>
        </w:rPr>
        <w:t>–</w:t>
      </w:r>
      <w:r w:rsidRPr="00E8235D">
        <w:rPr>
          <w:rtl/>
        </w:rPr>
        <w:t xml:space="preserve"> אינו 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מיכאל</w:t>
      </w:r>
      <w:r w:rsidR="00D90493">
        <w:rPr>
          <w:rtl/>
        </w:rPr>
        <w:t xml:space="preserve"> </w:t>
      </w:r>
      <w:r w:rsidRPr="00E8235D">
        <w:rPr>
          <w:rtl/>
        </w:rPr>
        <w:t>קליינר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אינו נוכח; חבר הכנסת עזמי בשארה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סאלח</w:t>
      </w:r>
      <w:r w:rsidR="00D90493">
        <w:rPr>
          <w:rtl/>
        </w:rPr>
        <w:t xml:space="preserve"> </w:t>
      </w:r>
      <w:r w:rsidRPr="00E8235D">
        <w:rPr>
          <w:rtl/>
        </w:rPr>
        <w:t>טריף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אינו נוכח; חבר הכנסת איוב קרא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משה</w:t>
      </w:r>
      <w:r w:rsidR="00D90493">
        <w:rPr>
          <w:rtl/>
        </w:rPr>
        <w:t xml:space="preserve"> </w:t>
      </w:r>
      <w:r w:rsidRPr="00E8235D">
        <w:rPr>
          <w:rtl/>
        </w:rPr>
        <w:t>גפני, בבקשה.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לנוחיות הקהל ולנוחיות חברי הכנסת, ברגע זה אני נועל את</w:t>
      </w:r>
      <w:r w:rsidR="00D90493">
        <w:rPr>
          <w:rtl/>
        </w:rPr>
        <w:t xml:space="preserve"> </w:t>
      </w:r>
      <w:r w:rsidRPr="00E8235D">
        <w:rPr>
          <w:rtl/>
        </w:rPr>
        <w:t>הרשימה.</w:t>
      </w:r>
      <w:r w:rsidR="00D90493">
        <w:rPr>
          <w:rtl/>
        </w:rPr>
        <w:t xml:space="preserve"> </w:t>
      </w:r>
      <w:r w:rsidRPr="00E8235D">
        <w:rPr>
          <w:rtl/>
        </w:rPr>
        <w:t>כל מי שלא יהיה באולם בזמן קריאת שמו, אני לא אחזור אליו. אני מבקש מכל</w:t>
      </w:r>
      <w:r w:rsidR="00D90493">
        <w:rPr>
          <w:rtl/>
        </w:rPr>
        <w:t xml:space="preserve"> </w:t>
      </w:r>
      <w:r w:rsidRPr="00E8235D">
        <w:rPr>
          <w:rtl/>
        </w:rPr>
        <w:t>חברי הכנסת לעזור לי לעמוד בהחלטה שלי. אני אוסיף את מי שצריך להוסיף.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של חברת הכנסת יהודית נאות</w:t>
      </w:r>
      <w:r w:rsidR="00D90493">
        <w:rPr>
          <w:rtl/>
        </w:rPr>
        <w:t xml:space="preserve"> </w:t>
      </w:r>
      <w:r w:rsidRPr="00E8235D">
        <w:rPr>
          <w:rtl/>
        </w:rPr>
        <w:t>היא הצעת חוק במקומה, היא הצעת חוק נכונה. חברת הכנסת יהודית נאות, אני תומך בחוק</w:t>
      </w:r>
      <w:r w:rsidR="00D90493">
        <w:rPr>
          <w:rtl/>
        </w:rPr>
        <w:t xml:space="preserve"> </w:t>
      </w:r>
      <w:r w:rsidRPr="00E8235D">
        <w:rPr>
          <w:rtl/>
        </w:rPr>
        <w:t>הזה, אני חושב שהיה ראוי להביא אותו לחקיקה.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הגבלנו את עצמנו, ובצדק. אדם נבחר לתפקידו, והוא אפילו מתמודד על זה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כוחותיו.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שמשקיעים</w:t>
      </w:r>
      <w:r w:rsidR="00D90493">
        <w:rPr>
          <w:rtl/>
        </w:rPr>
        <w:t xml:space="preserve"> </w:t>
      </w:r>
      <w:r w:rsidRPr="00E8235D">
        <w:rPr>
          <w:rtl/>
        </w:rPr>
        <w:t>הרבה מאוד כדי להיבחר לכנסת, ולכן כשהם</w:t>
      </w:r>
      <w:r w:rsidR="00D90493">
        <w:rPr>
          <w:rtl/>
        </w:rPr>
        <w:t xml:space="preserve"> </w:t>
      </w:r>
      <w:r w:rsidRPr="00E8235D">
        <w:rPr>
          <w:rtl/>
        </w:rPr>
        <w:t>מגיעים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הם צריכים לעשות את עבודתם. כאשר הוא נבחר לכנסת, מן הדין שהוא לא</w:t>
      </w:r>
      <w:r w:rsidR="00D90493">
        <w:rPr>
          <w:rtl/>
        </w:rPr>
        <w:t xml:space="preserve"> </w:t>
      </w:r>
      <w:r w:rsidRPr="00E8235D">
        <w:rPr>
          <w:rtl/>
        </w:rPr>
        <w:t>יעסוק</w:t>
      </w:r>
      <w:r w:rsidR="00D90493">
        <w:rPr>
          <w:rtl/>
        </w:rPr>
        <w:t xml:space="preserve"> </w:t>
      </w:r>
      <w:r w:rsidRPr="00E8235D">
        <w:rPr>
          <w:rtl/>
        </w:rPr>
        <w:t>בעיסוק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  <w:r w:rsidR="00D90493">
        <w:rPr>
          <w:rtl/>
        </w:rPr>
        <w:t xml:space="preserve"> </w:t>
      </w:r>
      <w:r w:rsidRPr="00E8235D">
        <w:rPr>
          <w:rtl/>
        </w:rPr>
        <w:t>עיסוקו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להיות לטובת הציבור במקום שבו הוא נבחר, וזה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–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וועדותיה והפעילות הזאת.</w:t>
      </w:r>
      <w:r w:rsidR="00D90493">
        <w:rPr>
          <w:rtl/>
        </w:rPr>
        <w:t xml:space="preserve"> </w:t>
      </w:r>
      <w:r w:rsidRPr="00E8235D">
        <w:rPr>
          <w:rtl/>
        </w:rPr>
        <w:t>אנחנו הגבלנו את עצמנו שלא לעסוק יותר</w:t>
      </w:r>
      <w:r w:rsidR="00D90493">
        <w:rPr>
          <w:rtl/>
        </w:rPr>
        <w:t xml:space="preserve"> </w:t>
      </w:r>
      <w:r w:rsidRPr="00E8235D">
        <w:rPr>
          <w:rtl/>
        </w:rPr>
        <w:t>בעיסוק</w:t>
      </w:r>
      <w:r w:rsidR="00D90493">
        <w:rPr>
          <w:rtl/>
        </w:rPr>
        <w:t xml:space="preserve"> </w:t>
      </w:r>
      <w:r w:rsidRPr="00E8235D">
        <w:rPr>
          <w:rtl/>
        </w:rPr>
        <w:t>נוסף.</w:t>
      </w:r>
      <w:r w:rsidR="00D90493">
        <w:rPr>
          <w:rtl/>
        </w:rPr>
        <w:t xml:space="preserve"> </w:t>
      </w:r>
      <w:r w:rsidRPr="00E8235D">
        <w:rPr>
          <w:rtl/>
        </w:rPr>
        <w:t>אסור לחבר הכנסת לעסוק בכל עיסוק אחר מלבד עבודתו הציבורית במקום</w:t>
      </w:r>
      <w:r w:rsidR="00D90493">
        <w:rPr>
          <w:rtl/>
        </w:rPr>
        <w:t xml:space="preserve"> </w:t>
      </w:r>
      <w:r w:rsidRPr="00E8235D">
        <w:rPr>
          <w:rtl/>
        </w:rPr>
        <w:t>שאליו הוא נבחר.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הדבר, נכון להיום, בראשי רשויות. אדם נבחר, מתמודד, והציבור בוחר בו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נהיה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סגן, ועל</w:t>
      </w:r>
      <w:r w:rsidR="00D90493">
        <w:rPr>
          <w:rtl/>
        </w:rPr>
        <w:t>-</w:t>
      </w:r>
      <w:r w:rsidRPr="00E8235D">
        <w:rPr>
          <w:rtl/>
        </w:rPr>
        <w:t>פי החוק הקיים הוא יכול לעסוק</w:t>
      </w:r>
      <w:r w:rsidR="00D90493">
        <w:rPr>
          <w:rtl/>
        </w:rPr>
        <w:t xml:space="preserve"> </w:t>
      </w:r>
      <w:r w:rsidRPr="00E8235D">
        <w:rPr>
          <w:rtl/>
        </w:rPr>
        <w:t>בעיסוקים נוספים, לפעמים אפילו סותרים, על הקו המבדיל שבין המותר לאסור. אני חושב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שהדבר הזה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</w:t>
      </w:r>
      <w:r w:rsidR="00D90493">
        <w:rPr>
          <w:rtl/>
        </w:rPr>
        <w:t xml:space="preserve"> </w:t>
      </w:r>
      <w:r w:rsidRPr="00E8235D">
        <w:rPr>
          <w:rtl/>
        </w:rPr>
        <w:t>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שטרית.</w:t>
      </w:r>
      <w:r w:rsidR="00D90493">
        <w:rPr>
          <w:rtl/>
        </w:rPr>
        <w:t xml:space="preserve"> </w:t>
      </w:r>
      <w:r w:rsidRPr="00E8235D">
        <w:rPr>
          <w:rtl/>
        </w:rPr>
        <w:t>חבר הכנסת שטרית, אני מבקש שאדוני</w:t>
      </w:r>
      <w:r w:rsidR="00D90493">
        <w:rPr>
          <w:rtl/>
        </w:rPr>
        <w:t xml:space="preserve"> </w:t>
      </w:r>
      <w:r w:rsidRPr="00E8235D">
        <w:rPr>
          <w:rtl/>
        </w:rPr>
        <w:t>ישב, ואם אדוני יכול גם לומר לחבר הכנסת ריבלין לדבר יותר בלחש.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מאה אחוז.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חבר הכנסת גפני, יש לך עוד דקה וחצי בדיוק.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העולם לא התהפך. העולם הוא עגול.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חושב, שמן הדין היה, ולא רק בעניין הזה, להשוות את תנאי עבודתם של נבחרי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אדם שהולך לבחירות, וזה לא משנה לאיזה תפקיד. הוא הולך לתפקיד ראש רשות,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 חבר כנסת </w:t>
      </w:r>
      <w:r w:rsidR="00D90493">
        <w:rPr>
          <w:rtl/>
        </w:rPr>
        <w:t>–</w:t>
      </w:r>
      <w:r w:rsidRPr="00E8235D">
        <w:rPr>
          <w:rtl/>
        </w:rPr>
        <w:t xml:space="preserve"> הדברים צריכים להיות שווים. אדם צריך לעסוק אך ורק</w:t>
      </w:r>
      <w:r w:rsidR="00D90493">
        <w:rPr>
          <w:rtl/>
        </w:rPr>
        <w:t xml:space="preserve"> </w:t>
      </w:r>
      <w:r w:rsidRPr="00E8235D">
        <w:rPr>
          <w:rtl/>
        </w:rPr>
        <w:t>למען המטרה שלשמה הוא נבחר, ולא לעסוק בשום עיסוק אחר.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חברת הכנסת יהודית נאות, מעבר לוויכוחים הפוליטיים הקיימים באופן ברור</w:t>
      </w:r>
      <w:r w:rsidR="00D90493">
        <w:rPr>
          <w:rtl/>
        </w:rPr>
        <w:t xml:space="preserve"> </w:t>
      </w:r>
      <w:r w:rsidRPr="00E8235D">
        <w:rPr>
          <w:rtl/>
        </w:rPr>
        <w:t>אידיאולוגית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הסיעה</w:t>
      </w:r>
      <w:r w:rsidR="00D90493">
        <w:rPr>
          <w:rtl/>
        </w:rPr>
        <w:t xml:space="preserve"> </w:t>
      </w:r>
      <w:r w:rsidRPr="00E8235D">
        <w:rPr>
          <w:rtl/>
        </w:rPr>
        <w:t>שאת</w:t>
      </w:r>
      <w:r w:rsidR="00D90493">
        <w:rPr>
          <w:rtl/>
        </w:rPr>
        <w:t xml:space="preserve"> </w:t>
      </w:r>
      <w:r w:rsidRPr="00E8235D">
        <w:rPr>
          <w:rtl/>
        </w:rPr>
        <w:t>חברה בה לבין הסיעה שאני חבר בה וסיעות רבות אחרות</w:t>
      </w:r>
      <w:r w:rsidR="00D90493">
        <w:rPr>
          <w:rtl/>
        </w:rPr>
        <w:t xml:space="preserve"> </w:t>
      </w:r>
      <w:r w:rsidRPr="00E8235D">
        <w:rPr>
          <w:rtl/>
        </w:rPr>
        <w:t>בבית, אני אתמוך בחוק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דני נוה </w:t>
      </w:r>
      <w:r w:rsidR="00D90493">
        <w:rPr>
          <w:rtl/>
        </w:rPr>
        <w:t>–</w:t>
      </w:r>
      <w:r w:rsidRPr="00E8235D">
        <w:rPr>
          <w:rtl/>
        </w:rPr>
        <w:t xml:space="preserve"> איננו נוכח. חבר הכנסת עבד</w:t>
      </w:r>
      <w:r w:rsidR="00D90493">
        <w:rPr>
          <w:rtl/>
        </w:rPr>
        <w:t>-</w:t>
      </w:r>
      <w:r w:rsidRPr="00E8235D">
        <w:rPr>
          <w:rtl/>
        </w:rPr>
        <w:t>אלמאלכ דהאמשה,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בנימין אלון, ואם הוא 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דבר שבדרך כלל לא</w:t>
      </w:r>
      <w:r w:rsidR="00D90493">
        <w:rPr>
          <w:rtl/>
        </w:rPr>
        <w:t xml:space="preserve"> </w:t>
      </w:r>
      <w:r w:rsidRPr="00E8235D">
        <w:rPr>
          <w:rtl/>
        </w:rPr>
        <w:t>קורה</w:t>
      </w:r>
      <w:r w:rsidR="00D90493">
        <w:rPr>
          <w:rtl/>
        </w:rPr>
        <w:t xml:space="preserve"> – </w:t>
      </w:r>
      <w:r w:rsidRPr="00E8235D">
        <w:rPr>
          <w:rtl/>
        </w:rPr>
        <w:t>יהיה חבר הכנסת גדעון עזרא.</w:t>
      </w:r>
      <w:r w:rsidR="00D90493">
        <w:rPr>
          <w:rtl/>
        </w:rPr>
        <w:t xml:space="preserve"> </w:t>
      </w:r>
      <w:r w:rsidRPr="00E8235D">
        <w:rPr>
          <w:rtl/>
        </w:rPr>
        <w:t>סליחה, חבר הכנסת אלון נמצא. חבר הכנסת דני</w:t>
      </w:r>
      <w:r w:rsidR="00D90493">
        <w:rPr>
          <w:rtl/>
        </w:rPr>
        <w:t xml:space="preserve"> </w:t>
      </w:r>
      <w:r w:rsidRPr="00E8235D">
        <w:rPr>
          <w:rtl/>
        </w:rPr>
        <w:t>נוה איננו, ואני מוחק אותו מן הרשימה.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אין לי בעיה עם החוק המוצע. אני חושב שהדבר</w:t>
      </w:r>
      <w:r w:rsidR="00D90493">
        <w:rPr>
          <w:rtl/>
        </w:rPr>
        <w:t xml:space="preserve"> </w:t>
      </w:r>
      <w:r w:rsidRPr="00E8235D">
        <w:rPr>
          <w:rtl/>
        </w:rPr>
        <w:t>מתבקש לאחר שעלינו כולנו על דרך ממלכתית ומצאנו לנכון גם למנוע מחברי הכנסת שיהיו</w:t>
      </w:r>
      <w:r w:rsidR="00D90493">
        <w:rPr>
          <w:rtl/>
        </w:rPr>
        <w:t xml:space="preserve"> </w:t>
      </w:r>
      <w:r w:rsidRPr="00E8235D">
        <w:rPr>
          <w:rtl/>
        </w:rPr>
        <w:t>להם עיסוקים אחרים.</w:t>
      </w:r>
      <w:r w:rsidR="00D90493">
        <w:rPr>
          <w:rtl/>
        </w:rPr>
        <w:t xml:space="preserve"> </w:t>
      </w:r>
      <w:r w:rsidRPr="00E8235D">
        <w:rPr>
          <w:rtl/>
        </w:rPr>
        <w:t>עדיף וראוי שגם בעלי תפקידים ומשרות אחרים בשירות הציבור אכן</w:t>
      </w:r>
      <w:r w:rsidR="00D90493">
        <w:rPr>
          <w:rtl/>
        </w:rPr>
        <w:t xml:space="preserve"> </w:t>
      </w:r>
      <w:r w:rsidRPr="00E8235D">
        <w:rPr>
          <w:rtl/>
        </w:rPr>
        <w:t>יתפנו לאותם עניינים.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להביע</w:t>
      </w:r>
      <w:r w:rsidR="00D90493">
        <w:rPr>
          <w:rtl/>
        </w:rPr>
        <w:t xml:space="preserve"> </w:t>
      </w:r>
      <w:r w:rsidRPr="00E8235D">
        <w:rPr>
          <w:rtl/>
        </w:rPr>
        <w:t>צער</w:t>
      </w:r>
      <w:r w:rsidR="00D90493">
        <w:rPr>
          <w:rtl/>
        </w:rPr>
        <w:t xml:space="preserve"> </w:t>
      </w:r>
      <w:r w:rsidRPr="00E8235D">
        <w:rPr>
          <w:rtl/>
        </w:rPr>
        <w:t>על שגם חברי כנסת וגם בעלי תפקידים</w:t>
      </w:r>
      <w:r w:rsidR="00D90493">
        <w:rPr>
          <w:rtl/>
        </w:rPr>
        <w:t xml:space="preserve"> </w:t>
      </w:r>
      <w:r w:rsidRPr="00E8235D">
        <w:rPr>
          <w:rtl/>
        </w:rPr>
        <w:t>ממלכתיים</w:t>
      </w:r>
      <w:r w:rsidR="00D90493">
        <w:rPr>
          <w:rtl/>
        </w:rPr>
        <w:t xml:space="preserve"> </w:t>
      </w:r>
      <w:r w:rsidRPr="00E8235D">
        <w:rPr>
          <w:rtl/>
        </w:rPr>
        <w:t>אחרים</w:t>
      </w:r>
      <w:r w:rsidR="00D90493">
        <w:rPr>
          <w:rtl/>
        </w:rPr>
        <w:t xml:space="preserve"> </w:t>
      </w:r>
      <w:r w:rsidRPr="00E8235D">
        <w:rPr>
          <w:rtl/>
        </w:rPr>
        <w:t>שוכחים את מחויבותם לממלכתיות ולצדק, וברגע האמת מתגלה גזענותם,</w:t>
      </w:r>
      <w:r w:rsidR="00D90493">
        <w:rPr>
          <w:rtl/>
        </w:rPr>
        <w:t xml:space="preserve"> </w:t>
      </w:r>
      <w:r w:rsidRPr="00E8235D">
        <w:rPr>
          <w:rtl/>
        </w:rPr>
        <w:t>מתגלה שפלותם הציבורית ומתגלה האגו השפל של כל אחד ואחד מהם, כאשר מתחילים להשתלח</w:t>
      </w:r>
      <w:r w:rsidR="00D90493">
        <w:rPr>
          <w:rtl/>
        </w:rPr>
        <w:t xml:space="preserve"> </w:t>
      </w:r>
      <w:r w:rsidRPr="00E8235D">
        <w:rPr>
          <w:rtl/>
        </w:rPr>
        <w:t>בציבור הערבי ובנציגיו. זה נעשה "מודה" כנראה במושב הזה ובשבועות האחרונים להתקיף</w:t>
      </w:r>
      <w:r w:rsidR="00D90493">
        <w:rPr>
          <w:rtl/>
        </w:rPr>
        <w:t xml:space="preserve"> </w:t>
      </w:r>
      <w:r w:rsidRPr="00E8235D">
        <w:rPr>
          <w:rtl/>
        </w:rPr>
        <w:t>את חברי הכנסת הערבים.</w:t>
      </w:r>
      <w:r w:rsidR="00D90493">
        <w:rPr>
          <w:rtl/>
        </w:rPr>
        <w:t xml:space="preserve"> </w:t>
      </w:r>
      <w:r w:rsidRPr="00E8235D">
        <w:rPr>
          <w:rtl/>
        </w:rPr>
        <w:t>אלה מצד ימין עושים זאת, ואנחנו מבינים. הם רוצים להיראות</w:t>
      </w:r>
      <w:r w:rsidR="00D90493">
        <w:rPr>
          <w:rtl/>
        </w:rPr>
        <w:t xml:space="preserve"> </w:t>
      </w:r>
      <w:r w:rsidRPr="00E8235D">
        <w:rPr>
          <w:rtl/>
        </w:rPr>
        <w:t>בציבור</w:t>
      </w:r>
      <w:r w:rsidR="00D90493">
        <w:rPr>
          <w:rtl/>
        </w:rPr>
        <w:t xml:space="preserve"> </w:t>
      </w:r>
      <w:r w:rsidRPr="00E8235D">
        <w:rPr>
          <w:rtl/>
        </w:rPr>
        <w:t>היהודי יותר לאומנים ויותר נציונליסטים ולהאשים כאילו את השמאל שהוא משתף</w:t>
      </w:r>
      <w:r w:rsidR="00D90493">
        <w:rPr>
          <w:rtl/>
        </w:rPr>
        <w:t xml:space="preserve"> </w:t>
      </w:r>
      <w:r w:rsidRPr="00E8235D">
        <w:rPr>
          <w:rtl/>
        </w:rPr>
        <w:t>פעולה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בצורה</w:t>
      </w:r>
      <w:r w:rsidR="00D90493">
        <w:rPr>
          <w:rtl/>
        </w:rPr>
        <w:t xml:space="preserve"> </w:t>
      </w:r>
      <w:r w:rsidRPr="00E8235D">
        <w:rPr>
          <w:rtl/>
        </w:rPr>
        <w:t>כלשהי הולך עם הערבים. תראו אילו תוצאות הפוכות. בשמאל מתחילים</w:t>
      </w:r>
      <w:r w:rsidR="00D90493">
        <w:rPr>
          <w:rtl/>
        </w:rPr>
        <w:t xml:space="preserve"> </w:t>
      </w:r>
      <w:r w:rsidRPr="00E8235D">
        <w:rPr>
          <w:rtl/>
        </w:rPr>
        <w:t>להרגיש</w:t>
      </w:r>
      <w:r w:rsidR="00D90493">
        <w:rPr>
          <w:rtl/>
        </w:rPr>
        <w:t xml:space="preserve"> </w:t>
      </w:r>
      <w:r w:rsidRPr="00E8235D">
        <w:rPr>
          <w:rtl/>
        </w:rPr>
        <w:t>אשם, ומתחילים גם הם מצדם לפשפש בציציות של כל חבר הכנסת ערבי ובמחשבותיו</w:t>
      </w:r>
      <w:r w:rsidR="00D90493">
        <w:rPr>
          <w:rtl/>
        </w:rPr>
        <w:t xml:space="preserve"> </w:t>
      </w:r>
      <w:r w:rsidRPr="00E8235D">
        <w:rPr>
          <w:rtl/>
        </w:rPr>
        <w:t>ובציבור</w:t>
      </w:r>
      <w:r w:rsidR="00D90493">
        <w:rPr>
          <w:rtl/>
        </w:rPr>
        <w:t xml:space="preserve"> </w:t>
      </w:r>
      <w:r w:rsidRPr="00E8235D">
        <w:rPr>
          <w:rtl/>
        </w:rPr>
        <w:t>הערבי בכלל.</w:t>
      </w:r>
      <w:r w:rsidR="00D90493">
        <w:rPr>
          <w:rtl/>
        </w:rPr>
        <w:t xml:space="preserve"> </w:t>
      </w:r>
      <w:r w:rsidRPr="00E8235D">
        <w:rPr>
          <w:rtl/>
        </w:rPr>
        <w:t>אם יש חבר כנסת ערבי שמביע עמדה או מביע דעה או נוקט בצורה</w:t>
      </w:r>
      <w:r w:rsidR="00D90493">
        <w:rPr>
          <w:rtl/>
        </w:rPr>
        <w:t xml:space="preserve"> </w:t>
      </w:r>
      <w:r w:rsidRPr="00E8235D">
        <w:rPr>
          <w:rtl/>
        </w:rPr>
        <w:t>כלשהי</w:t>
      </w:r>
      <w:r w:rsidR="00D90493">
        <w:rPr>
          <w:rtl/>
        </w:rPr>
        <w:t xml:space="preserve"> </w:t>
      </w:r>
      <w:r w:rsidRPr="00E8235D">
        <w:rPr>
          <w:rtl/>
        </w:rPr>
        <w:t>עמדה עצמאית שאיננה מקובלת על סיעה זו או אחרת, אז גם הם צועקים:</w:t>
      </w:r>
      <w:r w:rsidR="00D90493">
        <w:rPr>
          <w:rtl/>
        </w:rPr>
        <w:t xml:space="preserve"> </w:t>
      </w:r>
      <w:r w:rsidRPr="00E8235D">
        <w:rPr>
          <w:rtl/>
        </w:rPr>
        <w:t>אה, אתם</w:t>
      </w:r>
      <w:r w:rsidR="00D90493">
        <w:rPr>
          <w:rtl/>
        </w:rPr>
        <w:t xml:space="preserve"> </w:t>
      </w:r>
      <w:r w:rsidRPr="00E8235D">
        <w:rPr>
          <w:rtl/>
        </w:rPr>
        <w:t>כנראה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כל כך רוצים שוויון, אתם גם רציתם דברים אחרים. והנה כאילו האבא החוקי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הזה מצד שמאל גם כן מתנכל וחוזר חלילה </w:t>
      </w:r>
      <w:r w:rsidR="00D90493">
        <w:rPr>
          <w:rtl/>
        </w:rPr>
        <w:t>–</w:t>
      </w:r>
      <w:r w:rsidRPr="00E8235D">
        <w:rPr>
          <w:rtl/>
        </w:rPr>
        <w:t xml:space="preserve"> האחד מזין את השני.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להגיד לכו</w:t>
      </w:r>
      <w:r w:rsidR="00D90493">
        <w:rPr>
          <w:rtl/>
        </w:rPr>
        <w:t>-</w:t>
      </w:r>
      <w:r w:rsidRPr="00E8235D">
        <w:rPr>
          <w:rtl/>
        </w:rPr>
        <w:t>לם בבית הזה, לכל המסיתים, לכל הגזענים ולכל אלה שחושבים</w:t>
      </w:r>
      <w:r w:rsidR="00D90493">
        <w:rPr>
          <w:rtl/>
        </w:rPr>
        <w:t xml:space="preserve"> </w:t>
      </w:r>
      <w:r w:rsidRPr="00E8235D">
        <w:rPr>
          <w:rtl/>
        </w:rPr>
        <w:t>שבדרך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יקצרו</w:t>
      </w:r>
      <w:r w:rsidR="00D90493">
        <w:rPr>
          <w:rtl/>
        </w:rPr>
        <w:t xml:space="preserve"> </w:t>
      </w:r>
      <w:r w:rsidRPr="00E8235D">
        <w:rPr>
          <w:rtl/>
        </w:rPr>
        <w:t>פירות או יוכלו להשיג רווחים: אתם טועים. לצערי הרב, אתם</w:t>
      </w:r>
      <w:r w:rsidR="00D90493">
        <w:rPr>
          <w:rtl/>
        </w:rPr>
        <w:t xml:space="preserve"> </w:t>
      </w:r>
      <w:r w:rsidRPr="00E8235D">
        <w:rPr>
          <w:rtl/>
        </w:rPr>
        <w:t>מאוד טועים. אותנו לא תזיזו מהעמדות שלנו ומהאמונה שלנו. אנחנו פה לא במקרה, ואנו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בחסדים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אף אחד פה </w:t>
      </w:r>
      <w:r w:rsidR="00D90493">
        <w:rPr>
          <w:rtl/>
        </w:rPr>
        <w:t>–</w:t>
      </w:r>
      <w:r w:rsidRPr="00E8235D">
        <w:rPr>
          <w:rtl/>
        </w:rPr>
        <w:t xml:space="preserve"> לא בחסדי השמאל, לא בחסדי הימין ולא בחסדי מאן דהוא.</w:t>
      </w:r>
      <w:r w:rsidR="00D90493">
        <w:rPr>
          <w:rtl/>
        </w:rPr>
        <w:t xml:space="preserve"> </w:t>
      </w:r>
      <w:r w:rsidRPr="00E8235D">
        <w:rPr>
          <w:rtl/>
        </w:rPr>
        <w:t>אנחנו בדיוק כמוכם בעלי זכויות. שווים. תרצו או לא תרצו, זהו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מסיים את זמנו עכשיו.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אסיים.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הייתי אומר: תחת להמשיך בדרך ההרסנית היום, אשר תהרוס קודם כול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בעליה ותהרוס כל חלקה טובה בממלכתיות בבית הזה, במדינה הזאת </w:t>
      </w:r>
      <w:r w:rsidR="00D90493">
        <w:rPr>
          <w:rtl/>
        </w:rPr>
        <w:t>–</w:t>
      </w:r>
      <w:r w:rsidRPr="00E8235D">
        <w:rPr>
          <w:rtl/>
        </w:rPr>
        <w:t xml:space="preserve"> אתם עושים דמוקרטיה</w:t>
      </w:r>
      <w:r w:rsidR="00D90493">
        <w:rPr>
          <w:rtl/>
        </w:rPr>
        <w:t xml:space="preserve"> </w:t>
      </w:r>
      <w:r w:rsidRPr="00E8235D">
        <w:rPr>
          <w:rtl/>
        </w:rPr>
        <w:t>בשבילנו?</w:t>
      </w:r>
      <w:r w:rsidR="00D90493">
        <w:rPr>
          <w:rtl/>
        </w:rPr>
        <w:t xml:space="preserve"> </w:t>
      </w:r>
      <w:r w:rsidRPr="00E8235D">
        <w:rPr>
          <w:rtl/>
        </w:rPr>
        <w:t>עושים לנו טובה שיש דמוקרטיה? הדמוקרטיה היא בשביל הערבים? דווקא אנחנו</w:t>
      </w:r>
      <w:r w:rsidR="00D90493">
        <w:rPr>
          <w:rtl/>
        </w:rPr>
        <w:t xml:space="preserve"> </w:t>
      </w:r>
      <w:r w:rsidRPr="00E8235D">
        <w:rPr>
          <w:rtl/>
        </w:rPr>
        <w:t>האחרונים</w:t>
      </w:r>
      <w:r w:rsidR="00D90493">
        <w:rPr>
          <w:rtl/>
        </w:rPr>
        <w:t xml:space="preserve"> </w:t>
      </w:r>
      <w:r w:rsidRPr="00E8235D">
        <w:rPr>
          <w:rtl/>
        </w:rPr>
        <w:t>שנהנים</w:t>
      </w:r>
      <w:r w:rsidR="00D90493">
        <w:rPr>
          <w:rtl/>
        </w:rPr>
        <w:t xml:space="preserve"> </w:t>
      </w:r>
      <w:r w:rsidRPr="00E8235D">
        <w:rPr>
          <w:rtl/>
        </w:rPr>
        <w:t>מזה.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יש אפליה, יש רמיסת זכויות, יש עוני, יש אבטלה ויש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כיבוד זכויות של אזרחים, אנחנו הראשונים שנרמסים בזאת.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אל</w:t>
      </w:r>
      <w:r w:rsidR="00D90493">
        <w:rPr>
          <w:rtl/>
        </w:rPr>
        <w:t xml:space="preserve"> </w:t>
      </w:r>
      <w:r w:rsidRPr="00E8235D">
        <w:rPr>
          <w:rtl/>
        </w:rPr>
        <w:t>תגידו שאתם עושים דמוקרטיה ואתם עושים לנו טובה. לנו אל תעשו טובות.</w:t>
      </w:r>
      <w:r w:rsidR="00D90493">
        <w:rPr>
          <w:rtl/>
        </w:rPr>
        <w:t xml:space="preserve"> </w:t>
      </w:r>
      <w:r w:rsidRPr="00E8235D">
        <w:rPr>
          <w:rtl/>
        </w:rPr>
        <w:t>תעשו</w:t>
      </w:r>
      <w:r w:rsidR="00D90493">
        <w:rPr>
          <w:rtl/>
        </w:rPr>
        <w:t xml:space="preserve"> </w:t>
      </w:r>
      <w:r w:rsidRPr="00E8235D">
        <w:rPr>
          <w:rtl/>
        </w:rPr>
        <w:t>לעצמכם.</w:t>
      </w:r>
      <w:r w:rsidR="00D90493">
        <w:rPr>
          <w:rtl/>
        </w:rPr>
        <w:t xml:space="preserve"> </w:t>
      </w:r>
      <w:r w:rsidRPr="00E8235D">
        <w:rPr>
          <w:rtl/>
        </w:rPr>
        <w:t>תבדקו טוב מאוד את העניינים אם כדאי שהמדינה הזאת בסוף תתפשט מכל</w:t>
      </w:r>
      <w:r w:rsidR="00D90493">
        <w:rPr>
          <w:rtl/>
        </w:rPr>
        <w:t xml:space="preserve"> </w:t>
      </w:r>
      <w:r w:rsidRPr="00E8235D">
        <w:rPr>
          <w:rtl/>
        </w:rPr>
        <w:t>צורה</w:t>
      </w:r>
      <w:r w:rsidR="00D90493">
        <w:rPr>
          <w:rtl/>
        </w:rPr>
        <w:t xml:space="preserve"> </w:t>
      </w:r>
      <w:r w:rsidRPr="00E8235D">
        <w:rPr>
          <w:rtl/>
        </w:rPr>
        <w:t>דמוקרטית</w:t>
      </w:r>
      <w:r w:rsidR="00D90493">
        <w:rPr>
          <w:rtl/>
        </w:rPr>
        <w:t xml:space="preserve"> </w:t>
      </w:r>
      <w:r w:rsidRPr="00E8235D">
        <w:rPr>
          <w:rtl/>
        </w:rPr>
        <w:t>שהיא.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אולי אם אתם חושבים שזה טוב </w:t>
      </w:r>
      <w:r w:rsidR="00D90493">
        <w:rPr>
          <w:rtl/>
        </w:rPr>
        <w:t>–</w:t>
      </w:r>
      <w:r w:rsidRPr="00E8235D">
        <w:rPr>
          <w:rtl/>
        </w:rPr>
        <w:t xml:space="preserve"> יבושם לכם. אני הקטן הייתי</w:t>
      </w:r>
      <w:r w:rsidR="00D90493">
        <w:rPr>
          <w:rtl/>
        </w:rPr>
        <w:t xml:space="preserve"> </w:t>
      </w:r>
      <w:r w:rsidRPr="00E8235D">
        <w:rPr>
          <w:rtl/>
        </w:rPr>
        <w:t>חושב שזה בדיוק ההיפך מהאינטרס האמיתי של המדינה.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עכשיו,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בנימין</w:t>
      </w:r>
      <w:r w:rsidR="00D90493">
        <w:rPr>
          <w:rtl/>
        </w:rPr>
        <w:t xml:space="preserve"> </w:t>
      </w:r>
      <w:r w:rsidRPr="00E8235D">
        <w:rPr>
          <w:rtl/>
        </w:rPr>
        <w:t>אלון,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גדעון עזרא.</w:t>
      </w:r>
      <w:r w:rsidR="00D90493">
        <w:rPr>
          <w:rtl/>
        </w:rPr>
        <w:t xml:space="preserve"> </w:t>
      </w: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שלוש דקות, ואני מבקש שלא תתעקש לסיים אותן. אתה לא חייב לנצל את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חברת הכנסת יהודית נאות, החוק הזה הוא מכלל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שנאים</w:t>
      </w:r>
      <w:r w:rsidR="00D90493">
        <w:rPr>
          <w:rtl/>
        </w:rPr>
        <w:t xml:space="preserve"> </w:t>
      </w:r>
      <w:r w:rsidRPr="00E8235D">
        <w:rPr>
          <w:rtl/>
        </w:rPr>
        <w:t>ויאים</w:t>
      </w:r>
      <w:r w:rsidR="00D90493">
        <w:rPr>
          <w:rtl/>
        </w:rPr>
        <w:t xml:space="preserve"> </w:t>
      </w:r>
      <w:r w:rsidRPr="00E8235D">
        <w:rPr>
          <w:rtl/>
        </w:rPr>
        <w:t>וזהו.</w:t>
      </w:r>
      <w:r w:rsidR="00D90493">
        <w:rPr>
          <w:rtl/>
        </w:rPr>
        <w:t xml:space="preserve"> </w:t>
      </w:r>
      <w:r w:rsidRPr="00E8235D">
        <w:rPr>
          <w:rtl/>
        </w:rPr>
        <w:t>אני מרגיש צורך בגילוי נאות לחברת הכנסת נאות, שזו</w:t>
      </w:r>
      <w:r w:rsidR="00D90493">
        <w:rPr>
          <w:rtl/>
        </w:rPr>
        <w:t xml:space="preserve"> </w:t>
      </w:r>
      <w:r w:rsidRPr="00E8235D">
        <w:rPr>
          <w:rtl/>
        </w:rPr>
        <w:t>דעתי</w:t>
      </w:r>
      <w:r w:rsidR="00D90493">
        <w:rPr>
          <w:rtl/>
        </w:rPr>
        <w:t xml:space="preserve"> </w:t>
      </w:r>
      <w:r w:rsidRPr="00E8235D">
        <w:rPr>
          <w:rtl/>
        </w:rPr>
        <w:t>וזאת</w:t>
      </w:r>
      <w:r w:rsidR="00D90493">
        <w:rPr>
          <w:rtl/>
        </w:rPr>
        <w:t xml:space="preserve"> </w:t>
      </w:r>
      <w:r w:rsidRPr="00E8235D">
        <w:rPr>
          <w:rtl/>
        </w:rPr>
        <w:t>הצבעתי.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רק דבר שחקיקה לא תעזור. גם אצל חברי כנסת יש שני מרכיבים.</w:t>
      </w:r>
      <w:r w:rsidR="00D90493">
        <w:rPr>
          <w:rtl/>
        </w:rPr>
        <w:t xml:space="preserve"> </w:t>
      </w:r>
      <w:r w:rsidRPr="00E8235D">
        <w:rPr>
          <w:rtl/>
        </w:rPr>
        <w:t>יש מה</w:t>
      </w:r>
      <w:r w:rsidR="00D90493">
        <w:rPr>
          <w:rtl/>
        </w:rPr>
        <w:t xml:space="preserve"> </w:t>
      </w:r>
      <w:r w:rsidRPr="00E8235D">
        <w:rPr>
          <w:rtl/>
        </w:rPr>
        <w:t>שנקרא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שנקרא ניגוד עניינים. ניגוד עניינים יכול להיות גם</w:t>
      </w:r>
      <w:r w:rsidR="00D90493">
        <w:rPr>
          <w:rtl/>
        </w:rPr>
        <w:t xml:space="preserve"> </w:t>
      </w:r>
      <w:r w:rsidRPr="00E8235D">
        <w:rPr>
          <w:rtl/>
        </w:rPr>
        <w:t>כשאין עיסוק נוסף.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עיסוק נוסף מוגדר. אצל חברי הכנסת הוא אסור בכלל, וחוץ מזה חבר כנסת לא 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מקומית. יש רשימת דברים בחוק:</w:t>
      </w:r>
      <w:r w:rsidR="00D90493">
        <w:rPr>
          <w:rtl/>
        </w:rPr>
        <w:t xml:space="preserve"> </w:t>
      </w:r>
      <w:r w:rsidRPr="00E8235D">
        <w:rPr>
          <w:rtl/>
        </w:rPr>
        <w:t>מועצה מקומית, מועצה דתית,</w:t>
      </w:r>
      <w:r w:rsidR="00D90493">
        <w:rPr>
          <w:rtl/>
        </w:rPr>
        <w:t xml:space="preserve"> </w:t>
      </w:r>
      <w:r w:rsidRPr="00E8235D">
        <w:rPr>
          <w:rtl/>
        </w:rPr>
        <w:t>ההסתדרות</w:t>
      </w:r>
      <w:r w:rsidR="00D90493">
        <w:rPr>
          <w:rtl/>
        </w:rPr>
        <w:t xml:space="preserve"> </w:t>
      </w:r>
      <w:r w:rsidRPr="00E8235D">
        <w:rPr>
          <w:rtl/>
        </w:rPr>
        <w:t>וההסתדרות</w:t>
      </w:r>
      <w:r w:rsidR="00D90493">
        <w:rPr>
          <w:rtl/>
        </w:rPr>
        <w:t xml:space="preserve"> </w:t>
      </w:r>
      <w:r w:rsidRPr="00E8235D">
        <w:rPr>
          <w:rtl/>
        </w:rPr>
        <w:t>הציונית.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עירייה, אני חושב שכל מי שמקבל משכורת, אכן</w:t>
      </w:r>
      <w:r w:rsidR="00D90493">
        <w:rPr>
          <w:rtl/>
        </w:rPr>
        <w:t xml:space="preserve"> </w:t>
      </w: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שיתעסק</w:t>
      </w:r>
      <w:r w:rsidR="00D90493">
        <w:rPr>
          <w:rtl/>
        </w:rPr>
        <w:t xml:space="preserve"> </w:t>
      </w:r>
      <w:r w:rsidRPr="00E8235D">
        <w:rPr>
          <w:rtl/>
        </w:rPr>
        <w:t>בדבר</w:t>
      </w:r>
      <w:r w:rsidR="00D90493">
        <w:rPr>
          <w:rtl/>
        </w:rPr>
        <w:t xml:space="preserve"> </w:t>
      </w:r>
      <w:r w:rsidRPr="00E8235D">
        <w:rPr>
          <w:rtl/>
        </w:rPr>
        <w:t>הזה.</w:t>
      </w:r>
      <w:r w:rsidR="00D90493">
        <w:rPr>
          <w:rtl/>
        </w:rPr>
        <w:t xml:space="preserve"> </w:t>
      </w:r>
      <w:r w:rsidRPr="00E8235D">
        <w:rPr>
          <w:rtl/>
        </w:rPr>
        <w:t>יכול להיות שגובה המשכורות לא תמיד מאפשר זאת. לכן, 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הראוי לתת את הדעת גם בחקיקה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כבר עברו שלוש דקות?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לא, אבל אם סיימת את העניין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רוצה להרוויח זמן.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הראוי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הדעת</w:t>
      </w:r>
      <w:r w:rsidR="00D90493">
        <w:rPr>
          <w:rtl/>
        </w:rPr>
        <w:t xml:space="preserve"> </w:t>
      </w:r>
      <w:r w:rsidRPr="00E8235D">
        <w:rPr>
          <w:rtl/>
        </w:rPr>
        <w:t>גם בחקיקה בשלבים הבאים, איך אפשר לשמור על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בצורה</w:t>
      </w:r>
      <w:r w:rsidR="00D90493">
        <w:rPr>
          <w:rtl/>
        </w:rPr>
        <w:t xml:space="preserve"> </w:t>
      </w:r>
      <w:r w:rsidRPr="00E8235D">
        <w:rPr>
          <w:rtl/>
        </w:rPr>
        <w:t>כזאת,</w:t>
      </w:r>
      <w:r w:rsidR="00D90493">
        <w:rPr>
          <w:rtl/>
        </w:rPr>
        <w:t xml:space="preserve"> </w:t>
      </w:r>
      <w:r w:rsidRPr="00E8235D">
        <w:rPr>
          <w:rtl/>
        </w:rPr>
        <w:t>שאולי</w:t>
      </w:r>
      <w:r w:rsidR="00D90493">
        <w:rPr>
          <w:rtl/>
        </w:rPr>
        <w:t xml:space="preserve"> </w:t>
      </w:r>
      <w:r w:rsidRPr="00E8235D">
        <w:rPr>
          <w:rtl/>
        </w:rPr>
        <w:t>כן יאפשר עיסוק משלים או דבר כזה, בתנאי</w:t>
      </w:r>
      <w:r w:rsidR="00D90493">
        <w:rPr>
          <w:rtl/>
        </w:rPr>
        <w:t xml:space="preserve"> </w:t>
      </w:r>
      <w:r w:rsidRPr="00E8235D">
        <w:rPr>
          <w:rtl/>
        </w:rPr>
        <w:t>שהאתיקה של ניגוד העניינים תישמר. זה באשר להצעה שלך.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ביתרת</w:t>
      </w:r>
      <w:r w:rsidR="00D90493">
        <w:rPr>
          <w:rtl/>
        </w:rPr>
        <w:t xml:space="preserve"> </w:t>
      </w: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שנותרה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דהאמשה, אני מבין את כאבך. זה קל מאוד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"גזענים"</w:t>
      </w:r>
      <w:r w:rsidR="00D90493">
        <w:rPr>
          <w:rtl/>
        </w:rPr>
        <w:t xml:space="preserve"> </w:t>
      </w:r>
      <w:r w:rsidRPr="00E8235D">
        <w:rPr>
          <w:rtl/>
        </w:rPr>
        <w:t>למי</w:t>
      </w:r>
      <w:r w:rsidR="00D90493">
        <w:rPr>
          <w:rtl/>
        </w:rPr>
        <w:t xml:space="preserve"> </w:t>
      </w:r>
      <w:r w:rsidRPr="00E8235D">
        <w:rPr>
          <w:rtl/>
        </w:rPr>
        <w:t>שחושב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  <w:r w:rsidR="00D90493">
        <w:rPr>
          <w:rtl/>
        </w:rPr>
        <w:t xml:space="preserve"> </w:t>
      </w:r>
      <w:r w:rsidRPr="00E8235D">
        <w:rPr>
          <w:rtl/>
        </w:rPr>
        <w:t>אזכיר לך היכן עלה קצפך. היתה הצעת החוק של</w:t>
      </w:r>
      <w:r w:rsidR="00D90493">
        <w:rPr>
          <w:rtl/>
        </w:rPr>
        <w:t xml:space="preserve"> </w:t>
      </w:r>
      <w:r w:rsidRPr="00E8235D">
        <w:rPr>
          <w:rtl/>
        </w:rPr>
        <w:t>ביטוח</w:t>
      </w:r>
      <w:r w:rsidR="00D90493">
        <w:rPr>
          <w:rtl/>
        </w:rPr>
        <w:t xml:space="preserve"> </w:t>
      </w:r>
      <w:r w:rsidRPr="00E8235D">
        <w:rPr>
          <w:rtl/>
        </w:rPr>
        <w:t>לאומי, שמהילד הרביעי יקבלו יותר. היתה הסתייגות שאמרה שלא הגיוני שבמדינה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בה איסור ביגמיה ובמדינה שלפי החוק שלה אין אפשרות לשתיים, שלוש וארבע נשים,</w:t>
      </w:r>
      <w:r w:rsidR="00D90493">
        <w:rPr>
          <w:rtl/>
        </w:rPr>
        <w:t xml:space="preserve"> </w:t>
      </w:r>
      <w:r w:rsidRPr="00E8235D">
        <w:rPr>
          <w:rtl/>
        </w:rPr>
        <w:t>לא יכול</w:t>
      </w:r>
      <w:r w:rsidR="00D90493">
        <w:rPr>
          <w:rtl/>
        </w:rPr>
        <w:t xml:space="preserve"> </w:t>
      </w:r>
      <w:r w:rsidRPr="00E8235D">
        <w:rPr>
          <w:rtl/>
        </w:rPr>
        <w:t>להיות שבמשפחה הילד הרביעי יהיה לפי האבא. כלומר, שאם לאבא יש חמש נשים,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כמו שקורה במקומות מסוימים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 תאריך לידה.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אם לאבא יש חמש נשים, יש לו 20 ילדים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לו 20 ילדים.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ומהילד הרביעי הוא יקבל את הצ'ופר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 לא? יש לו 20 ילדים.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אתה יכול לחשוב אחרת. המסתייגים אמרו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היא הנותנת. היא הנותנת. לפי מספר הילדים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דהאמשה, המסתייגים לא רוצים לעודד. המסתייגים היו חברי הכנסת יעל</w:t>
      </w:r>
      <w:r w:rsidR="00D90493">
        <w:rPr>
          <w:rtl/>
        </w:rPr>
        <w:t xml:space="preserve"> </w:t>
      </w:r>
      <w:r w:rsidRPr="00E8235D">
        <w:rPr>
          <w:rtl/>
        </w:rPr>
        <w:t>דיין משמאל וצבי הנדל מסיעתי. הם לא רוצים לעודד נישואים ליותר מאשה אחת.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נישואים.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 הזה מעודד נישואים ליותר מאשה אחת.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מענישים את הילדים.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רוצה לראות בכל דבר גזענות, אז תגיד את זה. אבל אני חושב שזה באמת מוגזם</w:t>
      </w:r>
      <w:r w:rsidR="00D90493">
        <w:rPr>
          <w:rtl/>
        </w:rPr>
        <w:t xml:space="preserve"> </w:t>
      </w:r>
      <w:r w:rsidRPr="00E8235D">
        <w:rPr>
          <w:rtl/>
        </w:rPr>
        <w:t>להפיל על משלם המסים לשלם כפל ויותר מכפל על מצב שכזה.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למה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 xml:space="preserve">– </w:t>
      </w:r>
      <w:r w:rsidRPr="00E8235D">
        <w:rPr>
          <w:rtl/>
        </w:rPr>
        <w:t>אלה ילדים ואלה ילדים.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גדעון עזרא </w:t>
      </w:r>
      <w:r w:rsidR="00D90493">
        <w:rPr>
          <w:rtl/>
        </w:rPr>
        <w:t>–</w:t>
      </w:r>
      <w:r w:rsidRPr="00E8235D">
        <w:rPr>
          <w:rtl/>
        </w:rPr>
        <w:t xml:space="preserve"> איננו נוכח.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</w:t>
      </w:r>
      <w:r w:rsidR="00D90493">
        <w:rPr>
          <w:rtl/>
        </w:rPr>
        <w:t xml:space="preserve"> </w:t>
      </w:r>
      <w:r w:rsidRPr="00E8235D">
        <w:rPr>
          <w:rtl/>
        </w:rPr>
        <w:t>אורלב,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אחריו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חבר הכנסת ישראל כץ, ואם הוא 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מאיר שטרית, שנמצא באולם.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מכובדי</w:t>
      </w:r>
      <w:r w:rsidR="00D90493">
        <w:rPr>
          <w:rtl/>
        </w:rPr>
        <w:t xml:space="preserve"> </w:t>
      </w:r>
      <w:r w:rsidRPr="00E8235D">
        <w:rPr>
          <w:rtl/>
        </w:rPr>
        <w:t>וידידי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חברי הכנסת, אף אני אתמוך בהצעת החוק שיזמו</w:t>
      </w:r>
      <w:r w:rsidR="00D90493">
        <w:rPr>
          <w:rtl/>
        </w:rPr>
        <w:t xml:space="preserve"> </w:t>
      </w:r>
      <w:r w:rsidRPr="00E8235D">
        <w:rPr>
          <w:rtl/>
        </w:rPr>
        <w:t>חברת הכנסת יהודית נאות וקבוצת חברי הכנסת באשר לאיסור עיסוק נוסף על ראשי רשויות</w:t>
      </w:r>
      <w:r w:rsidR="00D90493">
        <w:rPr>
          <w:rtl/>
        </w:rPr>
        <w:t xml:space="preserve"> </w:t>
      </w:r>
      <w:r w:rsidRPr="00E8235D">
        <w:rPr>
          <w:rtl/>
        </w:rPr>
        <w:t>מקומיות</w:t>
      </w:r>
      <w:r w:rsidR="00D90493">
        <w:rPr>
          <w:rtl/>
        </w:rPr>
        <w:t xml:space="preserve"> </w:t>
      </w:r>
      <w:r w:rsidRPr="00E8235D">
        <w:rPr>
          <w:rtl/>
        </w:rPr>
        <w:t>וסגניהם</w:t>
      </w:r>
      <w:r w:rsidR="00D90493">
        <w:rPr>
          <w:rtl/>
        </w:rPr>
        <w:t xml:space="preserve"> </w:t>
      </w:r>
      <w:r w:rsidRPr="00E8235D">
        <w:rPr>
          <w:rtl/>
        </w:rPr>
        <w:t>שמקבלים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–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להגביר את אמון הציבור במנהיגים</w:t>
      </w:r>
      <w:r w:rsidR="00D90493">
        <w:rPr>
          <w:rtl/>
        </w:rPr>
        <w:t xml:space="preserve"> </w:t>
      </w:r>
      <w:r w:rsidRPr="00E8235D">
        <w:rPr>
          <w:rtl/>
        </w:rPr>
        <w:t>ובנבחרים</w:t>
      </w:r>
      <w:r w:rsidR="00D90493">
        <w:rPr>
          <w:rtl/>
        </w:rPr>
        <w:t xml:space="preserve"> </w:t>
      </w:r>
      <w:r w:rsidRPr="00E8235D">
        <w:rPr>
          <w:rtl/>
        </w:rPr>
        <w:t>שלו,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יוכל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בטוח שאם הוא בחר באנשים להיות ראש רשות</w:t>
      </w:r>
      <w:r w:rsidR="00D90493">
        <w:rPr>
          <w:rtl/>
        </w:rPr>
        <w:t xml:space="preserve"> </w:t>
      </w:r>
      <w:r w:rsidRPr="00E8235D">
        <w:rPr>
          <w:rtl/>
        </w:rPr>
        <w:t>מקומית</w:t>
      </w:r>
      <w:r w:rsidR="00D90493">
        <w:rPr>
          <w:rtl/>
        </w:rPr>
        <w:t xml:space="preserve"> </w:t>
      </w:r>
      <w:r w:rsidRPr="00E8235D">
        <w:rPr>
          <w:rtl/>
        </w:rPr>
        <w:t>וסגני ראשי ערים הם מוסרים את כל זמנם, את כל יכולתם ואת כל מרצם לשרת את</w:t>
      </w:r>
      <w:r w:rsidR="00D90493">
        <w:rPr>
          <w:rtl/>
        </w:rPr>
        <w:t xml:space="preserve"> </w:t>
      </w:r>
      <w:r w:rsidRPr="00E8235D">
        <w:rPr>
          <w:rtl/>
        </w:rPr>
        <w:t>הציבור</w:t>
      </w:r>
      <w:r w:rsidR="00D90493">
        <w:rPr>
          <w:rtl/>
        </w:rPr>
        <w:t xml:space="preserve"> </w:t>
      </w:r>
      <w:r w:rsidRPr="00E8235D">
        <w:rPr>
          <w:rtl/>
        </w:rPr>
        <w:t>באמונה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את המשרה הציבורית קרדום לחפור בו.</w:t>
      </w:r>
      <w:r w:rsidR="00D90493">
        <w:rPr>
          <w:rtl/>
        </w:rPr>
        <w:t xml:space="preserve"> </w:t>
      </w:r>
      <w:r w:rsidRPr="00E8235D">
        <w:rPr>
          <w:rtl/>
        </w:rPr>
        <w:t>זו אתיקה מקובלת</w:t>
      </w:r>
      <w:r w:rsidR="00D90493">
        <w:rPr>
          <w:rtl/>
        </w:rPr>
        <w:t xml:space="preserve"> </w:t>
      </w:r>
      <w:r w:rsidRPr="00E8235D">
        <w:rPr>
          <w:rtl/>
        </w:rPr>
        <w:t>בשירות הציבור, וטוב שנסתום גם את הפרצה הזאת, אם היתה פרצה כזאת.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רק להעיר לחברת הכנסת יהודית נאות שמובילה את החוק הזה </w:t>
      </w:r>
      <w:r w:rsidR="00D90493">
        <w:rPr>
          <w:rtl/>
        </w:rPr>
        <w:t>–</w:t>
      </w:r>
      <w:r w:rsidRPr="00E8235D">
        <w:rPr>
          <w:rtl/>
        </w:rPr>
        <w:t xml:space="preserve"> וכנראה,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אני גם אגיש על כך הסתייגות </w:t>
      </w:r>
      <w:r w:rsidR="00D90493">
        <w:rPr>
          <w:rtl/>
        </w:rPr>
        <w:t>–</w:t>
      </w:r>
      <w:r w:rsidRPr="00E8235D">
        <w:rPr>
          <w:rtl/>
        </w:rPr>
        <w:t xml:space="preserve"> שהנושא של עיסוק בהתנדבות, בלא תמורה, הוא דבר מאוד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בעייתי אם אין עליו מגבלות, וגם בסעיף קטן (ג) בסעיף 15ב </w:t>
      </w:r>
      <w:r w:rsidR="00D90493">
        <w:rPr>
          <w:rtl/>
        </w:rPr>
        <w:t>–</w:t>
      </w:r>
      <w:r w:rsidRPr="00E8235D">
        <w:rPr>
          <w:rtl/>
        </w:rPr>
        <w:t xml:space="preserve"> בראש עמוד 503 </w:t>
      </w:r>
      <w:r w:rsidR="00D90493">
        <w:rPr>
          <w:rtl/>
        </w:rPr>
        <w:t xml:space="preserve">– </w:t>
      </w:r>
      <w:r w:rsidRPr="00E8235D">
        <w:rPr>
          <w:rtl/>
        </w:rPr>
        <w:t>המתחיל</w:t>
      </w:r>
      <w:r w:rsidR="00D90493">
        <w:rPr>
          <w:rtl/>
        </w:rPr>
        <w:t xml:space="preserve"> </w:t>
      </w:r>
      <w:r w:rsidRPr="00E8235D">
        <w:rPr>
          <w:rtl/>
        </w:rPr>
        <w:t>במלים</w:t>
      </w:r>
      <w:r w:rsidR="00D90493">
        <w:rPr>
          <w:rtl/>
        </w:rPr>
        <w:t xml:space="preserve"> </w:t>
      </w:r>
      <w:r w:rsidRPr="00E8235D">
        <w:rPr>
          <w:rtl/>
        </w:rPr>
        <w:t>"ראש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וסגן ראש רשות לא יעסקו בכל עסק או עיסוק נוסף, לרבות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המותר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לפי סעיף קטן (ב)" </w:t>
      </w:r>
      <w:r w:rsidR="00D90493">
        <w:rPr>
          <w:rtl/>
        </w:rPr>
        <w:t>–</w:t>
      </w:r>
      <w:r w:rsidRPr="00E8235D">
        <w:rPr>
          <w:rtl/>
        </w:rPr>
        <w:t xml:space="preserve"> צריך שזה יהיה לא רק לפי סעיף קטן (ב), אלא גם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קטן (א) בסעיף 15ב, כלומר, שגם עבודה בהתנדבות יחולו עליה כל המגבלות,</w:t>
      </w:r>
      <w:r w:rsidR="00D90493">
        <w:rPr>
          <w:rtl/>
        </w:rPr>
        <w:t xml:space="preserve"> </w:t>
      </w:r>
      <w:r w:rsidRPr="00E8235D">
        <w:rPr>
          <w:rtl/>
        </w:rPr>
        <w:t>לרבות</w:t>
      </w:r>
      <w:r w:rsidR="00D90493">
        <w:rPr>
          <w:rtl/>
        </w:rPr>
        <w:t xml:space="preserve"> </w:t>
      </w:r>
      <w:r w:rsidRPr="00E8235D">
        <w:rPr>
          <w:rtl/>
        </w:rPr>
        <w:t>מגבלות</w:t>
      </w:r>
      <w:r w:rsidR="00D90493">
        <w:rPr>
          <w:rtl/>
        </w:rPr>
        <w:t xml:space="preserve"> </w:t>
      </w:r>
      <w:r w:rsidRPr="00E8235D">
        <w:rPr>
          <w:rtl/>
        </w:rPr>
        <w:t>בשאלה,</w:t>
      </w:r>
      <w:r w:rsidR="00D90493">
        <w:rPr>
          <w:rtl/>
        </w:rPr>
        <w:t xml:space="preserve"> </w:t>
      </w:r>
      <w:r w:rsidRPr="00E8235D">
        <w:rPr>
          <w:rtl/>
        </w:rPr>
        <w:t>במה</w:t>
      </w:r>
      <w:r w:rsidR="00D90493">
        <w:rPr>
          <w:rtl/>
        </w:rPr>
        <w:t xml:space="preserve"> </w:t>
      </w:r>
      <w:r w:rsidRPr="00E8235D">
        <w:rPr>
          <w:rtl/>
        </w:rPr>
        <w:t>אדם עוסק בהתנדבות, על מנת שעיסוקו בהתנדבות לא יפגע</w:t>
      </w:r>
      <w:r w:rsidR="00D90493">
        <w:rPr>
          <w:rtl/>
        </w:rPr>
        <w:t xml:space="preserve"> </w:t>
      </w:r>
      <w:r w:rsidRPr="00E8235D">
        <w:rPr>
          <w:rtl/>
        </w:rPr>
        <w:t>בכבודה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הרשות, שהעיסוק בהתנדבות לא יביא אותו לכלל ניגודי אינטרסים, שהעיסוק</w:t>
      </w:r>
      <w:r w:rsidR="00D90493">
        <w:rPr>
          <w:rtl/>
        </w:rPr>
        <w:t xml:space="preserve"> </w:t>
      </w:r>
      <w:r w:rsidRPr="00E8235D">
        <w:rPr>
          <w:rtl/>
        </w:rPr>
        <w:t>בהתנדבות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בבחינת שלח לחמך על פני המים, כי ברבות הימים </w:t>
      </w:r>
      <w:r w:rsidR="00D90493">
        <w:rPr>
          <w:rtl/>
        </w:rPr>
        <w:t>–</w:t>
      </w:r>
      <w:r w:rsidRPr="00E8235D">
        <w:rPr>
          <w:rtl/>
        </w:rPr>
        <w:t xml:space="preserve"> לאמור, בסיום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הקדנציה </w:t>
      </w:r>
      <w:r w:rsidR="00D90493">
        <w:rPr>
          <w:rtl/>
        </w:rPr>
        <w:t>–</w:t>
      </w:r>
      <w:r w:rsidRPr="00E8235D">
        <w:rPr>
          <w:rtl/>
        </w:rPr>
        <w:t xml:space="preserve"> תמצא את הלחם וכו'.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שלכבודה</w:t>
      </w:r>
      <w:r w:rsidR="00D90493">
        <w:rPr>
          <w:rtl/>
        </w:rPr>
        <w:t xml:space="preserve"> </w:t>
      </w:r>
      <w:r w:rsidRPr="00E8235D">
        <w:rPr>
          <w:rtl/>
        </w:rPr>
        <w:t>של הצעת החוק ראוי להוסיף את הדבר הזה, ואני בהחלט תומך</w:t>
      </w:r>
      <w:r w:rsidR="00D90493">
        <w:rPr>
          <w:rtl/>
        </w:rPr>
        <w:t xml:space="preserve"> </w:t>
      </w:r>
      <w:r w:rsidRPr="00E8235D">
        <w:rPr>
          <w:rtl/>
        </w:rPr>
        <w:t>בחוק ומברך את מציעת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גדעון עזרא,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חברת הכנסת נאות, קודם כול אני מבין את רוח</w:t>
      </w:r>
      <w:r w:rsidR="00D90493">
        <w:rPr>
          <w:rtl/>
        </w:rPr>
        <w:t xml:space="preserve"> </w:t>
      </w:r>
      <w:r w:rsidRPr="00E8235D">
        <w:rPr>
          <w:rtl/>
        </w:rPr>
        <w:t>הצעת החוק,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שאני יודע הוא, שבדרך כלל הסגנים הם כאלה שעמדו בראש רשימה,</w:t>
      </w:r>
      <w:r w:rsidR="00D90493">
        <w:rPr>
          <w:rtl/>
        </w:rPr>
        <w:t xml:space="preserve"> </w:t>
      </w:r>
      <w:r w:rsidRPr="00E8235D">
        <w:rPr>
          <w:rtl/>
        </w:rPr>
        <w:t>שרצו להתמודד על הראשות, ובסופו של דבר הם הפסידו בבחירות, ואז היו שתי אפשרויות:</w:t>
      </w:r>
      <w:r w:rsidR="00D90493">
        <w:rPr>
          <w:rtl/>
        </w:rPr>
        <w:t xml:space="preserve"> </w:t>
      </w:r>
      <w:r w:rsidRPr="00E8235D">
        <w:rPr>
          <w:rtl/>
        </w:rPr>
        <w:t>או שהם יהיו סגנים בשכר, או שהם יהיו חברים מן המניין. אם זה אדם בפוטנציה של ראש</w:t>
      </w:r>
      <w:r w:rsidR="00D90493">
        <w:rPr>
          <w:rtl/>
        </w:rPr>
        <w:t xml:space="preserve"> </w:t>
      </w:r>
      <w:r w:rsidRPr="00E8235D">
        <w:rPr>
          <w:rtl/>
        </w:rPr>
        <w:t>עיר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נותנת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סגן ראש עיר, לדעתי, בסופו של דבר תורידי את רמת</w:t>
      </w:r>
      <w:r w:rsidR="00D90493">
        <w:rPr>
          <w:rtl/>
        </w:rPr>
        <w:t xml:space="preserve"> </w:t>
      </w:r>
      <w:r w:rsidRPr="00E8235D">
        <w:rPr>
          <w:rtl/>
        </w:rPr>
        <w:t>הניהול בעיריות. ואני אומר גם, שרבים האנשים שמשרתים היום בתפקידים הללו שלא ידעו</w:t>
      </w:r>
      <w:r w:rsidR="00D90493">
        <w:rPr>
          <w:rtl/>
        </w:rPr>
        <w:t xml:space="preserve"> </w:t>
      </w:r>
      <w:r w:rsidRPr="00E8235D">
        <w:rPr>
          <w:rtl/>
        </w:rPr>
        <w:t>שההגבלה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תוטל עליהם, ולכן צריך טווח של שנים עד שדבר כזה ייכלל, ולא לעשות</w:t>
      </w:r>
      <w:r w:rsidR="00D90493">
        <w:rPr>
          <w:rtl/>
        </w:rPr>
        <w:t xml:space="preserve"> </w:t>
      </w:r>
      <w:r w:rsidRPr="00E8235D">
        <w:rPr>
          <w:rtl/>
        </w:rPr>
        <w:t>את זה מהיום למחר. אני מתלבט מאוד בנקודה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</w:t>
      </w:r>
      <w:r w:rsidR="00D90493">
        <w:rPr>
          <w:rtl/>
        </w:rPr>
        <w:t xml:space="preserve"> </w:t>
      </w:r>
      <w:r w:rsidRPr="00E8235D">
        <w:rPr>
          <w:rtl/>
        </w:rPr>
        <w:t>גם, שאם נותנים לאדם לעבוד בתפקיד נוסף, ברור לחלוטין שאסור שיהיה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ברור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לחלוטין. ולכן, כל מי שעובד היום </w:t>
      </w:r>
      <w:r w:rsidR="00D90493">
        <w:rPr>
          <w:rtl/>
        </w:rPr>
        <w:t>–</w:t>
      </w:r>
      <w:r w:rsidRPr="00E8235D">
        <w:rPr>
          <w:rtl/>
        </w:rPr>
        <w:t xml:space="preserve"> צריך לוודא שאין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אצביע</w:t>
      </w:r>
      <w:r w:rsidR="00D90493">
        <w:rPr>
          <w:rtl/>
        </w:rPr>
        <w:t xml:space="preserve"> </w:t>
      </w:r>
      <w:r w:rsidRPr="00E8235D">
        <w:rPr>
          <w:rtl/>
        </w:rPr>
        <w:t>כנראה נגד החוק ואדרוש, בצד הדברים הללו, שבתפקיד</w:t>
      </w:r>
      <w:r w:rsidR="00D90493">
        <w:rPr>
          <w:rtl/>
        </w:rPr>
        <w:t xml:space="preserve"> </w:t>
      </w:r>
      <w:r w:rsidRPr="00E8235D">
        <w:rPr>
          <w:rtl/>
        </w:rPr>
        <w:t>שהאדם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ממלא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אינטרסים. זה פשוט לא תקין וזה לא יכול להיות</w:t>
      </w:r>
      <w:r w:rsidR="00D90493">
        <w:rPr>
          <w:rtl/>
        </w:rPr>
        <w:t xml:space="preserve"> </w:t>
      </w:r>
      <w:r w:rsidRPr="00E8235D">
        <w:rPr>
          <w:rtl/>
        </w:rPr>
        <w:t>במינהל הציבורי בישראל.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ישראל 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מאיר שטרית, בבקשה,</w:t>
      </w:r>
      <w:r w:rsidR="00D90493">
        <w:rPr>
          <w:rtl/>
        </w:rPr>
        <w:t xml:space="preserve"> </w:t>
      </w:r>
      <w:r w:rsidRPr="00E8235D">
        <w:rPr>
          <w:rtl/>
        </w:rPr>
        <w:t>ואחריו</w:t>
      </w:r>
      <w:r w:rsidR="00D90493">
        <w:rPr>
          <w:rtl/>
        </w:rPr>
        <w:t xml:space="preserve"> 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האשם מחאמיד, ואם הוא 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אחמד טיבי,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נוכח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חיים כץ, ואם הוא לא יהיה נוכח, ידבר אלוף</w:t>
      </w:r>
      <w:r w:rsidR="00D90493">
        <w:rPr>
          <w:rtl/>
        </w:rPr>
        <w:t xml:space="preserve"> </w:t>
      </w:r>
      <w:r w:rsidRPr="00E8235D">
        <w:rPr>
          <w:rtl/>
        </w:rPr>
        <w:t>הנואמים, חבר הכנסת ראובן ריבלין.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האלוף זה בני אלון.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תת</w:t>
      </w:r>
      <w:r w:rsidR="00D90493">
        <w:rPr>
          <w:rtl/>
        </w:rPr>
        <w:t>-</w:t>
      </w:r>
      <w:r w:rsidRPr="00E8235D">
        <w:rPr>
          <w:rtl/>
        </w:rPr>
        <w:t>אלוף.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רובי ריבלין.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רובי ריבלין.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שטרית. יש לאדוני שלוש דקות, ואדוני לא חייב למלא את</w:t>
      </w:r>
      <w:r w:rsidR="00D90493">
        <w:rPr>
          <w:rtl/>
        </w:rPr>
        <w:t xml:space="preserve"> </w:t>
      </w:r>
      <w:r w:rsidRPr="00E8235D">
        <w:rPr>
          <w:rtl/>
        </w:rPr>
        <w:t>שלוש הדקות.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כמי שחוקק לפני שתי כנסות את החוק בדבר</w:t>
      </w:r>
      <w:r w:rsidR="00D90493">
        <w:rPr>
          <w:rtl/>
        </w:rPr>
        <w:t xml:space="preserve"> </w:t>
      </w:r>
      <w:r w:rsidRPr="00E8235D">
        <w:rPr>
          <w:rtl/>
        </w:rPr>
        <w:t>איסור</w:t>
      </w:r>
      <w:r w:rsidR="00D90493">
        <w:rPr>
          <w:rtl/>
        </w:rPr>
        <w:t xml:space="preserve"> </w:t>
      </w:r>
      <w:r w:rsidRPr="00E8235D">
        <w:rPr>
          <w:rtl/>
        </w:rPr>
        <w:t>עיסוק נוסף לחברי הכנסת, אני מברך את חברת הכנסת יהודית נאות על הצעת חוק.</w:t>
      </w:r>
    </w:p>
    <w:p w:rsidR="00D90493" w:rsidRDefault="00D90493" w:rsidP="00D90493">
      <w:pPr>
        <w:rPr>
          <w:rtl/>
        </w:rPr>
      </w:pPr>
    </w:p>
    <w:p w:rsidR="00D90493" w:rsidRDefault="00E8235D" w:rsidP="003F2B07">
      <w:pPr>
        <w:rPr>
          <w:rtl/>
        </w:rPr>
      </w:pPr>
      <w:r w:rsidRPr="00E8235D">
        <w:rPr>
          <w:rtl/>
        </w:rPr>
        <w:t>חברת הכנסת יהודית נאות, הצעת חוק דומה שלי מונחת על שולחן הכנסת, ואני חושב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שזה צודק ונכון שאדם שמקבל משכורת מהמדינה </w:t>
      </w:r>
      <w:r w:rsidR="00D90493">
        <w:rPr>
          <w:rtl/>
        </w:rPr>
        <w:t>–</w:t>
      </w:r>
      <w:r w:rsidRPr="00E8235D">
        <w:rPr>
          <w:rtl/>
        </w:rPr>
        <w:t xml:space="preserve"> ובעיקר בתפקיד ציבורי, כגון ראש עיר,</w:t>
      </w:r>
      <w:r w:rsidR="00D90493">
        <w:rPr>
          <w:rtl/>
        </w:rPr>
        <w:t xml:space="preserve"> </w:t>
      </w:r>
      <w:r w:rsidRPr="00E8235D">
        <w:rPr>
          <w:rtl/>
        </w:rPr>
        <w:t>סגנו,</w:t>
      </w:r>
      <w:r w:rsidR="00D90493">
        <w:rPr>
          <w:rtl/>
        </w:rPr>
        <w:t xml:space="preserve"> </w:t>
      </w:r>
      <w:r w:rsidRPr="00E8235D">
        <w:rPr>
          <w:rtl/>
        </w:rPr>
        <w:t>רב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שחי ממשכורת מהמדינה, אסור לו לעסוק בעיסוק נוסף. אין שום ספק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בזה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 חריף, לעתים חריף ביותר. זו היתה הסיבה לכך שחוקקתי את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שבא</w:t>
      </w:r>
      <w:r w:rsidR="00D90493">
        <w:rPr>
          <w:rtl/>
        </w:rPr>
        <w:t xml:space="preserve"> </w:t>
      </w:r>
      <w:r w:rsidRPr="00E8235D">
        <w:rPr>
          <w:rtl/>
        </w:rPr>
        <w:t>לאסור</w:t>
      </w:r>
      <w:r w:rsidR="00D90493">
        <w:rPr>
          <w:rtl/>
        </w:rPr>
        <w:t xml:space="preserve"> </w:t>
      </w:r>
      <w:r w:rsidRPr="00E8235D">
        <w:rPr>
          <w:rtl/>
        </w:rPr>
        <w:t>על חברי הכנסת עיסוק נוסף. אני אסרתי על חברי הכנסת להיות ראשי</w:t>
      </w:r>
      <w:r w:rsidR="00D90493">
        <w:rPr>
          <w:rtl/>
        </w:rPr>
        <w:t xml:space="preserve"> </w:t>
      </w:r>
      <w:r w:rsidRPr="00E8235D">
        <w:rPr>
          <w:rtl/>
        </w:rPr>
        <w:t>ערים באותו זמן וגם להיות עורכי</w:t>
      </w:r>
      <w:r w:rsidR="00D90493">
        <w:rPr>
          <w:rtl/>
        </w:rPr>
        <w:t>-</w:t>
      </w:r>
      <w:r w:rsidRPr="00E8235D">
        <w:rPr>
          <w:rtl/>
        </w:rPr>
        <w:t>דין או רואי</w:t>
      </w:r>
      <w:r w:rsidR="00D90493">
        <w:rPr>
          <w:rtl/>
        </w:rPr>
        <w:t>-</w:t>
      </w:r>
      <w:r w:rsidRPr="00E8235D">
        <w:rPr>
          <w:rtl/>
        </w:rPr>
        <w:t>חשבון או יועצים כלכליים, וחברי כנסת</w:t>
      </w:r>
      <w:r w:rsidR="00D90493">
        <w:rPr>
          <w:rtl/>
        </w:rPr>
        <w:t xml:space="preserve"> </w:t>
      </w:r>
      <w:r w:rsidRPr="00E8235D">
        <w:rPr>
          <w:rtl/>
        </w:rPr>
        <w:t>שמחליטים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 הם חברי כנסת</w:t>
      </w:r>
      <w:r w:rsidR="003F2B07">
        <w:rPr>
          <w:rFonts w:hint="cs"/>
          <w:rtl/>
        </w:rPr>
        <w:t xml:space="preserve"> </w:t>
      </w:r>
      <w:r w:rsidR="003F2B07">
        <w:t>full time job</w:t>
      </w:r>
      <w:r w:rsidRPr="00E8235D">
        <w:rPr>
          <w:rtl/>
        </w:rPr>
        <w:t>, אסור להם לעשות שום דבר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בהתנדבות.</w:t>
      </w:r>
      <w:r w:rsidR="00D90493">
        <w:rPr>
          <w:rtl/>
        </w:rPr>
        <w:t xml:space="preserve"> </w:t>
      </w:r>
      <w:r w:rsidRPr="00E8235D">
        <w:rPr>
          <w:rtl/>
        </w:rPr>
        <w:t>אדם רוצה לפעול בהתנדבות למען הציבור, בבקשה. ואני חושב שזה</w:t>
      </w:r>
      <w:r w:rsidR="00D90493">
        <w:rPr>
          <w:rtl/>
        </w:rPr>
        <w:t xml:space="preserve"> </w:t>
      </w:r>
      <w:r w:rsidRPr="00E8235D">
        <w:rPr>
          <w:rtl/>
        </w:rPr>
        <w:t>הגון ונכון שהחוק הזה יעבור.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לחברת הכנסת נאות, שהחוק כמו שהוא כתוב היום,</w:t>
      </w:r>
      <w:r w:rsidR="00D90493">
        <w:rPr>
          <w:rtl/>
        </w:rPr>
        <w:t xml:space="preserve"> </w:t>
      </w:r>
      <w:r w:rsidRPr="00E8235D">
        <w:rPr>
          <w:rtl/>
        </w:rPr>
        <w:t>יש בו בעיות</w:t>
      </w:r>
      <w:r w:rsidR="00D90493">
        <w:rPr>
          <w:rtl/>
        </w:rPr>
        <w:t xml:space="preserve"> </w:t>
      </w:r>
      <w:r w:rsidRPr="00E8235D">
        <w:rPr>
          <w:rtl/>
        </w:rPr>
        <w:t>וצריך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אותו.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מציע לך לתקן את החוק הזה לקראת הקריאה השנייה והקריאה</w:t>
      </w:r>
      <w:r w:rsidR="00D90493">
        <w:rPr>
          <w:rtl/>
        </w:rPr>
        <w:t xml:space="preserve"> </w:t>
      </w:r>
      <w:r w:rsidRPr="00E8235D">
        <w:rPr>
          <w:rtl/>
        </w:rPr>
        <w:t>השלישית.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לקרוא את סעיף 13 </w:t>
      </w:r>
      <w:r w:rsidR="00D90493">
        <w:rPr>
          <w:rtl/>
        </w:rPr>
        <w:t>–</w:t>
      </w:r>
      <w:r w:rsidRPr="00E8235D">
        <w:rPr>
          <w:rtl/>
        </w:rPr>
        <w:t xml:space="preserve"> נדמה לי, סעיף 13(א) </w:t>
      </w:r>
      <w:r w:rsidR="00D90493">
        <w:rPr>
          <w:rtl/>
        </w:rPr>
        <w:t>–</w:t>
      </w:r>
      <w:r w:rsidRPr="00E8235D">
        <w:rPr>
          <w:rtl/>
        </w:rPr>
        <w:t xml:space="preserve"> לתקנון הכנסת</w:t>
      </w:r>
      <w:r w:rsidR="00D90493">
        <w:rPr>
          <w:rtl/>
        </w:rPr>
        <w:t xml:space="preserve"> </w:t>
      </w:r>
      <w:r w:rsidRPr="00E8235D">
        <w:rPr>
          <w:rtl/>
        </w:rPr>
        <w:t>לגבי עיסוק נוסף של חברי הכנסת. נוסף.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מכירה את הסעיף על בוריו, ובוועדה הורידו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החוק כדי לפתור את הבעיות שעלו מהשטח, על</w:t>
      </w:r>
      <w:r w:rsidR="00D90493">
        <w:rPr>
          <w:rtl/>
        </w:rPr>
        <w:t>-</w:t>
      </w:r>
      <w:r w:rsidRPr="00E8235D">
        <w:rPr>
          <w:rtl/>
        </w:rPr>
        <w:t>ידי סגני ראשי</w:t>
      </w:r>
      <w:r w:rsidR="00D90493">
        <w:rPr>
          <w:rtl/>
        </w:rPr>
        <w:t xml:space="preserve"> </w:t>
      </w:r>
      <w:r w:rsidRPr="00E8235D">
        <w:rPr>
          <w:rtl/>
        </w:rPr>
        <w:t>ערים וראשי ערים שפנו אלינו בעניין זה. יש דברים שהם צודקים, וצריך לתקן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אותם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 היושב</w:t>
      </w:r>
      <w:r w:rsidR="00D90493">
        <w:rPr>
          <w:rtl/>
        </w:rPr>
        <w:t>-</w:t>
      </w:r>
      <w:r w:rsidRPr="00E8235D">
        <w:rPr>
          <w:rtl/>
        </w:rPr>
        <w:t>ראש, אני מודיע לך, שהיתה נציגות שלהם בוועדה, שמענו אותם בכובד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ראש, ועל סמך מה ששמענו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והם</w:t>
      </w:r>
      <w:r w:rsidR="00D90493">
        <w:rPr>
          <w:rtl/>
        </w:rPr>
        <w:t xml:space="preserve"> </w:t>
      </w:r>
      <w:r w:rsidRPr="00E8235D">
        <w:rPr>
          <w:rtl/>
        </w:rPr>
        <w:t>תמכו.</w:t>
      </w:r>
      <w:r w:rsidR="00D90493">
        <w:rPr>
          <w:rtl/>
        </w:rPr>
        <w:t xml:space="preserve"> </w:t>
      </w:r>
      <w:r w:rsidRPr="00E8235D">
        <w:rPr>
          <w:rtl/>
        </w:rPr>
        <w:t>יפה. אז אני אומר: אם יש נקודות שטעונות תיקון, עדיין יש אפשרות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בוועדה</w:t>
      </w:r>
      <w:r w:rsidR="00D90493">
        <w:rPr>
          <w:rtl/>
        </w:rPr>
        <w:t xml:space="preserve"> </w:t>
      </w:r>
      <w:r w:rsidRPr="00E8235D">
        <w:rPr>
          <w:rtl/>
        </w:rPr>
        <w:t>בהכנה לקריאה שנייה ולקריאה שלישית. אפשר לתקן איזה דבר, אבל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בעיקרו</w:t>
      </w:r>
      <w:r w:rsidR="00D90493">
        <w:rPr>
          <w:rtl/>
        </w:rPr>
        <w:t xml:space="preserve"> </w:t>
      </w:r>
      <w:r w:rsidRPr="00E8235D">
        <w:rPr>
          <w:rtl/>
        </w:rPr>
        <w:t>נכון.</w:t>
      </w:r>
      <w:r w:rsidR="00D90493">
        <w:rPr>
          <w:rtl/>
        </w:rPr>
        <w:t xml:space="preserve"> </w:t>
      </w:r>
      <w:r w:rsidRPr="00E8235D">
        <w:rPr>
          <w:rtl/>
        </w:rPr>
        <w:t>אדם שרוצה להיות איש ציבור, אדם שמייצג ציבור, שמקבל החלטות</w:t>
      </w:r>
      <w:r w:rsidR="00D90493">
        <w:rPr>
          <w:rtl/>
        </w:rPr>
        <w:t xml:space="preserve"> </w:t>
      </w:r>
      <w:r w:rsidRPr="00E8235D">
        <w:rPr>
          <w:rtl/>
        </w:rPr>
        <w:t>פורמליות</w:t>
      </w:r>
      <w:r w:rsidR="00D90493">
        <w:rPr>
          <w:rtl/>
        </w:rPr>
        <w:t xml:space="preserve"> </w:t>
      </w:r>
      <w:r w:rsidRPr="00E8235D">
        <w:rPr>
          <w:rtl/>
        </w:rPr>
        <w:t>בהיותו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סגן ראש עיר </w:t>
      </w:r>
      <w:r w:rsidR="00D90493">
        <w:rPr>
          <w:rtl/>
        </w:rPr>
        <w:t>–</w:t>
      </w:r>
      <w:r w:rsidRPr="00E8235D">
        <w:rPr>
          <w:rtl/>
        </w:rPr>
        <w:t xml:space="preserve"> אינו יכול לעסוק באותו זמן בעיסוק</w:t>
      </w:r>
      <w:r w:rsidR="00D90493">
        <w:rPr>
          <w:rtl/>
        </w:rPr>
        <w:t xml:space="preserve"> </w:t>
      </w:r>
      <w:r w:rsidRPr="00E8235D">
        <w:rPr>
          <w:rtl/>
        </w:rPr>
        <w:t>נוסף.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ציבור </w:t>
      </w:r>
      <w:r w:rsidR="00D90493">
        <w:rPr>
          <w:rtl/>
        </w:rPr>
        <w:t>–</w:t>
      </w:r>
      <w:r w:rsidRPr="00E8235D">
        <w:rPr>
          <w:rtl/>
        </w:rPr>
        <w:t xml:space="preserve"> חבר כנסת, ראש עיר או סגנו, שיש לו זמן לעסוק בעיסוק נוסף </w:t>
      </w:r>
      <w:r w:rsidR="00D90493">
        <w:rPr>
          <w:rtl/>
        </w:rPr>
        <w:t xml:space="preserve">– </w:t>
      </w:r>
      <w:r w:rsidRPr="00E8235D">
        <w:rPr>
          <w:rtl/>
        </w:rPr>
        <w:t>לעתים אני חושש שהעיסוק הנוסף שלו הופך עיקרי, והתפקיד העיקרי הופך לתפקיד המשני.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אומר: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שליח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ציבור? </w:t>
      </w:r>
      <w:r w:rsidR="00D90493">
        <w:rPr>
          <w:rtl/>
        </w:rPr>
        <w:t>–</w:t>
      </w:r>
      <w:r w:rsidRPr="00E8235D">
        <w:rPr>
          <w:rtl/>
        </w:rPr>
        <w:t xml:space="preserve"> אתה תקרא את הפרשה ואת ההפטרה, את</w:t>
      </w:r>
      <w:r w:rsidR="00D90493">
        <w:rPr>
          <w:rtl/>
        </w:rPr>
        <w:t xml:space="preserve"> </w:t>
      </w:r>
      <w:r w:rsidRPr="00E8235D">
        <w:rPr>
          <w:rtl/>
        </w:rPr>
        <w:t>התפילה ואת הקדיש. אתה לא יכול להיות שליח ציבור רק לצורך תקיעה בשופר.</w:t>
      </w:r>
      <w:r w:rsidR="00D90493">
        <w:rPr>
          <w:rtl/>
        </w:rPr>
        <w:t xml:space="preserve"> </w:t>
      </w:r>
      <w:r w:rsidRPr="00E8235D">
        <w:rPr>
          <w:rtl/>
        </w:rPr>
        <w:t>אתה צריך</w:t>
      </w:r>
      <w:r w:rsidR="00D90493">
        <w:rPr>
          <w:rtl/>
        </w:rPr>
        <w:t xml:space="preserve"> </w:t>
      </w:r>
      <w:r w:rsidRPr="00E8235D">
        <w:rPr>
          <w:rtl/>
        </w:rPr>
        <w:t>להיות שליח ציבור במשרה מלאה, ואני מקווה שהחוק הזה יעבור.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תומך בחוק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הדוגמה לא טובה.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היא לא טובה? למה?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כי תוקע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התכוון</w:t>
      </w:r>
      <w:r w:rsidR="00D90493">
        <w:rPr>
          <w:rtl/>
        </w:rPr>
        <w:t xml:space="preserve"> </w:t>
      </w:r>
      <w:r w:rsidRPr="00E8235D">
        <w:rPr>
          <w:rtl/>
        </w:rPr>
        <w:t>לומר שאתה לא יכול להיות רק בחזרת הש"ץ, אתה צריך לקחת את הכול</w:t>
      </w:r>
      <w:r w:rsidR="00D90493">
        <w:rPr>
          <w:rtl/>
        </w:rPr>
        <w:t xml:space="preserve"> </w:t>
      </w:r>
      <w:r w:rsidRPr="00E8235D">
        <w:rPr>
          <w:rtl/>
        </w:rPr>
        <w:t>על עצמך. לזה הוא התכוון.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סיים את זמנו, ואני אומר את זה כדי שלא נגלוש לוויכוח הלכתי.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מסיים,</w:t>
      </w:r>
      <w:r w:rsidR="00D90493">
        <w:rPr>
          <w:rtl/>
        </w:rPr>
        <w:t xml:space="preserve"> </w:t>
      </w:r>
      <w:r w:rsidRPr="00E8235D">
        <w:rPr>
          <w:rtl/>
        </w:rPr>
        <w:t>אדוני.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חבר הכנסת גמליאל, אני, עבדך הנאמן, כשליח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הנוראים</w:t>
      </w:r>
      <w:r w:rsidR="00D90493">
        <w:rPr>
          <w:rtl/>
        </w:rPr>
        <w:t xml:space="preserve"> </w:t>
      </w:r>
      <w:r w:rsidRPr="00E8235D">
        <w:rPr>
          <w:rtl/>
        </w:rPr>
        <w:t>ובחגים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כתוקע,</w:t>
      </w:r>
      <w:r w:rsidR="00D90493">
        <w:rPr>
          <w:rtl/>
        </w:rPr>
        <w:t xml:space="preserve"> </w:t>
      </w:r>
      <w:r w:rsidRPr="00E8235D">
        <w:rPr>
          <w:rtl/>
        </w:rPr>
        <w:t>מודע למה שאתה אומר. הבאתי את זה רק</w:t>
      </w:r>
      <w:r w:rsidR="00D90493">
        <w:rPr>
          <w:rtl/>
        </w:rPr>
        <w:t xml:space="preserve"> </w:t>
      </w:r>
      <w:r w:rsidRPr="00E8235D">
        <w:rPr>
          <w:rtl/>
        </w:rPr>
        <w:t>כדוגמה</w:t>
      </w:r>
      <w:r w:rsidR="00D90493">
        <w:rPr>
          <w:rtl/>
        </w:rPr>
        <w:t xml:space="preserve"> </w:t>
      </w:r>
      <w:r w:rsidRPr="00E8235D">
        <w:rPr>
          <w:rtl/>
        </w:rPr>
        <w:t>לכך שהתוקע ממלא, נאמר, את החלק הכי קל בעניין, בשעה ששליח ציבור עומד כל</w:t>
      </w:r>
      <w:r w:rsidR="00D90493">
        <w:rPr>
          <w:rtl/>
        </w:rPr>
        <w:t xml:space="preserve"> </w:t>
      </w:r>
      <w:r w:rsidRPr="00E8235D">
        <w:rPr>
          <w:rtl/>
        </w:rPr>
        <w:t>היום על הרגליים.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צודק,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תומך בו, אם כי, כאמור, לקראת הקריאה השנייה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והקריאה השלישית </w:t>
      </w:r>
      <w:r w:rsidR="00D90493">
        <w:rPr>
          <w:rtl/>
        </w:rPr>
        <w:t>–</w:t>
      </w:r>
      <w:r w:rsidRPr="00E8235D">
        <w:rPr>
          <w:rtl/>
        </w:rPr>
        <w:t xml:space="preserve"> עם תיקונים אחדים.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ידעתי שאדוני זמר. לא ידעתי שאדוני גם תוקע בשופר.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האשם מחאמיד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אחמד טיבי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חיים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כץ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ראובן ריבלין,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יובל שטייניץ,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מאיר פרוש,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אנחנו,</w:t>
      </w:r>
      <w:r w:rsidR="00D90493">
        <w:rPr>
          <w:rtl/>
        </w:rPr>
        <w:t xml:space="preserve"> </w:t>
      </w:r>
      <w:r w:rsidRPr="00E8235D">
        <w:rPr>
          <w:rtl/>
        </w:rPr>
        <w:t>אנשי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יושבים פה יום שלם, כמובן על מנת</w:t>
      </w:r>
      <w:r w:rsidR="00D90493">
        <w:rPr>
          <w:rtl/>
        </w:rPr>
        <w:t xml:space="preserve"> </w:t>
      </w:r>
      <w:r w:rsidRPr="00E8235D">
        <w:rPr>
          <w:rtl/>
        </w:rPr>
        <w:t>לרצות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המפלגות</w:t>
      </w:r>
      <w:r w:rsidR="00D90493">
        <w:rPr>
          <w:rtl/>
        </w:rPr>
        <w:t xml:space="preserve"> </w:t>
      </w:r>
      <w:r w:rsidRPr="00E8235D">
        <w:rPr>
          <w:rtl/>
        </w:rPr>
        <w:t>הלווייניות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שאנחנו לוויינים להן, על מנת לחלק את כל</w:t>
      </w:r>
      <w:r w:rsidR="00D90493">
        <w:rPr>
          <w:rtl/>
        </w:rPr>
        <w:t xml:space="preserve"> </w:t>
      </w:r>
      <w:r w:rsidRPr="00E8235D">
        <w:rPr>
          <w:rtl/>
        </w:rPr>
        <w:t>הכספים</w:t>
      </w:r>
      <w:r w:rsidR="00D90493">
        <w:rPr>
          <w:rtl/>
        </w:rPr>
        <w:t xml:space="preserve"> </w:t>
      </w:r>
      <w:r w:rsidRPr="00E8235D">
        <w:rPr>
          <w:rtl/>
        </w:rPr>
        <w:t>לסקטורים</w:t>
      </w:r>
      <w:r w:rsidR="00D90493">
        <w:rPr>
          <w:rtl/>
        </w:rPr>
        <w:t xml:space="preserve"> </w:t>
      </w:r>
      <w:r w:rsidRPr="00E8235D">
        <w:rPr>
          <w:rtl/>
        </w:rPr>
        <w:t>שהכספים</w:t>
      </w:r>
      <w:r w:rsidR="00D90493">
        <w:rPr>
          <w:rtl/>
        </w:rPr>
        <w:t xml:space="preserve"> </w:t>
      </w:r>
      <w:r w:rsidRPr="00E8235D">
        <w:rPr>
          <w:rtl/>
        </w:rPr>
        <w:t>מגיעים</w:t>
      </w:r>
      <w:r w:rsidR="00D90493">
        <w:rPr>
          <w:rtl/>
        </w:rPr>
        <w:t xml:space="preserve"> </w:t>
      </w:r>
      <w:r w:rsidRPr="00E8235D">
        <w:rPr>
          <w:rtl/>
        </w:rPr>
        <w:t>להם.</w:t>
      </w:r>
      <w:r w:rsidR="00D90493">
        <w:rPr>
          <w:rtl/>
        </w:rPr>
        <w:t xml:space="preserve"> </w:t>
      </w:r>
      <w:r w:rsidRPr="00E8235D">
        <w:rPr>
          <w:rtl/>
        </w:rPr>
        <w:t>ועכשיו, כאשר מגיעה לדיון סוגיה שבה יש</w:t>
      </w:r>
      <w:r w:rsidR="00D90493">
        <w:rPr>
          <w:rtl/>
        </w:rPr>
        <w:t xml:space="preserve"> </w:t>
      </w:r>
      <w:r w:rsidRPr="00E8235D">
        <w:rPr>
          <w:rtl/>
        </w:rPr>
        <w:t>נושאים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ציבוריים שבהם מעורבים 77 סגני ראשי ערים מטעם הליכוד </w:t>
      </w:r>
      <w:r w:rsidR="00D90493">
        <w:rPr>
          <w:rtl/>
        </w:rPr>
        <w:t>–</w:t>
      </w:r>
      <w:r w:rsidRPr="00E8235D">
        <w:rPr>
          <w:rtl/>
        </w:rPr>
        <w:t xml:space="preserve"> פה אנחנו, כמובן,</w:t>
      </w:r>
      <w:r w:rsidR="00D90493">
        <w:rPr>
          <w:rtl/>
        </w:rPr>
        <w:t xml:space="preserve"> </w:t>
      </w:r>
      <w:r w:rsidRPr="00E8235D">
        <w:rPr>
          <w:rtl/>
        </w:rPr>
        <w:t>צריכים להיות נאורים ולהתחיל לחשוב מה צריך לעשות ומה לא צריך לעשות.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מוכרח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ולפני פרוטוקול זה, שאני בוש ונכלם שלא</w:t>
      </w:r>
      <w:r w:rsidR="00D90493">
        <w:rPr>
          <w:rtl/>
        </w:rPr>
        <w:t xml:space="preserve"> </w:t>
      </w:r>
      <w:r w:rsidRPr="00E8235D">
        <w:rPr>
          <w:rtl/>
        </w:rPr>
        <w:t>הצבעתי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שאנחנו מאמינים בו ואנחנו יזמנו אותו, רק משום</w:t>
      </w:r>
      <w:r w:rsidR="00D90493">
        <w:rPr>
          <w:rtl/>
        </w:rPr>
        <w:t xml:space="preserve"> </w:t>
      </w:r>
      <w:r w:rsidRPr="00E8235D">
        <w:rPr>
          <w:rtl/>
        </w:rPr>
        <w:t>שסיעתי כפתה עלי שלא לעשות זאת, לא מתוך הכרתה אלא מתוך לחץ פוליטי שלוחצים עליה.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אליהו סויסה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בשלטון?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נבוא ונשב וניתן כל מה שיאמרו לנו שצריך לתת. וכך חוזר</w:t>
      </w:r>
      <w:r w:rsidR="00D90493">
        <w:rPr>
          <w:rtl/>
        </w:rPr>
        <w:t xml:space="preserve"> </w:t>
      </w:r>
      <w:r w:rsidRPr="00E8235D">
        <w:rPr>
          <w:rtl/>
        </w:rPr>
        <w:t>חלילה ובזה נגמר העניין.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תנו לו לדבר. חבר הכנסת אזולאי, שב. חבר הכנסת אליעזר כהן, שב.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ואם,</w:t>
      </w:r>
      <w:r w:rsidR="00D90493">
        <w:rPr>
          <w:rtl/>
        </w:rPr>
        <w:t xml:space="preserve"> </w:t>
      </w:r>
      <w:r w:rsidRPr="00E8235D">
        <w:rPr>
          <w:rtl/>
        </w:rPr>
        <w:t>חלילה,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נעשה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שהם אומרים, גם יבואו "להרביץ" לנו איפה שאנחנו</w:t>
      </w:r>
      <w:r w:rsidR="00D90493">
        <w:rPr>
          <w:rtl/>
        </w:rPr>
        <w:t xml:space="preserve"> </w:t>
      </w:r>
      <w:r w:rsidRPr="00E8235D">
        <w:rPr>
          <w:rtl/>
        </w:rPr>
        <w:t>יושבים.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אליהו סויסה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רבותי, אשר לנושא שעומד לפנינו, אדוני יושב</w:t>
      </w:r>
      <w:r w:rsidR="00D90493">
        <w:rPr>
          <w:rtl/>
        </w:rPr>
        <w:t>-</w:t>
      </w:r>
      <w:r w:rsidRPr="00E8235D">
        <w:rPr>
          <w:rtl/>
        </w:rPr>
        <w:t>ראש ועדת הפנים הנכבד,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אזולאי, יש לנו בארץ חוק שגם חבר הכנסת שטרית, שעוסק בצורכי ציבור באמונה,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בו,</w:t>
      </w:r>
      <w:r w:rsidR="00D90493">
        <w:rPr>
          <w:rtl/>
        </w:rPr>
        <w:t xml:space="preserve"> </w:t>
      </w:r>
      <w:r w:rsidRPr="00E8235D">
        <w:rPr>
          <w:rtl/>
        </w:rPr>
        <w:t>יש לנו חוק שבא וקובע את הכללים, את הדינים והוראות הדינים הקובעים את</w:t>
      </w:r>
      <w:r w:rsidR="00D90493">
        <w:rPr>
          <w:rtl/>
        </w:rPr>
        <w:t xml:space="preserve"> </w:t>
      </w:r>
      <w:r w:rsidRPr="00E8235D">
        <w:rPr>
          <w:rtl/>
        </w:rPr>
        <w:t>איסור ניגוד העניינים של נבחרי ציבור.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חיינו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הזמן.</w:t>
      </w:r>
      <w:r w:rsidR="00D90493">
        <w:rPr>
          <w:rtl/>
        </w:rPr>
        <w:t xml:space="preserve"> </w:t>
      </w:r>
      <w:r w:rsidRPr="00E8235D">
        <w:rPr>
          <w:rtl/>
        </w:rPr>
        <w:t>אבל כמובן, תמיד, בכל פעם שבא אדם מאותה מסגרת, והוא</w:t>
      </w:r>
      <w:r w:rsidR="00D90493">
        <w:rPr>
          <w:rtl/>
        </w:rPr>
        <w:t xml:space="preserve"> </w:t>
      </w:r>
      <w:r w:rsidRPr="00E8235D">
        <w:rPr>
          <w:rtl/>
        </w:rPr>
        <w:t>בהחלט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פרופסור</w:t>
      </w:r>
      <w:r w:rsidR="00D90493">
        <w:rPr>
          <w:rtl/>
        </w:rPr>
        <w:t xml:space="preserve"> </w:t>
      </w:r>
      <w:r w:rsidRPr="00E8235D">
        <w:rPr>
          <w:rtl/>
        </w:rPr>
        <w:t>באוניברסיטה</w:t>
      </w:r>
      <w:r w:rsidR="00D90493">
        <w:rPr>
          <w:rtl/>
        </w:rPr>
        <w:t xml:space="preserve"> </w:t>
      </w:r>
      <w:r w:rsidRPr="00E8235D">
        <w:rPr>
          <w:rtl/>
        </w:rPr>
        <w:t>וגם סגן ראש עיר, כי הרי העניינים</w:t>
      </w:r>
      <w:r w:rsidR="00D90493">
        <w:rPr>
          <w:rtl/>
        </w:rPr>
        <w:t xml:space="preserve"> </w:t>
      </w:r>
      <w:r w:rsidRPr="00E8235D">
        <w:rPr>
          <w:rtl/>
        </w:rPr>
        <w:t>האקדמיים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חלילה,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לכתוב</w:t>
      </w:r>
      <w:r w:rsidR="00D90493">
        <w:rPr>
          <w:rtl/>
        </w:rPr>
        <w:t xml:space="preserve"> </w:t>
      </w:r>
      <w:r w:rsidRPr="00E8235D">
        <w:rPr>
          <w:rtl/>
        </w:rPr>
        <w:t>ספרים, וזה כמובן לא 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שבאים</w:t>
      </w:r>
      <w:r w:rsidR="00D90493">
        <w:rPr>
          <w:rtl/>
        </w:rPr>
        <w:t xml:space="preserve"> </w:t>
      </w:r>
      <w:r w:rsidRPr="00E8235D">
        <w:rPr>
          <w:rtl/>
        </w:rPr>
        <w:t>מהתחום האקדמי מורים לנו כל מיני הלכות לגבי העוסקים</w:t>
      </w:r>
      <w:r w:rsidR="00D90493">
        <w:rPr>
          <w:rtl/>
        </w:rPr>
        <w:t xml:space="preserve"> </w:t>
      </w:r>
      <w:r w:rsidRPr="00E8235D">
        <w:rPr>
          <w:rtl/>
        </w:rPr>
        <w:t>בצורכי</w:t>
      </w:r>
      <w:r w:rsidR="00D90493">
        <w:rPr>
          <w:rtl/>
        </w:rPr>
        <w:t xml:space="preserve"> </w:t>
      </w:r>
      <w:r w:rsidRPr="00E8235D">
        <w:rPr>
          <w:rtl/>
        </w:rPr>
        <w:t>ציבור</w:t>
      </w:r>
      <w:r w:rsidR="00D90493">
        <w:rPr>
          <w:rtl/>
        </w:rPr>
        <w:t xml:space="preserve"> </w:t>
      </w:r>
      <w:r w:rsidRPr="00E8235D">
        <w:rPr>
          <w:rtl/>
        </w:rPr>
        <w:t>באמונה.</w:t>
      </w:r>
      <w:r w:rsidR="00D90493">
        <w:rPr>
          <w:rtl/>
        </w:rPr>
        <w:t xml:space="preserve"> </w:t>
      </w:r>
      <w:r w:rsidRPr="00E8235D">
        <w:rPr>
          <w:rtl/>
        </w:rPr>
        <w:t>יושבים אצלנו אנשים שהם סגני ראשי ערים. הם יכולים לעסוק</w:t>
      </w:r>
      <w:r w:rsidR="00D90493">
        <w:rPr>
          <w:rtl/>
        </w:rPr>
        <w:t xml:space="preserve"> </w:t>
      </w:r>
      <w:r w:rsidRPr="00E8235D">
        <w:rPr>
          <w:rtl/>
        </w:rPr>
        <w:t>בדברים</w:t>
      </w:r>
      <w:r w:rsidR="00D90493">
        <w:rPr>
          <w:rtl/>
        </w:rPr>
        <w:t xml:space="preserve"> </w:t>
      </w:r>
      <w:r w:rsidRPr="00E8235D">
        <w:rPr>
          <w:rtl/>
        </w:rPr>
        <w:t>שאינם</w:t>
      </w:r>
      <w:r w:rsidR="00D90493">
        <w:rPr>
          <w:rtl/>
        </w:rPr>
        <w:t xml:space="preserve"> </w:t>
      </w:r>
      <w:r w:rsidRPr="00E8235D">
        <w:rPr>
          <w:rtl/>
        </w:rPr>
        <w:t>בניגוד אינטרסים מוחלט, בדיוק כמו פרופסור באוניברסיטה, בדיוק כמו</w:t>
      </w:r>
      <w:r w:rsidR="00D90493">
        <w:rPr>
          <w:rtl/>
        </w:rPr>
        <w:t xml:space="preserve"> </w:t>
      </w:r>
      <w:r w:rsidRPr="00E8235D">
        <w:rPr>
          <w:rtl/>
        </w:rPr>
        <w:t>אדם שכותב ספרי לימוד או ספרי הגות.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נבוא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ונטיל מטלות במסגרת החוק כפי שהוא מוצע על</w:t>
      </w:r>
      <w:r w:rsidR="00D90493">
        <w:rPr>
          <w:rtl/>
        </w:rPr>
        <w:t>-</w:t>
      </w:r>
      <w:r w:rsidRPr="00E8235D">
        <w:rPr>
          <w:rtl/>
        </w:rPr>
        <w:t>ידי חברת הכנסת</w:t>
      </w:r>
      <w:r w:rsidR="00D90493">
        <w:rPr>
          <w:rtl/>
        </w:rPr>
        <w:t xml:space="preserve"> </w:t>
      </w:r>
      <w:r w:rsidRPr="00E8235D">
        <w:rPr>
          <w:rtl/>
        </w:rPr>
        <w:t>נאות? אני מוכרח לומר, עד היום חיינו, הכללים הם כללים דווקניים, הכללים הם כללים</w:t>
      </w:r>
      <w:r w:rsidR="00D90493">
        <w:rPr>
          <w:rtl/>
        </w:rPr>
        <w:t xml:space="preserve"> </w:t>
      </w:r>
      <w:r w:rsidRPr="00E8235D">
        <w:rPr>
          <w:rtl/>
        </w:rPr>
        <w:t>ברורים.</w:t>
      </w:r>
      <w:r w:rsidR="00D90493">
        <w:rPr>
          <w:rtl/>
        </w:rPr>
        <w:t xml:space="preserve"> </w:t>
      </w:r>
      <w:r w:rsidRPr="00E8235D">
        <w:rPr>
          <w:rtl/>
        </w:rPr>
        <w:t>אוי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לאדם</w:t>
      </w:r>
      <w:r w:rsidR="00D90493">
        <w:rPr>
          <w:rtl/>
        </w:rPr>
        <w:t xml:space="preserve"> </w:t>
      </w:r>
      <w:r w:rsidRPr="00E8235D">
        <w:rPr>
          <w:rtl/>
        </w:rPr>
        <w:t>שיעבוד</w:t>
      </w:r>
      <w:r w:rsidR="00D90493">
        <w:rPr>
          <w:rtl/>
        </w:rPr>
        <w:t xml:space="preserve"> </w:t>
      </w:r>
      <w:r w:rsidRPr="00E8235D">
        <w:rPr>
          <w:rtl/>
        </w:rPr>
        <w:t>בצורכי</w:t>
      </w:r>
      <w:r w:rsidR="00D90493">
        <w:rPr>
          <w:rtl/>
        </w:rPr>
        <w:t xml:space="preserve"> </w:t>
      </w:r>
      <w:r w:rsidRPr="00E8235D">
        <w:rPr>
          <w:rtl/>
        </w:rPr>
        <w:t>ציבור,</w:t>
      </w:r>
      <w:r w:rsidR="00D90493">
        <w:rPr>
          <w:rtl/>
        </w:rPr>
        <w:t xml:space="preserve"> </w:t>
      </w:r>
      <w:r w:rsidRPr="00E8235D">
        <w:rPr>
          <w:rtl/>
        </w:rPr>
        <w:t>יקבל שכר מהציבור ויפעל בניגוד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חלילה</w:t>
      </w:r>
      <w:r w:rsidR="00D90493">
        <w:rPr>
          <w:rtl/>
        </w:rPr>
        <w:t xml:space="preserve"> </w:t>
      </w:r>
      <w:r w:rsidRPr="00E8235D">
        <w:rPr>
          <w:rtl/>
        </w:rPr>
        <w:t>יעשה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לטובתו האישית, כי הוא עובר עבירה פלילית</w:t>
      </w:r>
      <w:r w:rsidR="00D90493">
        <w:rPr>
          <w:rtl/>
        </w:rPr>
        <w:t xml:space="preserve"> </w:t>
      </w:r>
      <w:r w:rsidRPr="00E8235D">
        <w:rPr>
          <w:rtl/>
        </w:rPr>
        <w:t>חמורה.</w:t>
      </w:r>
      <w:r w:rsidR="00D90493">
        <w:rPr>
          <w:rtl/>
        </w:rPr>
        <w:t xml:space="preserve"> </w:t>
      </w:r>
      <w:r w:rsidRPr="00E8235D">
        <w:rPr>
          <w:rtl/>
        </w:rPr>
        <w:t>מספיק לנו מהעניין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סיים את זמנו.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העיסוק שלי היום הוא חברת כנסת. אנחנו באים מהשטח.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 אני</w:t>
      </w:r>
      <w:r w:rsidR="00D90493">
        <w:rPr>
          <w:rtl/>
        </w:rPr>
        <w:t xml:space="preserve"> </w:t>
      </w:r>
      <w:r w:rsidRPr="00E8235D">
        <w:rPr>
          <w:rtl/>
        </w:rPr>
        <w:t>מציע,</w:t>
      </w:r>
      <w:r w:rsidR="00D90493">
        <w:rPr>
          <w:rtl/>
        </w:rPr>
        <w:t xml:space="preserve"> </w:t>
      </w:r>
      <w:r w:rsidRPr="00E8235D">
        <w:rPr>
          <w:rtl/>
        </w:rPr>
        <w:t>שהאנשים</w:t>
      </w:r>
      <w:r w:rsidR="00D90493">
        <w:rPr>
          <w:rtl/>
        </w:rPr>
        <w:t xml:space="preserve"> </w:t>
      </w:r>
      <w:r w:rsidRPr="00E8235D">
        <w:rPr>
          <w:rtl/>
        </w:rPr>
        <w:t>הטובים</w:t>
      </w:r>
      <w:r w:rsidR="00D90493">
        <w:rPr>
          <w:rtl/>
        </w:rPr>
        <w:t xml:space="preserve"> </w:t>
      </w:r>
      <w:r w:rsidRPr="00E8235D">
        <w:rPr>
          <w:rtl/>
        </w:rPr>
        <w:t>שרוצים לעשות עוד יותר טוב ייקחו את החוק,</w:t>
      </w:r>
      <w:r w:rsidR="00D90493">
        <w:rPr>
          <w:rtl/>
        </w:rPr>
        <w:t xml:space="preserve"> </w:t>
      </w:r>
      <w:r w:rsidRPr="00E8235D">
        <w:rPr>
          <w:rtl/>
        </w:rPr>
        <w:t>ימתנו</w:t>
      </w:r>
      <w:r w:rsidR="00D90493">
        <w:rPr>
          <w:rtl/>
        </w:rPr>
        <w:t xml:space="preserve"> </w:t>
      </w:r>
      <w:r w:rsidRPr="00E8235D">
        <w:rPr>
          <w:rtl/>
        </w:rPr>
        <w:t>אותו,</w:t>
      </w:r>
      <w:r w:rsidR="00D90493">
        <w:rPr>
          <w:rtl/>
        </w:rPr>
        <w:t xml:space="preserve"> </w:t>
      </w:r>
      <w:r w:rsidRPr="00E8235D">
        <w:rPr>
          <w:rtl/>
        </w:rPr>
        <w:t>יעשו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באותה</w:t>
      </w:r>
      <w:r w:rsidR="00D90493">
        <w:rPr>
          <w:rtl/>
        </w:rPr>
        <w:t xml:space="preserve"> </w:t>
      </w:r>
      <w:r w:rsidRPr="00E8235D">
        <w:rPr>
          <w:rtl/>
        </w:rPr>
        <w:t>מסגרת</w:t>
      </w:r>
      <w:r w:rsidR="00D90493">
        <w:rPr>
          <w:rtl/>
        </w:rPr>
        <w:t xml:space="preserve"> </w:t>
      </w:r>
      <w:r w:rsidRPr="00E8235D">
        <w:rPr>
          <w:rtl/>
        </w:rPr>
        <w:t>שאליה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מתכוונים, לא יטילו עולם בכך</w:t>
      </w:r>
      <w:r w:rsidR="00D90493">
        <w:rPr>
          <w:rtl/>
        </w:rPr>
        <w:t xml:space="preserve"> </w:t>
      </w:r>
      <w:r w:rsidRPr="00E8235D">
        <w:rPr>
          <w:rtl/>
        </w:rPr>
        <w:t>שלשירותים</w:t>
      </w:r>
      <w:r w:rsidR="00D90493">
        <w:rPr>
          <w:rtl/>
        </w:rPr>
        <w:t xml:space="preserve"> </w:t>
      </w:r>
      <w:r w:rsidRPr="00E8235D">
        <w:rPr>
          <w:rtl/>
        </w:rPr>
        <w:t>הציבוריים</w:t>
      </w:r>
      <w:r w:rsidR="00D90493">
        <w:rPr>
          <w:rtl/>
        </w:rPr>
        <w:t xml:space="preserve"> </w:t>
      </w:r>
      <w:r w:rsidRPr="00E8235D">
        <w:rPr>
          <w:rtl/>
        </w:rPr>
        <w:t>בתפקיד</w:t>
      </w:r>
      <w:r w:rsidR="00D90493">
        <w:rPr>
          <w:rtl/>
        </w:rPr>
        <w:t xml:space="preserve"> </w:t>
      </w:r>
      <w:r w:rsidRPr="00E8235D">
        <w:rPr>
          <w:rtl/>
        </w:rPr>
        <w:t>סגני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ערים יגיעו רק אנשים נאורים שהם מתחום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האקדמיה, שזה לא ניגוד אינטרסים, או אנשים שלא יהיו ראויים מספיק להיות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יבואו לאותה משרה משום שהם לא עשירים.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יובל שטייניץ,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מאיר פרוש. אם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יהיה נוכח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טלב אלסאנע.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שמעתי את חברי לסיעה חבר הכנסת רובי ריבלין,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מסכים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הפרובלמטיקה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העלה.</w:t>
      </w:r>
      <w:r w:rsidR="00D90493">
        <w:rPr>
          <w:rtl/>
        </w:rPr>
        <w:t xml:space="preserve"> </w:t>
      </w:r>
      <w:r w:rsidRPr="00E8235D">
        <w:rPr>
          <w:rtl/>
        </w:rPr>
        <w:t>אבל, ברשותך, מאחר שכבר התחלתי לשמוע</w:t>
      </w:r>
      <w:r w:rsidR="00D90493">
        <w:rPr>
          <w:rtl/>
        </w:rPr>
        <w:t xml:space="preserve"> </w:t>
      </w:r>
      <w:r w:rsidRPr="00E8235D">
        <w:rPr>
          <w:rtl/>
        </w:rPr>
        <w:t>דיבורים</w:t>
      </w:r>
      <w:r w:rsidR="00D90493">
        <w:rPr>
          <w:rtl/>
        </w:rPr>
        <w:t xml:space="preserve"> </w:t>
      </w:r>
      <w:r w:rsidRPr="00E8235D">
        <w:rPr>
          <w:rtl/>
        </w:rPr>
        <w:t>ודיווחי</w:t>
      </w:r>
      <w:r w:rsidR="00D90493">
        <w:rPr>
          <w:rtl/>
        </w:rPr>
        <w:t xml:space="preserve"> </w:t>
      </w:r>
      <w:r w:rsidRPr="00E8235D">
        <w:rPr>
          <w:rtl/>
        </w:rPr>
        <w:t>תקשורת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דחייתו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שהובא היום לאולם</w:t>
      </w:r>
      <w:r w:rsidR="00D90493">
        <w:rPr>
          <w:rtl/>
        </w:rPr>
        <w:t xml:space="preserve"> </w:t>
      </w:r>
      <w:r w:rsidRPr="00E8235D">
        <w:rPr>
          <w:rtl/>
        </w:rPr>
        <w:t>המליאה, אני רוצה להעמיד דברים על דיוקם.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אני,</w:t>
      </w:r>
      <w:r w:rsidR="00D90493">
        <w:rPr>
          <w:rtl/>
        </w:rPr>
        <w:t xml:space="preserve"> </w:t>
      </w:r>
      <w:r w:rsidRPr="00E8235D">
        <w:rPr>
          <w:rtl/>
        </w:rPr>
        <w:t>ולפחות</w:t>
      </w:r>
      <w:r w:rsidR="00D90493">
        <w:rPr>
          <w:rtl/>
        </w:rPr>
        <w:t xml:space="preserve"> </w:t>
      </w:r>
      <w:r w:rsidRPr="00E8235D">
        <w:rPr>
          <w:rtl/>
        </w:rPr>
        <w:t>חלק מחברי, לא הצבענו נגד החוק הזה, ואחרים מבינינו לא הצביעו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נמנעו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במליאה בגלל איזה קשר למפלגה כזאת או אחרת, למפלגות</w:t>
      </w:r>
      <w:r w:rsidR="00D90493">
        <w:rPr>
          <w:rtl/>
        </w:rPr>
        <w:t xml:space="preserve"> </w:t>
      </w:r>
      <w:r w:rsidRPr="00E8235D">
        <w:rPr>
          <w:rtl/>
        </w:rPr>
        <w:t>הדתיות</w:t>
      </w:r>
      <w:r w:rsidR="00D90493">
        <w:rPr>
          <w:rtl/>
        </w:rPr>
        <w:t xml:space="preserve"> </w:t>
      </w:r>
      <w:r w:rsidRPr="00E8235D">
        <w:rPr>
          <w:rtl/>
        </w:rPr>
        <w:t>החרדיות.</w:t>
      </w:r>
      <w:r w:rsidR="00D90493">
        <w:rPr>
          <w:rtl/>
        </w:rPr>
        <w:t xml:space="preserve"> </w:t>
      </w:r>
      <w:r w:rsidRPr="00E8235D">
        <w:rPr>
          <w:rtl/>
        </w:rPr>
        <w:t>אני מתנגד לחוק</w:t>
      </w:r>
      <w:r w:rsidR="00D90493">
        <w:rPr>
          <w:rtl/>
        </w:rPr>
        <w:t>-</w:t>
      </w:r>
      <w:r w:rsidRPr="00E8235D">
        <w:rPr>
          <w:rtl/>
        </w:rPr>
        <w:t>יסוד: החקיקה, למרות היותי חילוני, ולא מסיבות</w:t>
      </w:r>
      <w:r w:rsidR="00D90493">
        <w:rPr>
          <w:rtl/>
        </w:rPr>
        <w:t xml:space="preserve"> </w:t>
      </w:r>
      <w:r w:rsidRPr="00E8235D">
        <w:rPr>
          <w:rtl/>
        </w:rPr>
        <w:t>דת ומסורת אלא בראש ובראשונה מסיבות של דאגה לדמוקרטיה הישראלית.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לפתוח ולספר כדי שהציבור הרחב ידע שלא מדובר פה במאבק של דתיים נגד</w:t>
      </w:r>
      <w:r w:rsidR="00D90493">
        <w:rPr>
          <w:rtl/>
        </w:rPr>
        <w:t xml:space="preserve"> </w:t>
      </w:r>
      <w:r w:rsidRPr="00E8235D">
        <w:rPr>
          <w:rtl/>
        </w:rPr>
        <w:t>חילונים.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 הנכבדת של הכנסת הופיעו, בין השאר, 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בדימוס השופט משה לנדוי ופרופסור רות גביזון, שניהם אינם חובשי</w:t>
      </w:r>
      <w:r w:rsidR="00D90493">
        <w:rPr>
          <w:rtl/>
        </w:rPr>
        <w:t xml:space="preserve"> </w:t>
      </w:r>
      <w:r w:rsidRPr="00E8235D">
        <w:rPr>
          <w:rtl/>
        </w:rPr>
        <w:t>כיפה, והזהירו בצורה ברורה, חדה וחריפה ביותר את חברי ועדת החוקה, חוק ומשפט, שלא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 במתכונתו הנוכחית. מדוע? האם משום שפרופסור רות גביזון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קרובה</w:t>
      </w:r>
      <w:r w:rsidR="00D90493">
        <w:rPr>
          <w:rtl/>
        </w:rPr>
        <w:t xml:space="preserve"> </w:t>
      </w:r>
      <w:r w:rsidRPr="00E8235D">
        <w:rPr>
          <w:rtl/>
        </w:rPr>
        <w:t>לש"ס? האם נשיא בית</w:t>
      </w:r>
      <w:r w:rsidR="00D90493">
        <w:rPr>
          <w:rtl/>
        </w:rPr>
        <w:t>-</w:t>
      </w:r>
      <w:r w:rsidRPr="00E8235D">
        <w:rPr>
          <w:rtl/>
        </w:rPr>
        <w:t>המשפט העליון לשעבר משה לנדוי הוא חובש שטריימל?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הזהירו</w:t>
      </w:r>
      <w:r w:rsidR="00D90493">
        <w:rPr>
          <w:rtl/>
        </w:rPr>
        <w:t xml:space="preserve"> </w:t>
      </w:r>
      <w:r w:rsidRPr="00E8235D">
        <w:rPr>
          <w:rtl/>
        </w:rPr>
        <w:t>ונימקו</w:t>
      </w:r>
      <w:r w:rsidR="00D90493">
        <w:rPr>
          <w:rtl/>
        </w:rPr>
        <w:t xml:space="preserve"> </w:t>
      </w:r>
      <w:r w:rsidRPr="00E8235D">
        <w:rPr>
          <w:rtl/>
        </w:rPr>
        <w:t>מסיבות</w:t>
      </w:r>
      <w:r w:rsidR="00D90493">
        <w:rPr>
          <w:rtl/>
        </w:rPr>
        <w:t xml:space="preserve"> </w:t>
      </w:r>
      <w:r w:rsidRPr="00E8235D">
        <w:rPr>
          <w:rtl/>
        </w:rPr>
        <w:t>טובות</w:t>
      </w:r>
      <w:r w:rsidR="00D90493">
        <w:rPr>
          <w:rtl/>
        </w:rPr>
        <w:t xml:space="preserve"> </w:t>
      </w:r>
      <w:r w:rsidRPr="00E8235D">
        <w:rPr>
          <w:rtl/>
        </w:rPr>
        <w:t>מאוד.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הזהירו,</w:t>
      </w:r>
      <w:r w:rsidR="00D90493">
        <w:rPr>
          <w:rtl/>
        </w:rPr>
        <w:t xml:space="preserve"> </w:t>
      </w:r>
      <w:r w:rsidRPr="00E8235D">
        <w:rPr>
          <w:rtl/>
        </w:rPr>
        <w:t>שבמצב</w:t>
      </w:r>
      <w:r w:rsidR="00D90493">
        <w:rPr>
          <w:rtl/>
        </w:rPr>
        <w:t xml:space="preserve"> </w:t>
      </w:r>
      <w:r w:rsidRPr="00E8235D">
        <w:rPr>
          <w:rtl/>
        </w:rPr>
        <w:t>הנוכחי, במצב שבו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מפעיל אקטיביזם שיפוטי אגרסיבי, מהרבה בחינות חסר תקדים בעולם</w:t>
      </w:r>
      <w:r w:rsidR="00D90493">
        <w:rPr>
          <w:rtl/>
        </w:rPr>
        <w:t xml:space="preserve"> </w:t>
      </w:r>
      <w:r w:rsidRPr="00E8235D">
        <w:rPr>
          <w:rtl/>
        </w:rPr>
        <w:t>המערבי והדמוקרטי, החוק הזה הוא חוק מסוכן לדמוקרטיה הישראלית.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אסביר על קצה המזלג מדוע הוא מסוכן במתכונתו הנוכחית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מצטט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נכון.</w:t>
      </w:r>
      <w:r w:rsidR="00D90493">
        <w:rPr>
          <w:rtl/>
        </w:rPr>
        <w:t xml:space="preserve"> </w:t>
      </w:r>
      <w:r w:rsidRPr="00E8235D">
        <w:rPr>
          <w:rtl/>
        </w:rPr>
        <w:t>השופט</w:t>
      </w:r>
      <w:r w:rsidR="00D90493">
        <w:rPr>
          <w:rtl/>
        </w:rPr>
        <w:t xml:space="preserve"> </w:t>
      </w:r>
      <w:r w:rsidRPr="00E8235D">
        <w:rPr>
          <w:rtl/>
        </w:rPr>
        <w:t>לנדוי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אמר. כולנו ישבנו שם. אתה מעוות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הדיווח של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מצטט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מדויק,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מזמין</w:t>
      </w:r>
      <w:r w:rsidR="00D90493">
        <w:rPr>
          <w:rtl/>
        </w:rPr>
        <w:t xml:space="preserve"> </w:t>
      </w:r>
      <w:r w:rsidRPr="00E8235D">
        <w:rPr>
          <w:rtl/>
        </w:rPr>
        <w:t>אותך,</w:t>
      </w:r>
      <w:r w:rsidR="00D90493">
        <w:rPr>
          <w:rtl/>
        </w:rPr>
        <w:t xml:space="preserve"> </w:t>
      </w:r>
      <w:r w:rsidRPr="00E8235D">
        <w:rPr>
          <w:rtl/>
        </w:rPr>
        <w:t>חברת הכנסת יעל דיין, להסתכל</w:t>
      </w:r>
      <w:r w:rsidR="00D90493">
        <w:rPr>
          <w:rtl/>
        </w:rPr>
        <w:t xml:space="preserve"> </w:t>
      </w:r>
      <w:r w:rsidRPr="00E8235D">
        <w:rPr>
          <w:rtl/>
        </w:rPr>
        <w:t>בפרוטוקול</w:t>
      </w:r>
      <w:r w:rsidR="00D90493">
        <w:rPr>
          <w:rtl/>
        </w:rPr>
        <w:t xml:space="preserve"> </w:t>
      </w:r>
      <w:r w:rsidRPr="00E8235D">
        <w:rPr>
          <w:rtl/>
        </w:rPr>
        <w:t>של ועדת החוקה, חוק ומשפט ולראות מה היתה עמדתו של לנדוי ומפני מה הוא</w:t>
      </w:r>
      <w:r w:rsidR="00D90493">
        <w:rPr>
          <w:rtl/>
        </w:rPr>
        <w:t xml:space="preserve"> </w:t>
      </w:r>
      <w:r w:rsidRPr="00E8235D">
        <w:rPr>
          <w:rtl/>
        </w:rPr>
        <w:t>הזהיר</w:t>
      </w:r>
      <w:r w:rsidR="00D90493">
        <w:rPr>
          <w:rtl/>
        </w:rPr>
        <w:t xml:space="preserve"> </w:t>
      </w:r>
      <w:r w:rsidRPr="00E8235D">
        <w:rPr>
          <w:rtl/>
        </w:rPr>
        <w:t>אותנו.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הזהיר אותנו שלא לתמוך בחוק הזה. ופרופסור רות גביזון אמרה,</w:t>
      </w:r>
      <w:r w:rsidR="00D90493">
        <w:rPr>
          <w:rtl/>
        </w:rPr>
        <w:t xml:space="preserve"> </w:t>
      </w:r>
      <w:r w:rsidRPr="00E8235D">
        <w:rPr>
          <w:rtl/>
        </w:rPr>
        <w:t>ואני מצטט פחות או יותר במדויק, שחוק</w:t>
      </w:r>
      <w:r w:rsidR="00D90493">
        <w:rPr>
          <w:rtl/>
        </w:rPr>
        <w:t>-</w:t>
      </w:r>
      <w:r w:rsidRPr="00E8235D">
        <w:rPr>
          <w:rtl/>
        </w:rPr>
        <w:t>יסוד: החקיקה יהיה אסון לדמוקרטיה הישראלית.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זה לא נכון. אסון זה לא סכנה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פרופסור רות גביזון ומשה לנדוי אמרו כך לא בלי שהם חשבו על כך תחילה ולא בלי</w:t>
      </w:r>
      <w:r w:rsidR="00D90493">
        <w:rPr>
          <w:rtl/>
        </w:rPr>
        <w:t xml:space="preserve"> </w:t>
      </w:r>
      <w:r w:rsidRPr="00E8235D">
        <w:rPr>
          <w:rtl/>
        </w:rPr>
        <w:t>נימוקים, אלא מנימוקים טובים מאוד, כיוון שהחוק הזה במתכונתו הנוכחית מבטיח סירוס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בצורה כזאת, שבעצם התפקיד העיקרי של החקיקה בישראל יעבור דה</w:t>
      </w:r>
      <w:r w:rsidR="00D90493">
        <w:rPr>
          <w:rtl/>
        </w:rPr>
        <w:t>-</w:t>
      </w:r>
      <w:r w:rsidRPr="00E8235D">
        <w:rPr>
          <w:rtl/>
        </w:rPr>
        <w:t>פקטו</w:t>
      </w:r>
      <w:r w:rsidR="00D90493">
        <w:rPr>
          <w:rtl/>
        </w:rPr>
        <w:t xml:space="preserve"> </w:t>
      </w:r>
      <w:r w:rsidRPr="00E8235D">
        <w:rPr>
          <w:rtl/>
        </w:rPr>
        <w:t>מן הכנסת, בית</w:t>
      </w:r>
      <w:r w:rsidR="00D90493">
        <w:rPr>
          <w:rtl/>
        </w:rPr>
        <w:t>-</w:t>
      </w:r>
      <w:r w:rsidRPr="00E8235D">
        <w:rPr>
          <w:rtl/>
        </w:rPr>
        <w:t>הנבחרים, לבית</w:t>
      </w:r>
      <w:r w:rsidR="00D90493">
        <w:rPr>
          <w:rtl/>
        </w:rPr>
        <w:t>-</w:t>
      </w:r>
      <w:r w:rsidRPr="00E8235D">
        <w:rPr>
          <w:rtl/>
        </w:rPr>
        <w:t>המשפט העליון, שזה לא תפקידו.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מתבלבל.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אדוני סיים את זמנו.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מודיע</w:t>
      </w:r>
      <w:r w:rsidR="00D90493">
        <w:rPr>
          <w:rtl/>
        </w:rPr>
        <w:t xml:space="preserve"> </w:t>
      </w:r>
      <w:r w:rsidRPr="00E8235D">
        <w:rPr>
          <w:rtl/>
        </w:rPr>
        <w:t>כאן, שאני כן אהיה מוכן לתמוך בחוק</w:t>
      </w:r>
      <w:r w:rsidR="00D90493">
        <w:rPr>
          <w:rtl/>
        </w:rPr>
        <w:t>-</w:t>
      </w:r>
      <w:r w:rsidRPr="00E8235D">
        <w:rPr>
          <w:rtl/>
        </w:rPr>
        <w:t>יסוד: החקיקה. ישראל דרוש לה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מתוקן,</w:t>
      </w:r>
      <w:r w:rsidR="00D90493">
        <w:rPr>
          <w:rtl/>
        </w:rPr>
        <w:t xml:space="preserve"> </w:t>
      </w:r>
      <w:r w:rsidRPr="00E8235D">
        <w:rPr>
          <w:rtl/>
        </w:rPr>
        <w:t>שיגדיר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תפקידו של בית</w:t>
      </w:r>
      <w:r w:rsidR="00D90493">
        <w:rPr>
          <w:rtl/>
        </w:rPr>
        <w:t>-</w:t>
      </w:r>
      <w:r w:rsidRPr="00E8235D">
        <w:rPr>
          <w:rtl/>
        </w:rPr>
        <w:t>המשפט העליון בפרשנות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ויטיל</w:t>
      </w:r>
      <w:r w:rsidR="00D90493">
        <w:rPr>
          <w:rtl/>
        </w:rPr>
        <w:t xml:space="preserve"> </w:t>
      </w:r>
      <w:r w:rsidRPr="00E8235D">
        <w:rPr>
          <w:rtl/>
        </w:rPr>
        <w:t>מגבלות</w:t>
      </w:r>
      <w:r w:rsidR="00D90493">
        <w:rPr>
          <w:rtl/>
        </w:rPr>
        <w:t xml:space="preserve"> </w:t>
      </w:r>
      <w:r w:rsidRPr="00E8235D">
        <w:rPr>
          <w:rtl/>
        </w:rPr>
        <w:t>על העניין הזה, ואז נוכל לגבש הסכמה רחבה ולצעוד בדרך</w:t>
      </w:r>
      <w:r w:rsidR="00D90493">
        <w:rPr>
          <w:rtl/>
        </w:rPr>
        <w:t xml:space="preserve"> </w:t>
      </w:r>
      <w:r w:rsidRPr="00E8235D">
        <w:rPr>
          <w:rtl/>
        </w:rPr>
        <w:t>בטוחה ובקונסנסוס לקראת חוקה.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ישראל כץ,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אין ספק שכוונתה של חברת הכנסת נאות רצויה,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יתקבל</w:t>
      </w:r>
      <w:r w:rsidR="00D90493">
        <w:rPr>
          <w:rtl/>
        </w:rPr>
        <w:t xml:space="preserve"> </w:t>
      </w:r>
      <w:r w:rsidRPr="00E8235D">
        <w:rPr>
          <w:rtl/>
        </w:rPr>
        <w:t>במתכונת הנוכחית שלו, הוא יביא לתוצאות לא טובות. אי</w:t>
      </w:r>
      <w:r w:rsidR="00D90493">
        <w:rPr>
          <w:rtl/>
        </w:rPr>
        <w:t>-</w:t>
      </w:r>
      <w:r w:rsidRPr="00E8235D">
        <w:rPr>
          <w:rtl/>
        </w:rPr>
        <w:t>אפשר,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נאות,</w:t>
      </w:r>
      <w:r w:rsidR="00D90493">
        <w:rPr>
          <w:rtl/>
        </w:rPr>
        <w:t xml:space="preserve"> </w:t>
      </w:r>
      <w:r w:rsidRPr="00E8235D">
        <w:rPr>
          <w:rtl/>
        </w:rPr>
        <w:t>פרופסור נאות, סגנית ראש עיריית חיפה לשעבר, דווקא להתמקד כל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בסגנים,</w:t>
      </w:r>
      <w:r w:rsidR="00D90493">
        <w:rPr>
          <w:rtl/>
        </w:rPr>
        <w:t xml:space="preserve"> </w:t>
      </w:r>
      <w:r w:rsidRPr="00E8235D">
        <w:rPr>
          <w:rtl/>
        </w:rPr>
        <w:t>סגני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עיר,</w:t>
      </w:r>
      <w:r w:rsidR="00D90493">
        <w:rPr>
          <w:rtl/>
        </w:rPr>
        <w:t xml:space="preserve"> </w:t>
      </w:r>
      <w:r w:rsidRPr="00E8235D">
        <w:rPr>
          <w:rtl/>
        </w:rPr>
        <w:t>סגני ראשי מועצות דתיות. היה גם ניסיון של הממשלה</w:t>
      </w:r>
      <w:r w:rsidR="00D90493">
        <w:rPr>
          <w:rtl/>
        </w:rPr>
        <w:t xml:space="preserve"> </w:t>
      </w:r>
      <w:r w:rsidRPr="00E8235D">
        <w:rPr>
          <w:rtl/>
        </w:rPr>
        <w:t>לחוקק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ההסדרים</w:t>
      </w:r>
      <w:r w:rsidR="00D90493">
        <w:rPr>
          <w:rtl/>
        </w:rPr>
        <w:t xml:space="preserve"> </w:t>
      </w:r>
      <w:r w:rsidRPr="00E8235D">
        <w:rPr>
          <w:rtl/>
        </w:rPr>
        <w:t>חוק שמבטל את רוב התקנים של סגני ראש עיר וסגני ראש מועצות</w:t>
      </w:r>
      <w:r w:rsidR="00D90493">
        <w:rPr>
          <w:rtl/>
        </w:rPr>
        <w:t xml:space="preserve"> </w:t>
      </w:r>
      <w:r w:rsidRPr="00E8235D">
        <w:rPr>
          <w:rtl/>
        </w:rPr>
        <w:t>דתיות.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שמח</w:t>
      </w:r>
      <w:r w:rsidR="00D90493">
        <w:rPr>
          <w:rtl/>
        </w:rPr>
        <w:t xml:space="preserve"> </w:t>
      </w:r>
      <w:r w:rsidRPr="00E8235D">
        <w:rPr>
          <w:rtl/>
        </w:rPr>
        <w:t>שההסתייגות</w:t>
      </w:r>
      <w:r w:rsidR="00D90493">
        <w:rPr>
          <w:rtl/>
        </w:rPr>
        <w:t xml:space="preserve"> </w:t>
      </w:r>
      <w:r w:rsidRPr="00E8235D">
        <w:rPr>
          <w:rtl/>
        </w:rPr>
        <w:t>שהגשתי בוועדת הכספים התקבלה, אחת הבודדות בתקציב</w:t>
      </w:r>
      <w:r w:rsidR="00D90493">
        <w:rPr>
          <w:rtl/>
        </w:rPr>
        <w:t xml:space="preserve"> </w:t>
      </w:r>
      <w:r w:rsidRPr="00E8235D">
        <w:rPr>
          <w:rtl/>
        </w:rPr>
        <w:t>שעבר, והיא מנעה את רוע הגזירה.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בסגני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העיר חוליה מקשרת חשובה מאוד לשטח. אנשים שמקבלים את</w:t>
      </w:r>
      <w:r w:rsidR="00D90493">
        <w:rPr>
          <w:rtl/>
        </w:rPr>
        <w:t xml:space="preserve"> </w:t>
      </w:r>
      <w:r w:rsidRPr="00E8235D">
        <w:rPr>
          <w:rtl/>
        </w:rPr>
        <w:t>הקהל,</w:t>
      </w:r>
      <w:r w:rsidR="00D90493">
        <w:rPr>
          <w:rtl/>
        </w:rPr>
        <w:t xml:space="preserve"> </w:t>
      </w:r>
      <w:r w:rsidRPr="00E8235D">
        <w:rPr>
          <w:rtl/>
        </w:rPr>
        <w:t>מתווכים בין ראש העיר לבין הפונים אליהם, ואני לא מציע להקשות עליהם. החוק</w:t>
      </w:r>
      <w:r w:rsidR="00D90493">
        <w:rPr>
          <w:rtl/>
        </w:rPr>
        <w:t xml:space="preserve"> </w:t>
      </w:r>
      <w:r w:rsidRPr="00E8235D">
        <w:rPr>
          <w:rtl/>
        </w:rPr>
        <w:t>ברור</w:t>
      </w:r>
      <w:r w:rsidR="00D90493">
        <w:rPr>
          <w:rtl/>
        </w:rPr>
        <w:t xml:space="preserve"> </w:t>
      </w:r>
      <w:r w:rsidRPr="00E8235D">
        <w:rPr>
          <w:rtl/>
        </w:rPr>
        <w:t>מספיק</w:t>
      </w:r>
      <w:r w:rsidR="00D90493">
        <w:rPr>
          <w:rtl/>
        </w:rPr>
        <w:t xml:space="preserve"> </w:t>
      </w:r>
      <w:r w:rsidRPr="00E8235D">
        <w:rPr>
          <w:rtl/>
        </w:rPr>
        <w:t>היום, ואיש לא יכול לפעול חלילה בניגוד אינטרסים לרשות שהוא חבר 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אם הוא יפעל בניגוד אינטרסים, אז כמו כל שר או חבר כנסת או פקיד ממונה בכל מקום </w:t>
      </w:r>
      <w:r w:rsidR="00D90493">
        <w:rPr>
          <w:rtl/>
        </w:rPr>
        <w:t xml:space="preserve">– </w:t>
      </w:r>
      <w:r w:rsidRPr="00E8235D">
        <w:rPr>
          <w:rtl/>
        </w:rPr>
        <w:t>יש מספיק רשויות במדינה שיכולות למצות את הדין.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לכן אני אומר, אם כבר רוצים לבדוק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אני לא שומע אותך.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 אתה מבדיל ביניהם, בין ראש רשות לבין הסגנים?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רוצים לעסוק בשלטון המקומי ובכל הצרות שהוא עובר היום, בואו נעסוק בשלטון</w:t>
      </w:r>
      <w:r w:rsidR="00D90493">
        <w:rPr>
          <w:rtl/>
        </w:rPr>
        <w:t xml:space="preserve"> </w:t>
      </w:r>
      <w:r w:rsidRPr="00E8235D">
        <w:rPr>
          <w:rtl/>
        </w:rPr>
        <w:t>המקומי.</w:t>
      </w:r>
      <w:r w:rsidR="00D90493">
        <w:rPr>
          <w:rtl/>
        </w:rPr>
        <w:t xml:space="preserve"> </w:t>
      </w:r>
      <w:r w:rsidRPr="00E8235D">
        <w:rPr>
          <w:rtl/>
        </w:rPr>
        <w:t>ניקח</w:t>
      </w:r>
      <w:r w:rsidR="00D90493">
        <w:rPr>
          <w:rtl/>
        </w:rPr>
        <w:t xml:space="preserve"> </w:t>
      </w:r>
      <w:r w:rsidRPr="00E8235D">
        <w:rPr>
          <w:rtl/>
        </w:rPr>
        <w:t>גם את הממשלה שהרחיבו אותה מ</w:t>
      </w:r>
      <w:r w:rsidR="00D90493">
        <w:rPr>
          <w:rtl/>
        </w:rPr>
        <w:t>-</w:t>
      </w:r>
      <w:r w:rsidRPr="00E8235D">
        <w:rPr>
          <w:rtl/>
        </w:rPr>
        <w:t>18 שרים ל</w:t>
      </w:r>
      <w:r w:rsidR="00D90493">
        <w:rPr>
          <w:rtl/>
        </w:rPr>
        <w:t>-</w:t>
      </w:r>
      <w:r w:rsidRPr="00E8235D">
        <w:rPr>
          <w:rtl/>
        </w:rPr>
        <w:t>24 שרים, חברת הכנסת נאות</w:t>
      </w:r>
      <w:r w:rsidR="00D90493">
        <w:rPr>
          <w:rtl/>
        </w:rPr>
        <w:t xml:space="preserve"> </w:t>
      </w:r>
      <w:r w:rsidRPr="00E8235D">
        <w:rPr>
          <w:rtl/>
        </w:rPr>
        <w:t>וחברי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אחרים,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כולם</w:t>
      </w:r>
      <w:r w:rsidR="00D90493">
        <w:rPr>
          <w:rtl/>
        </w:rPr>
        <w:t xml:space="preserve"> </w:t>
      </w:r>
      <w:r w:rsidRPr="00E8235D">
        <w:rPr>
          <w:rtl/>
        </w:rPr>
        <w:t>נלחמו כנגד הדבר הזה. הגדילו את מספר סגני השרים.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לא שימשה כאן דוגמה מבחינת צמצום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מתנגדת.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בגלל זה היא צריכה ללכת.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ישראל כץ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זה היא צריכה ללכת, בהחלט.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אומר,</w:t>
      </w:r>
      <w:r w:rsidR="00D90493">
        <w:rPr>
          <w:rtl/>
        </w:rPr>
        <w:t xml:space="preserve"> </w:t>
      </w:r>
      <w:r w:rsidRPr="00E8235D">
        <w:rPr>
          <w:rtl/>
        </w:rPr>
        <w:t>בואו לא נתמקד בחלשים יותר במערכת, אותם סגנים. רוצים לדון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השלטון</w:t>
      </w:r>
      <w:r w:rsidR="00D90493">
        <w:rPr>
          <w:rtl/>
        </w:rPr>
        <w:t xml:space="preserve"> </w:t>
      </w:r>
      <w:r w:rsidRPr="00E8235D">
        <w:rPr>
          <w:rtl/>
        </w:rPr>
        <w:t>המקומי,</w:t>
      </w:r>
      <w:r w:rsidR="00D90493">
        <w:rPr>
          <w:rtl/>
        </w:rPr>
        <w:t xml:space="preserve"> </w:t>
      </w:r>
      <w:r w:rsidRPr="00E8235D">
        <w:rPr>
          <w:rtl/>
        </w:rPr>
        <w:t>בתוכנית הבראה לשלטון המקומי, בסיוע לשלטון המקומי, בהקצאת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כסף רב יותר לרווחה, לחינוך, לבריאות ולדברים שקשורים לשלטון המקומי </w:t>
      </w:r>
      <w:r w:rsidR="00D90493">
        <w:rPr>
          <w:rtl/>
        </w:rPr>
        <w:t>–</w:t>
      </w:r>
      <w:r w:rsidRPr="00E8235D">
        <w:rPr>
          <w:rtl/>
        </w:rPr>
        <w:t xml:space="preserve"> בבקשה. אבל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עוד לא עושים זאת, בואו לא נקשה על מי שעושה את העבודה. הם מייצגים את הממשלה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האזרחים,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מספיק</w:t>
      </w:r>
      <w:r w:rsidR="00D90493">
        <w:rPr>
          <w:rtl/>
        </w:rPr>
        <w:t xml:space="preserve"> </w:t>
      </w:r>
      <w:r w:rsidRPr="00E8235D">
        <w:rPr>
          <w:rtl/>
        </w:rPr>
        <w:t>צרות</w:t>
      </w:r>
      <w:r w:rsidR="00D90493">
        <w:rPr>
          <w:rtl/>
        </w:rPr>
        <w:t xml:space="preserve"> </w:t>
      </w:r>
      <w:r w:rsidRPr="00E8235D">
        <w:rPr>
          <w:rtl/>
        </w:rPr>
        <w:t>להתמודד</w:t>
      </w:r>
      <w:r w:rsidR="00D90493">
        <w:rPr>
          <w:rtl/>
        </w:rPr>
        <w:t xml:space="preserve"> </w:t>
      </w:r>
      <w:r w:rsidRPr="00E8235D">
        <w:rPr>
          <w:rtl/>
        </w:rPr>
        <w:t>אתן. אני לא רוצה, שבקריית</w:t>
      </w:r>
      <w:r w:rsidR="00D90493">
        <w:rPr>
          <w:rtl/>
        </w:rPr>
        <w:t>-</w:t>
      </w:r>
      <w:r w:rsidRPr="00E8235D">
        <w:rPr>
          <w:rtl/>
        </w:rPr>
        <w:t>שמונה,</w:t>
      </w:r>
      <w:r w:rsidR="00D90493">
        <w:rPr>
          <w:rtl/>
        </w:rPr>
        <w:t xml:space="preserve"> </w:t>
      </w:r>
      <w:r w:rsidRPr="00E8235D">
        <w:rPr>
          <w:rtl/>
        </w:rPr>
        <w:t>בבאר</w:t>
      </w:r>
      <w:r w:rsidR="00D90493">
        <w:rPr>
          <w:rtl/>
        </w:rPr>
        <w:t>-</w:t>
      </w:r>
      <w:r w:rsidRPr="00E8235D">
        <w:rPr>
          <w:rtl/>
        </w:rPr>
        <w:t>שבע,</w:t>
      </w:r>
      <w:r w:rsidR="00D90493">
        <w:rPr>
          <w:rtl/>
        </w:rPr>
        <w:t xml:space="preserve"> </w:t>
      </w:r>
      <w:r w:rsidRPr="00E8235D">
        <w:rPr>
          <w:rtl/>
        </w:rPr>
        <w:t>באילת ובמרכז הארץ יתחילו פתאום להיות זעזועים ואנשים לא יוכלו להמשיך</w:t>
      </w:r>
      <w:r w:rsidR="00D90493">
        <w:rPr>
          <w:rtl/>
        </w:rPr>
        <w:t xml:space="preserve"> </w:t>
      </w:r>
      <w:r w:rsidRPr="00E8235D">
        <w:rPr>
          <w:rtl/>
        </w:rPr>
        <w:t>ולתפקד.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שיכלול את כל הנבחרים </w:t>
      </w:r>
      <w:r w:rsidR="00D90493">
        <w:rPr>
          <w:rtl/>
        </w:rPr>
        <w:t>–</w:t>
      </w:r>
      <w:r w:rsidRPr="00E8235D">
        <w:rPr>
          <w:rtl/>
        </w:rPr>
        <w:t xml:space="preserve"> גם חברי כנסת, גם שרים, גם</w:t>
      </w:r>
      <w:r w:rsidR="00D90493">
        <w:rPr>
          <w:rtl/>
        </w:rPr>
        <w:t xml:space="preserve"> </w:t>
      </w:r>
      <w:r w:rsidRPr="00E8235D">
        <w:rPr>
          <w:rtl/>
        </w:rPr>
        <w:t>ראשי ערים, גם סגנים, גם מועצות דתיות, כל אחד ואחד, גם הסוכנות, גם מינהל מקרקעי</w:t>
      </w:r>
      <w:r w:rsidR="00D90493">
        <w:rPr>
          <w:rtl/>
        </w:rPr>
        <w:t xml:space="preserve"> </w:t>
      </w:r>
      <w:r w:rsidRPr="00E8235D">
        <w:rPr>
          <w:rtl/>
        </w:rPr>
        <w:t>ישראל, על כולם, אבל לא להתמקד כל פעם בחלק שנראה פחות חזק.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אדוני היושב</w:t>
      </w:r>
      <w:r w:rsidR="00D90493">
        <w:rPr>
          <w:rtl/>
        </w:rPr>
        <w:t>-</w:t>
      </w:r>
      <w:r w:rsidRPr="00E8235D">
        <w:rPr>
          <w:rtl/>
        </w:rPr>
        <w:t>ראש, לא אתמוך בחוק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כץ.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פרוש. חבר הכנסת יושב</w:t>
      </w:r>
      <w:r w:rsidR="00D90493">
        <w:rPr>
          <w:rtl/>
        </w:rPr>
        <w:t>-</w:t>
      </w:r>
      <w:r w:rsidRPr="00E8235D">
        <w:rPr>
          <w:rtl/>
        </w:rPr>
        <w:t>ראש ועדת הפנים</w:t>
      </w:r>
      <w:r w:rsidR="00D90493">
        <w:rPr>
          <w:rtl/>
        </w:rPr>
        <w:t xml:space="preserve"> </w:t>
      </w:r>
      <w:r w:rsidRPr="00E8235D">
        <w:rPr>
          <w:rtl/>
        </w:rPr>
        <w:t>של הכנסת, חבר הכנסת דוד אזולאי,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עמיתי חברי הכנסת, ראשית אני אומר שאני תומך נלהב של ראשי</w:t>
      </w:r>
      <w:r w:rsidR="00D90493">
        <w:rPr>
          <w:rtl/>
        </w:rPr>
        <w:t xml:space="preserve"> </w:t>
      </w:r>
      <w:r w:rsidRPr="00E8235D">
        <w:rPr>
          <w:rtl/>
        </w:rPr>
        <w:t>הרשויות,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ראויים</w:t>
      </w:r>
      <w:r w:rsidR="00D90493">
        <w:rPr>
          <w:rtl/>
        </w:rPr>
        <w:t xml:space="preserve"> </w:t>
      </w:r>
      <w:r w:rsidRPr="00E8235D">
        <w:rPr>
          <w:rtl/>
        </w:rPr>
        <w:t>לכל הערכה על העבודה הנפלאה שהם עושים בתנאים</w:t>
      </w:r>
      <w:r w:rsidR="00D90493">
        <w:rPr>
          <w:rtl/>
        </w:rPr>
        <w:t xml:space="preserve"> </w:t>
      </w:r>
      <w:r w:rsidRPr="00E8235D">
        <w:rPr>
          <w:rtl/>
        </w:rPr>
        <w:t>הקשים</w:t>
      </w:r>
      <w:r w:rsidR="00D90493">
        <w:rPr>
          <w:rtl/>
        </w:rPr>
        <w:t xml:space="preserve"> </w:t>
      </w:r>
      <w:r w:rsidRPr="00E8235D">
        <w:rPr>
          <w:rtl/>
        </w:rPr>
        <w:t>ביותר</w:t>
      </w:r>
      <w:r w:rsidR="00D90493">
        <w:rPr>
          <w:rtl/>
        </w:rPr>
        <w:t xml:space="preserve"> </w:t>
      </w:r>
      <w:r w:rsidRPr="00E8235D">
        <w:rPr>
          <w:rtl/>
        </w:rPr>
        <w:t>שהם נמצאים בהם במסגרת קיצוץ תקציב ובמסגרת העימותים היומיומיים עם</w:t>
      </w:r>
      <w:r w:rsidR="00D90493">
        <w:rPr>
          <w:rtl/>
        </w:rPr>
        <w:t xml:space="preserve"> </w:t>
      </w:r>
      <w:r w:rsidRPr="00E8235D">
        <w:rPr>
          <w:rtl/>
        </w:rPr>
        <w:t>האזרח הקטן.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אבל חברי חבר הכנסת ישראל כץ לא קרא כנראה את החוק. חבר הכנסת כץ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כץ, יושב</w:t>
      </w:r>
      <w:r w:rsidR="00D90493">
        <w:rPr>
          <w:rtl/>
        </w:rPr>
        <w:t>-</w:t>
      </w:r>
      <w:r w:rsidRPr="00E8235D">
        <w:rPr>
          <w:rtl/>
        </w:rPr>
        <w:t>ראש ועדת הפנים פונה אליך.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כץ, אני מסב את תשומת לבך לחוק שמדבר לא רק על ראש הרשות</w:t>
      </w:r>
      <w:r w:rsidR="00D90493">
        <w:rPr>
          <w:rtl/>
        </w:rPr>
        <w:t xml:space="preserve"> </w:t>
      </w:r>
      <w:r w:rsidRPr="00E8235D">
        <w:rPr>
          <w:rtl/>
        </w:rPr>
        <w:t>אלא גם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סגניו.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ואני רוצה שנדע </w:t>
      </w:r>
      <w:r w:rsidR="00D90493">
        <w:rPr>
          <w:rtl/>
        </w:rPr>
        <w:t>–</w:t>
      </w:r>
      <w:r w:rsidRPr="00E8235D">
        <w:rPr>
          <w:rtl/>
        </w:rPr>
        <w:t xml:space="preserve"> ראש רשות וסגנו שנבחרו למשרה המכובדת הזאת, פירושו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דבר שהם רוצים לתת את כל</w:t>
      </w:r>
      <w:r w:rsidR="00D90493">
        <w:rPr>
          <w:rtl/>
        </w:rPr>
        <w:t>-</w:t>
      </w:r>
      <w:r w:rsidRPr="00E8235D">
        <w:rPr>
          <w:rtl/>
        </w:rPr>
        <w:t>כולם למען הציבור שבחר בהם. מי שבחר בתפקיד הזה צריך</w:t>
      </w:r>
      <w:r w:rsidR="00D90493">
        <w:rPr>
          <w:rtl/>
        </w:rPr>
        <w:t xml:space="preserve"> </w:t>
      </w:r>
      <w:r w:rsidRPr="00E8235D">
        <w:rPr>
          <w:rtl/>
        </w:rPr>
        <w:t>לדעת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לשלם</w:t>
      </w:r>
      <w:r w:rsidR="00D90493">
        <w:rPr>
          <w:rtl/>
        </w:rPr>
        <w:t xml:space="preserve"> </w:t>
      </w:r>
      <w:r w:rsidRPr="00E8235D">
        <w:rPr>
          <w:rtl/>
        </w:rPr>
        <w:t>מחיר.</w:t>
      </w:r>
      <w:r w:rsidR="00D90493">
        <w:rPr>
          <w:rtl/>
        </w:rPr>
        <w:t xml:space="preserve"> </w:t>
      </w:r>
      <w:r w:rsidRPr="00E8235D">
        <w:rPr>
          <w:rtl/>
        </w:rPr>
        <w:t>גם אנחנו, כחברי כנסת כאן, משלמים מחיר יקר על כך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נמצאים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בכנסת. לא תמיד הציבור יודע להעריך את מה שאנחנו עושים, אבל</w:t>
      </w:r>
      <w:r w:rsidR="00D90493">
        <w:rPr>
          <w:rtl/>
        </w:rPr>
        <w:t xml:space="preserve"> </w:t>
      </w:r>
      <w:r w:rsidRPr="00E8235D">
        <w:rPr>
          <w:rtl/>
        </w:rPr>
        <w:t>עובדה היא שלמרות הכול ובכל זאת אנחנו מכהנים בתפקיד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הבאנו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בוועדת הפנים </w:t>
      </w:r>
      <w:r w:rsidR="00D90493">
        <w:rPr>
          <w:rtl/>
        </w:rPr>
        <w:t>–</w:t>
      </w:r>
      <w:r w:rsidRPr="00E8235D">
        <w:rPr>
          <w:rtl/>
        </w:rPr>
        <w:t xml:space="preserve"> לא באנו בצורה שרירותית</w:t>
      </w:r>
      <w:r w:rsidR="00D90493">
        <w:rPr>
          <w:rtl/>
        </w:rPr>
        <w:t xml:space="preserve"> </w:t>
      </w:r>
      <w:r w:rsidRPr="00E8235D">
        <w:rPr>
          <w:rtl/>
        </w:rPr>
        <w:t>וקבענו שהוא לא יכול לעסוק בעיסוק נוסף. אני מסב את תשומת לבך לחוק ותראה מה כתוב</w:t>
      </w:r>
      <w:r w:rsidR="00D90493">
        <w:rPr>
          <w:rtl/>
        </w:rPr>
        <w:t xml:space="preserve"> </w:t>
      </w:r>
      <w:r w:rsidRPr="00E8235D">
        <w:rPr>
          <w:rtl/>
        </w:rPr>
        <w:t>שם: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"סך שתי משכורותיו </w:t>
      </w:r>
      <w:r w:rsidR="00D90493">
        <w:rPr>
          <w:rtl/>
        </w:rPr>
        <w:t>–</w:t>
      </w:r>
      <w:r w:rsidRPr="00E8235D">
        <w:rPr>
          <w:rtl/>
        </w:rPr>
        <w:t xml:space="preserve"> משכורתו מקופת הרשות המקומית ומשכורתו מעיסוק נוסף </w:t>
      </w:r>
      <w:r w:rsidR="00D90493">
        <w:rPr>
          <w:rtl/>
        </w:rPr>
        <w:t>–</w:t>
      </w:r>
      <w:r w:rsidRPr="00E8235D">
        <w:rPr>
          <w:rtl/>
        </w:rPr>
        <w:t xml:space="preserve"> לא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משכורתו של סגן ראש רשות במשרה מלאה".</w:t>
      </w:r>
      <w:r w:rsidR="00D90493">
        <w:rPr>
          <w:rtl/>
        </w:rPr>
        <w:t xml:space="preserve"> </w:t>
      </w:r>
      <w:r w:rsidRPr="00E8235D">
        <w:rPr>
          <w:rtl/>
        </w:rPr>
        <w:t>כלומר, הבאנו בחשבון, שאותו סגן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סגן ראש עיר או ראש עיר, שמקבלים משכורת חלקית, יכולים להשלים את</w:t>
      </w:r>
      <w:r w:rsidR="00D90493">
        <w:rPr>
          <w:rtl/>
        </w:rPr>
        <w:t xml:space="preserve"> </w:t>
      </w:r>
      <w:r w:rsidRPr="00E8235D">
        <w:rPr>
          <w:rtl/>
        </w:rPr>
        <w:t>משכורתם</w:t>
      </w:r>
      <w:r w:rsidR="00D90493">
        <w:rPr>
          <w:rtl/>
        </w:rPr>
        <w:t xml:space="preserve"> </w:t>
      </w:r>
      <w:r w:rsidRPr="00E8235D">
        <w:rPr>
          <w:rtl/>
        </w:rPr>
        <w:t>בעבודה</w:t>
      </w:r>
      <w:r w:rsidR="00D90493">
        <w:rPr>
          <w:rtl/>
        </w:rPr>
        <w:t xml:space="preserve"> </w:t>
      </w:r>
      <w:r w:rsidRPr="00E8235D">
        <w:rPr>
          <w:rtl/>
        </w:rPr>
        <w:t>נוספת,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לא ייתכן להפוך את העיקר לטפל ואת הטפל לעיקר.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נבחרת</w:t>
      </w:r>
      <w:r w:rsidR="00D90493">
        <w:rPr>
          <w:rtl/>
        </w:rPr>
        <w:t xml:space="preserve"> </w:t>
      </w:r>
      <w:r w:rsidRPr="00E8235D">
        <w:rPr>
          <w:rtl/>
        </w:rPr>
        <w:t>כראש</w:t>
      </w:r>
      <w:r w:rsidR="00D90493">
        <w:rPr>
          <w:rtl/>
        </w:rPr>
        <w:t xml:space="preserve"> </w:t>
      </w:r>
      <w:r w:rsidRPr="00E8235D">
        <w:rPr>
          <w:rtl/>
        </w:rPr>
        <w:t>רשות וסגן בשכר, מן הראוי שתתמסר כל כולך לתפקיד שנבחרת אליו. אם יש</w:t>
      </w:r>
      <w:r w:rsidR="00D90493">
        <w:rPr>
          <w:rtl/>
        </w:rPr>
        <w:t xml:space="preserve"> </w:t>
      </w:r>
      <w:r w:rsidRPr="00E8235D">
        <w:rPr>
          <w:rtl/>
        </w:rPr>
        <w:t>בעיה של פרנסה, החוק מאפשר לו לעבוד במשרה נוספת על מנת שיוכל להשלים את משכורתו.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מבין את חברי מהליכוד, אני מבין את עמדתכם, אתם מחויבים לראשי רשויות </w:t>
      </w:r>
      <w:r w:rsidR="00D90493">
        <w:rPr>
          <w:rtl/>
        </w:rPr>
        <w:t xml:space="preserve">– </w:t>
      </w:r>
      <w:r w:rsidRPr="00E8235D">
        <w:rPr>
          <w:rtl/>
        </w:rPr>
        <w:t>אני חושב שגם אנחנו מחויבים לראשי רשויות.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מה, זה לא לגיטימי?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לגיטימי.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 מחויבים לכל הדברים שאנחנו מחויבים להם, רק מפני שאתם מחויבים להם,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אז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מחויבים</w:t>
      </w:r>
      <w:r w:rsidR="00D90493">
        <w:rPr>
          <w:rtl/>
        </w:rPr>
        <w:t xml:space="preserve"> </w:t>
      </w:r>
      <w:r w:rsidRPr="00E8235D">
        <w:rPr>
          <w:rtl/>
        </w:rPr>
        <w:t>לציבור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שלנו, אנחנו מחויבים בדיוק כמוכם, אבל צריך לזכור </w:t>
      </w:r>
      <w:r w:rsidR="00D90493">
        <w:rPr>
          <w:rtl/>
        </w:rPr>
        <w:t xml:space="preserve">–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צדק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הנבחרים.</w:t>
      </w:r>
      <w:r w:rsidR="00D90493">
        <w:rPr>
          <w:rtl/>
        </w:rPr>
        <w:t xml:space="preserve"> </w:t>
      </w:r>
      <w:r w:rsidRPr="00E8235D">
        <w:rPr>
          <w:rtl/>
        </w:rPr>
        <w:t>לא ייתכן, שנבחרים אחרים, אסור להם לעסוק בעיסוק</w:t>
      </w:r>
      <w:r w:rsidR="00D90493">
        <w:rPr>
          <w:rtl/>
        </w:rPr>
        <w:t xml:space="preserve"> </w:t>
      </w:r>
      <w:r w:rsidRPr="00E8235D">
        <w:rPr>
          <w:rtl/>
        </w:rPr>
        <w:t>נוסף, וקבוצה אחרת מותר לה לעסוק בעיסוק נוסף, ובעצם הם בוגדים באנשים ששלחו אותם</w:t>
      </w:r>
      <w:r w:rsidR="00D90493">
        <w:rPr>
          <w:rtl/>
        </w:rPr>
        <w:t xml:space="preserve"> </w:t>
      </w:r>
      <w:r w:rsidRPr="00E8235D">
        <w:rPr>
          <w:rtl/>
        </w:rPr>
        <w:t>לתפקיד שלהם.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אתה צודק במאה אחוז.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 אני חושב, שלגבי ראש רשות ודאי שלא צריכה להיות פה שאלה. ראש רשות שנבחר</w:t>
      </w:r>
      <w:r w:rsidR="00D90493">
        <w:rPr>
          <w:rtl/>
        </w:rPr>
        <w:t xml:space="preserve"> </w:t>
      </w:r>
      <w:r w:rsidRPr="00E8235D">
        <w:rPr>
          <w:rtl/>
        </w:rPr>
        <w:t>מקבל</w:t>
      </w:r>
      <w:r w:rsidR="00D90493">
        <w:rPr>
          <w:rtl/>
        </w:rPr>
        <w:t xml:space="preserve"> </w:t>
      </w:r>
      <w:r w:rsidRPr="00E8235D">
        <w:rPr>
          <w:rtl/>
        </w:rPr>
        <w:t>משרה</w:t>
      </w:r>
      <w:r w:rsidR="00D90493">
        <w:rPr>
          <w:rtl/>
        </w:rPr>
        <w:t xml:space="preserve"> </w:t>
      </w:r>
      <w:r w:rsidRPr="00E8235D">
        <w:rPr>
          <w:rtl/>
        </w:rPr>
        <w:t>מלאה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זכאי למשרה מלאה, עם כל מה שצריך מסביב </w:t>
      </w:r>
      <w:r w:rsidR="00D90493">
        <w:rPr>
          <w:rtl/>
        </w:rPr>
        <w:t>–</w:t>
      </w:r>
      <w:r w:rsidRPr="00E8235D">
        <w:rPr>
          <w:rtl/>
        </w:rPr>
        <w:t xml:space="preserve"> ודאי שהוא צריך</w:t>
      </w:r>
      <w:r w:rsidR="00D90493">
        <w:rPr>
          <w:rtl/>
        </w:rPr>
        <w:t xml:space="preserve"> </w:t>
      </w:r>
      <w:r w:rsidRPr="00E8235D">
        <w:rPr>
          <w:rtl/>
        </w:rPr>
        <w:t>לעבוד אך ורק ברשות המקומית.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ויכוח.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לגבי הסגנים, אני חושב שהפתרון שמצאנו בוועדה </w:t>
      </w:r>
      <w:r w:rsidR="00D90493">
        <w:rPr>
          <w:rtl/>
        </w:rPr>
        <w:t>–</w:t>
      </w:r>
      <w:r w:rsidRPr="00E8235D">
        <w:rPr>
          <w:rtl/>
        </w:rPr>
        <w:t xml:space="preserve"> אחרי מאמצים רבים והשקעה רבה</w:t>
      </w:r>
      <w:r w:rsidR="00D90493">
        <w:rPr>
          <w:rtl/>
        </w:rPr>
        <w:t xml:space="preserve"> </w:t>
      </w:r>
      <w:r w:rsidRPr="00E8235D">
        <w:rPr>
          <w:rtl/>
        </w:rPr>
        <w:t>הגענו לנוסחה שתהיה מקובלת.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טוב</w:t>
      </w:r>
      <w:r w:rsidR="00D90493">
        <w:rPr>
          <w:rtl/>
        </w:rPr>
        <w:t xml:space="preserve"> </w:t>
      </w:r>
      <w:r w:rsidRPr="00E8235D">
        <w:rPr>
          <w:rtl/>
        </w:rPr>
        <w:t>יעשו חברי בליכוד אם יתמכו בהצעת החוק הזאת, מפני שהיא באה לעשות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 xml:space="preserve"> </w:t>
      </w:r>
      <w:r w:rsidRPr="00E8235D">
        <w:rPr>
          <w:rtl/>
        </w:rPr>
        <w:t>בשלטון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המקומי, היא מביאה את הנבחרים לעשות מלאכתם נאמנה. מי שקשה לו </w:t>
      </w:r>
      <w:r w:rsidR="00D90493">
        <w:rPr>
          <w:rtl/>
        </w:rPr>
        <w:t>–</w:t>
      </w:r>
      <w:r w:rsidRPr="00E8235D">
        <w:rPr>
          <w:rtl/>
        </w:rPr>
        <w:t xml:space="preserve"> שלא</w:t>
      </w:r>
      <w:r w:rsidR="00D90493">
        <w:rPr>
          <w:rtl/>
        </w:rPr>
        <w:t xml:space="preserve"> </w:t>
      </w:r>
      <w:r w:rsidRPr="00E8235D">
        <w:rPr>
          <w:rtl/>
        </w:rPr>
        <w:t>ילך להיבחר.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 ליושב</w:t>
      </w:r>
      <w:r w:rsidR="00D90493">
        <w:rPr>
          <w:rtl/>
        </w:rPr>
        <w:t>-</w:t>
      </w:r>
      <w:r w:rsidRPr="00E8235D">
        <w:rPr>
          <w:rtl/>
        </w:rPr>
        <w:t>ראש ועדת הפנים של הכנסת, שגם מדייק לתפארה בזמן המוקצב לו.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יעלה ויבוא חבר הכנסת טלב אלסאנע,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ראש רשות המעמיד את עצמו לבחירת הציבור, בעצם</w:t>
      </w:r>
      <w:r w:rsidR="00D90493">
        <w:rPr>
          <w:rtl/>
        </w:rPr>
        <w:t xml:space="preserve"> </w:t>
      </w:r>
      <w:r w:rsidRPr="00E8235D">
        <w:rPr>
          <w:rtl/>
        </w:rPr>
        <w:t>מצהיר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הציבור שבוחר בו, שהוא מתעתד להשקיע את כל מאודו למען ציבור </w:t>
      </w:r>
      <w:r w:rsidR="00D90493">
        <w:rPr>
          <w:rtl/>
        </w:rPr>
        <w:t>–</w:t>
      </w:r>
      <w:r w:rsidRPr="00E8235D">
        <w:rPr>
          <w:rtl/>
        </w:rPr>
        <w:t xml:space="preserve"> להשיג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היעדים,</w:t>
      </w:r>
      <w:r w:rsidR="00D90493">
        <w:rPr>
          <w:rtl/>
        </w:rPr>
        <w:t xml:space="preserve"> </w:t>
      </w:r>
      <w:r w:rsidRPr="00E8235D">
        <w:rPr>
          <w:rtl/>
        </w:rPr>
        <w:t>להשיג</w:t>
      </w:r>
      <w:r w:rsidR="00D90493">
        <w:rPr>
          <w:rtl/>
        </w:rPr>
        <w:t xml:space="preserve"> </w:t>
      </w:r>
      <w:r w:rsidRPr="00E8235D">
        <w:rPr>
          <w:rtl/>
        </w:rPr>
        <w:t>את המטרות.</w:t>
      </w:r>
      <w:r w:rsidR="00D90493">
        <w:rPr>
          <w:rtl/>
        </w:rPr>
        <w:t xml:space="preserve"> </w:t>
      </w:r>
      <w:r w:rsidRPr="00E8235D">
        <w:rPr>
          <w:rtl/>
        </w:rPr>
        <w:t>עם זאת, המדינה מחויבת לדאוג לו לרמת חיים, לרמת</w:t>
      </w:r>
      <w:r w:rsidR="00D90493">
        <w:rPr>
          <w:rtl/>
        </w:rPr>
        <w:t xml:space="preserve"> </w:t>
      </w:r>
      <w:r w:rsidRPr="00E8235D">
        <w:rPr>
          <w:rtl/>
        </w:rPr>
        <w:t>שכר</w:t>
      </w:r>
      <w:r w:rsidR="00D90493">
        <w:rPr>
          <w:rtl/>
        </w:rPr>
        <w:t xml:space="preserve"> </w:t>
      </w:r>
      <w:r w:rsidRPr="00E8235D">
        <w:rPr>
          <w:rtl/>
        </w:rPr>
        <w:t>מסוימת.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מקבל שכר שמוקצה לראשי הרשויות ולבעלי התפקידים הבכירים</w:t>
      </w:r>
      <w:r w:rsidR="00D90493">
        <w:rPr>
          <w:rtl/>
        </w:rPr>
        <w:t xml:space="preserve"> </w:t>
      </w:r>
      <w:r w:rsidRPr="00E8235D">
        <w:rPr>
          <w:rtl/>
        </w:rPr>
        <w:t>ברשויות המקומיות.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משכורת מכובדת.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למיטב</w:t>
      </w:r>
      <w:r w:rsidR="00D90493">
        <w:rPr>
          <w:rtl/>
        </w:rPr>
        <w:t xml:space="preserve"> </w:t>
      </w:r>
      <w:r w:rsidRPr="00E8235D">
        <w:rPr>
          <w:rtl/>
        </w:rPr>
        <w:t>ידיעתי, חבר הכנסת דוד אזולאי, זה הרבה הרבה יותר גבוה משכר המינימום</w:t>
      </w:r>
      <w:r w:rsidR="00D90493">
        <w:rPr>
          <w:rtl/>
        </w:rPr>
        <w:t xml:space="preserve"> </w:t>
      </w:r>
      <w:r w:rsidRPr="00E8235D">
        <w:rPr>
          <w:rtl/>
        </w:rPr>
        <w:t>והרבה יותר גבוה מהשכר הממוצע במשק.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מבטיחים לו את תנאי השכר האלה, מדוע שלא יגביל את עצמו באותה משרה וידאג</w:t>
      </w:r>
      <w:r w:rsidR="00D90493">
        <w:rPr>
          <w:rtl/>
        </w:rPr>
        <w:t xml:space="preserve"> </w:t>
      </w:r>
      <w:r w:rsidRPr="00E8235D">
        <w:rPr>
          <w:rtl/>
        </w:rPr>
        <w:t>לציבור שבחר בו?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מאמין, שלראשי רשויות וגם לסגניהם יש מספיק עבודה, והם יכולים לעבוד לא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18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שעות ביום, אלא יותר מזה, אם הם רוצים לשרת את ציבור בוחריהם </w:t>
      </w:r>
      <w:r w:rsidR="00D90493">
        <w:rPr>
          <w:rtl/>
        </w:rPr>
        <w:t>–</w:t>
      </w:r>
      <w:r w:rsidRPr="00E8235D">
        <w:rPr>
          <w:rtl/>
        </w:rPr>
        <w:t xml:space="preserve"> ולא רק את</w:t>
      </w:r>
      <w:r w:rsidR="00D90493">
        <w:rPr>
          <w:rtl/>
        </w:rPr>
        <w:t xml:space="preserve"> </w:t>
      </w:r>
      <w:r w:rsidRPr="00E8235D">
        <w:rPr>
          <w:rtl/>
        </w:rPr>
        <w:t>בוחריהם, את כל תושבי העיר, גם אלה שלא בחרו בהם.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מכאן,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מחויבים</w:t>
      </w:r>
      <w:r w:rsidR="00D90493">
        <w:rPr>
          <w:rtl/>
        </w:rPr>
        <w:t xml:space="preserve"> </w:t>
      </w:r>
      <w:r w:rsidRPr="00E8235D">
        <w:rPr>
          <w:rtl/>
        </w:rPr>
        <w:t>לא רק לראשי הרשויות, אלא מחויבים לכלל הציבור ולכלל</w:t>
      </w:r>
      <w:r w:rsidR="00D90493">
        <w:rPr>
          <w:rtl/>
        </w:rPr>
        <w:t xml:space="preserve"> </w:t>
      </w:r>
      <w:r w:rsidRPr="00E8235D">
        <w:rPr>
          <w:rtl/>
        </w:rPr>
        <w:t>תושבי הרשויות המקומיות.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שחברת הכנסת יהודית נאות השכילה והביאה הצעת חוק נכונה, ואני תומך</w:t>
      </w:r>
      <w:r w:rsidR="00D90493">
        <w:rPr>
          <w:rtl/>
        </w:rPr>
        <w:t xml:space="preserve"> </w:t>
      </w:r>
      <w:r w:rsidRPr="00E8235D">
        <w:rPr>
          <w:rtl/>
        </w:rPr>
        <w:t>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הסבר מסוים להתפרצות הזעם שהיתה במסגרת הדיון בחוק משפחות ברוכות</w:t>
      </w:r>
      <w:r w:rsidR="00D90493">
        <w:rPr>
          <w:rtl/>
        </w:rPr>
        <w:t xml:space="preserve"> </w:t>
      </w:r>
      <w:r w:rsidRPr="00E8235D">
        <w:rPr>
          <w:rtl/>
        </w:rPr>
        <w:t>ילדים,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והנימוקים שלי הם בשני מישורים. המישור הראשון הוא מישור קולגיאלי </w:t>
      </w:r>
      <w:r w:rsidR="00D90493">
        <w:rPr>
          <w:rtl/>
        </w:rPr>
        <w:t>–</w:t>
      </w:r>
      <w:r w:rsidRPr="00E8235D">
        <w:rPr>
          <w:rtl/>
        </w:rPr>
        <w:t xml:space="preserve"> ואני</w:t>
      </w:r>
      <w:r w:rsidR="00D90493">
        <w:rPr>
          <w:rtl/>
        </w:rPr>
        <w:t xml:space="preserve"> </w:t>
      </w:r>
      <w:r w:rsidRPr="00E8235D">
        <w:rPr>
          <w:rtl/>
        </w:rPr>
        <w:t>אומר זאת כי סגן יושב</w:t>
      </w:r>
      <w:r w:rsidR="00D90493">
        <w:rPr>
          <w:rtl/>
        </w:rPr>
        <w:t>-</w:t>
      </w:r>
      <w:r w:rsidRPr="00E8235D">
        <w:rPr>
          <w:rtl/>
        </w:rPr>
        <w:t>ראש הכנסת נמצא על הדוכן והוא יכול להתייחס לדברי.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בינינו</w:t>
      </w:r>
      <w:r w:rsidR="00D90493">
        <w:rPr>
          <w:rtl/>
        </w:rPr>
        <w:t xml:space="preserve"> </w:t>
      </w:r>
      <w:r w:rsidRPr="00E8235D">
        <w:rPr>
          <w:rtl/>
        </w:rPr>
        <w:t>הסכמה. אני פניתי אליו, הסברתי לו את העניין. החוק בא לשרת לא</w:t>
      </w:r>
      <w:r w:rsidR="00D90493">
        <w:rPr>
          <w:rtl/>
        </w:rPr>
        <w:t xml:space="preserve"> </w:t>
      </w:r>
      <w:r w:rsidRPr="00E8235D">
        <w:rPr>
          <w:rtl/>
        </w:rPr>
        <w:t>הורים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אמהות,</w:t>
      </w:r>
      <w:r w:rsidR="00D90493">
        <w:rPr>
          <w:rtl/>
        </w:rPr>
        <w:t xml:space="preserve"> </w:t>
      </w:r>
      <w:r w:rsidRPr="00E8235D">
        <w:rPr>
          <w:rtl/>
        </w:rPr>
        <w:t>הוא בא לשרת את הילדים, להבטיח להם רמת חיים, שיוכלו להתקיים</w:t>
      </w:r>
      <w:r w:rsidR="00D90493">
        <w:rPr>
          <w:rtl/>
        </w:rPr>
        <w:t xml:space="preserve"> </w:t>
      </w:r>
      <w:r w:rsidRPr="00E8235D">
        <w:rPr>
          <w:rtl/>
        </w:rPr>
        <w:t>ולהתפרנס, ובמיוחד באותן משפחות ברוכות ילדים.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מספר הילדים במשפחה </w:t>
      </w:r>
      <w:r w:rsidR="00D90493">
        <w:rPr>
          <w:rtl/>
        </w:rPr>
        <w:t>–</w:t>
      </w:r>
      <w:r w:rsidRPr="00E8235D">
        <w:rPr>
          <w:rtl/>
        </w:rPr>
        <w:t xml:space="preserve"> כולנו יודעים שלפעמים הוא גם פונקציה של רמת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>ורמת</w:t>
      </w:r>
      <w:r w:rsidR="00D90493">
        <w:rPr>
          <w:rtl/>
        </w:rPr>
        <w:t xml:space="preserve"> </w:t>
      </w:r>
      <w:r w:rsidRPr="00E8235D">
        <w:rPr>
          <w:rtl/>
        </w:rPr>
        <w:t>המודעות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אותה משפחה.</w:t>
      </w:r>
      <w:r w:rsidR="00D90493">
        <w:rPr>
          <w:rtl/>
        </w:rPr>
        <w:t xml:space="preserve"> </w:t>
      </w:r>
      <w:r w:rsidRPr="00E8235D">
        <w:rPr>
          <w:rtl/>
        </w:rPr>
        <w:t>אם אנחנו רוצים שיעלו גם את רמת החינוך,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להם רמת הכנסה מסוימת שתבטיח חינוך נאות ולספק את החינוך הראוי מבחינת</w:t>
      </w:r>
      <w:r w:rsidR="00D90493">
        <w:rPr>
          <w:rtl/>
        </w:rPr>
        <w:t xml:space="preserve"> </w:t>
      </w:r>
      <w:r w:rsidRPr="00E8235D">
        <w:rPr>
          <w:rtl/>
        </w:rPr>
        <w:t>ההורים.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הסכמה שהיושב</w:t>
      </w:r>
      <w:r w:rsidR="00D90493">
        <w:rPr>
          <w:rtl/>
        </w:rPr>
        <w:t>-</w:t>
      </w:r>
      <w:r w:rsidRPr="00E8235D">
        <w:rPr>
          <w:rtl/>
        </w:rPr>
        <w:t>ראש חבר הכנסת רובי ריבלין יסיר את ההסתייגות. מאחר</w:t>
      </w:r>
      <w:r w:rsidR="00D90493">
        <w:rPr>
          <w:rtl/>
        </w:rPr>
        <w:t xml:space="preserve"> </w:t>
      </w:r>
      <w:r w:rsidRPr="00E8235D">
        <w:rPr>
          <w:rtl/>
        </w:rPr>
        <w:t>שלא הוסרה ההסתייגות, זו היתה הסיבה הראשונה לכעס.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המישור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אין, לדעתי, היגיון בהסתייגות הזאת, כי זה הולך לפי המפרנס,</w:t>
      </w:r>
      <w:r w:rsidR="00D90493">
        <w:rPr>
          <w:rtl/>
        </w:rPr>
        <w:t xml:space="preserve"> </w:t>
      </w:r>
      <w:r w:rsidRPr="00E8235D">
        <w:rPr>
          <w:rtl/>
        </w:rPr>
        <w:t>והמפרנס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אבי המשפחה. בדרך כלל, במשפחות האלה, האב הוא מפרנס יחיד, ולכן אין</w:t>
      </w:r>
      <w:r w:rsidR="00D90493">
        <w:rPr>
          <w:rtl/>
        </w:rPr>
        <w:t xml:space="preserve"> </w:t>
      </w:r>
      <w:r w:rsidRPr="00E8235D">
        <w:rPr>
          <w:rtl/>
        </w:rPr>
        <w:t>היגיון</w:t>
      </w:r>
      <w:r w:rsidR="00D90493">
        <w:rPr>
          <w:rtl/>
        </w:rPr>
        <w:t xml:space="preserve"> – </w:t>
      </w:r>
      <w:r w:rsidRPr="00E8235D">
        <w:rPr>
          <w:rtl/>
        </w:rPr>
        <w:t>אם מדברים על משפחות ברוכות ילדים, אז צריך ללכת לפי משפחה, כמה ילדים</w:t>
      </w:r>
      <w:r w:rsidR="00D90493">
        <w:rPr>
          <w:rtl/>
        </w:rPr>
        <w:t xml:space="preserve"> </w:t>
      </w:r>
      <w:r w:rsidRPr="00E8235D">
        <w:rPr>
          <w:rtl/>
        </w:rPr>
        <w:t>יש במשפחה ומי המפרנס של המשפחה.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התנגדות שתשלום קצבת הילדים יהיה לאמא ולא לאבא, על מנת להבטיח שכל</w:t>
      </w:r>
      <w:r w:rsidR="00D90493">
        <w:rPr>
          <w:rtl/>
        </w:rPr>
        <w:t xml:space="preserve"> </w:t>
      </w:r>
      <w:r w:rsidRPr="00E8235D">
        <w:rPr>
          <w:rtl/>
        </w:rPr>
        <w:t>הגמלה</w:t>
      </w:r>
      <w:r w:rsidR="00D90493">
        <w:rPr>
          <w:rtl/>
        </w:rPr>
        <w:t xml:space="preserve"> </w:t>
      </w:r>
      <w:r w:rsidRPr="00E8235D">
        <w:rPr>
          <w:rtl/>
        </w:rPr>
        <w:t>תוצא</w:t>
      </w:r>
      <w:r w:rsidR="00D90493">
        <w:rPr>
          <w:rtl/>
        </w:rPr>
        <w:t xml:space="preserve"> </w:t>
      </w:r>
      <w:r w:rsidRPr="00E8235D">
        <w:rPr>
          <w:rtl/>
        </w:rPr>
        <w:t>ותשולם</w:t>
      </w:r>
      <w:r w:rsidR="00D90493">
        <w:rPr>
          <w:rtl/>
        </w:rPr>
        <w:t xml:space="preserve"> </w:t>
      </w:r>
      <w:r w:rsidRPr="00E8235D">
        <w:rPr>
          <w:rtl/>
        </w:rPr>
        <w:t>לרווחת הילדים ולא תשרת שיקולים נוספים הרחוקים ממטרת החוק.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טלב אלסאנע, אני רק רוצה לומר לך, שאינני חבר קבוע בוועדת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ידעתי</w:t>
      </w:r>
      <w:r w:rsidR="00D90493">
        <w:rPr>
          <w:rtl/>
        </w:rPr>
        <w:t xml:space="preserve"> </w:t>
      </w:r>
      <w:r w:rsidRPr="00E8235D">
        <w:rPr>
          <w:rtl/>
        </w:rPr>
        <w:t>שצורפה</w:t>
      </w:r>
      <w:r w:rsidR="00D90493">
        <w:rPr>
          <w:rtl/>
        </w:rPr>
        <w:t xml:space="preserve"> </w:t>
      </w:r>
      <w:r w:rsidRPr="00E8235D">
        <w:rPr>
          <w:rtl/>
        </w:rPr>
        <w:t>הסתייגותי</w:t>
      </w:r>
      <w:r w:rsidR="00D90493">
        <w:rPr>
          <w:rtl/>
        </w:rPr>
        <w:t xml:space="preserve"> </w:t>
      </w:r>
      <w:r w:rsidRPr="00E8235D">
        <w:rPr>
          <w:rtl/>
        </w:rPr>
        <w:t>להסתייגותו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הנדל</w:t>
      </w:r>
      <w:r w:rsidR="00D90493">
        <w:rPr>
          <w:rtl/>
        </w:rPr>
        <w:t xml:space="preserve"> </w:t>
      </w:r>
      <w:r w:rsidRPr="00E8235D">
        <w:rPr>
          <w:rtl/>
        </w:rPr>
        <w:t>והסתייגותה של חברת הכנסת דיין.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ניגשתי</w:t>
      </w:r>
      <w:r w:rsidR="00D90493">
        <w:rPr>
          <w:rtl/>
        </w:rPr>
        <w:t xml:space="preserve"> </w:t>
      </w:r>
      <w:r w:rsidRPr="00E8235D">
        <w:rPr>
          <w:rtl/>
        </w:rPr>
        <w:t>למיקרופון על</w:t>
      </w:r>
      <w:r w:rsidR="00D90493">
        <w:rPr>
          <w:rtl/>
        </w:rPr>
        <w:t xml:space="preserve"> </w:t>
      </w:r>
      <w:r w:rsidRPr="00E8235D">
        <w:rPr>
          <w:rtl/>
        </w:rPr>
        <w:t>מנת לבקש להסיר את הסתייגותי ולהודיע, שאני ואתה</w:t>
      </w:r>
      <w:r w:rsidR="00D90493">
        <w:rPr>
          <w:rtl/>
        </w:rPr>
        <w:t xml:space="preserve"> </w:t>
      </w:r>
      <w:r w:rsidRPr="00E8235D">
        <w:rPr>
          <w:rtl/>
        </w:rPr>
        <w:t>מתכוונים ליזום</w:t>
      </w:r>
      <w:r w:rsidR="00D90493">
        <w:rPr>
          <w:rtl/>
        </w:rPr>
        <w:t xml:space="preserve"> </w:t>
      </w:r>
      <w:r w:rsidRPr="00E8235D">
        <w:rPr>
          <w:rtl/>
        </w:rPr>
        <w:t>חקיקה, שגם אם יינתנו אותן קצבאות ילדים הן יינתנו לילדים ולאמא,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ולא לאבא שהוא מרובה נשים </w:t>
      </w:r>
      <w:r w:rsidR="00D90493">
        <w:rPr>
          <w:rtl/>
        </w:rPr>
        <w:t>–</w:t>
      </w:r>
      <w:r w:rsidRPr="00E8235D">
        <w:rPr>
          <w:rtl/>
        </w:rPr>
        <w:t xml:space="preserve"> ואתה הסכמת שעניין זה הוא חשוב ביותר.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בינתיים,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כבר הצביע על ההסתייגות; אני התנגדתי לה. תודה רבה לך,</w:t>
      </w:r>
      <w:r w:rsidR="00D90493">
        <w:rPr>
          <w:rtl/>
        </w:rPr>
        <w:t xml:space="preserve"> </w:t>
      </w:r>
      <w:r w:rsidRPr="00E8235D">
        <w:rPr>
          <w:rtl/>
        </w:rPr>
        <w:t>חבר הכנסת טלב אלסאנע.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לנגנטל,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באופן עקרוני הצעת החוק הזאת של חברת</w:t>
      </w:r>
      <w:r w:rsidR="00D90493">
        <w:rPr>
          <w:rtl/>
        </w:rPr>
        <w:t xml:space="preserve"> </w:t>
      </w:r>
      <w:r w:rsidRPr="00E8235D">
        <w:rPr>
          <w:rtl/>
        </w:rPr>
        <w:t>הכנסת יהודית נאות היא הצעה ראויה ונאותה, ואני חושב שבמהותה היא נכונה.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הפרדה בין שלושה דברים שצריכים לעשות אותם.</w:t>
      </w:r>
      <w:r w:rsidR="00D90493">
        <w:rPr>
          <w:rtl/>
        </w:rPr>
        <w:t xml:space="preserve"> </w:t>
      </w:r>
      <w:r w:rsidRPr="00E8235D">
        <w:rPr>
          <w:rtl/>
        </w:rPr>
        <w:t>האחד הוא</w:t>
      </w:r>
      <w:r w:rsidR="00D90493">
        <w:rPr>
          <w:rtl/>
        </w:rPr>
        <w:t xml:space="preserve"> </w:t>
      </w:r>
      <w:r w:rsidRPr="00E8235D">
        <w:rPr>
          <w:rtl/>
        </w:rPr>
        <w:t>איסור</w:t>
      </w:r>
      <w:r w:rsidR="00D90493">
        <w:rPr>
          <w:rtl/>
        </w:rPr>
        <w:t xml:space="preserve"> </w:t>
      </w:r>
      <w:r w:rsidRPr="00E8235D">
        <w:rPr>
          <w:rtl/>
        </w:rPr>
        <w:t>עיסוק</w:t>
      </w:r>
      <w:r w:rsidR="00D90493">
        <w:rPr>
          <w:rtl/>
        </w:rPr>
        <w:t xml:space="preserve"> </w:t>
      </w:r>
      <w:r w:rsidRPr="00E8235D">
        <w:rPr>
          <w:rtl/>
        </w:rPr>
        <w:t>נוסף,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–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קשר לנושא הראשון </w:t>
      </w:r>
      <w:r w:rsidR="00D90493">
        <w:rPr>
          <w:rtl/>
        </w:rPr>
        <w:t>–</w:t>
      </w:r>
      <w:r w:rsidRPr="00E8235D">
        <w:rPr>
          <w:rtl/>
        </w:rPr>
        <w:t xml:space="preserve"> הוא ניגוד העניינים,</w:t>
      </w:r>
      <w:r w:rsidR="00D90493">
        <w:rPr>
          <w:rtl/>
        </w:rPr>
        <w:t xml:space="preserve"> </w:t>
      </w:r>
      <w:r w:rsidRPr="00E8235D">
        <w:rPr>
          <w:rtl/>
        </w:rPr>
        <w:t>והשלישי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מאפשרים לאדם עיסוק נוסף.</w:t>
      </w:r>
      <w:r w:rsidR="00D90493">
        <w:rPr>
          <w:rtl/>
        </w:rPr>
        <w:t xml:space="preserve"> </w:t>
      </w:r>
      <w:r w:rsidRPr="00E8235D">
        <w:rPr>
          <w:rtl/>
        </w:rPr>
        <w:t>אנחנו חושבים, שזה דבר</w:t>
      </w:r>
      <w:r w:rsidR="00D90493">
        <w:rPr>
          <w:rtl/>
        </w:rPr>
        <w:t xml:space="preserve"> </w:t>
      </w:r>
      <w:r w:rsidRPr="00E8235D">
        <w:rPr>
          <w:rtl/>
        </w:rPr>
        <w:t>שיכול להועיל או יכול להיות טוב לרשות המקומית, אפילו הוא משתכר מהדבר הזה, בתנאי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פוגע</w:t>
      </w:r>
      <w:r w:rsidR="00D90493">
        <w:rPr>
          <w:rtl/>
        </w:rPr>
        <w:t xml:space="preserve"> </w:t>
      </w:r>
      <w:r w:rsidRPr="00E8235D">
        <w:rPr>
          <w:rtl/>
        </w:rPr>
        <w:t>בעבודתו</w:t>
      </w:r>
      <w:r w:rsidR="00D90493">
        <w:rPr>
          <w:rtl/>
        </w:rPr>
        <w:t xml:space="preserve"> </w:t>
      </w:r>
      <w:r w:rsidRPr="00E8235D">
        <w:rPr>
          <w:rtl/>
        </w:rPr>
        <w:t>כסגן ראש עיר או כראש עיר וגם אם בכך הוא לא פועל בניגוד</w:t>
      </w:r>
      <w:r w:rsidR="00D90493">
        <w:rPr>
          <w:rtl/>
        </w:rPr>
        <w:t xml:space="preserve"> </w:t>
      </w:r>
      <w:r w:rsidRPr="00E8235D">
        <w:rPr>
          <w:rtl/>
        </w:rPr>
        <w:t>עניינים. זה הדבר השלישי.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לך, 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יש הרבה סגני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ערים,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ממפלגתך, אני חושב גם ממפלגתי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נאות </w:t>
      </w:r>
      <w:r w:rsidR="00D90493">
        <w:rPr>
          <w:rtl/>
        </w:rPr>
        <w:t>–</w:t>
      </w:r>
      <w:r w:rsidRPr="00E8235D">
        <w:rPr>
          <w:rtl/>
        </w:rPr>
        <w:t xml:space="preserve"> יש סגני ראשי</w:t>
      </w:r>
      <w:r w:rsidR="00D90493">
        <w:rPr>
          <w:rtl/>
        </w:rPr>
        <w:t xml:space="preserve"> </w:t>
      </w:r>
      <w:r w:rsidRPr="00E8235D">
        <w:rPr>
          <w:rtl/>
        </w:rPr>
        <w:t>ערים שאינם במשרה מלאה.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להם מותר יהיה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על משרה מלאה.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מתחילה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להיות בעיה גדולה מאוד </w:t>
      </w:r>
      <w:r w:rsidR="00D90493">
        <w:rPr>
          <w:rtl/>
        </w:rPr>
        <w:t>–</w:t>
      </w:r>
      <w:r w:rsidRPr="00E8235D">
        <w:rPr>
          <w:rtl/>
        </w:rPr>
        <w:t xml:space="preserve"> מישהו שהוא לא במשרה מלאה, ולפעמים יש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עיר אחד בתקן ונותנים את זה </w:t>
      </w:r>
      <w:r w:rsidR="00D90493">
        <w:rPr>
          <w:rtl/>
        </w:rPr>
        <w:t>–</w:t>
      </w:r>
      <w:r w:rsidRPr="00E8235D">
        <w:rPr>
          <w:rtl/>
        </w:rPr>
        <w:t xml:space="preserve"> שר הפנים לשעבר יודע זאת </w:t>
      </w:r>
      <w:r w:rsidR="00D90493">
        <w:rPr>
          <w:rtl/>
        </w:rPr>
        <w:t>–</w:t>
      </w:r>
      <w:r w:rsidRPr="00E8235D">
        <w:rPr>
          <w:rtl/>
        </w:rPr>
        <w:t xml:space="preserve"> לשלושה סגנים,</w:t>
      </w:r>
      <w:r w:rsidR="00D90493">
        <w:rPr>
          <w:rtl/>
        </w:rPr>
        <w:t xml:space="preserve"> </w:t>
      </w:r>
      <w:r w:rsidRPr="00E8235D">
        <w:rPr>
          <w:rtl/>
        </w:rPr>
        <w:t>כל אחד בשליש משרה.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שבלי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שכר בכלל </w:t>
      </w:r>
      <w:r w:rsidR="00D90493">
        <w:rPr>
          <w:rtl/>
        </w:rPr>
        <w:t>–</w:t>
      </w:r>
      <w:r w:rsidRPr="00E8235D">
        <w:rPr>
          <w:rtl/>
        </w:rPr>
        <w:t xml:space="preserve"> אין בעיה. אני אומר: זה שקיבל שליש משרה או חצי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משרה </w:t>
      </w:r>
      <w:r w:rsidR="00D90493">
        <w:rPr>
          <w:rtl/>
        </w:rPr>
        <w:t>–</w:t>
      </w:r>
      <w:r w:rsidRPr="00E8235D">
        <w:rPr>
          <w:rtl/>
        </w:rPr>
        <w:t xml:space="preserve"> זאת הבעיה, איך אנחנו עושים את ההשלמה.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לפעמים אי</w:t>
      </w:r>
      <w:r w:rsidR="00D90493">
        <w:rPr>
          <w:rtl/>
        </w:rPr>
        <w:t>-</w:t>
      </w:r>
      <w:r w:rsidRPr="00E8235D">
        <w:rPr>
          <w:rtl/>
        </w:rPr>
        <w:t>אפשר, אדוני. אם אתה מדבר על פוליטיקה בסגנון כזה, בוא</w:t>
      </w:r>
      <w:r w:rsidR="00D90493">
        <w:rPr>
          <w:rtl/>
        </w:rPr>
        <w:t xml:space="preserve"> </w:t>
      </w:r>
      <w:r w:rsidRPr="00E8235D">
        <w:rPr>
          <w:rtl/>
        </w:rPr>
        <w:t>נבטל בכלל את סגני ראשי הערים. אני הייתי ממלא</w:t>
      </w:r>
      <w:r w:rsidR="00D90493">
        <w:rPr>
          <w:rtl/>
        </w:rPr>
        <w:t>-</w:t>
      </w:r>
      <w:r w:rsidRPr="00E8235D">
        <w:rPr>
          <w:rtl/>
        </w:rPr>
        <w:t>מקום ראש מועצה עשר שנים.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הנכבדים,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לנגנטל עומד על הדוכן, מדבר עם חבר 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נאות מרימה יד, יושב</w:t>
      </w:r>
      <w:r w:rsidR="00D90493">
        <w:rPr>
          <w:rtl/>
        </w:rPr>
        <w:t>-</w:t>
      </w:r>
      <w:r w:rsidRPr="00E8235D">
        <w:rPr>
          <w:rtl/>
        </w:rPr>
        <w:t>ראש הוועדה מרים יד. האם אתה מוכן לשמוע</w:t>
      </w:r>
      <w:r w:rsidR="00D90493">
        <w:rPr>
          <w:rtl/>
        </w:rPr>
        <w:t xml:space="preserve"> </w:t>
      </w:r>
      <w:r w:rsidRPr="00E8235D">
        <w:rPr>
          <w:rtl/>
        </w:rPr>
        <w:t>את שאלותיהם?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חבר הכנסת שטרית, האם אתה סיימת?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 שעת שאילתא.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 לא על חשבונך.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לפני 13 שנה היה לי תמיד סגן אחד, לא יותר, ולפעמים גם זה יותר מדי.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כי היה ראש עיר טוב.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הייתי ממלא</w:t>
      </w:r>
      <w:r w:rsidR="00D90493">
        <w:rPr>
          <w:rtl/>
        </w:rPr>
        <w:t>-</w:t>
      </w:r>
      <w:r w:rsidRPr="00E8235D">
        <w:rPr>
          <w:rtl/>
        </w:rPr>
        <w:t>מקום ראש מועצה עשר שנים, בהתנדבות, ללא שכר בכלל, ואני אומר</w:t>
      </w:r>
      <w:r w:rsidR="00D90493">
        <w:rPr>
          <w:rtl/>
        </w:rPr>
        <w:t xml:space="preserve"> </w:t>
      </w:r>
      <w:r w:rsidRPr="00E8235D">
        <w:rPr>
          <w:rtl/>
        </w:rPr>
        <w:t>לך שלפעמים זה כן טוב שיש סגני ראשי ערים. אני עשיתי את זה משיקולי שלי ולא לקחתי</w:t>
      </w:r>
      <w:r w:rsidR="00D90493">
        <w:rPr>
          <w:rtl/>
        </w:rPr>
        <w:t xml:space="preserve"> </w:t>
      </w:r>
      <w:r w:rsidRPr="00E8235D">
        <w:rPr>
          <w:rtl/>
        </w:rPr>
        <w:t>שכר,</w:t>
      </w:r>
      <w:r w:rsidR="00D90493">
        <w:rPr>
          <w:rtl/>
        </w:rPr>
        <w:t xml:space="preserve"> </w:t>
      </w:r>
      <w:r w:rsidRPr="00E8235D">
        <w:rPr>
          <w:rtl/>
        </w:rPr>
        <w:t>אבל לפעמים יש כאלה שלא יכולים להרשות לעצמם ויש תקן, זה לא דבר רע. להיפך,</w:t>
      </w:r>
      <w:r w:rsidR="00D90493">
        <w:rPr>
          <w:rtl/>
        </w:rPr>
        <w:t xml:space="preserve"> </w:t>
      </w:r>
      <w:r w:rsidRPr="00E8235D">
        <w:rPr>
          <w:rtl/>
        </w:rPr>
        <w:t>אני חושב שזה דבר טוב.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שהוא יכול להשלים עד למשרה של סגן.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מה שאני רוצה לומר. יש פה בעיה, כי יכול להיות שכדי להשלים למשרה של סגן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חצי</w:t>
      </w:r>
      <w:r w:rsidR="00D90493">
        <w:rPr>
          <w:rtl/>
        </w:rPr>
        <w:t xml:space="preserve"> </w:t>
      </w:r>
      <w:r w:rsidRPr="00E8235D">
        <w:rPr>
          <w:rtl/>
        </w:rPr>
        <w:t>משרה,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צריך לעבוד הרבה יותר מאשר חצי משרה רגילה, וזה יכול לפגוע</w:t>
      </w:r>
      <w:r w:rsidR="00D90493">
        <w:rPr>
          <w:rtl/>
        </w:rPr>
        <w:t xml:space="preserve"> </w:t>
      </w:r>
      <w:r w:rsidRPr="00E8235D">
        <w:rPr>
          <w:rtl/>
        </w:rPr>
        <w:t>בעבודתו.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הנקודה הזאת נצטרך ללבן בהכנה לקריאה השנייה והשלישית. זה 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שאני אומר, צריך למצוא משהו קצת יותר אלסטי על מנת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 ללכת בצורה קיצונית, אבל כדי לא למנוע מסגני ראשי ערים</w:t>
      </w:r>
      <w:r w:rsidR="00D90493">
        <w:rPr>
          <w:rtl/>
        </w:rPr>
        <w:t xml:space="preserve"> </w:t>
      </w:r>
      <w:r w:rsidRPr="00E8235D">
        <w:rPr>
          <w:rtl/>
        </w:rPr>
        <w:t>בהרבה</w:t>
      </w:r>
      <w:r w:rsidR="00D90493">
        <w:rPr>
          <w:rtl/>
        </w:rPr>
        <w:t xml:space="preserve"> </w:t>
      </w:r>
      <w:r w:rsidRPr="00E8235D">
        <w:rPr>
          <w:rtl/>
        </w:rPr>
        <w:t>מקומות שבהם אנחנו מחלקים את המשרה, וכדי לא ליצור מצב של ניגודי עניינים,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בעניין הזה למצוא את הדרך להביא את האנשים הכי טובים לרשויות המקומיות.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מצד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הכי</w:t>
      </w:r>
      <w:r w:rsidR="00D90493">
        <w:rPr>
          <w:rtl/>
        </w:rPr>
        <w:t xml:space="preserve"> </w:t>
      </w:r>
      <w:r w:rsidRPr="00E8235D">
        <w:rPr>
          <w:rtl/>
        </w:rPr>
        <w:t>חשוב,</w:t>
      </w:r>
      <w:r w:rsidR="00D90493">
        <w:rPr>
          <w:rtl/>
        </w:rPr>
        <w:t xml:space="preserve"> </w:t>
      </w:r>
      <w:r w:rsidRPr="00E8235D">
        <w:rPr>
          <w:rtl/>
        </w:rPr>
        <w:t>שיסכימו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שם, ומצד שני לא לפגוע בנושא של ניגוד</w:t>
      </w:r>
      <w:r w:rsidR="00D90493">
        <w:rPr>
          <w:rtl/>
        </w:rPr>
        <w:t xml:space="preserve"> </w:t>
      </w:r>
      <w:r w:rsidRPr="00E8235D">
        <w:rPr>
          <w:rtl/>
        </w:rPr>
        <w:t>עניינים ובנושא של עיסוק נוסף.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לאדוני יש עוד משהו להוסיף?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מאוד מודה לאדוני, חבר הכנסת לנגנטל.</w:t>
      </w:r>
      <w:r w:rsidR="00D90493">
        <w:rPr>
          <w:rtl/>
        </w:rPr>
        <w:t xml:space="preserve"> </w:t>
      </w:r>
      <w:r w:rsidRPr="00E8235D">
        <w:rPr>
          <w:rtl/>
        </w:rPr>
        <w:t>יעלה ויבוא חבר הכנסת מיכאל איתן</w:t>
      </w:r>
      <w:r w:rsidR="00D90493">
        <w:rPr>
          <w:rtl/>
        </w:rPr>
        <w:t xml:space="preserve"> 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נוכח. חברי הכנסת אבשלום וילן ואליהו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>–</w:t>
      </w:r>
      <w:r w:rsidRPr="00E8235D">
        <w:rPr>
          <w:rtl/>
        </w:rPr>
        <w:t xml:space="preserve"> אינם נוכחים.</w:t>
      </w:r>
      <w:r w:rsidR="00D90493">
        <w:rPr>
          <w:rtl/>
        </w:rPr>
        <w:t xml:space="preserve"> </w:t>
      </w:r>
      <w:r w:rsidRPr="00E8235D">
        <w:rPr>
          <w:rtl/>
        </w:rPr>
        <w:t>חבר הכנסת</w:t>
      </w:r>
      <w:r w:rsidR="00D90493">
        <w:rPr>
          <w:rtl/>
        </w:rPr>
        <w:t xml:space="preserve"> </w:t>
      </w:r>
      <w:r w:rsidRPr="00E8235D">
        <w:rPr>
          <w:rtl/>
        </w:rPr>
        <w:t>מוחמד כנעאן,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אני חושב שהצעת החוק שהביאה חברת הכנסת יהודית</w:t>
      </w:r>
      <w:r w:rsidR="00D90493">
        <w:rPr>
          <w:rtl/>
        </w:rPr>
        <w:t xml:space="preserve"> </w:t>
      </w:r>
      <w:r w:rsidRPr="00E8235D">
        <w:rPr>
          <w:rtl/>
        </w:rPr>
        <w:t>נאות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להערכה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לתמיכה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הכנסת, כי לא ייתכן שננהג איפה ואיפה</w:t>
      </w:r>
      <w:r w:rsidR="00D90493">
        <w:rPr>
          <w:rtl/>
        </w:rPr>
        <w:t xml:space="preserve"> </w:t>
      </w:r>
      <w:r w:rsidRPr="00E8235D">
        <w:rPr>
          <w:rtl/>
        </w:rPr>
        <w:t>ונבחין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נבחרי</w:t>
      </w:r>
      <w:r w:rsidR="00D90493">
        <w:rPr>
          <w:rtl/>
        </w:rPr>
        <w:t xml:space="preserve"> </w:t>
      </w:r>
      <w:r w:rsidRPr="00E8235D">
        <w:rPr>
          <w:rtl/>
        </w:rPr>
        <w:t>העם שהם חברי הכנסת, שאסור להם לעסוק בעיסוק נוסף, לבין ראשי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והסגנים שמקבלים שכר לא פחות מחברי הכנסת. ראש רשות או הסגן נבחר על מנת</w:t>
      </w:r>
      <w:r w:rsidR="00D90493">
        <w:rPr>
          <w:rtl/>
        </w:rPr>
        <w:t xml:space="preserve"> </w:t>
      </w:r>
      <w:r w:rsidRPr="00E8235D">
        <w:rPr>
          <w:rtl/>
        </w:rPr>
        <w:t>לשרת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הציבור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יישוב,</w:t>
      </w:r>
      <w:r w:rsidR="00D90493">
        <w:rPr>
          <w:rtl/>
        </w:rPr>
        <w:t xml:space="preserve"> </w:t>
      </w:r>
      <w:r w:rsidRPr="00E8235D">
        <w:rPr>
          <w:rtl/>
        </w:rPr>
        <w:t>והוא התחייב במצע הבחירות שהוא יעבוד בשירות</w:t>
      </w:r>
      <w:r w:rsidR="00D90493">
        <w:rPr>
          <w:rtl/>
        </w:rPr>
        <w:t xml:space="preserve"> </w:t>
      </w:r>
      <w:r w:rsidRPr="00E8235D">
        <w:rPr>
          <w:rtl/>
        </w:rPr>
        <w:t>הציבור במשרה מלאה.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 דעתי, הסבריו של חברי, חבר הכנסת לנגנטל, לא מדויקים, כי לפי מיטב הבנתי</w:t>
      </w:r>
      <w:r w:rsidR="00D90493">
        <w:rPr>
          <w:rtl/>
        </w:rPr>
        <w:t xml:space="preserve"> </w:t>
      </w:r>
      <w:r w:rsidRPr="00E8235D">
        <w:rPr>
          <w:rtl/>
        </w:rPr>
        <w:t>וידיעתי וכמי ששירת גם כסגן ראש מועצה בתמרה כתשע שנים, אסור שסגן ראש מועצה, ראש</w:t>
      </w:r>
      <w:r w:rsidR="00D90493">
        <w:rPr>
          <w:rtl/>
        </w:rPr>
        <w:t xml:space="preserve"> </w:t>
      </w:r>
      <w:r w:rsidRPr="00E8235D">
        <w:rPr>
          <w:rtl/>
        </w:rPr>
        <w:t>עיר, יהיה במשרה חלקית. אין דבר כזה משרה חלקית. יש משרה שלמה של סגן או ראש עיר.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שההצעה הזאת צודקת, גם עושה צדק בין נבחרי הציבור, בין חברי הכנסת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הרשויות והסגנים. גם אם אנחנו מתייחסים להערתו של חברי יושב</w:t>
      </w:r>
      <w:r w:rsidR="00D90493">
        <w:rPr>
          <w:rtl/>
        </w:rPr>
        <w:t>-</w:t>
      </w:r>
      <w:r w:rsidRPr="00E8235D">
        <w:rPr>
          <w:rtl/>
        </w:rPr>
        <w:t>ראש ועדת</w:t>
      </w:r>
      <w:r w:rsidR="00D90493">
        <w:rPr>
          <w:rtl/>
        </w:rPr>
        <w:t xml:space="preserve"> </w:t>
      </w:r>
      <w:r w:rsidRPr="00E8235D">
        <w:rPr>
          <w:rtl/>
        </w:rPr>
        <w:t>הפנים,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דוד אזולאי, במקרה נמצא כאן מי שהיה שר הפנים, חבר הכנסת אלי</w:t>
      </w:r>
      <w:r w:rsidR="00D90493">
        <w:rPr>
          <w:rtl/>
        </w:rPr>
        <w:t xml:space="preserve"> </w:t>
      </w:r>
      <w:r w:rsidRPr="00E8235D">
        <w:rPr>
          <w:rtl/>
        </w:rPr>
        <w:t>סויסה.</w:t>
      </w:r>
      <w:r w:rsidR="00D90493">
        <w:rPr>
          <w:rtl/>
        </w:rPr>
        <w:t xml:space="preserve"> </w:t>
      </w:r>
      <w:r w:rsidRPr="00E8235D">
        <w:rPr>
          <w:rtl/>
        </w:rPr>
        <w:t>לפי מיטב ידיעתי, אין חצי משרה ברשויות המקומיות. אין סגן ראש מועצה בחצי</w:t>
      </w:r>
      <w:r w:rsidR="00D90493">
        <w:rPr>
          <w:rtl/>
        </w:rPr>
        <w:t xml:space="preserve"> </w:t>
      </w:r>
      <w:r w:rsidRPr="00E8235D">
        <w:rPr>
          <w:rtl/>
        </w:rPr>
        <w:t>משרה, זה לא חוקי.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אליהו סויסה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ודאי שיש.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לפי חוק הרשויות המקומיות זה אסור. אם יש כאלה, הם בניגוד לחוק.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אכן זה כך, הצעת החוק הזאת מאפשרת למי שמקבל חצי שכר או שליש שכר להשלים שכרו</w:t>
      </w:r>
      <w:r w:rsidR="00D90493">
        <w:rPr>
          <w:rtl/>
        </w:rPr>
        <w:t xml:space="preserve"> </w:t>
      </w:r>
      <w:r w:rsidRPr="00E8235D">
        <w:rPr>
          <w:rtl/>
        </w:rPr>
        <w:t>מעבודה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  <w:r w:rsidR="00D90493">
        <w:rPr>
          <w:rtl/>
        </w:rPr>
        <w:t xml:space="preserve"> </w:t>
      </w:r>
      <w:r w:rsidRPr="00E8235D">
        <w:rPr>
          <w:rtl/>
        </w:rPr>
        <w:t>לכן, החוק פתר את הבעיה הזאת, ואני חושב שהיום אנחנו צריכים להגיד</w:t>
      </w:r>
      <w:r w:rsidR="00D90493">
        <w:rPr>
          <w:rtl/>
        </w:rPr>
        <w:t xml:space="preserve"> </w:t>
      </w:r>
      <w:r w:rsidRPr="00E8235D">
        <w:rPr>
          <w:rtl/>
        </w:rPr>
        <w:t>לידידינו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הרשויות והסגנים:</w:t>
      </w:r>
      <w:r w:rsidR="00D90493">
        <w:rPr>
          <w:rtl/>
        </w:rPr>
        <w:t xml:space="preserve"> </w:t>
      </w:r>
      <w:r w:rsidRPr="00E8235D">
        <w:rPr>
          <w:rtl/>
        </w:rPr>
        <w:t>אתם נבחרתם על מנת לשרת את האוכלוסייה שנבחרתם</w:t>
      </w:r>
      <w:r w:rsidR="00D90493">
        <w:rPr>
          <w:rtl/>
        </w:rPr>
        <w:t xml:space="preserve"> </w:t>
      </w:r>
      <w:r w:rsidRPr="00E8235D">
        <w:rPr>
          <w:rtl/>
        </w:rPr>
        <w:t>מטעמה.</w:t>
      </w:r>
      <w:r w:rsidR="00D90493">
        <w:rPr>
          <w:rtl/>
        </w:rPr>
        <w:t xml:space="preserve"> </w:t>
      </w:r>
      <w:r w:rsidRPr="00E8235D">
        <w:rPr>
          <w:rtl/>
        </w:rPr>
        <w:t>והיום, מי שצריך לעבוד ברשות מקומית או עירייה, או גם זקוק מעבר לזמן של</w:t>
      </w:r>
      <w:r w:rsidR="00D90493">
        <w:rPr>
          <w:rtl/>
        </w:rPr>
        <w:t xml:space="preserve"> </w:t>
      </w:r>
      <w:r w:rsidRPr="00E8235D">
        <w:rPr>
          <w:rtl/>
        </w:rPr>
        <w:t>משרה</w:t>
      </w:r>
      <w:r w:rsidR="00D90493">
        <w:rPr>
          <w:rtl/>
        </w:rPr>
        <w:t xml:space="preserve"> –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סגנים, על ראשי רשויות שאכן רוצים לעבוד, רוצים לשרת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האוכלוסיות שלהם, הם זקוקים להרבה יותר מהזמן שהוקצב להם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אם מי שנבחר לא רוצה לעבוד, זו בעיה אחרת.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 אני חושב, אדוני היושב</w:t>
      </w:r>
      <w:r w:rsidR="00D90493">
        <w:rPr>
          <w:rtl/>
        </w:rPr>
        <w:t>-</w:t>
      </w:r>
      <w:r w:rsidRPr="00E8235D">
        <w:rPr>
          <w:rtl/>
        </w:rPr>
        <w:t>ראש, כולנו צריכים לתמוך בהצעת החוק הזאת.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אחמד טיבי,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ויצמן שירי. ואחריו </w:t>
      </w:r>
      <w:r w:rsidR="00D90493">
        <w:rPr>
          <w:rtl/>
        </w:rPr>
        <w:t xml:space="preserve">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רענן</w:t>
      </w:r>
      <w:r w:rsidR="00D90493">
        <w:rPr>
          <w:rtl/>
        </w:rPr>
        <w:t xml:space="preserve"> </w:t>
      </w:r>
      <w:r w:rsidRPr="00E8235D">
        <w:rPr>
          <w:rtl/>
        </w:rPr>
        <w:t>כהן,</w:t>
      </w:r>
      <w:r w:rsidR="00D90493">
        <w:rPr>
          <w:rtl/>
        </w:rPr>
        <w:t xml:space="preserve"> </w:t>
      </w:r>
      <w:r w:rsidRPr="00E8235D">
        <w:rPr>
          <w:rtl/>
        </w:rPr>
        <w:t>ואחריו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שאול יהלום.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זאב</w:t>
      </w:r>
      <w:r w:rsidR="00D90493">
        <w:rPr>
          <w:rtl/>
        </w:rPr>
        <w:t xml:space="preserve"> </w:t>
      </w:r>
      <w:r w:rsidRPr="00E8235D">
        <w:rPr>
          <w:rtl/>
        </w:rPr>
        <w:t>בוים,</w:t>
      </w:r>
      <w:r w:rsidR="00D90493">
        <w:rPr>
          <w:rtl/>
        </w:rPr>
        <w:t xml:space="preserve"> </w:t>
      </w:r>
      <w:r w:rsidRPr="00E8235D">
        <w:rPr>
          <w:rtl/>
        </w:rPr>
        <w:t>ואחריו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עוזי לנדאו.</w:t>
      </w:r>
      <w:r w:rsidR="00D90493">
        <w:rPr>
          <w:rtl/>
        </w:rPr>
        <w:t xml:space="preserve"> </w:t>
      </w:r>
      <w:r w:rsidRPr="00E8235D">
        <w:rPr>
          <w:rtl/>
        </w:rPr>
        <w:t>אני מבין שחבר הכנסת בוים התחלף עם חברת</w:t>
      </w:r>
      <w:r w:rsidR="00D90493">
        <w:rPr>
          <w:rtl/>
        </w:rPr>
        <w:t xml:space="preserve"> </w:t>
      </w:r>
      <w:r w:rsidRPr="00E8235D">
        <w:rPr>
          <w:rtl/>
        </w:rPr>
        <w:t>הכנסת זהבה גלאון. בבקשה,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מודה לך על שאפשרת לי לפנים משורת הדין לנאום.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עשיתי זאת מאחר שהיתה כאן טעות בינך לבין חבר הכנסת ישראל כץ.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 הדבר, אבל בכל זאת אני מודה 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לברך את שתי יוזמות החוק, חברת הכנסת יהודית נאות וחברת הכנסת זהבה</w:t>
      </w:r>
      <w:r w:rsidR="00D90493">
        <w:rPr>
          <w:rtl/>
        </w:rPr>
        <w:t xml:space="preserve"> </w:t>
      </w:r>
      <w:r w:rsidRPr="00E8235D">
        <w:rPr>
          <w:rtl/>
        </w:rPr>
        <w:t>גלאון.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שמדובר בחוק חשוב, ואין ספק שכפילות בעבודה, אדוני 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יכולה</w:t>
      </w:r>
      <w:r w:rsidR="00D90493">
        <w:rPr>
          <w:rtl/>
        </w:rPr>
        <w:t xml:space="preserve"> </w:t>
      </w:r>
      <w:r w:rsidRPr="00E8235D">
        <w:rPr>
          <w:rtl/>
        </w:rPr>
        <w:t>לפגוע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בעבודת</w:t>
      </w:r>
      <w:r w:rsidR="00D90493">
        <w:rPr>
          <w:rtl/>
        </w:rPr>
        <w:t xml:space="preserve"> </w:t>
      </w:r>
      <w:r w:rsidRPr="00E8235D">
        <w:rPr>
          <w:rtl/>
        </w:rPr>
        <w:t>המועצה עצמה, הן בעבודת נבחרי הציבור והן בשירות שהקהל</w:t>
      </w:r>
      <w:r w:rsidR="00D90493">
        <w:rPr>
          <w:rtl/>
        </w:rPr>
        <w:t xml:space="preserve"> </w:t>
      </w:r>
      <w:r w:rsidRPr="00E8235D">
        <w:rPr>
          <w:rtl/>
        </w:rPr>
        <w:t>אמור לקבל.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שחל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עיר,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סגן ראש עיר, אני גורס, 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צריך לחול גם על ראש מועצה דתית.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השלב הבא.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איך?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יודע, ידידי חבר הכנסת דוד אזולאי, שאני כבר הנחתי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הצעת חוק כזאת בדיוק, ואתה אמרת 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בזה נתמוך.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שאתה תומך, יחד עם חבריך בש"ס, ואני מברך על התמיכה הזאת. השיקול צריך</w:t>
      </w:r>
      <w:r>
        <w:rPr>
          <w:rtl/>
        </w:rPr>
        <w:t xml:space="preserve"> </w:t>
      </w:r>
      <w:r w:rsidR="00E8235D" w:rsidRPr="00E8235D">
        <w:rPr>
          <w:rtl/>
        </w:rPr>
        <w:t>להיות ענייני. מה שאסור לגבי סגן ראש עיר, חייב לחול גם על ראש מועצה דתית.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לגבי סגנית ראש מועצה?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האמת</w:t>
      </w:r>
      <w:r w:rsidR="00D90493">
        <w:rPr>
          <w:rtl/>
        </w:rPr>
        <w:t xml:space="preserve"> </w:t>
      </w:r>
      <w:r w:rsidRPr="00E8235D">
        <w:rPr>
          <w:rtl/>
        </w:rPr>
        <w:t>שעדיף היה, חבר הכנסת דוד אזולאי, אם היינו מבטלים את המועצות הדתיות,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שסברתם בעבר, והיו שמים את זה כאגף במועצה המקומית. אבל בשלב זה אנחנו נתחיל</w:t>
      </w:r>
      <w:r w:rsidR="00D90493">
        <w:rPr>
          <w:rtl/>
        </w:rPr>
        <w:t xml:space="preserve"> </w:t>
      </w:r>
      <w:r w:rsidRPr="00E8235D">
        <w:rPr>
          <w:rtl/>
        </w:rPr>
        <w:t>יחד,</w:t>
      </w:r>
      <w:r w:rsidR="00D90493">
        <w:rPr>
          <w:rtl/>
        </w:rPr>
        <w:t xml:space="preserve">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אחר כך דרכינו ייפרדו. נתחיל יחד בנושא של הגבלת עיסוק של ראש מועצה</w:t>
      </w:r>
      <w:r w:rsidR="00D90493">
        <w:rPr>
          <w:rtl/>
        </w:rPr>
        <w:t xml:space="preserve"> </w:t>
      </w:r>
      <w:r w:rsidRPr="00E8235D">
        <w:rPr>
          <w:rtl/>
        </w:rPr>
        <w:t>דתית.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כולנו תומכים בהצעת החוק שהביאה פרופסור יהודית נאות יחד עם חברת הכנסת זהבה</w:t>
      </w:r>
      <w:r w:rsidR="00D90493">
        <w:rPr>
          <w:rtl/>
        </w:rPr>
        <w:t xml:space="preserve"> </w:t>
      </w:r>
      <w:r w:rsidRPr="00E8235D">
        <w:rPr>
          <w:rtl/>
        </w:rPr>
        <w:t>גלאון, ואני חושב שזה חוק מבורך וחיובי.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ויצמן שירי.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רענן כהן. ואחריו </w:t>
      </w:r>
      <w:r w:rsidR="00D90493">
        <w:rPr>
          <w:rtl/>
        </w:rPr>
        <w:t>–</w:t>
      </w:r>
      <w:r w:rsidRPr="00E8235D">
        <w:rPr>
          <w:rtl/>
        </w:rPr>
        <w:t xml:space="preserve"> חבר</w:t>
      </w:r>
      <w:r w:rsidR="00D90493">
        <w:rPr>
          <w:rtl/>
        </w:rPr>
        <w:t xml:space="preserve"> </w:t>
      </w:r>
      <w:r w:rsidRPr="00E8235D">
        <w:rPr>
          <w:rtl/>
        </w:rPr>
        <w:t>הכנסת שאול יהלום.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חברי הכנסת, הייתי רוצה לדבר בעיקר על המהלך המדיני</w:t>
      </w:r>
      <w:r w:rsidR="00D90493">
        <w:rPr>
          <w:rtl/>
        </w:rPr>
        <w:t xml:space="preserve"> </w:t>
      </w: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הקשר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>לחלק</w:t>
      </w:r>
      <w:r w:rsidR="00D90493">
        <w:rPr>
          <w:rtl/>
        </w:rPr>
        <w:t xml:space="preserve"> </w:t>
      </w:r>
      <w:r w:rsidRPr="00E8235D">
        <w:rPr>
          <w:rtl/>
        </w:rPr>
        <w:t>גדול</w:t>
      </w:r>
      <w:r w:rsidR="00D90493">
        <w:rPr>
          <w:rtl/>
        </w:rPr>
        <w:t xml:space="preserve"> </w:t>
      </w:r>
      <w:r w:rsidRPr="00E8235D">
        <w:rPr>
          <w:rtl/>
        </w:rPr>
        <w:t>מהאנשים</w:t>
      </w:r>
      <w:r w:rsidR="00D90493">
        <w:rPr>
          <w:rtl/>
        </w:rPr>
        <w:t xml:space="preserve"> </w:t>
      </w:r>
      <w:r w:rsidRPr="00E8235D">
        <w:rPr>
          <w:rtl/>
        </w:rPr>
        <w:t>שעוסקים</w:t>
      </w:r>
      <w:r w:rsidR="00D90493">
        <w:rPr>
          <w:rtl/>
        </w:rPr>
        <w:t xml:space="preserve"> </w:t>
      </w:r>
      <w:r w:rsidRPr="00E8235D">
        <w:rPr>
          <w:rtl/>
        </w:rPr>
        <w:t>ביום</w:t>
      </w:r>
      <w:r w:rsidR="00D90493">
        <w:rPr>
          <w:rtl/>
        </w:rPr>
        <w:t>-</w:t>
      </w:r>
      <w:r w:rsidRPr="00E8235D">
        <w:rPr>
          <w:rtl/>
        </w:rPr>
        <w:t>יום בבעיות פרנסה, אנשים שלא</w:t>
      </w:r>
      <w:r w:rsidR="00D90493">
        <w:rPr>
          <w:rtl/>
        </w:rPr>
        <w:t xml:space="preserve"> </w:t>
      </w:r>
      <w:r w:rsidRPr="00E8235D">
        <w:rPr>
          <w:rtl/>
        </w:rPr>
        <w:t>מצליחים</w:t>
      </w:r>
      <w:r w:rsidR="00D90493">
        <w:rPr>
          <w:rtl/>
        </w:rPr>
        <w:t xml:space="preserve"> </w:t>
      </w:r>
      <w:r w:rsidRPr="00E8235D">
        <w:rPr>
          <w:rtl/>
        </w:rPr>
        <w:t>להבין,</w:t>
      </w:r>
      <w:r w:rsidR="00D90493">
        <w:rPr>
          <w:rtl/>
        </w:rPr>
        <w:t xml:space="preserve"> </w:t>
      </w:r>
      <w:r w:rsidRPr="00E8235D">
        <w:rPr>
          <w:rtl/>
        </w:rPr>
        <w:t>איך ראש ממשלה הולך למהלך מדיני, ובמקום בשיטת הסלאמי, שבה נהגו</w:t>
      </w:r>
      <w:r w:rsidR="00D90493">
        <w:rPr>
          <w:rtl/>
        </w:rPr>
        <w:t xml:space="preserve"> </w:t>
      </w:r>
      <w:r w:rsidRPr="00E8235D">
        <w:rPr>
          <w:rtl/>
        </w:rPr>
        <w:t>ממשלות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בעבר</w:t>
      </w:r>
      <w:r w:rsidR="00D90493">
        <w:rPr>
          <w:rtl/>
        </w:rPr>
        <w:t xml:space="preserve"> </w:t>
      </w:r>
      <w:r w:rsidRPr="00E8235D">
        <w:rPr>
          <w:rtl/>
        </w:rPr>
        <w:t>ותקפו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פעם את הממשלות או את ראשי הממשלה על כך שנותנים</w:t>
      </w:r>
      <w:r w:rsidR="00D90493">
        <w:rPr>
          <w:rtl/>
        </w:rPr>
        <w:t xml:space="preserve"> </w:t>
      </w:r>
      <w:r w:rsidRPr="00E8235D">
        <w:rPr>
          <w:rtl/>
        </w:rPr>
        <w:t>ונותנים</w:t>
      </w:r>
      <w:r w:rsidR="00D90493">
        <w:rPr>
          <w:rtl/>
        </w:rPr>
        <w:t xml:space="preserve"> </w:t>
      </w:r>
      <w:r w:rsidRPr="00E8235D">
        <w:rPr>
          <w:rtl/>
        </w:rPr>
        <w:t>ונותנים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ולחברי מהצד הימני של הבית אני אומר, וכעסתם על</w:t>
      </w:r>
      <w:r w:rsidR="00D90493">
        <w:rPr>
          <w:rtl/>
        </w:rPr>
        <w:t xml:space="preserve"> </w:t>
      </w: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שנותנים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–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בפעם הראשונה ומייד הולך לשורה</w:t>
      </w:r>
      <w:r w:rsidR="00D90493">
        <w:rPr>
          <w:rtl/>
        </w:rPr>
        <w:t xml:space="preserve"> </w:t>
      </w:r>
      <w:r w:rsidRPr="00E8235D">
        <w:rPr>
          <w:rtl/>
        </w:rPr>
        <w:t>האחרונה,</w:t>
      </w:r>
      <w:r w:rsidR="00D90493">
        <w:rPr>
          <w:rtl/>
        </w:rPr>
        <w:t xml:space="preserve"> </w:t>
      </w:r>
      <w:r w:rsidRPr="00E8235D">
        <w:rPr>
          <w:rtl/>
        </w:rPr>
        <w:t>שם</w:t>
      </w:r>
      <w:r w:rsidR="00D90493">
        <w:rPr>
          <w:rtl/>
        </w:rPr>
        <w:t xml:space="preserve"> </w:t>
      </w:r>
      <w:r w:rsidRPr="00E8235D">
        <w:rPr>
          <w:rtl/>
        </w:rPr>
        <w:t>את הקלף בפתח, בודק אם יש לו פרטנר רציני, ולא מתחיל לנהל משא</w:t>
      </w:r>
      <w:r w:rsidR="00D90493">
        <w:rPr>
          <w:rtl/>
        </w:rPr>
        <w:t>-</w:t>
      </w:r>
      <w:r w:rsidRPr="00E8235D">
        <w:rPr>
          <w:rtl/>
        </w:rPr>
        <w:t>ומתן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 איזו סמטה ועל כל איזה עץ, ומוכיח אם יש שותף. ואתם, במקום למחוא לו כפיים</w:t>
      </w:r>
      <w:r w:rsidR="00D90493">
        <w:rPr>
          <w:rtl/>
        </w:rPr>
        <w:t xml:space="preserve"> </w:t>
      </w:r>
      <w:r w:rsidRPr="00E8235D">
        <w:rPr>
          <w:rtl/>
        </w:rPr>
        <w:t>בשדה התעופה ולהגיד שסוף</w:t>
      </w:r>
      <w:r w:rsidR="00D90493">
        <w:rPr>
          <w:rtl/>
        </w:rPr>
        <w:t>-</w:t>
      </w:r>
      <w:r w:rsidRPr="00E8235D">
        <w:rPr>
          <w:rtl/>
        </w:rPr>
        <w:t xml:space="preserve">סוף התמודד עם הבעיות האמיתיות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שהוא מחלק את ירושלים.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דקה,</w:t>
      </w:r>
      <w:r w:rsidR="00D90493">
        <w:rPr>
          <w:rtl/>
        </w:rPr>
        <w:t xml:space="preserve"> </w:t>
      </w:r>
      <w:r w:rsidRPr="00E8235D">
        <w:rPr>
          <w:rtl/>
        </w:rPr>
        <w:t>דקה.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חילק כלום. בינתיים מי שחילק ונתן זה רק אתם, כי</w:t>
      </w:r>
      <w:r w:rsidR="00D90493">
        <w:rPr>
          <w:rtl/>
        </w:rPr>
        <w:t xml:space="preserve"> </w:t>
      </w:r>
      <w:r w:rsidRPr="00E8235D">
        <w:rPr>
          <w:rtl/>
        </w:rPr>
        <w:t>כשאתם</w:t>
      </w:r>
      <w:r w:rsidR="00D90493">
        <w:rPr>
          <w:rtl/>
        </w:rPr>
        <w:t xml:space="preserve"> </w:t>
      </w:r>
      <w:r w:rsidRPr="00E8235D">
        <w:rPr>
          <w:rtl/>
        </w:rPr>
        <w:t>נתתם את חברון, צומת אחד לא דאגתם לחסום. הוא עוד לא נתן דבר, חסמתם את כל</w:t>
      </w:r>
      <w:r w:rsidR="00D90493">
        <w:rPr>
          <w:rtl/>
        </w:rPr>
        <w:t xml:space="preserve"> </w:t>
      </w:r>
      <w:r w:rsidRPr="00E8235D">
        <w:rPr>
          <w:rtl/>
        </w:rPr>
        <w:t>המדינה.</w:t>
      </w:r>
      <w:r w:rsidR="00D90493">
        <w:rPr>
          <w:rtl/>
        </w:rPr>
        <w:t xml:space="preserve"> </w:t>
      </w:r>
      <w:r w:rsidRPr="00E8235D">
        <w:rPr>
          <w:rtl/>
        </w:rPr>
        <w:t>בינתיים</w:t>
      </w:r>
      <w:r w:rsidR="00D90493">
        <w:rPr>
          <w:rtl/>
        </w:rPr>
        <w:t xml:space="preserve"> </w:t>
      </w:r>
      <w:r w:rsidRPr="00E8235D">
        <w:rPr>
          <w:rtl/>
        </w:rPr>
        <w:t>בשאלה</w:t>
      </w:r>
      <w:r w:rsidR="00D90493">
        <w:rPr>
          <w:rtl/>
        </w:rPr>
        <w:t xml:space="preserve"> </w:t>
      </w:r>
      <w:r w:rsidRPr="00E8235D">
        <w:rPr>
          <w:rtl/>
        </w:rPr>
        <w:t>מי צריך לתת, אתם טובים יותר, ומי צריך לדעת לדבר, אתם</w:t>
      </w:r>
      <w:r w:rsidR="00D90493">
        <w:rPr>
          <w:rtl/>
        </w:rPr>
        <w:t xml:space="preserve"> </w:t>
      </w:r>
      <w:r w:rsidRPr="00E8235D">
        <w:rPr>
          <w:rtl/>
        </w:rPr>
        <w:t>טובים יותר, ומי שצריך לדעת לעשות, אנחנו עושים.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יובל שטייניץ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הוא עשה? הוא חיזק את ירושלים? הוא שמר על ירושלים?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חיזק את ירושלים, ואתם תבינו את זה, כמו שלא הבנתם כשיצאנו מעזה ובכיתם.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הממשלה שמיר אמר למה אסור לצאת מעזה, כי ייפלו "קטיושות" ומרגמות על אשקלון.</w:t>
      </w:r>
      <w:r w:rsidR="00D90493">
        <w:rPr>
          <w:rtl/>
        </w:rPr>
        <w:t xml:space="preserve"> </w:t>
      </w:r>
      <w:r w:rsidRPr="00E8235D">
        <w:rPr>
          <w:rtl/>
        </w:rPr>
        <w:t>כתוצאה</w:t>
      </w:r>
      <w:r w:rsidR="00D90493">
        <w:rPr>
          <w:rtl/>
        </w:rPr>
        <w:t xml:space="preserve"> </w:t>
      </w:r>
      <w:r w:rsidRPr="00E8235D">
        <w:rPr>
          <w:rtl/>
        </w:rPr>
        <w:t>מהמדיניות</w:t>
      </w:r>
      <w:r w:rsidR="00D90493">
        <w:rPr>
          <w:rtl/>
        </w:rPr>
        <w:t xml:space="preserve"> </w:t>
      </w:r>
      <w:r w:rsidRPr="00E8235D">
        <w:rPr>
          <w:rtl/>
        </w:rPr>
        <w:t>הזאת שלכם, שב</w:t>
      </w:r>
      <w:r w:rsidR="00D90493">
        <w:rPr>
          <w:rtl/>
        </w:rPr>
        <w:t>-</w:t>
      </w:r>
      <w:r w:rsidRPr="00E8235D">
        <w:rPr>
          <w:rtl/>
        </w:rPr>
        <w:t>1986 לא הסכמתם לקבל את הסכם לונדון, ושמיר שלח</w:t>
      </w:r>
      <w:r w:rsidR="00D90493">
        <w:rPr>
          <w:rtl/>
        </w:rPr>
        <w:t xml:space="preserve"> </w:t>
      </w:r>
      <w:r w:rsidRPr="00E8235D">
        <w:rPr>
          <w:rtl/>
        </w:rPr>
        <w:t>את ארנס לבטל את הסכם לונדון שנעשה עם חוסיין, קיבלתם את ערפאת. אם לא תרצו עכשיו</w:t>
      </w:r>
      <w:r w:rsidR="00D90493">
        <w:rPr>
          <w:rtl/>
        </w:rPr>
        <w:t xml:space="preserve"> </w:t>
      </w:r>
      <w:r w:rsidRPr="00E8235D">
        <w:rPr>
          <w:rtl/>
        </w:rPr>
        <w:t>את ערפאת, תקבלו את ה"חמאס".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 אני מציע לכם, במקום שתבואו ותגידו: סוף</w:t>
      </w:r>
      <w:r w:rsidR="00D90493">
        <w:rPr>
          <w:rtl/>
        </w:rPr>
        <w:t>-</w:t>
      </w:r>
      <w:r w:rsidRPr="00E8235D">
        <w:rPr>
          <w:rtl/>
        </w:rPr>
        <w:t>סוף יש מישהו שיודע מה הוא רוצה</w:t>
      </w:r>
      <w:r w:rsidR="00D90493">
        <w:rPr>
          <w:rtl/>
        </w:rPr>
        <w:t xml:space="preserve"> </w:t>
      </w:r>
      <w:r w:rsidRPr="00E8235D">
        <w:rPr>
          <w:rtl/>
        </w:rPr>
        <w:t>וסוף</w:t>
      </w:r>
      <w:r w:rsidR="00D90493">
        <w:rPr>
          <w:rtl/>
        </w:rPr>
        <w:t>-</w:t>
      </w:r>
      <w:r w:rsidRPr="00E8235D">
        <w:rPr>
          <w:rtl/>
        </w:rPr>
        <w:t>סוף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מישהו</w:t>
      </w:r>
      <w:r w:rsidR="00D90493">
        <w:rPr>
          <w:rtl/>
        </w:rPr>
        <w:t xml:space="preserve"> </w:t>
      </w:r>
      <w:r w:rsidRPr="00E8235D">
        <w:rPr>
          <w:rtl/>
        </w:rPr>
        <w:t>שיודע</w:t>
      </w:r>
      <w:r w:rsidR="00D90493">
        <w:rPr>
          <w:rtl/>
        </w:rPr>
        <w:t xml:space="preserve"> </w:t>
      </w:r>
      <w:r w:rsidRPr="00E8235D">
        <w:rPr>
          <w:rtl/>
        </w:rPr>
        <w:t>לדבר</w:t>
      </w:r>
      <w:r w:rsidR="00D90493">
        <w:rPr>
          <w:rtl/>
        </w:rPr>
        <w:t xml:space="preserve"> </w:t>
      </w:r>
      <w:r w:rsidRPr="00E8235D">
        <w:rPr>
          <w:rtl/>
        </w:rPr>
        <w:t>על העניין, וזה מה שאתם הייתם עושים, להניח את</w:t>
      </w:r>
      <w:r w:rsidR="00D90493">
        <w:rPr>
          <w:rtl/>
        </w:rPr>
        <w:t xml:space="preserve"> </w:t>
      </w:r>
      <w:r w:rsidRPr="00E8235D">
        <w:rPr>
          <w:rtl/>
        </w:rPr>
        <w:t>בעיית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בצד,</w:t>
      </w:r>
      <w:r w:rsidR="00D90493">
        <w:rPr>
          <w:rtl/>
        </w:rPr>
        <w:t xml:space="preserve"> </w:t>
      </w:r>
      <w:r w:rsidRPr="00E8235D">
        <w:rPr>
          <w:rtl/>
        </w:rPr>
        <w:t>לא להתעסק עם הבעיות הבאות, להתקדם בדברים האחרים, לתת עוד</w:t>
      </w:r>
      <w:r w:rsidR="00D90493">
        <w:rPr>
          <w:rtl/>
        </w:rPr>
        <w:t xml:space="preserve"> </w:t>
      </w:r>
      <w:r w:rsidR="00D90493" w:rsidRPr="00E8235D">
        <w:rPr>
          <w:rtl/>
        </w:rPr>
        <w:t>40</w:t>
      </w:r>
      <w:r w:rsidR="00D90493">
        <w:rPr>
          <w:rtl/>
        </w:rPr>
        <w:t>%</w:t>
      </w:r>
      <w:r w:rsidRPr="00E8235D">
        <w:rPr>
          <w:rtl/>
        </w:rPr>
        <w:t xml:space="preserve"> מהשטחים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חיים רמון אומר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שנתן</w:t>
      </w:r>
      <w:r w:rsidR="00D90493">
        <w:rPr>
          <w:rtl/>
        </w:rPr>
        <w:t xml:space="preserve"> </w:t>
      </w:r>
      <w:r w:rsidRPr="00E8235D">
        <w:rPr>
          <w:rtl/>
        </w:rPr>
        <w:t>את ה</w:t>
      </w:r>
      <w:r w:rsidR="00D90493">
        <w:rPr>
          <w:rtl/>
        </w:rPr>
        <w:t>-</w:t>
      </w:r>
      <w:r w:rsidR="00D90493" w:rsidRPr="00E8235D">
        <w:rPr>
          <w:rtl/>
        </w:rPr>
        <w:t>13</w:t>
      </w:r>
      <w:r w:rsidR="00D90493">
        <w:rPr>
          <w:rtl/>
        </w:rPr>
        <w:t>%</w:t>
      </w:r>
      <w:r w:rsidRPr="00E8235D">
        <w:rPr>
          <w:rtl/>
        </w:rPr>
        <w:t xml:space="preserve"> בהסכם</w:t>
      </w:r>
      <w:r w:rsidR="00D90493">
        <w:rPr>
          <w:rtl/>
        </w:rPr>
        <w:t>-</w:t>
      </w:r>
      <w:r w:rsidRPr="00E8235D">
        <w:rPr>
          <w:rtl/>
        </w:rPr>
        <w:t>וואי זה בנימין נתניהו. אני מזכיר לך. אם אז,</w:t>
      </w:r>
      <w:r w:rsidR="00D90493">
        <w:rPr>
          <w:rtl/>
        </w:rPr>
        <w:t xml:space="preserve"> </w:t>
      </w:r>
      <w:r w:rsidRPr="00E8235D">
        <w:rPr>
          <w:rtl/>
        </w:rPr>
        <w:t>במקום לעשות את הסכם</w:t>
      </w:r>
      <w:r w:rsidR="00D90493">
        <w:rPr>
          <w:rtl/>
        </w:rPr>
        <w:t>-</w:t>
      </w:r>
      <w:r w:rsidRPr="00E8235D">
        <w:rPr>
          <w:rtl/>
        </w:rPr>
        <w:t xml:space="preserve">וואי היה הולך ומדבר ישר על בעיית 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זרע הפורענות של אוסלו.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0149E2">
      <w:pPr>
        <w:rPr>
          <w:rtl/>
        </w:rPr>
      </w:pPr>
      <w:r w:rsidRPr="00E8235D">
        <w:rPr>
          <w:rtl/>
        </w:rPr>
        <w:t>אוסלו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הפורענות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קמפ</w:t>
      </w:r>
      <w:r w:rsidR="00D90493">
        <w:rPr>
          <w:rtl/>
        </w:rPr>
        <w:t>-</w:t>
      </w:r>
      <w:r w:rsidRPr="00E8235D">
        <w:rPr>
          <w:rtl/>
        </w:rPr>
        <w:t>דייוויד,</w:t>
      </w:r>
      <w:r w:rsidR="00D90493">
        <w:rPr>
          <w:rtl/>
        </w:rPr>
        <w:t xml:space="preserve"> </w:t>
      </w:r>
      <w:r w:rsidRPr="00E8235D">
        <w:rPr>
          <w:rtl/>
        </w:rPr>
        <w:t>ששם מנחם בגין, זיכרונו לברכה, אמר:</w:t>
      </w:r>
      <w:r w:rsidR="00D90493">
        <w:rPr>
          <w:rtl/>
        </w:rPr>
        <w:t xml:space="preserve"> </w:t>
      </w:r>
      <w:r w:rsidR="000149E2">
        <w:t>full autonomy</w:t>
      </w:r>
      <w:r w:rsidR="00D90493">
        <w:rPr>
          <w:rtl/>
        </w:rPr>
        <w:t xml:space="preserve"> </w:t>
      </w:r>
      <w:r w:rsidRPr="00E8235D">
        <w:rPr>
          <w:rtl/>
        </w:rPr>
        <w:t>לפלסטינים.</w:t>
      </w:r>
      <w:r w:rsidR="00D90493">
        <w:rPr>
          <w:rtl/>
        </w:rPr>
        <w:t xml:space="preserve"> </w:t>
      </w:r>
      <w:r w:rsidRPr="00E8235D">
        <w:rPr>
          <w:rtl/>
        </w:rPr>
        <w:t>נכון, חבר הכנסת טיבי? כנראה הזיכרון שלכם הרבה יותר</w:t>
      </w:r>
      <w:r w:rsidR="00D90493">
        <w:rPr>
          <w:rtl/>
        </w:rPr>
        <w:t xml:space="preserve"> </w:t>
      </w:r>
      <w:r w:rsidRPr="00E8235D">
        <w:rPr>
          <w:rtl/>
        </w:rPr>
        <w:t>קצר מהזיכרון שאתם חושבים שיש לציבור.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 לכם בצורה ברורה, ואתם צריכים לשים לב לדבר הזה, לא יעזור שום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דבר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איוב קרא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עם הנגב?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הנגב</w:t>
      </w:r>
      <w:r w:rsidR="00D90493">
        <w:rPr>
          <w:rtl/>
        </w:rPr>
        <w:t xml:space="preserve"> </w:t>
      </w:r>
      <w:r w:rsidRPr="00E8235D">
        <w:rPr>
          <w:rtl/>
        </w:rPr>
        <w:t>יצא</w:t>
      </w:r>
      <w:r w:rsidR="00D90493">
        <w:rPr>
          <w:rtl/>
        </w:rPr>
        <w:t xml:space="preserve"> </w:t>
      </w:r>
      <w:r w:rsidRPr="00E8235D">
        <w:rPr>
          <w:rtl/>
        </w:rPr>
        <w:t>הרבה יותר חזק מזה שיהיה שלום, ואתה יודע את זה. המיעוט הערבי שם</w:t>
      </w:r>
      <w:r w:rsidR="00D90493">
        <w:rPr>
          <w:rtl/>
        </w:rPr>
        <w:t xml:space="preserve"> </w:t>
      </w:r>
      <w:r w:rsidRPr="00E8235D">
        <w:rPr>
          <w:rtl/>
        </w:rPr>
        <w:t>יהיה הרבה יותר חזק מזה שיהיה שלום.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 אומר, אתם, אנשי הימין, הגיע הזמן שתדעו להגיד את האמת, גם אם האמת</w:t>
      </w:r>
      <w:r w:rsidR="00D90493">
        <w:rPr>
          <w:rtl/>
        </w:rPr>
        <w:t xml:space="preserve"> </w:t>
      </w:r>
      <w:r w:rsidRPr="00E8235D">
        <w:rPr>
          <w:rtl/>
        </w:rPr>
        <w:t>אינה נעימה.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רענן כהן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שאול יהלום </w:t>
      </w:r>
      <w:r w:rsidR="00D90493">
        <w:rPr>
          <w:rtl/>
        </w:rPr>
        <w:t>–</w:t>
      </w:r>
      <w:r w:rsidRPr="00E8235D">
        <w:rPr>
          <w:rtl/>
        </w:rPr>
        <w:t xml:space="preserve"> אינו</w:t>
      </w:r>
      <w:r w:rsidR="00D90493">
        <w:rPr>
          <w:rtl/>
        </w:rPr>
        <w:t xml:space="preserve"> </w:t>
      </w:r>
      <w:r w:rsidRPr="00E8235D">
        <w:rPr>
          <w:rtl/>
        </w:rPr>
        <w:t>נוכח. חברת הכנסת זהבה גלאון.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מוותרת.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ויתרה.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עוזי לנדאו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חברת הכנסת חוסניה ג'בארה </w:t>
      </w:r>
      <w:r w:rsidR="00D90493">
        <w:rPr>
          <w:rtl/>
        </w:rPr>
        <w:t>–</w:t>
      </w:r>
      <w:r w:rsidRPr="00E8235D">
        <w:rPr>
          <w:rtl/>
        </w:rPr>
        <w:t xml:space="preserve"> אינה</w:t>
      </w:r>
      <w:r w:rsidR="00D90493">
        <w:rPr>
          <w:rtl/>
        </w:rPr>
        <w:t xml:space="preserve"> </w:t>
      </w:r>
      <w:r w:rsidRPr="00E8235D">
        <w:rPr>
          <w:rtl/>
        </w:rPr>
        <w:t>נוכחת;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מקסים לוי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רוני מילוא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רחבעם זאבי </w:t>
      </w:r>
      <w:r w:rsidR="00D90493">
        <w:rPr>
          <w:rtl/>
        </w:rPr>
        <w:t>–</w:t>
      </w:r>
      <w:r w:rsidRPr="00E8235D">
        <w:rPr>
          <w:rtl/>
        </w:rPr>
        <w:t xml:space="preserve"> אינו נוכח. חבר הכנסת זאב בוים,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נאום בכורה.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 הכנסת בני אלון, אכן זה הנאום הראשון שלי בכנסת ה</w:t>
      </w:r>
      <w:r w:rsidR="00D90493">
        <w:rPr>
          <w:rtl/>
        </w:rPr>
        <w:t>-</w:t>
      </w:r>
      <w:r w:rsidRPr="00E8235D">
        <w:rPr>
          <w:rtl/>
        </w:rPr>
        <w:t>15.</w:t>
      </w:r>
      <w:r w:rsidR="00D90493">
        <w:rPr>
          <w:rtl/>
        </w:rPr>
        <w:t xml:space="preserve"> </w:t>
      </w:r>
      <w:r w:rsidRPr="00E8235D">
        <w:rPr>
          <w:rtl/>
        </w:rPr>
        <w:t>קרוב</w:t>
      </w:r>
      <w:r w:rsidR="00D90493">
        <w:rPr>
          <w:rtl/>
        </w:rPr>
        <w:t xml:space="preserve"> </w:t>
      </w:r>
      <w:r w:rsidRPr="00E8235D">
        <w:rPr>
          <w:rtl/>
        </w:rPr>
        <w:t>לוודאי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הנאום</w:t>
      </w:r>
      <w:r w:rsidR="00D90493">
        <w:rPr>
          <w:rtl/>
        </w:rPr>
        <w:t xml:space="preserve"> </w:t>
      </w:r>
      <w:r w:rsidRPr="00E8235D">
        <w:rPr>
          <w:rtl/>
        </w:rPr>
        <w:t>האחרון</w:t>
      </w:r>
      <w:r w:rsidR="00D90493">
        <w:rPr>
          <w:rtl/>
        </w:rPr>
        <w:t xml:space="preserve"> </w:t>
      </w:r>
      <w:r w:rsidRPr="00E8235D">
        <w:rPr>
          <w:rtl/>
        </w:rPr>
        <w:t>במושב הזה. אני גם מקווה שזה יהיה הנאום</w:t>
      </w:r>
      <w:r w:rsidR="00D90493">
        <w:rPr>
          <w:rtl/>
        </w:rPr>
        <w:t xml:space="preserve"> </w:t>
      </w:r>
      <w:r w:rsidRPr="00E8235D">
        <w:rPr>
          <w:rtl/>
        </w:rPr>
        <w:t>האחרון</w:t>
      </w:r>
      <w:r w:rsidR="00D90493">
        <w:rPr>
          <w:rtl/>
        </w:rPr>
        <w:t xml:space="preserve"> </w:t>
      </w:r>
      <w:r w:rsidRPr="00E8235D">
        <w:rPr>
          <w:rtl/>
        </w:rPr>
        <w:t>בכנסת ה</w:t>
      </w:r>
      <w:r w:rsidR="00D90493">
        <w:rPr>
          <w:rtl/>
        </w:rPr>
        <w:t>-</w:t>
      </w:r>
      <w:r w:rsidRPr="00E8235D">
        <w:rPr>
          <w:rtl/>
        </w:rPr>
        <w:t>15.</w:t>
      </w:r>
      <w:r w:rsidR="00D90493">
        <w:rPr>
          <w:rtl/>
        </w:rPr>
        <w:t xml:space="preserve"> </w:t>
      </w:r>
      <w:r w:rsidRPr="00E8235D">
        <w:rPr>
          <w:rtl/>
        </w:rPr>
        <w:t>אני מקווה שהיא תצא ותתפזר ונוכל לבחור ממשלה חדשה וטובה על</w:t>
      </w:r>
      <w:r w:rsidR="00D90493">
        <w:rPr>
          <w:rtl/>
        </w:rPr>
        <w:t xml:space="preserve"> </w:t>
      </w:r>
      <w:r w:rsidRPr="00E8235D">
        <w:rPr>
          <w:rtl/>
        </w:rPr>
        <w:t>פני הממשלה הרעה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לגופו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עניין,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שמח</w:t>
      </w:r>
      <w:r w:rsidR="00D90493">
        <w:rPr>
          <w:rtl/>
        </w:rPr>
        <w:t xml:space="preserve"> </w:t>
      </w:r>
      <w:r w:rsidRPr="00E8235D">
        <w:rPr>
          <w:rtl/>
        </w:rPr>
        <w:t>שבהזדמנות המיוחדת הזאת ניתנה לי האפשרות לדבר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על הצעת החוק שיזמה חברת הכנסת פרופסור יהודית נאות. פשוט כמו רבים וטובים</w:t>
      </w:r>
      <w:r w:rsidR="00D90493">
        <w:rPr>
          <w:rtl/>
        </w:rPr>
        <w:t xml:space="preserve"> </w:t>
      </w:r>
      <w:r w:rsidRPr="00E8235D">
        <w:rPr>
          <w:rtl/>
        </w:rPr>
        <w:t>כאן, היתה לי הזדמנות לשמש בשירות הציבורי במסגרת המוניציפלית הן כסגן וממלא</w:t>
      </w:r>
      <w:r w:rsidR="00D90493">
        <w:rPr>
          <w:rtl/>
        </w:rPr>
        <w:t>-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והן כראש עיר.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הזמן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נותן, אני אספר אולי בקיצור. כשהייתי סגן ראש עיר, נבחרתי ב</w:t>
      </w:r>
      <w:r w:rsidR="00D90493">
        <w:rPr>
          <w:rtl/>
        </w:rPr>
        <w:t>-</w:t>
      </w:r>
      <w:r w:rsidRPr="00E8235D">
        <w:rPr>
          <w:rtl/>
        </w:rPr>
        <w:t>1983,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בבחירות</w:t>
      </w:r>
      <w:r w:rsidR="00D90493">
        <w:rPr>
          <w:rtl/>
        </w:rPr>
        <w:t xml:space="preserve"> </w:t>
      </w:r>
      <w:r w:rsidRPr="00E8235D">
        <w:rPr>
          <w:rtl/>
        </w:rPr>
        <w:t>בסוף</w:t>
      </w:r>
      <w:r w:rsidR="00D90493">
        <w:rPr>
          <w:rtl/>
        </w:rPr>
        <w:t xml:space="preserve"> </w:t>
      </w:r>
      <w:r w:rsidRPr="00E8235D">
        <w:rPr>
          <w:rtl/>
        </w:rPr>
        <w:t>אוקטובר,</w:t>
      </w:r>
      <w:r w:rsidR="00D90493">
        <w:rPr>
          <w:rtl/>
        </w:rPr>
        <w:t xml:space="preserve"> </w:t>
      </w:r>
      <w:r w:rsidRPr="00E8235D">
        <w:rPr>
          <w:rtl/>
        </w:rPr>
        <w:t>תחילת</w:t>
      </w:r>
      <w:r w:rsidR="00D90493">
        <w:rPr>
          <w:rtl/>
        </w:rPr>
        <w:t xml:space="preserve"> </w:t>
      </w:r>
      <w:r w:rsidRPr="00E8235D">
        <w:rPr>
          <w:rtl/>
        </w:rPr>
        <w:t>נובמבר</w:t>
      </w:r>
      <w:r w:rsidR="00D90493">
        <w:rPr>
          <w:rtl/>
        </w:rPr>
        <w:t xml:space="preserve"> </w:t>
      </w:r>
      <w:r w:rsidRPr="00E8235D">
        <w:rPr>
          <w:rtl/>
        </w:rPr>
        <w:t>של השנה, לפני כן שימשתי כמנהל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ספר מקיף, ובמסגרת הזאת לימדתי כיתות י"ב. באמצע השנה פתאום הייתי צריך לעזוב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הכול,</w:t>
      </w:r>
      <w:r w:rsidR="00D90493">
        <w:rPr>
          <w:rtl/>
        </w:rPr>
        <w:t xml:space="preserve"> </w:t>
      </w:r>
      <w:r w:rsidRPr="00E8235D">
        <w:rPr>
          <w:rtl/>
        </w:rPr>
        <w:t>והחלטתי,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האחריות</w:t>
      </w:r>
      <w:r w:rsidR="00D90493">
        <w:rPr>
          <w:rtl/>
        </w:rPr>
        <w:t xml:space="preserve"> </w:t>
      </w:r>
      <w:r w:rsidRPr="00E8235D">
        <w:rPr>
          <w:rtl/>
        </w:rPr>
        <w:t>כלפי התלמידים, להמשיך שש שעות בשבוע, כמובן</w:t>
      </w:r>
      <w:r w:rsidR="00D90493">
        <w:rPr>
          <w:rtl/>
        </w:rPr>
        <w:t xml:space="preserve"> </w:t>
      </w:r>
      <w:r w:rsidRPr="00E8235D">
        <w:rPr>
          <w:rtl/>
        </w:rPr>
        <w:t>בהתנדבות.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שקרה</w:t>
      </w:r>
      <w:r w:rsidR="00D90493">
        <w:rPr>
          <w:rtl/>
        </w:rPr>
        <w:t xml:space="preserve"> </w:t>
      </w:r>
      <w:r w:rsidRPr="00E8235D">
        <w:rPr>
          <w:rtl/>
        </w:rPr>
        <w:t>הוא, שזה שיבש לחלוטין את העבודה. הייתי צריך באמצע ישיבות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לעזוב.</w:t>
      </w:r>
      <w:r w:rsidR="00D90493">
        <w:rPr>
          <w:rtl/>
        </w:rPr>
        <w:t xml:space="preserve"> </w:t>
      </w:r>
      <w:r w:rsidRPr="00E8235D">
        <w:rPr>
          <w:rtl/>
        </w:rPr>
        <w:t>היה לי שיעור. רכבתי על האופנוע שלי אל בית</w:t>
      </w:r>
      <w:r w:rsidR="00D90493">
        <w:rPr>
          <w:rtl/>
        </w:rPr>
        <w:t>-</w:t>
      </w:r>
      <w:r w:rsidRPr="00E8235D">
        <w:rPr>
          <w:rtl/>
        </w:rPr>
        <w:t>הספר, נתתי את השיעור</w:t>
      </w:r>
      <w:r w:rsidR="00D90493">
        <w:rPr>
          <w:rtl/>
        </w:rPr>
        <w:t xml:space="preserve"> </w:t>
      </w:r>
      <w:r w:rsidRPr="00E8235D">
        <w:rPr>
          <w:rtl/>
        </w:rPr>
        <w:t>וחזרתי.</w:t>
      </w:r>
    </w:p>
    <w:p w:rsidR="00D90493" w:rsidRDefault="00D90493" w:rsidP="00D90493">
      <w:pPr>
        <w:rPr>
          <w:rtl/>
        </w:rPr>
      </w:pPr>
    </w:p>
    <w:p w:rsidR="00D90493" w:rsidRDefault="00E8235D" w:rsidP="003F2B07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שאני מצדיק את הצעת החוק וחושב שהיא נכונה. אני לא מבין איך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אחרת,</w:t>
      </w:r>
      <w:r w:rsidR="00D90493">
        <w:rPr>
          <w:rtl/>
        </w:rPr>
        <w:t xml:space="preserve"> </w:t>
      </w:r>
      <w:r w:rsidRPr="00E8235D">
        <w:rPr>
          <w:rtl/>
        </w:rPr>
        <w:t>ואיך</w:t>
      </w:r>
      <w:r w:rsidR="00D90493">
        <w:rPr>
          <w:rtl/>
        </w:rPr>
        <w:t xml:space="preserve"> </w:t>
      </w:r>
      <w:r w:rsidRPr="00E8235D">
        <w:rPr>
          <w:rtl/>
        </w:rPr>
        <w:t>זה מתנהג אחרת בחיים, כשאנשי ציבור, נשלחו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הציבור למלא איזו שליחות, נשלחו לעשות תפקידים, בוודאי ראש עיר, גם סגני ראש עיר,</w:t>
      </w:r>
      <w:r w:rsidR="00D90493">
        <w:rPr>
          <w:rtl/>
        </w:rPr>
        <w:t xml:space="preserve"> </w:t>
      </w:r>
      <w:r w:rsidRPr="00E8235D">
        <w:rPr>
          <w:rtl/>
        </w:rPr>
        <w:t>התחומים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מתעסקים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תחומים שמצריכים את כל הזמן, באנגלית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3F2B07">
        <w:t>full</w:t>
      </w:r>
      <w:r w:rsidRPr="00E8235D">
        <w:rPr>
          <w:rtl/>
        </w:rPr>
        <w:t>, של ראש עיר, ועוד חסרות שעות ל</w:t>
      </w:r>
      <w:r w:rsidR="00D90493">
        <w:rPr>
          <w:rtl/>
        </w:rPr>
        <w:t>-</w:t>
      </w:r>
      <w:r w:rsidRPr="00E8235D">
        <w:rPr>
          <w:rtl/>
        </w:rPr>
        <w:t>24 שעות ביממה.</w:t>
      </w:r>
      <w:r w:rsidR="00D90493">
        <w:rPr>
          <w:rtl/>
        </w:rPr>
        <w:t xml:space="preserve"> </w:t>
      </w:r>
      <w:r w:rsidRPr="00E8235D">
        <w:rPr>
          <w:rtl/>
        </w:rPr>
        <w:t>זה נכון גם לגבי הסגנים, אם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שליחותם</w:t>
      </w:r>
      <w:r w:rsidR="00D90493">
        <w:rPr>
          <w:rtl/>
        </w:rPr>
        <w:t xml:space="preserve"> </w:t>
      </w:r>
      <w:r w:rsidRPr="00E8235D">
        <w:rPr>
          <w:rtl/>
        </w:rPr>
        <w:t>נאמנה.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לא כן, הרי יש מעילה באמון הציבור ששלח את</w:t>
      </w:r>
      <w:r w:rsidR="00D90493">
        <w:rPr>
          <w:rtl/>
        </w:rPr>
        <w:t xml:space="preserve"> </w:t>
      </w:r>
      <w:r w:rsidRPr="00E8235D">
        <w:rPr>
          <w:rtl/>
        </w:rPr>
        <w:t>האנשים לשליחות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סבור</w:t>
      </w:r>
      <w:r w:rsidR="00D90493">
        <w:rPr>
          <w:rtl/>
        </w:rPr>
        <w:t xml:space="preserve"> </w:t>
      </w:r>
      <w:r w:rsidRPr="00E8235D">
        <w:rPr>
          <w:rtl/>
        </w:rPr>
        <w:t>שראוי לחוקק את החוק הזה. אני מודע, וחברי הכנסת ריבלין וכץ</w:t>
      </w:r>
      <w:r w:rsidR="00D90493">
        <w:rPr>
          <w:rtl/>
        </w:rPr>
        <w:t xml:space="preserve"> </w:t>
      </w:r>
      <w:r w:rsidRPr="00E8235D">
        <w:rPr>
          <w:rtl/>
        </w:rPr>
        <w:t>נגעו</w:t>
      </w:r>
      <w:r w:rsidR="00D90493">
        <w:rPr>
          <w:rtl/>
        </w:rPr>
        <w:t xml:space="preserve"> </w:t>
      </w:r>
      <w:r w:rsidRPr="00E8235D">
        <w:rPr>
          <w:rtl/>
        </w:rPr>
        <w:t>בזה</w:t>
      </w:r>
      <w:r w:rsidR="00D90493">
        <w:rPr>
          <w:rtl/>
        </w:rPr>
        <w:t xml:space="preserve"> </w:t>
      </w:r>
      <w:r w:rsidRPr="00E8235D">
        <w:rPr>
          <w:rtl/>
        </w:rPr>
        <w:t>מנקודת</w:t>
      </w:r>
      <w:r w:rsidR="00D90493">
        <w:rPr>
          <w:rtl/>
        </w:rPr>
        <w:t xml:space="preserve"> </w:t>
      </w:r>
      <w:r w:rsidRPr="00E8235D">
        <w:rPr>
          <w:rtl/>
        </w:rPr>
        <w:t>ראות פוליטית, תנועתית. יש באמת לליכוד הרבה מאוד משרתי ציבור</w:t>
      </w:r>
      <w:r w:rsidR="00D90493">
        <w:rPr>
          <w:rtl/>
        </w:rPr>
        <w:t xml:space="preserve"> </w:t>
      </w:r>
      <w:r w:rsidRPr="00E8235D">
        <w:rPr>
          <w:rtl/>
        </w:rPr>
        <w:t>בתפקידים</w:t>
      </w:r>
      <w:r w:rsidR="00D90493">
        <w:rPr>
          <w:rtl/>
        </w:rPr>
        <w:t xml:space="preserve"> </w:t>
      </w:r>
      <w:r w:rsidRPr="00E8235D">
        <w:rPr>
          <w:rtl/>
        </w:rPr>
        <w:t>כאלה,</w:t>
      </w:r>
      <w:r w:rsidR="00D90493">
        <w:rPr>
          <w:rtl/>
        </w:rPr>
        <w:t xml:space="preserve"> </w:t>
      </w:r>
      <w:r w:rsidRPr="00E8235D">
        <w:rPr>
          <w:rtl/>
        </w:rPr>
        <w:t>ויכולה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בעיה. אבל קודם כול צריך לדבוק בעיקרון, והדוגמה</w:t>
      </w:r>
      <w:r w:rsidR="00D90493">
        <w:rPr>
          <w:rtl/>
        </w:rPr>
        <w:t xml:space="preserve"> </w:t>
      </w:r>
      <w:r w:rsidRPr="00E8235D">
        <w:rPr>
          <w:rtl/>
        </w:rPr>
        <w:t>הגרועה,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שנתן אותה חבר הכנסת כץ ביחס לממשלה היא בעניין השרים וסגני השרים.</w:t>
      </w:r>
      <w:r w:rsidR="00D90493">
        <w:rPr>
          <w:rtl/>
        </w:rPr>
        <w:t xml:space="preserve"> </w:t>
      </w:r>
      <w:r w:rsidRPr="00E8235D">
        <w:rPr>
          <w:rtl/>
        </w:rPr>
        <w:t>זוהי דוגמה רעה, ובגללה ראויה הממשלה ללכת, ולא ראוי שאנחנו נאמץ דוגמה פסולה.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לסיום,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שני דברים קצרים: א. יכול להיות שבגלל מצב נתון היום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להכניס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ואני מניח שתהיה לנו הזדמנות בדיונים בוועדה לקבוע איזה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מסלול של לוח זמנים כזה שיסייע בידי אנשים שהיום הם עובדי ציבור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זאב בוים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ודאי שכן.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אחרון,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בטוח שעניין ניגוד אינטרסים צריך להיכנס לחוק הזה.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כללים</w:t>
      </w:r>
      <w:r w:rsidR="00D90493">
        <w:rPr>
          <w:rtl/>
        </w:rPr>
        <w:t xml:space="preserve"> </w:t>
      </w:r>
      <w:r w:rsidRPr="00E8235D">
        <w:rPr>
          <w:rtl/>
        </w:rPr>
        <w:t>ברורים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אינטרסים,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קיימים,</w:t>
      </w:r>
      <w:r w:rsidR="00D90493">
        <w:rPr>
          <w:rtl/>
        </w:rPr>
        <w:t xml:space="preserve"> </w:t>
      </w:r>
      <w:r w:rsidRPr="00E8235D">
        <w:rPr>
          <w:rtl/>
        </w:rPr>
        <w:t>ואני לא בטוח שבזה שאנחנו</w:t>
      </w:r>
      <w:r w:rsidR="00D90493">
        <w:rPr>
          <w:rtl/>
        </w:rPr>
        <w:t xml:space="preserve"> </w:t>
      </w:r>
      <w:r w:rsidRPr="00E8235D">
        <w:rPr>
          <w:rtl/>
        </w:rPr>
        <w:t>מוסיפים</w:t>
      </w:r>
      <w:r w:rsidR="00D90493">
        <w:rPr>
          <w:rtl/>
        </w:rPr>
        <w:t xml:space="preserve"> </w:t>
      </w:r>
      <w:r w:rsidRPr="00E8235D">
        <w:rPr>
          <w:rtl/>
        </w:rPr>
        <w:t>אותו,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מחזקים את החוק הקיים. יכול להיות שאנחנו מחלישים את החוק</w:t>
      </w:r>
      <w:r w:rsidR="00D90493">
        <w:rPr>
          <w:rtl/>
        </w:rPr>
        <w:t xml:space="preserve"> </w:t>
      </w:r>
      <w:r w:rsidRPr="00E8235D">
        <w:rPr>
          <w:rtl/>
        </w:rPr>
        <w:t>מעצם זה שאנחנו מעלים אותו.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אחרון הדוברים, חבר הכנסת מודי זנדברג.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אמרו לי שעד השעה 18:00 חייבים להצביע.</w:t>
      </w:r>
      <w:r w:rsidR="00D90493">
        <w:rPr>
          <w:rtl/>
        </w:rPr>
        <w:t xml:space="preserve"> </w:t>
      </w:r>
      <w:r w:rsidRPr="00E8235D">
        <w:rPr>
          <w:rtl/>
        </w:rPr>
        <w:t>לכן אני אקצר מאוד.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מברך את חבר הכנסת זאביק בוים, שהוא חבר כנסת ותיק אבל גם חדש,</w:t>
      </w:r>
      <w:r w:rsidR="00D90493">
        <w:rPr>
          <w:rtl/>
        </w:rPr>
        <w:t xml:space="preserve"> </w:t>
      </w:r>
      <w:r w:rsidRPr="00E8235D">
        <w:rPr>
          <w:rtl/>
        </w:rPr>
        <w:t>וזהו</w:t>
      </w:r>
      <w:r w:rsidR="00D90493">
        <w:rPr>
          <w:rtl/>
        </w:rPr>
        <w:t xml:space="preserve"> </w:t>
      </w:r>
      <w:r w:rsidRPr="00E8235D">
        <w:rPr>
          <w:rtl/>
        </w:rPr>
        <w:t>נאומו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בקדנציה הזאת. אני מאחל לך הרבה נאומים והצלחה. כולנו שמחים</w:t>
      </w:r>
      <w:r w:rsidR="00D90493">
        <w:rPr>
          <w:rtl/>
        </w:rPr>
        <w:t xml:space="preserve"> </w:t>
      </w:r>
      <w:r w:rsidRPr="00E8235D">
        <w:rPr>
          <w:rtl/>
        </w:rPr>
        <w:t>לראות אותך בין שורותינו שוב.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שנית,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את יוזמת הצעת החוק, חברת הכנסת יהודית נאות. אני חושב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חשוב,</w:t>
      </w:r>
      <w:r w:rsidR="00D90493">
        <w:rPr>
          <w:rtl/>
        </w:rPr>
        <w:t xml:space="preserve"> </w:t>
      </w:r>
      <w:r w:rsidRPr="00E8235D">
        <w:rPr>
          <w:rtl/>
        </w:rPr>
        <w:t>ולדעתי אנחנו צריכים ליזום חקיקה נוספת שתעשה סדר בנושא 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ותשווה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 התנאים החדשים של חברי הכנסת, המקפידים והמחמירים יותר,</w:t>
      </w:r>
      <w:r w:rsidR="00D90493">
        <w:rPr>
          <w:rtl/>
        </w:rPr>
        <w:t xml:space="preserve"> </w:t>
      </w:r>
      <w:r w:rsidRPr="00E8235D">
        <w:rPr>
          <w:rtl/>
        </w:rPr>
        <w:t>ותעשה סדר ברוח דומה גם ברשויות המקומיות.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אקצר ואסיים בכך.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אני מבין שחבר הכנסת יולי אדלשטיין אינו נוכח. חבר הכנסת גאגולה</w:t>
      </w:r>
      <w:r w:rsidR="00D90493">
        <w:rPr>
          <w:rtl/>
        </w:rPr>
        <w:t xml:space="preserve"> </w:t>
      </w:r>
      <w:r w:rsidRPr="00E8235D">
        <w:rPr>
          <w:rtl/>
        </w:rPr>
        <w:t>יצחק גם הוא אינו נוכח. חבר הכנסת איוב קרא ויתר על זכות הדיבור.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 להצבעה, רבותי חברי הכנסת, על הצעת חוק 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(בחירת</w:t>
      </w:r>
      <w:r w:rsidR="00D90493">
        <w:rPr>
          <w:rtl/>
        </w:rPr>
        <w:t xml:space="preserve"> </w:t>
      </w:r>
      <w:r w:rsidRPr="00E8235D">
        <w:rPr>
          <w:rtl/>
        </w:rPr>
        <w:t>ראש הרשות וסגניו וכהונתם) (תיקון מס' 20) (איסור עיסוק נוסף),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חברת הכנסת יהודית נאות וקבוצת חברי הכנסת. ניתן להצביע.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כדי למנוע עוד הפעם אי</w:t>
      </w:r>
      <w:r w:rsidR="00D90493">
        <w:rPr>
          <w:rtl/>
        </w:rPr>
        <w:t>-</w:t>
      </w:r>
      <w:r w:rsidRPr="00E8235D">
        <w:rPr>
          <w:rtl/>
        </w:rPr>
        <w:t>הבנה, מהשעה 18:10 לא נצביע עוד,</w:t>
      </w:r>
      <w:r w:rsidR="00D90493">
        <w:rPr>
          <w:rtl/>
        </w:rPr>
        <w:t xml:space="preserve"> </w:t>
      </w:r>
      <w:r w:rsidRPr="00E8235D">
        <w:rPr>
          <w:rtl/>
        </w:rPr>
        <w:t>לכן נשארו עוד שני חוקים שעליהם נצביע.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6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הרשויות המקומיות (בחירת ראש הרשות וסגניו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ו</w:t>
      </w:r>
      <w:r w:rsidR="00E8235D" w:rsidRPr="00E8235D">
        <w:rPr>
          <w:rtl/>
        </w:rPr>
        <w:t>כהונתם) (תיקון מס' 20) (איסור עיסוק נוסף), התש"ס</w:t>
      </w:r>
      <w:r>
        <w:rPr>
          <w:rtl/>
        </w:rPr>
        <w:t>–</w:t>
      </w:r>
      <w:r w:rsidR="00E8235D"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וועדת הפנים ואיכות הסביבה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קודם כול אני קובע: בעד </w:t>
      </w:r>
      <w:r w:rsidR="00D90493">
        <w:rPr>
          <w:rtl/>
        </w:rPr>
        <w:t>–</w:t>
      </w:r>
      <w:r w:rsidRPr="00E8235D">
        <w:rPr>
          <w:rtl/>
        </w:rPr>
        <w:t xml:space="preserve"> 34, נגד </w:t>
      </w:r>
      <w:r w:rsidR="00D90493">
        <w:rPr>
          <w:rtl/>
        </w:rPr>
        <w:t>–</w:t>
      </w:r>
      <w:r w:rsidRPr="00E8235D">
        <w:rPr>
          <w:rtl/>
        </w:rPr>
        <w:t xml:space="preserve"> 6, נמנעים </w:t>
      </w:r>
      <w:r w:rsidR="00D90493">
        <w:rPr>
          <w:rtl/>
        </w:rPr>
        <w:t>–</w:t>
      </w:r>
      <w:r w:rsidRPr="00E8235D">
        <w:rPr>
          <w:rtl/>
        </w:rPr>
        <w:t xml:space="preserve"> 1. אשר על כן, הצעת</w:t>
      </w:r>
      <w:r w:rsidR="00D90493">
        <w:rPr>
          <w:rtl/>
        </w:rPr>
        <w:t xml:space="preserve"> </w:t>
      </w:r>
      <w:r w:rsidRPr="00E8235D">
        <w:rPr>
          <w:rtl/>
        </w:rPr>
        <w:t>החוק הזאת התקבלה, והיא תועבר לוועדת הפנים להכנה לקריאה שנייה ושלישית.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67" w:name="_Toc449874319"/>
      <w:r w:rsidRPr="00D90493">
        <w:rPr>
          <w:rtl/>
        </w:rPr>
        <w:t>הצעת חוק הרשויות המקומיות (יועצת לענייני מעמד האשה),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67"/>
    </w:p>
    <w:p w:rsidR="00D90493" w:rsidRPr="00D90493" w:rsidRDefault="00D90493" w:rsidP="00D90493">
      <w:pPr>
        <w:pStyle w:val="1"/>
        <w:rPr>
          <w:rtl/>
        </w:rPr>
      </w:pPr>
      <w:bookmarkStart w:id="68" w:name="_Toc449874320"/>
      <w:r w:rsidRPr="00D90493">
        <w:rPr>
          <w:rtl/>
        </w:rPr>
        <w:t>(קריאה שנייה וקריאה שלישית)</w:t>
      </w:r>
      <w:bookmarkEnd w:id="68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יעל</w:t>
      </w:r>
      <w:r w:rsidR="00D90493">
        <w:rPr>
          <w:rtl/>
        </w:rPr>
        <w:t xml:space="preserve"> </w:t>
      </w:r>
      <w:r w:rsidRPr="00E8235D">
        <w:rPr>
          <w:rtl/>
        </w:rPr>
        <w:t>דיין</w:t>
      </w:r>
      <w:r w:rsidR="00D90493">
        <w:rPr>
          <w:rtl/>
        </w:rPr>
        <w:t xml:space="preserve"> </w:t>
      </w:r>
      <w:r w:rsidRPr="00E8235D">
        <w:rPr>
          <w:rtl/>
        </w:rPr>
        <w:t>תביא את</w:t>
      </w:r>
      <w:r w:rsidR="00D90493">
        <w:rPr>
          <w:rtl/>
        </w:rPr>
        <w:t xml:space="preserve"> </w:t>
      </w:r>
      <w:r w:rsidRPr="00E8235D">
        <w:rPr>
          <w:rtl/>
        </w:rPr>
        <w:t>הצעת חוק הרשויות המקומיות (יועצת לענייני</w:t>
      </w:r>
      <w:r w:rsidR="00D90493">
        <w:rPr>
          <w:rtl/>
        </w:rPr>
        <w:t xml:space="preserve"> </w:t>
      </w:r>
      <w:r w:rsidRPr="00E8235D">
        <w:rPr>
          <w:rtl/>
        </w:rPr>
        <w:t>מעמד האשה), התש"ס</w:t>
      </w:r>
      <w:r w:rsidR="00D90493">
        <w:rPr>
          <w:rtl/>
        </w:rPr>
        <w:t>–</w:t>
      </w:r>
      <w:r w:rsidRPr="00E8235D">
        <w:rPr>
          <w:rtl/>
        </w:rPr>
        <w:t>2000, קריאה שנייה ושלישית.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ויצמן שירי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משעה</w:t>
      </w:r>
      <w:r w:rsidR="00D90493">
        <w:rPr>
          <w:rtl/>
        </w:rPr>
        <w:t xml:space="preserve"> </w:t>
      </w:r>
      <w:r w:rsidRPr="00E8235D">
        <w:rPr>
          <w:rtl/>
        </w:rPr>
        <w:t>18:10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כבר לא אשב על דוכן זה, אבל מחליפי ישב, זה לא משנה </w:t>
      </w:r>
      <w:r w:rsidR="00D90493">
        <w:rPr>
          <w:rtl/>
        </w:rPr>
        <w:t>–</w:t>
      </w:r>
      <w:r w:rsidRPr="00E8235D">
        <w:rPr>
          <w:rtl/>
        </w:rPr>
        <w:t xml:space="preserve"> עד</w:t>
      </w:r>
      <w:r w:rsidR="00D90493">
        <w:rPr>
          <w:rtl/>
        </w:rPr>
        <w:t xml:space="preserve"> </w:t>
      </w:r>
      <w:r w:rsidRPr="00E8235D">
        <w:rPr>
          <w:rtl/>
        </w:rPr>
        <w:t>שעה</w:t>
      </w:r>
      <w:r w:rsidR="00D90493">
        <w:rPr>
          <w:rtl/>
        </w:rPr>
        <w:t xml:space="preserve"> </w:t>
      </w:r>
      <w:r w:rsidRPr="00E8235D">
        <w:rPr>
          <w:rtl/>
        </w:rPr>
        <w:t>19:20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יתקיימו הצבעות במליאה. משעה 19:20 יתקיימו הצבעות במליאה. כך זה</w:t>
      </w:r>
      <w:r w:rsidR="00D90493">
        <w:rPr>
          <w:rtl/>
        </w:rPr>
        <w:t xml:space="preserve"> </w:t>
      </w:r>
      <w:r w:rsidRPr="00E8235D">
        <w:rPr>
          <w:rtl/>
        </w:rPr>
        <w:t>היה בפעם הקודמת. על שני חוקים כן נצביע עכשיו.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(יו"ר הוועדה לקידום מעמד האשה):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שתי ההצבעות שיהיו לפני ההפסקה הן על הצעות</w:t>
      </w:r>
      <w:r w:rsidR="00D90493">
        <w:rPr>
          <w:rtl/>
        </w:rPr>
        <w:t xml:space="preserve"> </w:t>
      </w:r>
      <w:r w:rsidRPr="00E8235D">
        <w:rPr>
          <w:rtl/>
        </w:rPr>
        <w:t>חוק של הוועדה לקידום מעמד האשה, בקריאה שנייה ושלישית.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מבקשת</w:t>
      </w:r>
      <w:r w:rsidR="00D90493">
        <w:rPr>
          <w:rtl/>
        </w:rPr>
        <w:t xml:space="preserve"> </w:t>
      </w:r>
      <w:r w:rsidRPr="00E8235D">
        <w:rPr>
          <w:rtl/>
        </w:rPr>
        <w:t>להזכירכם,</w:t>
      </w:r>
      <w:r w:rsidR="00D90493">
        <w:rPr>
          <w:rtl/>
        </w:rPr>
        <w:t xml:space="preserve"> </w:t>
      </w:r>
      <w:r w:rsidRPr="00E8235D">
        <w:rPr>
          <w:rtl/>
        </w:rPr>
        <w:t>שהצעת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הראשונה</w:t>
      </w:r>
      <w:r w:rsidR="00D90493">
        <w:rPr>
          <w:rtl/>
        </w:rPr>
        <w:t xml:space="preserve"> </w:t>
      </w:r>
      <w:r w:rsidRPr="00E8235D">
        <w:rPr>
          <w:rtl/>
        </w:rPr>
        <w:t>שאדבר</w:t>
      </w:r>
      <w:r w:rsidR="00D90493">
        <w:rPr>
          <w:rtl/>
        </w:rPr>
        <w:t xml:space="preserve"> </w:t>
      </w:r>
      <w:r w:rsidRPr="00E8235D">
        <w:rPr>
          <w:rtl/>
        </w:rPr>
        <w:t>עליה היא בעניין יועצת</w:t>
      </w:r>
      <w:r w:rsidR="00D90493">
        <w:rPr>
          <w:rtl/>
        </w:rPr>
        <w:t xml:space="preserve"> </w:t>
      </w:r>
      <w:r w:rsidRPr="00E8235D">
        <w:rPr>
          <w:rtl/>
        </w:rPr>
        <w:t>לענייני</w:t>
      </w:r>
      <w:r w:rsidR="00D90493">
        <w:rPr>
          <w:rtl/>
        </w:rPr>
        <w:t xml:space="preserve"> </w:t>
      </w:r>
      <w:r w:rsidRPr="00E8235D">
        <w:rPr>
          <w:rtl/>
        </w:rPr>
        <w:t>מעמד האשה לרשויות המקומיות.</w:t>
      </w:r>
      <w:r w:rsidR="00D90493">
        <w:rPr>
          <w:rtl/>
        </w:rPr>
        <w:t xml:space="preserve"> </w:t>
      </w:r>
      <w:r w:rsidRPr="00E8235D">
        <w:rPr>
          <w:rtl/>
        </w:rPr>
        <w:t>לצערי, הצעת החוק היא ללא עלות, בהסכמה עם</w:t>
      </w:r>
      <w:r w:rsidR="00D90493">
        <w:rPr>
          <w:rtl/>
        </w:rPr>
        <w:t xml:space="preserve"> </w:t>
      </w:r>
      <w:r w:rsidRPr="00E8235D">
        <w:rPr>
          <w:rtl/>
        </w:rPr>
        <w:t>משרד הפנים, אבל היועצת תוכל לרכז את כל הדברים שנוגעים למעמד האשה ברשות המקומית</w:t>
      </w:r>
      <w:r w:rsidR="00D90493">
        <w:rPr>
          <w:rtl/>
        </w:rPr>
        <w:t xml:space="preserve"> </w:t>
      </w:r>
      <w:r w:rsidRPr="00E8235D">
        <w:rPr>
          <w:rtl/>
        </w:rPr>
        <w:t>ולעמוד בראש מועצת הנשים, גוף שקיים כבר ברוב הרשויות בארץ.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מבקשת</w:t>
      </w:r>
      <w:r w:rsidR="00D90493">
        <w:rPr>
          <w:rtl/>
        </w:rPr>
        <w:t xml:space="preserve"> </w:t>
      </w:r>
      <w:r w:rsidRPr="00E8235D">
        <w:rPr>
          <w:rtl/>
        </w:rPr>
        <w:t>לציין</w:t>
      </w:r>
      <w:r w:rsidR="00D90493">
        <w:rPr>
          <w:rtl/>
        </w:rPr>
        <w:t xml:space="preserve"> </w:t>
      </w:r>
      <w:r w:rsidRPr="00E8235D">
        <w:rPr>
          <w:rtl/>
        </w:rPr>
        <w:t>שחברת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נעמי בלומנטל הציעה חוק זהה והחוקים אוחדו</w:t>
      </w:r>
      <w:r w:rsidR="00D90493">
        <w:rPr>
          <w:rtl/>
        </w:rPr>
        <w:t xml:space="preserve"> </w:t>
      </w:r>
      <w:r w:rsidRPr="00E8235D">
        <w:rPr>
          <w:rtl/>
        </w:rPr>
        <w:t>בוועדה.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להזכיר לחברי הכנסת ביום הסוער הזה, שבקריאות הקודמות, גם בקריאה</w:t>
      </w:r>
      <w:r w:rsidR="00D90493">
        <w:rPr>
          <w:rtl/>
        </w:rPr>
        <w:t xml:space="preserve"> </w:t>
      </w:r>
      <w:r w:rsidRPr="00E8235D">
        <w:rPr>
          <w:rtl/>
        </w:rPr>
        <w:t>הטרומית</w:t>
      </w:r>
      <w:r w:rsidR="00D90493">
        <w:rPr>
          <w:rtl/>
        </w:rPr>
        <w:t xml:space="preserve"> </w:t>
      </w:r>
      <w:r w:rsidRPr="00E8235D">
        <w:rPr>
          <w:rtl/>
        </w:rPr>
        <w:t>וגם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הראשונה,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חברי הבית הצביעו בעד הצעת החוק.</w:t>
      </w:r>
      <w:r w:rsidR="00D90493">
        <w:rPr>
          <w:rtl/>
        </w:rPr>
        <w:t xml:space="preserve"> </w:t>
      </w:r>
      <w:r w:rsidRPr="00E8235D">
        <w:rPr>
          <w:rtl/>
        </w:rPr>
        <w:t>אני מבקשת</w:t>
      </w:r>
      <w:r w:rsidR="00D90493">
        <w:rPr>
          <w:rtl/>
        </w:rPr>
        <w:t xml:space="preserve"> </w:t>
      </w:r>
      <w:r w:rsidRPr="00E8235D">
        <w:rPr>
          <w:rtl/>
        </w:rPr>
        <w:t>להביא אותה ללא הסתייגויות לקריאה שנייה ושלישית.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 על סעיפי החוק בקריאה שנייה. לסעיף 1 אין 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אשר על כן, אתם מתבקשים להצביע בעד הצעת הוועדה. ניתן להצביע בעד, נגד ונמנע.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34,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נמנעים.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1 נתקבל ללא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2 יש הסתייגות של חברת הכנסת נעמי בלומנטל. היא אינה נוכחת. אשר</w:t>
      </w:r>
      <w:r w:rsidR="00D90493">
        <w:rPr>
          <w:rtl/>
        </w:rPr>
        <w:t xml:space="preserve"> </w:t>
      </w:r>
      <w:r w:rsidRPr="00E8235D">
        <w:rPr>
          <w:rtl/>
        </w:rPr>
        <w:t>על כן, אנחנו מצביעים על סעיף 2 כפי שהציעה הוועדה. רבותי, ניתן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58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2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2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35, אין מתנגדים, נמנע אחד. אשר על כן, סעיף 2</w:t>
      </w:r>
      <w:r w:rsidR="00D90493">
        <w:rPr>
          <w:rtl/>
        </w:rPr>
        <w:t xml:space="preserve"> </w:t>
      </w:r>
      <w:r w:rsidRPr="00E8235D">
        <w:rPr>
          <w:rtl/>
        </w:rPr>
        <w:t>כהצעת הוועדה נתקבל.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חוסניה ג'בארה, האם את עומדת על הסתייגותך?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חוסניה ג'בארה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להצבעה.</w:t>
      </w:r>
      <w:r w:rsidR="00D90493">
        <w:rPr>
          <w:rtl/>
        </w:rPr>
        <w:t xml:space="preserve"> </w:t>
      </w:r>
      <w:r w:rsidRPr="00E8235D">
        <w:rPr>
          <w:rtl/>
        </w:rPr>
        <w:t>לסעיף 3 אין הסתייגות של חברת הכנסת חוסניה ג'בארה.</w:t>
      </w:r>
      <w:r w:rsidR="00D90493">
        <w:rPr>
          <w:rtl/>
        </w:rPr>
        <w:t xml:space="preserve"> </w:t>
      </w:r>
      <w:r w:rsidRPr="00E8235D">
        <w:rPr>
          <w:rtl/>
        </w:rPr>
        <w:t>נעבור להצבעה על סעיפים 8</w:t>
      </w:r>
      <w:r w:rsidR="00236508">
        <w:rPr>
          <w:rFonts w:hint="cs"/>
          <w:rtl/>
        </w:rPr>
        <w:t>-</w:t>
      </w:r>
      <w:r w:rsidRPr="00E8235D">
        <w:rPr>
          <w:rtl/>
        </w:rPr>
        <w:t>3 ללא הסתייגויות. אתם רשאים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59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3 </w:t>
      </w:r>
      <w:r>
        <w:rPr>
          <w:rtl/>
        </w:rPr>
        <w:t>–</w:t>
      </w:r>
      <w:r w:rsidR="00E8235D" w:rsidRPr="00E8235D">
        <w:rPr>
          <w:rtl/>
        </w:rPr>
        <w:t xml:space="preserve"> 40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3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 xml:space="preserve">בעד </w:t>
      </w:r>
      <w:r w:rsidR="00D90493">
        <w:rPr>
          <w:rtl/>
        </w:rPr>
        <w:t>–</w:t>
      </w:r>
      <w:r w:rsidRPr="00E8235D">
        <w:rPr>
          <w:rtl/>
        </w:rPr>
        <w:t xml:space="preserve"> 40, מתנגד אחד, נמנע אחד. אשר על כן, סעיפים 8</w:t>
      </w:r>
      <w:r w:rsidR="00236508">
        <w:rPr>
          <w:rFonts w:hint="cs"/>
          <w:rtl/>
        </w:rPr>
        <w:t>-</w:t>
      </w:r>
      <w:r w:rsidRPr="00E8235D">
        <w:rPr>
          <w:rtl/>
        </w:rPr>
        <w:t>3 נתקבלו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גברתי היושבת</w:t>
      </w:r>
      <w:r w:rsidR="00D90493">
        <w:rPr>
          <w:rtl/>
        </w:rPr>
        <w:t>-</w:t>
      </w:r>
      <w:r w:rsidRPr="00E8235D">
        <w:rPr>
          <w:rtl/>
        </w:rPr>
        <w:t>ראש, אין הסתייגויות. נעבור להצבעה בקריאה 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הרשויות המקומיות (יועצת לענייני מעמד האשה),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</w:t>
      </w:r>
      <w:r w:rsidR="00D90493">
        <w:rPr>
          <w:rtl/>
        </w:rPr>
        <w:t>–</w:t>
      </w:r>
      <w:r w:rsidRPr="00E8235D">
        <w:rPr>
          <w:rtl/>
        </w:rPr>
        <w:t xml:space="preserve"> 35, מתנגד אחד, שלושה נמנעים. אשר על כן, חוק הרשויות המקומיות (יועצת</w:t>
      </w:r>
      <w:r w:rsidR="00D90493">
        <w:rPr>
          <w:rtl/>
        </w:rPr>
        <w:t xml:space="preserve"> </w:t>
      </w:r>
      <w:r w:rsidRPr="00E8235D">
        <w:rPr>
          <w:rtl/>
        </w:rPr>
        <w:t>לענייני מעמד האשה), התש"ס</w:t>
      </w:r>
      <w:r w:rsidR="00D90493">
        <w:rPr>
          <w:rtl/>
        </w:rPr>
        <w:t>–</w:t>
      </w:r>
      <w:r w:rsidRPr="00E8235D">
        <w:rPr>
          <w:rtl/>
        </w:rPr>
        <w:t>2000, התקבל לספר החוקים של מדינת ישראל.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69" w:name="_Toc449874321"/>
      <w:r w:rsidRPr="00D90493">
        <w:rPr>
          <w:rtl/>
        </w:rPr>
        <w:t>הצעת חוק עבודת נשים (תיקון מס' 20),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69"/>
    </w:p>
    <w:p w:rsidR="00D90493" w:rsidRPr="00D90493" w:rsidRDefault="00D90493" w:rsidP="00D90493">
      <w:pPr>
        <w:pStyle w:val="1"/>
        <w:rPr>
          <w:rtl/>
        </w:rPr>
      </w:pPr>
      <w:bookmarkStart w:id="70" w:name="_Toc449874322"/>
      <w:r w:rsidRPr="00D90493">
        <w:rPr>
          <w:rtl/>
        </w:rPr>
        <w:t>(קריאה שנייה וקריאה שלישית)</w:t>
      </w:r>
      <w:bookmarkEnd w:id="70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עבודת</w:t>
      </w:r>
      <w:r w:rsidR="00D90493">
        <w:rPr>
          <w:rtl/>
        </w:rPr>
        <w:t xml:space="preserve"> </w:t>
      </w:r>
      <w:r w:rsidRPr="00E8235D">
        <w:rPr>
          <w:rtl/>
        </w:rPr>
        <w:t>נשים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20),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 גברתי יושבת</w:t>
      </w:r>
      <w:r w:rsidR="00D90493">
        <w:rPr>
          <w:rtl/>
        </w:rPr>
        <w:t>-</w:t>
      </w:r>
      <w:r w:rsidRPr="00E8235D">
        <w:rPr>
          <w:rtl/>
        </w:rPr>
        <w:t>ראש הוועדה,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(יו"ר הוועדה לקידום מעמד האשה):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עבודת נשים </w:t>
      </w:r>
      <w:r w:rsidR="00D90493">
        <w:rPr>
          <w:rtl/>
        </w:rPr>
        <w:t>–</w:t>
      </w:r>
      <w:r w:rsidRPr="00E8235D">
        <w:rPr>
          <w:rtl/>
        </w:rPr>
        <w:t xml:space="preserve"> הצעת החוק הפרטית היתה של חבר הכנסת דני נוה.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הוכנה לקריאה ראשונה ועכשיו לקריאה שנייה ושלישית על</w:t>
      </w:r>
      <w:r w:rsidR="00D90493">
        <w:rPr>
          <w:rtl/>
        </w:rPr>
        <w:t>-</w:t>
      </w:r>
      <w:r w:rsidRPr="00E8235D">
        <w:rPr>
          <w:rtl/>
        </w:rPr>
        <w:t>ידי הוועדה לקידום מעמד</w:t>
      </w:r>
      <w:r w:rsidR="00D90493">
        <w:rPr>
          <w:rtl/>
        </w:rPr>
        <w:t xml:space="preserve"> </w:t>
      </w:r>
      <w:r w:rsidRPr="00E8235D">
        <w:rPr>
          <w:rtl/>
        </w:rPr>
        <w:t>האשה.</w:t>
      </w:r>
      <w:r w:rsidR="00D90493">
        <w:rPr>
          <w:rtl/>
        </w:rPr>
        <w:t xml:space="preserve"> </w:t>
      </w:r>
      <w:r w:rsidRPr="00E8235D">
        <w:rPr>
          <w:rtl/>
        </w:rPr>
        <w:t>להזכירכם</w:t>
      </w:r>
      <w:r w:rsidR="00D90493">
        <w:rPr>
          <w:rtl/>
        </w:rPr>
        <w:t xml:space="preserve"> </w:t>
      </w:r>
      <w:r w:rsidRPr="00E8235D">
        <w:rPr>
          <w:rtl/>
        </w:rPr>
        <w:t>בשורה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אחת </w:t>
      </w:r>
      <w:r w:rsidR="00D90493">
        <w:rPr>
          <w:rtl/>
        </w:rPr>
        <w:t>–</w:t>
      </w:r>
      <w:r w:rsidRPr="00E8235D">
        <w:rPr>
          <w:rtl/>
        </w:rPr>
        <w:t xml:space="preserve"> ההצעה אומרת, שלא יינתנו הודעות על פיטורין לא רק</w:t>
      </w:r>
      <w:r w:rsidR="00D90493">
        <w:rPr>
          <w:rtl/>
        </w:rPr>
        <w:t xml:space="preserve"> </w:t>
      </w:r>
      <w:r w:rsidRPr="00E8235D">
        <w:rPr>
          <w:rtl/>
        </w:rPr>
        <w:t>בזמן</w:t>
      </w:r>
      <w:r w:rsidR="00D90493">
        <w:rPr>
          <w:rtl/>
        </w:rPr>
        <w:t xml:space="preserve"> </w:t>
      </w:r>
      <w:r w:rsidRPr="00E8235D">
        <w:rPr>
          <w:rtl/>
        </w:rPr>
        <w:t>חופשת</w:t>
      </w:r>
      <w:r w:rsidR="00D90493">
        <w:rPr>
          <w:rtl/>
        </w:rPr>
        <w:t xml:space="preserve"> </w:t>
      </w:r>
      <w:r w:rsidRPr="00E8235D">
        <w:rPr>
          <w:rtl/>
        </w:rPr>
        <w:t>הלידה אלא גם בזמן 45 הימים אחרי שהאשה חוזרת לעבודה, כך שלא ינוצלו</w:t>
      </w:r>
      <w:r w:rsidR="00D90493">
        <w:rPr>
          <w:rtl/>
        </w:rPr>
        <w:t xml:space="preserve"> </w:t>
      </w:r>
      <w:r w:rsidRPr="00E8235D">
        <w:rPr>
          <w:rtl/>
        </w:rPr>
        <w:t>הימים האלה כדי שאשה לא תוכל לנצל את מלוא הזמן למצוא עבודה.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אם לחבר הכנסת נוה יש מה לומר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ידבר לאחר מכן. לאחר הקריאה השלישית אקרא לו להודות.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דני נוה הוא חבר כנסת במשך כשנה והוא הצליח להעביר שש הצעות 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דני נוה, האם אתה עומד על הסתייגותך לסעיף 1?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דני נוה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מסיר</w:t>
      </w:r>
      <w:r w:rsidR="00D90493">
        <w:rPr>
          <w:rtl/>
        </w:rPr>
        <w:t xml:space="preserve"> </w:t>
      </w:r>
      <w:r w:rsidRPr="00E8235D">
        <w:rPr>
          <w:rtl/>
        </w:rPr>
        <w:t>אותה.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 על כן, אנחנו ניגשים להצבעה בקריאה שנייה על הצעת חוק עבודת נשים (תיקון</w:t>
      </w:r>
      <w:r w:rsidR="00D90493">
        <w:rPr>
          <w:rtl/>
        </w:rPr>
        <w:t xml:space="preserve"> </w:t>
      </w:r>
      <w:r w:rsidRPr="00E8235D">
        <w:rPr>
          <w:rtl/>
        </w:rPr>
        <w:t>מס' 20), התש"ס</w:t>
      </w:r>
      <w:r w:rsidR="00D90493">
        <w:rPr>
          <w:rtl/>
        </w:rPr>
        <w:t>–</w:t>
      </w:r>
      <w:r w:rsidRPr="00E8235D">
        <w:rPr>
          <w:rtl/>
        </w:rPr>
        <w:t>2000. אתם יכולים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33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33, מתנגד אחד, שלושה נמנעים. אשר על כן, הצעה זו עברה בקריאה שנייה.</w:t>
      </w:r>
      <w:r w:rsidR="00D90493">
        <w:rPr>
          <w:rtl/>
        </w:rPr>
        <w:t xml:space="preserve"> </w:t>
      </w:r>
      <w:r w:rsidRPr="00E8235D">
        <w:rPr>
          <w:rtl/>
        </w:rPr>
        <w:t>אין הסתייגויות.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 להצבעה בקריאה שלישית על הצעת חוק עבודת נשים (תיקון מס' 20),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 ניתן להצביע, רבותי חברי הכנסת.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עבודת נשים (תיקון מס' 20),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בעד</w:t>
      </w:r>
      <w:r w:rsidR="00D90493">
        <w:rPr>
          <w:rtl/>
        </w:rPr>
        <w:t xml:space="preserve"> – </w:t>
      </w:r>
      <w:r w:rsidRPr="00E8235D">
        <w:rPr>
          <w:rtl/>
        </w:rPr>
        <w:t>35,</w:t>
      </w:r>
      <w:r w:rsidR="00D90493">
        <w:rPr>
          <w:rtl/>
        </w:rPr>
        <w:t xml:space="preserve"> </w:t>
      </w:r>
      <w:r w:rsidRPr="00E8235D">
        <w:rPr>
          <w:rtl/>
        </w:rPr>
        <w:t>מתנגד</w:t>
      </w:r>
      <w:r w:rsidR="00D90493">
        <w:rPr>
          <w:rtl/>
        </w:rPr>
        <w:t xml:space="preserve"> </w:t>
      </w:r>
      <w:r w:rsidRPr="00E8235D">
        <w:rPr>
          <w:rtl/>
        </w:rPr>
        <w:t>אחד,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נמנעים. אשר על כן, חוק זה יועבר גם כן לספר</w:t>
      </w:r>
      <w:r w:rsidR="00D90493">
        <w:rPr>
          <w:rtl/>
        </w:rPr>
        <w:t xml:space="preserve"> </w:t>
      </w:r>
      <w:r w:rsidRPr="00E8235D">
        <w:rPr>
          <w:rtl/>
        </w:rPr>
        <w:t>החוקים של מדינת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נוה, אני מברך אותך על הצעת החוק השישית במספר שאתה מצליח להעביר</w:t>
      </w:r>
      <w:r w:rsidR="00D90493">
        <w:rPr>
          <w:rtl/>
        </w:rPr>
        <w:t xml:space="preserve"> </w:t>
      </w:r>
      <w:r w:rsidRPr="00E8235D">
        <w:rPr>
          <w:rtl/>
        </w:rPr>
        <w:t>כחבר כנסת. כל הכבוד.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דני נוה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ראשית אני רוצה להודות ליושבת</w:t>
      </w:r>
      <w:r w:rsidR="00D90493">
        <w:rPr>
          <w:rtl/>
        </w:rPr>
        <w:t>-</w:t>
      </w:r>
      <w:r w:rsidRPr="00E8235D">
        <w:rPr>
          <w:rtl/>
        </w:rPr>
        <w:t>ראש הוועדה 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יעל</w:t>
      </w:r>
      <w:r w:rsidR="00D90493">
        <w:rPr>
          <w:rtl/>
        </w:rPr>
        <w:t xml:space="preserve"> </w:t>
      </w:r>
      <w:r w:rsidRPr="00E8235D">
        <w:rPr>
          <w:rtl/>
        </w:rPr>
        <w:t>דיין.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באמת קודם בקצב מהיר אך ורק בזכות מסירותה של חברת</w:t>
      </w:r>
      <w:r w:rsidR="00D90493">
        <w:rPr>
          <w:rtl/>
        </w:rPr>
        <w:t xml:space="preserve"> </w:t>
      </w:r>
      <w:r w:rsidRPr="00E8235D">
        <w:rPr>
          <w:rtl/>
        </w:rPr>
        <w:t>הכנסת יעל דיין לעניין הזה. אני רוצה להודות לה על כך.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חוקקנו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חוק סוציאלי חשוב בתקופה שבה יש קשיים לא מבוטלים לאנשים</w:t>
      </w:r>
      <w:r w:rsidR="00D90493">
        <w:rPr>
          <w:rtl/>
        </w:rPr>
        <w:t xml:space="preserve"> </w:t>
      </w:r>
      <w:r w:rsidRPr="00E8235D">
        <w:rPr>
          <w:rtl/>
        </w:rPr>
        <w:t>במשק</w:t>
      </w:r>
      <w:r w:rsidR="00D90493">
        <w:rPr>
          <w:rtl/>
        </w:rPr>
        <w:t xml:space="preserve"> </w:t>
      </w:r>
      <w:r w:rsidRPr="00E8235D">
        <w:rPr>
          <w:rtl/>
        </w:rPr>
        <w:t>למצוא</w:t>
      </w:r>
      <w:r w:rsidR="00D90493">
        <w:rPr>
          <w:rtl/>
        </w:rPr>
        <w:t xml:space="preserve"> </w:t>
      </w:r>
      <w:r w:rsidRPr="00E8235D">
        <w:rPr>
          <w:rtl/>
        </w:rPr>
        <w:t>עבודה.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חובתנו</w:t>
      </w:r>
      <w:r w:rsidR="00D90493">
        <w:rPr>
          <w:rtl/>
        </w:rPr>
        <w:t xml:space="preserve"> </w:t>
      </w:r>
      <w:r w:rsidRPr="00E8235D">
        <w:rPr>
          <w:rtl/>
        </w:rPr>
        <w:t>הסוציאלית להרחיב את ההגנה הניתנת לנשים, נוכח</w:t>
      </w:r>
      <w:r w:rsidR="00D90493">
        <w:rPr>
          <w:rtl/>
        </w:rPr>
        <w:t xml:space="preserve"> </w:t>
      </w: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שמעסיקים</w:t>
      </w:r>
      <w:r w:rsidR="00D90493">
        <w:rPr>
          <w:rtl/>
        </w:rPr>
        <w:t xml:space="preserve"> </w:t>
      </w:r>
      <w:r w:rsidRPr="00E8235D">
        <w:rPr>
          <w:rtl/>
        </w:rPr>
        <w:t>לא מעטים מנצלים את היותן של נשים בהיריון על מנת לפטר אותן מן</w:t>
      </w:r>
      <w:r w:rsidR="00D90493">
        <w:rPr>
          <w:rtl/>
        </w:rPr>
        <w:t xml:space="preserve"> </w:t>
      </w:r>
      <w:r w:rsidRPr="00E8235D">
        <w:rPr>
          <w:rtl/>
        </w:rPr>
        <w:t>העבודה.</w:t>
      </w:r>
      <w:r w:rsidR="00D90493">
        <w:rPr>
          <w:rtl/>
        </w:rPr>
        <w:t xml:space="preserve"> </w:t>
      </w:r>
      <w:r w:rsidRPr="00E8235D">
        <w:rPr>
          <w:rtl/>
        </w:rPr>
        <w:t>הרחבנו היום את ההגנה הסוציאלית הניתנת לנשים שחוזרות מחופשת לידה, ובכך</w:t>
      </w:r>
      <w:r w:rsidR="00D90493">
        <w:rPr>
          <w:rtl/>
        </w:rPr>
        <w:t xml:space="preserve"> </w:t>
      </w:r>
      <w:r w:rsidRPr="00E8235D">
        <w:rPr>
          <w:rtl/>
        </w:rPr>
        <w:t>תרמנו תרומה חברתית חשובה לספר החוקים שלנו.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דיין, בבקשה, מהצד.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יעל דיין (יו"ר הוועדה לקידום מעמד האשה):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בגלל קוצר הזמן לא רציתי לברך לפני ההצבעה. אני מבקשת להודות, כמובן, 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של הוועדה לקידום מעמד האשה, עורכת</w:t>
      </w:r>
      <w:r w:rsidR="00D90493">
        <w:rPr>
          <w:rtl/>
        </w:rPr>
        <w:t>-</w:t>
      </w:r>
      <w:r w:rsidRPr="00E8235D">
        <w:rPr>
          <w:rtl/>
        </w:rPr>
        <w:t>הדין אתי בנדלר, שעזרה לנו, קידמה את</w:t>
      </w:r>
      <w:r w:rsidR="00D90493">
        <w:rPr>
          <w:rtl/>
        </w:rPr>
        <w:t xml:space="preserve"> </w:t>
      </w:r>
      <w:r w:rsidRPr="00E8235D">
        <w:rPr>
          <w:rtl/>
        </w:rPr>
        <w:t>שני החוקים האלה והביאה אותם לסיום. תודה רבה, עורכת</w:t>
      </w:r>
      <w:r w:rsidR="00D90493">
        <w:rPr>
          <w:rtl/>
        </w:rPr>
        <w:t>-</w:t>
      </w:r>
      <w:r w:rsidRPr="00E8235D">
        <w:rPr>
          <w:rtl/>
        </w:rPr>
        <w:t>הדין בנדלר.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אף אני מצטרף לברכה לעורכת</w:t>
      </w:r>
      <w:r w:rsidR="00D90493">
        <w:rPr>
          <w:rtl/>
        </w:rPr>
        <w:t>-</w:t>
      </w:r>
      <w:r w:rsidRPr="00E8235D">
        <w:rPr>
          <w:rtl/>
        </w:rPr>
        <w:t>הדין בנדלר.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71" w:name="_Toc449874323"/>
      <w:r w:rsidRPr="00D90493">
        <w:rPr>
          <w:rtl/>
        </w:rPr>
        <w:t>הצעת חוק הכנסת (תיקון מס' 14) (היועץ המשפטי לכנסת),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71"/>
    </w:p>
    <w:p w:rsidR="00D90493" w:rsidRPr="00D90493" w:rsidRDefault="00D90493" w:rsidP="00D90493">
      <w:pPr>
        <w:pStyle w:val="1"/>
        <w:rPr>
          <w:rtl/>
        </w:rPr>
      </w:pPr>
      <w:bookmarkStart w:id="72" w:name="_Toc449874324"/>
      <w:r w:rsidRPr="00D90493">
        <w:rPr>
          <w:rtl/>
        </w:rPr>
        <w:t>(קריאה ראשונה)</w:t>
      </w:r>
      <w:bookmarkEnd w:id="7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הכנסת (תיקון מס' 14) (היועץ המשפטי לכנסת),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ועדת הכנסת, בבקשה, תפוס את</w:t>
      </w:r>
      <w:r w:rsidR="00D90493">
        <w:rPr>
          <w:rtl/>
        </w:rPr>
        <w:t xml:space="preserve"> </w:t>
      </w:r>
      <w:r w:rsidRPr="00E8235D">
        <w:rPr>
          <w:rtl/>
        </w:rPr>
        <w:t>מקומך ליד הדוכן.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מרגע זה ועד השעה 19:20 יהיו אך ורק דיונים, ללא הצבעות.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רשימת דוברים ארוכה,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חוק שמצוי במחלוקת.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הצעת חוק היועץ המשפטי לכנסת היא הצעה שאיננה</w:t>
      </w:r>
      <w:r w:rsidR="00D90493">
        <w:rPr>
          <w:rtl/>
        </w:rPr>
        <w:t xml:space="preserve"> </w:t>
      </w:r>
      <w:r w:rsidRPr="00E8235D">
        <w:rPr>
          <w:rtl/>
        </w:rPr>
        <w:t>שנויה</w:t>
      </w:r>
      <w:r w:rsidR="00D90493">
        <w:rPr>
          <w:rtl/>
        </w:rPr>
        <w:t xml:space="preserve"> </w:t>
      </w:r>
      <w:r w:rsidRPr="00E8235D">
        <w:rPr>
          <w:rtl/>
        </w:rPr>
        <w:t>במחלוקת.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הצעה חשובה מאוד לכנסת. על כן אין לדחות את ההצבעה בעניינה.</w:t>
      </w:r>
      <w:r w:rsidR="00D90493">
        <w:rPr>
          <w:rtl/>
        </w:rPr>
        <w:t xml:space="preserve"> </w:t>
      </w:r>
      <w:r w:rsidRPr="00E8235D">
        <w:rPr>
          <w:rtl/>
        </w:rPr>
        <w:t>למה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לדחות את ההצבעה בעניינה? זה לא נושא שצריך לדחות בגינו את ההצבעה. זה</w:t>
      </w:r>
      <w:r w:rsidR="00D90493">
        <w:rPr>
          <w:rtl/>
        </w:rPr>
        <w:t xml:space="preserve"> </w:t>
      </w:r>
      <w:r w:rsidRPr="00E8235D">
        <w:rPr>
          <w:rtl/>
        </w:rPr>
        <w:t>לא נושא בין סיעות. זה לא נושא של קואליציה</w:t>
      </w:r>
      <w:r w:rsidR="00D90493">
        <w:rPr>
          <w:rtl/>
        </w:rPr>
        <w:t>-</w:t>
      </w:r>
      <w:r w:rsidRPr="00E8235D">
        <w:rPr>
          <w:rtl/>
        </w:rPr>
        <w:t>אופוזיציה.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ישראל אחת ביקשה לדחות את ההצבעה.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איפה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</w:t>
      </w:r>
      <w:r w:rsidR="00D90493">
        <w:rPr>
          <w:rtl/>
        </w:rPr>
        <w:t xml:space="preserve"> </w:t>
      </w:r>
      <w:r w:rsidRPr="00E8235D">
        <w:rPr>
          <w:rtl/>
        </w:rPr>
        <w:t>מהליכוד?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לא התנגד להצעה הזאת. זו הצעה</w:t>
      </w:r>
      <w:r w:rsidR="00D90493">
        <w:rPr>
          <w:rtl/>
        </w:rPr>
        <w:t xml:space="preserve"> </w:t>
      </w:r>
      <w:r w:rsidRPr="00E8235D">
        <w:rPr>
          <w:rtl/>
        </w:rPr>
        <w:t>שמובאת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הכנסת בשם כל סיעות הבית. אדוני היושב</w:t>
      </w:r>
      <w:r w:rsidR="00D90493">
        <w:rPr>
          <w:rtl/>
        </w:rPr>
        <w:t>-</w:t>
      </w:r>
      <w:r w:rsidRPr="00E8235D">
        <w:rPr>
          <w:rtl/>
        </w:rPr>
        <w:t>ראש, אסור לא להצביע</w:t>
      </w:r>
      <w:r w:rsidR="00D90493">
        <w:rPr>
          <w:rtl/>
        </w:rPr>
        <w:t xml:space="preserve"> </w:t>
      </w:r>
      <w:r w:rsidRPr="00E8235D">
        <w:rPr>
          <w:rtl/>
        </w:rPr>
        <w:t>על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יצביעו ב</w:t>
      </w:r>
      <w:r w:rsidR="00D90493">
        <w:rPr>
          <w:rtl/>
        </w:rPr>
        <w:t>-</w:t>
      </w:r>
      <w:r w:rsidRPr="00E8235D">
        <w:rPr>
          <w:rtl/>
        </w:rPr>
        <w:t>19:20.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שנרשמו 41 איש לרשות דיבור לגבי ההצעה</w:t>
      </w:r>
      <w:r w:rsidR="00D90493">
        <w:rPr>
          <w:rtl/>
        </w:rPr>
        <w:t xml:space="preserve"> </w:t>
      </w:r>
      <w:r w:rsidRPr="00E8235D">
        <w:rPr>
          <w:rtl/>
        </w:rPr>
        <w:t>הכל</w:t>
      </w:r>
      <w:r w:rsidR="00D90493">
        <w:rPr>
          <w:rtl/>
        </w:rPr>
        <w:t>-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חשובה</w:t>
      </w:r>
      <w:r w:rsidR="00D90493">
        <w:rPr>
          <w:rtl/>
        </w:rPr>
        <w:t xml:space="preserve"> </w:t>
      </w:r>
      <w:r w:rsidRPr="00E8235D">
        <w:rPr>
          <w:rtl/>
        </w:rPr>
        <w:t>שאתה</w:t>
      </w:r>
      <w:r w:rsidR="00D90493">
        <w:rPr>
          <w:rtl/>
        </w:rPr>
        <w:t xml:space="preserve"> </w:t>
      </w:r>
      <w:r w:rsidRPr="00E8235D">
        <w:rPr>
          <w:rtl/>
        </w:rPr>
        <w:t>מציג</w:t>
      </w:r>
      <w:r w:rsidR="00D90493">
        <w:rPr>
          <w:rtl/>
        </w:rPr>
        <w:t xml:space="preserve"> </w:t>
      </w:r>
      <w:r w:rsidRPr="00E8235D">
        <w:rPr>
          <w:rtl/>
        </w:rPr>
        <w:t>בפני הכנסת, אי</w:t>
      </w:r>
      <w:r w:rsidR="00D90493">
        <w:rPr>
          <w:rtl/>
        </w:rPr>
        <w:t>-</w:t>
      </w:r>
      <w:r w:rsidRPr="00E8235D">
        <w:rPr>
          <w:rtl/>
        </w:rPr>
        <w:t>אפשר למנוע מאנשים לדבר. אל תחסום שור</w:t>
      </w:r>
      <w:r w:rsidR="00D90493">
        <w:rPr>
          <w:rtl/>
        </w:rPr>
        <w:t xml:space="preserve"> </w:t>
      </w:r>
      <w:r w:rsidRPr="00E8235D">
        <w:rPr>
          <w:rtl/>
        </w:rPr>
        <w:t>בדישו.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 כלל: לא תחסום שור בדישו. אי</w:t>
      </w:r>
      <w:r w:rsidR="00D90493">
        <w:rPr>
          <w:rtl/>
        </w:rPr>
        <w:t>-</w:t>
      </w:r>
      <w:r w:rsidRPr="00E8235D">
        <w:rPr>
          <w:rtl/>
        </w:rPr>
        <w:t>אפשר למנוע מחברי הכנסת לדבר אם הם</w:t>
      </w:r>
      <w:r w:rsidR="00D90493">
        <w:rPr>
          <w:rtl/>
        </w:rPr>
        <w:t xml:space="preserve"> </w:t>
      </w:r>
      <w:r w:rsidRPr="00E8235D">
        <w:rPr>
          <w:rtl/>
        </w:rPr>
        <w:t>רוצים.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הצעת חוק הכנסת (תיקון מס' 14) (היועץ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2000;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 להביא לכנסת בזאת את הצעת החוק לקריאה ראשונה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ועדת הכנסת.</w:t>
      </w:r>
      <w:r w:rsidR="00D90493">
        <w:rPr>
          <w:rtl/>
        </w:rPr>
        <w:t xml:space="preserve"> </w:t>
      </w:r>
      <w:r w:rsidRPr="00E8235D">
        <w:rPr>
          <w:rtl/>
        </w:rPr>
        <w:t>הצעת החוק באה להסדיר את מעמדו ואת סמכויותיו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לכנסת, תפקיד אשר אינו מעוגן כיום בחיקוק כלשהו.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1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להוסיף</w:t>
      </w:r>
      <w:r w:rsidR="00D90493">
        <w:rPr>
          <w:rtl/>
        </w:rPr>
        <w:t xml:space="preserve"> </w:t>
      </w:r>
      <w:r w:rsidRPr="00E8235D">
        <w:rPr>
          <w:rtl/>
        </w:rPr>
        <w:t>פרק</w:t>
      </w:r>
      <w:r w:rsidR="00D90493">
        <w:rPr>
          <w:rtl/>
        </w:rPr>
        <w:t xml:space="preserve"> </w:t>
      </w:r>
      <w:r w:rsidRPr="00E8235D">
        <w:rPr>
          <w:rtl/>
        </w:rPr>
        <w:t>חדש לחוק הכנסת, המפרט את דרך בחירתו של 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לכנסת, כישוריו, תפקידיו ודרך סיום כהונתו.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קובעת,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הכנסת ימנה את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 לאחר שוועדה ציבורית, שהרכבה מפורט, תמליץ בפניו על מועמדים למשרה. נדרש כי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פעיל</w:t>
      </w:r>
      <w:r w:rsidR="00D90493">
        <w:rPr>
          <w:rtl/>
        </w:rPr>
        <w:t xml:space="preserve"> </w:t>
      </w:r>
      <w:r w:rsidRPr="00E8235D">
        <w:rPr>
          <w:rtl/>
        </w:rPr>
        <w:t>בחיים</w:t>
      </w:r>
      <w:r w:rsidR="00D90493">
        <w:rPr>
          <w:rtl/>
        </w:rPr>
        <w:t xml:space="preserve"> </w:t>
      </w:r>
      <w:r w:rsidRPr="00E8235D">
        <w:rPr>
          <w:rtl/>
        </w:rPr>
        <w:t>הפוליטיים לפני, אחרי ובמהלך מילוי</w:t>
      </w:r>
      <w:r w:rsidR="00D90493">
        <w:rPr>
          <w:rtl/>
        </w:rPr>
        <w:t xml:space="preserve"> </w:t>
      </w:r>
      <w:r w:rsidRPr="00E8235D">
        <w:rPr>
          <w:rtl/>
        </w:rPr>
        <w:t>תפקידו.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הרעש פה מאוד מפריע.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נ' לנגנטל: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מבקש. חבר הכנסת אורלב, יושב</w:t>
      </w:r>
      <w:r w:rsidR="00D90493">
        <w:rPr>
          <w:rtl/>
        </w:rPr>
        <w:t>-</w:t>
      </w:r>
      <w:r w:rsidRPr="00E8235D">
        <w:rPr>
          <w:rtl/>
        </w:rPr>
        <w:t>ראש ועדת החינוך, אני</w:t>
      </w:r>
      <w:r w:rsidR="00D90493">
        <w:rPr>
          <w:rtl/>
        </w:rPr>
        <w:t xml:space="preserve"> </w:t>
      </w:r>
      <w:r w:rsidRPr="00E8235D">
        <w:rPr>
          <w:rtl/>
        </w:rPr>
        <w:t>מבקש ממך. יושבת</w:t>
      </w:r>
      <w:r w:rsidR="00D90493">
        <w:rPr>
          <w:rtl/>
        </w:rPr>
        <w:t>-</w:t>
      </w:r>
      <w:r w:rsidRPr="00E8235D">
        <w:rPr>
          <w:rtl/>
        </w:rPr>
        <w:t>ראש הוועדה לקידום מעמד האשה.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סאלח טריף (יו"ר ועדת הכנסת):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השר לשעבר יצחק כהן, השר לעתיד, חברי הטוב,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חוזר</w:t>
      </w:r>
      <w:r w:rsidR="00D90493">
        <w:rPr>
          <w:rtl/>
        </w:rPr>
        <w:t xml:space="preserve"> </w:t>
      </w:r>
      <w:r w:rsidRPr="00E8235D">
        <w:rPr>
          <w:rtl/>
        </w:rPr>
        <w:t>ומדגיש, שהיועץ המשפטי לכנסת נדרש לא להיות פעיל בחיים הפוליטיים</w:t>
      </w:r>
      <w:r w:rsidR="00D90493">
        <w:rPr>
          <w:rtl/>
        </w:rPr>
        <w:t xml:space="preserve"> </w:t>
      </w:r>
      <w:r w:rsidRPr="00E8235D">
        <w:rPr>
          <w:rtl/>
        </w:rPr>
        <w:t>לפני,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ובמהלך מילוי תפקידו. היועץ המשפטי לכנסת יעסוק בתחומי ייעוץ וייצוג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 ויוכל להתייצב בבית</w:t>
      </w:r>
      <w:r w:rsidR="00D90493">
        <w:rPr>
          <w:rtl/>
        </w:rPr>
        <w:t>-</w:t>
      </w:r>
      <w:r w:rsidRPr="00E8235D">
        <w:rPr>
          <w:rtl/>
        </w:rPr>
        <w:t>משפט כשמתעוררת בו שאלה הנוגעת לכנסת, בדומה לסמכות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לממשלה, לפי פקודת סדרי הדין (התייצבות היועץ המשפטי לממשלה) [נוסח</w:t>
      </w:r>
      <w:r w:rsidR="00D90493">
        <w:rPr>
          <w:rtl/>
        </w:rPr>
        <w:t xml:space="preserve"> </w:t>
      </w:r>
      <w:r w:rsidRPr="00E8235D">
        <w:rPr>
          <w:rtl/>
        </w:rPr>
        <w:t>חדש].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ישמש</w:t>
      </w:r>
      <w:r w:rsidR="00D90493">
        <w:rPr>
          <w:rtl/>
        </w:rPr>
        <w:t xml:space="preserve"> </w:t>
      </w:r>
      <w:r w:rsidRPr="00E8235D">
        <w:rPr>
          <w:rtl/>
        </w:rPr>
        <w:t>בתפקידו חמש שנים, אך תהיה אפשרות להאריך את</w:t>
      </w:r>
      <w:r w:rsidR="00D90493">
        <w:rPr>
          <w:rtl/>
        </w:rPr>
        <w:t xml:space="preserve"> </w:t>
      </w:r>
      <w:r w:rsidRPr="00E8235D">
        <w:rPr>
          <w:rtl/>
        </w:rPr>
        <w:t>כהונתו</w:t>
      </w:r>
      <w:r w:rsidR="00D90493">
        <w:rPr>
          <w:rtl/>
        </w:rPr>
        <w:t xml:space="preserve"> </w:t>
      </w:r>
      <w:r w:rsidRPr="00E8235D">
        <w:rPr>
          <w:rtl/>
        </w:rPr>
        <w:t>לתקופות</w:t>
      </w:r>
      <w:r w:rsidR="00D90493">
        <w:rPr>
          <w:rtl/>
        </w:rPr>
        <w:t xml:space="preserve"> </w:t>
      </w:r>
      <w:r w:rsidRPr="00E8235D">
        <w:rPr>
          <w:rtl/>
        </w:rPr>
        <w:t>נוספות. כמו כן, יוכל יושב</w:t>
      </w:r>
      <w:r w:rsidR="00D90493">
        <w:rPr>
          <w:rtl/>
        </w:rPr>
        <w:t>-</w:t>
      </w:r>
      <w:r w:rsidRPr="00E8235D">
        <w:rPr>
          <w:rtl/>
        </w:rPr>
        <w:t>ראש הכנסת להשעות את היועץ המשפטי או</w:t>
      </w:r>
      <w:r w:rsidR="00D90493">
        <w:rPr>
          <w:rtl/>
        </w:rPr>
        <w:t xml:space="preserve"> </w:t>
      </w:r>
      <w:r w:rsidRPr="00E8235D">
        <w:rPr>
          <w:rtl/>
        </w:rPr>
        <w:t>להעבירו</w:t>
      </w:r>
      <w:r w:rsidR="00D90493">
        <w:rPr>
          <w:rtl/>
        </w:rPr>
        <w:t xml:space="preserve"> </w:t>
      </w:r>
      <w:r w:rsidRPr="00E8235D">
        <w:rPr>
          <w:rtl/>
        </w:rPr>
        <w:t>מכהונתו</w:t>
      </w:r>
      <w:r w:rsidR="00D90493">
        <w:rPr>
          <w:rtl/>
        </w:rPr>
        <w:t xml:space="preserve"> </w:t>
      </w:r>
      <w:r w:rsidRPr="00E8235D">
        <w:rPr>
          <w:rtl/>
        </w:rPr>
        <w:t>בתנאים המפורטים בהצעת החוק, והכנסת תוכל להעבירו מכהונתו ברוב</w:t>
      </w:r>
      <w:r w:rsidR="00D90493">
        <w:rPr>
          <w:rtl/>
        </w:rPr>
        <w:t xml:space="preserve"> </w:t>
      </w:r>
      <w:r w:rsidRPr="00E8235D">
        <w:rPr>
          <w:rtl/>
        </w:rPr>
        <w:t>של שני</w:t>
      </w:r>
      <w:r w:rsidR="00D90493">
        <w:rPr>
          <w:rtl/>
        </w:rPr>
        <w:t>-</w:t>
      </w:r>
      <w:r w:rsidRPr="00E8235D">
        <w:rPr>
          <w:rtl/>
        </w:rPr>
        <w:t>שלישים מחבריה.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2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מציעים</w:t>
      </w:r>
      <w:r w:rsidR="00D90493">
        <w:rPr>
          <w:rtl/>
        </w:rPr>
        <w:t xml:space="preserve"> </w:t>
      </w:r>
      <w:r w:rsidRPr="00E8235D">
        <w:rPr>
          <w:rtl/>
        </w:rPr>
        <w:t>להכניס</w:t>
      </w:r>
      <w:r w:rsidR="00D90493">
        <w:rPr>
          <w:rtl/>
        </w:rPr>
        <w:t xml:space="preserve"> </w:t>
      </w:r>
      <w:r w:rsidRPr="00E8235D">
        <w:rPr>
          <w:rtl/>
        </w:rPr>
        <w:t>כמה תיקונים המתחייבים בפקודת סדרי השלטון</w:t>
      </w:r>
      <w:r w:rsidR="00D90493">
        <w:rPr>
          <w:rtl/>
        </w:rPr>
        <w:t xml:space="preserve"> </w:t>
      </w:r>
      <w:r w:rsidRPr="00E8235D">
        <w:rPr>
          <w:rtl/>
        </w:rPr>
        <w:t>והמשפט, שעיקרם העברת סמכויות הנוגעות לחקיקה בכנסת וליושב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מחברי הכנסת לאשר את הצעת החוק הזאת בקריאה ראשונה. אני מבקש לאחר</w:t>
      </w:r>
      <w:r w:rsidR="00D90493">
        <w:rPr>
          <w:rtl/>
        </w:rPr>
        <w:t xml:space="preserve"> </w:t>
      </w:r>
      <w:r w:rsidRPr="00E8235D">
        <w:rPr>
          <w:rtl/>
        </w:rPr>
        <w:t>מכן להחזיר אותה לוועדת הכנסת להכנה לקריאה שנייה ושלישית.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אני רוצה להוסיף, כי הצעת החוק הזאת היא הצעה שנועדה לחזק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היועץ המשפטי שלה, כסמכות נפרדת שיכולה להופיע בבית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אישור, כפי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סמכות</w:t>
      </w:r>
      <w:r w:rsidR="00D90493">
        <w:rPr>
          <w:rtl/>
        </w:rPr>
        <w:t xml:space="preserve"> </w:t>
      </w:r>
      <w:r w:rsidRPr="00E8235D">
        <w:rPr>
          <w:rtl/>
        </w:rPr>
        <w:t>כמו היועץ המשפטי לממשלה וסמכויות המשפט</w:t>
      </w:r>
      <w:r w:rsidR="00D90493">
        <w:rPr>
          <w:rtl/>
        </w:rPr>
        <w:t xml:space="preserve"> </w:t>
      </w:r>
      <w:r w:rsidRPr="00E8235D">
        <w:rPr>
          <w:rtl/>
        </w:rPr>
        <w:t>הקשורות</w:t>
      </w:r>
      <w:r w:rsidR="00D90493">
        <w:rPr>
          <w:rtl/>
        </w:rPr>
        <w:t xml:space="preserve"> </w:t>
      </w:r>
      <w:r w:rsidRPr="00E8235D">
        <w:rPr>
          <w:rtl/>
        </w:rPr>
        <w:t>בממשלה.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הזאת באה לחזק את עבודת הכנסת, באה לחזק את סמכותה</w:t>
      </w:r>
      <w:r w:rsidR="00D90493">
        <w:rPr>
          <w:rtl/>
        </w:rPr>
        <w:t xml:space="preserve"> </w:t>
      </w:r>
      <w:r w:rsidRPr="00E8235D">
        <w:rPr>
          <w:rtl/>
        </w:rPr>
        <w:t>ואת יכולתה לחוקק באופן חופשי ומוחלט, להגן על חבריה על</w:t>
      </w:r>
      <w:r w:rsidR="00D90493">
        <w:rPr>
          <w:rtl/>
        </w:rPr>
        <w:t>-</w:t>
      </w:r>
      <w:r w:rsidRPr="00E8235D">
        <w:rPr>
          <w:rtl/>
        </w:rPr>
        <w:t>פי החוק ועל</w:t>
      </w:r>
      <w:r w:rsidR="00D90493">
        <w:rPr>
          <w:rtl/>
        </w:rPr>
        <w:t>-</w:t>
      </w:r>
      <w:r w:rsidRPr="00E8235D">
        <w:rPr>
          <w:rtl/>
        </w:rPr>
        <w:t>פי התקנון.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חושב, שהצעת החוק הזאת חשובה מאין כמותה, לא רק למוסד היועץ המשפטי בבית</w:t>
      </w:r>
      <w:r w:rsidR="00D90493">
        <w:rPr>
          <w:rtl/>
        </w:rPr>
        <w:t xml:space="preserve"> </w:t>
      </w:r>
      <w:r w:rsidRPr="00E8235D">
        <w:rPr>
          <w:rtl/>
        </w:rPr>
        <w:t>וללשכה</w:t>
      </w:r>
      <w:r w:rsidR="00D90493">
        <w:rPr>
          <w:rtl/>
        </w:rPr>
        <w:t xml:space="preserve"> </w:t>
      </w:r>
      <w:r w:rsidRPr="00E8235D">
        <w:rPr>
          <w:rtl/>
        </w:rPr>
        <w:t>המשפטית,</w:t>
      </w:r>
      <w:r w:rsidR="00D90493">
        <w:rPr>
          <w:rtl/>
        </w:rPr>
        <w:t xml:space="preserve"> </w:t>
      </w:r>
      <w:r w:rsidRPr="00E8235D">
        <w:rPr>
          <w:rtl/>
        </w:rPr>
        <w:t>שזוכה</w:t>
      </w:r>
      <w:r w:rsidR="00D90493">
        <w:rPr>
          <w:rtl/>
        </w:rPr>
        <w:t xml:space="preserve"> </w:t>
      </w:r>
      <w:r w:rsidRPr="00E8235D">
        <w:rPr>
          <w:rtl/>
        </w:rPr>
        <w:t>לחיזוק</w:t>
      </w:r>
      <w:r w:rsidR="00D90493">
        <w:rPr>
          <w:rtl/>
        </w:rPr>
        <w:t xml:space="preserve"> </w:t>
      </w:r>
      <w:r w:rsidRPr="00E8235D">
        <w:rPr>
          <w:rtl/>
        </w:rPr>
        <w:t>גדול בתקופה האחרונה, אלא לכל מה שהכנסת מייצגת</w:t>
      </w:r>
      <w:r w:rsidR="00D90493">
        <w:rPr>
          <w:rtl/>
        </w:rPr>
        <w:t xml:space="preserve"> </w:t>
      </w:r>
      <w:r w:rsidRPr="00E8235D">
        <w:rPr>
          <w:rtl/>
        </w:rPr>
        <w:t>כריבון</w:t>
      </w:r>
      <w:r w:rsidR="00D90493">
        <w:rPr>
          <w:rtl/>
        </w:rPr>
        <w:t xml:space="preserve"> </w:t>
      </w:r>
      <w:r w:rsidRPr="00E8235D">
        <w:rPr>
          <w:rtl/>
        </w:rPr>
        <w:t>ולכל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שהכנסת עושה במלאכת החקיקה לטובת הדמוקרטיה ולטובת הפרלמנטריזם</w:t>
      </w:r>
      <w:r w:rsidR="00D90493">
        <w:rPr>
          <w:rtl/>
        </w:rPr>
        <w:t xml:space="preserve"> </w:t>
      </w:r>
      <w:r w:rsidRPr="00E8235D">
        <w:rPr>
          <w:rtl/>
        </w:rPr>
        <w:t>בישראל.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מקווה</w:t>
      </w:r>
      <w:r w:rsidR="00D90493">
        <w:rPr>
          <w:rtl/>
        </w:rPr>
        <w:t xml:space="preserve"> </w:t>
      </w:r>
      <w:r w:rsidRPr="00E8235D">
        <w:rPr>
          <w:rtl/>
        </w:rPr>
        <w:t>שבסוף הדיון הזה יעלה בידינו לאשר את הצעת החוק, ואני מקווה שעוד</w:t>
      </w:r>
      <w:r w:rsidR="00D90493">
        <w:rPr>
          <w:rtl/>
        </w:rPr>
        <w:t xml:space="preserve"> </w:t>
      </w:r>
      <w:r w:rsidRPr="00E8235D">
        <w:rPr>
          <w:rtl/>
        </w:rPr>
        <w:t>במהלך הפגרה נביא את הצעת החוק לאישור לקריאה שנייה ושלישית.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חברי הכנסת, אנחנו מתחילים ברשימת הדוברים. ראשון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זבולון</w:t>
      </w:r>
      <w:r w:rsidR="00D90493">
        <w:rPr>
          <w:rtl/>
        </w:rPr>
        <w:t xml:space="preserve"> </w:t>
      </w:r>
      <w:r w:rsidRPr="00E8235D">
        <w:rPr>
          <w:rtl/>
        </w:rPr>
        <w:t>אורלב.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 רבותי, מי שטרם נרשם יש לו אפשרות לעשות</w:t>
      </w:r>
      <w:r w:rsidR="00D90493">
        <w:rPr>
          <w:rtl/>
        </w:rPr>
        <w:t xml:space="preserve"> </w:t>
      </w:r>
      <w:r w:rsidRPr="00E8235D">
        <w:rPr>
          <w:rtl/>
        </w:rPr>
        <w:t>זאת.</w:t>
      </w:r>
      <w:r w:rsidR="00D90493">
        <w:rPr>
          <w:rtl/>
        </w:rPr>
        <w:t xml:space="preserve"> </w:t>
      </w:r>
      <w:r w:rsidRPr="00E8235D">
        <w:rPr>
          <w:rtl/>
        </w:rPr>
        <w:t>בבקשה, חבר הכנסת אורלב, שלוש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אני חושב שתיקון החוק לעניין היועץ המשפטי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שינוי יסודי במעמדה של הכנסת; הוא יבטא את העצמאות של הרשות המחוקקת,</w:t>
      </w:r>
      <w:r w:rsidR="00D90493">
        <w:rPr>
          <w:rtl/>
        </w:rPr>
        <w:t xml:space="preserve"> </w:t>
      </w:r>
      <w:r w:rsidRPr="00E8235D">
        <w:rPr>
          <w:rtl/>
        </w:rPr>
        <w:t>הוא יחזק את הכנסת מול הרשות המבצעת.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לצערי,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יש בלבול מי הריבון ומי השולט.</w:t>
      </w:r>
      <w:r w:rsidR="00D90493">
        <w:rPr>
          <w:rtl/>
        </w:rPr>
        <w:t xml:space="preserve"> </w:t>
      </w:r>
      <w:r w:rsidRPr="00E8235D">
        <w:rPr>
          <w:rtl/>
        </w:rPr>
        <w:t>רק עכשיו ראינו שלעתים ממשלה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ממשלה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לדלג על הכנסת ולא מתחשבים בדעתה.</w:t>
      </w:r>
      <w:r w:rsidR="00D90493">
        <w:rPr>
          <w:rtl/>
        </w:rPr>
        <w:t xml:space="preserve"> </w:t>
      </w:r>
      <w:r w:rsidRPr="00E8235D">
        <w:rPr>
          <w:rtl/>
        </w:rPr>
        <w:t>לעתים יש זלזול בביצוע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משרדי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והרשות</w:t>
      </w:r>
      <w:r w:rsidR="00D90493">
        <w:rPr>
          <w:rtl/>
        </w:rPr>
        <w:t xml:space="preserve"> </w:t>
      </w:r>
      <w:r w:rsidRPr="00E8235D">
        <w:rPr>
          <w:rtl/>
        </w:rPr>
        <w:t>המבצעת.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השופטת, לאמור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או בית</w:t>
      </w:r>
      <w:r w:rsidR="00D90493">
        <w:rPr>
          <w:rtl/>
        </w:rPr>
        <w:t>-</w:t>
      </w:r>
      <w:r w:rsidRPr="00E8235D">
        <w:rPr>
          <w:rtl/>
        </w:rPr>
        <w:t>המשפט העליון, מחוקק על</w:t>
      </w:r>
      <w:r w:rsidR="00D90493">
        <w:rPr>
          <w:rtl/>
        </w:rPr>
        <w:t>-</w:t>
      </w:r>
      <w:r w:rsidRPr="00E8235D">
        <w:rPr>
          <w:rtl/>
        </w:rPr>
        <w:t>ידי שפיטה במקום הכנסת.</w:t>
      </w:r>
      <w:r w:rsidR="00D90493">
        <w:rPr>
          <w:rtl/>
        </w:rPr>
        <w:t xml:space="preserve"> </w:t>
      </w:r>
      <w:r w:rsidRPr="00E8235D">
        <w:rPr>
          <w:rtl/>
        </w:rPr>
        <w:t>ולכן, בהחלט יש</w:t>
      </w:r>
      <w:r w:rsidR="00D90493">
        <w:rPr>
          <w:rtl/>
        </w:rPr>
        <w:t xml:space="preserve"> 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לחזק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מעמדה של הכנסת על</w:t>
      </w:r>
      <w:r w:rsidR="00D90493">
        <w:rPr>
          <w:rtl/>
        </w:rPr>
        <w:t>-</w:t>
      </w:r>
      <w:r w:rsidRPr="00E8235D">
        <w:rPr>
          <w:rtl/>
        </w:rPr>
        <w:t>ידי כך שייקבע שיש לה יועץ משפטי, שהרי החקיקה</w:t>
      </w:r>
      <w:r w:rsidR="00D90493">
        <w:rPr>
          <w:rtl/>
        </w:rPr>
        <w:t xml:space="preserve"> </w:t>
      </w:r>
      <w:r w:rsidRPr="00E8235D">
        <w:rPr>
          <w:rtl/>
        </w:rPr>
        <w:t>היא נשמת אפה של הכנסת, וצריך שהיא תהיה בלתי תלויה ברשות המבצעת.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כמובן,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</w:t>
      </w:r>
      <w:r w:rsidR="00D90493">
        <w:rPr>
          <w:rtl/>
        </w:rPr>
        <w:t xml:space="preserve"> </w:t>
      </w:r>
      <w:r w:rsidRPr="00E8235D">
        <w:rPr>
          <w:rtl/>
        </w:rPr>
        <w:t>ביועץ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לממשלה, שהוא בוודאי יהודי רציני</w:t>
      </w:r>
      <w:r w:rsidR="00D90493">
        <w:rPr>
          <w:rtl/>
        </w:rPr>
        <w:t xml:space="preserve"> </w:t>
      </w:r>
      <w:r w:rsidRPr="00E8235D">
        <w:rPr>
          <w:rtl/>
        </w:rPr>
        <w:t>ומקובל</w:t>
      </w:r>
      <w:r w:rsidR="00D90493">
        <w:rPr>
          <w:rtl/>
        </w:rPr>
        <w:t xml:space="preserve"> </w:t>
      </w:r>
      <w:r w:rsidRPr="00E8235D">
        <w:rPr>
          <w:rtl/>
        </w:rPr>
        <w:t>עלינו, בין שמדובר בו אישית ובין שמדובר ביועצים משפטיים אחרים, ואין כאן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אישיים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עניינים מוסדיים, כיצד אין רשות אחת נוגעת בסמכותה של רשות</w:t>
      </w:r>
      <w:r w:rsidR="00D90493">
        <w:rPr>
          <w:rtl/>
        </w:rPr>
        <w:t xml:space="preserve"> </w:t>
      </w:r>
      <w:r w:rsidRPr="00E8235D">
        <w:rPr>
          <w:rtl/>
        </w:rPr>
        <w:t>אחרת.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רוצה לבטא מחאה, אני חושב שהיא גם מחאה של חברי כנסת</w:t>
      </w:r>
      <w:r w:rsidR="00D90493">
        <w:rPr>
          <w:rtl/>
        </w:rPr>
        <w:t xml:space="preserve"> </w:t>
      </w:r>
      <w:r w:rsidRPr="00E8235D">
        <w:rPr>
          <w:rtl/>
        </w:rPr>
        <w:t>רבים,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שתהליך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מתעכב כיוון שבשלב ניסוח החוקים הם עוברים</w:t>
      </w:r>
      <w:r w:rsidR="00D90493">
        <w:rPr>
          <w:rtl/>
        </w:rPr>
        <w:t xml:space="preserve"> </w:t>
      </w:r>
      <w:r w:rsidRPr="00E8235D">
        <w:rPr>
          <w:rtl/>
        </w:rPr>
        <w:t>לניסוח</w:t>
      </w:r>
      <w:r w:rsidR="00D90493">
        <w:rPr>
          <w:rtl/>
        </w:rPr>
        <w:t xml:space="preserve"> </w:t>
      </w:r>
      <w:r w:rsidRPr="00E8235D">
        <w:rPr>
          <w:rtl/>
        </w:rPr>
        <w:t>של משרד המשפטים. זהו דבר בלתי תקין בעליל, שחברי הכנסת וועדותיה ומליאתה</w:t>
      </w:r>
      <w:r w:rsidR="00D90493">
        <w:rPr>
          <w:rtl/>
        </w:rPr>
        <w:t xml:space="preserve"> </w:t>
      </w:r>
      <w:r w:rsidRPr="00E8235D">
        <w:rPr>
          <w:rtl/>
        </w:rPr>
        <w:t>עובדים קשה מאוד, שעות ארוכות, ולבסוף יש צוואר בקבוק. אין כאן שום דבר אישי כלפי</w:t>
      </w:r>
      <w:r w:rsidR="00D90493">
        <w:rPr>
          <w:rtl/>
        </w:rPr>
        <w:t xml:space="preserve"> </w:t>
      </w:r>
      <w:r w:rsidRPr="00E8235D">
        <w:rPr>
          <w:rtl/>
        </w:rPr>
        <w:t>עובד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אחר,</w:t>
      </w:r>
      <w:r w:rsidR="00D90493">
        <w:rPr>
          <w:rtl/>
        </w:rPr>
        <w:t xml:space="preserve"> </w:t>
      </w:r>
      <w:r w:rsidRPr="00E8235D">
        <w:rPr>
          <w:rtl/>
        </w:rPr>
        <w:t>שבוודאי עושים מנקודת מבטם את מלאכתם נאמנה, אבל זה דבר בלתי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בעליל,</w:t>
      </w:r>
      <w:r w:rsidR="00D90493">
        <w:rPr>
          <w:rtl/>
        </w:rPr>
        <w:t xml:space="preserve"> </w:t>
      </w:r>
      <w:r w:rsidRPr="00E8235D">
        <w:rPr>
          <w:rtl/>
        </w:rPr>
        <w:t>שכל</w:t>
      </w:r>
      <w:r w:rsidR="00D90493">
        <w:rPr>
          <w:rtl/>
        </w:rPr>
        <w:t xml:space="preserve"> </w:t>
      </w:r>
      <w:r w:rsidRPr="00E8235D">
        <w:rPr>
          <w:rtl/>
        </w:rPr>
        <w:t>תהליך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תלוי בפקיד כזה או בפקידה אחרת, שעושים מלאכתם</w:t>
      </w:r>
      <w:r w:rsidR="00D90493">
        <w:rPr>
          <w:rtl/>
        </w:rPr>
        <w:t xml:space="preserve"> </w:t>
      </w:r>
      <w:r w:rsidRPr="00E8235D">
        <w:rPr>
          <w:rtl/>
        </w:rPr>
        <w:t>נאמנה אבל הם לא שייכים לכנסת והם לא עושי רצונה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שבמסגרת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ידידי,</w:t>
      </w:r>
      <w:r w:rsidR="00D90493">
        <w:rPr>
          <w:rtl/>
        </w:rPr>
        <w:t xml:space="preserve"> </w:t>
      </w:r>
      <w:r w:rsidRPr="00E8235D">
        <w:rPr>
          <w:rtl/>
        </w:rPr>
        <w:t>חבר הכנסת דוד טל, יושב</w:t>
      </w:r>
      <w:r w:rsidR="00D90493">
        <w:rPr>
          <w:rtl/>
        </w:rPr>
        <w:t>-</w:t>
      </w:r>
      <w:r w:rsidRPr="00E8235D">
        <w:rPr>
          <w:rtl/>
        </w:rPr>
        <w:t>ראש 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והרווחה,</w:t>
      </w:r>
      <w:r w:rsidR="00D90493">
        <w:rPr>
          <w:rtl/>
        </w:rPr>
        <w:t xml:space="preserve"> </w:t>
      </w:r>
      <w:r w:rsidRPr="00E8235D">
        <w:rPr>
          <w:rtl/>
        </w:rPr>
        <w:t>וידידי,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אזולאי, יושב</w:t>
      </w:r>
      <w:r w:rsidR="00D90493">
        <w:rPr>
          <w:rtl/>
        </w:rPr>
        <w:t>-</w:t>
      </w:r>
      <w:r w:rsidRPr="00E8235D">
        <w:rPr>
          <w:rtl/>
        </w:rPr>
        <w:t>ראש ועדת הפנים, שבוודאי מבינים ללבי, צריך</w:t>
      </w:r>
      <w:r w:rsidR="00D90493">
        <w:rPr>
          <w:rtl/>
        </w:rPr>
        <w:t xml:space="preserve"> </w:t>
      </w:r>
      <w:r w:rsidRPr="00E8235D">
        <w:rPr>
          <w:rtl/>
        </w:rPr>
        <w:t>שבמסגרת</w:t>
      </w:r>
      <w:r w:rsidR="00D90493">
        <w:rPr>
          <w:rtl/>
        </w:rPr>
        <w:t xml:space="preserve"> </w:t>
      </w:r>
      <w:r w:rsidRPr="00E8235D">
        <w:rPr>
          <w:rtl/>
        </w:rPr>
        <w:t>החוק החדש יוסדר גם הנושא של השלמת החקיקה על</w:t>
      </w:r>
      <w:r w:rsidR="00D90493">
        <w:rPr>
          <w:rtl/>
        </w:rPr>
        <w:t>-</w:t>
      </w:r>
      <w:r w:rsidRPr="00E8235D">
        <w:rPr>
          <w:rtl/>
        </w:rPr>
        <w:t>ידי הכנסת ולא על</w:t>
      </w:r>
      <w:r w:rsidR="00D90493">
        <w:rPr>
          <w:rtl/>
        </w:rPr>
        <w:t>-</w:t>
      </w:r>
      <w:r w:rsidRPr="00E8235D">
        <w:rPr>
          <w:rtl/>
        </w:rPr>
        <w:t>ידי משרד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שהציבור שבוחר בנו יהיה לו אמון מלא שאנחנו מתחילים את החקיקה</w:t>
      </w:r>
      <w:r w:rsidR="00D90493">
        <w:rPr>
          <w:rtl/>
        </w:rPr>
        <w:t xml:space="preserve"> </w:t>
      </w:r>
      <w:r w:rsidRPr="00E8235D">
        <w:rPr>
          <w:rtl/>
        </w:rPr>
        <w:t>ומסיימים את החקיקה בלי להיות תלויים במשרד המשפטים.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נחום לנגנטל.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אופיר פינס</w:t>
      </w:r>
      <w:r w:rsidR="00D90493">
        <w:rPr>
          <w:rtl/>
        </w:rPr>
        <w:t>-</w:t>
      </w:r>
      <w:r w:rsidRPr="00E8235D">
        <w:rPr>
          <w:rtl/>
        </w:rPr>
        <w:t>פז.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ההצעה שמונחת לפנינו בנוגע ליועץ משפטי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תלוי,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שכתוב</w:t>
      </w:r>
      <w:r w:rsidR="00D90493">
        <w:rPr>
          <w:rtl/>
        </w:rPr>
        <w:t xml:space="preserve"> </w:t>
      </w:r>
      <w:r w:rsidRPr="00E8235D">
        <w:rPr>
          <w:rtl/>
        </w:rPr>
        <w:t>בה, היא הצעה מאוד ראויה בעיני.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ואדוני יושב</w:t>
      </w:r>
      <w:r w:rsidR="00D90493">
        <w:rPr>
          <w:rtl/>
        </w:rPr>
        <w:t>-</w:t>
      </w:r>
      <w:r w:rsidRPr="00E8235D">
        <w:rPr>
          <w:rtl/>
        </w:rPr>
        <w:t>ראש ועדת הכנסת, חבר הכנסת טריף, אם אני יכול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רק דבר אחד, להעלות על נס את עבודתם של היועצים המשפטיים בבית הזה ולומר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סליחה, חבר הכנסת אורלב, חברך מדבר עכשיו.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שאף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אחד לא נמצא כאן באולם, אני אומר את כל שבחם בהזדמנות הזאת </w:t>
      </w:r>
      <w:r w:rsidR="00D90493">
        <w:rPr>
          <w:rtl/>
        </w:rPr>
        <w:t>–</w:t>
      </w:r>
      <w:r w:rsidRPr="00E8235D">
        <w:rPr>
          <w:rtl/>
        </w:rPr>
        <w:t xml:space="preserve"> שהם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ראויה, אובייקטיבית, מקצועית; תמיד יש הרגשה טובה שיש על מי לסמוך.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הנקודה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לציין, 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דווקא בנושא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שקשור ליועץ המשפטי, היא העובדה שאין מספיק יועצים משפטיים בכנסת. אני חושב,</w:t>
      </w:r>
      <w:r w:rsidR="00D90493">
        <w:rPr>
          <w:rtl/>
        </w:rPr>
        <w:t xml:space="preserve"> </w:t>
      </w:r>
      <w:r w:rsidRPr="00E8235D">
        <w:rPr>
          <w:rtl/>
        </w:rPr>
        <w:t>שהמצב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שוכב</w:t>
      </w:r>
      <w:r w:rsidR="00D90493">
        <w:rPr>
          <w:rtl/>
        </w:rPr>
        <w:t xml:space="preserve"> </w:t>
      </w:r>
      <w:r w:rsidRPr="00E8235D">
        <w:rPr>
          <w:rtl/>
        </w:rPr>
        <w:t>חוק בהנחה לקראת הצעה טרומית, הצעת חוק פרטית של חבר כנסת, כמה</w:t>
      </w:r>
      <w:r w:rsidR="00D90493">
        <w:rPr>
          <w:rtl/>
        </w:rPr>
        <w:t xml:space="preserve"> </w:t>
      </w:r>
      <w:r w:rsidRPr="00E8235D">
        <w:rPr>
          <w:rtl/>
        </w:rPr>
        <w:t>שבועות,</w:t>
      </w:r>
      <w:r w:rsidR="00D90493">
        <w:rPr>
          <w:rtl/>
        </w:rPr>
        <w:t xml:space="preserve">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משום שהיועצים המשפטיים לא עובדים באופן יעיל מספיק או טוב מספיק;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כורעים</w:t>
      </w:r>
      <w:r w:rsidR="00D90493">
        <w:rPr>
          <w:rtl/>
        </w:rPr>
        <w:t xml:space="preserve"> </w:t>
      </w:r>
      <w:r w:rsidRPr="00E8235D">
        <w:rPr>
          <w:rtl/>
        </w:rPr>
        <w:t>תחת</w:t>
      </w:r>
      <w:r w:rsidR="00D90493">
        <w:rPr>
          <w:rtl/>
        </w:rPr>
        <w:t xml:space="preserve"> </w:t>
      </w:r>
      <w:r w:rsidRPr="00E8235D">
        <w:rPr>
          <w:rtl/>
        </w:rPr>
        <w:t>נטל העבודה.</w:t>
      </w:r>
      <w:r w:rsidR="00D90493">
        <w:rPr>
          <w:rtl/>
        </w:rPr>
        <w:t xml:space="preserve"> </w:t>
      </w:r>
      <w:r w:rsidRPr="00E8235D">
        <w:rPr>
          <w:rtl/>
        </w:rPr>
        <w:t>ואנחנו, חברי הכנסת, נמצאים במצב נחות לעומת</w:t>
      </w:r>
      <w:r w:rsidR="00D90493">
        <w:rPr>
          <w:rtl/>
        </w:rPr>
        <w:t xml:space="preserve"> </w:t>
      </w:r>
      <w:r w:rsidRPr="00E8235D">
        <w:rPr>
          <w:rtl/>
        </w:rPr>
        <w:t>משרדי הממשלה, שיש להם יועצים משפטיים, שהם יכולים להכין את הצעות החוק שלהם, שיש</w:t>
      </w:r>
      <w:r w:rsidR="00D90493">
        <w:rPr>
          <w:rtl/>
        </w:rPr>
        <w:t xml:space="preserve"> </w:t>
      </w:r>
      <w:r w:rsidRPr="00E8235D">
        <w:rPr>
          <w:rtl/>
        </w:rPr>
        <w:t>מישהו</w:t>
      </w:r>
      <w:r w:rsidR="00D90493">
        <w:rPr>
          <w:rtl/>
        </w:rPr>
        <w:t xml:space="preserve"> </w:t>
      </w:r>
      <w:r w:rsidRPr="00E8235D">
        <w:rPr>
          <w:rtl/>
        </w:rPr>
        <w:t>שיעשה את העבודה המשפטית, ולנו אין האמצעי הזה, כשאנחנו רוצים להכין אנחנו</w:t>
      </w:r>
      <w:r w:rsidR="00D90493">
        <w:rPr>
          <w:rtl/>
        </w:rPr>
        <w:t xml:space="preserve"> </w:t>
      </w:r>
      <w:r w:rsidRPr="00E8235D">
        <w:rPr>
          <w:rtl/>
        </w:rPr>
        <w:t>מחכים שבועות עד שהדברים מאושרים.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יתירה</w:t>
      </w:r>
      <w:r w:rsidR="00D90493">
        <w:rPr>
          <w:rtl/>
        </w:rPr>
        <w:t xml:space="preserve"> </w:t>
      </w:r>
      <w:r w:rsidRPr="00E8235D">
        <w:rPr>
          <w:rtl/>
        </w:rPr>
        <w:t>מכך,</w:t>
      </w:r>
      <w:r w:rsidR="00D90493">
        <w:rPr>
          <w:rtl/>
        </w:rPr>
        <w:t xml:space="preserve"> </w:t>
      </w:r>
      <w:r w:rsidRPr="00E8235D">
        <w:rPr>
          <w:rtl/>
        </w:rPr>
        <w:t>פעמים רבות אתה צריך ייעוץ ואתה צריך "ליפול" על יועץ משפטי של</w:t>
      </w:r>
      <w:r w:rsidR="00D90493">
        <w:rPr>
          <w:rtl/>
        </w:rPr>
        <w:t xml:space="preserve"> </w:t>
      </w:r>
      <w:r w:rsidRPr="00E8235D">
        <w:rPr>
          <w:rtl/>
        </w:rPr>
        <w:t>ועדה.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"נופל"</w:t>
      </w:r>
      <w:r w:rsidR="00D90493">
        <w:rPr>
          <w:rtl/>
        </w:rPr>
        <w:t xml:space="preserve"> </w:t>
      </w:r>
      <w:r w:rsidRPr="00E8235D">
        <w:rPr>
          <w:rtl/>
        </w:rPr>
        <w:t>עליו, אתה רואה שזמנו באמת קצר, אין לו זמן, הוא עסוק וכורע</w:t>
      </w:r>
      <w:r w:rsidR="00D90493">
        <w:rPr>
          <w:rtl/>
        </w:rPr>
        <w:t xml:space="preserve"> </w:t>
      </w:r>
      <w:r w:rsidRPr="00E8235D">
        <w:rPr>
          <w:rtl/>
        </w:rPr>
        <w:t>תחת הנטל, ואתה מתקשה מאוד, פשוט נאבק על דקות זמנו.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אני חושב, שדווקא בהזדמנות הזאת, כשנחקק דבר כזה היום במליאה,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להרחיב</w:t>
      </w:r>
      <w:r w:rsidR="00D90493">
        <w:rPr>
          <w:rtl/>
        </w:rPr>
        <w:t xml:space="preserve"> </w:t>
      </w:r>
      <w:r w:rsidRPr="00E8235D">
        <w:rPr>
          <w:rtl/>
        </w:rPr>
        <w:t>ולומר</w:t>
      </w:r>
      <w:r w:rsidR="00D90493">
        <w:rPr>
          <w:rtl/>
        </w:rPr>
        <w:t xml:space="preserve"> </w:t>
      </w:r>
      <w:r w:rsidRPr="00E8235D">
        <w:rPr>
          <w:rtl/>
        </w:rPr>
        <w:t>ולקרוא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לנשיאות, לוועדת הכנסת,</w:t>
      </w:r>
      <w:r w:rsidR="00D90493">
        <w:rPr>
          <w:rtl/>
        </w:rPr>
        <w:t xml:space="preserve"> </w:t>
      </w:r>
      <w:r w:rsidRPr="00E8235D">
        <w:rPr>
          <w:rtl/>
        </w:rPr>
        <w:t>להגדיל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היועצים</w:t>
      </w:r>
      <w:r w:rsidR="00D90493">
        <w:rPr>
          <w:rtl/>
        </w:rPr>
        <w:t xml:space="preserve"> </w:t>
      </w:r>
      <w:r w:rsidRPr="00E8235D">
        <w:rPr>
          <w:rtl/>
        </w:rPr>
        <w:t>המשפטיים בכנסת ואת מספר המתמחים, על מנת שבאמת תיעשה</w:t>
      </w:r>
      <w:r w:rsidR="00D90493">
        <w:rPr>
          <w:rtl/>
        </w:rPr>
        <w:t xml:space="preserve"> </w:t>
      </w:r>
      <w:r w:rsidRPr="00E8235D">
        <w:rPr>
          <w:rtl/>
        </w:rPr>
        <w:t>מלאכתם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רצוי</w:t>
      </w:r>
      <w:r w:rsidR="00D90493">
        <w:rPr>
          <w:rtl/>
        </w:rPr>
        <w:t xml:space="preserve"> </w:t>
      </w:r>
      <w:r w:rsidRPr="00E8235D">
        <w:rPr>
          <w:rtl/>
        </w:rPr>
        <w:t>וראוי</w:t>
      </w:r>
      <w:r w:rsidR="00D90493">
        <w:rPr>
          <w:rtl/>
        </w:rPr>
        <w:t xml:space="preserve"> </w:t>
      </w:r>
      <w:r w:rsidRPr="00E8235D">
        <w:rPr>
          <w:rtl/>
        </w:rPr>
        <w:t>למה שאנחנו כחברי הכנסת נזקקים בעבודתנו הפרלמנטרית.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 </w:t>
      </w:r>
      <w:r w:rsidR="00D90493">
        <w:rPr>
          <w:rtl/>
        </w:rPr>
        <w:t>–</w:t>
      </w:r>
      <w:r w:rsidRPr="00E8235D">
        <w:rPr>
          <w:rtl/>
        </w:rPr>
        <w:t xml:space="preserve"> אינו נוכח; חבר הכנסת אליהו בן</w:t>
      </w:r>
      <w:r w:rsidR="00D90493">
        <w:rPr>
          <w:rtl/>
        </w:rPr>
        <w:t>-</w:t>
      </w:r>
      <w:r w:rsidRPr="00E8235D">
        <w:rPr>
          <w:rtl/>
        </w:rPr>
        <w:t xml:space="preserve">מנחם </w:t>
      </w:r>
      <w:r w:rsidR="00D90493">
        <w:rPr>
          <w:rtl/>
        </w:rPr>
        <w:t xml:space="preserve">– </w:t>
      </w:r>
      <w:r w:rsidRPr="00E8235D">
        <w:rPr>
          <w:rtl/>
        </w:rPr>
        <w:t>אינו</w:t>
      </w:r>
      <w:r w:rsidR="00D90493">
        <w:rPr>
          <w:rtl/>
        </w:rPr>
        <w:t xml:space="preserve"> </w:t>
      </w:r>
      <w:r w:rsidRPr="00E8235D">
        <w:rPr>
          <w:rtl/>
        </w:rPr>
        <w:t>נוכח;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מיכאל קליינר </w:t>
      </w:r>
      <w:r w:rsidR="00D90493">
        <w:rPr>
          <w:rtl/>
        </w:rPr>
        <w:t>–</w:t>
      </w:r>
      <w:r w:rsidRPr="00E8235D">
        <w:rPr>
          <w:rtl/>
        </w:rPr>
        <w:t xml:space="preserve"> איננו;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עבד</w:t>
      </w:r>
      <w:r w:rsidR="00D90493">
        <w:rPr>
          <w:rtl/>
        </w:rPr>
        <w:t>-</w:t>
      </w:r>
      <w:r w:rsidRPr="00E8235D">
        <w:rPr>
          <w:rtl/>
        </w:rPr>
        <w:t xml:space="preserve">אלמאלכ דהאמשה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ישראל כץ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תאופיק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חטיב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מאיר פרוש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בנימין אלון,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הצעת חוק הכנסת (היועץ המשפטי לכנסת), החוק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דנים</w:t>
      </w:r>
      <w:r w:rsidR="00D90493">
        <w:rPr>
          <w:rtl/>
        </w:rPr>
        <w:t xml:space="preserve"> </w:t>
      </w:r>
      <w:r w:rsidRPr="00E8235D">
        <w:rPr>
          <w:rtl/>
        </w:rPr>
        <w:t>בו,</w:t>
      </w:r>
      <w:r w:rsidR="00D90493">
        <w:rPr>
          <w:rtl/>
        </w:rPr>
        <w:t xml:space="preserve"> </w:t>
      </w:r>
      <w:r w:rsidRPr="00E8235D">
        <w:rPr>
          <w:rtl/>
        </w:rPr>
        <w:t>כלומר עיגון מעמדו החוקי של היועץ המשפטי לכנסת, היא הצעת חוק</w:t>
      </w:r>
      <w:r w:rsidR="00D90493">
        <w:rPr>
          <w:rtl/>
        </w:rPr>
        <w:t xml:space="preserve"> </w:t>
      </w:r>
      <w:r w:rsidRPr="00E8235D">
        <w:rPr>
          <w:rtl/>
        </w:rPr>
        <w:t>חדשנית</w:t>
      </w:r>
      <w:r w:rsidR="00D90493">
        <w:rPr>
          <w:rtl/>
        </w:rPr>
        <w:t xml:space="preserve"> </w:t>
      </w:r>
      <w:r w:rsidRPr="00E8235D">
        <w:rPr>
          <w:rtl/>
        </w:rPr>
        <w:t>ומעניינת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כי קשה בבניין הזה, בבית</w:t>
      </w:r>
      <w:r w:rsidR="00D90493">
        <w:rPr>
          <w:rtl/>
        </w:rPr>
        <w:t>-</w:t>
      </w:r>
      <w:r w:rsidRPr="00E8235D">
        <w:rPr>
          <w:rtl/>
        </w:rPr>
        <w:t>המחוקקים, לראות איך המחוקקים,</w:t>
      </w:r>
      <w:r w:rsidR="00D90493">
        <w:rPr>
          <w:rtl/>
        </w:rPr>
        <w:t xml:space="preserve"> </w:t>
      </w:r>
      <w:r w:rsidRPr="00E8235D">
        <w:rPr>
          <w:rtl/>
        </w:rPr>
        <w:t>שלכאורה</w:t>
      </w:r>
      <w:r w:rsidR="00D90493">
        <w:rPr>
          <w:rtl/>
        </w:rPr>
        <w:t xml:space="preserve"> </w:t>
      </w:r>
      <w:r w:rsidRPr="00E8235D">
        <w:rPr>
          <w:rtl/>
        </w:rPr>
        <w:t>אמורים להיות מי שנותנים את הטון, מתכופפים בפני ייעוץ משפטי, כשעד היום</w:t>
      </w:r>
      <w:r w:rsidR="00D90493">
        <w:rPr>
          <w:rtl/>
        </w:rPr>
        <w:t xml:space="preserve"> </w:t>
      </w:r>
      <w:r w:rsidRPr="00E8235D">
        <w:rPr>
          <w:rtl/>
        </w:rPr>
        <w:t>לא היה לזה שום מעמד חוקי.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כמובן,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נוהגים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גדול מאוד ביועץ המשפטי לכנסת</w:t>
      </w:r>
      <w:r w:rsidR="00D90493">
        <w:rPr>
          <w:rtl/>
        </w:rPr>
        <w:t xml:space="preserve"> </w:t>
      </w:r>
      <w:r w:rsidRPr="00E8235D">
        <w:rPr>
          <w:rtl/>
        </w:rPr>
        <w:t>צבי ענבר, שהיה</w:t>
      </w:r>
      <w:r w:rsidR="00D90493">
        <w:rPr>
          <w:rtl/>
        </w:rPr>
        <w:t xml:space="preserve"> </w:t>
      </w:r>
      <w:r w:rsidRPr="00E8235D">
        <w:rPr>
          <w:rtl/>
        </w:rPr>
        <w:t>ממייסדי הפרקליטות הצבאית הראשית, הפצ"ר אחר כך, אנחנו נוהגים כבוד גדול מאוד בכל</w:t>
      </w:r>
      <w:r w:rsidR="00D90493">
        <w:rPr>
          <w:rtl/>
        </w:rPr>
        <w:t xml:space="preserve"> </w:t>
      </w:r>
      <w:r w:rsidRPr="00E8235D">
        <w:rPr>
          <w:rtl/>
        </w:rPr>
        <w:t>הצוות</w:t>
      </w:r>
      <w:r w:rsidR="00D90493">
        <w:rPr>
          <w:rtl/>
        </w:rPr>
        <w:t xml:space="preserve"> </w:t>
      </w:r>
      <w:r w:rsidRPr="00E8235D">
        <w:rPr>
          <w:rtl/>
        </w:rPr>
        <w:t>הנפלא והמקצועי של הייעוץ המשפטי, אבל חלק מהעצמאות של חברי הכנסת הוא שהם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אמורים</w:t>
      </w:r>
      <w:r w:rsidR="00D90493">
        <w:rPr>
          <w:rtl/>
        </w:rPr>
        <w:t xml:space="preserve"> </w:t>
      </w:r>
      <w:r w:rsidRPr="00E8235D">
        <w:rPr>
          <w:rtl/>
        </w:rPr>
        <w:t>ליפול</w:t>
      </w:r>
      <w:r w:rsidR="00D90493">
        <w:rPr>
          <w:rtl/>
        </w:rPr>
        <w:t xml:space="preserve"> </w:t>
      </w:r>
      <w:r w:rsidRPr="00E8235D">
        <w:rPr>
          <w:rtl/>
        </w:rPr>
        <w:t>תחת מורא הבג"ץ בכל מעשיהם, כמו שקורה לעמיתינו בכל המשרדים</w:t>
      </w:r>
      <w:r w:rsidR="00D90493">
        <w:rPr>
          <w:rtl/>
        </w:rPr>
        <w:t xml:space="preserve"> </w:t>
      </w:r>
      <w:r w:rsidRPr="00E8235D">
        <w:rPr>
          <w:rtl/>
        </w:rPr>
        <w:t>הממשלתיים,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השלטון</w:t>
      </w:r>
      <w:r w:rsidR="00D90493">
        <w:rPr>
          <w:rtl/>
        </w:rPr>
        <w:t xml:space="preserve"> </w:t>
      </w:r>
      <w:r w:rsidRPr="00E8235D">
        <w:rPr>
          <w:rtl/>
        </w:rPr>
        <w:t>המקומי</w:t>
      </w:r>
      <w:r w:rsidR="00D90493">
        <w:rPr>
          <w:rtl/>
        </w:rPr>
        <w:t xml:space="preserve"> </w:t>
      </w:r>
      <w:r w:rsidRPr="00E8235D">
        <w:rPr>
          <w:rtl/>
        </w:rPr>
        <w:t>ובכל מקום ומקום. אימת הבג"ץ נופלת על כולם, עד</w:t>
      </w:r>
      <w:r w:rsidR="00D90493">
        <w:rPr>
          <w:rtl/>
        </w:rPr>
        <w:t xml:space="preserve"> </w:t>
      </w:r>
      <w:r w:rsidRPr="00E8235D">
        <w:rPr>
          <w:rtl/>
        </w:rPr>
        <w:t>שחידשו</w:t>
      </w:r>
      <w:r w:rsidR="00D90493">
        <w:rPr>
          <w:rtl/>
        </w:rPr>
        <w:t xml:space="preserve"> </w:t>
      </w:r>
      <w:r w:rsidRPr="00E8235D">
        <w:rPr>
          <w:rtl/>
        </w:rPr>
        <w:t>מלה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בעברית </w:t>
      </w:r>
      <w:r w:rsidR="00D90493">
        <w:rPr>
          <w:rtl/>
        </w:rPr>
        <w:t>–</w:t>
      </w:r>
      <w:r w:rsidRPr="00E8235D">
        <w:rPr>
          <w:rtl/>
        </w:rPr>
        <w:t xml:space="preserve"> בגי"ץ; האם הדבר בגי"ץ או לא. דבר ראשון שאדם שואל הוא האם</w:t>
      </w:r>
      <w:r w:rsidR="00D90493">
        <w:rPr>
          <w:rtl/>
        </w:rPr>
        <w:t xml:space="preserve"> </w:t>
      </w:r>
      <w:r w:rsidRPr="00E8235D">
        <w:rPr>
          <w:rtl/>
        </w:rPr>
        <w:t>הדבר יעמוד במבחן בג"ץ.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המחוקקים</w:t>
      </w:r>
      <w:r w:rsidR="00D90493">
        <w:rPr>
          <w:rtl/>
        </w:rPr>
        <w:t xml:space="preserve"> </w:t>
      </w:r>
      <w:r w:rsidRPr="00E8235D">
        <w:rPr>
          <w:rtl/>
        </w:rPr>
        <w:t>אמורים</w:t>
      </w:r>
      <w:r w:rsidR="00D90493">
        <w:rPr>
          <w:rtl/>
        </w:rPr>
        <w:t xml:space="preserve"> </w:t>
      </w:r>
      <w:r w:rsidRPr="00E8235D">
        <w:rPr>
          <w:rtl/>
        </w:rPr>
        <w:t>להיות אלה שבתי</w:t>
      </w:r>
      <w:r w:rsidR="00D90493">
        <w:rPr>
          <w:rtl/>
        </w:rPr>
        <w:t>-</w:t>
      </w:r>
      <w:r w:rsidRPr="00E8235D">
        <w:rPr>
          <w:rtl/>
        </w:rPr>
        <w:t>המשפט מתיישרים לפיהם ומיישרים את הפסיקה,</w:t>
      </w:r>
      <w:r w:rsidR="00D90493">
        <w:rPr>
          <w:rtl/>
        </w:rPr>
        <w:t xml:space="preserve"> </w:t>
      </w:r>
      <w:r w:rsidRPr="00E8235D">
        <w:rPr>
          <w:rtl/>
        </w:rPr>
        <w:t>מפרשים</w:t>
      </w:r>
      <w:r w:rsidR="00D90493">
        <w:rPr>
          <w:rtl/>
        </w:rPr>
        <w:t xml:space="preserve"> </w:t>
      </w:r>
      <w:r w:rsidRPr="00E8235D">
        <w:rPr>
          <w:rtl/>
        </w:rPr>
        <w:t>את הפסיקה בהתאם לחקיקה. נכון שגם המחוקקים הם לא מלכי העולם, וגם הם, מן</w:t>
      </w:r>
      <w:r w:rsidR="00D90493">
        <w:rPr>
          <w:rtl/>
        </w:rPr>
        <w:t xml:space="preserve"> </w:t>
      </w:r>
      <w:r w:rsidRPr="00E8235D">
        <w:rPr>
          <w:rtl/>
        </w:rPr>
        <w:t>הראוי</w:t>
      </w:r>
      <w:r w:rsidR="00D90493">
        <w:rPr>
          <w:rtl/>
        </w:rPr>
        <w:t xml:space="preserve"> </w:t>
      </w:r>
      <w:r w:rsidRPr="00E8235D">
        <w:rPr>
          <w:rtl/>
        </w:rPr>
        <w:t>שיעמדו</w:t>
      </w:r>
      <w:r w:rsidR="00D90493">
        <w:rPr>
          <w:rtl/>
        </w:rPr>
        <w:t xml:space="preserve"> </w:t>
      </w:r>
      <w:r w:rsidRPr="00E8235D">
        <w:rPr>
          <w:rtl/>
        </w:rPr>
        <w:t>בנורמות.</w:t>
      </w:r>
      <w:r w:rsidR="00D90493">
        <w:rPr>
          <w:rtl/>
        </w:rPr>
        <w:t xml:space="preserve"> </w:t>
      </w:r>
      <w:r w:rsidRPr="00E8235D">
        <w:rPr>
          <w:rtl/>
        </w:rPr>
        <w:t>אין לנו חוקה במדינה, אבל בכל אופן יש נורמות שהמחוקקים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לעמוד</w:t>
      </w:r>
      <w:r w:rsidR="00D90493">
        <w:rPr>
          <w:rtl/>
        </w:rPr>
        <w:t xml:space="preserve"> </w:t>
      </w:r>
      <w:r w:rsidRPr="00E8235D">
        <w:rPr>
          <w:rtl/>
        </w:rPr>
        <w:t>בפניהן.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אמורים לעבוד לפי כללי המשחק של התקנון, ולכן ליועץ</w:t>
      </w:r>
      <w:r w:rsidR="00D90493">
        <w:rPr>
          <w:rtl/>
        </w:rPr>
        <w:t xml:space="preserve"> </w:t>
      </w:r>
      <w:r w:rsidRPr="00E8235D">
        <w:rPr>
          <w:rtl/>
        </w:rPr>
        <w:t>המשפטי יש תפקיד מאוד מאוד חשוב.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יורד פה לכל פרטי החוק, אדוני היושב</w:t>
      </w:r>
      <w:r w:rsidR="00D90493">
        <w:rPr>
          <w:rtl/>
        </w:rPr>
        <w:t>-</w:t>
      </w:r>
      <w:r w:rsidRPr="00E8235D">
        <w:rPr>
          <w:rtl/>
        </w:rPr>
        <w:t>ראש. אני אשתדל לעקוב אחרי החוק</w:t>
      </w:r>
      <w:r w:rsidR="00D90493">
        <w:rPr>
          <w:rtl/>
        </w:rPr>
        <w:t xml:space="preserve"> </w:t>
      </w:r>
      <w:r w:rsidRPr="00E8235D">
        <w:rPr>
          <w:rtl/>
        </w:rPr>
        <w:t>הזה, כי מצד אחד הוא חשוב, ומצד שני אסור שיקרה מצב שבו המחוקקים ישמטו מידיהם את</w:t>
      </w:r>
      <w:r w:rsidR="00D90493">
        <w:rPr>
          <w:rtl/>
        </w:rPr>
        <w:t xml:space="preserve"> </w:t>
      </w:r>
      <w:r w:rsidRPr="00E8235D">
        <w:rPr>
          <w:rtl/>
        </w:rPr>
        <w:t>האחריות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העוצמה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יכולת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ובעצם</w:t>
      </w:r>
      <w:r w:rsidR="00D90493">
        <w:rPr>
          <w:rtl/>
        </w:rPr>
        <w:t xml:space="preserve"> </w:t>
      </w:r>
      <w:r w:rsidRPr="00E8235D">
        <w:rPr>
          <w:rtl/>
        </w:rPr>
        <w:t>יועצים</w:t>
      </w:r>
      <w:r w:rsidR="00D90493">
        <w:rPr>
          <w:rtl/>
        </w:rPr>
        <w:t xml:space="preserve"> </w:t>
      </w:r>
      <w:r w:rsidRPr="00E8235D">
        <w:rPr>
          <w:rtl/>
        </w:rPr>
        <w:t>משפטיים</w:t>
      </w:r>
      <w:r w:rsidR="00D90493">
        <w:rPr>
          <w:rtl/>
        </w:rPr>
        <w:t xml:space="preserve"> </w:t>
      </w:r>
      <w:r w:rsidRPr="00E8235D">
        <w:rPr>
          <w:rtl/>
        </w:rPr>
        <w:t>בדיסציפלינה</w:t>
      </w:r>
      <w:r w:rsidR="00D90493">
        <w:rPr>
          <w:rtl/>
        </w:rPr>
        <w:t xml:space="preserve"> </w:t>
      </w:r>
      <w:r w:rsidRPr="00E8235D">
        <w:rPr>
          <w:rtl/>
        </w:rPr>
        <w:t>משפטית</w:t>
      </w:r>
      <w:r w:rsidR="00D90493">
        <w:rPr>
          <w:rtl/>
        </w:rPr>
        <w:t>-</w:t>
      </w:r>
      <w:r w:rsidRPr="00E8235D">
        <w:rPr>
          <w:rtl/>
        </w:rPr>
        <w:t>מקצועית יכופפו את המחוקקים בעיניים בג"ציות, ואז המאחז האחרון, שהוא בעצם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המחוקקים,</w:t>
      </w:r>
      <w:r w:rsidR="00D90493">
        <w:rPr>
          <w:rtl/>
        </w:rPr>
        <w:t xml:space="preserve"> </w:t>
      </w:r>
      <w:r w:rsidRPr="00E8235D">
        <w:rPr>
          <w:rtl/>
        </w:rPr>
        <w:t>גם הוא ייפול תחת אימת הבג"ץ.</w:t>
      </w:r>
      <w:r w:rsidR="00D90493">
        <w:rPr>
          <w:rtl/>
        </w:rPr>
        <w:t xml:space="preserve"> </w:t>
      </w:r>
      <w:r w:rsidRPr="00E8235D">
        <w:rPr>
          <w:rtl/>
        </w:rPr>
        <w:t>אני מסיים,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כעיקרון אני אצביע בעד החוק. אני מלא כבוד למר צבי ענבר ולצוות היועצים</w:t>
      </w:r>
      <w:r w:rsidR="00D90493">
        <w:rPr>
          <w:rtl/>
        </w:rPr>
        <w:t xml:space="preserve"> </w:t>
      </w:r>
      <w:r w:rsidRPr="00E8235D">
        <w:rPr>
          <w:rtl/>
        </w:rPr>
        <w:t>המשפטיים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הנפלאה</w:t>
      </w:r>
      <w:r w:rsidR="00D90493">
        <w:rPr>
          <w:rtl/>
        </w:rPr>
        <w:t xml:space="preserve"> </w:t>
      </w:r>
      <w:r w:rsidRPr="00E8235D">
        <w:rPr>
          <w:rtl/>
        </w:rPr>
        <w:t>שלהם. הם מלווים אותנו בכל הוועדות.</w:t>
      </w:r>
      <w:r w:rsidR="00D90493">
        <w:rPr>
          <w:rtl/>
        </w:rPr>
        <w:t xml:space="preserve"> </w:t>
      </w:r>
      <w:r w:rsidRPr="00E8235D">
        <w:rPr>
          <w:rtl/>
        </w:rPr>
        <w:t>בעיגון החוקי</w:t>
      </w:r>
      <w:r w:rsidR="00D90493">
        <w:rPr>
          <w:rtl/>
        </w:rPr>
        <w:t xml:space="preserve"> </w:t>
      </w:r>
      <w:r w:rsidRPr="00E8235D">
        <w:rPr>
          <w:rtl/>
        </w:rPr>
        <w:t>נצטרך</w:t>
      </w:r>
      <w:r w:rsidR="00D90493">
        <w:rPr>
          <w:rtl/>
        </w:rPr>
        <w:t xml:space="preserve"> </w:t>
      </w:r>
      <w:r w:rsidRPr="00E8235D">
        <w:rPr>
          <w:rtl/>
        </w:rPr>
        <w:t>לשים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לאיזון</w:t>
      </w:r>
      <w:r w:rsidR="00D90493">
        <w:rPr>
          <w:rtl/>
        </w:rPr>
        <w:t xml:space="preserve"> </w:t>
      </w:r>
      <w:r w:rsidRPr="00E8235D">
        <w:rPr>
          <w:rtl/>
        </w:rPr>
        <w:t>העדין</w:t>
      </w:r>
      <w:r w:rsidR="00D90493">
        <w:rPr>
          <w:rtl/>
        </w:rPr>
        <w:t xml:space="preserve"> </w:t>
      </w:r>
      <w:r w:rsidRPr="00E8235D">
        <w:rPr>
          <w:rtl/>
        </w:rPr>
        <w:t>הזה בין עצמאותנו כמחוקקים ובין יכולתנו וחובתנו</w:t>
      </w:r>
      <w:r w:rsidR="00D90493">
        <w:rPr>
          <w:rtl/>
        </w:rPr>
        <w:t xml:space="preserve"> </w:t>
      </w:r>
      <w:r w:rsidRPr="00E8235D">
        <w:rPr>
          <w:rtl/>
        </w:rPr>
        <w:t>לשמוע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הייעוץ המשפטי </w:t>
      </w:r>
      <w:r w:rsidR="00D90493">
        <w:rPr>
          <w:rtl/>
        </w:rPr>
        <w:t>–</w:t>
      </w:r>
      <w:r w:rsidRPr="00E8235D">
        <w:rPr>
          <w:rtl/>
        </w:rPr>
        <w:t xml:space="preserve"> אבל לא ליהפך לצייתנים שאין להם שיקול דעת והם חייבים</w:t>
      </w:r>
      <w:r w:rsidR="00D90493">
        <w:rPr>
          <w:rtl/>
        </w:rPr>
        <w:t xml:space="preserve"> </w:t>
      </w:r>
      <w:r w:rsidRPr="00E8235D">
        <w:rPr>
          <w:rtl/>
        </w:rPr>
        <w:t>לקבל את הייעוץ המשפטי, כי בכך נזיק לנו ולכל השיטה החוקית במדינה.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משה 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בעת האחרונה נמתחת ביקורת וגם אנחנו</w:t>
      </w:r>
      <w:r w:rsidR="00D90493">
        <w:rPr>
          <w:rtl/>
        </w:rPr>
        <w:t xml:space="preserve"> </w:t>
      </w:r>
      <w:r w:rsidRPr="00E8235D">
        <w:rPr>
          <w:rtl/>
        </w:rPr>
        <w:t>מותחים</w:t>
      </w:r>
      <w:r w:rsidR="00D90493">
        <w:rPr>
          <w:rtl/>
        </w:rPr>
        <w:t xml:space="preserve"> </w:t>
      </w:r>
      <w:r w:rsidRPr="00E8235D">
        <w:rPr>
          <w:rtl/>
        </w:rPr>
        <w:t>ביקורת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לא ראויים שעולים כאן, חלקם גם עוברים כאן, ואני חושב</w:t>
      </w:r>
      <w:r w:rsidR="00D90493">
        <w:rPr>
          <w:rtl/>
        </w:rPr>
        <w:t xml:space="preserve"> </w:t>
      </w:r>
      <w:r w:rsidRPr="00E8235D">
        <w:rPr>
          <w:rtl/>
        </w:rPr>
        <w:t>שדווקא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רקע</w:t>
      </w:r>
      <w:r w:rsidR="00D90493">
        <w:rPr>
          <w:rtl/>
        </w:rPr>
        <w:t xml:space="preserve"> </w:t>
      </w:r>
      <w:r w:rsidRPr="00E8235D">
        <w:rPr>
          <w:rtl/>
        </w:rPr>
        <w:t>המציאות</w:t>
      </w:r>
      <w:r w:rsidR="00D90493">
        <w:rPr>
          <w:rtl/>
        </w:rPr>
        <w:t xml:space="preserve"> </w:t>
      </w:r>
      <w:r w:rsidRPr="00E8235D">
        <w:rPr>
          <w:rtl/>
        </w:rPr>
        <w:t>המאוד</w:t>
      </w:r>
      <w:r w:rsidR="00D90493">
        <w:rPr>
          <w:rtl/>
        </w:rPr>
        <w:t>-</w:t>
      </w:r>
      <w:r w:rsidRPr="00E8235D">
        <w:rPr>
          <w:rtl/>
        </w:rPr>
        <w:t>פרובלמטית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ראוי דווקא לציין לשבח את ועדת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שיזמה הצעת חוק שהרבה מאוד שנים מדברים עליה, מתחבטים בה, דנים בה, והיום</w:t>
      </w:r>
      <w:r w:rsidR="00D90493">
        <w:rPr>
          <w:rtl/>
        </w:rPr>
        <w:t xml:space="preserve"> </w:t>
      </w:r>
      <w:r w:rsidRPr="00E8235D">
        <w:rPr>
          <w:rtl/>
        </w:rPr>
        <w:t>סוף</w:t>
      </w:r>
      <w:r w:rsidR="00D90493">
        <w:rPr>
          <w:rtl/>
        </w:rPr>
        <w:t>-</w:t>
      </w:r>
      <w:r w:rsidRPr="00E8235D">
        <w:rPr>
          <w:rtl/>
        </w:rPr>
        <w:t>סוף היא עולה לקריאה ראשונה, לאחר כמה דיונים בוועדת הכנסת. אני חושב שזה אות</w:t>
      </w:r>
      <w:r w:rsidR="00D90493">
        <w:rPr>
          <w:rtl/>
        </w:rPr>
        <w:t xml:space="preserve"> </w:t>
      </w:r>
      <w:r w:rsidRPr="00E8235D">
        <w:rPr>
          <w:rtl/>
        </w:rPr>
        <w:t>כבוד לכנסת, שהיא מעגנת אחרי 52 שנות מדינה את מעמדו של היועץ המשפטי שלה.</w:t>
      </w:r>
    </w:p>
    <w:p w:rsidR="00D90493" w:rsidRDefault="00D90493" w:rsidP="00D90493">
      <w:pPr>
        <w:rPr>
          <w:rtl/>
        </w:rPr>
      </w:pPr>
    </w:p>
    <w:p w:rsidR="00D90493" w:rsidRDefault="00E8235D" w:rsidP="003F2B07">
      <w:pPr>
        <w:rPr>
          <w:rtl/>
        </w:rPr>
      </w:pP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שהיועץ המשפטי של הכנסת היה מבחינות רבות בעצם יועץ משפטי מוגבל, 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הוסיף כבוד לכנסת, ולדעתי גם לא תרם לה בצד המהותי. העובדה שהכנסת בעצם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סמוכה</w:t>
      </w:r>
      <w:r w:rsidR="00D90493">
        <w:rPr>
          <w:rtl/>
        </w:rPr>
        <w:t xml:space="preserve"> </w:t>
      </w:r>
      <w:r w:rsidRPr="00E8235D">
        <w:rPr>
          <w:rtl/>
        </w:rPr>
        <w:t>על שולחנו של היועץ המשפטי לממשלה, גם היא היתה מאוד בעייתית, כי לא</w:t>
      </w:r>
      <w:r w:rsidR="00D90493">
        <w:rPr>
          <w:rtl/>
        </w:rPr>
        <w:t xml:space="preserve"> </w:t>
      </w:r>
      <w:r w:rsidRPr="00E8235D">
        <w:rPr>
          <w:rtl/>
        </w:rPr>
        <w:t>אחת יש ויכוח בין הממשלה לכנסת ויש הפרדת רשויות במדינה, אם כי לא מלאה.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חושב, שהחוק הזה, חוק היועץ המשפטי של הכנסת, הוא תעודת בגרות של הכנסת,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 xml:space="preserve"> </w:t>
      </w:r>
      <w:r w:rsidRPr="00E8235D">
        <w:rPr>
          <w:rtl/>
        </w:rPr>
        <w:t>עצמאות מהרבה מאוד מובנים גם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באמת</w:t>
      </w:r>
      <w:r w:rsidR="00D90493">
        <w:rPr>
          <w:rtl/>
        </w:rPr>
        <w:t xml:space="preserve"> </w:t>
      </w:r>
      <w:r w:rsidRPr="00E8235D">
        <w:rPr>
          <w:rtl/>
        </w:rPr>
        <w:t>נותנים</w:t>
      </w:r>
      <w:r w:rsidR="00D90493">
        <w:rPr>
          <w:rtl/>
        </w:rPr>
        <w:t xml:space="preserve"> </w:t>
      </w:r>
      <w:r w:rsidRPr="00E8235D">
        <w:rPr>
          <w:rtl/>
        </w:rPr>
        <w:t>סמכויות</w:t>
      </w:r>
      <w:r w:rsidR="00D90493">
        <w:rPr>
          <w:rtl/>
        </w:rPr>
        <w:t xml:space="preserve"> </w:t>
      </w:r>
      <w:r w:rsidRPr="00E8235D">
        <w:rPr>
          <w:rtl/>
        </w:rPr>
        <w:t>רבות</w:t>
      </w:r>
      <w:r w:rsidR="00D90493">
        <w:rPr>
          <w:rtl/>
        </w:rPr>
        <w:t xml:space="preserve"> </w:t>
      </w:r>
      <w:r w:rsidRPr="00E8235D">
        <w:rPr>
          <w:rtl/>
        </w:rPr>
        <w:t>ליועץ המשפטי של הכנסת בחוק הזה, אנחנו</w:t>
      </w:r>
      <w:r w:rsidR="00D90493">
        <w:rPr>
          <w:rtl/>
        </w:rPr>
        <w:t xml:space="preserve"> </w:t>
      </w:r>
      <w:r w:rsidRPr="00E8235D">
        <w:rPr>
          <w:rtl/>
        </w:rPr>
        <w:t>מעגנים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ואנחנו נותנים לו אופק פעולה בלתי תלוי ואובייקטיבי. אני חושב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במיוחד בכנסת, שהיא, בסופו של דבר, פוליטית. בסופו של דבר כולנו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פוליטיים,</w:t>
      </w:r>
      <w:r w:rsidR="00D90493">
        <w:rPr>
          <w:rtl/>
        </w:rPr>
        <w:t xml:space="preserve"> </w:t>
      </w:r>
      <w:r w:rsidRPr="00E8235D">
        <w:rPr>
          <w:rtl/>
        </w:rPr>
        <w:t>שמייצגים תפיסת עולם וציבור על בסיס פוליטי.</w:t>
      </w:r>
      <w:r w:rsidR="00D90493">
        <w:rPr>
          <w:rtl/>
        </w:rPr>
        <w:t xml:space="preserve"> </w:t>
      </w:r>
      <w:r w:rsidRPr="00E8235D">
        <w:rPr>
          <w:rtl/>
        </w:rPr>
        <w:t>חשוב מאוד, דווקא</w:t>
      </w:r>
      <w:r w:rsidR="00D90493">
        <w:rPr>
          <w:rtl/>
        </w:rPr>
        <w:t xml:space="preserve"> </w:t>
      </w:r>
      <w:r w:rsidRPr="00E8235D">
        <w:rPr>
          <w:rtl/>
        </w:rPr>
        <w:t>במאבקים</w:t>
      </w:r>
      <w:r w:rsidR="00D90493">
        <w:rPr>
          <w:rtl/>
        </w:rPr>
        <w:t xml:space="preserve"> </w:t>
      </w:r>
      <w:r w:rsidRPr="00E8235D">
        <w:rPr>
          <w:rtl/>
        </w:rPr>
        <w:t>ובוויכוחים שיש בינינו, שתהיה איזו ספינת דגל, שיהיה איזה מגדלור, שיהיה</w:t>
      </w:r>
      <w:r w:rsidR="00D90493">
        <w:rPr>
          <w:rtl/>
        </w:rPr>
        <w:t xml:space="preserve"> </w:t>
      </w:r>
      <w:r w:rsidRPr="00E8235D">
        <w:rPr>
          <w:rtl/>
        </w:rPr>
        <w:t>באמת בלתי תלוי, שיוכל לקבל את ההחלטות באופן המסודר ביותר.</w:t>
      </w:r>
      <w:r w:rsidR="00D90493">
        <w:rPr>
          <w:rtl/>
        </w:rPr>
        <w:t xml:space="preserve"> </w:t>
      </w:r>
      <w:r w:rsidRPr="00E8235D">
        <w:rPr>
          <w:rtl/>
        </w:rPr>
        <w:t>מבחינה זו אני חושב,</w:t>
      </w:r>
      <w:r w:rsidR="00D90493">
        <w:rPr>
          <w:rtl/>
        </w:rPr>
        <w:t xml:space="preserve"> </w:t>
      </w:r>
      <w:r w:rsidRPr="00E8235D">
        <w:rPr>
          <w:rtl/>
        </w:rPr>
        <w:t>שזו הצעת חוק חשובה מאין כמותה, וחבל שהיא לא חוקקה לפני שנים.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הזדמנות</w:t>
      </w:r>
      <w:r w:rsidR="00D90493">
        <w:rPr>
          <w:rtl/>
        </w:rPr>
        <w:t xml:space="preserve"> </w:t>
      </w:r>
      <w:r w:rsidRPr="00E8235D">
        <w:rPr>
          <w:rtl/>
        </w:rPr>
        <w:t>להגיד מלה טובה על צבי ענבר, היועץ המשפטי של הכנסת, שעובד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ארוכות בלי החוק הזה, ובכל זאת עומד בפרץ ועושה עבודה אובייקטיבית, מקצועית</w:t>
      </w:r>
      <w:r w:rsidR="00D90493">
        <w:rPr>
          <w:rtl/>
        </w:rPr>
        <w:t xml:space="preserve"> </w:t>
      </w:r>
      <w:r w:rsidRPr="00E8235D">
        <w:rPr>
          <w:rtl/>
        </w:rPr>
        <w:t>ומשפטית,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שלא אחת יש לי טענה ולאחר טענה ולזה טענה. הוא עושה את זה בלי חוק,</w:t>
      </w:r>
      <w:r w:rsidR="00D90493">
        <w:rPr>
          <w:rtl/>
        </w:rPr>
        <w:t xml:space="preserve"> </w:t>
      </w:r>
      <w:r w:rsidRPr="00E8235D">
        <w:rPr>
          <w:rtl/>
        </w:rPr>
        <w:t>ואני בטוח שהחוק יעשה את העניין הזה עוד יותר טוב ועוד יותר מושלם. אני אומר שוב:</w:t>
      </w:r>
      <w:r w:rsidR="00D90493">
        <w:rPr>
          <w:rtl/>
        </w:rPr>
        <w:t xml:space="preserve"> </w:t>
      </w:r>
      <w:r w:rsidRPr="00E8235D">
        <w:rPr>
          <w:rtl/>
        </w:rPr>
        <w:t>זה לכבודנו שאנחנו מעבירים היום את החוק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תודה לאדוני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משה גפני, ואחריו, לפי סדר הנוכחים, אלא אם יקרה משהו אחר,</w:t>
      </w:r>
      <w:r w:rsidR="00D90493">
        <w:rPr>
          <w:rtl/>
        </w:rPr>
        <w:t xml:space="preserve"> </w:t>
      </w:r>
      <w:r w:rsidRPr="00E8235D">
        <w:rPr>
          <w:rtl/>
        </w:rPr>
        <w:t>חברת הכנסת ענת מאור. בבקשה, שלוש דקות לרשותך.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על שאפשרת לי.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להסכים עם חבר הכנסת פינס. החוק הוא תעודת כבוד לכנסת, ואני תומך</w:t>
      </w:r>
      <w:r w:rsidR="00D90493">
        <w:rPr>
          <w:rtl/>
        </w:rPr>
        <w:t xml:space="preserve"> </w:t>
      </w:r>
      <w:r w:rsidRPr="00E8235D">
        <w:rPr>
          <w:rtl/>
        </w:rPr>
        <w:t>בו.</w:t>
      </w:r>
      <w:r w:rsidR="00D90493">
        <w:rPr>
          <w:rtl/>
        </w:rPr>
        <w:t xml:space="preserve"> </w:t>
      </w:r>
      <w:r w:rsidRPr="00E8235D">
        <w:rPr>
          <w:rtl/>
        </w:rPr>
        <w:t>ליועץ</w:t>
      </w:r>
      <w:r w:rsidR="00D90493">
        <w:rPr>
          <w:rtl/>
        </w:rPr>
        <w:t xml:space="preserve"> </w:t>
      </w:r>
      <w:r w:rsidRPr="00E8235D">
        <w:rPr>
          <w:rtl/>
        </w:rPr>
        <w:t>המשפטי של הכנסת אכן מגיעה מלה טובה, לצבי ענבר, ובכלל הלשכה המשפטית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את עבודתה נאמנה. אני חושב שהחוק הזה בא להסדיר את המעמד שלהם, ואכן</w:t>
      </w:r>
      <w:r w:rsidR="00D90493">
        <w:rPr>
          <w:rtl/>
        </w:rPr>
        <w:t xml:space="preserve"> </w:t>
      </w:r>
      <w:r w:rsidRPr="00E8235D">
        <w:rPr>
          <w:rtl/>
        </w:rPr>
        <w:t>היה צריך לעשות את זה גם קודם.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נמצאים,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בתקופה</w:t>
      </w:r>
      <w:r w:rsidR="00D90493">
        <w:rPr>
          <w:rtl/>
        </w:rPr>
        <w:t xml:space="preserve"> </w:t>
      </w:r>
      <w:r w:rsidRPr="00E8235D">
        <w:rPr>
          <w:rtl/>
        </w:rPr>
        <w:t>שבה</w:t>
      </w:r>
      <w:r w:rsidR="00D90493">
        <w:rPr>
          <w:rtl/>
        </w:rPr>
        <w:t xml:space="preserve"> </w:t>
      </w:r>
      <w:r w:rsidRPr="00E8235D">
        <w:rPr>
          <w:rtl/>
        </w:rPr>
        <w:t>המושג</w:t>
      </w:r>
      <w:r w:rsidR="00D90493">
        <w:rPr>
          <w:rtl/>
        </w:rPr>
        <w:t xml:space="preserve"> </w:t>
      </w:r>
      <w:r w:rsidRPr="00E8235D">
        <w:rPr>
          <w:rtl/>
        </w:rPr>
        <w:t>הפרדת הרשויות הולך</w:t>
      </w:r>
      <w:r w:rsidR="00D90493">
        <w:rPr>
          <w:rtl/>
        </w:rPr>
        <w:t xml:space="preserve"> </w:t>
      </w:r>
      <w:r w:rsidRPr="00E8235D">
        <w:rPr>
          <w:rtl/>
        </w:rPr>
        <w:t>ומיטשטש, וזוהי סכנה גדולה לדמוקרטיה. מצב שבו אין הפרדת רשויות ברורה, אין הפרדה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המחוקקת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>הרשות המבצעת לבין הרשות השופטת, סופו להביא לאנרכיה.</w:t>
      </w:r>
      <w:r w:rsidR="00D90493">
        <w:rPr>
          <w:rtl/>
        </w:rPr>
        <w:t xml:space="preserve"> </w:t>
      </w:r>
      <w:r w:rsidRPr="00E8235D">
        <w:rPr>
          <w:rtl/>
        </w:rPr>
        <w:t>דמוקרטיה</w:t>
      </w:r>
      <w:r w:rsidR="00D90493">
        <w:rPr>
          <w:rtl/>
        </w:rPr>
        <w:t xml:space="preserve"> </w:t>
      </w:r>
      <w:r w:rsidRPr="00E8235D">
        <w:rPr>
          <w:rtl/>
        </w:rPr>
        <w:t>שמכבדת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עצמה,</w:t>
      </w:r>
      <w:r w:rsidR="00D90493">
        <w:rPr>
          <w:rtl/>
        </w:rPr>
        <w:t xml:space="preserve"> </w:t>
      </w:r>
      <w:r w:rsidRPr="00E8235D">
        <w:rPr>
          <w:rtl/>
        </w:rPr>
        <w:t>דמוקרטיה</w:t>
      </w:r>
      <w:r w:rsidR="00D90493">
        <w:rPr>
          <w:rtl/>
        </w:rPr>
        <w:t xml:space="preserve"> </w:t>
      </w:r>
      <w:r w:rsidRPr="00E8235D">
        <w:rPr>
          <w:rtl/>
        </w:rPr>
        <w:t>מתוקנת,</w:t>
      </w:r>
      <w:r w:rsidR="00D90493">
        <w:rPr>
          <w:rtl/>
        </w:rPr>
        <w:t xml:space="preserve"> </w:t>
      </w:r>
      <w:r w:rsidRPr="00E8235D">
        <w:rPr>
          <w:rtl/>
        </w:rPr>
        <w:t>צריכה</w:t>
      </w:r>
      <w:r w:rsidR="00D90493">
        <w:rPr>
          <w:rtl/>
        </w:rPr>
        <w:t xml:space="preserve"> </w:t>
      </w:r>
      <w:r w:rsidRPr="00E8235D">
        <w:rPr>
          <w:rtl/>
        </w:rPr>
        <w:t>לשמור מכל משמר על הפרדת</w:t>
      </w:r>
      <w:r w:rsidR="00D90493">
        <w:rPr>
          <w:rtl/>
        </w:rPr>
        <w:t xml:space="preserve"> </w:t>
      </w:r>
      <w:r w:rsidRPr="00E8235D">
        <w:rPr>
          <w:rtl/>
        </w:rPr>
        <w:t>הרשויות.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 אנרכיה או דיקטטורה.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ברור.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הפרדת</w:t>
      </w:r>
      <w:r w:rsidR="00D90493">
        <w:rPr>
          <w:rtl/>
        </w:rPr>
        <w:t xml:space="preserve"> </w:t>
      </w:r>
      <w:r w:rsidRPr="00E8235D">
        <w:rPr>
          <w:rtl/>
        </w:rPr>
        <w:t>רשויות,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אנרכיה או דיקטטורה.</w:t>
      </w:r>
      <w:r w:rsidR="00D90493">
        <w:rPr>
          <w:rtl/>
        </w:rPr>
        <w:t xml:space="preserve"> </w:t>
      </w:r>
      <w:r w:rsidRPr="00E8235D">
        <w:rPr>
          <w:rtl/>
        </w:rPr>
        <w:t>דיקטטורה</w:t>
      </w:r>
      <w:r w:rsidR="00D90493">
        <w:rPr>
          <w:rtl/>
        </w:rPr>
        <w:t xml:space="preserve"> </w:t>
      </w:r>
      <w:r w:rsidRPr="00E8235D">
        <w:rPr>
          <w:rtl/>
        </w:rPr>
        <w:t>לא תהיה כאן, מכיוון שהישראלים לא ייתנו, אבל יכולה להיות אנרכיה.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מזהיר, כי הציבור הישראלי איננו רוצה דיקטטורה, שיהיה ער לעובדה הזאת</w:t>
      </w:r>
      <w:r w:rsidR="00D90493">
        <w:rPr>
          <w:rtl/>
        </w:rPr>
        <w:t xml:space="preserve"> </w:t>
      </w:r>
      <w:r w:rsidRPr="00E8235D">
        <w:rPr>
          <w:rtl/>
        </w:rPr>
        <w:t>שיכולה להיווצר דיקטטורה שיפוטית, ואת זה אף אחד לא רוצה.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שבו הרשות המחוקקת, כאשר היא צריכה לקבל החלטות שיפוטיות, צריכה</w:t>
      </w:r>
      <w:r w:rsidR="00D90493">
        <w:rPr>
          <w:rtl/>
        </w:rPr>
        <w:t xml:space="preserve"> </w:t>
      </w:r>
      <w:r w:rsidRPr="00E8235D">
        <w:rPr>
          <w:rtl/>
        </w:rPr>
        <w:t>לעמוד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בג"ץ</w:t>
      </w:r>
      <w:r w:rsidR="00D90493">
        <w:rPr>
          <w:rtl/>
        </w:rPr>
        <w:t xml:space="preserve"> </w:t>
      </w:r>
      <w:r w:rsidRPr="00E8235D">
        <w:rPr>
          <w:rtl/>
        </w:rPr>
        <w:t>ובפני</w:t>
      </w:r>
      <w:r w:rsidR="00D90493">
        <w:rPr>
          <w:rtl/>
        </w:rPr>
        <w:t xml:space="preserve"> </w:t>
      </w:r>
      <w:r w:rsidRPr="00E8235D">
        <w:rPr>
          <w:rtl/>
        </w:rPr>
        <w:t>הרשות השופטת, מי שבעצם היה זה שבא להגן על הכנסת, היה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לממשלה.</w:t>
      </w:r>
      <w:r w:rsidR="00D90493">
        <w:rPr>
          <w:rtl/>
        </w:rPr>
        <w:t xml:space="preserve"> </w:t>
      </w:r>
      <w:r w:rsidRPr="00E8235D">
        <w:rPr>
          <w:rtl/>
        </w:rPr>
        <w:t>בשעה</w:t>
      </w:r>
      <w:r w:rsidR="00D90493">
        <w:rPr>
          <w:rtl/>
        </w:rPr>
        <w:t xml:space="preserve"> </w:t>
      </w:r>
      <w:r w:rsidRPr="00E8235D">
        <w:rPr>
          <w:rtl/>
        </w:rPr>
        <w:t>שהיועץ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לממשלה הוא היועץ המשפטי של הרשות</w:t>
      </w:r>
      <w:r w:rsidR="00D90493">
        <w:rPr>
          <w:rtl/>
        </w:rPr>
        <w:t xml:space="preserve"> </w:t>
      </w:r>
      <w:r w:rsidRPr="00E8235D">
        <w:rPr>
          <w:rtl/>
        </w:rPr>
        <w:t>המבצעת</w:t>
      </w:r>
      <w:r w:rsidR="00D90493">
        <w:rPr>
          <w:rtl/>
        </w:rPr>
        <w:t xml:space="preserve"> </w:t>
      </w:r>
      <w:r w:rsidRPr="00E8235D">
        <w:rPr>
          <w:rtl/>
        </w:rPr>
        <w:t>והוא איננו היועץ המשפטי של מדינת ישראל, אם הוא צריך לבצע את תפקידיה של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המחוקקת,</w:t>
      </w:r>
      <w:r w:rsidR="00D90493">
        <w:rPr>
          <w:rtl/>
        </w:rPr>
        <w:t xml:space="preserve"> </w:t>
      </w:r>
      <w:r w:rsidRPr="00E8235D">
        <w:rPr>
          <w:rtl/>
        </w:rPr>
        <w:t>של הכנסת, הדבר לא היה תקין. אני זוכר מקרים של ניגודי עניינים,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הרצון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הממשלה, שהיועץ המשפטי לממשלה ייצג אותה, לבין הרצון</w:t>
      </w:r>
      <w:r w:rsidR="00D90493">
        <w:rPr>
          <w:rtl/>
        </w:rPr>
        <w:t xml:space="preserve"> </w:t>
      </w:r>
      <w:r w:rsidRPr="00E8235D">
        <w:rPr>
          <w:rtl/>
        </w:rPr>
        <w:t>והכוונה</w:t>
      </w:r>
      <w:r w:rsidR="00D90493">
        <w:rPr>
          <w:rtl/>
        </w:rPr>
        <w:t xml:space="preserve"> </w:t>
      </w:r>
      <w:r w:rsidRPr="00E8235D">
        <w:rPr>
          <w:rtl/>
        </w:rPr>
        <w:t>של הכנסת שאותו אדם היה צריך לייצג אותה. זה היה דבר בלתי תקין לחלוטין,</w:t>
      </w:r>
      <w:r w:rsidR="00D90493">
        <w:rPr>
          <w:rtl/>
        </w:rPr>
        <w:t xml:space="preserve"> </w:t>
      </w:r>
      <w:r w:rsidRPr="00E8235D">
        <w:rPr>
          <w:rtl/>
        </w:rPr>
        <w:t>זה היה דבר שלא מתקבל על הדעת מכל בחינה אפשרית, אבל זה היה החוק עד היום.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בא</w:t>
      </w:r>
      <w:r w:rsidR="00D90493">
        <w:rPr>
          <w:rtl/>
        </w:rPr>
        <w:t xml:space="preserve"> </w:t>
      </w:r>
      <w:r w:rsidRPr="00E8235D">
        <w:rPr>
          <w:rtl/>
        </w:rPr>
        <w:t>להסדיר</w:t>
      </w:r>
      <w:r w:rsidR="00D90493">
        <w:rPr>
          <w:rtl/>
        </w:rPr>
        <w:t xml:space="preserve"> </w:t>
      </w:r>
      <w:r w:rsidRPr="00E8235D">
        <w:rPr>
          <w:rtl/>
        </w:rPr>
        <w:t>ולעגן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מעמדו של היועץ המשפטי לכנסת, שהוא יהיה 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 הרשות המחוקקת. בעידן שבו אנחנו נמצאים היה מצב שבו יותר ויותר נוגסים</w:t>
      </w:r>
      <w:r w:rsidR="00D90493">
        <w:rPr>
          <w:rtl/>
        </w:rPr>
        <w:t xml:space="preserve"> </w:t>
      </w:r>
      <w:r w:rsidRPr="00E8235D">
        <w:rPr>
          <w:rtl/>
        </w:rPr>
        <w:t>בכוחה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והמשמעות</w:t>
      </w:r>
      <w:r w:rsidR="00D90493">
        <w:rPr>
          <w:rtl/>
        </w:rPr>
        <w:t xml:space="preserve"> </w:t>
      </w:r>
      <w:r w:rsidRPr="00E8235D">
        <w:rPr>
          <w:rtl/>
        </w:rPr>
        <w:t>של העניין היא שיותר ויותר נוגסים בכוחו של הציבור,</w:t>
      </w:r>
      <w:r w:rsidR="00D90493">
        <w:rPr>
          <w:rtl/>
        </w:rPr>
        <w:t xml:space="preserve"> </w:t>
      </w:r>
      <w:r w:rsidRPr="00E8235D">
        <w:rPr>
          <w:rtl/>
        </w:rPr>
        <w:t>מכיוון</w:t>
      </w:r>
      <w:r w:rsidR="00D90493">
        <w:rPr>
          <w:rtl/>
        </w:rPr>
        <w:t xml:space="preserve"> </w:t>
      </w:r>
      <w:r w:rsidRPr="00E8235D">
        <w:rPr>
          <w:rtl/>
        </w:rPr>
        <w:t>שהציבור</w:t>
      </w:r>
      <w:r w:rsidR="00D90493">
        <w:rPr>
          <w:rtl/>
        </w:rPr>
        <w:t xml:space="preserve"> </w:t>
      </w:r>
      <w:r w:rsidRPr="00E8235D">
        <w:rPr>
          <w:rtl/>
        </w:rPr>
        <w:t>בוחר את הכנסת. הציבור איננו בוחר שופטים, הציבור איננו בוחר את</w:t>
      </w:r>
      <w:r w:rsidR="00D90493">
        <w:rPr>
          <w:rtl/>
        </w:rPr>
        <w:t xml:space="preserve"> </w:t>
      </w:r>
      <w:r w:rsidRPr="00E8235D">
        <w:rPr>
          <w:rtl/>
        </w:rPr>
        <w:t>הממשלה;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 הממשלה בעצם בוחרת הכנסת והציבור בוחר את ראש הממשלה </w:t>
      </w:r>
      <w:r w:rsidR="00D90493">
        <w:rPr>
          <w:rtl/>
        </w:rPr>
        <w:t>–</w:t>
      </w:r>
      <w:r w:rsidRPr="00E8235D">
        <w:rPr>
          <w:rtl/>
        </w:rPr>
        <w:t xml:space="preserve"> גם את זה צריך</w:t>
      </w:r>
      <w:r w:rsidR="00D90493">
        <w:rPr>
          <w:rtl/>
        </w:rPr>
        <w:t xml:space="preserve"> </w:t>
      </w:r>
      <w:r w:rsidRPr="00E8235D">
        <w:rPr>
          <w:rtl/>
        </w:rPr>
        <w:t>לתקן.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אדוני היושב</w:t>
      </w:r>
      <w:r w:rsidR="00D90493">
        <w:rPr>
          <w:rtl/>
        </w:rPr>
        <w:t>-</w:t>
      </w:r>
      <w:r w:rsidRPr="00E8235D">
        <w:rPr>
          <w:rtl/>
        </w:rPr>
        <w:t>ראש, אני תומך בחוק הזה, הוא מוסיף כבוד לכנסת, ואני כמובן</w:t>
      </w:r>
      <w:r w:rsidR="00D90493">
        <w:rPr>
          <w:rtl/>
        </w:rPr>
        <w:t xml:space="preserve"> </w:t>
      </w:r>
      <w:r w:rsidRPr="00E8235D">
        <w:rPr>
          <w:rtl/>
        </w:rPr>
        <w:t>חושב שכבר מזמן היה צריך לחוקק אותו, אבל מוטב מאוחר מלא כלום.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חברת הכנסת ענת מאור,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73" w:name="_Toc449874325"/>
      <w:r w:rsidRPr="00D90493">
        <w:rPr>
          <w:rtl/>
        </w:rPr>
        <w:t>מסמכים שהונחו על שולחן הכנסת</w:t>
      </w:r>
      <w:bookmarkEnd w:id="7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הישיבה, הנני מתכבד להודיעכם, כי הונחו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 המקומיות (ייעוד כספי</w:t>
      </w:r>
      <w:r w:rsidR="00D90493">
        <w:rPr>
          <w:rtl/>
        </w:rPr>
        <w:t xml:space="preserve"> </w:t>
      </w:r>
      <w:r w:rsidRPr="00E8235D">
        <w:rPr>
          <w:rtl/>
        </w:rPr>
        <w:t>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 שהחזירה הוועדה המשותפת לחוק הרשויות המקומיות</w:t>
      </w:r>
      <w:r w:rsidR="00D90493">
        <w:rPr>
          <w:rtl/>
        </w:rPr>
        <w:t xml:space="preserve"> </w:t>
      </w:r>
      <w:r w:rsidRPr="00E8235D">
        <w:rPr>
          <w:rtl/>
        </w:rPr>
        <w:t>(ייחוד</w:t>
      </w:r>
      <w:r w:rsidR="00D90493">
        <w:rPr>
          <w:rtl/>
        </w:rPr>
        <w:t xml:space="preserve"> </w:t>
      </w:r>
      <w:r w:rsidRPr="00E8235D">
        <w:rPr>
          <w:rtl/>
        </w:rPr>
        <w:t>כספי הקצבות למטרות חינוך); 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2000, שחזרה</w:t>
      </w:r>
      <w:r w:rsidR="00D90493">
        <w:rPr>
          <w:rtl/>
        </w:rPr>
        <w:t xml:space="preserve"> </w:t>
      </w:r>
      <w:r w:rsidRPr="00E8235D">
        <w:rPr>
          <w:rtl/>
        </w:rPr>
        <w:t>והניחה ועדת החוקה, חוק ומשפט.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חברי הכנסת: הצעת חוק התכנון והבנייה (תיקון מס' 53)</w:t>
      </w:r>
      <w:r w:rsidR="00D90493">
        <w:rPr>
          <w:rtl/>
        </w:rPr>
        <w:t xml:space="preserve"> </w:t>
      </w:r>
      <w:r w:rsidRPr="00E8235D">
        <w:rPr>
          <w:rtl/>
        </w:rPr>
        <w:t>(פטור מהיטל), התש"ס 2000, מטעם חבר הכנסת מאיר פרוש; הצעת חוק חינוך חינם לילדים</w:t>
      </w:r>
      <w:r w:rsidR="00D90493">
        <w:rPr>
          <w:rtl/>
        </w:rPr>
        <w:t xml:space="preserve"> </w:t>
      </w:r>
      <w:r w:rsidRPr="00E8235D">
        <w:rPr>
          <w:rtl/>
        </w:rPr>
        <w:t>חולים, התש"ס</w:t>
      </w:r>
      <w:r w:rsidR="00D90493">
        <w:rPr>
          <w:rtl/>
        </w:rPr>
        <w:t>–</w:t>
      </w:r>
      <w:r w:rsidRPr="00E8235D">
        <w:rPr>
          <w:rtl/>
        </w:rPr>
        <w:t>2000, מטעם חבר הכנסת עוזי לנדאו; הצעת חוק בית</w:t>
      </w:r>
      <w:r w:rsidR="00D90493">
        <w:rPr>
          <w:rtl/>
        </w:rPr>
        <w:t>-</w:t>
      </w:r>
      <w:r w:rsidRPr="00E8235D">
        <w:rPr>
          <w:rtl/>
        </w:rPr>
        <w:t>המשפט לענייני משפחה</w:t>
      </w:r>
      <w:r w:rsidR="00D90493">
        <w:rPr>
          <w:rtl/>
        </w:rPr>
        <w:t xml:space="preserve"> </w:t>
      </w:r>
      <w:r w:rsidRPr="00E8235D">
        <w:rPr>
          <w:rtl/>
        </w:rPr>
        <w:t>(תיקון מס' 4) (הפנייה ליחידות הסיוע), התש"ס</w:t>
      </w:r>
      <w:r w:rsidR="00D90493">
        <w:rPr>
          <w:rtl/>
        </w:rPr>
        <w:t>–</w:t>
      </w:r>
      <w:r w:rsidRPr="00E8235D">
        <w:rPr>
          <w:rtl/>
        </w:rPr>
        <w:t>2000, מטעם חבר הכנסת זבולון אורלב;</w:t>
      </w:r>
      <w:r w:rsidR="00D90493">
        <w:rPr>
          <w:rtl/>
        </w:rPr>
        <w:t xml:space="preserve"> </w:t>
      </w:r>
      <w:r w:rsidRPr="00E8235D">
        <w:rPr>
          <w:rtl/>
        </w:rPr>
        <w:t>והצעת</w:t>
      </w:r>
      <w:r w:rsidR="00D90493">
        <w:rPr>
          <w:rtl/>
        </w:rPr>
        <w:t xml:space="preserve"> </w:t>
      </w:r>
      <w:r w:rsidRPr="00E8235D">
        <w:rPr>
          <w:rtl/>
        </w:rPr>
        <w:t>חוק כלי הירייה (תיקון מס' 12) (חובת דיווח), התש"ס</w:t>
      </w:r>
      <w:r w:rsidR="00D90493">
        <w:rPr>
          <w:rtl/>
        </w:rPr>
        <w:t>–</w:t>
      </w:r>
      <w:r w:rsidRPr="00E8235D">
        <w:rPr>
          <w:rtl/>
        </w:rPr>
        <w:t>2000, מטעם חברת הכנסת</w:t>
      </w:r>
      <w:r w:rsidR="00D90493">
        <w:rPr>
          <w:rtl/>
        </w:rPr>
        <w:t xml:space="preserve"> </w:t>
      </w:r>
      <w:r w:rsidRPr="00E8235D">
        <w:rPr>
          <w:rtl/>
        </w:rPr>
        <w:t>ענת מאור. תודה.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74" w:name="_Toc449874326"/>
      <w:r w:rsidRPr="00D90493">
        <w:rPr>
          <w:rtl/>
        </w:rPr>
        <w:t>הצעת חוק הכנסת (תיקון מס' 14) (היועץ המשפטי לכנסת),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74"/>
    </w:p>
    <w:p w:rsidR="00D90493" w:rsidRPr="00D90493" w:rsidRDefault="00D90493" w:rsidP="00D90493">
      <w:pPr>
        <w:pStyle w:val="1"/>
        <w:rPr>
          <w:rtl/>
        </w:rPr>
      </w:pPr>
      <w:bookmarkStart w:id="75" w:name="_Toc449874327"/>
      <w:r w:rsidRPr="00D90493">
        <w:rPr>
          <w:rtl/>
        </w:rPr>
        <w:t>(קריאה ראשונה)</w:t>
      </w:r>
      <w:bookmarkEnd w:id="7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ענת מאור,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אני רוצה לשאול את היושב</w:t>
      </w:r>
      <w:r w:rsidR="00D90493">
        <w:rPr>
          <w:rtl/>
        </w:rPr>
        <w:t>-</w:t>
      </w:r>
      <w:r w:rsidRPr="00E8235D">
        <w:rPr>
          <w:rtl/>
        </w:rPr>
        <w:t>ראש. האם ההצעות האלה יידונו היום? אנחנו</w:t>
      </w:r>
      <w:r w:rsidR="00D90493">
        <w:rPr>
          <w:rtl/>
        </w:rPr>
        <w:t xml:space="preserve"> </w:t>
      </w:r>
      <w:r w:rsidRPr="00E8235D">
        <w:rPr>
          <w:rtl/>
        </w:rPr>
        <w:t>נשמח מאוד.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 הבית, בקריאה ראשונה אין חובת הנחה, אלא זו</w:t>
      </w:r>
      <w:r w:rsidR="00D90493">
        <w:rPr>
          <w:rtl/>
        </w:rPr>
        <w:t xml:space="preserve"> </w:t>
      </w:r>
      <w:r w:rsidRPr="00E8235D">
        <w:rPr>
          <w:rtl/>
        </w:rPr>
        <w:t>שאלה של סדר</w:t>
      </w:r>
      <w:r w:rsidR="00D90493">
        <w:rPr>
          <w:rtl/>
        </w:rPr>
        <w:t>-</w:t>
      </w:r>
      <w:r w:rsidRPr="00E8235D">
        <w:rPr>
          <w:rtl/>
        </w:rPr>
        <w:t>היום. אני מקווה שבקשתי תועבר ליושב</w:t>
      </w:r>
      <w:r w:rsidR="00D90493">
        <w:rPr>
          <w:rtl/>
        </w:rPr>
        <w:t>-</w:t>
      </w:r>
      <w:r w:rsidRPr="00E8235D">
        <w:rPr>
          <w:rtl/>
        </w:rPr>
        <w:t>ראש הכנסת, והוא צריך למעשה לאשר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העומס.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רק שאלה של העומס. אבל הבטיחו לנו שביום האחרון יהיה</w:t>
      </w:r>
      <w:r w:rsidR="00D90493">
        <w:rPr>
          <w:rtl/>
        </w:rPr>
        <w:t xml:space="preserve"> </w:t>
      </w:r>
      <w:r w:rsidRPr="00E8235D">
        <w:rPr>
          <w:rtl/>
        </w:rPr>
        <w:t>ניקוי שולחן, והעיכוב היה בהנחה, בגלל העומס, כפי שכבר הועלה פה היום.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אני,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קודמי, תומכת בהצעת החוק. אני רוצה לשבח מאוד את היועץ המשפטי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צבי ענבר ואת כל היועצים המשפטיים של כל הוועדות. כמי שזו לה השנה התשיעית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ועוסקת</w:t>
      </w:r>
      <w:r w:rsidR="00D90493">
        <w:rPr>
          <w:rtl/>
        </w:rPr>
        <w:t xml:space="preserve"> </w:t>
      </w:r>
      <w:r w:rsidRPr="00E8235D">
        <w:rPr>
          <w:rtl/>
        </w:rPr>
        <w:t>רבות</w:t>
      </w:r>
      <w:r w:rsidR="00D90493">
        <w:rPr>
          <w:rtl/>
        </w:rPr>
        <w:t xml:space="preserve"> </w:t>
      </w:r>
      <w:r w:rsidRPr="00E8235D">
        <w:rPr>
          <w:rtl/>
        </w:rPr>
        <w:t>בחקיקה,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 שאנחנו יכולים להתגאות בעומק, ברצינות,</w:t>
      </w:r>
      <w:r w:rsidR="00D90493">
        <w:rPr>
          <w:rtl/>
        </w:rPr>
        <w:t xml:space="preserve"> </w:t>
      </w:r>
      <w:r w:rsidRPr="00E8235D">
        <w:rPr>
          <w:rtl/>
        </w:rPr>
        <w:t>במקצועיות ובאחריות של עבודת היועצים המשפטיים של הכנסת, וזה מקרין על כולנו.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הפוליטיזציה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הבית, ועם כל התזזיתיות והדרמטיות, ולא אחת הכוחניות, זה לא</w:t>
      </w:r>
      <w:r w:rsidR="00D90493">
        <w:rPr>
          <w:rtl/>
        </w:rPr>
        <w:t xml:space="preserve"> </w:t>
      </w:r>
      <w:r w:rsidRPr="00E8235D">
        <w:rPr>
          <w:rtl/>
        </w:rPr>
        <w:t>חודר לחקיקה, לפי טעמי.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 חברות וחברי הבית, מאחר שבחקיקה, בסמכויות ובמעמד עסקינן, אני 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שאנחנו,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עם יציאתו לפגרה, לא יכול שלא להיות מודאג מן</w:t>
      </w:r>
      <w:r w:rsidR="00D90493">
        <w:rPr>
          <w:rtl/>
        </w:rPr>
        <w:t xml:space="preserve"> </w:t>
      </w:r>
      <w:r w:rsidRPr="00E8235D">
        <w:rPr>
          <w:rtl/>
        </w:rPr>
        <w:t>הכרסום</w:t>
      </w:r>
      <w:r w:rsidR="00D90493">
        <w:rPr>
          <w:rtl/>
        </w:rPr>
        <w:t xml:space="preserve"> </w:t>
      </w:r>
      <w:r w:rsidRPr="00E8235D">
        <w:rPr>
          <w:rtl/>
        </w:rPr>
        <w:t>בדמוקרטיה כולה. ביום ראשון האחרון התקבצנו, חברי כנסת רבים ואנשי אקדמיה</w:t>
      </w:r>
      <w:r w:rsidR="00D90493">
        <w:rPr>
          <w:rtl/>
        </w:rPr>
        <w:t xml:space="preserve"> </w:t>
      </w:r>
      <w:r w:rsidRPr="00E8235D">
        <w:rPr>
          <w:rtl/>
        </w:rPr>
        <w:t>ומינהל,</w:t>
      </w:r>
      <w:r w:rsidR="00D90493">
        <w:rPr>
          <w:rtl/>
        </w:rPr>
        <w:t xml:space="preserve"> </w:t>
      </w: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העדר החוקה בישראל. אנחנו גם יוצאים ללמוד</w:t>
      </w:r>
      <w:r w:rsidR="00D90493">
        <w:rPr>
          <w:rtl/>
        </w:rPr>
        <w:t xml:space="preserve"> </w:t>
      </w:r>
      <w:r w:rsidRPr="00E8235D">
        <w:rPr>
          <w:rtl/>
        </w:rPr>
        <w:t>בפרלמנטים</w:t>
      </w:r>
      <w:r w:rsidR="00D90493">
        <w:rPr>
          <w:rtl/>
        </w:rPr>
        <w:t xml:space="preserve"> </w:t>
      </w:r>
      <w:r w:rsidRPr="00E8235D">
        <w:rPr>
          <w:rtl/>
        </w:rPr>
        <w:t>אחרים</w:t>
      </w:r>
      <w:r w:rsidR="00D90493">
        <w:rPr>
          <w:rtl/>
        </w:rPr>
        <w:t xml:space="preserve"> </w:t>
      </w:r>
      <w:r w:rsidRPr="00E8235D">
        <w:rPr>
          <w:rtl/>
        </w:rPr>
        <w:t>בעולם.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במצב של כרסום אדיר בדמוקרטיה, וזו לא שלילה של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או אחרת, או סטטוס זה או אחר. ראשית אני רוצה לציין, שהדבר העיקרי הוא</w:t>
      </w:r>
      <w:r w:rsidR="00D90493">
        <w:rPr>
          <w:rtl/>
        </w:rPr>
        <w:t xml:space="preserve"> </w:t>
      </w:r>
      <w:r w:rsidRPr="00E8235D">
        <w:rPr>
          <w:rtl/>
        </w:rPr>
        <w:t>חוסר</w:t>
      </w:r>
      <w:r w:rsidR="00D90493">
        <w:rPr>
          <w:rtl/>
        </w:rPr>
        <w:t xml:space="preserve"> </w:t>
      </w:r>
      <w:r w:rsidRPr="00E8235D">
        <w:rPr>
          <w:rtl/>
        </w:rPr>
        <w:t>בחוקה</w:t>
      </w:r>
      <w:r w:rsidR="00D90493">
        <w:rPr>
          <w:rtl/>
        </w:rPr>
        <w:t xml:space="preserve"> </w:t>
      </w:r>
      <w:r w:rsidRPr="00E8235D">
        <w:rPr>
          <w:rtl/>
        </w:rPr>
        <w:t>בכלל,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במצב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חוקה,</w:t>
      </w:r>
      <w:r w:rsidR="00D90493">
        <w:rPr>
          <w:rtl/>
        </w:rPr>
        <w:t xml:space="preserve"> </w:t>
      </w:r>
      <w:r w:rsidRPr="00E8235D">
        <w:rPr>
          <w:rtl/>
        </w:rPr>
        <w:t>אנחנו במצב אסימטרי, יש לנו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חופש</w:t>
      </w:r>
      <w:r w:rsidR="00D90493">
        <w:rPr>
          <w:rtl/>
        </w:rPr>
        <w:t xml:space="preserve"> </w:t>
      </w:r>
      <w:r w:rsidRPr="00E8235D">
        <w:rPr>
          <w:rtl/>
        </w:rPr>
        <w:t>העיסוק, גורף, שמגן על כל ה"בעלי</w:t>
      </w:r>
      <w:r w:rsidR="00D90493">
        <w:rPr>
          <w:rtl/>
        </w:rPr>
        <w:t>-</w:t>
      </w:r>
      <w:r w:rsidRPr="00E8235D">
        <w:rPr>
          <w:rtl/>
        </w:rPr>
        <w:t>בתים" ועל המעסיקים, ואין לנו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 זכויות חברתיות.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יתר על כן </w:t>
      </w:r>
      <w:r w:rsidR="00D90493">
        <w:rPr>
          <w:rtl/>
        </w:rPr>
        <w:t>–</w:t>
      </w:r>
      <w:r w:rsidRPr="00E8235D">
        <w:rPr>
          <w:rtl/>
        </w:rPr>
        <w:t xml:space="preserve"> טובי המומחים, הפרופסור רות גביזון, נשיא בית</w:t>
      </w:r>
      <w:r w:rsidR="00D90493">
        <w:rPr>
          <w:rtl/>
        </w:rPr>
        <w:t>-</w:t>
      </w:r>
      <w:r w:rsidRPr="00E8235D">
        <w:rPr>
          <w:rtl/>
        </w:rPr>
        <w:t>המשפט לשעבר שמגר,</w:t>
      </w:r>
      <w:r w:rsidR="00D90493">
        <w:rPr>
          <w:rtl/>
        </w:rPr>
        <w:t xml:space="preserve"> </w:t>
      </w:r>
      <w:r w:rsidRPr="00E8235D">
        <w:rPr>
          <w:rtl/>
        </w:rPr>
        <w:t>התריעו ואמרו, שאנחנו בחולשה אדירה של הרשות המבצעת דווקא. עברנו בצורה לא אחראית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בחירה</w:t>
      </w:r>
      <w:r w:rsidR="00D90493">
        <w:rPr>
          <w:rtl/>
        </w:rPr>
        <w:t xml:space="preserve"> </w:t>
      </w:r>
      <w:r w:rsidRPr="00E8235D">
        <w:rPr>
          <w:rtl/>
        </w:rPr>
        <w:t>ישירה, אנחנו באי</w:t>
      </w:r>
      <w:r w:rsidR="00D90493">
        <w:rPr>
          <w:rtl/>
        </w:rPr>
        <w:t>-</w:t>
      </w:r>
      <w:r w:rsidRPr="00E8235D">
        <w:rPr>
          <w:rtl/>
        </w:rPr>
        <w:t>ודאות לגבי משטרים, יש לנו דינמיקה של אי</w:t>
      </w:r>
      <w:r w:rsidR="00D90493">
        <w:rPr>
          <w:rtl/>
        </w:rPr>
        <w:t>-</w:t>
      </w:r>
      <w:r w:rsidRPr="00E8235D">
        <w:rPr>
          <w:rtl/>
        </w:rPr>
        <w:t>אמון שלא</w:t>
      </w:r>
      <w:r w:rsidR="00D90493">
        <w:rPr>
          <w:rtl/>
        </w:rPr>
        <w:t xml:space="preserve"> </w:t>
      </w:r>
      <w:r w:rsidRPr="00E8235D">
        <w:rPr>
          <w:rtl/>
        </w:rPr>
        <w:t>קיימת</w:t>
      </w:r>
      <w:r w:rsidR="00D90493">
        <w:rPr>
          <w:rtl/>
        </w:rPr>
        <w:t xml:space="preserve"> </w:t>
      </w:r>
      <w:r w:rsidRPr="00E8235D">
        <w:rPr>
          <w:rtl/>
        </w:rPr>
        <w:t>בשום</w:t>
      </w:r>
      <w:r w:rsidR="00D90493">
        <w:rPr>
          <w:rtl/>
        </w:rPr>
        <w:t xml:space="preserve"> </w:t>
      </w:r>
      <w:r w:rsidRPr="00E8235D">
        <w:rPr>
          <w:rtl/>
        </w:rPr>
        <w:t>פרלמנט</w:t>
      </w:r>
      <w:r w:rsidR="00D90493">
        <w:rPr>
          <w:rtl/>
        </w:rPr>
        <w:t xml:space="preserve"> </w:t>
      </w:r>
      <w:r w:rsidRPr="00E8235D">
        <w:rPr>
          <w:rtl/>
        </w:rPr>
        <w:t>בעולם. עוד לא הספיק להיבחר ראש ממשלה, מצד זה או מצד זה של</w:t>
      </w:r>
      <w:r w:rsidR="00D90493">
        <w:rPr>
          <w:rtl/>
        </w:rPr>
        <w:t xml:space="preserve"> </w:t>
      </w:r>
      <w:r w:rsidRPr="00E8235D">
        <w:rPr>
          <w:rtl/>
        </w:rPr>
        <w:t>הבית, ומייד מערערים על הלגיטימיות של קבלת ההחלטות ועל הלגיטימיות להוביל לשלום.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תרבות</w:t>
      </w:r>
      <w:r w:rsidR="00D90493">
        <w:rPr>
          <w:rtl/>
        </w:rPr>
        <w:t xml:space="preserve"> </w:t>
      </w:r>
      <w:r w:rsidRPr="00E8235D">
        <w:rPr>
          <w:rtl/>
        </w:rPr>
        <w:t>דמוקרטית</w:t>
      </w:r>
      <w:r w:rsidR="00D90493">
        <w:rPr>
          <w:rtl/>
        </w:rPr>
        <w:t xml:space="preserve"> </w:t>
      </w:r>
      <w:r w:rsidRPr="00E8235D">
        <w:rPr>
          <w:rtl/>
        </w:rPr>
        <w:t>עמוקה</w:t>
      </w:r>
      <w:r w:rsidR="00D90493">
        <w:rPr>
          <w:rtl/>
        </w:rPr>
        <w:t xml:space="preserve"> </w:t>
      </w:r>
      <w:r w:rsidRPr="00E8235D">
        <w:rPr>
          <w:rtl/>
        </w:rPr>
        <w:t>מספיק, ולא החלטנו אם אנחנו משטר פרלמנטרי או</w:t>
      </w:r>
      <w:r w:rsidR="00D90493">
        <w:rPr>
          <w:rtl/>
        </w:rPr>
        <w:t xml:space="preserve"> </w:t>
      </w:r>
      <w:r w:rsidRPr="00E8235D">
        <w:rPr>
          <w:rtl/>
        </w:rPr>
        <w:t>נשיאותי.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אל עצמנו </w:t>
      </w:r>
      <w:r w:rsidR="00D90493">
        <w:rPr>
          <w:rtl/>
        </w:rPr>
        <w:t>–</w:t>
      </w:r>
      <w:r w:rsidRPr="00E8235D">
        <w:rPr>
          <w:rtl/>
        </w:rPr>
        <w:t xml:space="preserve"> לאחר אישור הצעת החוק, ולאחר שהכנסת תצא לפגרה,</w:t>
      </w:r>
      <w:r w:rsidR="00D90493">
        <w:rPr>
          <w:rtl/>
        </w:rPr>
        <w:t xml:space="preserve"> </w:t>
      </w:r>
      <w:r w:rsidRPr="00E8235D">
        <w:rPr>
          <w:rtl/>
        </w:rPr>
        <w:t>ובתקווה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תתפזר,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תחזור למשול, גם נקדם את השלום, גם יגישו</w:t>
      </w:r>
      <w:r w:rsidR="00D90493">
        <w:rPr>
          <w:rtl/>
        </w:rPr>
        <w:t xml:space="preserve"> </w:t>
      </w:r>
      <w:r w:rsidRPr="00E8235D">
        <w:rPr>
          <w:rtl/>
        </w:rPr>
        <w:t>תוכנית</w:t>
      </w:r>
      <w:r w:rsidR="00D90493">
        <w:rPr>
          <w:rtl/>
        </w:rPr>
        <w:t xml:space="preserve"> </w:t>
      </w:r>
      <w:r w:rsidRPr="00E8235D">
        <w:rPr>
          <w:rtl/>
        </w:rPr>
        <w:t>חברתית</w:t>
      </w:r>
      <w:r w:rsidR="00D90493">
        <w:rPr>
          <w:rtl/>
        </w:rPr>
        <w:t>-</w:t>
      </w:r>
      <w:r w:rsidRPr="00E8235D">
        <w:rPr>
          <w:rtl/>
        </w:rPr>
        <w:t>כלכלית</w:t>
      </w:r>
      <w:r w:rsidR="00D90493">
        <w:rPr>
          <w:rtl/>
        </w:rPr>
        <w:t>-</w:t>
      </w:r>
      <w:r w:rsidRPr="00E8235D">
        <w:rPr>
          <w:rtl/>
        </w:rPr>
        <w:t>חינוכית</w:t>
      </w:r>
      <w:r w:rsidR="00D90493">
        <w:rPr>
          <w:rtl/>
        </w:rPr>
        <w:t xml:space="preserve"> </w:t>
      </w:r>
      <w:r w:rsidRPr="00E8235D">
        <w:rPr>
          <w:rtl/>
        </w:rPr>
        <w:t>רצינית,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הגדלת פערים, ובאותה עת נשב על</w:t>
      </w:r>
      <w:r w:rsidR="00D90493">
        <w:rPr>
          <w:rtl/>
        </w:rPr>
        <w:t xml:space="preserve"> </w:t>
      </w:r>
      <w:r w:rsidRPr="00E8235D">
        <w:rPr>
          <w:rtl/>
        </w:rPr>
        <w:t>המדוכה של בניית התשתית הדמוקרטית במדינה.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רענן כהן.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</w:t>
      </w:r>
      <w:r w:rsidR="00D90493">
        <w:rPr>
          <w:rtl/>
        </w:rPr>
        <w:t xml:space="preserve"> </w:t>
      </w:r>
      <w:r w:rsidRPr="00E8235D">
        <w:rPr>
          <w:rtl/>
        </w:rPr>
        <w:t>שלוש דקות,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תרשה לי להודות 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 בהחלט נמצאים בימים שסדרי שלטון לא הולכים בדיוק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לראות</w:t>
      </w:r>
      <w:r w:rsidR="00D90493">
        <w:rPr>
          <w:rtl/>
        </w:rPr>
        <w:t xml:space="preserve"> </w:t>
      </w:r>
      <w:r w:rsidRPr="00E8235D">
        <w:rPr>
          <w:rtl/>
        </w:rPr>
        <w:t>כסדרי שלטון. אבל טוב עושה הכנסת שהיא</w:t>
      </w:r>
      <w:r w:rsidR="00D90493">
        <w:rPr>
          <w:rtl/>
        </w:rPr>
        <w:t xml:space="preserve"> </w:t>
      </w:r>
      <w:r w:rsidRPr="00E8235D">
        <w:rPr>
          <w:rtl/>
        </w:rPr>
        <w:t>מסדירה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היועץ המשפטי של הכנסת, של צבי ענבר, שאני מנהל אתו</w:t>
      </w:r>
      <w:r w:rsidR="00D90493">
        <w:rPr>
          <w:rtl/>
        </w:rPr>
        <w:t xml:space="preserve"> </w:t>
      </w:r>
      <w:r w:rsidRPr="00E8235D">
        <w:rPr>
          <w:rtl/>
        </w:rPr>
        <w:t>בחודשים האחרונים הרבה דיונים, הרבה ויכוחים, אבל גישתו היא משפטית לחלוטין.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שלפנינו גם מסדירה דבר חשוב מאוד </w:t>
      </w:r>
      <w:r w:rsidR="00D90493">
        <w:rPr>
          <w:rtl/>
        </w:rPr>
        <w:t>–</w:t>
      </w:r>
      <w:r w:rsidRPr="00E8235D">
        <w:rPr>
          <w:rtl/>
        </w:rPr>
        <w:t xml:space="preserve"> שלא יהיה מקרה שיועץ משפטי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ייבחר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קבוצה כזאת וקבוצה אחרת, אלא רק ועדה ציבורית יכולה להמליץ</w:t>
      </w:r>
      <w:r w:rsidR="00D90493">
        <w:rPr>
          <w:rtl/>
        </w:rPr>
        <w:t xml:space="preserve"> </w:t>
      </w:r>
      <w:r w:rsidRPr="00E8235D">
        <w:rPr>
          <w:rtl/>
        </w:rPr>
        <w:t>בפני יושב</w:t>
      </w:r>
      <w:r w:rsidR="00D90493">
        <w:rPr>
          <w:rtl/>
        </w:rPr>
        <w:t>-</w:t>
      </w:r>
      <w:r w:rsidRPr="00E8235D">
        <w:rPr>
          <w:rtl/>
        </w:rPr>
        <w:t>ראש הכנסת, ואז ניתן בהחלט לאשר את היועץ המשפטי.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הנוסף,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חשוב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מאוד </w:t>
      </w:r>
      <w:r w:rsidR="00D90493">
        <w:rPr>
          <w:rtl/>
        </w:rPr>
        <w:t>–</w:t>
      </w:r>
      <w:r w:rsidRPr="00E8235D">
        <w:rPr>
          <w:rtl/>
        </w:rPr>
        <w:t xml:space="preserve"> אם היועץ המשפטי המוצע לא יהיה מעורב</w:t>
      </w:r>
      <w:r w:rsidR="00D90493">
        <w:rPr>
          <w:rtl/>
        </w:rPr>
        <w:t xml:space="preserve"> </w:t>
      </w:r>
      <w:r w:rsidRPr="00E8235D">
        <w:rPr>
          <w:rtl/>
        </w:rPr>
        <w:t>בחיים הפוליטיים, לא לפני ולא אחרי, זה דבר מאוד חשוב. אדם כזה חייב להיות מנוטרל</w:t>
      </w:r>
      <w:r w:rsidR="00D90493">
        <w:rPr>
          <w:rtl/>
        </w:rPr>
        <w:t xml:space="preserve"> </w:t>
      </w:r>
      <w:r w:rsidRPr="00E8235D">
        <w:rPr>
          <w:rtl/>
        </w:rPr>
        <w:t>וחייב להיות מקצועי, וייתן רק את הייעוץ המשפטי האמיתי שצריך להיות. כמו שיש יועץ</w:t>
      </w:r>
      <w:r w:rsidR="00D90493">
        <w:rPr>
          <w:rtl/>
        </w:rPr>
        <w:t xml:space="preserve"> </w:t>
      </w:r>
      <w:r w:rsidRPr="00E8235D">
        <w:rPr>
          <w:rtl/>
        </w:rPr>
        <w:t>משפטי לממשלה, כך גם אנו מבטיחים את הייעוץ המשפטי לכנסת.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יש לי רק שאלה: מה זה "לא פוליטי", מה זה? הולך עם כיפה וזקן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לא, לא, זה לא פוליטי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אני שואל באמת.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 מעורבות מפלגתית. הוא יכול להיות הכול. הוא לא יכול להיות חבר</w:t>
      </w:r>
      <w:r w:rsidR="00D90493">
        <w:rPr>
          <w:rtl/>
        </w:rPr>
        <w:t xml:space="preserve"> </w:t>
      </w:r>
      <w:r w:rsidRPr="00E8235D">
        <w:rPr>
          <w:rtl/>
        </w:rPr>
        <w:t>מפלגה, חבר מוסדות מפלגה, ולהיות יועץ משפטי.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 חבר מפלגה?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מעורבות</w:t>
      </w:r>
      <w:r w:rsidR="00D90493">
        <w:rPr>
          <w:rtl/>
        </w:rPr>
        <w:t xml:space="preserve"> </w:t>
      </w:r>
      <w:r w:rsidRPr="00E8235D">
        <w:rPr>
          <w:rtl/>
        </w:rPr>
        <w:t>פירושה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חבר כנסת מטעם אותה סיעה, או משהו כזה. אם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מעורב בחיים הפוליטיים של אותה מפלגה, או מפלגה אחרת </w:t>
      </w:r>
      <w:r w:rsidR="00D90493">
        <w:rPr>
          <w:rtl/>
        </w:rPr>
        <w:t>–</w:t>
      </w:r>
      <w:r w:rsidRPr="00E8235D">
        <w:rPr>
          <w:rtl/>
        </w:rPr>
        <w:t xml:space="preserve"> לא חשוב באיזו מפלגה </w:t>
      </w:r>
      <w:r w:rsidR="00D90493">
        <w:rPr>
          <w:rtl/>
        </w:rPr>
        <w:t>–</w:t>
      </w:r>
      <w:r w:rsidRPr="00E8235D">
        <w:rPr>
          <w:rtl/>
        </w:rPr>
        <w:t xml:space="preserve"> הוא</w:t>
      </w:r>
      <w:r w:rsidR="00D90493">
        <w:rPr>
          <w:rtl/>
        </w:rPr>
        <w:t xml:space="preserve"> </w:t>
      </w:r>
      <w:r w:rsidRPr="00E8235D">
        <w:rPr>
          <w:rtl/>
        </w:rPr>
        <w:t>לא יכול להיות, כי הוא הופך להיות בעל עניין.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מסכים, אני רק לא יודע איך מגדירים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זה שהוא הולך להיות שייך לקבוצה מסוימת, לעדה מסוימת, לסקטור מסוים, 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לכיפה מסוימת </w:t>
      </w:r>
      <w:r w:rsidR="00D90493">
        <w:rPr>
          <w:rtl/>
        </w:rPr>
        <w:t>–</w:t>
      </w:r>
      <w:r w:rsidRPr="00E8235D">
        <w:rPr>
          <w:rtl/>
        </w:rPr>
        <w:t xml:space="preserve"> זה לא מפריע 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אם הוא מזוהה עם השמאל </w:t>
      </w:r>
      <w:r w:rsidR="00D90493">
        <w:rPr>
          <w:rtl/>
        </w:rPr>
        <w:t>–</w:t>
      </w:r>
      <w:r w:rsidRPr="00E8235D">
        <w:rPr>
          <w:rtl/>
        </w:rPr>
        <w:t xml:space="preserve"> הוא לא פוליטי.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רענן כהן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חייב לומר לך </w:t>
      </w:r>
      <w:r w:rsidR="00D90493">
        <w:rPr>
          <w:rtl/>
        </w:rPr>
        <w:t>–</w:t>
      </w:r>
      <w:r w:rsidRPr="00E8235D">
        <w:rPr>
          <w:rtl/>
        </w:rPr>
        <w:t xml:space="preserve"> הוא יכול להיות שייך לשמאל, ומבחינתי הוא יכול להיות גם</w:t>
      </w:r>
      <w:r w:rsidR="00D90493">
        <w:rPr>
          <w:rtl/>
        </w:rPr>
        <w:t xml:space="preserve"> </w:t>
      </w:r>
      <w:r w:rsidRPr="00E8235D">
        <w:rPr>
          <w:rtl/>
        </w:rPr>
        <w:t>עם כיפה.</w:t>
      </w:r>
      <w:r w:rsidR="00D90493">
        <w:rPr>
          <w:rtl/>
        </w:rPr>
        <w:t xml:space="preserve"> </w:t>
      </w:r>
      <w:r w:rsidRPr="00E8235D">
        <w:rPr>
          <w:rtl/>
        </w:rPr>
        <w:t>גם היועץ המשפטי לממשלה דהיום הולך עם כיפה, ותמיד הלך עם כיפה, אז 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מכנה</w:t>
      </w:r>
      <w:r w:rsidR="00D90493">
        <w:rPr>
          <w:rtl/>
        </w:rPr>
        <w:t xml:space="preserve"> </w:t>
      </w:r>
      <w:r w:rsidRPr="00E8235D">
        <w:rPr>
          <w:rtl/>
        </w:rPr>
        <w:t>אותו כשייך לקבוצה א' או לקבוצה ב'. אנחנו צריכים לעסוק בהיגיון בשאלה,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המעמד הפוליטי של הדבר שאנו מכוונים אליו. אני אומר, בהגדרה ברורה </w:t>
      </w:r>
      <w:r w:rsidR="00D90493">
        <w:rPr>
          <w:rtl/>
        </w:rPr>
        <w:t>–</w:t>
      </w:r>
      <w:r w:rsidRPr="00E8235D">
        <w:rPr>
          <w:rtl/>
        </w:rPr>
        <w:t xml:space="preserve"> 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 להיות חבר במוסדות מפלגה מסוימת. הוא לא יכול להיות חבר כנסת מטעמה, הוא</w:t>
      </w:r>
      <w:r w:rsidR="00D90493">
        <w:rPr>
          <w:rtl/>
        </w:rPr>
        <w:t xml:space="preserve"> </w:t>
      </w:r>
      <w:r w:rsidRPr="00E8235D">
        <w:rPr>
          <w:rtl/>
        </w:rPr>
        <w:t>לא יכול לפעול פעולה פוליטית כאשר הוא חבר במוסדות ורשום במוסדות. לזה אני מתכוון</w:t>
      </w:r>
      <w:r w:rsidR="00D90493">
        <w:rPr>
          <w:rtl/>
        </w:rPr>
        <w:t xml:space="preserve"> </w:t>
      </w:r>
      <w:r w:rsidRPr="00E8235D">
        <w:rPr>
          <w:rtl/>
        </w:rPr>
        <w:t>ב"מעורבות</w:t>
      </w:r>
      <w:r w:rsidR="00D90493">
        <w:rPr>
          <w:rtl/>
        </w:rPr>
        <w:t xml:space="preserve"> </w:t>
      </w:r>
      <w:r w:rsidRPr="00E8235D">
        <w:rPr>
          <w:rtl/>
        </w:rPr>
        <w:t>פוליטית".</w:t>
      </w:r>
      <w:r w:rsidR="00D90493">
        <w:rPr>
          <w:rtl/>
        </w:rPr>
        <w:t xml:space="preserve"> </w:t>
      </w:r>
      <w:r w:rsidRPr="00E8235D">
        <w:rPr>
          <w:rtl/>
        </w:rPr>
        <w:t>כדאי למצוא יועץ משפטי שיכול לתת את הביטוי המקצועי האמיתי</w:t>
      </w:r>
      <w:r w:rsidR="00D90493">
        <w:rPr>
          <w:rtl/>
        </w:rPr>
        <w:t xml:space="preserve"> </w:t>
      </w:r>
      <w:r w:rsidRPr="00E8235D">
        <w:rPr>
          <w:rtl/>
        </w:rPr>
        <w:t>בלבד,</w:t>
      </w:r>
      <w:r w:rsidR="00D90493">
        <w:rPr>
          <w:rtl/>
        </w:rPr>
        <w:t xml:space="preserve"> </w:t>
      </w:r>
      <w:r w:rsidRPr="00E8235D">
        <w:rPr>
          <w:rtl/>
        </w:rPr>
        <w:t>ולזה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מתכוונים</w:t>
      </w:r>
      <w:r w:rsidR="00D90493">
        <w:rPr>
          <w:rtl/>
        </w:rPr>
        <w:t xml:space="preserve"> </w:t>
      </w:r>
      <w:r w:rsidRPr="00E8235D">
        <w:rPr>
          <w:rtl/>
        </w:rPr>
        <w:t>כאשר אנחנו רוצים להסדיר את מעמדו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די חרד למה שקורה בחברה במדינת ישראל, וזה באמת קשור</w:t>
      </w:r>
      <w:r w:rsidR="00D90493">
        <w:rPr>
          <w:rtl/>
        </w:rPr>
        <w:t xml:space="preserve"> </w:t>
      </w:r>
      <w:r w:rsidRPr="00E8235D">
        <w:rPr>
          <w:rtl/>
        </w:rPr>
        <w:t>להגדרת</w:t>
      </w:r>
      <w:r w:rsidR="00D90493">
        <w:rPr>
          <w:rtl/>
        </w:rPr>
        <w:t xml:space="preserve"> </w:t>
      </w:r>
      <w:r w:rsidRPr="00E8235D">
        <w:rPr>
          <w:rtl/>
        </w:rPr>
        <w:t>מעמדו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המשפטי,</w:t>
      </w:r>
      <w:r w:rsidR="00D90493">
        <w:rPr>
          <w:rtl/>
        </w:rPr>
        <w:t xml:space="preserve"> </w:t>
      </w:r>
      <w:r w:rsidRPr="00E8235D">
        <w:rPr>
          <w:rtl/>
        </w:rPr>
        <w:t>בעקיפין. היום החברה, בחלקה, מאבדת את הערכים</w:t>
      </w:r>
      <w:r w:rsidR="00D90493">
        <w:rPr>
          <w:rtl/>
        </w:rPr>
        <w:t xml:space="preserve"> </w:t>
      </w:r>
      <w:r w:rsidRPr="00E8235D">
        <w:rPr>
          <w:rtl/>
        </w:rPr>
        <w:t>האמיתיים</w:t>
      </w:r>
      <w:r w:rsidR="00D90493">
        <w:rPr>
          <w:rtl/>
        </w:rPr>
        <w:t xml:space="preserve"> </w:t>
      </w:r>
      <w:r w:rsidRPr="00E8235D">
        <w:rPr>
          <w:rtl/>
        </w:rPr>
        <w:t>שלה.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מה שקורה בציבוריות הישראלית. אנחנו רואים את</w:t>
      </w:r>
      <w:r w:rsidR="00D90493">
        <w:rPr>
          <w:rtl/>
        </w:rPr>
        <w:t xml:space="preserve"> </w:t>
      </w:r>
      <w:r w:rsidRPr="00E8235D">
        <w:rPr>
          <w:rtl/>
        </w:rPr>
        <w:t>האלימות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בציבור</w:t>
      </w:r>
      <w:r w:rsidR="00D90493">
        <w:rPr>
          <w:rtl/>
        </w:rPr>
        <w:t xml:space="preserve"> </w:t>
      </w:r>
      <w:r w:rsidRPr="00E8235D">
        <w:rPr>
          <w:rtl/>
        </w:rPr>
        <w:t>הישראלי.</w:t>
      </w:r>
      <w:r w:rsidR="00D90493">
        <w:rPr>
          <w:rtl/>
        </w:rPr>
        <w:t xml:space="preserve"> </w:t>
      </w:r>
      <w:r w:rsidRPr="00E8235D">
        <w:rPr>
          <w:rtl/>
        </w:rPr>
        <w:t>כל הדברים האלה פוגעים ברקמה החשובה ביותר שלנו.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הכנסת:</w:t>
      </w:r>
      <w:r w:rsidR="00D90493">
        <w:rPr>
          <w:rtl/>
        </w:rPr>
        <w:t xml:space="preserve"> </w:t>
      </w: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חייבים</w:t>
      </w:r>
      <w:r w:rsidR="00D90493">
        <w:rPr>
          <w:rtl/>
        </w:rPr>
        <w:t xml:space="preserve"> </w:t>
      </w:r>
      <w:r w:rsidRPr="00E8235D">
        <w:rPr>
          <w:rtl/>
        </w:rPr>
        <w:t>להתחיל</w:t>
      </w:r>
      <w:r w:rsidR="00D90493">
        <w:rPr>
          <w:rtl/>
        </w:rPr>
        <w:t xml:space="preserve"> </w:t>
      </w:r>
      <w:r w:rsidRPr="00E8235D">
        <w:rPr>
          <w:rtl/>
        </w:rPr>
        <w:t>לטפל בסוגיות האמיתיות, ולא רק</w:t>
      </w:r>
      <w:r w:rsidR="00D90493">
        <w:rPr>
          <w:rtl/>
        </w:rPr>
        <w:t xml:space="preserve"> </w:t>
      </w:r>
      <w:r w:rsidRPr="00E8235D">
        <w:rPr>
          <w:rtl/>
        </w:rPr>
        <w:t>הסקטוריאליות,</w:t>
      </w:r>
      <w:r w:rsidR="00D90493">
        <w:rPr>
          <w:rtl/>
        </w:rPr>
        <w:t xml:space="preserve"> </w:t>
      </w:r>
      <w:r w:rsidRPr="00E8235D">
        <w:rPr>
          <w:rtl/>
        </w:rPr>
        <w:t>או רק בנושאים שמטרידים קבוצה כזאת או קבוצה אחרת. האווירה במדינה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אווירה שדורשת מאתנו להתחיל לחשוב מה אנחנו עושים כדי להחזיר את הערכים לכלל</w:t>
      </w:r>
      <w:r w:rsidR="00D90493">
        <w:rPr>
          <w:rtl/>
        </w:rPr>
        <w:t xml:space="preserve"> </w:t>
      </w:r>
      <w:r w:rsidRPr="00E8235D">
        <w:rPr>
          <w:rtl/>
        </w:rPr>
        <w:t>הציבור,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לאחד</w:t>
      </w:r>
      <w:r w:rsidR="00D90493">
        <w:rPr>
          <w:rtl/>
        </w:rPr>
        <w:t xml:space="preserve"> </w:t>
      </w:r>
      <w:r w:rsidRPr="00E8235D">
        <w:rPr>
          <w:rtl/>
        </w:rPr>
        <w:t>את העם הזה, ולא לראות אותו מפולג, והתמונה שיש בכנסת היא לא</w:t>
      </w:r>
      <w:r w:rsidR="00D90493">
        <w:rPr>
          <w:rtl/>
        </w:rPr>
        <w:t xml:space="preserve"> </w:t>
      </w:r>
      <w:r w:rsidRPr="00E8235D">
        <w:rPr>
          <w:rtl/>
        </w:rPr>
        <w:t>תמונה</w:t>
      </w:r>
      <w:r w:rsidR="00D90493">
        <w:rPr>
          <w:rtl/>
        </w:rPr>
        <w:t xml:space="preserve"> </w:t>
      </w:r>
      <w:r w:rsidRPr="00E8235D">
        <w:rPr>
          <w:rtl/>
        </w:rPr>
        <w:t>מרנינה,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לא תמונה שמחזקת את הכנסת בפני העם, וחבל.</w:t>
      </w:r>
      <w:r w:rsidR="00D90493">
        <w:rPr>
          <w:rtl/>
        </w:rPr>
        <w:t xml:space="preserve"> </w:t>
      </w:r>
      <w:r w:rsidRPr="00E8235D">
        <w:rPr>
          <w:rtl/>
        </w:rPr>
        <w:t>תודה רבה, 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 הכנסת האשם מחאמיד.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רוצה לברך על הצעת החוק ולהצביע על כך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נחוצה</w:t>
      </w:r>
      <w:r w:rsidR="00D90493">
        <w:rPr>
          <w:rtl/>
        </w:rPr>
        <w:t xml:space="preserve"> </w:t>
      </w:r>
      <w:r w:rsidRPr="00E8235D">
        <w:rPr>
          <w:rtl/>
        </w:rPr>
        <w:t>וחשובה,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שלכנסת</w:t>
      </w:r>
      <w:r w:rsidR="00D90493">
        <w:rPr>
          <w:rtl/>
        </w:rPr>
        <w:t xml:space="preserve"> </w:t>
      </w:r>
      <w:r w:rsidRPr="00E8235D">
        <w:rPr>
          <w:rtl/>
        </w:rPr>
        <w:t>יהיה יועץ משפטי בלתי תלוי, בלתי לחיץ, שיהיה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אובייקטיבי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בלתי סחיט.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בלתי סחיט, ואני יודע למי הכוונה שלך.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מתכוון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שיועץ</w:t>
      </w:r>
      <w:r w:rsidR="00D90493">
        <w:rPr>
          <w:rtl/>
        </w:rPr>
        <w:t xml:space="preserve"> </w:t>
      </w:r>
      <w:r w:rsidRPr="00E8235D">
        <w:rPr>
          <w:rtl/>
        </w:rPr>
        <w:t>משפטי לא יהיה כזה. שלא יבינו אותי לא נכון, כאילו</w:t>
      </w:r>
      <w:r w:rsidR="00D90493">
        <w:rPr>
          <w:rtl/>
        </w:rPr>
        <w:t xml:space="preserve"> </w:t>
      </w:r>
      <w:r w:rsidRPr="00E8235D">
        <w:rPr>
          <w:rtl/>
        </w:rPr>
        <w:t>כרגע היועץ המשפטי הוא כזה; להיפך, הוא עושה את עבודתו בצורה יפה מאוד. אבל 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לעגן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בחוק, כדי שנגן על היועץ המשפטי לכנסת וכדי שהוא יהיה בלתי</w:t>
      </w:r>
      <w:r w:rsidR="00D90493">
        <w:rPr>
          <w:rtl/>
        </w:rPr>
        <w:t xml:space="preserve"> </w:t>
      </w:r>
      <w:r w:rsidRPr="00E8235D">
        <w:rPr>
          <w:rtl/>
        </w:rPr>
        <w:t>תלוי מבחינה פוליטית ומפלגתית.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ברשותך, אני מציע להטיל על שכמו של היועץ המשפטי, נוסף על</w:t>
      </w:r>
      <w:r w:rsidR="00D90493">
        <w:rPr>
          <w:rtl/>
        </w:rPr>
        <w:t xml:space="preserve"> </w:t>
      </w:r>
      <w:r w:rsidRPr="00E8235D">
        <w:rPr>
          <w:rtl/>
        </w:rPr>
        <w:t>הייעוץ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הרגיל,</w:t>
      </w:r>
      <w:r w:rsidR="00D90493">
        <w:rPr>
          <w:rtl/>
        </w:rPr>
        <w:t xml:space="preserve"> </w:t>
      </w:r>
      <w:r w:rsidRPr="00E8235D">
        <w:rPr>
          <w:rtl/>
        </w:rPr>
        <w:t>שיכין</w:t>
      </w:r>
      <w:r w:rsidR="00D90493">
        <w:rPr>
          <w:rtl/>
        </w:rPr>
        <w:t xml:space="preserve"> </w:t>
      </w:r>
      <w:r w:rsidRPr="00E8235D">
        <w:rPr>
          <w:rtl/>
        </w:rPr>
        <w:t>משהו לכנסת שגם יגן על חברי הכנסת. אני בטוח שאתם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תמימי דעים אתי, משום שלפעמים גם אתם נתונים להתקפות שונות בגלל היותכם מה שאתם </w:t>
      </w:r>
      <w:r w:rsidR="00D90493">
        <w:rPr>
          <w:rtl/>
        </w:rPr>
        <w:t xml:space="preserve">– </w:t>
      </w:r>
      <w:r w:rsidRPr="00E8235D">
        <w:rPr>
          <w:rtl/>
        </w:rPr>
        <w:t>לפעמים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אתם לא תופסים את זה </w:t>
      </w:r>
      <w:r w:rsidR="00D90493">
        <w:rPr>
          <w:rtl/>
        </w:rPr>
        <w:t>–</w:t>
      </w:r>
      <w:r w:rsidRPr="00E8235D">
        <w:rPr>
          <w:rtl/>
        </w:rPr>
        <w:t xml:space="preserve"> כמו שחברי ואני מותקפים בגלל מה שאנחנו. אני חושב,</w:t>
      </w:r>
      <w:r w:rsidR="00D90493">
        <w:rPr>
          <w:rtl/>
        </w:rPr>
        <w:t xml:space="preserve"> </w:t>
      </w:r>
      <w:r w:rsidRPr="00E8235D">
        <w:rPr>
          <w:rtl/>
        </w:rPr>
        <w:t>שהיועץ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לעגן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חוק אשר יגן על חברי הכנסת בגין התקפות עליהם,</w:t>
      </w:r>
      <w:r w:rsidR="00D90493">
        <w:rPr>
          <w:rtl/>
        </w:rPr>
        <w:t xml:space="preserve"> </w:t>
      </w:r>
      <w:r w:rsidRPr="00E8235D">
        <w:rPr>
          <w:rtl/>
        </w:rPr>
        <w:t>עלינו</w:t>
      </w:r>
      <w:r w:rsidR="00D90493">
        <w:rPr>
          <w:rtl/>
        </w:rPr>
        <w:t xml:space="preserve"> </w:t>
      </w:r>
      <w:r w:rsidRPr="00E8235D">
        <w:rPr>
          <w:rtl/>
        </w:rPr>
        <w:t>במיוחד בשל היותנו מה שאנחנו, כמייצגים את האוכלוסייה הערבית.</w:t>
      </w:r>
      <w:r w:rsidR="00D90493">
        <w:rPr>
          <w:rtl/>
        </w:rPr>
        <w:t xml:space="preserve"> </w:t>
      </w:r>
      <w:r w:rsidRPr="00E8235D">
        <w:rPr>
          <w:rtl/>
        </w:rPr>
        <w:t>היום שמענו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שאומר</w:t>
      </w:r>
      <w:r w:rsidR="00D90493">
        <w:rPr>
          <w:rtl/>
        </w:rPr>
        <w:t xml:space="preserve"> </w:t>
      </w:r>
      <w:r w:rsidRPr="00E8235D">
        <w:rPr>
          <w:rtl/>
        </w:rPr>
        <w:t>פה:</w:t>
      </w:r>
      <w:r w:rsidR="00D90493">
        <w:rPr>
          <w:rtl/>
        </w:rPr>
        <w:t xml:space="preserve"> </w:t>
      </w:r>
      <w:r w:rsidRPr="00E8235D">
        <w:rPr>
          <w:rtl/>
        </w:rPr>
        <w:t>אני אתן לכם כרטיסי טיסה. האם דבר כזה יכול לעלות על הדעת, שהוא</w:t>
      </w:r>
      <w:r w:rsidR="00D90493">
        <w:rPr>
          <w:rtl/>
        </w:rPr>
        <w:t xml:space="preserve"> </w:t>
      </w:r>
      <w:r w:rsidRPr="00E8235D">
        <w:rPr>
          <w:rtl/>
        </w:rPr>
        <w:t>יקנה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כרטיסי</w:t>
      </w:r>
      <w:r w:rsidR="00D90493">
        <w:rPr>
          <w:rtl/>
        </w:rPr>
        <w:t xml:space="preserve"> </w:t>
      </w:r>
      <w:r w:rsidRPr="00E8235D">
        <w:rPr>
          <w:rtl/>
        </w:rPr>
        <w:t>טיסה כדי שנעזוב את הארץ? אני לא יודע לאן, אולי לירח, אני לא</w:t>
      </w:r>
      <w:r w:rsidR="00D90493">
        <w:rPr>
          <w:rtl/>
        </w:rPr>
        <w:t xml:space="preserve"> </w:t>
      </w:r>
      <w:r w:rsidRPr="00E8235D">
        <w:rPr>
          <w:rtl/>
        </w:rPr>
        <w:t>יודע לאן.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הוא התכוון רק לכנס הקיץ </w:t>
      </w:r>
      <w:r w:rsidR="00D90493">
        <w:rPr>
          <w:rtl/>
        </w:rPr>
        <w:t>–</w:t>
      </w:r>
      <w:r w:rsidRPr="00E8235D">
        <w:rPr>
          <w:rtl/>
        </w:rPr>
        <w:t xml:space="preserve"> שיצא לנוח ויחזור.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יפה אמרת, הלוואי שהיה מתכוון לזה.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מוכן לקנות לו כרטיס טיסה לאן שהוא רוצה.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האשם מחאמיד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נסדר לו, אין בעיה.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מוכן שדבר כזה ייאמר בכנסת. הרי זה בלתי אפשרי.</w:t>
      </w:r>
      <w:r w:rsidR="00D90493">
        <w:rPr>
          <w:rtl/>
        </w:rPr>
        <w:t xml:space="preserve"> </w:t>
      </w: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להטיל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לשים קץ להתבטאויות גזעניות שאינן הולמות</w:t>
      </w:r>
      <w:r w:rsidR="00D90493">
        <w:rPr>
          <w:rtl/>
        </w:rPr>
        <w:t xml:space="preserve"> </w:t>
      </w:r>
      <w:r w:rsidRPr="00E8235D">
        <w:rPr>
          <w:rtl/>
        </w:rPr>
        <w:t>פרלמנט, במיוחד כאשר הפרלמנט טוען שהוא פרלמנט דמוקרטי.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 רוצה להגיד שני משפטים לגבי האוכלוסייה הערבית בנגב.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הפגנה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התלמידים הערבים והבדואים בנגב. יש להם טענות צודקות. בין</w:t>
      </w:r>
      <w:r w:rsidR="00D90493">
        <w:rPr>
          <w:rtl/>
        </w:rPr>
        <w:t xml:space="preserve"> </w:t>
      </w:r>
      <w:r w:rsidRPr="00E8235D">
        <w:rPr>
          <w:rtl/>
        </w:rPr>
        <w:t>היתר,</w:t>
      </w:r>
      <w:r w:rsidR="00D90493">
        <w:rPr>
          <w:rtl/>
        </w:rPr>
        <w:t xml:space="preserve"> </w:t>
      </w:r>
      <w:r w:rsidRPr="00E8235D">
        <w:rPr>
          <w:rtl/>
        </w:rPr>
        <w:t>52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אחרי קום המדינה הילדים עדיין צריכים ללכת קילומטרים ארוכים כדי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הספר,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כפרים שאין בהם בתי</w:t>
      </w:r>
      <w:r w:rsidR="00D90493">
        <w:rPr>
          <w:rtl/>
        </w:rPr>
        <w:t>-</w:t>
      </w:r>
      <w:r w:rsidRPr="00E8235D">
        <w:rPr>
          <w:rtl/>
        </w:rPr>
        <w:t>ספר. לכן, הגיע הזמן להפסיק אם האפליה</w:t>
      </w:r>
      <w:r w:rsidR="00D90493">
        <w:rPr>
          <w:rtl/>
        </w:rPr>
        <w:t xml:space="preserve"> </w:t>
      </w:r>
      <w:r w:rsidRPr="00E8235D">
        <w:rPr>
          <w:rtl/>
        </w:rPr>
        <w:t>הזאת אם בכנסת ואם מחוץ לה.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תודה,</w:t>
      </w:r>
      <w:r w:rsidR="00D90493">
        <w:rPr>
          <w:rtl/>
        </w:rPr>
        <w:t xml:space="preserve"> </w:t>
      </w:r>
      <w:r w:rsidRPr="00E8235D">
        <w:rPr>
          <w:rtl/>
        </w:rPr>
        <w:t>חביבי.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בבקשה, חבר הכנסת דוד אזולאי, ואחריו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זאב. אם יבוא מישהו באמצע, הסדר נדחה.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נסים זאב רוצה להיות בסוף.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רוצה להיות אחרון?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הוא לכבודו של הבית. אני מתפלא על חברי הכנסת</w:t>
      </w:r>
      <w:r w:rsidR="00D90493">
        <w:rPr>
          <w:rtl/>
        </w:rPr>
        <w:t xml:space="preserve"> </w:t>
      </w:r>
      <w:r w:rsidRPr="00E8235D">
        <w:rPr>
          <w:rtl/>
        </w:rPr>
        <w:t>הוותיקים</w:t>
      </w:r>
      <w:r w:rsidR="00D90493">
        <w:rPr>
          <w:rtl/>
        </w:rPr>
        <w:t xml:space="preserve"> </w:t>
      </w:r>
      <w:r w:rsidRPr="00E8235D">
        <w:rPr>
          <w:rtl/>
        </w:rPr>
        <w:t>שמשום</w:t>
      </w:r>
      <w:r w:rsidR="00D90493">
        <w:rPr>
          <w:rtl/>
        </w:rPr>
        <w:t>-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חשבו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על הצעת חוק כזאת, שבאה להסדיר את מעמדו</w:t>
      </w:r>
      <w:r w:rsidR="00D90493">
        <w:rPr>
          <w:rtl/>
        </w:rPr>
        <w:t xml:space="preserve"> </w:t>
      </w:r>
      <w:r w:rsidRPr="00E8235D">
        <w:rPr>
          <w:rtl/>
        </w:rPr>
        <w:t>העצמאי של היועץ המשפטי לכנסת.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שאנחנו עובדים עם צוות המשפטנים של</w:t>
      </w:r>
      <w:r w:rsidR="00D90493">
        <w:rPr>
          <w:rtl/>
        </w:rPr>
        <w:t xml:space="preserve"> </w:t>
      </w:r>
      <w:r w:rsidRPr="00E8235D">
        <w:rPr>
          <w:rtl/>
        </w:rPr>
        <w:t>המחלקה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בכנסת, ואני רוצה לנצל את ההזדמנות הזאת ולהגיד שהם עושים עבודה</w:t>
      </w:r>
      <w:r w:rsidR="00D90493">
        <w:rPr>
          <w:rtl/>
        </w:rPr>
        <w:t xml:space="preserve"> </w:t>
      </w:r>
      <w:r w:rsidRPr="00E8235D">
        <w:rPr>
          <w:rtl/>
        </w:rPr>
        <w:t>יוצאת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הכלל, במסירות, בתנאים מאוד קשים. גם אם אנחנו לא עוסקים היום בעניינו</w:t>
      </w:r>
      <w:r w:rsidR="00D90493">
        <w:rPr>
          <w:rtl/>
        </w:rPr>
        <w:t xml:space="preserve"> </w:t>
      </w:r>
      <w:r w:rsidRPr="00E8235D">
        <w:rPr>
          <w:rtl/>
        </w:rPr>
        <w:t>של יושב</w:t>
      </w:r>
      <w:r w:rsidR="00D90493">
        <w:rPr>
          <w:rtl/>
        </w:rPr>
        <w:t>-</w:t>
      </w:r>
      <w:r w:rsidRPr="00E8235D">
        <w:rPr>
          <w:rtl/>
        </w:rPr>
        <w:t>ראש הכנסת, מגיעה לו מלה טובה על כל הרה</w:t>
      </w:r>
      <w:r w:rsidR="00D90493">
        <w:rPr>
          <w:rtl/>
        </w:rPr>
        <w:t>-</w:t>
      </w:r>
      <w:r w:rsidRPr="00E8235D">
        <w:rPr>
          <w:rtl/>
        </w:rPr>
        <w:t>אורגניזציה שהוא הכניס לבית הזה,</w:t>
      </w:r>
      <w:r w:rsidR="00D90493">
        <w:rPr>
          <w:rtl/>
        </w:rPr>
        <w:t xml:space="preserve"> </w:t>
      </w:r>
      <w:r w:rsidRPr="00E8235D">
        <w:rPr>
          <w:rtl/>
        </w:rPr>
        <w:t>וטוב עשה שהביא לעיגון מעמדו של היועץ המשפטי לכנסת.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זה,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הזמן,</w:t>
      </w:r>
      <w:r w:rsidR="00D90493">
        <w:rPr>
          <w:rtl/>
        </w:rPr>
        <w:t xml:space="preserve"> </w:t>
      </w:r>
      <w:r w:rsidRPr="00E8235D">
        <w:rPr>
          <w:rtl/>
        </w:rPr>
        <w:t>שהיועצים</w:t>
      </w:r>
      <w:r w:rsidR="00D90493">
        <w:rPr>
          <w:rtl/>
        </w:rPr>
        <w:t xml:space="preserve"> </w:t>
      </w:r>
      <w:r w:rsidRPr="00E8235D">
        <w:rPr>
          <w:rtl/>
        </w:rPr>
        <w:t>המשפטיים,</w:t>
      </w:r>
      <w:r w:rsidR="00D90493">
        <w:rPr>
          <w:rtl/>
        </w:rPr>
        <w:t xml:space="preserve"> </w:t>
      </w:r>
      <w:r w:rsidRPr="00E8235D">
        <w:rPr>
          <w:rtl/>
        </w:rPr>
        <w:t>שכפי</w:t>
      </w:r>
      <w:r w:rsidR="00D90493">
        <w:rPr>
          <w:rtl/>
        </w:rPr>
        <w:t xml:space="preserve"> </w:t>
      </w:r>
      <w:r w:rsidRPr="00E8235D">
        <w:rPr>
          <w:rtl/>
        </w:rPr>
        <w:t>שאמרתי</w:t>
      </w:r>
      <w:r w:rsidR="00D90493">
        <w:rPr>
          <w:rtl/>
        </w:rPr>
        <w:t xml:space="preserve"> </w:t>
      </w:r>
      <w:r w:rsidRPr="00E8235D">
        <w:rPr>
          <w:rtl/>
        </w:rPr>
        <w:t>עושים עבודה טובה</w:t>
      </w:r>
      <w:r w:rsidR="00D90493">
        <w:rPr>
          <w:rtl/>
        </w:rPr>
        <w:t xml:space="preserve"> </w:t>
      </w:r>
      <w:r w:rsidRPr="00E8235D">
        <w:rPr>
          <w:rtl/>
        </w:rPr>
        <w:t>במסירות,</w:t>
      </w:r>
      <w:r w:rsidR="00D90493">
        <w:rPr>
          <w:rtl/>
        </w:rPr>
        <w:t xml:space="preserve"> </w:t>
      </w:r>
      <w:r w:rsidRPr="00E8235D">
        <w:rPr>
          <w:rtl/>
        </w:rPr>
        <w:t>באובייקטיביות, במקצועיות, יהיו להם יותר תקנים, על מנת שלכל ועדה יהיה</w:t>
      </w:r>
      <w:r w:rsidR="00D90493">
        <w:rPr>
          <w:rtl/>
        </w:rPr>
        <w:t xml:space="preserve"> </w:t>
      </w:r>
      <w:r w:rsidRPr="00E8235D">
        <w:rPr>
          <w:rtl/>
        </w:rPr>
        <w:t>יועץ</w:t>
      </w:r>
      <w:r w:rsidR="00D90493">
        <w:rPr>
          <w:rtl/>
        </w:rPr>
        <w:t xml:space="preserve"> </w:t>
      </w:r>
      <w:r w:rsidRPr="00E8235D">
        <w:rPr>
          <w:rtl/>
        </w:rPr>
        <w:t>משפטי</w:t>
      </w:r>
      <w:r w:rsidR="00D90493">
        <w:rPr>
          <w:rtl/>
        </w:rPr>
        <w:t xml:space="preserve"> </w:t>
      </w:r>
      <w:r w:rsidRPr="00E8235D">
        <w:rPr>
          <w:rtl/>
        </w:rPr>
        <w:t>משלה</w:t>
      </w:r>
      <w:r w:rsidR="00D90493">
        <w:rPr>
          <w:rtl/>
        </w:rPr>
        <w:t xml:space="preserve"> </w:t>
      </w:r>
      <w:r w:rsidRPr="00E8235D">
        <w:rPr>
          <w:rtl/>
        </w:rPr>
        <w:t>ויועץ</w:t>
      </w:r>
      <w:r w:rsidR="00D90493">
        <w:rPr>
          <w:rtl/>
        </w:rPr>
        <w:t xml:space="preserve"> </w:t>
      </w:r>
      <w:r w:rsidRPr="00E8235D">
        <w:rPr>
          <w:rtl/>
        </w:rPr>
        <w:t>משפטי לא יצטרך לנדוד בין שלוש לארבע ועדות. לכן כראשי</w:t>
      </w:r>
      <w:r w:rsidR="00D90493">
        <w:rPr>
          <w:rtl/>
        </w:rPr>
        <w:t xml:space="preserve"> </w:t>
      </w:r>
      <w:r w:rsidRPr="00E8235D">
        <w:rPr>
          <w:rtl/>
        </w:rPr>
        <w:t>ועדות</w:t>
      </w:r>
      <w:r w:rsidR="00D90493">
        <w:rPr>
          <w:rtl/>
        </w:rPr>
        <w:t xml:space="preserve"> </w:t>
      </w:r>
      <w:r w:rsidRPr="00E8235D">
        <w:rPr>
          <w:rtl/>
        </w:rPr>
        <w:t>אנחנו מקבלים לפעמים יום, או כמה שעות בשבוע, לחקיקה, והתוצאה היא הצטברות</w:t>
      </w:r>
      <w:r w:rsidR="00D90493">
        <w:rPr>
          <w:rtl/>
        </w:rPr>
        <w:t xml:space="preserve"> </w:t>
      </w:r>
      <w:r w:rsidRPr="00E8235D">
        <w:rPr>
          <w:rtl/>
        </w:rPr>
        <w:t>חוקים של חברי הכנסת בוועדה.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חמור</w:t>
      </w:r>
      <w:r w:rsidR="00D90493">
        <w:rPr>
          <w:rtl/>
        </w:rPr>
        <w:t xml:space="preserve"> </w:t>
      </w:r>
      <w:r w:rsidRPr="00E8235D">
        <w:rPr>
          <w:rtl/>
        </w:rPr>
        <w:t>מכול</w:t>
      </w:r>
      <w:r w:rsidR="00D90493">
        <w:rPr>
          <w:rtl/>
        </w:rPr>
        <w:t xml:space="preserve"> </w:t>
      </w:r>
      <w:r w:rsidRPr="00E8235D">
        <w:rPr>
          <w:rtl/>
        </w:rPr>
        <w:t>הוא,</w:t>
      </w:r>
      <w:r w:rsidR="00D90493">
        <w:rPr>
          <w:rtl/>
        </w:rPr>
        <w:t xml:space="preserve"> </w:t>
      </w:r>
      <w:r w:rsidRPr="00E8235D">
        <w:rPr>
          <w:rtl/>
        </w:rPr>
        <w:t>שהמשפטנים של הכנסת זקוקים לחסדים של משרד המשפטים; 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מצטברות שם, נוצר צוואר בקבוק, וחברי הכנסת שואלים, בצדק, מה עם הצעות החוק</w:t>
      </w:r>
      <w:r w:rsidR="00D90493">
        <w:rPr>
          <w:rtl/>
        </w:rPr>
        <w:t xml:space="preserve"> </w:t>
      </w:r>
      <w:r w:rsidRPr="00E8235D">
        <w:rPr>
          <w:rtl/>
        </w:rPr>
        <w:t>שלהם</w:t>
      </w:r>
      <w:r w:rsidR="00D90493">
        <w:rPr>
          <w:rtl/>
        </w:rPr>
        <w:t xml:space="preserve"> </w:t>
      </w:r>
      <w:r w:rsidRPr="00E8235D">
        <w:rPr>
          <w:rtl/>
        </w:rPr>
        <w:t>שנמצאות שם כל כך הרבה זמן. לאחר כל המהלך הזה, כשאנחנו כבר מגיעים לשלב של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בוועדה,</w:t>
      </w:r>
      <w:r w:rsidR="00D90493">
        <w:rPr>
          <w:rtl/>
        </w:rPr>
        <w:t xml:space="preserve"> </w:t>
      </w:r>
      <w:r w:rsidRPr="00E8235D">
        <w:rPr>
          <w:rtl/>
        </w:rPr>
        <w:t>פתאום</w:t>
      </w:r>
      <w:r w:rsidR="00D90493">
        <w:rPr>
          <w:rtl/>
        </w:rPr>
        <w:t xml:space="preserve"> </w:t>
      </w:r>
      <w:r w:rsidRPr="00E8235D">
        <w:rPr>
          <w:rtl/>
        </w:rPr>
        <w:t>קופץ איזה יועץ משפטי של אחד ממשרדי הממשלה שלא היה שותף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ואומר לך: זה לא נראה לי, זה עולה כסף, וכך משבשים את החקיקה של חברי</w:t>
      </w:r>
      <w:r w:rsidR="00D90493">
        <w:rPr>
          <w:rtl/>
        </w:rPr>
        <w:t xml:space="preserve"> </w:t>
      </w:r>
      <w:r w:rsidRPr="00E8235D">
        <w:rPr>
          <w:rtl/>
        </w:rPr>
        <w:t>הכנסת. לכן טוב עושה היושב</w:t>
      </w:r>
      <w:r w:rsidR="00D90493">
        <w:rPr>
          <w:rtl/>
        </w:rPr>
        <w:t>-</w:t>
      </w:r>
      <w:r w:rsidRPr="00E8235D">
        <w:rPr>
          <w:rtl/>
        </w:rPr>
        <w:t>ראש שנותן מעמד עצמאי ליועץ המשפטי לכנסת.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הבעיות</w:t>
      </w:r>
      <w:r w:rsidR="00D90493">
        <w:rPr>
          <w:rtl/>
        </w:rPr>
        <w:t xml:space="preserve"> </w:t>
      </w:r>
      <w:r w:rsidRPr="00E8235D">
        <w:rPr>
          <w:rtl/>
        </w:rPr>
        <w:t>שנתקלתי</w:t>
      </w:r>
      <w:r w:rsidR="00D90493">
        <w:rPr>
          <w:rtl/>
        </w:rPr>
        <w:t xml:space="preserve"> </w:t>
      </w:r>
      <w:r w:rsidRPr="00E8235D">
        <w:rPr>
          <w:rtl/>
        </w:rPr>
        <w:t>בה באופן אישי היא כאשר היועץ המשפטי לממשלה נתן חוות</w:t>
      </w:r>
      <w:r w:rsidR="00D90493">
        <w:rPr>
          <w:rtl/>
        </w:rPr>
        <w:t xml:space="preserve"> </w:t>
      </w:r>
      <w:r w:rsidRPr="00E8235D">
        <w:rPr>
          <w:rtl/>
        </w:rPr>
        <w:t>דעת הנוגדת את חוות דעתו של היועץ המשפטי לכנסת, והיועץ המשפטי לכנסת לא היה יכול</w:t>
      </w:r>
      <w:r w:rsidR="00D90493">
        <w:rPr>
          <w:rtl/>
        </w:rPr>
        <w:t xml:space="preserve"> </w:t>
      </w:r>
      <w:r w:rsidRPr="00E8235D">
        <w:rPr>
          <w:rtl/>
        </w:rPr>
        <w:t>להכין</w:t>
      </w:r>
      <w:r w:rsidR="00D90493">
        <w:rPr>
          <w:rtl/>
        </w:rPr>
        <w:t xml:space="preserve"> </w:t>
      </w:r>
      <w:r w:rsidRPr="00E8235D">
        <w:rPr>
          <w:rtl/>
        </w:rPr>
        <w:t>חוות</w:t>
      </w:r>
      <w:r w:rsidR="00D90493">
        <w:rPr>
          <w:rtl/>
        </w:rPr>
        <w:t xml:space="preserve"> </w:t>
      </w:r>
      <w:r w:rsidRPr="00E8235D">
        <w:rPr>
          <w:rtl/>
        </w:rPr>
        <w:t>דעת ולהשיב לבג"ץ בלי להיות מתואם עם היועץ המשפטי לממשלה.</w:t>
      </w:r>
      <w:r w:rsidR="00D90493">
        <w:rPr>
          <w:rtl/>
        </w:rPr>
        <w:t xml:space="preserve"> </w:t>
      </w:r>
      <w:r w:rsidRPr="00E8235D">
        <w:rPr>
          <w:rtl/>
        </w:rPr>
        <w:t>לא 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הדעת</w:t>
      </w:r>
      <w:r w:rsidR="00D90493">
        <w:rPr>
          <w:rtl/>
        </w:rPr>
        <w:t xml:space="preserve"> </w:t>
      </w:r>
      <w:r w:rsidRPr="00E8235D">
        <w:rPr>
          <w:rtl/>
        </w:rPr>
        <w:t>שמצב</w:t>
      </w:r>
      <w:r w:rsidR="00D90493">
        <w:rPr>
          <w:rtl/>
        </w:rPr>
        <w:t xml:space="preserve"> </w:t>
      </w:r>
      <w:r w:rsidRPr="00E8235D">
        <w:rPr>
          <w:rtl/>
        </w:rPr>
        <w:t>כזה יימשך. זה גורם לכנסת להיות תלויה ביועץ המשפטי לממשלה, ובכך</w:t>
      </w:r>
      <w:r w:rsidR="00D90493">
        <w:rPr>
          <w:rtl/>
        </w:rPr>
        <w:t xml:space="preserve"> </w:t>
      </w:r>
      <w:r w:rsidRPr="00E8235D">
        <w:rPr>
          <w:rtl/>
        </w:rPr>
        <w:t>אנחנו פוגעים בריבונותה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בהצעת החוק, אני מברך עליה, ואני מקווה שוועדות הכנסת יקבלו</w:t>
      </w:r>
      <w:r w:rsidR="00D90493">
        <w:rPr>
          <w:rtl/>
        </w:rPr>
        <w:t xml:space="preserve"> </w:t>
      </w:r>
      <w:r w:rsidRPr="00E8235D">
        <w:rPr>
          <w:rtl/>
        </w:rPr>
        <w:t>תקן מלא ליועצים משפטיים שיוכלו לקדם את החקיקה של חברי הבית.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אבשלום וילן, שנכנס בינתיים.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מקווה</w:t>
      </w:r>
      <w:r w:rsidR="00D90493">
        <w:rPr>
          <w:rtl/>
        </w:rPr>
        <w:t xml:space="preserve"> </w:t>
      </w:r>
      <w:r w:rsidRPr="00E8235D">
        <w:rPr>
          <w:rtl/>
        </w:rPr>
        <w:t>שהיועץ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מאזין לדיון שלנו. הוא גם קיבל הרבה</w:t>
      </w:r>
      <w:r w:rsidR="00D90493">
        <w:rPr>
          <w:rtl/>
        </w:rPr>
        <w:t xml:space="preserve"> </w:t>
      </w:r>
      <w:r w:rsidRPr="00E8235D">
        <w:rPr>
          <w:rtl/>
        </w:rPr>
        <w:t>קומפלימנטים. אני חושב שכדאי שיפתח את הטלוויזיה.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ההצעה של עיגון בחוק של מעמדו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חשובה.</w:t>
      </w:r>
      <w:r w:rsidR="00D90493">
        <w:rPr>
          <w:rtl/>
        </w:rPr>
        <w:t xml:space="preserve"> </w:t>
      </w:r>
      <w:r w:rsidRPr="00E8235D">
        <w:rPr>
          <w:rtl/>
        </w:rPr>
        <w:t>מעבר לממד האישי ולצורה המכובדת שבה היועץ המשפטי הנוכחי 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מבצע את תפקידו, אני רוצה לומר שאנחנו נמצאים בבעיה מסוימת. הדילמה שעומדת</w:t>
      </w:r>
      <w:r w:rsidR="00D90493">
        <w:rPr>
          <w:rtl/>
        </w:rPr>
        <w:t xml:space="preserve"> </w:t>
      </w:r>
      <w:r w:rsidRPr="00E8235D">
        <w:rPr>
          <w:rtl/>
        </w:rPr>
        <w:t>בפנינו</w:t>
      </w:r>
      <w:r w:rsidR="00D90493">
        <w:rPr>
          <w:rtl/>
        </w:rPr>
        <w:t xml:space="preserve"> </w:t>
      </w:r>
      <w:r w:rsidRPr="00E8235D">
        <w:rPr>
          <w:rtl/>
        </w:rPr>
        <w:t>היא: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עוצמה</w:t>
      </w:r>
      <w:r w:rsidR="00D90493">
        <w:rPr>
          <w:rtl/>
        </w:rPr>
        <w:t xml:space="preserve"> </w:t>
      </w:r>
      <w:r w:rsidRPr="00E8235D">
        <w:rPr>
          <w:rtl/>
        </w:rPr>
        <w:t>וכמה</w:t>
      </w:r>
      <w:r w:rsidR="00D90493">
        <w:rPr>
          <w:rtl/>
        </w:rPr>
        <w:t xml:space="preserve"> </w:t>
      </w:r>
      <w:r w:rsidRPr="00E8235D">
        <w:rPr>
          <w:rtl/>
        </w:rPr>
        <w:t>כוח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למסלול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ולייעוץ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המחוקקים,</w:t>
      </w:r>
      <w:r w:rsidR="00D90493">
        <w:rPr>
          <w:rtl/>
        </w:rPr>
        <w:t xml:space="preserve"> </w:t>
      </w:r>
      <w:r w:rsidRPr="00E8235D">
        <w:rPr>
          <w:rtl/>
        </w:rPr>
        <w:t>שעיקר</w:t>
      </w:r>
      <w:r w:rsidR="00D90493">
        <w:rPr>
          <w:rtl/>
        </w:rPr>
        <w:t xml:space="preserve"> </w:t>
      </w:r>
      <w:r w:rsidRPr="00E8235D">
        <w:rPr>
          <w:rtl/>
        </w:rPr>
        <w:t>תפקידו</w:t>
      </w:r>
      <w:r w:rsidR="00D90493">
        <w:rPr>
          <w:rtl/>
        </w:rPr>
        <w:t xml:space="preserve"> </w:t>
      </w:r>
      <w:r w:rsidRPr="00E8235D">
        <w:rPr>
          <w:rtl/>
        </w:rPr>
        <w:t>הוא להגיע להסכמות ולחוקק את החוקים עצמם. במסגרת</w:t>
      </w:r>
      <w:r w:rsidR="00D90493">
        <w:rPr>
          <w:rtl/>
        </w:rPr>
        <w:t xml:space="preserve"> </w:t>
      </w:r>
      <w:r w:rsidRPr="00E8235D">
        <w:rPr>
          <w:rtl/>
        </w:rPr>
        <w:t>עבודת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רואים, שכל</w:t>
      </w:r>
      <w:r w:rsidR="00D90493">
        <w:rPr>
          <w:rtl/>
        </w:rPr>
        <w:t xml:space="preserve"> </w:t>
      </w:r>
      <w:r w:rsidRPr="00E8235D">
        <w:rPr>
          <w:rtl/>
        </w:rPr>
        <w:t>הנושא של הייעוץ המשפטי גם במשרדים השונים צובר</w:t>
      </w:r>
      <w:r w:rsidR="00D90493">
        <w:rPr>
          <w:rtl/>
        </w:rPr>
        <w:t xml:space="preserve"> </w:t>
      </w:r>
      <w:r w:rsidRPr="00E8235D">
        <w:rPr>
          <w:rtl/>
        </w:rPr>
        <w:t>תאוצה,</w:t>
      </w:r>
      <w:r w:rsidR="00D90493">
        <w:rPr>
          <w:rtl/>
        </w:rPr>
        <w:t xml:space="preserve"> </w:t>
      </w:r>
      <w:r w:rsidRPr="00E8235D">
        <w:rPr>
          <w:rtl/>
        </w:rPr>
        <w:t>וכמו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המערבי</w:t>
      </w:r>
      <w:r w:rsidR="00D90493">
        <w:rPr>
          <w:rtl/>
        </w:rPr>
        <w:t xml:space="preserve"> </w:t>
      </w:r>
      <w:r w:rsidRPr="00E8235D">
        <w:rPr>
          <w:rtl/>
        </w:rPr>
        <w:t>כולו</w:t>
      </w:r>
      <w:r w:rsidR="00D90493">
        <w:rPr>
          <w:rtl/>
        </w:rPr>
        <w:t xml:space="preserve"> </w:t>
      </w:r>
      <w:r w:rsidRPr="00E8235D">
        <w:rPr>
          <w:rtl/>
        </w:rPr>
        <w:t>אנחנו תלויים יותר ויותר בעורכי</w:t>
      </w:r>
      <w:r w:rsidR="00D90493">
        <w:rPr>
          <w:rtl/>
        </w:rPr>
        <w:t>-</w:t>
      </w:r>
      <w:r w:rsidRPr="00E8235D">
        <w:rPr>
          <w:rtl/>
        </w:rPr>
        <w:t>דין וביועצים</w:t>
      </w:r>
      <w:r w:rsidR="00D90493">
        <w:rPr>
          <w:rtl/>
        </w:rPr>
        <w:t xml:space="preserve"> </w:t>
      </w:r>
      <w:r w:rsidRPr="00E8235D">
        <w:rPr>
          <w:rtl/>
        </w:rPr>
        <w:t>משפטיים ופחות ופחות בגיבוש הסכמה והגעה להחלטות שהיועצים המשפטיים רק צריכים לתת</w:t>
      </w:r>
      <w:r w:rsidR="00D90493">
        <w:rPr>
          <w:rtl/>
        </w:rPr>
        <w:t xml:space="preserve"> </w:t>
      </w:r>
      <w:r w:rsidRPr="00E8235D">
        <w:rPr>
          <w:rtl/>
        </w:rPr>
        <w:t>להן את הגושפנקה.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ניקח לדוגמה ארץ כמו יפן, שם עד שלא יוצא עשן לבן ולא מגיעים להסכמה רחבה לא</w:t>
      </w:r>
      <w:r w:rsidR="00D90493">
        <w:rPr>
          <w:rtl/>
        </w:rPr>
        <w:t xml:space="preserve"> </w:t>
      </w:r>
      <w:r w:rsidRPr="00E8235D">
        <w:rPr>
          <w:rtl/>
        </w:rPr>
        <w:t>מתקדמים.</w:t>
      </w:r>
      <w:r w:rsidR="00D90493">
        <w:rPr>
          <w:rtl/>
        </w:rPr>
        <w:t xml:space="preserve"> </w:t>
      </w:r>
      <w:r w:rsidRPr="00E8235D">
        <w:rPr>
          <w:rtl/>
        </w:rPr>
        <w:t>קשה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שהכלכלה</w:t>
      </w:r>
      <w:r w:rsidR="00D90493">
        <w:rPr>
          <w:rtl/>
        </w:rPr>
        <w:t xml:space="preserve"> </w:t>
      </w:r>
      <w:r w:rsidRPr="00E8235D">
        <w:rPr>
          <w:rtl/>
        </w:rPr>
        <w:t>היפנית</w:t>
      </w:r>
      <w:r w:rsidR="00D90493">
        <w:rPr>
          <w:rtl/>
        </w:rPr>
        <w:t xml:space="preserve"> </w:t>
      </w:r>
      <w:r w:rsidRPr="00E8235D">
        <w:rPr>
          <w:rtl/>
        </w:rPr>
        <w:t>מפגרת,</w:t>
      </w:r>
      <w:r w:rsidR="00D90493">
        <w:rPr>
          <w:rtl/>
        </w:rPr>
        <w:t xml:space="preserve"> </w:t>
      </w:r>
      <w:r w:rsidRPr="00E8235D">
        <w:rPr>
          <w:rtl/>
        </w:rPr>
        <w:t>ובכל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כמעט</w:t>
      </w:r>
      <w:r w:rsidR="00D90493">
        <w:rPr>
          <w:rtl/>
        </w:rPr>
        <w:t xml:space="preserve"> </w:t>
      </w:r>
      <w:r w:rsidRPr="00E8235D">
        <w:rPr>
          <w:rtl/>
        </w:rPr>
        <w:t>שלא משתמשים שם</w:t>
      </w:r>
      <w:r w:rsidR="00D90493">
        <w:rPr>
          <w:rtl/>
        </w:rPr>
        <w:t xml:space="preserve"> </w:t>
      </w:r>
      <w:r w:rsidRPr="00E8235D">
        <w:rPr>
          <w:rtl/>
        </w:rPr>
        <w:t>בעורכי</w:t>
      </w:r>
      <w:r w:rsidR="00D90493">
        <w:rPr>
          <w:rtl/>
        </w:rPr>
        <w:t>-</w:t>
      </w:r>
      <w:r w:rsidRPr="00E8235D">
        <w:rPr>
          <w:rtl/>
        </w:rPr>
        <w:t>דין,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קורה רק במקרי קצה שבקצה. באיזה מקום הגיע הזמן שגם אנחנו נעבוד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על גיבוש ההסכמות, הקונסנסוס והעשן הלבן ונעסוק פחות בייעוץ המשפטי, ובעיקר</w:t>
      </w:r>
      <w:r w:rsidR="00D90493">
        <w:rPr>
          <w:rtl/>
        </w:rPr>
        <w:t xml:space="preserve"> </w:t>
      </w:r>
      <w:r w:rsidRPr="00E8235D">
        <w:rPr>
          <w:rtl/>
        </w:rPr>
        <w:t>פחות בהתמקחות המשפטית שלא אחת היא מהווה תחליף לעיסוק בנושאים עצמם.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במציאות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חיים בה, אין ספק שהחוק הזה הוא חוק הכרחי, בדבר</w:t>
      </w:r>
      <w:r w:rsidR="00D90493">
        <w:rPr>
          <w:rtl/>
        </w:rPr>
        <w:t xml:space="preserve"> </w:t>
      </w:r>
      <w:r w:rsidRPr="00E8235D">
        <w:rPr>
          <w:rtl/>
        </w:rPr>
        <w:t>החובה לעגן בצורה מסודרת את מעמדו של היועץ המשפטי של הכנסת, על כל המתבקש. היינו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לחזק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הייעוץ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לחברי הכנסת ולהגיע למצב שחוות הדעת</w:t>
      </w:r>
      <w:r w:rsidR="00D90493">
        <w:rPr>
          <w:rtl/>
        </w:rPr>
        <w:t xml:space="preserve"> </w:t>
      </w:r>
      <w:r w:rsidRPr="00E8235D">
        <w:rPr>
          <w:rtl/>
        </w:rPr>
        <w:t>שמתבקשות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מדי פעם ירוצו בטיפול הרבה יותר חלק </w:t>
      </w:r>
      <w:r w:rsidR="00D90493">
        <w:rPr>
          <w:rtl/>
        </w:rPr>
        <w:t>–</w:t>
      </w:r>
      <w:r w:rsidRPr="00E8235D">
        <w:rPr>
          <w:rtl/>
        </w:rPr>
        <w:t xml:space="preserve"> לא רק מבחינת כוח</w:t>
      </w:r>
      <w:r w:rsidR="00D90493">
        <w:rPr>
          <w:rtl/>
        </w:rPr>
        <w:t>-</w:t>
      </w:r>
      <w:r w:rsidRPr="00E8235D">
        <w:rPr>
          <w:rtl/>
        </w:rPr>
        <w:t xml:space="preserve">אדם </w:t>
      </w:r>
      <w:r w:rsidR="00D90493">
        <w:rPr>
          <w:rtl/>
        </w:rPr>
        <w:t>–</w:t>
      </w:r>
      <w:r w:rsidRPr="00E8235D">
        <w:rPr>
          <w:rtl/>
        </w:rPr>
        <w:t xml:space="preserve"> אם בתחום</w:t>
      </w:r>
      <w:r w:rsidR="00D90493">
        <w:rPr>
          <w:rtl/>
        </w:rPr>
        <w:t xml:space="preserve"> </w:t>
      </w:r>
      <w:r w:rsidRPr="00E8235D">
        <w:rPr>
          <w:rtl/>
        </w:rPr>
        <w:t>השוטף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עצמה,</w:t>
      </w:r>
      <w:r w:rsidR="00D90493">
        <w:rPr>
          <w:rtl/>
        </w:rPr>
        <w:t xml:space="preserve"> </w:t>
      </w:r>
      <w:r w:rsidRPr="00E8235D">
        <w:rPr>
          <w:rtl/>
        </w:rPr>
        <w:t>עם הצעות החוק, ואם בתחומי פעולת הוועדות, כאשר לא אחת</w:t>
      </w:r>
      <w:r w:rsidR="00D90493">
        <w:rPr>
          <w:rtl/>
        </w:rPr>
        <w:t xml:space="preserve"> </w:t>
      </w:r>
      <w:r w:rsidRPr="00E8235D">
        <w:rPr>
          <w:rtl/>
        </w:rPr>
        <w:t>אנחנו מגיעים לדילמות ומגייסים לצורך פתרונן את הייעוץ המשפטי.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מצד אחד אני אומר דבר והיפוכו כאשר אני בעד חיזוק המערכת ועיגון הנושא</w:t>
      </w:r>
      <w:r w:rsidR="00D90493">
        <w:rPr>
          <w:rtl/>
        </w:rPr>
        <w:t xml:space="preserve"> </w:t>
      </w:r>
      <w:r w:rsidRPr="00E8235D">
        <w:rPr>
          <w:rtl/>
        </w:rPr>
        <w:t>בחוק;</w:t>
      </w:r>
      <w:r w:rsidR="00D90493">
        <w:rPr>
          <w:rtl/>
        </w:rPr>
        <w:t xml:space="preserve"> </w:t>
      </w:r>
      <w:r w:rsidRPr="00E8235D">
        <w:rPr>
          <w:rtl/>
        </w:rPr>
        <w:t>מצד אחר, אני חסיד התפיסה האומרת, שכל שנשתמש פחות בייעוץ משפטי ובמשפטנים</w:t>
      </w:r>
      <w:r w:rsidR="00D90493">
        <w:rPr>
          <w:rtl/>
        </w:rPr>
        <w:t xml:space="preserve"> </w:t>
      </w:r>
      <w:r w:rsidRPr="00E8235D">
        <w:rPr>
          <w:rtl/>
        </w:rPr>
        <w:t>כן ייטב לגיבוש ההסכמות, ההחלטות ו"האני מאמין" המשותף, אם של ועדות הכנסת, אם של</w:t>
      </w:r>
      <w:r w:rsidR="00D90493">
        <w:rPr>
          <w:rtl/>
        </w:rPr>
        <w:t xml:space="preserve"> </w:t>
      </w:r>
      <w:r w:rsidRPr="00E8235D">
        <w:rPr>
          <w:rtl/>
        </w:rPr>
        <w:t>מליאת הכנסת ואם של החברה הישראלית כולה.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נסים זאב,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יורי שטרן.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באמת מתפלא על כך שעד היום לא היו מעמדו</w:t>
      </w:r>
      <w:r w:rsidR="00D90493">
        <w:rPr>
          <w:rtl/>
        </w:rPr>
        <w:t xml:space="preserve"> </w:t>
      </w:r>
      <w:r w:rsidRPr="00E8235D">
        <w:rPr>
          <w:rtl/>
        </w:rPr>
        <w:t>וסמכויותיו של היועץ המשפטי מעוגנים בחוק.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יש,</w:t>
      </w:r>
      <w:r w:rsidR="00D90493">
        <w:rPr>
          <w:rtl/>
        </w:rPr>
        <w:t xml:space="preserve"> </w:t>
      </w:r>
      <w:r w:rsidRPr="00E8235D">
        <w:rPr>
          <w:rtl/>
        </w:rPr>
        <w:t>למעשה,</w:t>
      </w:r>
      <w:r w:rsidR="00D90493">
        <w:rPr>
          <w:rtl/>
        </w:rPr>
        <w:t xml:space="preserve"> </w:t>
      </w:r>
      <w:r w:rsidRPr="00E8235D">
        <w:rPr>
          <w:rtl/>
        </w:rPr>
        <w:t>הכוח</w:t>
      </w:r>
      <w:r w:rsidR="00D90493">
        <w:rPr>
          <w:rtl/>
        </w:rPr>
        <w:t xml:space="preserve"> </w:t>
      </w:r>
      <w:r w:rsidRPr="00E8235D">
        <w:rPr>
          <w:rtl/>
        </w:rPr>
        <w:t>למנות את היועץ המשפטי לכנסת, לאחר שהוא עצמו</w:t>
      </w:r>
      <w:r w:rsidR="00D90493">
        <w:rPr>
          <w:rtl/>
        </w:rPr>
        <w:t xml:space="preserve"> </w:t>
      </w:r>
      <w:r w:rsidRPr="00E8235D">
        <w:rPr>
          <w:rtl/>
        </w:rPr>
        <w:t>מקים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הוועדה הציבורית, והיא תמליץ בפניו על שורה של מועמדים. אבל דבר אחד לא</w:t>
      </w:r>
      <w:r w:rsidR="00D90493">
        <w:rPr>
          <w:rtl/>
        </w:rPr>
        <w:t xml:space="preserve"> </w:t>
      </w:r>
      <w:r w:rsidRPr="00E8235D">
        <w:rPr>
          <w:rtl/>
        </w:rPr>
        <w:t>ברור</w:t>
      </w:r>
      <w:r w:rsidR="00D90493">
        <w:rPr>
          <w:rtl/>
        </w:rPr>
        <w:t xml:space="preserve"> </w:t>
      </w:r>
      <w:r w:rsidRPr="00E8235D">
        <w:rPr>
          <w:rtl/>
        </w:rPr>
        <w:t>לי: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כשאנחנו מדברים על יועץ משפטי שלא היה פעיל בחיים הפוליטיים </w:t>
      </w:r>
      <w:r w:rsidR="00D90493">
        <w:rPr>
          <w:rtl/>
        </w:rPr>
        <w:t>–</w:t>
      </w:r>
      <w:r w:rsidRPr="00E8235D">
        <w:rPr>
          <w:rtl/>
        </w:rPr>
        <w:t xml:space="preserve"> אני לא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התקופה. אני מכיר יועצים משפטיים שהיו ידועים לא בכנסת, אבל בוודאי</w:t>
      </w:r>
      <w:r w:rsidR="00D90493">
        <w:rPr>
          <w:rtl/>
        </w:rPr>
        <w:t xml:space="preserve"> </w:t>
      </w:r>
      <w:r w:rsidRPr="00E8235D">
        <w:rPr>
          <w:rtl/>
        </w:rPr>
        <w:t>ברשויות</w:t>
      </w:r>
      <w:r w:rsidR="00D90493">
        <w:rPr>
          <w:rtl/>
        </w:rPr>
        <w:t xml:space="preserve"> </w:t>
      </w:r>
      <w:r w:rsidRPr="00E8235D">
        <w:rPr>
          <w:rtl/>
        </w:rPr>
        <w:t>מקומיות, וגם מבקר עירייה שהיה ב"שלום עכשיו", היה צועד בראש תהלוכות של</w:t>
      </w:r>
      <w:r w:rsidR="00D90493">
        <w:rPr>
          <w:rtl/>
        </w:rPr>
        <w:t xml:space="preserve"> </w:t>
      </w:r>
      <w:r w:rsidRPr="00E8235D">
        <w:rPr>
          <w:rtl/>
        </w:rPr>
        <w:t>"שלום</w:t>
      </w:r>
      <w:r w:rsidR="00D90493">
        <w:rPr>
          <w:rtl/>
        </w:rPr>
        <w:t xml:space="preserve"> </w:t>
      </w:r>
      <w:r w:rsidRPr="00E8235D">
        <w:rPr>
          <w:rtl/>
        </w:rPr>
        <w:t>עכשיו"</w:t>
      </w:r>
      <w:r w:rsidR="00D90493">
        <w:rPr>
          <w:rtl/>
        </w:rPr>
        <w:t xml:space="preserve"> </w:t>
      </w:r>
      <w:r w:rsidRPr="00E8235D">
        <w:rPr>
          <w:rtl/>
        </w:rPr>
        <w:t>והפך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המבקר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רשות, של אותה עירייה. תארו לכם מה</w:t>
      </w:r>
      <w:r w:rsidR="00D90493">
        <w:rPr>
          <w:rtl/>
        </w:rPr>
        <w:t xml:space="preserve"> </w:t>
      </w:r>
      <w:r w:rsidRPr="00E8235D">
        <w:rPr>
          <w:rtl/>
        </w:rPr>
        <w:t>דעותיו, מה השקפותיו. האם הוא נקרא איש פוליטי?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שיש לו השקפה מסוימת פסול בגלל השקפותיו, אז מה זה משנה אם הוא חבר</w:t>
      </w:r>
      <w:r w:rsidR="00D90493">
        <w:rPr>
          <w:rtl/>
        </w:rPr>
        <w:t xml:space="preserve"> </w:t>
      </w:r>
      <w:r w:rsidRPr="00E8235D">
        <w:rPr>
          <w:rtl/>
        </w:rPr>
        <w:t>בגוף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או לא? אותי זה לא מעניין. אם השקפותיו ודעותיו של אותו יועץ משפטי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של מבקר עירייה משפיעות בעצם על מהלך עבודתו התקינה, ודאי שאין פה מקום לעבור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הוא מורם מעם, ואני מניח שכך היועץ המשפטי הנכבד</w:t>
      </w:r>
      <w:r w:rsidR="00D90493">
        <w:rPr>
          <w:rtl/>
        </w:rPr>
        <w:t xml:space="preserve"> </w:t>
      </w:r>
      <w:r w:rsidRPr="00E8235D">
        <w:rPr>
          <w:rtl/>
        </w:rPr>
        <w:t>שלנו, אני לא חושב שצריכים להגביל את זה. תתבוננו ותראו שאנשים שהיו בתפקידים כמו</w:t>
      </w:r>
      <w:r w:rsidR="00D90493">
        <w:rPr>
          <w:rtl/>
        </w:rPr>
        <w:t xml:space="preserve"> </w:t>
      </w:r>
      <w:r w:rsidRPr="00E8235D">
        <w:rPr>
          <w:rtl/>
        </w:rPr>
        <w:t>רמטכ"ל</w:t>
      </w:r>
      <w:r w:rsidR="00D90493">
        <w:rPr>
          <w:rtl/>
        </w:rPr>
        <w:t xml:space="preserve"> </w:t>
      </w:r>
      <w:r w:rsidRPr="00E8235D">
        <w:rPr>
          <w:rtl/>
        </w:rPr>
        <w:t>ואדם</w:t>
      </w:r>
      <w:r w:rsidR="00D90493">
        <w:rPr>
          <w:rtl/>
        </w:rPr>
        <w:t xml:space="preserve"> </w:t>
      </w:r>
      <w:r w:rsidRPr="00E8235D">
        <w:rPr>
          <w:rtl/>
        </w:rPr>
        <w:t>מעל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>-</w:t>
      </w:r>
      <w:r w:rsidRPr="00E8235D">
        <w:rPr>
          <w:rtl/>
        </w:rPr>
        <w:t>אלוף</w:t>
      </w:r>
      <w:r w:rsidR="00D90493">
        <w:rPr>
          <w:rtl/>
        </w:rPr>
        <w:t xml:space="preserve"> </w:t>
      </w:r>
      <w:r w:rsidRPr="00E8235D">
        <w:rPr>
          <w:rtl/>
        </w:rPr>
        <w:t>שרוצים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כנסת, אנחנו מגבילים את זה רק</w:t>
      </w:r>
      <w:r w:rsidR="00D90493">
        <w:rPr>
          <w:rtl/>
        </w:rPr>
        <w:t xml:space="preserve"> </w:t>
      </w:r>
      <w:r w:rsidRPr="00E8235D">
        <w:rPr>
          <w:rtl/>
        </w:rPr>
        <w:t>לשנתיים.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אני לא רואה שיש מגבלה. אנחנו קובעים באופן חד</w:t>
      </w:r>
      <w:r w:rsidR="00D90493">
        <w:rPr>
          <w:rtl/>
        </w:rPr>
        <w:t>-</w:t>
      </w:r>
      <w:r w:rsidRPr="00E8235D">
        <w:rPr>
          <w:rtl/>
        </w:rPr>
        <w:t>משמעי, שאם הוא היה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שהתעסק</w:t>
      </w:r>
      <w:r w:rsidR="00D90493">
        <w:rPr>
          <w:rtl/>
        </w:rPr>
        <w:t xml:space="preserve"> </w:t>
      </w:r>
      <w:r w:rsidRPr="00E8235D">
        <w:rPr>
          <w:rtl/>
        </w:rPr>
        <w:t>בעניינים פוליטיים, אין לו אפשרות להיות יועץ</w:t>
      </w:r>
      <w:r w:rsidR="00D90493">
        <w:rPr>
          <w:rtl/>
        </w:rPr>
        <w:t xml:space="preserve"> </w:t>
      </w:r>
      <w:r w:rsidRPr="00E8235D">
        <w:rPr>
          <w:rtl/>
        </w:rPr>
        <w:t>משפטי.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חושב, שכמו שהגבלנו למשך תקופה מסוימת, שאדם לא יכול להיות פוליטיקאי 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איש מקצוע, והגבלנו את זה בין שנה לשנתיים, אותו דבר, אדם שהיה פעם איש</w:t>
      </w:r>
      <w:r w:rsidR="00D90493">
        <w:rPr>
          <w:rtl/>
        </w:rPr>
        <w:t xml:space="preserve"> </w:t>
      </w:r>
      <w:r w:rsidRPr="00E8235D">
        <w:rPr>
          <w:rtl/>
        </w:rPr>
        <w:t>פוליטי</w:t>
      </w:r>
      <w:r w:rsidR="00D90493">
        <w:rPr>
          <w:rtl/>
        </w:rPr>
        <w:t xml:space="preserve"> </w:t>
      </w:r>
      <w:r w:rsidRPr="00E8235D">
        <w:rPr>
          <w:rtl/>
        </w:rPr>
        <w:t>ורוצה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מקצוע, ויש לו שני הדברים יחד </w:t>
      </w:r>
      <w:r w:rsidR="00D90493">
        <w:rPr>
          <w:rtl/>
        </w:rPr>
        <w:t>–</w:t>
      </w:r>
      <w:r w:rsidRPr="00E8235D">
        <w:rPr>
          <w:rtl/>
        </w:rPr>
        <w:t xml:space="preserve"> לא נוכל לומר שהוא לא</w:t>
      </w:r>
      <w:r w:rsidR="00D90493">
        <w:rPr>
          <w:rtl/>
        </w:rPr>
        <w:t xml:space="preserve"> </w:t>
      </w:r>
      <w:r w:rsidRPr="00E8235D">
        <w:rPr>
          <w:rtl/>
        </w:rPr>
        <w:t>יוכל</w:t>
      </w:r>
      <w:r w:rsidR="00D90493">
        <w:rPr>
          <w:rtl/>
        </w:rPr>
        <w:t xml:space="preserve"> </w:t>
      </w:r>
      <w:r w:rsidRPr="00E8235D">
        <w:rPr>
          <w:rtl/>
        </w:rPr>
        <w:t>לקבל</w:t>
      </w:r>
      <w:r w:rsidR="00D90493">
        <w:rPr>
          <w:rtl/>
        </w:rPr>
        <w:t xml:space="preserve"> </w:t>
      </w:r>
      <w:r w:rsidRPr="00E8235D">
        <w:rPr>
          <w:rtl/>
        </w:rPr>
        <w:t>את המינוי גם אחרי שחלפה תקופה של שנה או שנתיים, מובן שבמכרז ועל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כישוריו המקצועיים; על כך אין חולק.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בפרשת</w:t>
      </w:r>
      <w:r w:rsidR="00D90493">
        <w:rPr>
          <w:rtl/>
        </w:rPr>
        <w:t xml:space="preserve"> </w:t>
      </w:r>
      <w:r w:rsidRPr="00E8235D">
        <w:rPr>
          <w:rtl/>
        </w:rPr>
        <w:t>השבוע כתוב:</w:t>
      </w:r>
      <w:r w:rsidR="00D90493">
        <w:rPr>
          <w:rtl/>
        </w:rPr>
        <w:t xml:space="preserve"> </w:t>
      </w:r>
      <w:r w:rsidRPr="00E8235D">
        <w:rPr>
          <w:rtl/>
        </w:rPr>
        <w:t>"הבו לכם אנשים חכמים ונבנים וידעים לשבטיכם". משה רבנו</w:t>
      </w:r>
      <w:r w:rsidR="00D90493">
        <w:rPr>
          <w:rtl/>
        </w:rPr>
        <w:t xml:space="preserve"> </w:t>
      </w:r>
      <w:r w:rsidRPr="00E8235D">
        <w:rPr>
          <w:rtl/>
        </w:rPr>
        <w:t>בהתחלה</w:t>
      </w:r>
      <w:r w:rsidR="00D90493">
        <w:rPr>
          <w:rtl/>
        </w:rPr>
        <w:t xml:space="preserve"> </w:t>
      </w:r>
      <w:r w:rsidRPr="00E8235D">
        <w:rPr>
          <w:rtl/>
        </w:rPr>
        <w:t>ביקש,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את היועצים המשפטיים. אבל אחר כך כתוב: "ואקח מכם".</w:t>
      </w:r>
      <w:r w:rsidR="00D90493">
        <w:rPr>
          <w:rtl/>
        </w:rPr>
        <w:t xml:space="preserve"> </w:t>
      </w:r>
      <w:r w:rsidRPr="00E8235D">
        <w:rPr>
          <w:rtl/>
        </w:rPr>
        <w:t>משה רבנו בסופו של דבר היה הבורר והלוקח, והוא קבע את המינוי. מדוע? כשיועץ משפטי</w:t>
      </w:r>
      <w:r w:rsidR="00D90493">
        <w:rPr>
          <w:rtl/>
        </w:rPr>
        <w:t xml:space="preserve"> </w:t>
      </w:r>
      <w:r w:rsidRPr="00E8235D">
        <w:rPr>
          <w:rtl/>
        </w:rPr>
        <w:t>תלוי בחסדיהם של אותם פוליטיקאים, הוא לא יוכל לתפקד כמו שצריך.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יורי שטרן.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כנעאן.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הזאת נראית לי חשובה מאוד, ואני לא</w:t>
      </w:r>
      <w:r w:rsidR="00D90493">
        <w:rPr>
          <w:rtl/>
        </w:rPr>
        <w:t xml:space="preserve"> </w:t>
      </w:r>
      <w:r w:rsidRPr="00E8235D">
        <w:rPr>
          <w:rtl/>
        </w:rPr>
        <w:t>מתייחס</w:t>
      </w:r>
      <w:r w:rsidR="00D90493">
        <w:rPr>
          <w:rtl/>
        </w:rPr>
        <w:t xml:space="preserve"> </w:t>
      </w:r>
      <w:r w:rsidRPr="00E8235D">
        <w:rPr>
          <w:rtl/>
        </w:rPr>
        <w:t>לפרטים</w:t>
      </w:r>
      <w:r w:rsidR="00D90493">
        <w:rPr>
          <w:rtl/>
        </w:rPr>
        <w:t xml:space="preserve"> </w:t>
      </w:r>
      <w:r w:rsidRPr="00E8235D">
        <w:rPr>
          <w:rtl/>
        </w:rPr>
        <w:t>החשובים כשלעצמם, שאני מניח שיידונו בהמשך, אחרי הקריאה הראשונה.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ההצעה עצמה. אבל היא חשובה, כי היא מחזקת את מעמדה של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בימים</w:t>
      </w:r>
      <w:r w:rsidR="00D90493">
        <w:rPr>
          <w:rtl/>
        </w:rPr>
        <w:t xml:space="preserve"> </w:t>
      </w:r>
      <w:r w:rsidRPr="00E8235D">
        <w:rPr>
          <w:rtl/>
        </w:rPr>
        <w:t>האלה,</w:t>
      </w:r>
      <w:r w:rsidR="00D90493">
        <w:rPr>
          <w:rtl/>
        </w:rPr>
        <w:t xml:space="preserve"> </w:t>
      </w:r>
      <w:r w:rsidRPr="00E8235D">
        <w:rPr>
          <w:rtl/>
        </w:rPr>
        <w:t>חיזוק</w:t>
      </w:r>
      <w:r w:rsidR="00D90493">
        <w:rPr>
          <w:rtl/>
        </w:rPr>
        <w:t xml:space="preserve"> </w:t>
      </w:r>
      <w:r w:rsidRPr="00E8235D">
        <w:rPr>
          <w:rtl/>
        </w:rPr>
        <w:t>מעמדה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נכון וחשוב.</w:t>
      </w:r>
      <w:r w:rsidR="00D90493">
        <w:rPr>
          <w:rtl/>
        </w:rPr>
        <w:t xml:space="preserve"> </w:t>
      </w:r>
      <w:r w:rsidRPr="00E8235D">
        <w:rPr>
          <w:rtl/>
        </w:rPr>
        <w:t>ראש הממשלה,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שאין לזה תקדים, התחיל תהליך של דה</w:t>
      </w:r>
      <w:r w:rsidR="00D90493">
        <w:rPr>
          <w:rtl/>
        </w:rPr>
        <w:t>-</w:t>
      </w:r>
      <w:r w:rsidRPr="00E8235D">
        <w:rPr>
          <w:rtl/>
        </w:rPr>
        <w:t>לגיטימציה, של הורדת</w:t>
      </w:r>
      <w:r w:rsidR="00D90493">
        <w:rPr>
          <w:rtl/>
        </w:rPr>
        <w:t xml:space="preserve"> </w:t>
      </w:r>
      <w:r w:rsidRPr="00E8235D">
        <w:rPr>
          <w:rtl/>
        </w:rPr>
        <w:t>מעמדה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בעיני</w:t>
      </w:r>
      <w:r w:rsidR="00D90493">
        <w:rPr>
          <w:rtl/>
        </w:rPr>
        <w:t xml:space="preserve"> </w:t>
      </w:r>
      <w:r w:rsidRPr="00E8235D">
        <w:rPr>
          <w:rtl/>
        </w:rPr>
        <w:t>הציבור,</w:t>
      </w:r>
      <w:r w:rsidR="00D90493">
        <w:rPr>
          <w:rtl/>
        </w:rPr>
        <w:t xml:space="preserve"> </w:t>
      </w:r>
      <w:r w:rsidRPr="00E8235D">
        <w:rPr>
          <w:rtl/>
        </w:rPr>
        <w:t>ברגע שהוא הכריז שלא אכפת לו שהוא יישאר עם 40</w:t>
      </w:r>
      <w:r w:rsidR="00D90493">
        <w:rPr>
          <w:rtl/>
        </w:rPr>
        <w:t xml:space="preserve"> </w:t>
      </w:r>
      <w:r w:rsidRPr="00E8235D">
        <w:rPr>
          <w:rtl/>
        </w:rPr>
        <w:t>חברי כנסת</w:t>
      </w:r>
      <w:r w:rsidR="00D90493">
        <w:rPr>
          <w:rtl/>
        </w:rPr>
        <w:t xml:space="preserve"> </w:t>
      </w:r>
      <w:r w:rsidRPr="00E8235D">
        <w:rPr>
          <w:rtl/>
        </w:rPr>
        <w:t>בריצה שלו לקראת הסכמי שלום כלשהם. גם זה מספיק לו, כי כביכול העם בחר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ישירות,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כבול על</w:t>
      </w:r>
      <w:r w:rsidR="00D90493">
        <w:rPr>
          <w:rtl/>
        </w:rPr>
        <w:t>-</w:t>
      </w:r>
      <w:r w:rsidRPr="00E8235D">
        <w:rPr>
          <w:rtl/>
        </w:rPr>
        <w:t>ידי הכנסת. הוא התחיל תהליך מאוד מאוד מסוכן,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דיבר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הפוליטיקאים</w:t>
      </w:r>
      <w:r w:rsidR="00D90493">
        <w:rPr>
          <w:rtl/>
        </w:rPr>
        <w:t xml:space="preserve"> </w:t>
      </w:r>
      <w:r w:rsidRPr="00E8235D">
        <w:rPr>
          <w:rtl/>
        </w:rPr>
        <w:t>הקטנים.</w:t>
      </w:r>
      <w:r w:rsidR="00D90493">
        <w:rPr>
          <w:rtl/>
        </w:rPr>
        <w:t xml:space="preserve"> </w:t>
      </w:r>
      <w:r w:rsidRPr="00E8235D">
        <w:rPr>
          <w:rtl/>
        </w:rPr>
        <w:t>מי הוא בכלל? הוא גם פוליטיקאי. מי הוא? מה</w:t>
      </w:r>
      <w:r w:rsidR="00D90493">
        <w:rPr>
          <w:rtl/>
        </w:rPr>
        <w:t xml:space="preserve"> </w:t>
      </w:r>
      <w:r w:rsidRPr="00E8235D">
        <w:rPr>
          <w:rtl/>
        </w:rPr>
        <w:t>המקצוע שלו?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התחילו</w:t>
      </w:r>
      <w:r w:rsidR="00D90493">
        <w:rPr>
          <w:rtl/>
        </w:rPr>
        <w:t xml:space="preserve"> </w:t>
      </w:r>
      <w:r w:rsidRPr="00E8235D">
        <w:rPr>
          <w:rtl/>
        </w:rPr>
        <w:t>להיכתב</w:t>
      </w:r>
      <w:r w:rsidR="00D90493">
        <w:rPr>
          <w:rtl/>
        </w:rPr>
        <w:t xml:space="preserve"> </w:t>
      </w:r>
      <w:r w:rsidRPr="00E8235D">
        <w:rPr>
          <w:rtl/>
        </w:rPr>
        <w:t>מאמרים על מאמרים על הפוליטיקאים הקטנים בכנסת. הגל הזה צבר</w:t>
      </w:r>
      <w:r w:rsidR="00D90493">
        <w:rPr>
          <w:rtl/>
        </w:rPr>
        <w:t xml:space="preserve"> </w:t>
      </w:r>
      <w:r w:rsidRPr="00E8235D">
        <w:rPr>
          <w:rtl/>
        </w:rPr>
        <w:t>תאוצה</w:t>
      </w:r>
      <w:r w:rsidR="00D90493">
        <w:rPr>
          <w:rtl/>
        </w:rPr>
        <w:t xml:space="preserve"> </w:t>
      </w:r>
      <w:r w:rsidRPr="00E8235D">
        <w:rPr>
          <w:rtl/>
        </w:rPr>
        <w:t>במיוחד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סביב בחירת נשיא המדינה, כאשר כמעט כל התקשורת </w:t>
      </w:r>
      <w:r w:rsidR="00D90493">
        <w:rPr>
          <w:rtl/>
        </w:rPr>
        <w:t>–</w:t>
      </w:r>
      <w:r w:rsidRPr="00E8235D">
        <w:rPr>
          <w:rtl/>
        </w:rPr>
        <w:t xml:space="preserve"> ועל כך נכתב היום</w:t>
      </w:r>
      <w:r w:rsidR="00D90493">
        <w:rPr>
          <w:rtl/>
        </w:rPr>
        <w:t xml:space="preserve"> </w:t>
      </w:r>
      <w:r w:rsidRPr="00E8235D">
        <w:rPr>
          <w:rtl/>
        </w:rPr>
        <w:t>מאמר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חזק ב"ידיעות אחרונות" </w:t>
      </w:r>
      <w:r w:rsidR="00D90493">
        <w:rPr>
          <w:rtl/>
        </w:rPr>
        <w:t>–</w:t>
      </w:r>
      <w:r w:rsidRPr="00E8235D">
        <w:rPr>
          <w:rtl/>
        </w:rPr>
        <w:t xml:space="preserve"> עמדה בקו אחד, נקטה עמדה מאוד ברורה,</w:t>
      </w:r>
      <w:r w:rsidR="00D90493">
        <w:rPr>
          <w:rtl/>
        </w:rPr>
        <w:t xml:space="preserve"> </w:t>
      </w:r>
      <w:r w:rsidRPr="00E8235D">
        <w:rPr>
          <w:rtl/>
        </w:rPr>
        <w:t>שהיתה</w:t>
      </w:r>
      <w:r w:rsidR="00D90493">
        <w:rPr>
          <w:rtl/>
        </w:rPr>
        <w:t xml:space="preserve"> </w:t>
      </w:r>
      <w:r w:rsidRPr="00E8235D">
        <w:rPr>
          <w:rtl/>
        </w:rPr>
        <w:t>אמורה</w:t>
      </w:r>
      <w:r w:rsidR="00D90493">
        <w:rPr>
          <w:rtl/>
        </w:rPr>
        <w:t xml:space="preserve"> </w:t>
      </w:r>
      <w:r w:rsidRPr="00E8235D">
        <w:rPr>
          <w:rtl/>
        </w:rPr>
        <w:t>להשפיע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על חברי כנסת. כולם הסבירו לנו כמה שמעון פרס הוא האדם</w:t>
      </w:r>
      <w:r w:rsidR="00D90493">
        <w:rPr>
          <w:rtl/>
        </w:rPr>
        <w:t xml:space="preserve"> </w:t>
      </w:r>
      <w:r w:rsidRPr="00E8235D">
        <w:rPr>
          <w:rtl/>
        </w:rPr>
        <w:t>הנכון,</w:t>
      </w:r>
      <w:r w:rsidR="00D90493">
        <w:rPr>
          <w:rtl/>
        </w:rPr>
        <w:t xml:space="preserve"> </w:t>
      </w:r>
      <w:r w:rsidRPr="00E8235D">
        <w:rPr>
          <w:rtl/>
        </w:rPr>
        <w:t>כמה הוא ראוי לתפקיד, אדם יוצא מן הכלל, ועם חלק מהשבחים האלה אני מסכים.</w:t>
      </w:r>
      <w:r w:rsidR="00D90493">
        <w:rPr>
          <w:rtl/>
        </w:rPr>
        <w:t xml:space="preserve"> </w:t>
      </w:r>
      <w:r w:rsidRPr="00E8235D">
        <w:rPr>
          <w:rtl/>
        </w:rPr>
        <w:t>אבל הם ניסו לשכנע את חברי הכנסת שצריכים להצביע פרס. התקשורת פה נקטה עמדה, והיא</w:t>
      </w:r>
      <w:r w:rsidR="00D90493">
        <w:rPr>
          <w:rtl/>
        </w:rPr>
        <w:t xml:space="preserve"> </w:t>
      </w:r>
      <w:r w:rsidRPr="00E8235D">
        <w:rPr>
          <w:rtl/>
        </w:rPr>
        <w:t>התאכזבה</w:t>
      </w:r>
      <w:r w:rsidR="00D90493">
        <w:rPr>
          <w:rtl/>
        </w:rPr>
        <w:t xml:space="preserve"> </w:t>
      </w:r>
      <w:r w:rsidRPr="00E8235D">
        <w:rPr>
          <w:rtl/>
        </w:rPr>
        <w:t>מאוד שהכנסת החליטה אחרת. אנחנו מותקפים על</w:t>
      </w:r>
      <w:r w:rsidR="00D90493">
        <w:rPr>
          <w:rtl/>
        </w:rPr>
        <w:t>-</w:t>
      </w:r>
      <w:r w:rsidRPr="00E8235D">
        <w:rPr>
          <w:rtl/>
        </w:rPr>
        <w:t>ידי כלי התקשורת, והם מדברים</w:t>
      </w:r>
      <w:r w:rsidR="00D90493">
        <w:rPr>
          <w:rtl/>
        </w:rPr>
        <w:t xml:space="preserve"> </w:t>
      </w:r>
      <w:r w:rsidRPr="00E8235D">
        <w:rPr>
          <w:rtl/>
        </w:rPr>
        <w:t>על הכנסת כעל אנשים שלא מייצגים את העם.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משקפת</w:t>
      </w:r>
      <w:r w:rsidR="00D90493">
        <w:rPr>
          <w:rtl/>
        </w:rPr>
        <w:t xml:space="preserve"> </w:t>
      </w:r>
      <w:r w:rsidRPr="00E8235D">
        <w:rPr>
          <w:rtl/>
        </w:rPr>
        <w:t>את רצון העם? שאלה כזאת הופיעה בהמון עיתונים, והיא בעצם</w:t>
      </w:r>
      <w:r w:rsidR="00D90493">
        <w:rPr>
          <w:rtl/>
        </w:rPr>
        <w:t xml:space="preserve"> </w:t>
      </w:r>
      <w:r w:rsidRPr="00E8235D">
        <w:rPr>
          <w:rtl/>
        </w:rPr>
        <w:t>שאלה</w:t>
      </w:r>
      <w:r w:rsidR="00D90493">
        <w:rPr>
          <w:rtl/>
        </w:rPr>
        <w:t xml:space="preserve"> </w:t>
      </w:r>
      <w:r w:rsidRPr="00E8235D">
        <w:rPr>
          <w:rtl/>
        </w:rPr>
        <w:t>אנטי</w:t>
      </w:r>
      <w:r w:rsidR="00D90493">
        <w:rPr>
          <w:rtl/>
        </w:rPr>
        <w:t>-</w:t>
      </w:r>
      <w:r w:rsidRPr="00E8235D">
        <w:rPr>
          <w:rtl/>
        </w:rPr>
        <w:t>דמוקרטית,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נבחרה על</w:t>
      </w:r>
      <w:r w:rsidR="00D90493">
        <w:rPr>
          <w:rtl/>
        </w:rPr>
        <w:t>-</w:t>
      </w:r>
      <w:r w:rsidRPr="00E8235D">
        <w:rPr>
          <w:rtl/>
        </w:rPr>
        <w:t>ידי העם. הכנסת כן משקפת אותו.</w:t>
      </w:r>
      <w:r w:rsidR="00D90493">
        <w:rPr>
          <w:rtl/>
        </w:rPr>
        <w:t xml:space="preserve"> </w:t>
      </w:r>
      <w:r w:rsidRPr="00E8235D">
        <w:rPr>
          <w:rtl/>
        </w:rPr>
        <w:t>זה 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שאחרי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סקר</w:t>
      </w:r>
      <w:r w:rsidR="00D90493">
        <w:rPr>
          <w:rtl/>
        </w:rPr>
        <w:t xml:space="preserve"> </w:t>
      </w:r>
      <w:r w:rsidRPr="00E8235D">
        <w:rPr>
          <w:rtl/>
        </w:rPr>
        <w:t>דעת</w:t>
      </w:r>
      <w:r w:rsidR="00D90493">
        <w:rPr>
          <w:rtl/>
        </w:rPr>
        <w:t xml:space="preserve"> </w:t>
      </w:r>
      <w:r w:rsidRPr="00E8235D">
        <w:rPr>
          <w:rtl/>
        </w:rPr>
        <w:t>קהל</w:t>
      </w:r>
      <w:r w:rsidR="00D90493">
        <w:rPr>
          <w:rtl/>
        </w:rPr>
        <w:t xml:space="preserve"> </w:t>
      </w:r>
      <w:r w:rsidRPr="00E8235D">
        <w:rPr>
          <w:rtl/>
        </w:rPr>
        <w:t>זה או אחר הכנסת צריכה להצביע לפיו.</w:t>
      </w:r>
      <w:r w:rsidR="00D90493">
        <w:rPr>
          <w:rtl/>
        </w:rPr>
        <w:t xml:space="preserve"> </w:t>
      </w:r>
      <w:r w:rsidRPr="00E8235D">
        <w:rPr>
          <w:rtl/>
        </w:rPr>
        <w:t>למפלגות יש</w:t>
      </w:r>
      <w:r w:rsidR="00D90493">
        <w:rPr>
          <w:rtl/>
        </w:rPr>
        <w:t xml:space="preserve"> </w:t>
      </w:r>
      <w:r w:rsidRPr="00E8235D">
        <w:rPr>
          <w:rtl/>
        </w:rPr>
        <w:t>עמדות,</w:t>
      </w:r>
      <w:r w:rsidR="00D90493">
        <w:rPr>
          <w:rtl/>
        </w:rPr>
        <w:t xml:space="preserve"> </w:t>
      </w:r>
      <w:r w:rsidRPr="00E8235D">
        <w:rPr>
          <w:rtl/>
        </w:rPr>
        <w:t>וזאת</w:t>
      </w:r>
      <w:r w:rsidR="00D90493">
        <w:rPr>
          <w:rtl/>
        </w:rPr>
        <w:t xml:space="preserve"> </w:t>
      </w:r>
      <w:r w:rsidRPr="00E8235D">
        <w:rPr>
          <w:rtl/>
        </w:rPr>
        <w:t>הדמוקרטיה</w:t>
      </w:r>
      <w:r w:rsidR="00D90493">
        <w:rPr>
          <w:rtl/>
        </w:rPr>
        <w:t xml:space="preserve"> </w:t>
      </w:r>
      <w:r w:rsidRPr="00E8235D">
        <w:rPr>
          <w:rtl/>
        </w:rPr>
        <w:t>הייצוגית,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הדמוקרטיה</w:t>
      </w:r>
      <w:r w:rsidR="00D90493">
        <w:rPr>
          <w:rtl/>
        </w:rPr>
        <w:t xml:space="preserve"> </w:t>
      </w:r>
      <w:r w:rsidRPr="00E8235D">
        <w:rPr>
          <w:rtl/>
        </w:rPr>
        <w:t>הישירה</w:t>
      </w:r>
      <w:r w:rsidR="00D90493">
        <w:rPr>
          <w:rtl/>
        </w:rPr>
        <w:t xml:space="preserve"> </w:t>
      </w:r>
      <w:r w:rsidRPr="00E8235D">
        <w:rPr>
          <w:rtl/>
        </w:rPr>
        <w:t>שבה העם מחליט, כמו</w:t>
      </w:r>
      <w:r w:rsidR="00D90493">
        <w:rPr>
          <w:rtl/>
        </w:rPr>
        <w:t xml:space="preserve"> </w:t>
      </w:r>
      <w:r w:rsidRPr="00E8235D">
        <w:rPr>
          <w:rtl/>
        </w:rPr>
        <w:t>במשאל עם, ביחס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החלטה</w:t>
      </w:r>
      <w:r w:rsidR="00D90493">
        <w:rPr>
          <w:rtl/>
        </w:rPr>
        <w:t xml:space="preserve"> </w:t>
      </w:r>
      <w:r w:rsidRPr="00E8235D">
        <w:rPr>
          <w:rtl/>
        </w:rPr>
        <w:t>והחלטה.</w:t>
      </w:r>
      <w:r w:rsidR="00D90493">
        <w:rPr>
          <w:rtl/>
        </w:rPr>
        <w:t xml:space="preserve"> </w:t>
      </w:r>
      <w:r w:rsidRPr="00E8235D">
        <w:rPr>
          <w:rtl/>
        </w:rPr>
        <w:t>רק החלטות יוצאות מן הכלל אולי תתקבלנה גם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במשאל עם,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העם בוחר בחברי הכנסת, בוחר במפלגות כדי שתייצגנה</w:t>
      </w:r>
      <w:r w:rsidR="00D90493">
        <w:rPr>
          <w:rtl/>
        </w:rPr>
        <w:t xml:space="preserve"> </w:t>
      </w:r>
      <w:r w:rsidRPr="00E8235D">
        <w:rPr>
          <w:rtl/>
        </w:rPr>
        <w:t>אותו בפרלמנט ותקבלנה החלטות.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ההתקפות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הדה</w:t>
      </w:r>
      <w:r w:rsidR="00D90493">
        <w:rPr>
          <w:rtl/>
        </w:rPr>
        <w:t>-</w:t>
      </w:r>
      <w:r w:rsidRPr="00E8235D">
        <w:rPr>
          <w:rtl/>
        </w:rPr>
        <w:t>לגיטימציה של הכנסת, הן דבר מסוכן לדמוקרטיה, ללא</w:t>
      </w:r>
      <w:r w:rsidR="00D90493">
        <w:rPr>
          <w:rtl/>
        </w:rPr>
        <w:t xml:space="preserve"> </w:t>
      </w:r>
      <w:r w:rsidRPr="00E8235D">
        <w:rPr>
          <w:rtl/>
        </w:rPr>
        <w:t>הבדל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המפלגות ובין ההשקפות. פה אנחנו, כחברי הפרלמנט, חייבים להתאחד ולמחות</w:t>
      </w:r>
      <w:r w:rsidR="00D90493">
        <w:rPr>
          <w:rtl/>
        </w:rPr>
        <w:t xml:space="preserve"> </w:t>
      </w:r>
      <w:r w:rsidRPr="00E8235D">
        <w:rPr>
          <w:rtl/>
        </w:rPr>
        <w:t>על ההתקפות האלה, נגד הגישה הזאת, נגד התהליך הזה שמסכן את הדמוקרטיה הישראלית.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מוחמד כנעאן, ואחריו יסגור את הדיון חבר הכנסת עסאם</w:t>
      </w:r>
      <w:r w:rsidR="00D90493">
        <w:rPr>
          <w:rtl/>
        </w:rPr>
        <w:t xml:space="preserve"> </w:t>
      </w:r>
      <w:r w:rsidRPr="00E8235D">
        <w:rPr>
          <w:rtl/>
        </w:rPr>
        <w:t>מח'ול.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מדברים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חשוב</w:t>
      </w:r>
      <w:r w:rsidR="00D90493">
        <w:rPr>
          <w:rtl/>
        </w:rPr>
        <w:t xml:space="preserve"> </w:t>
      </w:r>
      <w:r w:rsidRPr="00E8235D">
        <w:rPr>
          <w:rtl/>
        </w:rPr>
        <w:t>מאוד בחיי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הנבחרים,</w:t>
      </w:r>
      <w:r w:rsidR="00D90493">
        <w:rPr>
          <w:rtl/>
        </w:rPr>
        <w:t xml:space="preserve"> </w:t>
      </w:r>
      <w:r w:rsidRPr="00E8235D">
        <w:rPr>
          <w:rtl/>
        </w:rPr>
        <w:t>בחיי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תפקיד</w:t>
      </w:r>
      <w:r w:rsidR="00D90493">
        <w:rPr>
          <w:rtl/>
        </w:rPr>
        <w:t xml:space="preserve"> </w:t>
      </w:r>
      <w:r w:rsidRPr="00E8235D">
        <w:rPr>
          <w:rtl/>
        </w:rPr>
        <w:t>שיש לו משקל סגולי, שיש לו מעמד, וראוי שאדם</w:t>
      </w:r>
      <w:r w:rsidR="00D90493">
        <w:rPr>
          <w:rtl/>
        </w:rPr>
        <w:t xml:space="preserve"> </w:t>
      </w:r>
      <w:r w:rsidRPr="00E8235D">
        <w:rPr>
          <w:rtl/>
        </w:rPr>
        <w:t>שישמש בתפקיד היועץ המשפטי לכנסת יהיה אדם בעל שיעור קומה משפטי. הליך הבחירה שלו</w:t>
      </w:r>
      <w:r w:rsidR="00D90493">
        <w:rPr>
          <w:rtl/>
        </w:rPr>
        <w:t xml:space="preserve"> </w:t>
      </w:r>
      <w:r w:rsidRPr="00E8235D">
        <w:rPr>
          <w:rtl/>
        </w:rPr>
        <w:t>צריך להיות תואם להליך הבחירה של היועץ המשפטי לממשלה.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מתפלא,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איך עד היום הזה דבר כזה לא היה מעוגן בחוקי</w:t>
      </w:r>
      <w:r w:rsidR="00D90493">
        <w:rPr>
          <w:rtl/>
        </w:rPr>
        <w:t xml:space="preserve"> </w:t>
      </w:r>
      <w:r w:rsidRPr="00E8235D">
        <w:rPr>
          <w:rtl/>
        </w:rPr>
        <w:t>המדינה, ואני לא יודע איך בחרו ואיך בוחרים יועץ משפטי.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תומך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החוק, אבל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אומר, שבמקום שופט של 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בדימוס,</w:t>
      </w:r>
      <w:r w:rsidR="00D90493">
        <w:rPr>
          <w:rtl/>
        </w:rPr>
        <w:t xml:space="preserve"> </w:t>
      </w:r>
      <w:r w:rsidRPr="00E8235D">
        <w:rPr>
          <w:rtl/>
        </w:rPr>
        <w:t>שיהיה שופט בית</w:t>
      </w:r>
      <w:r w:rsidR="00D90493">
        <w:rPr>
          <w:rtl/>
        </w:rPr>
        <w:t>-</w:t>
      </w:r>
      <w:r w:rsidRPr="00E8235D">
        <w:rPr>
          <w:rtl/>
        </w:rPr>
        <w:t>המשפט העליון. כמו שהיום יש ועדה למינוי שופטים, שאומרים</w:t>
      </w:r>
      <w:r w:rsidR="00D90493">
        <w:rPr>
          <w:rtl/>
        </w:rPr>
        <w:t xml:space="preserve"> </w:t>
      </w:r>
      <w:r w:rsidRPr="00E8235D">
        <w:rPr>
          <w:rtl/>
        </w:rPr>
        <w:t>באחד</w:t>
      </w:r>
      <w:r w:rsidR="00D90493">
        <w:rPr>
          <w:rtl/>
        </w:rPr>
        <w:t xml:space="preserve"> </w:t>
      </w:r>
      <w:r w:rsidRPr="00E8235D">
        <w:rPr>
          <w:rtl/>
        </w:rPr>
        <w:t>הסעיפים שצריך להיות במעמד שיוכל להתמנות לבית</w:t>
      </w:r>
      <w:r w:rsidR="00D90493">
        <w:rPr>
          <w:rtl/>
        </w:rPr>
        <w:t>-</w:t>
      </w:r>
      <w:r w:rsidRPr="00E8235D">
        <w:rPr>
          <w:rtl/>
        </w:rPr>
        <w:t>המשפט העליון, הוועדה שצריכה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אותו צריכה גם היא להיות במעמד שבו תוכל לבחור את האדם המתאים ביותר, הטוב</w:t>
      </w:r>
      <w:r w:rsidR="00D90493">
        <w:rPr>
          <w:rtl/>
        </w:rPr>
        <w:t xml:space="preserve"> </w:t>
      </w:r>
      <w:r w:rsidRPr="00E8235D">
        <w:rPr>
          <w:rtl/>
        </w:rPr>
        <w:t>ביותר, שיוכל להיות המשפטן מספר אחת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זו, אדוני היושב</w:t>
      </w:r>
      <w:r w:rsidR="00D90493">
        <w:rPr>
          <w:rtl/>
        </w:rPr>
        <w:t>-</w:t>
      </w:r>
      <w:r w:rsidRPr="00E8235D">
        <w:rPr>
          <w:rtl/>
        </w:rPr>
        <w:t>ראש, כשאנחנו מדברים על המחלקה המשפטית ועל העומד</w:t>
      </w:r>
      <w:r w:rsidR="00D90493">
        <w:rPr>
          <w:rtl/>
        </w:rPr>
        <w:t xml:space="preserve"> </w:t>
      </w:r>
      <w:r w:rsidRPr="00E8235D">
        <w:rPr>
          <w:rtl/>
        </w:rPr>
        <w:t>בראשה,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לספר,</w:t>
      </w:r>
      <w:r w:rsidR="00D90493">
        <w:rPr>
          <w:rtl/>
        </w:rPr>
        <w:t xml:space="preserve"> </w:t>
      </w:r>
      <w:r w:rsidRPr="00E8235D">
        <w:rPr>
          <w:rtl/>
        </w:rPr>
        <w:t>שמאז</w:t>
      </w:r>
      <w:r w:rsidR="00D90493">
        <w:rPr>
          <w:rtl/>
        </w:rPr>
        <w:t xml:space="preserve"> </w:t>
      </w:r>
      <w:r w:rsidRPr="00E8235D">
        <w:rPr>
          <w:rtl/>
        </w:rPr>
        <w:t>הגעתי</w:t>
      </w:r>
      <w:r w:rsidR="00D90493">
        <w:rPr>
          <w:rtl/>
        </w:rPr>
        <w:t xml:space="preserve"> </w:t>
      </w:r>
      <w:r w:rsidRPr="00E8235D">
        <w:rPr>
          <w:rtl/>
        </w:rPr>
        <w:t>לכנסת ביקשתי מהיושב</w:t>
      </w:r>
      <w:r w:rsidR="00D90493">
        <w:rPr>
          <w:rtl/>
        </w:rPr>
        <w:t>-</w:t>
      </w:r>
      <w:r w:rsidRPr="00E8235D">
        <w:rPr>
          <w:rtl/>
        </w:rPr>
        <w:t>ראש ומהמחלקה המשפטית</w:t>
      </w:r>
      <w:r w:rsidR="00D90493">
        <w:rPr>
          <w:rtl/>
        </w:rPr>
        <w:t xml:space="preserve"> </w:t>
      </w:r>
      <w:r w:rsidRPr="00E8235D">
        <w:rPr>
          <w:rtl/>
        </w:rPr>
        <w:t>ואמרתי</w:t>
      </w:r>
      <w:r w:rsidR="00D90493">
        <w:rPr>
          <w:rtl/>
        </w:rPr>
        <w:t xml:space="preserve"> </w:t>
      </w:r>
      <w:r w:rsidRPr="00E8235D">
        <w:rPr>
          <w:rtl/>
        </w:rPr>
        <w:t>שמן הראוי שיהיה במחלקה עורך</w:t>
      </w:r>
      <w:r w:rsidR="00D90493">
        <w:rPr>
          <w:rtl/>
        </w:rPr>
        <w:t>-</w:t>
      </w:r>
      <w:r w:rsidRPr="00E8235D">
        <w:rPr>
          <w:rtl/>
        </w:rPr>
        <w:t>דין, משפטן, ערבי, כדי שהכנסת תשקף איך היא</w:t>
      </w:r>
      <w:r w:rsidR="00D90493">
        <w:rPr>
          <w:rtl/>
        </w:rPr>
        <w:t xml:space="preserve"> </w:t>
      </w:r>
      <w:r w:rsidRPr="00E8235D">
        <w:rPr>
          <w:rtl/>
        </w:rPr>
        <w:t>קולטת</w:t>
      </w:r>
      <w:r w:rsidR="00D90493">
        <w:rPr>
          <w:rtl/>
        </w:rPr>
        <w:t xml:space="preserve"> </w:t>
      </w:r>
      <w:r w:rsidRPr="00E8235D">
        <w:rPr>
          <w:rtl/>
        </w:rPr>
        <w:t>אקדמאים</w:t>
      </w:r>
      <w:r w:rsidR="00D90493">
        <w:rPr>
          <w:rtl/>
        </w:rPr>
        <w:t xml:space="preserve"> </w:t>
      </w:r>
      <w:r w:rsidRPr="00E8235D">
        <w:rPr>
          <w:rtl/>
        </w:rPr>
        <w:t>ערבים,</w:t>
      </w:r>
      <w:r w:rsidR="00D90493">
        <w:rPr>
          <w:rtl/>
        </w:rPr>
        <w:t xml:space="preserve"> </w:t>
      </w:r>
      <w:r w:rsidRPr="00E8235D">
        <w:rPr>
          <w:rtl/>
        </w:rPr>
        <w:t>משכילים,</w:t>
      </w:r>
      <w:r w:rsidR="00D90493">
        <w:rPr>
          <w:rtl/>
        </w:rPr>
        <w:t xml:space="preserve"> </w:t>
      </w:r>
      <w:r w:rsidRPr="00E8235D">
        <w:rPr>
          <w:rtl/>
        </w:rPr>
        <w:t>עורכי</w:t>
      </w:r>
      <w:r w:rsidR="00D90493">
        <w:rPr>
          <w:rtl/>
        </w:rPr>
        <w:t>-</w:t>
      </w:r>
      <w:r w:rsidRPr="00E8235D">
        <w:rPr>
          <w:rtl/>
        </w:rPr>
        <w:t>דין.</w:t>
      </w:r>
      <w:r w:rsidR="00D90493">
        <w:rPr>
          <w:rtl/>
        </w:rPr>
        <w:t xml:space="preserve"> </w:t>
      </w:r>
      <w:r w:rsidRPr="00E8235D">
        <w:rPr>
          <w:rtl/>
        </w:rPr>
        <w:t>לצערי הרב, עד היום הזה הבקשה לא</w:t>
      </w:r>
      <w:r w:rsidR="00D90493">
        <w:rPr>
          <w:rtl/>
        </w:rPr>
        <w:t xml:space="preserve"> </w:t>
      </w:r>
      <w:r w:rsidRPr="00E8235D">
        <w:rPr>
          <w:rtl/>
        </w:rPr>
        <w:t>נענתה. נימקו את את זה בחוסר מקום פיזי ולא בחוסר עבודה.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לומר כמה דברים על מה שקרה אתמול. אתמול נכחתי בהשבעת הנשיא החדש.</w:t>
      </w:r>
      <w:r w:rsidR="00D90493">
        <w:rPr>
          <w:rtl/>
        </w:rPr>
        <w:t xml:space="preserve"> </w:t>
      </w:r>
      <w:r w:rsidRPr="00E8235D">
        <w:rPr>
          <w:rtl/>
        </w:rPr>
        <w:t>לצערי הרב, היתה שם תקרית מביכה מאוד, מגעילה מאוד, מבזה את בית</w:t>
      </w:r>
      <w:r w:rsidR="00D90493">
        <w:rPr>
          <w:rtl/>
        </w:rPr>
        <w:t>-</w:t>
      </w:r>
      <w:r w:rsidRPr="00E8235D">
        <w:rPr>
          <w:rtl/>
        </w:rPr>
        <w:t>הנבחרים, מבזה את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חבר הכנסת לשעבר צ'רלי ביטון. הוא שימש דוגמה של איש רחוב מהדרגה</w:t>
      </w:r>
      <w:r w:rsidR="00D90493">
        <w:rPr>
          <w:rtl/>
        </w:rPr>
        <w:t xml:space="preserve"> </w:t>
      </w:r>
      <w:r w:rsidRPr="00E8235D">
        <w:rPr>
          <w:rtl/>
        </w:rPr>
        <w:t>העשירית ומטה. הוא התייחס לנשיא השביעי של מדינת ישראל, וכשהנשיא עזר ויצמן דיבר,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בחוצפה חסרת תקדים: לך הביתה. לדעתי, אדם כזה לא ראוי להיות בטקסים</w:t>
      </w:r>
      <w:r w:rsidR="00D90493">
        <w:rPr>
          <w:rtl/>
        </w:rPr>
        <w:t xml:space="preserve"> </w:t>
      </w:r>
      <w:r w:rsidRPr="00E8235D">
        <w:rPr>
          <w:rtl/>
        </w:rPr>
        <w:t>כאלה, כשמדברים על מעמד של נשיא יוצא, נשיא נכנס, ראש ממשלה, חברי כנסת. כתבתי על</w:t>
      </w:r>
      <w:r w:rsidR="00D90493">
        <w:rPr>
          <w:rtl/>
        </w:rPr>
        <w:t xml:space="preserve"> </w:t>
      </w:r>
      <w:r w:rsidRPr="00E8235D">
        <w:rPr>
          <w:rtl/>
        </w:rPr>
        <w:t>התקרית הזאת גם ליושב</w:t>
      </w:r>
      <w:r w:rsidR="00D90493">
        <w:rPr>
          <w:rtl/>
        </w:rPr>
        <w:t>-</w:t>
      </w:r>
      <w:r w:rsidRPr="00E8235D">
        <w:rPr>
          <w:rtl/>
        </w:rPr>
        <w:t>ראש הכנסת. תודה,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 הכנסת עסאם מח'ול.</w:t>
      </w:r>
      <w:r w:rsidR="00D90493">
        <w:rPr>
          <w:rtl/>
        </w:rPr>
        <w:t xml:space="preserve"> </w:t>
      </w:r>
      <w:r w:rsidRPr="00E8235D">
        <w:rPr>
          <w:rtl/>
        </w:rPr>
        <w:t>אחר כך לא תהיה הצבעה, אלא נעבור לדיון הבא,</w:t>
      </w:r>
      <w:r w:rsidR="00D90493">
        <w:rPr>
          <w:rtl/>
        </w:rPr>
        <w:t xml:space="preserve"> </w:t>
      </w:r>
      <w:r w:rsidRPr="00E8235D">
        <w:rPr>
          <w:rtl/>
        </w:rPr>
        <w:t>וב</w:t>
      </w:r>
      <w:r w:rsidR="00D90493">
        <w:rPr>
          <w:rtl/>
        </w:rPr>
        <w:t>-</w:t>
      </w:r>
      <w:r w:rsidRPr="00E8235D">
        <w:rPr>
          <w:rtl/>
        </w:rPr>
        <w:t>19:20 נתחיל בהצבעות.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אחר כך תהיה הפסקה, או שנעבור להצעת חוק אחרת?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נעבור להצעת החוק הבאה. חבל על הזמן.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מעמדו של היועץ המשפטי לכנסת זה דבר שיכול</w:t>
      </w:r>
      <w:r w:rsidR="00D90493">
        <w:rPr>
          <w:rtl/>
        </w:rPr>
        <w:t xml:space="preserve"> </w:t>
      </w:r>
      <w:r w:rsidRPr="00E8235D">
        <w:rPr>
          <w:rtl/>
        </w:rPr>
        <w:t>לקבוע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פניה ומעמדה של הכנסת, של הדמוקרטיה ושל הפרדת הרשויות בבית הזה.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 שזאת</w:t>
      </w:r>
      <w:r w:rsidR="00D90493">
        <w:rPr>
          <w:rtl/>
        </w:rPr>
        <w:t xml:space="preserve"> </w:t>
      </w:r>
      <w:r w:rsidRPr="00E8235D">
        <w:rPr>
          <w:rtl/>
        </w:rPr>
        <w:t>משימה מאין כמוה, דווקא בימים אלה, לשמור על עצמאותו של היועץ 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 בימים שלא מבשרים טובות, אלא מבשרים אולי זילות של מעמד הכנסת, שנגרמת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 התנהגות בלתי אחראית, בלתי אמינה של רבים מבין חברי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יותר להדגיש, שעמדתו של היועץ המשפטי של הכנסת חייבת</w:t>
      </w:r>
      <w:r w:rsidR="00D90493">
        <w:rPr>
          <w:rtl/>
        </w:rPr>
        <w:t xml:space="preserve"> </w:t>
      </w:r>
      <w:r w:rsidRPr="00E8235D">
        <w:rPr>
          <w:rtl/>
        </w:rPr>
        <w:t>להקדים</w:t>
      </w:r>
      <w:r w:rsidR="00D90493">
        <w:rPr>
          <w:rtl/>
        </w:rPr>
        <w:t xml:space="preserve"> </w:t>
      </w:r>
      <w:r w:rsidRPr="00E8235D">
        <w:rPr>
          <w:rtl/>
        </w:rPr>
        <w:t>ולהיות</w:t>
      </w:r>
      <w:r w:rsidR="00D90493">
        <w:rPr>
          <w:rtl/>
        </w:rPr>
        <w:t xml:space="preserve"> </w:t>
      </w:r>
      <w:r w:rsidRPr="00E8235D">
        <w:rPr>
          <w:rtl/>
        </w:rPr>
        <w:t>עדיפה על כל דעה של כל יועץ אחר, לרבות היועץ המשפטי לממשלה. 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שצריך להגן על מעמדה של הכנסת הזאת, גם דרך כך שאנחנו מגינים על מעמדו ועל</w:t>
      </w:r>
      <w:r w:rsidR="00D90493">
        <w:rPr>
          <w:rtl/>
        </w:rPr>
        <w:t xml:space="preserve"> </w:t>
      </w:r>
      <w:r w:rsidRPr="00E8235D">
        <w:rPr>
          <w:rtl/>
        </w:rPr>
        <w:t>עצמאותו של היועץ המשפטי לכנסת.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כנעאן,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רואים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צורך להגן גם על מעמדה של הכנסת מול</w:t>
      </w:r>
      <w:r w:rsidR="00D90493">
        <w:rPr>
          <w:rtl/>
        </w:rPr>
        <w:t xml:space="preserve"> </w:t>
      </w:r>
      <w:r w:rsidRPr="00E8235D">
        <w:rPr>
          <w:rtl/>
        </w:rPr>
        <w:t>המתקפה</w:t>
      </w:r>
      <w:r w:rsidR="00D90493">
        <w:rPr>
          <w:rtl/>
        </w:rPr>
        <w:t xml:space="preserve"> </w:t>
      </w:r>
      <w:r w:rsidRPr="00E8235D">
        <w:rPr>
          <w:rtl/>
        </w:rPr>
        <w:t>הברוטלית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כנסת,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המתקפה</w:t>
      </w:r>
      <w:r w:rsidR="00D90493">
        <w:rPr>
          <w:rtl/>
        </w:rPr>
        <w:t xml:space="preserve"> </w:t>
      </w:r>
      <w:r w:rsidRPr="00E8235D">
        <w:rPr>
          <w:rtl/>
        </w:rPr>
        <w:t>הגזענית הברוטלית, מול האלימות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המילולית, שהיינו עדים לה בבוקר עם התפרצותם של שני חברי כנסת </w:t>
      </w:r>
      <w:r w:rsidR="00D90493">
        <w:rPr>
          <w:rtl/>
        </w:rPr>
        <w:t>–</w:t>
      </w:r>
      <w:r w:rsidRPr="00E8235D">
        <w:rPr>
          <w:rtl/>
        </w:rPr>
        <w:t xml:space="preserve"> חבר הכנסת ליברמן</w:t>
      </w:r>
      <w:r w:rsidR="00D90493">
        <w:rPr>
          <w:rtl/>
        </w:rPr>
        <w:t xml:space="preserve"> </w:t>
      </w:r>
      <w:r w:rsidRPr="00E8235D">
        <w:rPr>
          <w:rtl/>
        </w:rPr>
        <w:t>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כץ </w:t>
      </w:r>
      <w:r w:rsidR="00D90493">
        <w:rPr>
          <w:rtl/>
        </w:rPr>
        <w:t>–</w:t>
      </w:r>
      <w:r w:rsidRPr="00E8235D">
        <w:rPr>
          <w:rtl/>
        </w:rPr>
        <w:t xml:space="preserve"> כאשר בהתלהמות, שהופכת דבר שבשגרה בבית הזה, ניסו לפגוע</w:t>
      </w:r>
      <w:r w:rsidR="00D90493">
        <w:rPr>
          <w:rtl/>
        </w:rPr>
        <w:t xml:space="preserve"> </w:t>
      </w:r>
      <w:r w:rsidRPr="00E8235D">
        <w:rPr>
          <w:rtl/>
        </w:rPr>
        <w:t>בעצם מעמדם של חברי הכנסת הערבים, בעצם קיומם ועצם זכותם להיות בעלי דעה.</w:t>
      </w:r>
    </w:p>
    <w:p w:rsidR="00D90493" w:rsidRDefault="00D90493" w:rsidP="00D90493">
      <w:pPr>
        <w:rPr>
          <w:rtl/>
        </w:rPr>
      </w:pPr>
    </w:p>
    <w:p w:rsidR="00D90493" w:rsidRDefault="00E8235D" w:rsidP="003F2B07">
      <w:pPr>
        <w:rPr>
          <w:rtl/>
        </w:rPr>
      </w:pPr>
      <w:r w:rsidRPr="00E8235D">
        <w:rPr>
          <w:rtl/>
        </w:rPr>
        <w:t xml:space="preserve">אני חושב שמן הראוי, שאדם שקורא לחברי כנסת ערבים: תיקחו </w:t>
      </w:r>
      <w:r w:rsidR="003F2B07">
        <w:t>ticket</w:t>
      </w:r>
      <w:r w:rsidRPr="00E8235D">
        <w:rPr>
          <w:rtl/>
        </w:rPr>
        <w:t xml:space="preserve"> לכיוון 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שהוא יקבל </w:t>
      </w:r>
      <w:r w:rsidR="003F2B07">
        <w:t>ticket</w:t>
      </w:r>
      <w:r w:rsidRPr="00E8235D">
        <w:rPr>
          <w:rtl/>
        </w:rPr>
        <w:t xml:space="preserve"> לכיוון אחד וירד מהבמה ויצא מהאולם, כי אם יש מי שרוצה לשמור על</w:t>
      </w:r>
      <w:r w:rsidR="00D90493">
        <w:rPr>
          <w:rtl/>
        </w:rPr>
        <w:t xml:space="preserve"> </w:t>
      </w:r>
      <w:r w:rsidRPr="00E8235D">
        <w:rPr>
          <w:rtl/>
        </w:rPr>
        <w:t>כבודה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 הזאת, על כבודו של הבית הזה, על מעמדו, הוא צריך לנקות אותו מכל</w:t>
      </w:r>
      <w:r w:rsidR="00D90493">
        <w:rPr>
          <w:rtl/>
        </w:rPr>
        <w:t xml:space="preserve"> </w:t>
      </w:r>
      <w:r w:rsidRPr="00E8235D">
        <w:rPr>
          <w:rtl/>
        </w:rPr>
        <w:t>נגע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גזענות ושל פאשיזם.</w:t>
      </w:r>
      <w:r w:rsidR="00D90493">
        <w:rPr>
          <w:rtl/>
        </w:rPr>
        <w:t xml:space="preserve"> </w:t>
      </w:r>
      <w:r w:rsidRPr="00E8235D">
        <w:rPr>
          <w:rtl/>
        </w:rPr>
        <w:t>זאת, במיוחד כאשר הדברים האלה נעשים בשם הדמוקרטיה.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שהגיע</w:t>
      </w:r>
      <w:r w:rsidR="00D90493">
        <w:rPr>
          <w:rtl/>
        </w:rPr>
        <w:t xml:space="preserve"> </w:t>
      </w:r>
      <w:r w:rsidRPr="00E8235D">
        <w:rPr>
          <w:rtl/>
        </w:rPr>
        <w:t>הזמן,</w:t>
      </w:r>
      <w:r w:rsidR="00D90493">
        <w:rPr>
          <w:rtl/>
        </w:rPr>
        <w:t xml:space="preserve"> </w:t>
      </w:r>
      <w:r w:rsidRPr="00E8235D">
        <w:rPr>
          <w:rtl/>
        </w:rPr>
        <w:t>וטוב שאנחנו נעמיד את הסכנה הזאת ואת הצורך בעמידה</w:t>
      </w:r>
      <w:r w:rsidR="00D90493">
        <w:rPr>
          <w:rtl/>
        </w:rPr>
        <w:t xml:space="preserve"> </w:t>
      </w:r>
      <w:r w:rsidRPr="00E8235D">
        <w:rPr>
          <w:rtl/>
        </w:rPr>
        <w:t>בפניה בישיבה האחרונה של המושב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שאמרתי</w:t>
      </w:r>
      <w:r w:rsidR="00D90493">
        <w:rPr>
          <w:rtl/>
        </w:rPr>
        <w:t xml:space="preserve"> </w:t>
      </w:r>
      <w:r w:rsidRPr="00E8235D">
        <w:rPr>
          <w:rtl/>
        </w:rPr>
        <w:t>עד 19:20 לא עוברים להצבעות. אנחנו נעביר</w:t>
      </w:r>
      <w:r w:rsidR="00D90493">
        <w:rPr>
          <w:rtl/>
        </w:rPr>
        <w:t xml:space="preserve"> </w:t>
      </w:r>
      <w:r w:rsidRPr="00E8235D">
        <w:rPr>
          <w:rtl/>
        </w:rPr>
        <w:t>חוקים בקריאה ראשונה.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76" w:name="_Toc449874328"/>
      <w:r w:rsidRPr="00D90493">
        <w:rPr>
          <w:rtl/>
        </w:rPr>
        <w:t>הצעת חוק בתי</w:t>
      </w:r>
      <w:r>
        <w:rPr>
          <w:rtl/>
        </w:rPr>
        <w:t>-</w:t>
      </w:r>
      <w:r w:rsidRPr="00D90493">
        <w:rPr>
          <w:rtl/>
        </w:rPr>
        <w:t>המשפט [נוסח משולב] (תיקון מס' 28)</w:t>
      </w:r>
      <w:r>
        <w:rPr>
          <w:rtl/>
        </w:rPr>
        <w:t xml:space="preserve"> </w:t>
      </w:r>
      <w:r w:rsidRPr="00D90493">
        <w:rPr>
          <w:rtl/>
        </w:rPr>
        <w:t>(מבנה מערכת בתי</w:t>
      </w:r>
      <w:r>
        <w:rPr>
          <w:rtl/>
        </w:rPr>
        <w:t>-</w:t>
      </w:r>
      <w:r w:rsidRPr="00D90493">
        <w:rPr>
          <w:rtl/>
        </w:rPr>
        <w:t>המשפט ותיקונים שונים), התש"ס</w:t>
      </w:r>
      <w:r>
        <w:rPr>
          <w:rtl/>
        </w:rPr>
        <w:t>–</w:t>
      </w:r>
      <w:r w:rsidRPr="00D90493">
        <w:rPr>
          <w:rtl/>
        </w:rPr>
        <w:t>2000;</w:t>
      </w:r>
      <w:r>
        <w:rPr>
          <w:rtl/>
        </w:rPr>
        <w:t xml:space="preserve"> </w:t>
      </w:r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>יסוד:</w:t>
      </w:r>
      <w:r>
        <w:rPr>
          <w:rtl/>
        </w:rPr>
        <w:t xml:space="preserve"> </w:t>
      </w:r>
      <w:r w:rsidRPr="00D90493">
        <w:rPr>
          <w:rtl/>
        </w:rPr>
        <w:t>השפיטה (תיקון מס' 3) (ערכאות השיפוט ודיון נוסף)</w:t>
      </w:r>
      <w:bookmarkEnd w:id="76"/>
    </w:p>
    <w:p w:rsidR="00D90493" w:rsidRPr="00D90493" w:rsidRDefault="00D90493" w:rsidP="00D90493">
      <w:pPr>
        <w:pStyle w:val="1"/>
        <w:rPr>
          <w:rtl/>
        </w:rPr>
      </w:pPr>
      <w:bookmarkStart w:id="77" w:name="_Toc449874329"/>
      <w:r w:rsidRPr="00D90493">
        <w:rPr>
          <w:rtl/>
        </w:rPr>
        <w:t>(קריאה ראשונה)</w:t>
      </w:r>
      <w:bookmarkEnd w:id="7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אנחנו עוברים לנושאים הבאים </w:t>
      </w:r>
      <w:r w:rsidR="00D90493">
        <w:rPr>
          <w:rtl/>
        </w:rPr>
        <w:t>–</w:t>
      </w:r>
      <w:r w:rsidRPr="00E8235D">
        <w:rPr>
          <w:rtl/>
        </w:rPr>
        <w:t xml:space="preserve"> לדיון משולב בהצעת חוק בתי</w:t>
      </w:r>
      <w:r w:rsidR="00D90493">
        <w:rPr>
          <w:rtl/>
        </w:rPr>
        <w:t>-</w:t>
      </w:r>
      <w:r w:rsidRPr="00E8235D">
        <w:rPr>
          <w:rtl/>
        </w:rPr>
        <w:t>המשפט [נוסח משולב]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28)</w:t>
      </w:r>
      <w:r w:rsidR="00D90493">
        <w:rPr>
          <w:rtl/>
        </w:rPr>
        <w:t xml:space="preserve"> </w:t>
      </w:r>
      <w:r w:rsidRPr="00E8235D">
        <w:rPr>
          <w:rtl/>
        </w:rPr>
        <w:t>(מבנה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ותיקונים</w:t>
      </w:r>
      <w:r w:rsidR="00D90493">
        <w:rPr>
          <w:rtl/>
        </w:rPr>
        <w:t xml:space="preserve"> </w:t>
      </w:r>
      <w:r w:rsidRPr="00E8235D">
        <w:rPr>
          <w:rtl/>
        </w:rPr>
        <w:t>שונים), התש"ס</w:t>
      </w:r>
      <w:r w:rsidR="00D90493">
        <w:rPr>
          <w:rtl/>
        </w:rPr>
        <w:t>–</w:t>
      </w:r>
      <w:r w:rsidRPr="00E8235D">
        <w:rPr>
          <w:rtl/>
        </w:rPr>
        <w:t>2000, והצעת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3)</w:t>
      </w:r>
      <w:r w:rsidR="00D90493">
        <w:rPr>
          <w:rtl/>
        </w:rPr>
        <w:t xml:space="preserve"> </w:t>
      </w:r>
      <w:r w:rsidRPr="00E8235D">
        <w:rPr>
          <w:rtl/>
        </w:rPr>
        <w:t>(ערכאות השיפוט ודיון נוסף),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ציפי לבני, יש לך אפשרות לדבר, וזה נושא שקרוב ללבך.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מוותרת.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 אנחנו מתחילים את הצעות החוק. אדוני שר המשפטים, אתה מבקש להציג את הנושא</w:t>
      </w:r>
      <w:r w:rsidR="00D90493">
        <w:rPr>
          <w:rtl/>
        </w:rPr>
        <w:t xml:space="preserve"> </w:t>
      </w:r>
      <w:r w:rsidRPr="00E8235D">
        <w:rPr>
          <w:rtl/>
        </w:rPr>
        <w:t>בדיון המשולב?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אפשר.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כאמור</w:t>
      </w:r>
      <w:r w:rsidR="00D90493">
        <w:rPr>
          <w:rtl/>
        </w:rPr>
        <w:t xml:space="preserve"> </w:t>
      </w:r>
      <w:r w:rsidRPr="00E8235D">
        <w:rPr>
          <w:rtl/>
        </w:rPr>
        <w:t>דיון</w:t>
      </w:r>
      <w:r w:rsidR="00D90493">
        <w:rPr>
          <w:rtl/>
        </w:rPr>
        <w:t xml:space="preserve"> </w:t>
      </w:r>
      <w:r w:rsidRPr="00E8235D">
        <w:rPr>
          <w:rtl/>
        </w:rPr>
        <w:t>משולב על תיקון מס' 28 לחוק בתי</w:t>
      </w:r>
      <w:r w:rsidR="00D90493">
        <w:rPr>
          <w:rtl/>
        </w:rPr>
        <w:t>-</w:t>
      </w:r>
      <w:r w:rsidRPr="00E8235D">
        <w:rPr>
          <w:rtl/>
        </w:rPr>
        <w:t>המשפט ותיקון מס' 3 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השפיטה.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שמח</w:t>
      </w:r>
      <w:r w:rsidR="00D90493">
        <w:rPr>
          <w:rtl/>
        </w:rPr>
        <w:t xml:space="preserve"> </w:t>
      </w:r>
      <w:r w:rsidRPr="00E8235D">
        <w:rPr>
          <w:rtl/>
        </w:rPr>
        <w:t>להציג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הכנסת את הצעת חוק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 (תיקון מס' 28) (מבנה מערכת בתי</w:t>
      </w:r>
      <w:r w:rsidR="00D90493">
        <w:rPr>
          <w:rtl/>
        </w:rPr>
        <w:t>-</w:t>
      </w:r>
      <w:r w:rsidRPr="00E8235D">
        <w:rPr>
          <w:rtl/>
        </w:rPr>
        <w:t>המשפט), התש"ס</w:t>
      </w:r>
      <w:r w:rsidR="00D90493">
        <w:rPr>
          <w:rtl/>
        </w:rPr>
        <w:t>–</w:t>
      </w:r>
      <w:r w:rsidRPr="00E8235D">
        <w:rPr>
          <w:rtl/>
        </w:rPr>
        <w:t>2000, המבוססת בעיקרה על</w:t>
      </w:r>
      <w:r w:rsidR="00D90493">
        <w:rPr>
          <w:rtl/>
        </w:rPr>
        <w:t xml:space="preserve"> </w:t>
      </w:r>
      <w:r w:rsidRPr="00E8235D">
        <w:rPr>
          <w:rtl/>
        </w:rPr>
        <w:t>הדין</w:t>
      </w:r>
      <w:r w:rsidR="00D90493">
        <w:rPr>
          <w:rtl/>
        </w:rPr>
        <w:t>-</w:t>
      </w:r>
      <w:r w:rsidRPr="00E8235D">
        <w:rPr>
          <w:rtl/>
        </w:rPr>
        <w:t>וחשבון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לבדיקת</w:t>
      </w:r>
      <w:r w:rsidR="00D90493">
        <w:rPr>
          <w:rtl/>
        </w:rPr>
        <w:t xml:space="preserve"> </w:t>
      </w:r>
      <w:r w:rsidRPr="00E8235D">
        <w:rPr>
          <w:rtl/>
        </w:rPr>
        <w:t>מבנה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הרגילים בישראל.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הוקמה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השופט</w:t>
      </w:r>
      <w:r w:rsidR="00D90493">
        <w:rPr>
          <w:rtl/>
        </w:rPr>
        <w:t xml:space="preserve"> </w:t>
      </w:r>
      <w:r w:rsidRPr="00E8235D">
        <w:rPr>
          <w:rtl/>
        </w:rPr>
        <w:t>אהרן ברק, ועל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הפרופסור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ליבאי, שר המשפטים לשעבר.</w:t>
      </w:r>
      <w:r w:rsidR="00D90493">
        <w:rPr>
          <w:rtl/>
        </w:rPr>
        <w:t xml:space="preserve"> </w:t>
      </w:r>
      <w:r w:rsidRPr="00E8235D">
        <w:rPr>
          <w:rtl/>
        </w:rPr>
        <w:t>בראש הוועדה עמד שופט 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תיאודור</w:t>
      </w:r>
      <w:r w:rsidR="00D90493">
        <w:rPr>
          <w:rtl/>
        </w:rPr>
        <w:t xml:space="preserve"> </w:t>
      </w:r>
      <w:r w:rsidRPr="00E8235D">
        <w:rPr>
          <w:rtl/>
        </w:rPr>
        <w:t>אור,</w:t>
      </w:r>
      <w:r w:rsidR="00D90493">
        <w:rPr>
          <w:rtl/>
        </w:rPr>
        <w:t xml:space="preserve"> </w:t>
      </w:r>
      <w:r w:rsidRPr="00E8235D">
        <w:rPr>
          <w:rtl/>
        </w:rPr>
        <w:t>וחבריה</w:t>
      </w:r>
      <w:r w:rsidR="00D90493">
        <w:rPr>
          <w:rtl/>
        </w:rPr>
        <w:t xml:space="preserve"> </w:t>
      </w:r>
      <w:r w:rsidRPr="00E8235D">
        <w:rPr>
          <w:rtl/>
        </w:rPr>
        <w:t>הנוספים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שופטת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העליון טובה שטרסברג</w:t>
      </w:r>
      <w:r w:rsidR="00D90493">
        <w:rPr>
          <w:rtl/>
        </w:rPr>
        <w:t>-</w:t>
      </w:r>
      <w:r w:rsidRPr="00E8235D">
        <w:rPr>
          <w:rtl/>
        </w:rPr>
        <w:t>כהן,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פרופסור ברוך ברכה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לאט לאט, אנחנו לא קולטים.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ד"ר אמנון גולדנברג, עורך</w:t>
      </w:r>
      <w:r>
        <w:rPr>
          <w:rtl/>
        </w:rPr>
        <w:t>-</w:t>
      </w:r>
      <w:r w:rsidR="00E8235D" w:rsidRPr="00E8235D">
        <w:rPr>
          <w:rtl/>
        </w:rPr>
        <w:t>הדין חיים קלוגמן, בתוקף תפקידו דאז כמנכ"ל</w:t>
      </w:r>
      <w:r>
        <w:rPr>
          <w:rtl/>
        </w:rPr>
        <w:t xml:space="preserve"> </w:t>
      </w:r>
      <w:r w:rsidR="00E8235D" w:rsidRPr="00E8235D">
        <w:rPr>
          <w:rtl/>
        </w:rPr>
        <w:t>משרד המשפטים, ועורך</w:t>
      </w:r>
      <w:r>
        <w:rPr>
          <w:rtl/>
        </w:rPr>
        <w:t>-</w:t>
      </w:r>
      <w:r w:rsidR="00E8235D" w:rsidRPr="00E8235D">
        <w:rPr>
          <w:rtl/>
        </w:rPr>
        <w:t>הדין פנחס רובין.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הדין</w:t>
      </w:r>
      <w:r w:rsidR="00D90493">
        <w:rPr>
          <w:rtl/>
        </w:rPr>
        <w:t>-</w:t>
      </w:r>
      <w:r w:rsidRPr="00E8235D">
        <w:rPr>
          <w:rtl/>
        </w:rPr>
        <w:t>וחשבון</w:t>
      </w:r>
      <w:r w:rsidR="00D90493">
        <w:rPr>
          <w:rtl/>
        </w:rPr>
        <w:t xml:space="preserve"> </w:t>
      </w:r>
      <w:r w:rsidRPr="00E8235D">
        <w:rPr>
          <w:rtl/>
        </w:rPr>
        <w:t>הוגש</w:t>
      </w:r>
      <w:r w:rsidR="00D90493">
        <w:rPr>
          <w:rtl/>
        </w:rPr>
        <w:t xml:space="preserve"> </w:t>
      </w:r>
      <w:r w:rsidRPr="00E8235D">
        <w:rPr>
          <w:rtl/>
        </w:rPr>
        <w:t>בחודש</w:t>
      </w:r>
      <w:r w:rsidR="00D90493">
        <w:rPr>
          <w:rtl/>
        </w:rPr>
        <w:t xml:space="preserve"> </w:t>
      </w:r>
      <w:r w:rsidRPr="00E8235D">
        <w:rPr>
          <w:rtl/>
        </w:rPr>
        <w:t>אוגוסט 1997, והמלצות הכלולות בו ניתנו על דעת כל</w:t>
      </w:r>
      <w:r w:rsidR="00D90493">
        <w:rPr>
          <w:rtl/>
        </w:rPr>
        <w:t xml:space="preserve"> </w:t>
      </w:r>
      <w:r w:rsidRPr="00E8235D">
        <w:rPr>
          <w:rtl/>
        </w:rPr>
        <w:t>חברי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המלצות ועדת</w:t>
      </w:r>
      <w:r w:rsidR="00D90493">
        <w:rPr>
          <w:rtl/>
        </w:rPr>
        <w:t>-</w:t>
      </w:r>
      <w:r w:rsidRPr="00E8235D">
        <w:rPr>
          <w:rtl/>
        </w:rPr>
        <w:t>אור אומצו באופן חלקי על</w:t>
      </w:r>
      <w:r w:rsidR="00D90493">
        <w:rPr>
          <w:rtl/>
        </w:rPr>
        <w:t>-</w:t>
      </w:r>
      <w:r w:rsidRPr="00E8235D">
        <w:rPr>
          <w:rtl/>
        </w:rPr>
        <w:t>ידי, ובעקבות זאת הוכנה במשרד המשפטים,</w:t>
      </w:r>
      <w:r w:rsidR="00D90493">
        <w:rPr>
          <w:rtl/>
        </w:rPr>
        <w:t xml:space="preserve"> </w:t>
      </w:r>
      <w:r w:rsidRPr="00E8235D">
        <w:rPr>
          <w:rtl/>
        </w:rPr>
        <w:t>בעצה אחת עם נשיא בית</w:t>
      </w:r>
      <w:r w:rsidR="00D90493">
        <w:rPr>
          <w:rtl/>
        </w:rPr>
        <w:t>-</w:t>
      </w:r>
      <w:r w:rsidRPr="00E8235D">
        <w:rPr>
          <w:rtl/>
        </w:rPr>
        <w:t>המשפט העליון, הצעת החוק הנוכחית.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הוקמה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לבדוק מה הם השינויים הרצויים במערכת בתי</w:t>
      </w:r>
      <w:r w:rsidR="00D90493">
        <w:rPr>
          <w:rtl/>
        </w:rPr>
        <w:t>-</w:t>
      </w:r>
      <w:r w:rsidRPr="00E8235D">
        <w:rPr>
          <w:rtl/>
        </w:rPr>
        <w:t>המשפט, שיביאו</w:t>
      </w:r>
      <w:r w:rsidR="00D90493">
        <w:rPr>
          <w:rtl/>
        </w:rPr>
        <w:t xml:space="preserve"> </w:t>
      </w:r>
      <w:r w:rsidRPr="00E8235D">
        <w:rPr>
          <w:rtl/>
        </w:rPr>
        <w:t>לייעולה ולשיפורה.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המלצות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מתבססות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הגישה,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הן מבחינה קונספטואלית והן מבחינה</w:t>
      </w:r>
      <w:r w:rsidR="00D90493">
        <w:rPr>
          <w:rtl/>
        </w:rPr>
        <w:t xml:space="preserve"> </w:t>
      </w:r>
      <w:r w:rsidRPr="00E8235D">
        <w:rPr>
          <w:rtl/>
        </w:rPr>
        <w:t>פונקציונלית</w:t>
      </w:r>
      <w:r w:rsidR="00D90493">
        <w:rPr>
          <w:rtl/>
        </w:rPr>
        <w:t xml:space="preserve"> </w:t>
      </w:r>
      <w:r w:rsidRPr="00E8235D">
        <w:rPr>
          <w:rtl/>
        </w:rPr>
        <w:t>נדרשות</w:t>
      </w:r>
      <w:r w:rsidR="00D90493">
        <w:rPr>
          <w:rtl/>
        </w:rPr>
        <w:t xml:space="preserve"> </w:t>
      </w:r>
      <w:r w:rsidRPr="00E8235D">
        <w:rPr>
          <w:rtl/>
        </w:rPr>
        <w:t>שלוש</w:t>
      </w:r>
      <w:r w:rsidR="00D90493">
        <w:rPr>
          <w:rtl/>
        </w:rPr>
        <w:t xml:space="preserve"> </w:t>
      </w:r>
      <w:r w:rsidRPr="00E8235D">
        <w:rPr>
          <w:rtl/>
        </w:rPr>
        <w:t>ערכאות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שיפוט </w:t>
      </w:r>
      <w:r w:rsidR="00D90493">
        <w:rPr>
          <w:rtl/>
        </w:rPr>
        <w:t>–</w:t>
      </w:r>
      <w:r w:rsidRPr="00E8235D">
        <w:rPr>
          <w:rtl/>
        </w:rPr>
        <w:t xml:space="preserve"> הערכאה הדיונית, ערכאת הערעור וערכאה</w:t>
      </w:r>
      <w:r w:rsidR="00D90493">
        <w:rPr>
          <w:rtl/>
        </w:rPr>
        <w:t xml:space="preserve"> </w:t>
      </w:r>
      <w:r w:rsidRPr="00E8235D">
        <w:rPr>
          <w:rtl/>
        </w:rPr>
        <w:t>עליונה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בית</w:t>
      </w:r>
      <w:r w:rsidR="00D90493">
        <w:rPr>
          <w:rtl/>
        </w:rPr>
        <w:t>-</w:t>
      </w:r>
      <w:r w:rsidRPr="00E8235D">
        <w:rPr>
          <w:rtl/>
        </w:rPr>
        <w:t xml:space="preserve">המשפט העליון </w:t>
      </w:r>
      <w:r w:rsidR="00D90493">
        <w:rPr>
          <w:rtl/>
        </w:rPr>
        <w:t>–</w:t>
      </w:r>
      <w:r w:rsidRPr="00E8235D">
        <w:rPr>
          <w:rtl/>
        </w:rPr>
        <w:t xml:space="preserve"> אשר "תהיה מופקדת על הכרעות נורמטיביות המחייבות את</w:t>
      </w:r>
      <w:r w:rsidR="00D90493">
        <w:rPr>
          <w:rtl/>
        </w:rPr>
        <w:t xml:space="preserve"> </w:t>
      </w:r>
      <w:r w:rsidRPr="00E8235D">
        <w:rPr>
          <w:rtl/>
        </w:rPr>
        <w:t>המערכת</w:t>
      </w:r>
      <w:r w:rsidR="00D90493">
        <w:rPr>
          <w:rtl/>
        </w:rPr>
        <w:t xml:space="preserve"> </w:t>
      </w:r>
      <w:r w:rsidRPr="00E8235D">
        <w:rPr>
          <w:rtl/>
        </w:rPr>
        <w:t>כולה,</w:t>
      </w:r>
      <w:r w:rsidR="00D90493">
        <w:rPr>
          <w:rtl/>
        </w:rPr>
        <w:t xml:space="preserve"> </w:t>
      </w: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חוקתיים</w:t>
      </w:r>
      <w:r w:rsidR="00D90493">
        <w:rPr>
          <w:rtl/>
        </w:rPr>
        <w:t xml:space="preserve"> </w:t>
      </w:r>
      <w:r w:rsidRPr="00E8235D">
        <w:rPr>
          <w:rtl/>
        </w:rPr>
        <w:t>חשובים".</w:t>
      </w:r>
      <w:r w:rsidR="00D90493">
        <w:rPr>
          <w:rtl/>
        </w:rPr>
        <w:t xml:space="preserve"> </w:t>
      </w:r>
      <w:r w:rsidRPr="00E8235D">
        <w:rPr>
          <w:rtl/>
        </w:rPr>
        <w:t>עם זאת המליצה הוועדה, כי בשלב</w:t>
      </w:r>
      <w:r w:rsidR="00D90493">
        <w:rPr>
          <w:rtl/>
        </w:rPr>
        <w:t xml:space="preserve"> </w:t>
      </w:r>
      <w:r w:rsidRPr="00E8235D">
        <w:rPr>
          <w:rtl/>
        </w:rPr>
        <w:t>הראשון יוסיפו בתי</w:t>
      </w:r>
      <w:r w:rsidR="00D90493">
        <w:rPr>
          <w:rtl/>
        </w:rPr>
        <w:t>-</w:t>
      </w:r>
      <w:r w:rsidRPr="00E8235D">
        <w:rPr>
          <w:rtl/>
        </w:rPr>
        <w:t>המשפט לערעורים לדון בעניינים מסוימים גם כערכאה דיונית.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לעומת</w:t>
      </w:r>
      <w:r w:rsidR="00D90493">
        <w:rPr>
          <w:rtl/>
        </w:rPr>
        <w:t xml:space="preserve"> </w:t>
      </w:r>
      <w:r w:rsidRPr="00E8235D">
        <w:rPr>
          <w:rtl/>
        </w:rPr>
        <w:t>זאת, בשלב ראשון, יורחבו סמכויות בית</w:t>
      </w:r>
      <w:r w:rsidR="00D90493">
        <w:rPr>
          <w:rtl/>
        </w:rPr>
        <w:t>-</w:t>
      </w:r>
      <w:r w:rsidRPr="00E8235D">
        <w:rPr>
          <w:rtl/>
        </w:rPr>
        <w:t>משפט השלום,</w:t>
      </w:r>
      <w:r w:rsidR="00D90493">
        <w:rPr>
          <w:rtl/>
        </w:rPr>
        <w:t xml:space="preserve"> </w:t>
      </w:r>
      <w:r w:rsidRPr="00E8235D">
        <w:rPr>
          <w:rtl/>
        </w:rPr>
        <w:t>שייקרא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קבלת החוק בית</w:t>
      </w:r>
      <w:r w:rsidR="00D90493">
        <w:rPr>
          <w:rtl/>
        </w:rPr>
        <w:t>-</w:t>
      </w:r>
      <w:r w:rsidRPr="00E8235D">
        <w:rPr>
          <w:rtl/>
        </w:rPr>
        <w:t>המשפט המרכזי.</w:t>
      </w:r>
      <w:r w:rsidR="00D90493">
        <w:rPr>
          <w:rtl/>
        </w:rPr>
        <w:t xml:space="preserve"> </w:t>
      </w:r>
      <w:r w:rsidRPr="00E8235D">
        <w:rPr>
          <w:rtl/>
        </w:rPr>
        <w:t>הוא ידון בעניינים האזרחיים עד לסכום</w:t>
      </w:r>
      <w:r w:rsidR="00D90493">
        <w:rPr>
          <w:rtl/>
        </w:rPr>
        <w:t xml:space="preserve"> </w:t>
      </w:r>
      <w:r w:rsidRPr="00E8235D">
        <w:rPr>
          <w:rtl/>
        </w:rPr>
        <w:t>של 2.5 מיליוני ש"ח, במקום מיליון ש"ח היום, ובכל ענייני המקרקעין, ללא הבחנה בין</w:t>
      </w:r>
      <w:r w:rsidR="00D90493">
        <w:rPr>
          <w:rtl/>
        </w:rPr>
        <w:t xml:space="preserve"> </w:t>
      </w:r>
      <w:r w:rsidRPr="00E8235D">
        <w:rPr>
          <w:rtl/>
        </w:rPr>
        <w:t>שכירות,</w:t>
      </w:r>
      <w:r w:rsidR="00D90493">
        <w:rPr>
          <w:rtl/>
        </w:rPr>
        <w:t xml:space="preserve"> </w:t>
      </w:r>
      <w:r w:rsidRPr="00E8235D">
        <w:rPr>
          <w:rtl/>
        </w:rPr>
        <w:t>אחזקה</w:t>
      </w:r>
      <w:r w:rsidR="00D90493">
        <w:rPr>
          <w:rtl/>
        </w:rPr>
        <w:t xml:space="preserve"> </w:t>
      </w:r>
      <w:r w:rsidRPr="00E8235D">
        <w:rPr>
          <w:rtl/>
        </w:rPr>
        <w:t>ושימוש</w:t>
      </w:r>
      <w:r w:rsidR="00D90493">
        <w:rPr>
          <w:rtl/>
        </w:rPr>
        <w:t xml:space="preserve"> </w:t>
      </w:r>
      <w:r w:rsidRPr="00E8235D">
        <w:rPr>
          <w:rtl/>
        </w:rPr>
        <w:t>לבעלות,</w:t>
      </w:r>
      <w:r w:rsidR="00D90493">
        <w:rPr>
          <w:rtl/>
        </w:rPr>
        <w:t xml:space="preserve"> </w:t>
      </w:r>
      <w:r w:rsidRPr="00E8235D">
        <w:rPr>
          <w:rtl/>
        </w:rPr>
        <w:t>כפי שהמצב הוא כיום. בעניינים פליליים לא ישונו</w:t>
      </w:r>
      <w:r w:rsidR="00D90493">
        <w:rPr>
          <w:rtl/>
        </w:rPr>
        <w:t xml:space="preserve"> </w:t>
      </w:r>
      <w:r w:rsidRPr="00E8235D">
        <w:rPr>
          <w:rtl/>
        </w:rPr>
        <w:t>סמכויותיו,</w:t>
      </w:r>
      <w:r w:rsidR="00D90493">
        <w:rPr>
          <w:rtl/>
        </w:rPr>
        <w:t xml:space="preserve"> </w:t>
      </w:r>
      <w:r w:rsidRPr="00E8235D">
        <w:rPr>
          <w:rtl/>
        </w:rPr>
        <w:t>פרט</w:t>
      </w:r>
      <w:r w:rsidR="00D90493">
        <w:rPr>
          <w:rtl/>
        </w:rPr>
        <w:t xml:space="preserve"> </w:t>
      </w:r>
      <w:r w:rsidRPr="00E8235D">
        <w:rPr>
          <w:rtl/>
        </w:rPr>
        <w:t>להרחבת ההוראה הקיימת שהפרקליטות תוכל להעמיד לדין במספר עבירות</w:t>
      </w:r>
      <w:r w:rsidR="00D90493">
        <w:rPr>
          <w:rtl/>
        </w:rPr>
        <w:t xml:space="preserve"> </w:t>
      </w:r>
      <w:r w:rsidRPr="00E8235D">
        <w:rPr>
          <w:rtl/>
        </w:rPr>
        <w:t>רב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מזה שקבוע היום בבית</w:t>
      </w:r>
      <w:r w:rsidR="00D90493">
        <w:rPr>
          <w:rtl/>
        </w:rPr>
        <w:t>-</w:t>
      </w:r>
      <w:r w:rsidRPr="00E8235D">
        <w:rPr>
          <w:rtl/>
        </w:rPr>
        <w:t>משפט השלום או בבית</w:t>
      </w:r>
      <w:r w:rsidR="00D90493">
        <w:rPr>
          <w:rtl/>
        </w:rPr>
        <w:t>-</w:t>
      </w:r>
      <w:r w:rsidRPr="00E8235D">
        <w:rPr>
          <w:rtl/>
        </w:rPr>
        <w:t>משפט מחוזי, לפי החלטתה.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 כך יועבר הדיון בעניינים אזרחיים לפי חוקים שונים מבית</w:t>
      </w:r>
      <w:r w:rsidR="00D90493">
        <w:rPr>
          <w:rtl/>
        </w:rPr>
        <w:t>-</w:t>
      </w:r>
      <w:r w:rsidRPr="00E8235D">
        <w:rPr>
          <w:rtl/>
        </w:rPr>
        <w:t>המשפט המחוזי 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השלב</w:t>
      </w:r>
      <w:r w:rsidR="00D90493">
        <w:rPr>
          <w:rtl/>
        </w:rPr>
        <w:t xml:space="preserve"> </w:t>
      </w: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הצעת החוק נועד לבחון במשך שלוש שנים את השינויים המבניים</w:t>
      </w:r>
      <w:r w:rsidR="00D90493">
        <w:rPr>
          <w:rtl/>
        </w:rPr>
        <w:t xml:space="preserve"> </w:t>
      </w:r>
      <w:r w:rsidRPr="00E8235D">
        <w:rPr>
          <w:rtl/>
        </w:rPr>
        <w:t>והארגוניים</w:t>
      </w:r>
      <w:r w:rsidR="00D90493">
        <w:rPr>
          <w:rtl/>
        </w:rPr>
        <w:t xml:space="preserve"> </w:t>
      </w:r>
      <w:r w:rsidRPr="00E8235D">
        <w:rPr>
          <w:rtl/>
        </w:rPr>
        <w:t>שעליהם המליצה ועדת</w:t>
      </w:r>
      <w:r w:rsidR="00D90493">
        <w:rPr>
          <w:rtl/>
        </w:rPr>
        <w:t>-</w:t>
      </w:r>
      <w:r w:rsidRPr="00E8235D">
        <w:rPr>
          <w:rtl/>
        </w:rPr>
        <w:t>אור. שינויים אלה כוללים בעיקר את העניינים האלה:</w:t>
      </w:r>
      <w:r w:rsidR="00D90493">
        <w:rPr>
          <w:rtl/>
        </w:rPr>
        <w:t xml:space="preserve"> </w:t>
      </w: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הקמת</w:t>
      </w:r>
      <w:r w:rsidR="00D90493">
        <w:rPr>
          <w:rtl/>
        </w:rPr>
        <w:t xml:space="preserve"> </w:t>
      </w:r>
      <w:r w:rsidRPr="00E8235D">
        <w:rPr>
          <w:rtl/>
        </w:rPr>
        <w:t>מדורים בבית</w:t>
      </w:r>
      <w:r w:rsidR="00D90493">
        <w:rPr>
          <w:rtl/>
        </w:rPr>
        <w:t>-</w:t>
      </w:r>
      <w:r w:rsidRPr="00E8235D">
        <w:rPr>
          <w:rtl/>
        </w:rPr>
        <w:t>משפט השלום ובבית</w:t>
      </w:r>
      <w:r w:rsidR="00D90493">
        <w:rPr>
          <w:rtl/>
        </w:rPr>
        <w:t>-</w:t>
      </w:r>
      <w:r w:rsidRPr="00E8235D">
        <w:rPr>
          <w:rtl/>
        </w:rPr>
        <w:t>המשפט המחוזי וריכוז עניינים מסוימים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מאחר שבית</w:t>
      </w:r>
      <w:r w:rsidR="00D90493">
        <w:rPr>
          <w:rtl/>
        </w:rPr>
        <w:t>-</w:t>
      </w:r>
      <w:r w:rsidRPr="00E8235D">
        <w:rPr>
          <w:rtl/>
        </w:rPr>
        <w:t>משפט השלום יהפוך לערכאה הדיונית הכללית, שתדון כמעט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העניינים</w:t>
      </w:r>
      <w:r w:rsidR="00D90493">
        <w:rPr>
          <w:rtl/>
        </w:rPr>
        <w:t xml:space="preserve"> </w:t>
      </w:r>
      <w:r w:rsidRPr="00E8235D">
        <w:rPr>
          <w:rtl/>
        </w:rPr>
        <w:t>האזרחיים</w:t>
      </w:r>
      <w:r w:rsidR="00D90493">
        <w:rPr>
          <w:rtl/>
        </w:rPr>
        <w:t xml:space="preserve"> </w:t>
      </w:r>
      <w:r w:rsidRPr="00E8235D">
        <w:rPr>
          <w:rtl/>
        </w:rPr>
        <w:t>והפליליים,</w:t>
      </w:r>
      <w:r w:rsidR="00D90493">
        <w:rPr>
          <w:rtl/>
        </w:rPr>
        <w:t xml:space="preserve"> </w:t>
      </w:r>
      <w:r w:rsidRPr="00E8235D">
        <w:rPr>
          <w:rtl/>
        </w:rPr>
        <w:t>מוצע להקים מדורים שיעסקו בתחומים מוגדרים.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תגבר</w:t>
      </w:r>
      <w:r w:rsidR="00D90493">
        <w:rPr>
          <w:rtl/>
        </w:rPr>
        <w:t xml:space="preserve"> </w:t>
      </w:r>
      <w:r w:rsidRPr="00E8235D">
        <w:rPr>
          <w:rtl/>
        </w:rPr>
        <w:t>ההתמחות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השופטים</w:t>
      </w:r>
      <w:r w:rsidR="00D90493">
        <w:rPr>
          <w:rtl/>
        </w:rPr>
        <w:t xml:space="preserve"> </w:t>
      </w:r>
      <w:r w:rsidRPr="00E8235D">
        <w:rPr>
          <w:rtl/>
        </w:rPr>
        <w:t>המכהנים בכל מדור, דבר שיביא לייעול הדיון</w:t>
      </w:r>
      <w:r w:rsidR="00D90493">
        <w:rPr>
          <w:rtl/>
        </w:rPr>
        <w:t xml:space="preserve"> </w:t>
      </w:r>
      <w:r w:rsidRPr="00E8235D">
        <w:rPr>
          <w:rtl/>
        </w:rPr>
        <w:t>ולהגברת</w:t>
      </w:r>
      <w:r w:rsidR="00D90493">
        <w:rPr>
          <w:rtl/>
        </w:rPr>
        <w:t xml:space="preserve"> </w:t>
      </w:r>
      <w:r w:rsidRPr="00E8235D">
        <w:rPr>
          <w:rtl/>
        </w:rPr>
        <w:t>הוודאות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ויקל</w:t>
      </w:r>
      <w:r w:rsidR="00D90493">
        <w:rPr>
          <w:rtl/>
        </w:rPr>
        <w:t xml:space="preserve"> </w:t>
      </w:r>
      <w:r w:rsidRPr="00E8235D">
        <w:rPr>
          <w:rtl/>
        </w:rPr>
        <w:t>על ניהולו של בית</w:t>
      </w:r>
      <w:r w:rsidR="00D90493">
        <w:rPr>
          <w:rtl/>
        </w:rPr>
        <w:t>-</w:t>
      </w:r>
      <w:r w:rsidRPr="00E8235D">
        <w:rPr>
          <w:rtl/>
        </w:rPr>
        <w:t>המשפט. במקביל לכך מוצע לאפשר</w:t>
      </w:r>
      <w:r w:rsidR="00D90493">
        <w:rPr>
          <w:rtl/>
        </w:rPr>
        <w:t xml:space="preserve"> </w:t>
      </w:r>
      <w:r w:rsidRPr="00E8235D">
        <w:rPr>
          <w:rtl/>
        </w:rPr>
        <w:t>ריכוז</w:t>
      </w:r>
      <w:r w:rsidR="00D90493">
        <w:rPr>
          <w:rtl/>
        </w:rPr>
        <w:t xml:space="preserve"> </w:t>
      </w:r>
      <w:r w:rsidRPr="00E8235D">
        <w:rPr>
          <w:rtl/>
        </w:rPr>
        <w:t>עניינים</w:t>
      </w:r>
      <w:r w:rsidR="00D90493">
        <w:rPr>
          <w:rtl/>
        </w:rPr>
        <w:t xml:space="preserve"> </w:t>
      </w:r>
      <w:r w:rsidRPr="00E8235D">
        <w:rPr>
          <w:rtl/>
        </w:rPr>
        <w:t>מסוימים, לרבות ערעורים, בבית</w:t>
      </w:r>
      <w:r w:rsidR="00D90493">
        <w:rPr>
          <w:rtl/>
        </w:rPr>
        <w:t>-</w:t>
      </w:r>
      <w:r w:rsidRPr="00E8235D">
        <w:rPr>
          <w:rtl/>
        </w:rPr>
        <w:t>משפט מחוזי או בבית</w:t>
      </w:r>
      <w:r w:rsidR="00D90493">
        <w:rPr>
          <w:rtl/>
        </w:rPr>
        <w:t>-</w:t>
      </w:r>
      <w:r w:rsidRPr="00E8235D">
        <w:rPr>
          <w:rtl/>
        </w:rPr>
        <w:t>משפט שלום אחד.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רבותי. חבר הכנסת 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שנית,</w:t>
      </w:r>
      <w:r w:rsidR="00D90493">
        <w:rPr>
          <w:rtl/>
        </w:rPr>
        <w:t xml:space="preserve"> </w:t>
      </w:r>
      <w:r w:rsidRPr="00E8235D">
        <w:rPr>
          <w:rtl/>
        </w:rPr>
        <w:t>הקמתן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מחלקות</w:t>
      </w:r>
      <w:r w:rsidR="00D90493">
        <w:rPr>
          <w:rtl/>
        </w:rPr>
        <w:t xml:space="preserve"> </w:t>
      </w:r>
      <w:r w:rsidRPr="00E8235D">
        <w:rPr>
          <w:rtl/>
        </w:rPr>
        <w:t>לניהול</w:t>
      </w:r>
      <w:r w:rsidR="00D90493">
        <w:rPr>
          <w:rtl/>
        </w:rPr>
        <w:t xml:space="preserve"> </w:t>
      </w:r>
      <w:r w:rsidRPr="00E8235D">
        <w:rPr>
          <w:rtl/>
        </w:rPr>
        <w:t>תיקים, בקיצור מנ"ת, שיעסקו בהכנת התיקים</w:t>
      </w:r>
      <w:r w:rsidR="00D90493">
        <w:rPr>
          <w:rtl/>
        </w:rPr>
        <w:t xml:space="preserve"> </w:t>
      </w:r>
      <w:r w:rsidRPr="00E8235D">
        <w:rPr>
          <w:rtl/>
        </w:rPr>
        <w:t>לקראת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מעין "חדר מיון" של בית</w:t>
      </w:r>
      <w:r w:rsidR="00D90493">
        <w:rPr>
          <w:rtl/>
        </w:rPr>
        <w:t>-</w:t>
      </w:r>
      <w:r w:rsidRPr="00E8235D">
        <w:rPr>
          <w:rtl/>
        </w:rPr>
        <w:t>המשפט, ובניתובם של מירב התיקים המתאימים</w:t>
      </w:r>
      <w:r w:rsidR="00D90493">
        <w:rPr>
          <w:rtl/>
        </w:rPr>
        <w:t xml:space="preserve"> </w:t>
      </w:r>
      <w:r w:rsidRPr="00E8235D">
        <w:rPr>
          <w:rtl/>
        </w:rPr>
        <w:t>להליכים של גישור ויישוב סכסוכים בהסכמה, מחוץ לבית</w:t>
      </w:r>
      <w:r w:rsidR="00D90493">
        <w:rPr>
          <w:rtl/>
        </w:rPr>
        <w:t>-</w:t>
      </w:r>
      <w:r w:rsidRPr="00E8235D">
        <w:rPr>
          <w:rtl/>
        </w:rPr>
        <w:t>המשפט.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שלב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של הרפורמה ייבחן על</w:t>
      </w:r>
      <w:r w:rsidR="00D90493">
        <w:rPr>
          <w:rtl/>
        </w:rPr>
        <w:t>-</w:t>
      </w:r>
      <w:r w:rsidRPr="00E8235D">
        <w:rPr>
          <w:rtl/>
        </w:rPr>
        <w:t>ידי ועדת מעקב, שתוקם על</w:t>
      </w:r>
      <w:r w:rsidR="00D90493">
        <w:rPr>
          <w:rtl/>
        </w:rPr>
        <w:t>-</w:t>
      </w:r>
      <w:r w:rsidRPr="00E8235D">
        <w:rPr>
          <w:rtl/>
        </w:rPr>
        <w:t>ידי שר המשפטים ונשיא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העליון.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תתבקש</w:t>
      </w:r>
      <w:r w:rsidR="00D90493">
        <w:rPr>
          <w:rtl/>
        </w:rPr>
        <w:t xml:space="preserve"> </w:t>
      </w:r>
      <w:r w:rsidRPr="00E8235D">
        <w:rPr>
          <w:rtl/>
        </w:rPr>
        <w:t>למסור</w:t>
      </w:r>
      <w:r w:rsidR="00D90493">
        <w:rPr>
          <w:rtl/>
        </w:rPr>
        <w:t xml:space="preserve"> </w:t>
      </w:r>
      <w:r w:rsidRPr="00E8235D">
        <w:rPr>
          <w:rtl/>
        </w:rPr>
        <w:t>דוחות</w:t>
      </w:r>
      <w:r w:rsidR="00D90493">
        <w:rPr>
          <w:rtl/>
        </w:rPr>
        <w:t xml:space="preserve"> </w:t>
      </w:r>
      <w:r w:rsidRPr="00E8235D">
        <w:rPr>
          <w:rtl/>
        </w:rPr>
        <w:t>על התקדמות הרפורמה והתייעלות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המשפט,</w:t>
      </w:r>
      <w:r w:rsidR="00D90493">
        <w:rPr>
          <w:rtl/>
        </w:rPr>
        <w:t xml:space="preserve"> </w:t>
      </w:r>
      <w:r w:rsidRPr="00E8235D">
        <w:rPr>
          <w:rtl/>
        </w:rPr>
        <w:t>כתוצאה</w:t>
      </w:r>
      <w:r w:rsidR="00D90493">
        <w:rPr>
          <w:rtl/>
        </w:rPr>
        <w:t xml:space="preserve"> </w:t>
      </w:r>
      <w:r w:rsidRPr="00E8235D">
        <w:rPr>
          <w:rtl/>
        </w:rPr>
        <w:t>מהפעלת</w:t>
      </w:r>
      <w:r w:rsidR="00D90493">
        <w:rPr>
          <w:rtl/>
        </w:rPr>
        <w:t xml:space="preserve"> </w:t>
      </w:r>
      <w:r w:rsidRPr="00E8235D">
        <w:rPr>
          <w:rtl/>
        </w:rPr>
        <w:t>השינויים הארגוניים.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 ייכנסו בשלב הראשון לתוקף הוראות מהותיות נוספות לחוק, שבאו אף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לייעל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עבודת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 והן בלתי תלויות בשינויים הארגוניים. הוראות אלה</w:t>
      </w:r>
      <w:r w:rsidR="00D90493">
        <w:rPr>
          <w:rtl/>
        </w:rPr>
        <w:t xml:space="preserve"> </w:t>
      </w:r>
      <w:r w:rsidRPr="00E8235D">
        <w:rPr>
          <w:rtl/>
        </w:rPr>
        <w:t>כוללות את הנושאים האלה: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שינוי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הכשירות של השופטים </w:t>
      </w:r>
      <w:r w:rsidR="00D90493">
        <w:rPr>
          <w:rtl/>
        </w:rPr>
        <w:t>–</w:t>
      </w:r>
      <w:r w:rsidRPr="00E8235D">
        <w:rPr>
          <w:rtl/>
        </w:rPr>
        <w:t xml:space="preserve"> בשל הפיכת בית</w:t>
      </w:r>
      <w:r w:rsidR="00D90493">
        <w:rPr>
          <w:rtl/>
        </w:rPr>
        <w:t>-</w:t>
      </w:r>
      <w:r w:rsidRPr="00E8235D">
        <w:rPr>
          <w:rtl/>
        </w:rPr>
        <w:t>משפט השלום לערכאה המרכזית, מוצע</w:t>
      </w:r>
      <w:r w:rsidR="00D90493">
        <w:rPr>
          <w:rtl/>
        </w:rPr>
        <w:t xml:space="preserve"> </w:t>
      </w:r>
      <w:r w:rsidRPr="00E8235D">
        <w:rPr>
          <w:rtl/>
        </w:rPr>
        <w:t>להעלות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דרישות</w:t>
      </w:r>
      <w:r w:rsidR="00D90493">
        <w:rPr>
          <w:rtl/>
        </w:rPr>
        <w:t xml:space="preserve"> </w:t>
      </w:r>
      <w:r w:rsidRPr="00E8235D">
        <w:rPr>
          <w:rtl/>
        </w:rPr>
        <w:t>הכשירות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שופטי בית</w:t>
      </w:r>
      <w:r w:rsidR="00D90493">
        <w:rPr>
          <w:rtl/>
        </w:rPr>
        <w:t>-</w:t>
      </w:r>
      <w:r w:rsidRPr="00E8235D">
        <w:rPr>
          <w:rtl/>
        </w:rPr>
        <w:t>משפט השלום, כך שבמקום ניסיון של חמש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בעריכת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יידרש ניסיון של שמונה שנים. במקביל, מוצע להעלות גם את דרישות</w:t>
      </w:r>
      <w:r w:rsidR="00D90493">
        <w:rPr>
          <w:rtl/>
        </w:rPr>
        <w:t xml:space="preserve"> </w:t>
      </w:r>
      <w:r w:rsidRPr="00E8235D">
        <w:rPr>
          <w:rtl/>
        </w:rPr>
        <w:t>הכשירות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שופטי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המחוזי, כך שבמקום ניסיון של שבע שנים בעריכת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יידרש ניסיון של עשר שנים.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מינוי</w:t>
      </w:r>
      <w:r w:rsidR="00D90493">
        <w:rPr>
          <w:rtl/>
        </w:rPr>
        <w:t xml:space="preserve"> </w:t>
      </w:r>
      <w:r w:rsidRPr="00E8235D">
        <w:rPr>
          <w:rtl/>
        </w:rPr>
        <w:t>שופט</w:t>
      </w:r>
      <w:r w:rsidR="00D90493">
        <w:rPr>
          <w:rtl/>
        </w:rPr>
        <w:t xml:space="preserve"> </w:t>
      </w:r>
      <w:r w:rsidRPr="00E8235D">
        <w:rPr>
          <w:rtl/>
        </w:rPr>
        <w:t>עמית</w:t>
      </w:r>
      <w:r w:rsidR="00D90493">
        <w:rPr>
          <w:rtl/>
        </w:rPr>
        <w:t xml:space="preserve"> – </w:t>
      </w:r>
      <w:r w:rsidRPr="00E8235D">
        <w:rPr>
          <w:rtl/>
        </w:rPr>
        <w:t>כמקובל</w:t>
      </w:r>
      <w:r w:rsidR="00D90493">
        <w:rPr>
          <w:rtl/>
        </w:rPr>
        <w:t xml:space="preserve"> </w:t>
      </w:r>
      <w:r w:rsidRPr="00E8235D">
        <w:rPr>
          <w:rtl/>
        </w:rPr>
        <w:t>בארצות</w:t>
      </w:r>
      <w:r w:rsidR="00D90493">
        <w:rPr>
          <w:rtl/>
        </w:rPr>
        <w:t>-</w:t>
      </w:r>
      <w:r w:rsidRPr="00E8235D">
        <w:rPr>
          <w:rtl/>
        </w:rPr>
        <w:t>הברית, מוצע לאפשר מינוי של שופט שיצא</w:t>
      </w:r>
      <w:r w:rsidR="00D90493">
        <w:rPr>
          <w:rtl/>
        </w:rPr>
        <w:t xml:space="preserve"> </w:t>
      </w:r>
      <w:r w:rsidRPr="00E8235D">
        <w:rPr>
          <w:rtl/>
        </w:rPr>
        <w:t>לקצבה</w:t>
      </w:r>
      <w:r w:rsidR="00D90493">
        <w:rPr>
          <w:rtl/>
        </w:rPr>
        <w:t xml:space="preserve"> </w:t>
      </w:r>
      <w:r w:rsidRPr="00E8235D">
        <w:rPr>
          <w:rtl/>
        </w:rPr>
        <w:t>לכהן</w:t>
      </w:r>
      <w:r w:rsidR="00D90493">
        <w:rPr>
          <w:rtl/>
        </w:rPr>
        <w:t xml:space="preserve"> </w:t>
      </w:r>
      <w:r w:rsidRPr="00E8235D">
        <w:rPr>
          <w:rtl/>
        </w:rPr>
        <w:t>על כס השיפוט מזמן לזמן, כדי למלא מקום של שופט שחלה או שיצא לחופשה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לתגבר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מסוים שיש בו עומס מיוחד. בדרך זו ניתן להיעזר בשופטים</w:t>
      </w:r>
      <w:r w:rsidR="00D90493">
        <w:rPr>
          <w:rtl/>
        </w:rPr>
        <w:t xml:space="preserve"> </w:t>
      </w:r>
      <w:r w:rsidRPr="00E8235D">
        <w:rPr>
          <w:rtl/>
        </w:rPr>
        <w:t>בעלי ניסיון ומיומנות לייעול המערכת השיפוטית.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מינוי</w:t>
      </w:r>
      <w:r w:rsidR="00D90493">
        <w:rPr>
          <w:rtl/>
        </w:rPr>
        <w:t xml:space="preserve"> </w:t>
      </w:r>
      <w:r w:rsidRPr="00E8235D">
        <w:rPr>
          <w:rtl/>
        </w:rPr>
        <w:t>שופט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תעבורה </w:t>
      </w:r>
      <w:r w:rsidR="00D90493">
        <w:rPr>
          <w:rtl/>
        </w:rPr>
        <w:t>–</w:t>
      </w:r>
      <w:r w:rsidRPr="00E8235D">
        <w:rPr>
          <w:rtl/>
        </w:rPr>
        <w:t xml:space="preserve"> במצב הנוכחי, בעוד שופט בית</w:t>
      </w:r>
      <w:r w:rsidR="00D90493">
        <w:rPr>
          <w:rtl/>
        </w:rPr>
        <w:t>-</w:t>
      </w:r>
      <w:r w:rsidRPr="00E8235D">
        <w:rPr>
          <w:rtl/>
        </w:rPr>
        <w:t>משפט שלום נבחר למינוי של</w:t>
      </w:r>
      <w:r w:rsidR="00D90493">
        <w:rPr>
          <w:rtl/>
        </w:rPr>
        <w:t xml:space="preserve"> </w:t>
      </w:r>
      <w:r w:rsidRPr="00E8235D">
        <w:rPr>
          <w:rtl/>
        </w:rPr>
        <w:t>קבע,</w:t>
      </w:r>
      <w:r w:rsidR="00D90493">
        <w:rPr>
          <w:rtl/>
        </w:rPr>
        <w:t xml:space="preserve"> </w:t>
      </w:r>
      <w:r w:rsidRPr="00E8235D">
        <w:rPr>
          <w:rtl/>
        </w:rPr>
        <w:t>שופט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לתעבורה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תחילה למינוי של שנתיים. בכך יש "כדי לפגוע</w:t>
      </w:r>
      <w:r w:rsidR="00D90493">
        <w:rPr>
          <w:rtl/>
        </w:rPr>
        <w:t xml:space="preserve"> </w:t>
      </w:r>
      <w:r w:rsidRPr="00E8235D">
        <w:rPr>
          <w:rtl/>
        </w:rPr>
        <w:t>בחשיבות</w:t>
      </w:r>
      <w:r w:rsidR="00D90493">
        <w:rPr>
          <w:rtl/>
        </w:rPr>
        <w:t xml:space="preserve"> </w:t>
      </w:r>
      <w:r w:rsidRPr="00E8235D">
        <w:rPr>
          <w:rtl/>
        </w:rPr>
        <w:t>המיוחסת</w:t>
      </w:r>
      <w:r w:rsidR="00D90493">
        <w:rPr>
          <w:rtl/>
        </w:rPr>
        <w:t xml:space="preserve"> </w:t>
      </w:r>
      <w:r w:rsidRPr="00E8235D">
        <w:rPr>
          <w:rtl/>
        </w:rPr>
        <w:t>למשפטים</w:t>
      </w:r>
      <w:r w:rsidR="00D90493">
        <w:rPr>
          <w:rtl/>
        </w:rPr>
        <w:t xml:space="preserve"> </w:t>
      </w:r>
      <w:r w:rsidRPr="00E8235D">
        <w:rPr>
          <w:rtl/>
        </w:rPr>
        <w:t>פליליים</w:t>
      </w:r>
      <w:r w:rsidR="00D90493">
        <w:rPr>
          <w:rtl/>
        </w:rPr>
        <w:t xml:space="preserve"> </w:t>
      </w:r>
      <w:r w:rsidRPr="00E8235D">
        <w:rPr>
          <w:rtl/>
        </w:rPr>
        <w:t>בעבירות</w:t>
      </w:r>
      <w:r w:rsidR="00D90493">
        <w:rPr>
          <w:rtl/>
        </w:rPr>
        <w:t xml:space="preserve"> </w:t>
      </w:r>
      <w:r w:rsidRPr="00E8235D">
        <w:rPr>
          <w:rtl/>
        </w:rPr>
        <w:t>תעבורה".</w:t>
      </w:r>
      <w:r w:rsidR="00D90493">
        <w:rPr>
          <w:rtl/>
        </w:rPr>
        <w:t xml:space="preserve"> </w:t>
      </w:r>
      <w:r w:rsidRPr="00E8235D">
        <w:rPr>
          <w:rtl/>
        </w:rPr>
        <w:t>מוצע לבטל את ההבחנה בין</w:t>
      </w:r>
      <w:r w:rsidR="00D90493">
        <w:rPr>
          <w:rtl/>
        </w:rPr>
        <w:t xml:space="preserve"> </w:t>
      </w:r>
      <w:r w:rsidRPr="00E8235D">
        <w:rPr>
          <w:rtl/>
        </w:rPr>
        <w:t>מינוי שופט בית</w:t>
      </w:r>
      <w:r w:rsidR="00D90493">
        <w:rPr>
          <w:rtl/>
        </w:rPr>
        <w:t>-</w:t>
      </w:r>
      <w:r w:rsidRPr="00E8235D">
        <w:rPr>
          <w:rtl/>
        </w:rPr>
        <w:t>משפט שלום לבין מינוי שופטי בית</w:t>
      </w:r>
      <w:r w:rsidR="00D90493">
        <w:rPr>
          <w:rtl/>
        </w:rPr>
        <w:t>-</w:t>
      </w:r>
      <w:r w:rsidRPr="00E8235D">
        <w:rPr>
          <w:rtl/>
        </w:rPr>
        <w:t>המשפט לתעבורה.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עתירות</w:t>
      </w:r>
      <w:r w:rsidR="00D90493">
        <w:rPr>
          <w:rtl/>
        </w:rPr>
        <w:t xml:space="preserve"> </w:t>
      </w:r>
      <w:r w:rsidRPr="00E8235D">
        <w:rPr>
          <w:rtl/>
        </w:rPr>
        <w:t>אסירים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מוצע להעביר את הסמכות לדון בעתירות אסירים הנוגעות לתנאי</w:t>
      </w:r>
      <w:r w:rsidR="00D90493">
        <w:rPr>
          <w:rtl/>
        </w:rPr>
        <w:t xml:space="preserve"> </w:t>
      </w:r>
      <w:r w:rsidRPr="00E8235D">
        <w:rPr>
          <w:rtl/>
        </w:rPr>
        <w:t>מאסר או מעצר מבית</w:t>
      </w:r>
      <w:r w:rsidR="00D90493">
        <w:rPr>
          <w:rtl/>
        </w:rPr>
        <w:t>-</w:t>
      </w:r>
      <w:r w:rsidRPr="00E8235D">
        <w:rPr>
          <w:rtl/>
        </w:rPr>
        <w:t>המשפט המחוזי לבית</w:t>
      </w:r>
      <w:r w:rsidR="00D90493">
        <w:rPr>
          <w:rtl/>
        </w:rPr>
        <w:t>-</w:t>
      </w:r>
      <w:r w:rsidRPr="00E8235D">
        <w:rPr>
          <w:rtl/>
        </w:rPr>
        <w:t>משפט השלום.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ערעור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החלטה</w:t>
      </w:r>
      <w:r w:rsidR="00D90493">
        <w:rPr>
          <w:rtl/>
        </w:rPr>
        <w:t xml:space="preserve"> </w:t>
      </w:r>
      <w:r w:rsidRPr="00E8235D">
        <w:rPr>
          <w:rtl/>
        </w:rPr>
        <w:t>אחרת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היום ניתן לבקש רשות לערער על כל החלטת ביניים הן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תחילת</w:t>
      </w:r>
      <w:r w:rsidR="00D90493">
        <w:rPr>
          <w:rtl/>
        </w:rPr>
        <w:t xml:space="preserve"> </w:t>
      </w:r>
      <w:r w:rsidRPr="00E8235D">
        <w:rPr>
          <w:rtl/>
        </w:rPr>
        <w:t>שמיעת</w:t>
      </w:r>
      <w:r w:rsidR="00D90493">
        <w:rPr>
          <w:rtl/>
        </w:rPr>
        <w:t xml:space="preserve"> </w:t>
      </w:r>
      <w:r w:rsidRPr="00E8235D">
        <w:rPr>
          <w:rtl/>
        </w:rPr>
        <w:t>הראיות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כדי שמיעת הראיות, דבר הגורם לעיכוב הדיון</w:t>
      </w:r>
      <w:r w:rsidR="00D90493">
        <w:rPr>
          <w:rtl/>
        </w:rPr>
        <w:t xml:space="preserve"> </w:t>
      </w:r>
      <w:r w:rsidRPr="00E8235D">
        <w:rPr>
          <w:rtl/>
        </w:rPr>
        <w:t>ולסיבוכו.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להגביר את</w:t>
      </w:r>
      <w:r w:rsidR="00D90493">
        <w:rPr>
          <w:rtl/>
        </w:rPr>
        <w:t xml:space="preserve"> </w:t>
      </w:r>
      <w:r w:rsidRPr="00E8235D">
        <w:rPr>
          <w:rtl/>
        </w:rPr>
        <w:t>יעילותו</w:t>
      </w:r>
      <w:r w:rsidR="00D90493">
        <w:rPr>
          <w:rtl/>
        </w:rPr>
        <w:t xml:space="preserve"> </w:t>
      </w:r>
      <w:r w:rsidRPr="00E8235D">
        <w:rPr>
          <w:rtl/>
        </w:rPr>
        <w:t>של הדיון ולמנוע את השהייתו, מוצע לצמצם את</w:t>
      </w:r>
      <w:r w:rsidR="00D90493">
        <w:rPr>
          <w:rtl/>
        </w:rPr>
        <w:t xml:space="preserve"> </w:t>
      </w:r>
      <w:r w:rsidRPr="00E8235D">
        <w:rPr>
          <w:rtl/>
        </w:rPr>
        <w:t>האפשרות</w:t>
      </w:r>
      <w:r w:rsidR="00D90493">
        <w:rPr>
          <w:rtl/>
        </w:rPr>
        <w:t xml:space="preserve"> </w:t>
      </w:r>
      <w:r w:rsidRPr="00E8235D">
        <w:rPr>
          <w:rtl/>
        </w:rPr>
        <w:t>להגיש</w:t>
      </w:r>
      <w:r w:rsidR="00D90493">
        <w:rPr>
          <w:rtl/>
        </w:rPr>
        <w:t xml:space="preserve"> </w:t>
      </w:r>
      <w:r w:rsidRPr="00E8235D">
        <w:rPr>
          <w:rtl/>
        </w:rPr>
        <w:t>בקשת</w:t>
      </w:r>
      <w:r w:rsidR="00D90493">
        <w:rPr>
          <w:rtl/>
        </w:rPr>
        <w:t xml:space="preserve"> </w:t>
      </w:r>
      <w:r w:rsidRPr="00E8235D">
        <w:rPr>
          <w:rtl/>
        </w:rPr>
        <w:t>רשות ערעור על "החלטה אחרת" ולקבוע רשימה של החלטות ביניים</w:t>
      </w:r>
      <w:r w:rsidR="00D90493">
        <w:rPr>
          <w:rtl/>
        </w:rPr>
        <w:t xml:space="preserve"> </w:t>
      </w:r>
      <w:r w:rsidRPr="00E8235D">
        <w:rPr>
          <w:rtl/>
        </w:rPr>
        <w:t>שעליהן ניתן להגיש בקשות רשות ערעור.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שינוי הסמכות הנגררת </w:t>
      </w:r>
      <w:r w:rsidR="00D90493">
        <w:rPr>
          <w:rtl/>
        </w:rPr>
        <w:t>–</w:t>
      </w:r>
      <w:r w:rsidRPr="00E8235D">
        <w:rPr>
          <w:rtl/>
        </w:rPr>
        <w:t xml:space="preserve"> לפי סעיף 76 לחוק הקיים, מוסמך בית</w:t>
      </w:r>
      <w:r w:rsidR="00D90493">
        <w:rPr>
          <w:rtl/>
        </w:rPr>
        <w:t>-</w:t>
      </w:r>
      <w:r w:rsidRPr="00E8235D">
        <w:rPr>
          <w:rtl/>
        </w:rPr>
        <w:t>המשפט להכריע, אגב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בגדר</w:t>
      </w:r>
      <w:r w:rsidR="00D90493">
        <w:rPr>
          <w:rtl/>
        </w:rPr>
        <w:t xml:space="preserve"> </w:t>
      </w:r>
      <w:r w:rsidRPr="00E8235D">
        <w:rPr>
          <w:rtl/>
        </w:rPr>
        <w:t>סמכותו,</w:t>
      </w:r>
      <w:r w:rsidR="00D90493">
        <w:rPr>
          <w:rtl/>
        </w:rPr>
        <w:t xml:space="preserve"> </w:t>
      </w:r>
      <w:r w:rsidRPr="00E8235D">
        <w:rPr>
          <w:rtl/>
        </w:rPr>
        <w:t>בשאלה שאינה בגדר סמכותו אך ההכרעה בה דרושה</w:t>
      </w:r>
      <w:r w:rsidR="00D90493">
        <w:rPr>
          <w:rtl/>
        </w:rPr>
        <w:t xml:space="preserve"> </w:t>
      </w:r>
      <w:r w:rsidRPr="00E8235D">
        <w:rPr>
          <w:rtl/>
        </w:rPr>
        <w:t>לבירור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עניין.</w:t>
      </w:r>
      <w:r w:rsidR="00D90493">
        <w:rPr>
          <w:rtl/>
        </w:rPr>
        <w:t xml:space="preserve"> </w:t>
      </w:r>
      <w:r w:rsidRPr="00E8235D">
        <w:rPr>
          <w:rtl/>
        </w:rPr>
        <w:t>אולם, ההכרעה באותה שאלה אינה יוצרת מעשה בית</w:t>
      </w:r>
      <w:r w:rsidR="00D90493">
        <w:rPr>
          <w:rtl/>
        </w:rPr>
        <w:t>-</w:t>
      </w:r>
      <w:r w:rsidRPr="00E8235D">
        <w:rPr>
          <w:rtl/>
        </w:rPr>
        <w:t>דין בין אותם</w:t>
      </w:r>
      <w:r w:rsidR="00D90493">
        <w:rPr>
          <w:rtl/>
        </w:rPr>
        <w:t xml:space="preserve"> </w:t>
      </w:r>
      <w:r w:rsidRPr="00E8235D">
        <w:rPr>
          <w:rtl/>
        </w:rPr>
        <w:t>הצדדים, כאשר הם מעלים מחדש אותה שאלה בבית</w:t>
      </w:r>
      <w:r w:rsidR="00D90493">
        <w:rPr>
          <w:rtl/>
        </w:rPr>
        <w:t>-</w:t>
      </w:r>
      <w:r w:rsidRPr="00E8235D">
        <w:rPr>
          <w:rtl/>
        </w:rPr>
        <w:t>המשפט שלו הסמכות הייחודית, דבר שגורם</w:t>
      </w:r>
      <w:r w:rsidR="00D90493">
        <w:rPr>
          <w:rtl/>
        </w:rPr>
        <w:t xml:space="preserve"> </w:t>
      </w:r>
      <w:r w:rsidRPr="00E8235D">
        <w:rPr>
          <w:rtl/>
        </w:rPr>
        <w:t>לדיונים</w:t>
      </w:r>
      <w:r w:rsidR="00D90493">
        <w:rPr>
          <w:rtl/>
        </w:rPr>
        <w:t xml:space="preserve"> </w:t>
      </w:r>
      <w:r w:rsidRPr="00E8235D">
        <w:rPr>
          <w:rtl/>
        </w:rPr>
        <w:t>כפולים באותן שאלות. כדי לייעל את הדיון, מוצע כי הכרעת בית</w:t>
      </w:r>
      <w:r w:rsidR="00D90493">
        <w:rPr>
          <w:rtl/>
        </w:rPr>
        <w:t>-</w:t>
      </w:r>
      <w:r w:rsidRPr="00E8235D">
        <w:rPr>
          <w:rtl/>
        </w:rPr>
        <w:t>המשפט בשאלה</w:t>
      </w:r>
      <w:r w:rsidR="00D90493">
        <w:rPr>
          <w:rtl/>
        </w:rPr>
        <w:t xml:space="preserve"> </w:t>
      </w:r>
      <w:r w:rsidRPr="00E8235D">
        <w:rPr>
          <w:rtl/>
        </w:rPr>
        <w:t>שהתעוררה</w:t>
      </w:r>
      <w:r w:rsidR="00D90493">
        <w:rPr>
          <w:rtl/>
        </w:rPr>
        <w:t xml:space="preserve"> </w:t>
      </w:r>
      <w:r w:rsidRPr="00E8235D">
        <w:rPr>
          <w:rtl/>
        </w:rPr>
        <w:t>דרך אגב, כאשר אותה שאלה היא בסמכותו של בית</w:t>
      </w:r>
      <w:r w:rsidR="00D90493">
        <w:rPr>
          <w:rtl/>
        </w:rPr>
        <w:t>-</w:t>
      </w:r>
      <w:r w:rsidRPr="00E8235D">
        <w:rPr>
          <w:rtl/>
        </w:rPr>
        <w:t>משפט או בית</w:t>
      </w:r>
      <w:r w:rsidR="00D90493">
        <w:rPr>
          <w:rtl/>
        </w:rPr>
        <w:t>-</w:t>
      </w:r>
      <w:r w:rsidRPr="00E8235D">
        <w:rPr>
          <w:rtl/>
        </w:rPr>
        <w:t>דין אחר, למעט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דין דתי, תיצור מעשה בית</w:t>
      </w:r>
      <w:r w:rsidR="00D90493">
        <w:rPr>
          <w:rtl/>
        </w:rPr>
        <w:t>-</w:t>
      </w:r>
      <w:r w:rsidRPr="00E8235D">
        <w:rPr>
          <w:rtl/>
        </w:rPr>
        <w:t>דין בין הצדדים לדיון.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הגבלת האפשרות להעלות טענת חוסר סמכות עניינית </w:t>
      </w:r>
      <w:r w:rsidR="00D90493">
        <w:rPr>
          <w:rtl/>
        </w:rPr>
        <w:t>–</w:t>
      </w:r>
      <w:r w:rsidRPr="00E8235D">
        <w:rPr>
          <w:rtl/>
        </w:rPr>
        <w:t xml:space="preserve"> כיום ניתן להעלות טענת חוסר</w:t>
      </w:r>
      <w:r w:rsidR="00D90493">
        <w:rPr>
          <w:rtl/>
        </w:rPr>
        <w:t xml:space="preserve"> </w:t>
      </w:r>
      <w:r w:rsidRPr="00E8235D">
        <w:rPr>
          <w:rtl/>
        </w:rPr>
        <w:t>סמכות עניינית בכל שלב של הדיון, ואפילו בשלב הערעור, ובית</w:t>
      </w:r>
      <w:r w:rsidR="00D90493">
        <w:rPr>
          <w:rtl/>
        </w:rPr>
        <w:t>-</w:t>
      </w:r>
      <w:r w:rsidRPr="00E8235D">
        <w:rPr>
          <w:rtl/>
        </w:rPr>
        <w:t>המשפט לערעורים</w:t>
      </w:r>
      <w:r w:rsidR="00D90493">
        <w:rPr>
          <w:rtl/>
        </w:rPr>
        <w:t xml:space="preserve"> </w:t>
      </w:r>
      <w:r w:rsidRPr="00E8235D">
        <w:rPr>
          <w:rtl/>
        </w:rPr>
        <w:t>יזדקק</w:t>
      </w:r>
      <w:r w:rsidR="00D90493">
        <w:rPr>
          <w:rtl/>
        </w:rPr>
        <w:t xml:space="preserve"> </w:t>
      </w:r>
      <w:r w:rsidRPr="00E8235D">
        <w:rPr>
          <w:rtl/>
        </w:rPr>
        <w:t>לטענה</w:t>
      </w:r>
      <w:r w:rsidR="00D90493">
        <w:rPr>
          <w:rtl/>
        </w:rPr>
        <w:t xml:space="preserve"> </w:t>
      </w:r>
      <w:r w:rsidRPr="00E8235D">
        <w:rPr>
          <w:rtl/>
        </w:rPr>
        <w:t>גם מיוזמתו הוא, אפילו לא נטענה בפניו.</w:t>
      </w:r>
      <w:r w:rsidR="00D90493">
        <w:rPr>
          <w:rtl/>
        </w:rPr>
        <w:t xml:space="preserve"> </w:t>
      </w:r>
      <w:r w:rsidRPr="00E8235D">
        <w:rPr>
          <w:rtl/>
        </w:rPr>
        <w:t>הדבר גורם לבזבוז זמן שיפוטי יקר,</w:t>
      </w:r>
      <w:r w:rsidR="00D90493">
        <w:rPr>
          <w:rtl/>
        </w:rPr>
        <w:t xml:space="preserve"> </w:t>
      </w:r>
      <w:r w:rsidRPr="00E8235D">
        <w:rPr>
          <w:rtl/>
        </w:rPr>
        <w:t>בשל</w:t>
      </w:r>
      <w:r w:rsidR="00D90493">
        <w:rPr>
          <w:rtl/>
        </w:rPr>
        <w:t xml:space="preserve"> </w:t>
      </w:r>
      <w:r w:rsidRPr="00E8235D">
        <w:rPr>
          <w:rtl/>
        </w:rPr>
        <w:t>פגם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דיוני בעיקרו. לפיכך מוצע לקבוע, כי ניתן להעלות טענת חוסר סמכות</w:t>
      </w:r>
      <w:r w:rsidR="00D90493">
        <w:rPr>
          <w:rtl/>
        </w:rPr>
        <w:t xml:space="preserve"> </w:t>
      </w:r>
      <w:r w:rsidRPr="00E8235D">
        <w:rPr>
          <w:rtl/>
        </w:rPr>
        <w:t>עניינית עד מועד תחילת הדיון בלבד.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מלבד</w:t>
      </w:r>
      <w:r w:rsidR="00D90493">
        <w:rPr>
          <w:rtl/>
        </w:rPr>
        <w:t xml:space="preserve"> </w:t>
      </w:r>
      <w:r w:rsidRPr="00E8235D">
        <w:rPr>
          <w:rtl/>
        </w:rPr>
        <w:t>העניינים</w:t>
      </w:r>
      <w:r w:rsidR="00D90493">
        <w:rPr>
          <w:rtl/>
        </w:rPr>
        <w:t xml:space="preserve"> </w:t>
      </w:r>
      <w:r w:rsidRPr="00E8235D">
        <w:rPr>
          <w:rtl/>
        </w:rPr>
        <w:t>שפורטו</w:t>
      </w:r>
      <w:r w:rsidR="00D90493">
        <w:rPr>
          <w:rtl/>
        </w:rPr>
        <w:t xml:space="preserve"> </w:t>
      </w:r>
      <w:r w:rsidRPr="00E8235D">
        <w:rPr>
          <w:rtl/>
        </w:rPr>
        <w:t>לעיל</w:t>
      </w:r>
      <w:r w:rsidR="00D90493">
        <w:rPr>
          <w:rtl/>
        </w:rPr>
        <w:t xml:space="preserve"> </w:t>
      </w:r>
      <w:r w:rsidRPr="00E8235D">
        <w:rPr>
          <w:rtl/>
        </w:rPr>
        <w:t>נכללים</w:t>
      </w:r>
      <w:r w:rsidR="00D90493">
        <w:rPr>
          <w:rtl/>
        </w:rPr>
        <w:t xml:space="preserve"> </w:t>
      </w:r>
      <w:r w:rsidRPr="00E8235D">
        <w:rPr>
          <w:rtl/>
        </w:rPr>
        <w:t>בתזכיר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תיקונים נוספים שהציעה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אור, הוועדה המייעצת לסדר</w:t>
      </w:r>
      <w:r w:rsidR="00D90493">
        <w:rPr>
          <w:rtl/>
        </w:rPr>
        <w:t>-</w:t>
      </w:r>
      <w:r w:rsidRPr="00E8235D">
        <w:rPr>
          <w:rtl/>
        </w:rPr>
        <w:t>הדין האזרחי וגופים אחרים.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בתום</w:t>
      </w:r>
      <w:r w:rsidR="00D90493">
        <w:rPr>
          <w:rtl/>
        </w:rPr>
        <w:t xml:space="preserve"> </w:t>
      </w:r>
      <w:r w:rsidRPr="00E8235D">
        <w:rPr>
          <w:rtl/>
        </w:rPr>
        <w:t>השלב</w:t>
      </w:r>
      <w:r w:rsidR="00D90493">
        <w:rPr>
          <w:rtl/>
        </w:rPr>
        <w:t xml:space="preserve"> </w:t>
      </w:r>
      <w:r w:rsidRPr="00E8235D">
        <w:rPr>
          <w:rtl/>
        </w:rPr>
        <w:t>הראשון של שלוש השנים, ולאחר הגשת הדוח המסכם של ועדת המעקב, שר</w:t>
      </w:r>
      <w:r w:rsidR="00D90493">
        <w:rPr>
          <w:rtl/>
        </w:rPr>
        <w:t xml:space="preserve"> </w:t>
      </w:r>
      <w:r w:rsidRPr="00E8235D">
        <w:rPr>
          <w:rtl/>
        </w:rPr>
        <w:t>המשפטים, בהסכמת</w:t>
      </w:r>
      <w:r w:rsidR="00D90493">
        <w:rPr>
          <w:rtl/>
        </w:rPr>
        <w:t xml:space="preserve"> </w:t>
      </w:r>
      <w:r w:rsidRPr="00E8235D">
        <w:rPr>
          <w:rtl/>
        </w:rPr>
        <w:t>נשיא בית</w:t>
      </w:r>
      <w:r w:rsidR="00D90493">
        <w:rPr>
          <w:rtl/>
        </w:rPr>
        <w:t>-</w:t>
      </w:r>
      <w:r w:rsidRPr="00E8235D">
        <w:rPr>
          <w:rtl/>
        </w:rPr>
        <w:t>המשפט העליון ובאישור ועדת החוקה, חוק ומשפט של הכנסת,</w:t>
      </w:r>
      <w:r w:rsidR="00D90493">
        <w:rPr>
          <w:rtl/>
        </w:rPr>
        <w:t xml:space="preserve"> </w:t>
      </w:r>
      <w:r w:rsidRPr="00E8235D">
        <w:rPr>
          <w:rtl/>
        </w:rPr>
        <w:t>יוסמך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להחיל</w:t>
      </w:r>
      <w:r w:rsidR="00D90493">
        <w:rPr>
          <w:rtl/>
        </w:rPr>
        <w:t xml:space="preserve"> </w:t>
      </w:r>
      <w:r w:rsidRPr="00E8235D">
        <w:rPr>
          <w:rtl/>
        </w:rPr>
        <w:t>את השלב השני של הרפורמה, שהוראותיו קבועות בהצעת החוק.</w:t>
      </w:r>
      <w:r w:rsidR="00D90493">
        <w:rPr>
          <w:rtl/>
        </w:rPr>
        <w:t xml:space="preserve"> </w:t>
      </w:r>
      <w:r w:rsidRPr="00E8235D">
        <w:rPr>
          <w:rtl/>
        </w:rPr>
        <w:t>שלב זה כולל את העניינים האלה: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הפיכת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השלום לערכאה הדיונית העיקרית </w:t>
      </w:r>
      <w:r w:rsidR="00D90493">
        <w:rPr>
          <w:rtl/>
        </w:rPr>
        <w:t>–</w:t>
      </w:r>
      <w:r w:rsidRPr="00E8235D">
        <w:rPr>
          <w:rtl/>
        </w:rPr>
        <w:t xml:space="preserve"> לפי המוצע, בית</w:t>
      </w:r>
      <w:r w:rsidR="00D90493">
        <w:rPr>
          <w:rtl/>
        </w:rPr>
        <w:t>-</w:t>
      </w:r>
      <w:r w:rsidRPr="00E8235D">
        <w:rPr>
          <w:rtl/>
        </w:rPr>
        <w:t>משפט השלום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מוסמך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בכל העניינים הפליליים, למעט עבירות שדינן 20 שנות מאסר, מאסר</w:t>
      </w:r>
      <w:r w:rsidR="00D90493">
        <w:rPr>
          <w:rtl/>
        </w:rPr>
        <w:t xml:space="preserve"> </w:t>
      </w:r>
      <w:r w:rsidRPr="00E8235D">
        <w:rPr>
          <w:rtl/>
        </w:rPr>
        <w:t>עולם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מיתה,</w:t>
      </w:r>
      <w:r w:rsidR="00D90493">
        <w:rPr>
          <w:rtl/>
        </w:rPr>
        <w:t xml:space="preserve"> </w:t>
      </w:r>
      <w:r w:rsidRPr="00E8235D">
        <w:rPr>
          <w:rtl/>
        </w:rPr>
        <w:t>וכן עבירות מסוימות שעונשן עשר שנות מאסר או יותר. כן הוא מוסמך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העניינים</w:t>
      </w:r>
      <w:r w:rsidR="00D90493">
        <w:rPr>
          <w:rtl/>
        </w:rPr>
        <w:t xml:space="preserve"> </w:t>
      </w:r>
      <w:r w:rsidRPr="00E8235D">
        <w:rPr>
          <w:rtl/>
        </w:rPr>
        <w:t>האזרחיים,</w:t>
      </w:r>
      <w:r w:rsidR="00D90493">
        <w:rPr>
          <w:rtl/>
        </w:rPr>
        <w:t xml:space="preserve"> </w:t>
      </w:r>
      <w:r w:rsidRPr="00E8235D">
        <w:rPr>
          <w:rtl/>
        </w:rPr>
        <w:t>למעט עניינים מינהליים וכמה נושאים נוספים, כגון</w:t>
      </w:r>
      <w:r w:rsidR="00D90493">
        <w:rPr>
          <w:rtl/>
        </w:rPr>
        <w:t xml:space="preserve"> </w:t>
      </w:r>
      <w:r w:rsidRPr="00E8235D">
        <w:rPr>
          <w:rtl/>
        </w:rPr>
        <w:t>ענייני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וקניין</w:t>
      </w:r>
      <w:r w:rsidR="00D90493">
        <w:rPr>
          <w:rtl/>
        </w:rPr>
        <w:t xml:space="preserve"> </w:t>
      </w:r>
      <w:r w:rsidRPr="00E8235D">
        <w:rPr>
          <w:rtl/>
        </w:rPr>
        <w:t>רוחני.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 תורחב החובה לקיים דיון בהרכב של שלושה</w:t>
      </w:r>
      <w:r w:rsidR="00D90493">
        <w:rPr>
          <w:rtl/>
        </w:rPr>
        <w:t xml:space="preserve"> </w:t>
      </w:r>
      <w:r w:rsidRPr="00E8235D">
        <w:rPr>
          <w:rtl/>
        </w:rPr>
        <w:t>שופטים</w:t>
      </w:r>
      <w:r w:rsidR="00D90493">
        <w:rPr>
          <w:rtl/>
        </w:rPr>
        <w:t xml:space="preserve"> </w:t>
      </w:r>
      <w:r w:rsidRPr="00E8235D">
        <w:rPr>
          <w:rtl/>
        </w:rPr>
        <w:t>במספר</w:t>
      </w:r>
      <w:r w:rsidR="00D90493">
        <w:rPr>
          <w:rtl/>
        </w:rPr>
        <w:t xml:space="preserve"> </w:t>
      </w:r>
      <w:r w:rsidRPr="00E8235D">
        <w:rPr>
          <w:rtl/>
        </w:rPr>
        <w:t>רב יותר של עבירות, חלקן לפי כללים שיפרסם נשיא בית</w:t>
      </w:r>
      <w:r w:rsidR="00D90493">
        <w:rPr>
          <w:rtl/>
        </w:rPr>
        <w:t>-</w:t>
      </w:r>
      <w:r w:rsidRPr="00E8235D">
        <w:rPr>
          <w:rtl/>
        </w:rPr>
        <w:t>המשפט העליון.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הפיכת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המחוזי לערכאת ערעור </w:t>
      </w:r>
      <w:r w:rsidR="00D90493">
        <w:rPr>
          <w:rtl/>
        </w:rPr>
        <w:t>–</w:t>
      </w:r>
      <w:r w:rsidRPr="00E8235D">
        <w:rPr>
          <w:rtl/>
        </w:rPr>
        <w:t xml:space="preserve"> במקביל לצמצום סמכותו של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בעניינים</w:t>
      </w:r>
      <w:r w:rsidR="00D90493">
        <w:rPr>
          <w:rtl/>
        </w:rPr>
        <w:t xml:space="preserve"> </w:t>
      </w:r>
      <w:r w:rsidRPr="00E8235D">
        <w:rPr>
          <w:rtl/>
        </w:rPr>
        <w:t>אזרחיים</w:t>
      </w:r>
      <w:r w:rsidR="00D90493">
        <w:rPr>
          <w:rtl/>
        </w:rPr>
        <w:t xml:space="preserve"> </w:t>
      </w:r>
      <w:r w:rsidRPr="00E8235D">
        <w:rPr>
          <w:rtl/>
        </w:rPr>
        <w:t>ובעניינים</w:t>
      </w:r>
      <w:r w:rsidR="00D90493">
        <w:rPr>
          <w:rtl/>
        </w:rPr>
        <w:t xml:space="preserve"> </w:t>
      </w:r>
      <w:r w:rsidRPr="00E8235D">
        <w:rPr>
          <w:rtl/>
        </w:rPr>
        <w:t>פליליים, כל אלה יהפכו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</w:t>
      </w:r>
      <w:r w:rsidR="00D90493">
        <w:rPr>
          <w:rtl/>
        </w:rPr>
        <w:t xml:space="preserve"> </w:t>
      </w:r>
      <w:r w:rsidRPr="00E8235D">
        <w:rPr>
          <w:rtl/>
        </w:rPr>
        <w:t>לערכאת</w:t>
      </w:r>
      <w:r w:rsidR="00D90493">
        <w:rPr>
          <w:rtl/>
        </w:rPr>
        <w:t xml:space="preserve"> </w:t>
      </w:r>
      <w:r w:rsidRPr="00E8235D">
        <w:rPr>
          <w:rtl/>
        </w:rPr>
        <w:t>ערעור,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יוסיף לדון גם בעניינים הפליליים והאזרחיים שלא</w:t>
      </w:r>
      <w:r w:rsidR="00D90493">
        <w:rPr>
          <w:rtl/>
        </w:rPr>
        <w:t xml:space="preserve"> </w:t>
      </w:r>
      <w:r w:rsidRPr="00E8235D">
        <w:rPr>
          <w:rtl/>
        </w:rPr>
        <w:t>הועברו</w:t>
      </w:r>
      <w:r w:rsidR="00D90493">
        <w:rPr>
          <w:rtl/>
        </w:rPr>
        <w:t xml:space="preserve"> </w:t>
      </w:r>
      <w:r w:rsidRPr="00E8235D">
        <w:rPr>
          <w:rtl/>
        </w:rPr>
        <w:t>לסמכותו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השלום, וכן בעניינים מינהליים.</w:t>
      </w:r>
      <w:r w:rsidR="00D90493">
        <w:rPr>
          <w:rtl/>
        </w:rPr>
        <w:t xml:space="preserve"> </w:t>
      </w:r>
      <w:r w:rsidRPr="00E8235D">
        <w:rPr>
          <w:rtl/>
        </w:rPr>
        <w:t>כתוצאה מכך יפחת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הערעורים</w:t>
      </w:r>
      <w:r w:rsidR="00D90493">
        <w:rPr>
          <w:rtl/>
        </w:rPr>
        <w:t xml:space="preserve"> </w:t>
      </w:r>
      <w:r w:rsidRPr="00E8235D">
        <w:rPr>
          <w:rtl/>
        </w:rPr>
        <w:t>שבית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ידון בהם, שהם ערעורים על פסקי</w:t>
      </w:r>
      <w:r w:rsidR="00D90493">
        <w:rPr>
          <w:rtl/>
        </w:rPr>
        <w:t>-</w:t>
      </w:r>
      <w:r w:rsidRPr="00E8235D">
        <w:rPr>
          <w:rtl/>
        </w:rPr>
        <w:t>דין של הערכאה</w:t>
      </w:r>
      <w:r w:rsidR="00D90493">
        <w:rPr>
          <w:rtl/>
        </w:rPr>
        <w:t xml:space="preserve"> </w:t>
      </w:r>
      <w:r w:rsidRPr="00E8235D">
        <w:rPr>
          <w:rtl/>
        </w:rPr>
        <w:t>הדיונית</w:t>
      </w:r>
      <w:r w:rsidR="00D90493">
        <w:rPr>
          <w:rtl/>
        </w:rPr>
        <w:t xml:space="preserve"> </w:t>
      </w:r>
      <w:r w:rsidRPr="00E8235D">
        <w:rPr>
          <w:rtl/>
        </w:rPr>
        <w:t>הכללית</w:t>
      </w:r>
      <w:r w:rsidR="00D90493">
        <w:rPr>
          <w:rtl/>
        </w:rPr>
        <w:t xml:space="preserve"> –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 xml:space="preserve">משפט השלום </w:t>
      </w:r>
      <w:r w:rsidR="00D90493">
        <w:rPr>
          <w:rtl/>
        </w:rPr>
        <w:t>–</w:t>
      </w:r>
      <w:r w:rsidRPr="00E8235D">
        <w:rPr>
          <w:rtl/>
        </w:rPr>
        <w:t xml:space="preserve"> אשר יוגשו בזכות לערכאת הערעור </w:t>
      </w:r>
      <w:r w:rsidR="00D90493">
        <w:rPr>
          <w:rtl/>
        </w:rPr>
        <w:t>–</w:t>
      </w:r>
      <w:r w:rsidRPr="00E8235D">
        <w:rPr>
          <w:rtl/>
        </w:rPr>
        <w:t xml:space="preserve">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המחוזי, והערעור לבית</w:t>
      </w:r>
      <w:r w:rsidR="00D90493">
        <w:rPr>
          <w:rtl/>
        </w:rPr>
        <w:t>-</w:t>
      </w:r>
      <w:r w:rsidRPr="00E8235D">
        <w:rPr>
          <w:rtl/>
        </w:rPr>
        <w:t>המשפט העליון, שיהיה ברשות בלבד.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המוצעת תוחל הרפורמה במערכת המשפט באופן הדרגתי ובדרך מבוקרת, צעד בצד</w:t>
      </w:r>
      <w:r w:rsidR="00D90493">
        <w:rPr>
          <w:rtl/>
        </w:rPr>
        <w:t xml:space="preserve"> </w:t>
      </w:r>
      <w:r w:rsidRPr="00E8235D">
        <w:rPr>
          <w:rtl/>
        </w:rPr>
        <w:t>אגודל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עקב</w:t>
      </w:r>
      <w:r w:rsidR="00D90493">
        <w:rPr>
          <w:rtl/>
        </w:rPr>
        <w:t xml:space="preserve"> </w:t>
      </w:r>
      <w:r w:rsidRPr="00E8235D">
        <w:rPr>
          <w:rtl/>
        </w:rPr>
        <w:t>בצד</w:t>
      </w:r>
      <w:r w:rsidR="00D90493">
        <w:rPr>
          <w:rtl/>
        </w:rPr>
        <w:t xml:space="preserve"> </w:t>
      </w:r>
      <w:r w:rsidRPr="00E8235D">
        <w:rPr>
          <w:rtl/>
        </w:rPr>
        <w:t>אגודל, תוך השארת סמכות בפיקוח על שינויים במערכת 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בידי שר המשפטים והכנסת.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מהכנסת לאשר את הצעת החוק בקריאה 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בשלב</w:t>
      </w:r>
      <w:r w:rsidR="00D90493">
        <w:rPr>
          <w:rtl/>
        </w:rPr>
        <w:t xml:space="preserve"> </w:t>
      </w:r>
      <w:r w:rsidRPr="00E8235D">
        <w:rPr>
          <w:rtl/>
        </w:rPr>
        <w:t>הזה אני סוגר את הרשימה, וראשון הדוברים הוא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פרוש.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הרשימה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הדיון המשולב. אחריו </w:t>
      </w:r>
      <w:r w:rsidR="00D90493">
        <w:rPr>
          <w:rtl/>
        </w:rPr>
        <w:t>–</w:t>
      </w:r>
      <w:r w:rsidRPr="00E8235D">
        <w:rPr>
          <w:rtl/>
        </w:rPr>
        <w:t xml:space="preserve"> חברי הכנסת רביץ,</w:t>
      </w:r>
      <w:r w:rsidR="00D90493">
        <w:rPr>
          <w:rtl/>
        </w:rPr>
        <w:t xml:space="preserve"> </w:t>
      </w:r>
      <w:r w:rsidRPr="00E8235D">
        <w:rPr>
          <w:rtl/>
        </w:rPr>
        <w:t>קליינר, נוה ואורלב. חבר הכנסת פרוש,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אף שלא האזנתי לדברי שר המשפטים, אני זוכר את</w:t>
      </w:r>
      <w:r w:rsidR="00D90493">
        <w:rPr>
          <w:rtl/>
        </w:rPr>
        <w:t xml:space="preserve"> </w:t>
      </w:r>
      <w:r w:rsidRPr="00E8235D">
        <w:rPr>
          <w:rtl/>
        </w:rPr>
        <w:t>הנושא כאשר הציגו אותו בממשלה בקדנציה הקודמת. אני רוצה לפנות לשר המשפטים ולשאול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אותו, האם הוא לא חושב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רובי ריבלין. רבותי.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שזו</w:t>
      </w:r>
      <w:r w:rsidR="00D90493">
        <w:rPr>
          <w:rtl/>
        </w:rPr>
        <w:t xml:space="preserve"> </w:t>
      </w:r>
      <w:r w:rsidRPr="00E8235D">
        <w:rPr>
          <w:rtl/>
        </w:rPr>
        <w:t>טעות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יותר כוח ויותר עוצמה לאנשים שהם לא</w:t>
      </w:r>
      <w:r w:rsidR="00D90493">
        <w:rPr>
          <w:rtl/>
        </w:rPr>
        <w:t xml:space="preserve"> </w:t>
      </w:r>
      <w:r w:rsidRPr="00E8235D">
        <w:rPr>
          <w:rtl/>
        </w:rPr>
        <w:t>נבחרים? עכשיו אנחנו באים מדיון אצלך בלשכה בנושאים שונים, ואתה ראית עד כמה אפשר</w:t>
      </w:r>
      <w:r w:rsidR="00D90493">
        <w:rPr>
          <w:rtl/>
        </w:rPr>
        <w:t xml:space="preserve"> </w:t>
      </w:r>
      <w:r w:rsidRPr="00E8235D">
        <w:rPr>
          <w:rtl/>
        </w:rPr>
        <w:t>לעוות</w:t>
      </w:r>
      <w:r w:rsidR="00D90493">
        <w:rPr>
          <w:rtl/>
        </w:rPr>
        <w:t xml:space="preserve"> </w:t>
      </w:r>
      <w:r w:rsidRPr="00E8235D">
        <w:rPr>
          <w:rtl/>
        </w:rPr>
        <w:t>ולגרום</w:t>
      </w:r>
      <w:r w:rsidR="00D90493">
        <w:rPr>
          <w:rtl/>
        </w:rPr>
        <w:t xml:space="preserve"> </w:t>
      </w:r>
      <w:r w:rsidRPr="00E8235D">
        <w:rPr>
          <w:rtl/>
        </w:rPr>
        <w:t>לעיוותים</w:t>
      </w:r>
      <w:r w:rsidR="00D90493">
        <w:rPr>
          <w:rtl/>
        </w:rPr>
        <w:t xml:space="preserve"> </w:t>
      </w:r>
      <w:r w:rsidRPr="00E8235D">
        <w:rPr>
          <w:rtl/>
        </w:rPr>
        <w:t>ולמצוקה ולפגוע באזרחים ובמוסדות כאשר יושבים אנשים שלא</w:t>
      </w:r>
      <w:r w:rsidR="00D90493">
        <w:rPr>
          <w:rtl/>
        </w:rPr>
        <w:t xml:space="preserve"> </w:t>
      </w:r>
      <w:r w:rsidRPr="00E8235D">
        <w:rPr>
          <w:rtl/>
        </w:rPr>
        <w:t>נבחרו.</w:t>
      </w:r>
      <w:r w:rsidR="00D90493">
        <w:rPr>
          <w:rtl/>
        </w:rPr>
        <w:t xml:space="preserve"> </w:t>
      </w:r>
      <w:r w:rsidRPr="00E8235D">
        <w:rPr>
          <w:rtl/>
        </w:rPr>
        <w:t>אולי יש להם הסמכות הביצועית לטפל בנושאים היומיומיים, אבל בכוח ובעוצמה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פוגעים באוכלוסיות בלי שהדבר נבדק, בלי שהדבר נשקל ובלי שהדבר קיבל</w:t>
      </w:r>
      <w:r w:rsidR="00D90493">
        <w:rPr>
          <w:rtl/>
        </w:rPr>
        <w:t xml:space="preserve"> </w:t>
      </w:r>
      <w:r w:rsidRPr="00E8235D">
        <w:rPr>
          <w:rtl/>
        </w:rPr>
        <w:t>התייחסות</w:t>
      </w:r>
      <w:r w:rsidR="00D90493">
        <w:rPr>
          <w:rtl/>
        </w:rPr>
        <w:t xml:space="preserve"> </w:t>
      </w:r>
      <w:r w:rsidRPr="00E8235D">
        <w:rPr>
          <w:rtl/>
        </w:rPr>
        <w:t>מסוימת</w:t>
      </w:r>
      <w:r w:rsidR="00D90493">
        <w:rPr>
          <w:rtl/>
        </w:rPr>
        <w:t xml:space="preserve"> </w:t>
      </w:r>
      <w:r w:rsidRPr="00E8235D">
        <w:rPr>
          <w:rtl/>
        </w:rPr>
        <w:t>מאותן</w:t>
      </w:r>
      <w:r w:rsidR="00D90493">
        <w:rPr>
          <w:rtl/>
        </w:rPr>
        <w:t xml:space="preserve"> </w:t>
      </w:r>
      <w:r w:rsidRPr="00E8235D">
        <w:rPr>
          <w:rtl/>
        </w:rPr>
        <w:t>אוכלוסיות שעלולות להיפגע.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מדבר על העובדה, שבמשרד החינוך בחודשים ובשבועות האחרונים יושבים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סליחה, אני מבקש. אני מבקש לא להפריע.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ובודקים,</w:t>
      </w:r>
      <w:r>
        <w:rPr>
          <w:rtl/>
        </w:rPr>
        <w:t xml:space="preserve"> </w:t>
      </w:r>
      <w:r w:rsidR="00E8235D" w:rsidRPr="00E8235D">
        <w:rPr>
          <w:rtl/>
        </w:rPr>
        <w:t>כיצד</w:t>
      </w:r>
      <w:r>
        <w:rPr>
          <w:rtl/>
        </w:rPr>
        <w:t xml:space="preserve"> </w:t>
      </w:r>
      <w:r w:rsidR="00E8235D" w:rsidRPr="00E8235D">
        <w:rPr>
          <w:rtl/>
        </w:rPr>
        <w:t>ניתן</w:t>
      </w:r>
      <w:r>
        <w:rPr>
          <w:rtl/>
        </w:rPr>
        <w:t xml:space="preserve"> </w:t>
      </w:r>
      <w:r w:rsidR="00E8235D" w:rsidRPr="00E8235D">
        <w:rPr>
          <w:rtl/>
        </w:rPr>
        <w:t>לפגוע באוכלוסיות הדתיות והחרדיות.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שהיום,</w:t>
      </w:r>
      <w:r w:rsidR="00D90493">
        <w:rPr>
          <w:rtl/>
        </w:rPr>
        <w:t xml:space="preserve"> </w:t>
      </w:r>
      <w:r w:rsidRPr="00E8235D">
        <w:rPr>
          <w:rtl/>
        </w:rPr>
        <w:t>הרגע</w:t>
      </w:r>
      <w:r w:rsidR="00D90493">
        <w:rPr>
          <w:rtl/>
        </w:rPr>
        <w:t xml:space="preserve"> </w:t>
      </w:r>
      <w:r w:rsidRPr="00E8235D">
        <w:rPr>
          <w:rtl/>
        </w:rPr>
        <w:t>והשעה</w:t>
      </w:r>
      <w:r w:rsidR="00D90493">
        <w:rPr>
          <w:rtl/>
        </w:rPr>
        <w:t xml:space="preserve"> </w:t>
      </w:r>
      <w:r w:rsidRPr="00E8235D">
        <w:rPr>
          <w:rtl/>
        </w:rPr>
        <w:t>הזאת הם הזמן לתת יותר כוח ויותר עוצמה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משפט, כפי שזה משתקף מהצעת החוק ששר המשפטים הציג בפנינו. כי אני יודע שכאשר</w:t>
      </w:r>
      <w:r w:rsidR="00D90493">
        <w:rPr>
          <w:rtl/>
        </w:rPr>
        <w:t xml:space="preserve"> </w:t>
      </w:r>
      <w:r w:rsidRPr="00E8235D">
        <w:rPr>
          <w:rtl/>
        </w:rPr>
        <w:t>יחוקקו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עם מי לדבר. יאמרו לנו שהכוח והסמכות בידי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המשפט,</w:t>
      </w:r>
      <w:r w:rsidR="00D90493">
        <w:rPr>
          <w:rtl/>
        </w:rPr>
        <w:t xml:space="preserve"> </w:t>
      </w:r>
      <w:r w:rsidRPr="00E8235D">
        <w:rPr>
          <w:rtl/>
        </w:rPr>
        <w:t>יאמרו</w:t>
      </w:r>
      <w:r w:rsidR="00D90493">
        <w:rPr>
          <w:rtl/>
        </w:rPr>
        <w:t xml:space="preserve"> </w:t>
      </w:r>
      <w:r w:rsidRPr="00E8235D">
        <w:rPr>
          <w:rtl/>
        </w:rPr>
        <w:t>לנו שהכוח והסמכות בידי בית</w:t>
      </w:r>
      <w:r w:rsidR="00D90493">
        <w:rPr>
          <w:rtl/>
        </w:rPr>
        <w:t>-</w:t>
      </w:r>
      <w:r w:rsidRPr="00E8235D">
        <w:rPr>
          <w:rtl/>
        </w:rPr>
        <w:t>המשפט העליון, ושר המשפטים, למרות</w:t>
      </w:r>
      <w:r w:rsidR="00D90493">
        <w:rPr>
          <w:rtl/>
        </w:rPr>
        <w:t xml:space="preserve"> </w:t>
      </w:r>
      <w:r w:rsidRPr="00E8235D">
        <w:rPr>
          <w:rtl/>
        </w:rPr>
        <w:t>רצונו הטוב, לא יוכל לעשות דבר.</w:t>
      </w:r>
      <w:r w:rsidR="00D90493">
        <w:rPr>
          <w:rtl/>
        </w:rPr>
        <w:t xml:space="preserve"> </w:t>
      </w:r>
      <w:r w:rsidRPr="00E8235D">
        <w:rPr>
          <w:rtl/>
        </w:rPr>
        <w:t>לכן, אדוני היושב</w:t>
      </w:r>
      <w:r w:rsidR="00D90493">
        <w:rPr>
          <w:rtl/>
        </w:rPr>
        <w:t>-</w:t>
      </w:r>
      <w:r w:rsidRPr="00E8235D">
        <w:rPr>
          <w:rtl/>
        </w:rPr>
        <w:t>ראש, אני לא רואה כל מקום לקבל</w:t>
      </w:r>
      <w:r w:rsidR="00D90493">
        <w:rPr>
          <w:rtl/>
        </w:rPr>
        <w:t xml:space="preserve"> </w:t>
      </w:r>
      <w:r w:rsidRPr="00E8235D">
        <w:rPr>
          <w:rtl/>
        </w:rPr>
        <w:t>את הצעת החוק הזאת, ואני אצביע נגדה.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רביץ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לא נוכח; חבר הכנסת קליינר </w:t>
      </w:r>
      <w:r w:rsidR="00D90493">
        <w:rPr>
          <w:rtl/>
        </w:rPr>
        <w:t>–</w:t>
      </w:r>
      <w:r w:rsidRPr="00E8235D">
        <w:rPr>
          <w:rtl/>
        </w:rPr>
        <w:t xml:space="preserve"> לא נוכח; 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דני נוה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שאול יהלום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עזמי בשארה.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זבולון אורלב,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אופיר פינס</w:t>
      </w:r>
      <w:r w:rsidR="00D90493">
        <w:rPr>
          <w:rtl/>
        </w:rPr>
        <w:t>-</w:t>
      </w:r>
      <w:r w:rsidRPr="00E8235D">
        <w:rPr>
          <w:rtl/>
        </w:rPr>
        <w:t>פז, אם הוא</w:t>
      </w:r>
      <w:r w:rsidR="00D90493">
        <w:rPr>
          <w:rtl/>
        </w:rPr>
        <w:t xml:space="preserve"> </w:t>
      </w:r>
      <w:r w:rsidRPr="00E8235D">
        <w:rPr>
          <w:rtl/>
        </w:rPr>
        <w:t>פה. רבותי, אני לא אתן לאנשים שקראתי בשמותיהם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 המשפטים, הצעת החוק לשינוי מבנה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יש לה משמעויות שליליות. ידידי חבר הכנסת לנגנטל, אם תאפשר לי לקבל את</w:t>
      </w:r>
      <w:r w:rsidR="00D90493">
        <w:rPr>
          <w:rtl/>
        </w:rPr>
        <w:t xml:space="preserve"> </w:t>
      </w:r>
      <w:r w:rsidRPr="00E8235D">
        <w:rPr>
          <w:rtl/>
        </w:rPr>
        <w:t>תשומת לבו של שר המשפטים, אני אכיר לך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 אני בוודאי אפנה אליך.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שאדוני</w:t>
      </w:r>
      <w:r w:rsidR="00D90493">
        <w:rPr>
          <w:rtl/>
        </w:rPr>
        <w:t xml:space="preserve"> </w:t>
      </w:r>
      <w:r w:rsidRPr="00E8235D">
        <w:rPr>
          <w:rtl/>
        </w:rPr>
        <w:t>יודע,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לציבור הדתי</w:t>
      </w:r>
      <w:r w:rsidR="00D90493">
        <w:rPr>
          <w:rtl/>
        </w:rPr>
        <w:t>-</w:t>
      </w:r>
      <w:r w:rsidRPr="00E8235D">
        <w:rPr>
          <w:rtl/>
        </w:rPr>
        <w:t>לאומי מחלוקת עם בית</w:t>
      </w:r>
      <w:r w:rsidR="00D90493">
        <w:rPr>
          <w:rtl/>
        </w:rPr>
        <w:t>-</w:t>
      </w:r>
      <w:r w:rsidRPr="00E8235D">
        <w:rPr>
          <w:rtl/>
        </w:rPr>
        <w:t>המשפט העליון, שכן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הבג"ץ,</w:t>
      </w:r>
      <w:r w:rsidR="00D90493">
        <w:rPr>
          <w:rtl/>
        </w:rPr>
        <w:t xml:space="preserve"> </w:t>
      </w:r>
      <w:r w:rsidRPr="00E8235D">
        <w:rPr>
          <w:rtl/>
        </w:rPr>
        <w:t>נכנס</w:t>
      </w:r>
      <w:r w:rsidR="00D90493">
        <w:rPr>
          <w:rtl/>
        </w:rPr>
        <w:t xml:space="preserve"> </w:t>
      </w:r>
      <w:r w:rsidRPr="00E8235D">
        <w:rPr>
          <w:rtl/>
        </w:rPr>
        <w:t>לתחומים ערכיים, לתחומים של השקפה, לתחומים של</w:t>
      </w:r>
      <w:r w:rsidR="00D90493">
        <w:rPr>
          <w:rtl/>
        </w:rPr>
        <w:t xml:space="preserve"> </w:t>
      </w:r>
      <w:r w:rsidRPr="00E8235D">
        <w:rPr>
          <w:rtl/>
        </w:rPr>
        <w:t>אמונה,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סבורים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טוב שבית</w:t>
      </w:r>
      <w:r w:rsidR="00D90493">
        <w:rPr>
          <w:rtl/>
        </w:rPr>
        <w:t>-</w:t>
      </w:r>
      <w:r w:rsidRPr="00E8235D">
        <w:rPr>
          <w:rtl/>
        </w:rPr>
        <w:t>המשפט העליון יעסוק בהם, וצר לנו שבנושאים</w:t>
      </w:r>
      <w:r w:rsidR="00D90493">
        <w:rPr>
          <w:rtl/>
        </w:rPr>
        <w:t xml:space="preserve"> </w:t>
      </w:r>
      <w:r w:rsidRPr="00E8235D">
        <w:rPr>
          <w:rtl/>
        </w:rPr>
        <w:t>האלה יש לנו גם תחושה שהבג"ץ ידוע מראש.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חבר'ה, שר הדתות בדימוס, אני מבקש.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ואולי גם שר הדתות לעתיד, מי יודע.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כל פנים, הצעת השינוי של מבנה בתי</w:t>
      </w:r>
      <w:r w:rsidR="00D90493">
        <w:rPr>
          <w:rtl/>
        </w:rPr>
        <w:t>-</w:t>
      </w:r>
      <w:r w:rsidRPr="00E8235D">
        <w:rPr>
          <w:rtl/>
        </w:rPr>
        <w:t>המשפט תהפוך את בית</w:t>
      </w:r>
      <w:r w:rsidR="00D90493">
        <w:rPr>
          <w:rtl/>
        </w:rPr>
        <w:t>-</w:t>
      </w:r>
      <w:r w:rsidRPr="00E8235D">
        <w:rPr>
          <w:rtl/>
        </w:rPr>
        <w:t>המשפט העליון, בדלת</w:t>
      </w:r>
      <w:r w:rsidR="00D90493">
        <w:rPr>
          <w:rtl/>
        </w:rPr>
        <w:t xml:space="preserve"> </w:t>
      </w:r>
      <w:r w:rsidRPr="00E8235D">
        <w:rPr>
          <w:rtl/>
        </w:rPr>
        <w:t>האחורית,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לחוקה.</w:t>
      </w:r>
      <w:r w:rsidR="00D90493">
        <w:rPr>
          <w:rtl/>
        </w:rPr>
        <w:t xml:space="preserve"> </w:t>
      </w: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הראשונים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קובלים,</w:t>
      </w:r>
      <w:r w:rsidR="00D90493">
        <w:rPr>
          <w:rtl/>
        </w:rPr>
        <w:t xml:space="preserve"> </w:t>
      </w:r>
      <w:r w:rsidRPr="00E8235D">
        <w:rPr>
          <w:rtl/>
        </w:rPr>
        <w:t>שבמבנה הנוכחי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פתח את שעריו בפני כל אדם, בפני כל נושא, ולוקח על עצמו אחריות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והנה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במו</w:t>
      </w:r>
      <w:r w:rsidR="00D90493">
        <w:rPr>
          <w:rtl/>
        </w:rPr>
        <w:t>-</w:t>
      </w:r>
      <w:r w:rsidRPr="00E8235D">
        <w:rPr>
          <w:rtl/>
        </w:rPr>
        <w:t>ידינו</w:t>
      </w:r>
      <w:r w:rsidR="00D90493">
        <w:rPr>
          <w:rtl/>
        </w:rPr>
        <w:t xml:space="preserve"> </w:t>
      </w:r>
      <w:r w:rsidRPr="00E8235D">
        <w:rPr>
          <w:rtl/>
        </w:rPr>
        <w:t>נבוא ונהפוך את 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לחקיקה.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תומכים</w:t>
      </w:r>
      <w:r w:rsidR="00D90493">
        <w:rPr>
          <w:rtl/>
        </w:rPr>
        <w:t xml:space="preserve"> </w:t>
      </w:r>
      <w:r w:rsidRPr="00E8235D">
        <w:rPr>
          <w:rtl/>
        </w:rPr>
        <w:t>בכך,</w:t>
      </w:r>
      <w:r w:rsidR="00D90493">
        <w:rPr>
          <w:rtl/>
        </w:rPr>
        <w:t xml:space="preserve"> </w:t>
      </w:r>
      <w:r w:rsidRPr="00E8235D">
        <w:rPr>
          <w:rtl/>
        </w:rPr>
        <w:t>שבנפרד מבית</w:t>
      </w:r>
      <w:r w:rsidR="00D90493">
        <w:rPr>
          <w:rtl/>
        </w:rPr>
        <w:t>-</w:t>
      </w:r>
      <w:r w:rsidRPr="00E8235D">
        <w:rPr>
          <w:rtl/>
        </w:rPr>
        <w:t>המשפט העליון נקים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לחקיקה,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לחוקה,</w:t>
      </w:r>
      <w:r w:rsidR="00D90493">
        <w:rPr>
          <w:rtl/>
        </w:rPr>
        <w:t xml:space="preserve"> </w:t>
      </w:r>
      <w:r w:rsidRPr="00E8235D">
        <w:rPr>
          <w:rtl/>
        </w:rPr>
        <w:t>אבל שהוא יהיה מורכב לא רק ממשפטנים; שיהיה</w:t>
      </w:r>
      <w:r w:rsidR="00D90493">
        <w:rPr>
          <w:rtl/>
        </w:rPr>
        <w:t xml:space="preserve"> </w:t>
      </w:r>
      <w:r w:rsidRPr="00E8235D">
        <w:rPr>
          <w:rtl/>
        </w:rPr>
        <w:t>מורכב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ממשפטנים, אבל גם מאישי ציבור, גם מרבנים, גם מאישי רוח, גם מסופרים </w:t>
      </w:r>
      <w:r w:rsidR="00D90493">
        <w:rPr>
          <w:rtl/>
        </w:rPr>
        <w:t xml:space="preserve">–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שיוכל לשקף את כל הלכי הרוח של יהודים ושל ערבים ושל דתיים ושל</w:t>
      </w:r>
      <w:r w:rsidR="00D90493">
        <w:rPr>
          <w:rtl/>
        </w:rPr>
        <w:t xml:space="preserve"> </w:t>
      </w:r>
      <w:r w:rsidRPr="00E8235D">
        <w:rPr>
          <w:rtl/>
        </w:rPr>
        <w:t>חילונים</w:t>
      </w:r>
      <w:r w:rsidR="00D90493">
        <w:rPr>
          <w:rtl/>
        </w:rPr>
        <w:t xml:space="preserve"> </w:t>
      </w:r>
      <w:r w:rsidRPr="00E8235D">
        <w:rPr>
          <w:rtl/>
        </w:rPr>
        <w:t>ושל חרדים, וזה בית</w:t>
      </w:r>
      <w:r w:rsidR="00D90493">
        <w:rPr>
          <w:rtl/>
        </w:rPr>
        <w:t>-</w:t>
      </w:r>
      <w:r w:rsidRPr="00E8235D">
        <w:rPr>
          <w:rtl/>
        </w:rPr>
        <w:t>משפט לחוקה שמקובל בכל העולם.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להציג לכנסת הצעת חוק של רפורמה, שהתוצאה הסופית שלה, הבלתי</w:t>
      </w:r>
      <w:r w:rsidR="00D90493">
        <w:rPr>
          <w:rtl/>
        </w:rPr>
        <w:t>-</w:t>
      </w:r>
      <w:r w:rsidRPr="00E8235D">
        <w:rPr>
          <w:rtl/>
        </w:rPr>
        <w:t>מדוברת</w:t>
      </w:r>
      <w:r w:rsidR="00D90493">
        <w:rPr>
          <w:rtl/>
        </w:rPr>
        <w:t xml:space="preserve"> </w:t>
      </w:r>
      <w:r w:rsidRPr="00E8235D">
        <w:rPr>
          <w:rtl/>
        </w:rPr>
        <w:t>והסמויה, היא בעצם להכתיר את הבג"ץ ואת בית</w:t>
      </w:r>
      <w:r w:rsidR="00D90493">
        <w:rPr>
          <w:rtl/>
        </w:rPr>
        <w:t>-</w:t>
      </w:r>
      <w:r w:rsidRPr="00E8235D">
        <w:rPr>
          <w:rtl/>
        </w:rPr>
        <w:t>המשפט העליון כבית</w:t>
      </w:r>
      <w:r w:rsidR="00D90493">
        <w:rPr>
          <w:rtl/>
        </w:rPr>
        <w:t>-</w:t>
      </w:r>
      <w:r w:rsidRPr="00E8235D">
        <w:rPr>
          <w:rtl/>
        </w:rPr>
        <w:t>משפט לחוקה.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שיהיה</w:t>
      </w:r>
      <w:r w:rsidR="00D90493">
        <w:rPr>
          <w:rtl/>
        </w:rPr>
        <w:t xml:space="preserve"> </w:t>
      </w:r>
      <w:r w:rsidRPr="00E8235D">
        <w:rPr>
          <w:rtl/>
        </w:rPr>
        <w:t>לה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לחוקה כמו כל המתוקנות שבאומות, בצורה מסודרת,</w:t>
      </w:r>
      <w:r w:rsidR="00D90493">
        <w:rPr>
          <w:rtl/>
        </w:rPr>
        <w:t xml:space="preserve"> </w:t>
      </w:r>
      <w:r w:rsidRPr="00E8235D">
        <w:rPr>
          <w:rtl/>
        </w:rPr>
        <w:t>בדלת הראשית, בדרך של חקיקה מסודרת.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ולכן, אנחנו נתנגד להצעת החוק הזאת.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יוסף פריצקי,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אופיר פינס</w:t>
      </w:r>
      <w:r w:rsidR="00D90493">
        <w:rPr>
          <w:rtl/>
        </w:rPr>
        <w:t>-</w:t>
      </w:r>
      <w:r w:rsidRPr="00E8235D">
        <w:rPr>
          <w:rtl/>
        </w:rPr>
        <w:t>פז, 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הוא יהיה כאן, ואם לא </w:t>
      </w:r>
      <w:r w:rsidR="00D90493">
        <w:rPr>
          <w:rtl/>
        </w:rPr>
        <w:t>–</w:t>
      </w:r>
      <w:r w:rsidRPr="00E8235D">
        <w:rPr>
          <w:rtl/>
        </w:rPr>
        <w:t xml:space="preserve"> אני רואה את חבר הכנסת נחום לנגנטל רשום פה. ישנו?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אני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חברי הכנסת, מערכת בתי</w:t>
      </w:r>
      <w:r w:rsidR="00D90493">
        <w:rPr>
          <w:rtl/>
        </w:rPr>
        <w:t>-</w:t>
      </w:r>
      <w:r w:rsidRPr="00E8235D">
        <w:rPr>
          <w:rtl/>
        </w:rPr>
        <w:t>המשפט במדינת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אינה</w:t>
      </w:r>
      <w:r w:rsidR="00D90493">
        <w:rPr>
          <w:rtl/>
        </w:rPr>
        <w:t xml:space="preserve"> </w:t>
      </w:r>
      <w:r w:rsidRPr="00E8235D">
        <w:rPr>
          <w:rtl/>
        </w:rPr>
        <w:t>מתפקדת</w:t>
      </w:r>
      <w:r w:rsidR="00D90493">
        <w:rPr>
          <w:rtl/>
        </w:rPr>
        <w:t xml:space="preserve"> </w:t>
      </w:r>
      <w:r w:rsidRPr="00E8235D">
        <w:rPr>
          <w:rtl/>
        </w:rPr>
        <w:t>היטב,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 זאת</w:t>
      </w:r>
      <w:r w:rsidR="00D90493">
        <w:rPr>
          <w:rtl/>
        </w:rPr>
        <w:t xml:space="preserve"> </w:t>
      </w:r>
      <w:r w:rsidRPr="00E8235D">
        <w:rPr>
          <w:rtl/>
        </w:rPr>
        <w:t>בלשון המעטה. בית</w:t>
      </w:r>
      <w:r w:rsidR="00D90493">
        <w:rPr>
          <w:rtl/>
        </w:rPr>
        <w:t>-</w:t>
      </w:r>
      <w:r w:rsidRPr="00E8235D">
        <w:rPr>
          <w:rtl/>
        </w:rPr>
        <w:t>המשפט העליון עמוס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תיקים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סליחה.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רובי ריבלין ידידי, זה לא יכול להיות. אתה מוכרח</w:t>
      </w:r>
      <w:r w:rsidR="00D90493">
        <w:rPr>
          <w:rtl/>
        </w:rPr>
        <w:t xml:space="preserve"> </w:t>
      </w:r>
      <w:r w:rsidRPr="00E8235D">
        <w:rPr>
          <w:rtl/>
        </w:rPr>
        <w:t>לקיים את זה בחוץ.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שלא יטרידו אותי וזה הכול.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רעי</w:t>
      </w:r>
      <w:r w:rsidR="00D90493">
        <w:rPr>
          <w:rtl/>
        </w:rPr>
        <w:t xml:space="preserve"> </w:t>
      </w:r>
      <w:r w:rsidRPr="00E8235D">
        <w:rPr>
          <w:rtl/>
        </w:rPr>
        <w:t>המלומד.</w:t>
      </w:r>
      <w:r w:rsidR="00D90493">
        <w:rPr>
          <w:rtl/>
        </w:rPr>
        <w:t xml:space="preserve"> </w:t>
      </w:r>
      <w:r w:rsidRPr="00E8235D">
        <w:rPr>
          <w:rtl/>
        </w:rPr>
        <w:t>ואשר לביטוי "ואם יש צדק, יופע מייד", שנאמר בשירו של המשורר</w:t>
      </w:r>
      <w:r w:rsidR="00D90493">
        <w:rPr>
          <w:rtl/>
        </w:rPr>
        <w:t xml:space="preserve"> </w:t>
      </w:r>
      <w:r w:rsidRPr="00E8235D">
        <w:rPr>
          <w:rtl/>
        </w:rPr>
        <w:t>חיים</w:t>
      </w:r>
      <w:r w:rsidR="00D90493">
        <w:rPr>
          <w:rtl/>
        </w:rPr>
        <w:t xml:space="preserve"> </w:t>
      </w:r>
      <w:r w:rsidRPr="00E8235D">
        <w:rPr>
          <w:rtl/>
        </w:rPr>
        <w:t>נחמן</w:t>
      </w:r>
      <w:r w:rsidR="00D90493">
        <w:rPr>
          <w:rtl/>
        </w:rPr>
        <w:t xml:space="preserve"> </w:t>
      </w:r>
      <w:r w:rsidRPr="00E8235D">
        <w:rPr>
          <w:rtl/>
        </w:rPr>
        <w:t>ביאליק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אומנם בהקשר אחר לחלוטין </w:t>
      </w:r>
      <w:r w:rsidR="00D90493">
        <w:rPr>
          <w:rtl/>
        </w:rPr>
        <w:t>–</w:t>
      </w:r>
      <w:r w:rsidRPr="00E8235D">
        <w:rPr>
          <w:rtl/>
        </w:rPr>
        <w:t xml:space="preserve"> הצדק לא מופיע מייד. הוא מופיע</w:t>
      </w:r>
      <w:r w:rsidR="00D90493">
        <w:rPr>
          <w:rtl/>
        </w:rPr>
        <w:t xml:space="preserve"> </w:t>
      </w:r>
      <w:r w:rsidRPr="00E8235D">
        <w:rPr>
          <w:rtl/>
        </w:rPr>
        <w:t>באיחור רב מאוד, וכבר נאמר שעינוי דין הוא גם עיוות דין.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השאלה</w:t>
      </w:r>
      <w:r w:rsidR="00D90493">
        <w:rPr>
          <w:rtl/>
        </w:rPr>
        <w:t xml:space="preserve"> </w:t>
      </w:r>
      <w:r w:rsidRPr="00E8235D">
        <w:rPr>
          <w:rtl/>
        </w:rPr>
        <w:t>האמיתית שאנחנו צריכים לשאול היא, האם הצעת החוק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באה לפתור את העניין, משום שאין מחלוקת שבית</w:t>
      </w:r>
      <w:r w:rsidR="00D90493">
        <w:rPr>
          <w:rtl/>
        </w:rPr>
        <w:t>-</w:t>
      </w:r>
      <w:r w:rsidRPr="00E8235D">
        <w:rPr>
          <w:rtl/>
        </w:rPr>
        <w:t>המשפט העליון טרוד בכמות עצומה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תיקים, באלפי ערעורים, שלא לדבר על בג"צים, שלא לדבר על ערעורים נוספים. במצב</w:t>
      </w:r>
      <w:r w:rsidR="00D90493">
        <w:rPr>
          <w:rtl/>
        </w:rPr>
        <w:t xml:space="preserve"> </w:t>
      </w:r>
      <w:r w:rsidRPr="00E8235D">
        <w:rPr>
          <w:rtl/>
        </w:rPr>
        <w:t>כזה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לתפקד</w:t>
      </w:r>
      <w:r w:rsidR="00D90493">
        <w:rPr>
          <w:rtl/>
        </w:rPr>
        <w:t xml:space="preserve"> </w:t>
      </w:r>
      <w:r w:rsidRPr="00E8235D">
        <w:rPr>
          <w:rtl/>
        </w:rPr>
        <w:t>כראוי, וגם קשה לו מאוד להתוות מדיניות</w:t>
      </w:r>
      <w:r w:rsidR="00D90493">
        <w:rPr>
          <w:rtl/>
        </w:rPr>
        <w:t xml:space="preserve"> </w:t>
      </w:r>
      <w:r w:rsidRPr="00E8235D">
        <w:rPr>
          <w:rtl/>
        </w:rPr>
        <w:t>שיפוטית,</w:t>
      </w:r>
      <w:r w:rsidR="00D90493">
        <w:rPr>
          <w:rtl/>
        </w:rPr>
        <w:t xml:space="preserve"> </w:t>
      </w:r>
      <w:r w:rsidRPr="00E8235D">
        <w:rPr>
          <w:rtl/>
        </w:rPr>
        <w:t>ובית</w:t>
      </w:r>
      <w:r w:rsidR="00D90493">
        <w:rPr>
          <w:rtl/>
        </w:rPr>
        <w:t>-</w:t>
      </w:r>
      <w:r w:rsidRPr="00E8235D">
        <w:rPr>
          <w:rtl/>
        </w:rPr>
        <w:t>המשפט העליון צריך לעמוד בראש הפירמידה השיפוטית.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בעיה מאוד קשה, אדוני השר, שעליה אני מצר, וספק אם אצביע בעד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הזאת.</w:t>
      </w:r>
      <w:r w:rsidR="00D90493">
        <w:rPr>
          <w:rtl/>
        </w:rPr>
        <w:t xml:space="preserve"> </w:t>
      </w:r>
      <w:r w:rsidRPr="00E8235D">
        <w:rPr>
          <w:rtl/>
        </w:rPr>
        <w:t>אגב, לו היתה זאת הצעת חוק פרטית, הייתי מצביע בעדה, כי אז היא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מיתקנת</w:t>
      </w:r>
      <w:r w:rsidR="00D90493">
        <w:rPr>
          <w:rtl/>
        </w:rPr>
        <w:t xml:space="preserve"> </w:t>
      </w:r>
      <w:r w:rsidRPr="00E8235D">
        <w:rPr>
          <w:rtl/>
        </w:rPr>
        <w:t>בוועדה.</w:t>
      </w:r>
      <w:r w:rsidR="00D90493">
        <w:rPr>
          <w:rtl/>
        </w:rPr>
        <w:t xml:space="preserve"> </w:t>
      </w:r>
      <w:r w:rsidRPr="00E8235D">
        <w:rPr>
          <w:rtl/>
        </w:rPr>
        <w:t>כיוון שזו הצעת חוק ממשלתית והממשלה יכולה לחזור ולהביאה,</w:t>
      </w:r>
      <w:r w:rsidR="00D90493">
        <w:rPr>
          <w:rtl/>
        </w:rPr>
        <w:t xml:space="preserve"> </w:t>
      </w:r>
      <w:r w:rsidRPr="00E8235D">
        <w:rPr>
          <w:rtl/>
        </w:rPr>
        <w:t>אני אומר לך בגילוי לב מהדוכן: אני מתלבט. ואומר לך מה הבעיה, אדוני השר.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ראה,</w:t>
      </w:r>
      <w:r w:rsidR="00D90493">
        <w:rPr>
          <w:rtl/>
        </w:rPr>
        <w:t xml:space="preserve"> </w:t>
      </w:r>
      <w:r w:rsidRPr="00E8235D">
        <w:rPr>
          <w:rtl/>
        </w:rPr>
        <w:t>כשוועדת</w:t>
      </w:r>
      <w:r w:rsidR="00D90493">
        <w:rPr>
          <w:rtl/>
        </w:rPr>
        <w:t xml:space="preserve"> </w:t>
      </w:r>
      <w:r w:rsidRPr="00E8235D">
        <w:rPr>
          <w:rtl/>
        </w:rPr>
        <w:t>מינויים ממנה שופט של בית</w:t>
      </w:r>
      <w:r w:rsidR="00D90493">
        <w:rPr>
          <w:rtl/>
        </w:rPr>
        <w:t>-</w:t>
      </w:r>
      <w:r w:rsidRPr="00E8235D">
        <w:rPr>
          <w:rtl/>
        </w:rPr>
        <w:t>משפט השלום, היא ממנה</w:t>
      </w:r>
      <w:r w:rsidR="00D90493">
        <w:rPr>
          <w:rtl/>
        </w:rPr>
        <w:t xml:space="preserve"> </w:t>
      </w:r>
      <w:r w:rsidRPr="00E8235D">
        <w:rPr>
          <w:rtl/>
        </w:rPr>
        <w:t>אותו לעסוק בתחום מסוים.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היא אומרת: האדם הזה או האשה הזאת </w:t>
      </w:r>
      <w:r w:rsidR="00D90493">
        <w:rPr>
          <w:rtl/>
        </w:rPr>
        <w:t>–</w:t>
      </w:r>
      <w:r w:rsidRPr="00E8235D">
        <w:rPr>
          <w:rtl/>
        </w:rPr>
        <w:t xml:space="preserve"> אנחנו מסמיכים אותו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אותה לגזור עד שלוש שנות מאסר ולעסוק בתיקים של עד מיליון שקל; ויש הנחת יסוד</w:t>
      </w:r>
      <w:r w:rsidR="00D90493">
        <w:rPr>
          <w:rtl/>
        </w:rPr>
        <w:t xml:space="preserve"> </w:t>
      </w:r>
      <w:r w:rsidRPr="00E8235D">
        <w:rPr>
          <w:rtl/>
        </w:rPr>
        <w:t>מסוימת, שכאשר</w:t>
      </w:r>
      <w:r w:rsidR="00D90493">
        <w:rPr>
          <w:rtl/>
        </w:rPr>
        <w:t xml:space="preserve"> </w:t>
      </w:r>
      <w:r w:rsidRPr="00E8235D">
        <w:rPr>
          <w:rtl/>
        </w:rPr>
        <w:t>ממנים</w:t>
      </w:r>
      <w:r w:rsidR="00D90493">
        <w:rPr>
          <w:rtl/>
        </w:rPr>
        <w:t xml:space="preserve"> </w:t>
      </w:r>
      <w:r w:rsidRPr="00E8235D">
        <w:rPr>
          <w:rtl/>
        </w:rPr>
        <w:t>שופט שלום, ממנים אותו לעסוק בנושאים שהם הראשונים במערכת.</w:t>
      </w:r>
      <w:r w:rsidR="00D90493">
        <w:rPr>
          <w:rtl/>
        </w:rPr>
        <w:t xml:space="preserve"> </w:t>
      </w:r>
      <w:r w:rsidRPr="00E8235D">
        <w:rPr>
          <w:rtl/>
        </w:rPr>
        <w:t>וכאשר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המינויים ממנה שופט לבית</w:t>
      </w:r>
      <w:r w:rsidR="00D90493">
        <w:rPr>
          <w:rtl/>
        </w:rPr>
        <w:t>-</w:t>
      </w:r>
      <w:r w:rsidRPr="00E8235D">
        <w:rPr>
          <w:rtl/>
        </w:rPr>
        <w:t>המשפט המחוזי, היא אומרת: כאן אנחנו צריכים</w:t>
      </w:r>
      <w:r w:rsidR="00D90493">
        <w:rPr>
          <w:rtl/>
        </w:rPr>
        <w:t xml:space="preserve"> </w:t>
      </w:r>
      <w:r w:rsidRPr="00E8235D">
        <w:rPr>
          <w:rtl/>
        </w:rPr>
        <w:t>למנות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באמת</w:t>
      </w:r>
      <w:r w:rsidR="00D90493">
        <w:rPr>
          <w:rtl/>
        </w:rPr>
        <w:t xml:space="preserve"> </w:t>
      </w:r>
      <w:r w:rsidRPr="00E8235D">
        <w:rPr>
          <w:rtl/>
        </w:rPr>
        <w:t>משכמו ומעלה, משום שהוא יכול, לא עלינו, לשלוח אדם למאסר</w:t>
      </w:r>
      <w:r w:rsidR="00D90493">
        <w:rPr>
          <w:rtl/>
        </w:rPr>
        <w:t xml:space="preserve"> </w:t>
      </w:r>
      <w:r w:rsidRPr="00E8235D">
        <w:rPr>
          <w:rtl/>
        </w:rPr>
        <w:t>עולם ולדון בתיקים כלכליים של עשרות מיליוני דולרים ובפירוקים ובדיני חברות.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ליצור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שבו שופטי בית</w:t>
      </w:r>
      <w:r w:rsidR="00D90493">
        <w:rPr>
          <w:rtl/>
        </w:rPr>
        <w:t>-</w:t>
      </w:r>
      <w:r w:rsidRPr="00E8235D">
        <w:rPr>
          <w:rtl/>
        </w:rPr>
        <w:t>משפט השלום, שאותם מינינו מלכתחילה לעסוק</w:t>
      </w:r>
      <w:r w:rsidR="00D90493">
        <w:rPr>
          <w:rtl/>
        </w:rPr>
        <w:t xml:space="preserve"> </w:t>
      </w:r>
      <w:r w:rsidRPr="00E8235D">
        <w:rPr>
          <w:rtl/>
        </w:rPr>
        <w:t>בנושאים</w:t>
      </w:r>
      <w:r w:rsidR="00D90493">
        <w:rPr>
          <w:rtl/>
        </w:rPr>
        <w:t xml:space="preserve"> </w:t>
      </w:r>
      <w:r w:rsidRPr="00E8235D">
        <w:rPr>
          <w:rtl/>
        </w:rPr>
        <w:t>קטנים</w:t>
      </w:r>
      <w:r w:rsidR="00D90493">
        <w:rPr>
          <w:rtl/>
        </w:rPr>
        <w:t xml:space="preserve"> </w:t>
      </w:r>
      <w:r w:rsidRPr="00E8235D">
        <w:rPr>
          <w:rtl/>
        </w:rPr>
        <w:t>מאלה</w:t>
      </w:r>
      <w:r w:rsidR="00D90493">
        <w:rPr>
          <w:rtl/>
        </w:rPr>
        <w:t xml:space="preserve"> </w:t>
      </w:r>
      <w:r w:rsidRPr="00E8235D">
        <w:rPr>
          <w:rtl/>
        </w:rPr>
        <w:t>שעוסקים</w:t>
      </w:r>
      <w:r w:rsidR="00D90493">
        <w:rPr>
          <w:rtl/>
        </w:rPr>
        <w:t xml:space="preserve"> </w:t>
      </w:r>
      <w:r w:rsidRPr="00E8235D">
        <w:rPr>
          <w:rtl/>
        </w:rPr>
        <w:t>בהם שופטי בית</w:t>
      </w:r>
      <w:r w:rsidR="00D90493">
        <w:rPr>
          <w:rtl/>
        </w:rPr>
        <w:t>-</w:t>
      </w:r>
      <w:r w:rsidRPr="00E8235D">
        <w:rPr>
          <w:rtl/>
        </w:rPr>
        <w:t>המשפט המחוזי, בגלל העומס שקיים על</w:t>
      </w:r>
      <w:r w:rsidR="00D90493">
        <w:rPr>
          <w:rtl/>
        </w:rPr>
        <w:t xml:space="preserve"> </w:t>
      </w:r>
      <w:r w:rsidRPr="00E8235D">
        <w:rPr>
          <w:rtl/>
        </w:rPr>
        <w:t>המערכת אנחנו מקנים להם עכשיו יותר סמכויות?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הפתרון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אחר, ככל הנראה. אדוני השר, הפתרון הוא להקים ערכאת ערעור </w:t>
      </w:r>
      <w:r w:rsidR="00D90493">
        <w:rPr>
          <w:rtl/>
        </w:rPr>
        <w:t>–</w:t>
      </w:r>
      <w:r w:rsidRPr="00E8235D">
        <w:rPr>
          <w:rtl/>
        </w:rPr>
        <w:t xml:space="preserve"> זה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 xml:space="preserve"> </w:t>
      </w:r>
      <w:r w:rsidRPr="00E8235D">
        <w:rPr>
          <w:rtl/>
        </w:rPr>
        <w:t>גמור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שתהיה מורכבת משופטים שיכולים לכהן כשופטים בבית</w:t>
      </w:r>
      <w:r w:rsidR="00D90493">
        <w:rPr>
          <w:rtl/>
        </w:rPr>
        <w:t>-</w:t>
      </w:r>
      <w:r w:rsidRPr="00E8235D">
        <w:rPr>
          <w:rtl/>
        </w:rPr>
        <w:t>המשפט המחוזי, ולא</w:t>
      </w:r>
      <w:r w:rsidR="00D90493">
        <w:rPr>
          <w:rtl/>
        </w:rPr>
        <w:t xml:space="preserve"> </w:t>
      </w:r>
      <w:r w:rsidRPr="00E8235D">
        <w:rPr>
          <w:rtl/>
        </w:rPr>
        <w:t>שבית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יהווה ערכאת ערעור ראשונה. אדוני השר, הבעיה בהצעת החוק הזאת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שהיא מקנה לשופטים של בית</w:t>
      </w:r>
      <w:r w:rsidR="00D90493">
        <w:rPr>
          <w:rtl/>
        </w:rPr>
        <w:t>-</w:t>
      </w:r>
      <w:r w:rsidRPr="00E8235D">
        <w:rPr>
          <w:rtl/>
        </w:rPr>
        <w:t>משפט השלום, שעם כל הכבוד והיקר שאני רוחש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להם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אתה חייב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מייד מסיים.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אתה</w:t>
      </w:r>
      <w:r>
        <w:rPr>
          <w:rtl/>
        </w:rPr>
        <w:t xml:space="preserve"> </w:t>
      </w:r>
      <w:r w:rsidR="00E8235D" w:rsidRPr="00E8235D">
        <w:rPr>
          <w:rtl/>
        </w:rPr>
        <w:t>מעניק</w:t>
      </w:r>
      <w:r>
        <w:rPr>
          <w:rtl/>
        </w:rPr>
        <w:t xml:space="preserve"> </w:t>
      </w:r>
      <w:r w:rsidR="00E8235D" w:rsidRPr="00E8235D">
        <w:rPr>
          <w:rtl/>
        </w:rPr>
        <w:t>להם סמכויות אדירות, וכאשר מינו אותם לא העניקו להם את</w:t>
      </w:r>
      <w:r>
        <w:rPr>
          <w:rtl/>
        </w:rPr>
        <w:t xml:space="preserve"> </w:t>
      </w:r>
      <w:r w:rsidR="00E8235D" w:rsidRPr="00E8235D">
        <w:rPr>
          <w:rtl/>
        </w:rPr>
        <w:t>הסמכויות האלה. זה מין דבר שאני מוכרח לומר שאני לא יכול לקבל אותו.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 xml:space="preserve">פז,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ישראל כץ, ואם 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יהיה כאן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נחום לנגנטל.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אדוני השר, אני חושב, שהחוק הזה שהביא</w:t>
      </w:r>
      <w:r w:rsidR="00D90493">
        <w:rPr>
          <w:rtl/>
        </w:rPr>
        <w:t xml:space="preserve"> </w:t>
      </w:r>
      <w:r w:rsidRPr="00E8235D">
        <w:rPr>
          <w:rtl/>
        </w:rPr>
        <w:t>משרד</w:t>
      </w:r>
      <w:r w:rsidR="00D90493">
        <w:rPr>
          <w:rtl/>
        </w:rPr>
        <w:t xml:space="preserve"> </w:t>
      </w:r>
      <w:r w:rsidRPr="00E8235D">
        <w:rPr>
          <w:rtl/>
        </w:rPr>
        <w:t>המשפטים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חשוב מאין כמותו, הוא צודק, הוא נכון, הוא רפורמה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במערכת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 בישראל. מדובר בקריאה ראשונה בסך הכול.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ואני קורא לחברי חברי הכנסת מהסיעות הדתיות והחרדיות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רובי, אתה נסער 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אני</w:t>
      </w:r>
      <w:r>
        <w:rPr>
          <w:rtl/>
        </w:rPr>
        <w:t xml:space="preserve"> </w:t>
      </w:r>
      <w:r w:rsidR="00E8235D" w:rsidRPr="00E8235D">
        <w:rPr>
          <w:rtl/>
        </w:rPr>
        <w:t>מבקש</w:t>
      </w:r>
      <w:r>
        <w:rPr>
          <w:rtl/>
        </w:rPr>
        <w:t xml:space="preserve"> </w:t>
      </w:r>
      <w:r w:rsidR="00E8235D" w:rsidRPr="00E8235D">
        <w:rPr>
          <w:rtl/>
        </w:rPr>
        <w:t>שלא</w:t>
      </w:r>
      <w:r>
        <w:rPr>
          <w:rtl/>
        </w:rPr>
        <w:t xml:space="preserve"> </w:t>
      </w:r>
      <w:r w:rsidR="00E8235D" w:rsidRPr="00E8235D">
        <w:rPr>
          <w:rtl/>
        </w:rPr>
        <w:t>להתנגד באופן אוטומטי לכל הצעת חוק שבאה לדיון כאן</w:t>
      </w:r>
      <w:r>
        <w:rPr>
          <w:rtl/>
        </w:rPr>
        <w:t xml:space="preserve"> </w:t>
      </w:r>
      <w:r w:rsidR="00E8235D" w:rsidRPr="00E8235D">
        <w:rPr>
          <w:rtl/>
        </w:rPr>
        <w:t>במליאה רק משום שהיא משנה סדרים במערכת המשפט הישראלית. פשוט לא ייאמן. מה יש לכם</w:t>
      </w:r>
      <w:r>
        <w:rPr>
          <w:rtl/>
        </w:rPr>
        <w:t xml:space="preserve"> </w:t>
      </w:r>
      <w:r w:rsidR="00E8235D" w:rsidRPr="00E8235D">
        <w:rPr>
          <w:rtl/>
        </w:rPr>
        <w:t>להיות</w:t>
      </w:r>
      <w:r>
        <w:rPr>
          <w:rtl/>
        </w:rPr>
        <w:t xml:space="preserve"> </w:t>
      </w:r>
      <w:r w:rsidR="00E8235D" w:rsidRPr="00E8235D">
        <w:rPr>
          <w:rtl/>
        </w:rPr>
        <w:t>נגד?</w:t>
      </w:r>
      <w:r>
        <w:rPr>
          <w:rtl/>
        </w:rPr>
        <w:t xml:space="preserve"> </w:t>
      </w:r>
      <w:r w:rsidR="00E8235D" w:rsidRPr="00E8235D">
        <w:rPr>
          <w:rtl/>
        </w:rPr>
        <w:t>מה,</w:t>
      </w:r>
      <w:r>
        <w:rPr>
          <w:rtl/>
        </w:rPr>
        <w:t xml:space="preserve"> </w:t>
      </w:r>
      <w:r w:rsidR="00E8235D" w:rsidRPr="00E8235D">
        <w:rPr>
          <w:rtl/>
        </w:rPr>
        <w:t>החוק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הוא נגד ש"ס, הוא נגד המפד"ל, נגד יהדות התורה? למה</w:t>
      </w:r>
      <w:r>
        <w:rPr>
          <w:rtl/>
        </w:rPr>
        <w:t xml:space="preserve"> </w:t>
      </w:r>
      <w:r w:rsidR="00E8235D" w:rsidRPr="00E8235D">
        <w:rPr>
          <w:rtl/>
        </w:rPr>
        <w:t>כשאתם</w:t>
      </w:r>
      <w:r>
        <w:rPr>
          <w:rtl/>
        </w:rPr>
        <w:t xml:space="preserve"> </w:t>
      </w:r>
      <w:r w:rsidR="00E8235D" w:rsidRPr="00E8235D">
        <w:rPr>
          <w:rtl/>
        </w:rPr>
        <w:t>שומעים</w:t>
      </w:r>
      <w:r>
        <w:rPr>
          <w:rtl/>
        </w:rPr>
        <w:t xml:space="preserve"> </w:t>
      </w:r>
      <w:r w:rsidR="00E8235D" w:rsidRPr="00E8235D">
        <w:rPr>
          <w:rtl/>
        </w:rPr>
        <w:t>"בית</w:t>
      </w:r>
      <w:r>
        <w:rPr>
          <w:rtl/>
        </w:rPr>
        <w:t>-</w:t>
      </w:r>
      <w:r w:rsidR="00E8235D" w:rsidRPr="00E8235D">
        <w:rPr>
          <w:rtl/>
        </w:rPr>
        <w:t>משפט"</w:t>
      </w:r>
      <w:r>
        <w:rPr>
          <w:rtl/>
        </w:rPr>
        <w:t xml:space="preserve"> </w:t>
      </w:r>
      <w:r w:rsidR="00E8235D" w:rsidRPr="00E8235D">
        <w:rPr>
          <w:rtl/>
        </w:rPr>
        <w:t>אתם</w:t>
      </w:r>
      <w:r>
        <w:rPr>
          <w:rtl/>
        </w:rPr>
        <w:t xml:space="preserve"> </w:t>
      </w:r>
      <w:r w:rsidR="00E8235D" w:rsidRPr="00E8235D">
        <w:rPr>
          <w:rtl/>
        </w:rPr>
        <w:t>נגד באופן אוטומטי? מה יש לכם להיות נגד בכל דבר</w:t>
      </w:r>
      <w:r>
        <w:rPr>
          <w:rtl/>
        </w:rPr>
        <w:t xml:space="preserve"> </w:t>
      </w:r>
      <w:r w:rsidR="00E8235D" w:rsidRPr="00E8235D">
        <w:rPr>
          <w:rtl/>
        </w:rPr>
        <w:t>ועניין? אלוהים אדירים, אני פשוט לא מבין את העניין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מאמינים להם.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להאמין,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דבר פשוט מאוד. יש כאן חוק חשוב, צודק, ראוי,</w:t>
      </w:r>
      <w:r w:rsidR="00D90493">
        <w:rPr>
          <w:rtl/>
        </w:rPr>
        <w:t xml:space="preserve"> </w:t>
      </w:r>
      <w:r w:rsidRPr="00E8235D">
        <w:rPr>
          <w:rtl/>
        </w:rPr>
        <w:t>בקריאה ראשונה. תמיד אפשר להכניס בו שינויים, תוספות, הפחתות.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אני מבקש, אי</w:t>
      </w:r>
      <w:r w:rsidR="00D90493">
        <w:rPr>
          <w:rtl/>
        </w:rPr>
        <w:t>-</w:t>
      </w:r>
      <w:r w:rsidRPr="00E8235D">
        <w:rPr>
          <w:rtl/>
        </w:rPr>
        <w:t>אפשר לשמוע כך.</w:t>
      </w:r>
      <w:r w:rsidR="00D90493">
        <w:rPr>
          <w:rtl/>
        </w:rPr>
        <w:t xml:space="preserve"> </w:t>
      </w:r>
      <w:r w:rsidRPr="00E8235D">
        <w:rPr>
          <w:rtl/>
        </w:rPr>
        <w:t>השר מלכיאור, אני מבקש, תנהלו את השיחה</w:t>
      </w:r>
      <w:r w:rsidR="00D90493">
        <w:rPr>
          <w:rtl/>
        </w:rPr>
        <w:t xml:space="preserve"> </w:t>
      </w:r>
      <w:r w:rsidRPr="00E8235D">
        <w:rPr>
          <w:rtl/>
        </w:rPr>
        <w:t>בחוץ. חבר הכנסת רוני מילוא, אני מבקש.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תמיד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לבצע</w:t>
      </w:r>
      <w:r w:rsidR="00D90493">
        <w:rPr>
          <w:rtl/>
        </w:rPr>
        <w:t xml:space="preserve"> </w:t>
      </w:r>
      <w:r w:rsidRPr="00E8235D">
        <w:rPr>
          <w:rtl/>
        </w:rPr>
        <w:t>שינויים</w:t>
      </w:r>
      <w:r w:rsidR="00D90493">
        <w:rPr>
          <w:rtl/>
        </w:rPr>
        <w:t xml:space="preserve"> </w:t>
      </w:r>
      <w:r w:rsidRPr="00E8235D">
        <w:rPr>
          <w:rtl/>
        </w:rPr>
        <w:t>במהלך</w:t>
      </w:r>
      <w:r w:rsidR="00D90493">
        <w:rPr>
          <w:rtl/>
        </w:rPr>
        <w:t xml:space="preserve"> </w:t>
      </w:r>
      <w:r w:rsidRPr="00E8235D">
        <w:rPr>
          <w:rtl/>
        </w:rPr>
        <w:t>החקיקה,</w:t>
      </w:r>
      <w:r w:rsidR="00D90493">
        <w:rPr>
          <w:rtl/>
        </w:rPr>
        <w:t xml:space="preserve"> </w:t>
      </w:r>
      <w:r w:rsidRPr="00E8235D">
        <w:rPr>
          <w:rtl/>
        </w:rPr>
        <w:t>בין הקריאה הראשונה לבין הקריאה</w:t>
      </w:r>
      <w:r w:rsidR="00D90493">
        <w:rPr>
          <w:rtl/>
        </w:rPr>
        <w:t xml:space="preserve"> </w:t>
      </w:r>
      <w:r w:rsidRPr="00E8235D">
        <w:rPr>
          <w:rtl/>
        </w:rPr>
        <w:t>השנייה</w:t>
      </w:r>
      <w:r w:rsidR="00D90493">
        <w:rPr>
          <w:rtl/>
        </w:rPr>
        <w:t xml:space="preserve"> </w:t>
      </w:r>
      <w:r w:rsidRPr="00E8235D">
        <w:rPr>
          <w:rtl/>
        </w:rPr>
        <w:t>והקריאה</w:t>
      </w:r>
      <w:r w:rsidR="00D90493">
        <w:rPr>
          <w:rtl/>
        </w:rPr>
        <w:t xml:space="preserve"> </w:t>
      </w:r>
      <w:r w:rsidRPr="00E8235D">
        <w:rPr>
          <w:rtl/>
        </w:rPr>
        <w:t>השלישית,</w:t>
      </w:r>
      <w:r w:rsidR="00D90493">
        <w:rPr>
          <w:rtl/>
        </w:rPr>
        <w:t xml:space="preserve"> </w:t>
      </w:r>
      <w:r w:rsidRPr="00E8235D">
        <w:rPr>
          <w:rtl/>
        </w:rPr>
        <w:t>בוועדת החוקה.</w:t>
      </w:r>
      <w:r w:rsidR="00D90493">
        <w:rPr>
          <w:rtl/>
        </w:rPr>
        <w:t xml:space="preserve"> </w:t>
      </w:r>
      <w:r w:rsidRPr="00E8235D">
        <w:rPr>
          <w:rtl/>
        </w:rPr>
        <w:t>אני חושב שלא ראוי להסיר היום את 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מסדר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ראוי לתמוך בו, לאפשר לוועדת החוקה במהלך הפגרה לדון בו, לבדוק</w:t>
      </w:r>
      <w:r w:rsidR="00D90493">
        <w:rPr>
          <w:rtl/>
        </w:rPr>
        <w:t xml:space="preserve"> </w:t>
      </w:r>
      <w:r w:rsidRPr="00E8235D">
        <w:rPr>
          <w:rtl/>
        </w:rPr>
        <w:t>אותו, להכין אותו לקריאה שנייה ולקריאה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ההתנגדות הגורפת והאוטומטית אינה</w:t>
      </w:r>
      <w:r w:rsidR="00D90493">
        <w:rPr>
          <w:rtl/>
        </w:rPr>
        <w:t xml:space="preserve"> </w:t>
      </w:r>
      <w:r w:rsidRPr="00E8235D">
        <w:rPr>
          <w:rtl/>
        </w:rPr>
        <w:t>מתקבלת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הדעת.</w:t>
      </w:r>
      <w:r w:rsidR="00D90493">
        <w:rPr>
          <w:rtl/>
        </w:rPr>
        <w:t xml:space="preserve"> </w:t>
      </w:r>
      <w:r w:rsidRPr="00E8235D">
        <w:rPr>
          <w:rtl/>
        </w:rPr>
        <w:t>יושבים כאן חברי כנסת גם מנוסים, גם אינטליגנטים. זה לא יכול</w:t>
      </w:r>
      <w:r w:rsidR="00D90493">
        <w:rPr>
          <w:rtl/>
        </w:rPr>
        <w:t xml:space="preserve"> </w:t>
      </w:r>
      <w:r w:rsidRPr="00E8235D">
        <w:rPr>
          <w:rtl/>
        </w:rPr>
        <w:t>להיות,</w:t>
      </w:r>
      <w:r w:rsidR="00D90493">
        <w:rPr>
          <w:rtl/>
        </w:rPr>
        <w:t xml:space="preserve"> </w:t>
      </w:r>
      <w:r w:rsidRPr="00E8235D">
        <w:rPr>
          <w:rtl/>
        </w:rPr>
        <w:t>הרי אתם גם צריכים לומר אמירה לציבור. מה, כל דבר זה כבוד נשיא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אהרן ברק? מה, כל דבר צריך לעשות כדי לפגוע במעמד בתי</w:t>
      </w:r>
      <w:r w:rsidR="00D90493">
        <w:rPr>
          <w:rtl/>
        </w:rPr>
        <w:t>-</w:t>
      </w:r>
      <w:r w:rsidRPr="00E8235D">
        <w:rPr>
          <w:rtl/>
        </w:rPr>
        <w:t>המשפט?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תראה לי דבר אחד שהגיע לבית</w:t>
      </w:r>
      <w:r w:rsidR="00D90493">
        <w:rPr>
          <w:rtl/>
        </w:rPr>
        <w:t>-</w:t>
      </w:r>
      <w:r w:rsidRPr="00E8235D">
        <w:rPr>
          <w:rtl/>
        </w:rPr>
        <w:t xml:space="preserve">המשפט העליון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סליחה,</w:t>
      </w:r>
      <w:r w:rsidR="00D90493">
        <w:rPr>
          <w:rtl/>
        </w:rPr>
        <w:t xml:space="preserve"> </w:t>
      </w:r>
      <w:r w:rsidRPr="00E8235D">
        <w:rPr>
          <w:rtl/>
        </w:rPr>
        <w:t>רבותי, אני לא אתן לו זמן נוסף. יש לך הזמן שלך, חבר 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פינס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פריצקי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וקנין, הוא צריך לסיים את דבריו עוד מעט, תן לו לסיים את</w:t>
      </w:r>
      <w:r w:rsidR="00D90493">
        <w:rPr>
          <w:rtl/>
        </w:rPr>
        <w:t xml:space="preserve"> </w:t>
      </w:r>
      <w:r w:rsidRPr="00E8235D">
        <w:rPr>
          <w:rtl/>
        </w:rPr>
        <w:t>דבריו. חבר הכנסת פריצקי, אתה כבר לא צריך להיות פה, לפי דעתי.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לצערי,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וקנין, יש לעניין הזה אלף דוגמאות.</w:t>
      </w:r>
      <w:r w:rsidR="00D90493">
        <w:rPr>
          <w:rtl/>
        </w:rPr>
        <w:t xml:space="preserve"> </w:t>
      </w:r>
      <w:r w:rsidRPr="00E8235D">
        <w:rPr>
          <w:rtl/>
        </w:rPr>
        <w:t>אפילו בעתירה שהגשתי</w:t>
      </w:r>
      <w:r w:rsidR="00D90493">
        <w:rPr>
          <w:rtl/>
        </w:rPr>
        <w:t xml:space="preserve"> </w:t>
      </w:r>
      <w:r w:rsidRPr="00E8235D">
        <w:rPr>
          <w:rtl/>
        </w:rPr>
        <w:t>על כביש בר</w:t>
      </w:r>
      <w:r w:rsidR="00D90493">
        <w:rPr>
          <w:rtl/>
        </w:rPr>
        <w:t>-</w:t>
      </w:r>
      <w:r w:rsidRPr="00E8235D">
        <w:rPr>
          <w:rtl/>
        </w:rPr>
        <w:t xml:space="preserve">אילן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בסופו</w:t>
      </w:r>
      <w:r>
        <w:rPr>
          <w:rtl/>
        </w:rPr>
        <w:t xml:space="preserve"> </w:t>
      </w:r>
      <w:r w:rsidR="00E8235D" w:rsidRPr="00E8235D">
        <w:rPr>
          <w:rtl/>
        </w:rPr>
        <w:t>של</w:t>
      </w:r>
      <w:r>
        <w:rPr>
          <w:rtl/>
        </w:rPr>
        <w:t xml:space="preserve"> </w:t>
      </w:r>
      <w:r w:rsidR="00E8235D" w:rsidRPr="00E8235D">
        <w:rPr>
          <w:rtl/>
        </w:rPr>
        <w:t>דבר</w:t>
      </w:r>
      <w:r>
        <w:rPr>
          <w:rtl/>
        </w:rPr>
        <w:t xml:space="preserve"> </w:t>
      </w:r>
      <w:r w:rsidR="00E8235D" w:rsidRPr="00E8235D">
        <w:rPr>
          <w:rtl/>
        </w:rPr>
        <w:t>בית</w:t>
      </w:r>
      <w:r>
        <w:rPr>
          <w:rtl/>
        </w:rPr>
        <w:t>-</w:t>
      </w:r>
      <w:r w:rsidR="00E8235D" w:rsidRPr="00E8235D">
        <w:rPr>
          <w:rtl/>
        </w:rPr>
        <w:t>המשפט העליון הביא פשרה, הוא לא פסק לטובתי באופן</w:t>
      </w:r>
      <w:r>
        <w:rPr>
          <w:rtl/>
        </w:rPr>
        <w:t xml:space="preserve"> </w:t>
      </w:r>
      <w:r w:rsidR="00E8235D" w:rsidRPr="00E8235D">
        <w:rPr>
          <w:rtl/>
        </w:rPr>
        <w:t>מוחלט.</w:t>
      </w:r>
      <w:r>
        <w:rPr>
          <w:rtl/>
        </w:rPr>
        <w:t xml:space="preserve"> </w:t>
      </w:r>
      <w:r w:rsidR="00E8235D" w:rsidRPr="00E8235D">
        <w:rPr>
          <w:rtl/>
        </w:rPr>
        <w:t>הלוואי</w:t>
      </w:r>
      <w:r>
        <w:rPr>
          <w:rtl/>
        </w:rPr>
        <w:t xml:space="preserve"> </w:t>
      </w:r>
      <w:r w:rsidR="00E8235D" w:rsidRPr="00E8235D">
        <w:rPr>
          <w:rtl/>
        </w:rPr>
        <w:t>שהיה פוסק לטובתי. לא פסק לטובתי. תהיו יותר רגועים בעניין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כאן גם שום דבר שקשור לבית</w:t>
      </w:r>
      <w:r w:rsidR="00D90493">
        <w:rPr>
          <w:rtl/>
        </w:rPr>
        <w:t>-</w:t>
      </w:r>
      <w:r w:rsidRPr="00E8235D">
        <w:rPr>
          <w:rtl/>
        </w:rPr>
        <w:t>המשפט העליון מבחינת דברים שלא היו בעבר.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שינוי</w:t>
      </w:r>
      <w:r w:rsidR="00D90493">
        <w:rPr>
          <w:rtl/>
        </w:rPr>
        <w:t xml:space="preserve"> </w:t>
      </w:r>
      <w:r w:rsidRPr="00E8235D">
        <w:rPr>
          <w:rtl/>
        </w:rPr>
        <w:t>ארגוני,</w:t>
      </w:r>
      <w:r w:rsidR="00D90493">
        <w:rPr>
          <w:rtl/>
        </w:rPr>
        <w:t xml:space="preserve"> </w:t>
      </w:r>
      <w:r w:rsidRPr="00E8235D">
        <w:rPr>
          <w:rtl/>
        </w:rPr>
        <w:t>רפורמה.</w:t>
      </w:r>
      <w:r w:rsidR="00D90493">
        <w:rPr>
          <w:rtl/>
        </w:rPr>
        <w:t xml:space="preserve"> </w:t>
      </w:r>
      <w:r w:rsidRPr="00E8235D">
        <w:rPr>
          <w:rtl/>
        </w:rPr>
        <w:t>אתם יודעים שיש אין</w:t>
      </w:r>
      <w:r w:rsidR="00D90493">
        <w:rPr>
          <w:rtl/>
        </w:rPr>
        <w:t>-</w:t>
      </w:r>
      <w:r w:rsidRPr="00E8235D">
        <w:rPr>
          <w:rtl/>
        </w:rPr>
        <w:t>סוף אנשים שעניינם תלוי ועומד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מתברר בגלל עומס תיקים, בגלל חוסר זמן. יש כאן ניסיון ללכת</w:t>
      </w:r>
      <w:r w:rsidR="00D90493">
        <w:rPr>
          <w:rtl/>
        </w:rPr>
        <w:t xml:space="preserve"> </w:t>
      </w:r>
      <w:r w:rsidRPr="00E8235D">
        <w:rPr>
          <w:rtl/>
        </w:rPr>
        <w:t>לקראת</w:t>
      </w:r>
      <w:r w:rsidR="00D90493">
        <w:rPr>
          <w:rtl/>
        </w:rPr>
        <w:t xml:space="preserve"> </w:t>
      </w: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הזה, להפוך את המערכת ליותר מודרנית, יותר יעילה. אין כאן שום דבר</w:t>
      </w:r>
      <w:r w:rsidR="00D90493">
        <w:rPr>
          <w:rtl/>
        </w:rPr>
        <w:t xml:space="preserve"> </w:t>
      </w:r>
      <w:r w:rsidRPr="00E8235D">
        <w:rPr>
          <w:rtl/>
        </w:rPr>
        <w:t>ערכי,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שום</w:t>
      </w:r>
      <w:r w:rsidR="00D90493">
        <w:rPr>
          <w:rtl/>
        </w:rPr>
        <w:t xml:space="preserve"> </w:t>
      </w:r>
      <w:r w:rsidRPr="00E8235D">
        <w:rPr>
          <w:rtl/>
        </w:rPr>
        <w:t>דבר אידיאולוגי.</w:t>
      </w:r>
      <w:r w:rsidR="00D90493">
        <w:rPr>
          <w:rtl/>
        </w:rPr>
        <w:t xml:space="preserve"> </w:t>
      </w:r>
      <w:r w:rsidRPr="00E8235D">
        <w:rPr>
          <w:rtl/>
        </w:rPr>
        <w:t>זה חוק שבמהותו הוא חוק טכני שאמור ליצור</w:t>
      </w:r>
      <w:r w:rsidR="00D90493">
        <w:rPr>
          <w:rtl/>
        </w:rPr>
        <w:t xml:space="preserve"> </w:t>
      </w:r>
      <w:r w:rsidRPr="00E8235D">
        <w:rPr>
          <w:rtl/>
        </w:rPr>
        <w:t>רה</w:t>
      </w:r>
      <w:r w:rsidR="00D90493">
        <w:rPr>
          <w:rtl/>
        </w:rPr>
        <w:t>-</w:t>
      </w:r>
      <w:r w:rsidRPr="00E8235D">
        <w:rPr>
          <w:rtl/>
        </w:rPr>
        <w:t>ארגון בעבודת מערכת בתי</w:t>
      </w:r>
      <w:r w:rsidR="00D90493">
        <w:rPr>
          <w:rtl/>
        </w:rPr>
        <w:t>-</w:t>
      </w:r>
      <w:r w:rsidRPr="00E8235D">
        <w:rPr>
          <w:rtl/>
        </w:rPr>
        <w:t>המשפט בישראל.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מצפה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דתיים מסיעות דתיות וחרדיות לתמוך לפחות בקריאה</w:t>
      </w:r>
      <w:r w:rsidR="00D90493">
        <w:rPr>
          <w:rtl/>
        </w:rPr>
        <w:t xml:space="preserve"> </w:t>
      </w:r>
      <w:r w:rsidRPr="00E8235D">
        <w:rPr>
          <w:rtl/>
        </w:rPr>
        <w:t>הראשונה, ולא להפיל חוקים רק בתוקף הכוח הפוליטי ובאופן אוטומטי וגורף מבלי שברור</w:t>
      </w:r>
      <w:r w:rsidR="00D90493">
        <w:rPr>
          <w:rtl/>
        </w:rPr>
        <w:t xml:space="preserve"> </w:t>
      </w:r>
      <w:r w:rsidRPr="00E8235D">
        <w:rPr>
          <w:rtl/>
        </w:rPr>
        <w:t>מה כתוב ממש בגוף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תודה רבה. חבר הכנסת נחום לנגנטל.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מוחמד ברכה;</w:t>
      </w:r>
      <w:r w:rsidR="00D90493">
        <w:rPr>
          <w:rtl/>
        </w:rPr>
        <w:t xml:space="preserve"> </w:t>
      </w:r>
      <w:r w:rsidRPr="00E8235D">
        <w:rPr>
          <w:rtl/>
        </w:rPr>
        <w:t>איננו.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האשם</w:t>
      </w:r>
      <w:r w:rsidR="00D90493">
        <w:rPr>
          <w:rtl/>
        </w:rPr>
        <w:t xml:space="preserve"> </w:t>
      </w:r>
      <w:r w:rsidRPr="00E8235D">
        <w:rPr>
          <w:rtl/>
        </w:rPr>
        <w:t>מחאמיד,</w:t>
      </w:r>
      <w:r w:rsidR="00D90493">
        <w:rPr>
          <w:rtl/>
        </w:rPr>
        <w:t xml:space="preserve"> </w:t>
      </w:r>
      <w:r w:rsidRPr="00E8235D">
        <w:rPr>
          <w:rtl/>
        </w:rPr>
        <w:t>מיכאל איתן, מאיר שטרית, יובל שטייניץ.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רוני מילוא, אתה, מהנוכחים, אחרי חבר הכנסת לנגנטל.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 שר המשפטים, רבותי חברי הכנסת, קודם כול, אני רוצה</w:t>
      </w:r>
      <w:r w:rsidR="00D90493">
        <w:rPr>
          <w:rtl/>
        </w:rPr>
        <w:t xml:space="preserve"> </w:t>
      </w:r>
      <w:r w:rsidRPr="00E8235D">
        <w:rPr>
          <w:rtl/>
        </w:rPr>
        <w:t>לומר לחבר הכנסת פינס, שאני מתנגד להצעת החוק הזאת. וכמי שמתנגד להצעת החוק אינני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הצדק, נגד בית</w:t>
      </w:r>
      <w:r w:rsidR="00D90493">
        <w:rPr>
          <w:rtl/>
        </w:rPr>
        <w:t>-</w:t>
      </w:r>
      <w:r w:rsidRPr="00E8235D">
        <w:rPr>
          <w:rtl/>
        </w:rPr>
        <w:t>המשפט העליון, או נגד הנשיא ברק. אני רוצה לומר לך, חבר הכנסת</w:t>
      </w:r>
      <w:r w:rsidR="00D90493">
        <w:rPr>
          <w:rtl/>
        </w:rPr>
        <w:t xml:space="preserve"> </w:t>
      </w:r>
      <w:r w:rsidRPr="00E8235D">
        <w:rPr>
          <w:rtl/>
        </w:rPr>
        <w:t>פינס,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אומר את זה גם לך, אדוני השר, ההתנגדות יכולה להיות התנגדות עניינית</w:t>
      </w:r>
      <w:r w:rsidR="00D90493">
        <w:rPr>
          <w:rtl/>
        </w:rPr>
        <w:t xml:space="preserve"> </w:t>
      </w:r>
      <w:r w:rsidRPr="00E8235D">
        <w:rPr>
          <w:rtl/>
        </w:rPr>
        <w:t>לחוק,</w:t>
      </w:r>
      <w:r w:rsidR="00D90493">
        <w:rPr>
          <w:rtl/>
        </w:rPr>
        <w:t xml:space="preserve"> </w:t>
      </w:r>
      <w:r w:rsidRPr="00E8235D">
        <w:rPr>
          <w:rtl/>
        </w:rPr>
        <w:t>ואל</w:t>
      </w:r>
      <w:r w:rsidR="00D90493">
        <w:rPr>
          <w:rtl/>
        </w:rPr>
        <w:t xml:space="preserve"> </w:t>
      </w:r>
      <w:r w:rsidRPr="00E8235D">
        <w:rPr>
          <w:rtl/>
        </w:rPr>
        <w:t>תהפכו</w:t>
      </w:r>
      <w:r w:rsidR="00D90493">
        <w:rPr>
          <w:rtl/>
        </w:rPr>
        <w:t xml:space="preserve"> </w:t>
      </w:r>
      <w:r w:rsidRPr="00E8235D">
        <w:rPr>
          <w:rtl/>
        </w:rPr>
        <w:t>אותנו</w:t>
      </w:r>
      <w:r w:rsidR="00D90493">
        <w:rPr>
          <w:rtl/>
        </w:rPr>
        <w:t xml:space="preserve"> –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כל מי שמתנגד לחוק </w:t>
      </w:r>
      <w:r w:rsidR="00D90493">
        <w:rPr>
          <w:rtl/>
        </w:rPr>
        <w:t>–</w:t>
      </w:r>
      <w:r w:rsidRPr="00E8235D">
        <w:rPr>
          <w:rtl/>
        </w:rPr>
        <w:t xml:space="preserve"> כאילו אנחנו נגד 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  <w:r w:rsidR="00D90493">
        <w:rPr>
          <w:rtl/>
        </w:rPr>
        <w:t xml:space="preserve"> </w:t>
      </w:r>
      <w:r w:rsidRPr="00E8235D">
        <w:rPr>
          <w:rtl/>
        </w:rPr>
        <w:t>זה סוג של רטוריקה שבאה להפוך אותנו למין קבוצת אנשים פרימיטיבית,</w:t>
      </w:r>
      <w:r w:rsidR="00D90493">
        <w:rPr>
          <w:rtl/>
        </w:rPr>
        <w:t xml:space="preserve"> </w:t>
      </w:r>
      <w:r w:rsidRPr="00E8235D">
        <w:rPr>
          <w:rtl/>
        </w:rPr>
        <w:t>שיש לנו איזה עניין מול הנשיא ברק, או מול בית</w:t>
      </w:r>
      <w:r w:rsidR="00D90493">
        <w:rPr>
          <w:rtl/>
        </w:rPr>
        <w:t>-</w:t>
      </w:r>
      <w:r w:rsidRPr="00E8235D">
        <w:rPr>
          <w:rtl/>
        </w:rPr>
        <w:t>המשפט העליון, ואנחנו חושבים שצריך</w:t>
      </w:r>
      <w:r w:rsidR="00D90493">
        <w:rPr>
          <w:rtl/>
        </w:rPr>
        <w:t xml:space="preserve"> </w:t>
      </w:r>
      <w:r w:rsidRPr="00E8235D">
        <w:rPr>
          <w:rtl/>
        </w:rPr>
        <w:t>תמיד ללכת נגדם.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</w:t>
      </w:r>
      <w:r w:rsidRPr="00E8235D">
        <w:rPr>
          <w:rtl/>
        </w:rPr>
        <w:t>עמד</w:t>
      </w:r>
      <w:r w:rsidR="00D90493">
        <w:rPr>
          <w:rtl/>
        </w:rPr>
        <w:t xml:space="preserve"> </w:t>
      </w:r>
      <w:r w:rsidRPr="00E8235D">
        <w:rPr>
          <w:rtl/>
        </w:rPr>
        <w:t>פה על הדוכן ונימק מניסיונו מדוע ההצעה הזאת איננה</w:t>
      </w:r>
      <w:r w:rsidR="00D90493">
        <w:rPr>
          <w:rtl/>
        </w:rPr>
        <w:t xml:space="preserve"> </w:t>
      </w:r>
      <w:r w:rsidRPr="00E8235D">
        <w:rPr>
          <w:rtl/>
        </w:rPr>
        <w:t>טובה.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פינס, אתה רוצה לומר לי שחבר הכנסת פריצקי או אני יש בנו איזה</w:t>
      </w:r>
      <w:r w:rsidR="00D90493">
        <w:rPr>
          <w:rtl/>
        </w:rPr>
        <w:t xml:space="preserve"> </w:t>
      </w:r>
      <w:r w:rsidRPr="00E8235D">
        <w:rPr>
          <w:rtl/>
        </w:rPr>
        <w:t>"אמוק"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נשיא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העליון? גם הוא עמד ונימק פה מדוע הוא נגד, והוא לא</w:t>
      </w:r>
      <w:r w:rsidR="00D90493">
        <w:rPr>
          <w:rtl/>
        </w:rPr>
        <w:t xml:space="preserve"> </w:t>
      </w:r>
      <w:r w:rsidRPr="00E8235D">
        <w:rPr>
          <w:rtl/>
        </w:rPr>
        <w:t>חשוד.</w:t>
      </w:r>
      <w:r w:rsidR="00D90493">
        <w:rPr>
          <w:rtl/>
        </w:rPr>
        <w:t xml:space="preserve"> </w:t>
      </w:r>
      <w:r w:rsidRPr="00E8235D">
        <w:rPr>
          <w:rtl/>
        </w:rPr>
        <w:t>תאמין לי שחבר הכנסת פריצקי לא מגדולי החשודים פה נגד החרדים. לא ממש נגד</w:t>
      </w:r>
      <w:r w:rsidR="00D90493">
        <w:rPr>
          <w:rtl/>
        </w:rPr>
        <w:t xml:space="preserve"> </w:t>
      </w:r>
      <w:r w:rsidRPr="00E8235D">
        <w:rPr>
          <w:rtl/>
        </w:rPr>
        <w:t>החרדים, אבל לא מגדולי החשודים נגד החרדים.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אדוני השר, ועדת</w:t>
      </w:r>
      <w:r w:rsidR="00D90493">
        <w:rPr>
          <w:rtl/>
        </w:rPr>
        <w:t>-</w:t>
      </w:r>
      <w:r w:rsidRPr="00E8235D">
        <w:rPr>
          <w:rtl/>
        </w:rPr>
        <w:t xml:space="preserve">אור במהותה </w:t>
      </w:r>
      <w:r w:rsidR="00D90493">
        <w:rPr>
          <w:rtl/>
        </w:rPr>
        <w:t>–</w:t>
      </w:r>
      <w:r w:rsidRPr="00E8235D">
        <w:rPr>
          <w:rtl/>
        </w:rPr>
        <w:t xml:space="preserve"> אם הייתם אומרים כך: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להוסיף 1,000 שופטים למערכת המשפט, ועכשיו ליצור רוויזיה, מצב שבו לא תהיה</w:t>
      </w:r>
      <w:r w:rsidR="00D90493">
        <w:rPr>
          <w:rtl/>
        </w:rPr>
        <w:t xml:space="preserve"> </w:t>
      </w:r>
      <w:r w:rsidRPr="00E8235D">
        <w:rPr>
          <w:rtl/>
        </w:rPr>
        <w:t>המתנה</w:t>
      </w:r>
      <w:r w:rsidR="00D90493">
        <w:rPr>
          <w:rtl/>
        </w:rPr>
        <w:t xml:space="preserve"> </w:t>
      </w:r>
      <w:r w:rsidRPr="00E8235D">
        <w:rPr>
          <w:rtl/>
        </w:rPr>
        <w:t>לפסקי</w:t>
      </w:r>
      <w:r w:rsidR="00D90493">
        <w:rPr>
          <w:rtl/>
        </w:rPr>
        <w:t>-</w:t>
      </w:r>
      <w:r w:rsidRPr="00E8235D">
        <w:rPr>
          <w:rtl/>
        </w:rPr>
        <w:t>דין.</w:t>
      </w:r>
      <w:r w:rsidR="00D90493">
        <w:rPr>
          <w:rtl/>
        </w:rPr>
        <w:t xml:space="preserve"> </w:t>
      </w:r>
      <w:r w:rsidRPr="00E8235D">
        <w:rPr>
          <w:rtl/>
        </w:rPr>
        <w:t>אבל זה לא המצב; הרי אתה מחכה שנים לפסק</w:t>
      </w:r>
      <w:r w:rsidR="00D90493">
        <w:rPr>
          <w:rtl/>
        </w:rPr>
        <w:t>-</w:t>
      </w:r>
      <w:r w:rsidRPr="00E8235D">
        <w:rPr>
          <w:rtl/>
        </w:rPr>
        <w:t>דין בבית</w:t>
      </w:r>
      <w:r w:rsidR="00D90493">
        <w:rPr>
          <w:rtl/>
        </w:rPr>
        <w:t>-</w:t>
      </w:r>
      <w:r w:rsidRPr="00E8235D">
        <w:rPr>
          <w:rtl/>
        </w:rPr>
        <w:t>משפט השלום,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המחוזי, שנים בבית</w:t>
      </w:r>
      <w:r w:rsidR="00D90493">
        <w:rPr>
          <w:rtl/>
        </w:rPr>
        <w:t>-</w:t>
      </w:r>
      <w:r w:rsidRPr="00E8235D">
        <w:rPr>
          <w:rtl/>
        </w:rPr>
        <w:t>המשפט העליון. זה לא שיש מצב כמו שכרגע מצאת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ערכאה</w:t>
      </w:r>
      <w:r w:rsidR="00D90493">
        <w:rPr>
          <w:rtl/>
        </w:rPr>
        <w:t xml:space="preserve"> </w:t>
      </w:r>
      <w:r w:rsidRPr="00E8235D">
        <w:rPr>
          <w:rtl/>
        </w:rPr>
        <w:t>מסוימת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חופשית.</w:t>
      </w:r>
      <w:r w:rsidR="00D90493">
        <w:rPr>
          <w:rtl/>
        </w:rPr>
        <w:t xml:space="preserve"> </w:t>
      </w:r>
      <w:r w:rsidRPr="00E8235D">
        <w:rPr>
          <w:rtl/>
        </w:rPr>
        <w:t>בזמננו היינו מגישים, 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משפטים</w:t>
      </w:r>
      <w:r w:rsidR="00D90493">
        <w:rPr>
          <w:rtl/>
        </w:rPr>
        <w:t xml:space="preserve"> </w:t>
      </w:r>
      <w:r w:rsidRPr="00E8235D">
        <w:rPr>
          <w:rtl/>
        </w:rPr>
        <w:t>בנצרת, כי בנצרת היה תור יותר קצר כדי לקבל פסקי</w:t>
      </w:r>
      <w:r w:rsidR="00D90493">
        <w:rPr>
          <w:rtl/>
        </w:rPr>
        <w:t>-</w:t>
      </w:r>
      <w:r w:rsidRPr="00E8235D">
        <w:rPr>
          <w:rtl/>
        </w:rPr>
        <w:t>דין.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רצים</w:t>
      </w:r>
      <w:r w:rsidR="00D90493">
        <w:rPr>
          <w:rtl/>
        </w:rPr>
        <w:t xml:space="preserve"> </w:t>
      </w:r>
      <w:r w:rsidRPr="00E8235D">
        <w:rPr>
          <w:rtl/>
        </w:rPr>
        <w:t>לקנות</w:t>
      </w:r>
      <w:r w:rsidR="00D90493">
        <w:rPr>
          <w:rtl/>
        </w:rPr>
        <w:t xml:space="preserve"> </w:t>
      </w:r>
      <w:r w:rsidRPr="00E8235D">
        <w:rPr>
          <w:rtl/>
        </w:rPr>
        <w:t>סמכויות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מיני</w:t>
      </w:r>
      <w:r w:rsidR="00D90493">
        <w:rPr>
          <w:rtl/>
        </w:rPr>
        <w:t xml:space="preserve"> </w:t>
      </w:r>
      <w:r w:rsidRPr="00E8235D">
        <w:rPr>
          <w:rtl/>
        </w:rPr>
        <w:t>מקומות,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ידענו ששם יהיה דיון רק בעוד עשרה</w:t>
      </w:r>
      <w:r w:rsidR="00D90493">
        <w:rPr>
          <w:rtl/>
        </w:rPr>
        <w:t xml:space="preserve"> </w:t>
      </w:r>
      <w:r w:rsidRPr="00E8235D">
        <w:rPr>
          <w:rtl/>
        </w:rPr>
        <w:t>חודשים, ולא כמו במקום אחר, שיש לחכות 16 חודשים רק לקדם דיון.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רצון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לגמרי, רבותי חברי הכנסת. יש פה רצון של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להתעסק</w:t>
      </w:r>
      <w:r w:rsidR="00D90493">
        <w:rPr>
          <w:rtl/>
        </w:rPr>
        <w:t xml:space="preserve"> </w:t>
      </w:r>
      <w:r w:rsidRPr="00E8235D">
        <w:rPr>
          <w:rtl/>
        </w:rPr>
        <w:t>בבעיות</w:t>
      </w:r>
      <w:r w:rsidR="00D90493">
        <w:rPr>
          <w:rtl/>
        </w:rPr>
        <w:t xml:space="preserve"> </w:t>
      </w:r>
      <w:r w:rsidRPr="00E8235D">
        <w:rPr>
          <w:rtl/>
        </w:rPr>
        <w:t>שמעניינות</w:t>
      </w:r>
      <w:r w:rsidR="00D90493">
        <w:rPr>
          <w:rtl/>
        </w:rPr>
        <w:t xml:space="preserve"> </w:t>
      </w:r>
      <w:r w:rsidRPr="00E8235D">
        <w:rPr>
          <w:rtl/>
        </w:rPr>
        <w:t>אותו,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איזה</w:t>
      </w:r>
      <w:r w:rsidR="00D90493">
        <w:rPr>
          <w:rtl/>
        </w:rPr>
        <w:t xml:space="preserve"> </w:t>
      </w:r>
      <w:r w:rsidRPr="00E8235D">
        <w:rPr>
          <w:rtl/>
        </w:rPr>
        <w:t>"פישינג"</w:t>
      </w:r>
      <w:r w:rsidR="00D90493">
        <w:rPr>
          <w:rtl/>
        </w:rPr>
        <w:t xml:space="preserve"> </w:t>
      </w:r>
      <w:r w:rsidRPr="00E8235D">
        <w:rPr>
          <w:rtl/>
        </w:rPr>
        <w:t>של כמה החלטות</w:t>
      </w:r>
      <w:r w:rsidR="00D90493">
        <w:rPr>
          <w:rtl/>
        </w:rPr>
        <w:t xml:space="preserve"> </w:t>
      </w:r>
      <w:r w:rsidRPr="00E8235D">
        <w:rPr>
          <w:rtl/>
        </w:rPr>
        <w:t>עקרוניות,</w:t>
      </w:r>
      <w:r w:rsidR="00D90493">
        <w:rPr>
          <w:rtl/>
        </w:rPr>
        <w:t xml:space="preserve"> </w:t>
      </w:r>
      <w:r w:rsidRPr="00E8235D">
        <w:rPr>
          <w:rtl/>
        </w:rPr>
        <w:t>לכתוב</w:t>
      </w:r>
      <w:r w:rsidR="00D90493">
        <w:rPr>
          <w:rtl/>
        </w:rPr>
        <w:t xml:space="preserve"> </w:t>
      </w:r>
      <w:r w:rsidRPr="00E8235D">
        <w:rPr>
          <w:rtl/>
        </w:rPr>
        <w:t>פסקי</w:t>
      </w:r>
      <w:r w:rsidR="00D90493">
        <w:rPr>
          <w:rtl/>
        </w:rPr>
        <w:t>-</w:t>
      </w:r>
      <w:r w:rsidRPr="00E8235D">
        <w:rPr>
          <w:rtl/>
        </w:rPr>
        <w:t>דין מאלפים במאות עמודים. תמיד אתה צריך לחכות לפסקי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החשובים, בערעורים אזרחיים ובערעורים פליליים, שנים אתה מחכה להנמקות ולפסקי</w:t>
      </w:r>
      <w:r w:rsidR="00D90493">
        <w:rPr>
          <w:rtl/>
        </w:rPr>
        <w:t>-</w:t>
      </w:r>
      <w:r w:rsidRPr="00E8235D">
        <w:rPr>
          <w:rtl/>
        </w:rPr>
        <w:t>דין,</w:t>
      </w:r>
      <w:r w:rsidR="00D90493">
        <w:rPr>
          <w:rtl/>
        </w:rPr>
        <w:t xml:space="preserve"> </w:t>
      </w:r>
      <w:r w:rsidRPr="00E8235D">
        <w:rPr>
          <w:rtl/>
        </w:rPr>
        <w:t>אבל בדברים הרציניים שעליהם יש תקשורת והם יכולים להתערב בעבודתה של הכנסת, אז יש</w:t>
      </w:r>
      <w:r w:rsidR="00D90493">
        <w:rPr>
          <w:rtl/>
        </w:rPr>
        <w:t xml:space="preserve"> </w:t>
      </w:r>
      <w:r w:rsidRPr="00E8235D">
        <w:rPr>
          <w:rtl/>
        </w:rPr>
        <w:t>פסקי</w:t>
      </w:r>
      <w:r w:rsidR="00D90493">
        <w:rPr>
          <w:rtl/>
        </w:rPr>
        <w:t>-</w:t>
      </w:r>
      <w:r w:rsidRPr="00E8235D">
        <w:rPr>
          <w:rtl/>
        </w:rPr>
        <w:t>דין, ויש אקטיביזם שיפוטי, ועל זה נכתבים הספרים והכרכים.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הולכת לקבע את המצב הזה. מה אומרת ועדת</w:t>
      </w:r>
      <w:r w:rsidR="00D90493">
        <w:rPr>
          <w:rtl/>
        </w:rPr>
        <w:t>-</w:t>
      </w:r>
      <w:r w:rsidRPr="00E8235D">
        <w:rPr>
          <w:rtl/>
        </w:rPr>
        <w:t xml:space="preserve">אור? </w:t>
      </w:r>
      <w:r w:rsidR="00D90493">
        <w:rPr>
          <w:rtl/>
        </w:rPr>
        <w:t xml:space="preserve">– </w:t>
      </w:r>
      <w:r w:rsidRPr="00E8235D">
        <w:rPr>
          <w:rtl/>
        </w:rPr>
        <w:t>נעדן</w:t>
      </w:r>
      <w:r w:rsidR="00D90493">
        <w:rPr>
          <w:rtl/>
        </w:rPr>
        <w:t xml:space="preserve"> </w:t>
      </w:r>
      <w:r w:rsidRPr="00E8235D">
        <w:rPr>
          <w:rtl/>
        </w:rPr>
        <w:t>את העיסוק, זאת אומרת, נשאיר הרבה מאוד סמכויות לבית</w:t>
      </w:r>
      <w:r w:rsidR="00D90493">
        <w:rPr>
          <w:rtl/>
        </w:rPr>
        <w:t>-</w:t>
      </w:r>
      <w:r w:rsidRPr="00E8235D">
        <w:rPr>
          <w:rtl/>
        </w:rPr>
        <w:t>המשפט העליון, אבל הוא</w:t>
      </w:r>
      <w:r w:rsidR="00D90493">
        <w:rPr>
          <w:rtl/>
        </w:rPr>
        <w:t xml:space="preserve"> </w:t>
      </w:r>
      <w:r w:rsidRPr="00E8235D">
        <w:rPr>
          <w:rtl/>
        </w:rPr>
        <w:t>יעסוק</w:t>
      </w:r>
      <w:r w:rsidR="00D90493">
        <w:rPr>
          <w:rtl/>
        </w:rPr>
        <w:t xml:space="preserve"> </w:t>
      </w:r>
      <w:r w:rsidRPr="00E8235D">
        <w:rPr>
          <w:rtl/>
        </w:rPr>
        <w:t>בבעיות</w:t>
      </w:r>
      <w:r w:rsidR="00D90493">
        <w:rPr>
          <w:rtl/>
        </w:rPr>
        <w:t xml:space="preserve"> </w:t>
      </w:r>
      <w:r w:rsidRPr="00E8235D">
        <w:rPr>
          <w:rtl/>
        </w:rPr>
        <w:t>מעטות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הוא יהיה פנוי מהתעסקויות בבעיות שוליות של ערעורים</w:t>
      </w:r>
      <w:r w:rsidR="00D90493">
        <w:rPr>
          <w:rtl/>
        </w:rPr>
        <w:t xml:space="preserve"> </w:t>
      </w:r>
      <w:r w:rsidRPr="00E8235D">
        <w:rPr>
          <w:rtl/>
        </w:rPr>
        <w:t>פליליים,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ערעורים</w:t>
      </w:r>
      <w:r w:rsidR="00D90493">
        <w:rPr>
          <w:rtl/>
        </w:rPr>
        <w:t xml:space="preserve"> </w:t>
      </w:r>
      <w:r w:rsidRPr="00E8235D">
        <w:rPr>
          <w:rtl/>
        </w:rPr>
        <w:t>אזרחיים,</w:t>
      </w:r>
      <w:r w:rsidR="00D90493">
        <w:rPr>
          <w:rtl/>
        </w:rPr>
        <w:t xml:space="preserve"> </w:t>
      </w:r>
      <w:r w:rsidRPr="00E8235D">
        <w:rPr>
          <w:rtl/>
        </w:rPr>
        <w:t>של בעיות של משפטים מינהליים, הוא יתעסק בבעיות</w:t>
      </w:r>
      <w:r w:rsidR="00D90493">
        <w:rPr>
          <w:rtl/>
        </w:rPr>
        <w:t xml:space="preserve"> </w:t>
      </w:r>
      <w:r w:rsidRPr="00E8235D">
        <w:rPr>
          <w:rtl/>
        </w:rPr>
        <w:t>המאוד</w:t>
      </w:r>
      <w:r w:rsidR="00D90493">
        <w:rPr>
          <w:rtl/>
        </w:rPr>
        <w:t>-</w:t>
      </w:r>
      <w:r w:rsidRPr="00E8235D">
        <w:rPr>
          <w:rtl/>
        </w:rPr>
        <w:t>גדולות של המדינה. אדוני היושב</w:t>
      </w:r>
      <w:r w:rsidR="00D90493">
        <w:rPr>
          <w:rtl/>
        </w:rPr>
        <w:t>-</w:t>
      </w:r>
      <w:r w:rsidRPr="00E8235D">
        <w:rPr>
          <w:rtl/>
        </w:rPr>
        <w:t>ראש, לזה אני לא רוצה להיות שותף.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צריך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אסיים, אדוני היושב</w:t>
      </w:r>
      <w:r w:rsidR="00D90493">
        <w:rPr>
          <w:rtl/>
        </w:rPr>
        <w:t>-</w:t>
      </w:r>
      <w:r w:rsidRPr="00E8235D">
        <w:rPr>
          <w:rtl/>
        </w:rPr>
        <w:t>ראש. אם כבר רוצים ליצור פה בעקיפין בית</w:t>
      </w:r>
      <w:r w:rsidR="00D90493">
        <w:rPr>
          <w:rtl/>
        </w:rPr>
        <w:t>-</w:t>
      </w:r>
      <w:r w:rsidRPr="00E8235D">
        <w:rPr>
          <w:rtl/>
        </w:rPr>
        <w:t>דין לחוקה,</w:t>
      </w:r>
      <w:r w:rsidR="00D90493">
        <w:rPr>
          <w:rtl/>
        </w:rPr>
        <w:t xml:space="preserve"> </w:t>
      </w:r>
      <w:r w:rsidRPr="00E8235D">
        <w:rPr>
          <w:rtl/>
        </w:rPr>
        <w:t>בואו</w:t>
      </w:r>
      <w:r w:rsidR="00D90493">
        <w:rPr>
          <w:rtl/>
        </w:rPr>
        <w:t xml:space="preserve"> </w:t>
      </w:r>
      <w:r w:rsidRPr="00E8235D">
        <w:rPr>
          <w:rtl/>
        </w:rPr>
        <w:t>ניצור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לחוקה</w:t>
      </w:r>
      <w:r w:rsidR="00D90493">
        <w:rPr>
          <w:rtl/>
        </w:rPr>
        <w:t xml:space="preserve"> </w:t>
      </w:r>
      <w:r w:rsidRPr="00E8235D">
        <w:rPr>
          <w:rtl/>
        </w:rPr>
        <w:t>ונאמר:</w:t>
      </w:r>
      <w:r w:rsidR="00D90493">
        <w:rPr>
          <w:rtl/>
        </w:rPr>
        <w:t xml:space="preserve"> </w:t>
      </w:r>
      <w:r w:rsidRPr="00E8235D">
        <w:rPr>
          <w:rtl/>
        </w:rPr>
        <w:t>זה בית</w:t>
      </w:r>
      <w:r w:rsidR="00D90493">
        <w:rPr>
          <w:rtl/>
        </w:rPr>
        <w:t>-</w:t>
      </w:r>
      <w:r w:rsidRPr="00E8235D">
        <w:rPr>
          <w:rtl/>
        </w:rPr>
        <w:t>דין לחוקה. אם אנחנו רוצים להקל על</w:t>
      </w:r>
      <w:r w:rsidR="00D90493">
        <w:rPr>
          <w:rtl/>
        </w:rPr>
        <w:t xml:space="preserve"> </w:t>
      </w:r>
      <w:r w:rsidRPr="00E8235D">
        <w:rPr>
          <w:rtl/>
        </w:rPr>
        <w:t>המשימות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במדינת ישראל וליצור צדק במדינת ישראל, בואו נוסיף תקנים</w:t>
      </w:r>
      <w:r w:rsidR="00D90493">
        <w:rPr>
          <w:rtl/>
        </w:rPr>
        <w:t xml:space="preserve"> </w:t>
      </w:r>
      <w:r w:rsidRPr="00E8235D">
        <w:rPr>
          <w:rtl/>
        </w:rPr>
        <w:t>למקום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להוסיף</w:t>
      </w:r>
      <w:r w:rsidR="00D90493">
        <w:rPr>
          <w:rtl/>
        </w:rPr>
        <w:t xml:space="preserve"> </w:t>
      </w:r>
      <w:r w:rsidRPr="00E8235D">
        <w:rPr>
          <w:rtl/>
        </w:rPr>
        <w:t>בו תקנים, על מנת לדלל את המשפטים. אבל לעשות בדרך העקיפה,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יד</w:t>
      </w:r>
      <w:r w:rsidR="00D90493">
        <w:rPr>
          <w:rtl/>
        </w:rPr>
        <w:t xml:space="preserve"> </w:t>
      </w:r>
      <w:r w:rsidRPr="00E8235D">
        <w:rPr>
          <w:rtl/>
        </w:rPr>
        <w:t>ימין</w:t>
      </w:r>
      <w:r w:rsidR="00D90493">
        <w:rPr>
          <w:rtl/>
        </w:rPr>
        <w:t xml:space="preserve"> </w:t>
      </w:r>
      <w:r w:rsidRPr="00E8235D">
        <w:rPr>
          <w:rtl/>
        </w:rPr>
        <w:t>לאוזן</w:t>
      </w:r>
      <w:r w:rsidR="00D90493">
        <w:rPr>
          <w:rtl/>
        </w:rPr>
        <w:t xml:space="preserve"> </w:t>
      </w:r>
      <w:r w:rsidRPr="00E8235D">
        <w:rPr>
          <w:rtl/>
        </w:rPr>
        <w:t>שמאל,</w:t>
      </w:r>
      <w:r w:rsidR="00D90493">
        <w:rPr>
          <w:rtl/>
        </w:rPr>
        <w:t xml:space="preserve"> </w:t>
      </w:r>
      <w:r w:rsidRPr="00E8235D">
        <w:rPr>
          <w:rtl/>
        </w:rPr>
        <w:t>לאמצעים</w:t>
      </w:r>
      <w:r w:rsidR="00D90493">
        <w:rPr>
          <w:rtl/>
        </w:rPr>
        <w:t xml:space="preserve"> </w:t>
      </w:r>
      <w:r w:rsidRPr="00E8235D">
        <w:rPr>
          <w:rtl/>
        </w:rPr>
        <w:t>הללו,</w:t>
      </w:r>
      <w:r w:rsidR="00D90493">
        <w:rPr>
          <w:rtl/>
        </w:rPr>
        <w:t xml:space="preserve"> </w:t>
      </w:r>
      <w:r w:rsidRPr="00E8235D">
        <w:rPr>
          <w:rtl/>
        </w:rPr>
        <w:t>אנחנו לא נהיה שותפים. 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הקואליציה, לא משנאת בית</w:t>
      </w:r>
      <w:r w:rsidR="00D90493">
        <w:rPr>
          <w:rtl/>
        </w:rPr>
        <w:t>-</w:t>
      </w:r>
      <w:r w:rsidRPr="00E8235D">
        <w:rPr>
          <w:rtl/>
        </w:rPr>
        <w:t>המשפט, דווקא מאהבת הצדק.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רבה,</w:t>
      </w:r>
      <w:r w:rsidR="00D90493">
        <w:rPr>
          <w:rtl/>
        </w:rPr>
        <w:t xml:space="preserve"> </w:t>
      </w:r>
      <w:r w:rsidRPr="00E8235D">
        <w:rPr>
          <w:rtl/>
        </w:rPr>
        <w:t>ידידי.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רוני מילוא. אחריו </w:t>
      </w:r>
      <w:r w:rsidR="00D90493">
        <w:rPr>
          <w:rtl/>
        </w:rPr>
        <w:t>–</w:t>
      </w:r>
      <w:r w:rsidRPr="00E8235D">
        <w:rPr>
          <w:rtl/>
        </w:rPr>
        <w:t xml:space="preserve"> מהנמצאים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>אבשלום וילן.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כנסת נכבדה, החוק שמובא כאן </w:t>
      </w:r>
      <w:r w:rsidR="00D90493">
        <w:rPr>
          <w:rtl/>
        </w:rPr>
        <w:t>–</w:t>
      </w:r>
      <w:r w:rsidRPr="00E8235D">
        <w:rPr>
          <w:rtl/>
        </w:rPr>
        <w:t xml:space="preserve"> ההצעה לרפורמה </w:t>
      </w:r>
      <w:r w:rsidR="00D90493">
        <w:rPr>
          <w:rtl/>
        </w:rPr>
        <w:t>–</w:t>
      </w:r>
      <w:r w:rsidRPr="00E8235D">
        <w:rPr>
          <w:rtl/>
        </w:rPr>
        <w:t xml:space="preserve"> זוהי הצעה</w:t>
      </w:r>
      <w:r w:rsidR="00D90493">
        <w:rPr>
          <w:rtl/>
        </w:rPr>
        <w:t xml:space="preserve"> </w:t>
      </w:r>
      <w:r w:rsidRPr="00E8235D">
        <w:rPr>
          <w:rtl/>
        </w:rPr>
        <w:t>שקשה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להבין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להתנגד לה. אפשר בין קריאה לקריאה לתקן, לשנות, אבל</w:t>
      </w:r>
      <w:r w:rsidR="00D90493">
        <w:rPr>
          <w:rtl/>
        </w:rPr>
        <w:t xml:space="preserve"> </w:t>
      </w:r>
      <w:r w:rsidRPr="00E8235D">
        <w:rPr>
          <w:rtl/>
        </w:rPr>
        <w:t>להתנגד</w:t>
      </w:r>
      <w:r w:rsidR="00D90493">
        <w:rPr>
          <w:rtl/>
        </w:rPr>
        <w:t xml:space="preserve"> </w:t>
      </w:r>
      <w:r w:rsidRPr="00E8235D">
        <w:rPr>
          <w:rtl/>
        </w:rPr>
        <w:t>באופן</w:t>
      </w:r>
      <w:r w:rsidR="00D90493">
        <w:rPr>
          <w:rtl/>
        </w:rPr>
        <w:t xml:space="preserve"> </w:t>
      </w:r>
      <w:r w:rsidRPr="00E8235D">
        <w:rPr>
          <w:rtl/>
        </w:rPr>
        <w:t>גורף</w:t>
      </w:r>
      <w:r w:rsidR="00D90493">
        <w:rPr>
          <w:rtl/>
        </w:rPr>
        <w:t xml:space="preserve"> –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ברור לי. כפי שלא ברור לי לחלוטין מדוע היה צריך</w:t>
      </w:r>
      <w:r w:rsidR="00D90493">
        <w:rPr>
          <w:rtl/>
        </w:rPr>
        <w:t xml:space="preserve"> </w:t>
      </w:r>
      <w:r w:rsidRPr="00E8235D">
        <w:rPr>
          <w:rtl/>
        </w:rPr>
        <w:t>להתנגד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החקיקה.</w:t>
      </w:r>
      <w:r w:rsidR="00D90493">
        <w:rPr>
          <w:rtl/>
        </w:rPr>
        <w:t xml:space="preserve"> </w:t>
      </w:r>
      <w:r w:rsidRPr="00E8235D">
        <w:rPr>
          <w:rtl/>
        </w:rPr>
        <w:t>מסתבר שכל נושא שיש בו הסדרה שקשורה למערכת</w:t>
      </w:r>
      <w:r w:rsidR="00D90493">
        <w:rPr>
          <w:rtl/>
        </w:rPr>
        <w:t xml:space="preserve"> </w:t>
      </w:r>
      <w:r w:rsidRPr="00E8235D">
        <w:rPr>
          <w:rtl/>
        </w:rPr>
        <w:t>החוק, החקיקה ובתי</w:t>
      </w:r>
      <w:r w:rsidR="00D90493">
        <w:rPr>
          <w:rtl/>
        </w:rPr>
        <w:t>-</w:t>
      </w:r>
      <w:r w:rsidRPr="00E8235D">
        <w:rPr>
          <w:rtl/>
        </w:rPr>
        <w:t xml:space="preserve">המשפט מעורר התנגדות, שלדעתי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נגד החוק, אולי נגד בית</w:t>
      </w:r>
      <w:r w:rsidR="00D90493">
        <w:rPr>
          <w:rtl/>
        </w:rPr>
        <w:t>-</w:t>
      </w:r>
      <w:r w:rsidRPr="00E8235D">
        <w:rPr>
          <w:rtl/>
        </w:rPr>
        <w:t>המשפט.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ליצמן, אני מאוד מכבד אותך, גם לגבי בתי</w:t>
      </w:r>
      <w:r w:rsidR="00D90493">
        <w:rPr>
          <w:rtl/>
        </w:rPr>
        <w:t>-</w:t>
      </w:r>
      <w:r w:rsidRPr="00E8235D">
        <w:rPr>
          <w:rtl/>
        </w:rPr>
        <w:t>המשפט אפשר להתווכח, אפשר</w:t>
      </w:r>
      <w:r w:rsidR="00D90493">
        <w:rPr>
          <w:rtl/>
        </w:rPr>
        <w:t xml:space="preserve"> </w:t>
      </w:r>
      <w:r w:rsidRPr="00E8235D">
        <w:rPr>
          <w:rtl/>
        </w:rPr>
        <w:t>לעשות רפורמות, הצעות חדשות, זה לגיטימי.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להתווכח. עם השופט אנחנו לא יכולים להתווכח. המקום היחיד שאפשר</w:t>
      </w:r>
      <w:r w:rsidR="00D90493">
        <w:rPr>
          <w:rtl/>
        </w:rPr>
        <w:t xml:space="preserve"> </w:t>
      </w:r>
      <w:r w:rsidRPr="00E8235D">
        <w:rPr>
          <w:rtl/>
        </w:rPr>
        <w:t>להתווכח הוא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מתערב בעבודת בתי</w:t>
      </w:r>
      <w:r w:rsidR="00D90493">
        <w:rPr>
          <w:rtl/>
        </w:rPr>
        <w:t>-</w:t>
      </w:r>
      <w:r w:rsidRPr="00E8235D">
        <w:rPr>
          <w:rtl/>
        </w:rPr>
        <w:t>הדין הרבניים, ואני חושב שצריך לכבד אותם ולקבל את</w:t>
      </w:r>
      <w:r w:rsidR="00D90493">
        <w:rPr>
          <w:rtl/>
        </w:rPr>
        <w:t xml:space="preserve"> </w:t>
      </w:r>
      <w:r w:rsidRPr="00E8235D">
        <w:rPr>
          <w:rtl/>
        </w:rPr>
        <w:t>החלטותיהם, ולתת להם לפסוק ולהתנהג כפי שצריך להתנהג. ובאותה מידה אני חושב שצריך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בארץ</w:t>
      </w:r>
      <w:r w:rsidR="00D90493">
        <w:rPr>
          <w:rtl/>
        </w:rPr>
        <w:t xml:space="preserve"> </w:t>
      </w:r>
      <w:r w:rsidRPr="00E8235D">
        <w:rPr>
          <w:rtl/>
        </w:rPr>
        <w:t>את האפשרות</w:t>
      </w:r>
      <w:r w:rsidR="00D90493">
        <w:rPr>
          <w:rtl/>
        </w:rPr>
        <w:t xml:space="preserve"> </w:t>
      </w:r>
      <w:r w:rsidRPr="00E8235D">
        <w:rPr>
          <w:rtl/>
        </w:rPr>
        <w:t>לעבוד,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שהרפורמה הזאת מציעה לתת להם את</w:t>
      </w:r>
      <w:r w:rsidR="00D90493">
        <w:rPr>
          <w:rtl/>
        </w:rPr>
        <w:t xml:space="preserve"> </w:t>
      </w:r>
      <w:r w:rsidRPr="00E8235D">
        <w:rPr>
          <w:rtl/>
        </w:rPr>
        <w:t>האפשרות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היית</w:t>
      </w:r>
      <w:r w:rsidR="00D90493">
        <w:rPr>
          <w:rtl/>
        </w:rPr>
        <w:t xml:space="preserve"> </w:t>
      </w:r>
      <w:r w:rsidRPr="00E8235D">
        <w:rPr>
          <w:rtl/>
        </w:rPr>
        <w:t>מציע,</w:t>
      </w:r>
      <w:r w:rsidR="00D90493">
        <w:rPr>
          <w:rtl/>
        </w:rPr>
        <w:t xml:space="preserve"> </w:t>
      </w:r>
      <w:r w:rsidRPr="00E8235D">
        <w:rPr>
          <w:rtl/>
        </w:rPr>
        <w:t>שבמסגרת הנוהג שקיים היום, שיש שופט או שניים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 העליון, שיהיה נניח גם נציג חרדי בבית</w:t>
      </w:r>
      <w:r w:rsidR="00D90493">
        <w:rPr>
          <w:rtl/>
        </w:rPr>
        <w:t>-</w:t>
      </w:r>
      <w:r w:rsidRPr="00E8235D">
        <w:rPr>
          <w:rtl/>
        </w:rPr>
        <w:t>המשפט העליון. אני בהחלט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רואה את זה כדבר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הנושא.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יודע בדיוק מה הנושא.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נחום לנגנטל (מפד"ל):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הם רוצים כרגע לא לעשות דברים בעליון, אלא שהכול ילך במחוזי.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תאמין</w:t>
      </w:r>
      <w:r w:rsidR="00D90493">
        <w:rPr>
          <w:rtl/>
        </w:rPr>
        <w:t xml:space="preserve"> </w:t>
      </w:r>
      <w:r w:rsidRPr="00E8235D">
        <w:rPr>
          <w:rtl/>
        </w:rPr>
        <w:t>לי שאני מכיר היטב את הנושא של הרפורמה. אני מדבר עם הרב ליצמן, איפה</w:t>
      </w:r>
      <w:r w:rsidR="00D90493">
        <w:rPr>
          <w:rtl/>
        </w:rPr>
        <w:t xml:space="preserve"> </w:t>
      </w: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מבחינת</w:t>
      </w:r>
      <w:r w:rsidR="00D90493">
        <w:rPr>
          <w:rtl/>
        </w:rPr>
        <w:t xml:space="preserve"> </w:t>
      </w:r>
      <w:r w:rsidRPr="00E8235D">
        <w:rPr>
          <w:rtl/>
        </w:rPr>
        <w:t>העמדה</w:t>
      </w:r>
      <w:r w:rsidR="00D90493">
        <w:rPr>
          <w:rtl/>
        </w:rPr>
        <w:t xml:space="preserve"> </w:t>
      </w:r>
      <w:r w:rsidRPr="00E8235D">
        <w:rPr>
          <w:rtl/>
        </w:rPr>
        <w:t>שלו היגיון, ואיפה אני לא רואה היגיון כאשר מדובר על</w:t>
      </w:r>
      <w:r w:rsidR="00D90493">
        <w:rPr>
          <w:rtl/>
        </w:rPr>
        <w:t xml:space="preserve"> </w:t>
      </w:r>
      <w:r w:rsidRPr="00E8235D">
        <w:rPr>
          <w:rtl/>
        </w:rPr>
        <w:t>דחיית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התוכנית</w:t>
      </w:r>
      <w:r w:rsidR="00D90493">
        <w:rPr>
          <w:rtl/>
        </w:rPr>
        <w:t xml:space="preserve"> </w:t>
      </w:r>
      <w:r w:rsidRPr="00E8235D">
        <w:rPr>
          <w:rtl/>
        </w:rPr>
        <w:t>לרפורמה</w:t>
      </w:r>
      <w:r w:rsidR="00D90493">
        <w:rPr>
          <w:rtl/>
        </w:rPr>
        <w:t xml:space="preserve"> </w:t>
      </w:r>
      <w:r w:rsidRPr="00E8235D">
        <w:rPr>
          <w:rtl/>
        </w:rPr>
        <w:t>שבעצם</w:t>
      </w:r>
      <w:r w:rsidR="00D90493">
        <w:rPr>
          <w:rtl/>
        </w:rPr>
        <w:t xml:space="preserve"> </w:t>
      </w:r>
      <w:r w:rsidRPr="00E8235D">
        <w:rPr>
          <w:rtl/>
        </w:rPr>
        <w:t>נועדה לשפר את עבודת מערכת המשפט ובתי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בישראל.</w:t>
      </w:r>
      <w:r w:rsidR="00D90493">
        <w:rPr>
          <w:rtl/>
        </w:rPr>
        <w:t xml:space="preserve"> </w:t>
      </w:r>
      <w:r w:rsidRPr="00E8235D">
        <w:rPr>
          <w:rtl/>
        </w:rPr>
        <w:t>ואולי</w:t>
      </w:r>
      <w:r w:rsidR="00D90493">
        <w:rPr>
          <w:rtl/>
        </w:rPr>
        <w:t xml:space="preserve"> </w:t>
      </w:r>
      <w:r w:rsidRPr="00E8235D">
        <w:rPr>
          <w:rtl/>
        </w:rPr>
        <w:t>בכלל</w:t>
      </w:r>
      <w:r w:rsidR="00D90493">
        <w:rPr>
          <w:rtl/>
        </w:rPr>
        <w:t xml:space="preserve"> </w:t>
      </w:r>
      <w:r w:rsidRPr="00E8235D">
        <w:rPr>
          <w:rtl/>
        </w:rPr>
        <w:t>כדאי לנו לחשוב על איזו מסגרת של הידברות שבה כל מי שחושב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טענה או דברים שאינם נראים לו במערכת, יוכל לומר את דברו, אולי גם להציע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שאפשר יהיה להעביר אותן. אני לא חושב שכל נושא כזה צריך להיות עילה למלחמה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לחילונים.</w:t>
      </w:r>
      <w:r w:rsidR="00D90493">
        <w:rPr>
          <w:rtl/>
        </w:rPr>
        <w:t xml:space="preserve"> </w:t>
      </w:r>
      <w:r w:rsidRPr="00E8235D">
        <w:rPr>
          <w:rtl/>
        </w:rPr>
        <w:t>אפשר גם להגיע להסכמות. אפשר גם להגיע להבנה. אפשר היה גם</w:t>
      </w:r>
      <w:r w:rsidR="00D90493">
        <w:rPr>
          <w:rtl/>
        </w:rPr>
        <w:t xml:space="preserve"> </w:t>
      </w:r>
      <w:r w:rsidRPr="00E8235D">
        <w:rPr>
          <w:rtl/>
        </w:rPr>
        <w:t>לגבי חוק</w:t>
      </w:r>
      <w:r w:rsidR="00D90493">
        <w:rPr>
          <w:rtl/>
        </w:rPr>
        <w:t>-</w:t>
      </w:r>
      <w:r w:rsidRPr="00E8235D">
        <w:rPr>
          <w:rtl/>
        </w:rPr>
        <w:t>יסוד: החקיקה להגיע להבנה, ולא ליצור בנושא הזה חזית אחת שתילחם נגד 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הליכוד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שותף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החקיקה.</w:t>
      </w:r>
      <w:r w:rsidR="00D90493">
        <w:rPr>
          <w:rtl/>
        </w:rPr>
        <w:t xml:space="preserve"> </w:t>
      </w:r>
      <w:r w:rsidRPr="00E8235D">
        <w:rPr>
          <w:rtl/>
        </w:rPr>
        <w:t>צחי</w:t>
      </w:r>
      <w:r w:rsidR="00D90493">
        <w:rPr>
          <w:rtl/>
        </w:rPr>
        <w:t xml:space="preserve"> </w:t>
      </w:r>
      <w:r w:rsidRPr="00E8235D">
        <w:rPr>
          <w:rtl/>
        </w:rPr>
        <w:t>הנגבי, כשר המשפטים, היה שותף</w:t>
      </w:r>
      <w:r w:rsidR="00D90493">
        <w:rPr>
          <w:rtl/>
        </w:rPr>
        <w:t xml:space="preserve"> </w:t>
      </w:r>
      <w:r w:rsidRPr="00E8235D">
        <w:rPr>
          <w:rtl/>
        </w:rPr>
        <w:t>להגשתו.</w:t>
      </w:r>
      <w:r w:rsidR="00D90493">
        <w:rPr>
          <w:rtl/>
        </w:rPr>
        <w:t xml:space="preserve"> </w:t>
      </w:r>
      <w:r w:rsidRPr="00E8235D">
        <w:rPr>
          <w:rtl/>
        </w:rPr>
        <w:t>הליכוד היה שותף לדיונים בוועדת החוקה, חוק ומשפט.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החוק הזה לא דתי או חילוני. גם לשכת עורכי</w:t>
      </w:r>
      <w:r w:rsidR="00D90493">
        <w:rPr>
          <w:rtl/>
        </w:rPr>
        <w:t>-</w:t>
      </w:r>
      <w:r w:rsidRPr="00E8235D">
        <w:rPr>
          <w:rtl/>
        </w:rPr>
        <w:t>הדין מתנגדת.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מייצג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או חילונים, וגם לא את לשכת עורכי</w:t>
      </w:r>
      <w:r w:rsidR="00D90493">
        <w:rPr>
          <w:rtl/>
        </w:rPr>
        <w:t>-</w:t>
      </w:r>
      <w:r w:rsidRPr="00E8235D">
        <w:rPr>
          <w:rtl/>
        </w:rPr>
        <w:t>הדין. כל אחד יכול</w:t>
      </w:r>
      <w:r w:rsidR="00D90493">
        <w:rPr>
          <w:rtl/>
        </w:rPr>
        <w:t xml:space="preserve"> </w:t>
      </w:r>
      <w:r w:rsidRPr="00E8235D">
        <w:rPr>
          <w:rtl/>
        </w:rPr>
        <w:t>להתנגד מטעמיו.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מסכים להוריד לבית</w:t>
      </w:r>
      <w:r w:rsidR="00D90493">
        <w:rPr>
          <w:rtl/>
        </w:rPr>
        <w:t>-</w:t>
      </w:r>
      <w:r w:rsidRPr="00E8235D">
        <w:rPr>
          <w:rtl/>
        </w:rPr>
        <w:t>המשפט השלום את העומס הזה?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רוני</w:t>
      </w:r>
      <w:r w:rsidR="00D90493">
        <w:rPr>
          <w:rtl/>
        </w:rPr>
        <w:t xml:space="preserve"> </w:t>
      </w:r>
      <w:r w:rsidRPr="00E8235D">
        <w:rPr>
          <w:rtl/>
        </w:rPr>
        <w:t>מילוא, אתה צריך לסיים. חבר הכנסת גפני כל היום מפריע, גם</w:t>
      </w:r>
      <w:r w:rsidR="00D90493">
        <w:rPr>
          <w:rtl/>
        </w:rPr>
        <w:t xml:space="preserve"> </w:t>
      </w:r>
      <w:r w:rsidRPr="00E8235D">
        <w:rPr>
          <w:rtl/>
        </w:rPr>
        <w:t>מלמעלה וגם מלמטה.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 אני חושב, שיש מקום לאשר את החוק בקריאה הזאת, לדון בשינויים גם עם לשכת</w:t>
      </w:r>
      <w:r w:rsidR="00D90493">
        <w:rPr>
          <w:rtl/>
        </w:rPr>
        <w:t xml:space="preserve"> </w:t>
      </w:r>
      <w:r w:rsidRPr="00E8235D">
        <w:rPr>
          <w:rtl/>
        </w:rPr>
        <w:t>עורכי</w:t>
      </w:r>
      <w:r w:rsidR="00D90493">
        <w:rPr>
          <w:rtl/>
        </w:rPr>
        <w:t>-</w:t>
      </w:r>
      <w:r w:rsidRPr="00E8235D">
        <w:rPr>
          <w:rtl/>
        </w:rPr>
        <w:t>הדין,</w:t>
      </w:r>
      <w:r w:rsidR="00D90493">
        <w:rPr>
          <w:rtl/>
        </w:rPr>
        <w:t xml:space="preserve"> </w:t>
      </w:r>
      <w:r w:rsidRPr="00E8235D">
        <w:rPr>
          <w:rtl/>
        </w:rPr>
        <w:t>וגם עם חברי הכנסת שיש להם השגות, ולהביא לקריאות הבאות תוצאה שתהיה</w:t>
      </w:r>
      <w:r w:rsidR="00D90493">
        <w:rPr>
          <w:rtl/>
        </w:rPr>
        <w:t xml:space="preserve"> </w:t>
      </w:r>
      <w:r w:rsidRPr="00E8235D">
        <w:rPr>
          <w:rtl/>
        </w:rPr>
        <w:t>אולי יותר טובה, משופרת, אבל לא להוריד אותו בכלל מסדר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>–</w:t>
      </w:r>
      <w:r w:rsidRPr="00E8235D">
        <w:rPr>
          <w:rtl/>
        </w:rPr>
        <w:t xml:space="preserve"> אבשלום וילן,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מהנוכחים </w:t>
      </w:r>
      <w:r w:rsidR="00D90493">
        <w:rPr>
          <w:rtl/>
        </w:rPr>
        <w:t xml:space="preserve">– </w:t>
      </w:r>
      <w:r w:rsidRPr="00E8235D">
        <w:rPr>
          <w:rtl/>
        </w:rPr>
        <w:t>חברי הכנסת מוחמד כנעאן, ואחר כך רובי ריבלין.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אני רוצה להמשיך בעקבותיו של חבר הכנסת רוני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מילוא. אמר פה חבר הכנסת רובי ריבלין, שהוא בעקבות ז'בוטינסקי. אני בחוק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בעקבות ז'בוטינסקי לא הצבעתי על חוק</w:t>
      </w:r>
      <w:r w:rsidR="00D90493">
        <w:rPr>
          <w:rtl/>
        </w:rPr>
        <w:t>-</w:t>
      </w:r>
      <w:r w:rsidRPr="00E8235D">
        <w:rPr>
          <w:rtl/>
        </w:rPr>
        <w:t xml:space="preserve">יסוד: החקיקה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בעקבות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החקיקה, לא אתה, אבל חבריך ממשיכי מורשתו של ז'בוטינסקי,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שמתיימרים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ראשי</w:t>
      </w:r>
      <w:r w:rsidR="00D90493">
        <w:rPr>
          <w:rtl/>
        </w:rPr>
        <w:t xml:space="preserve"> </w:t>
      </w:r>
      <w:r w:rsidRPr="00E8235D">
        <w:rPr>
          <w:rtl/>
        </w:rPr>
        <w:t>ממשלה בישראל, הצביעו בצורה שהיא בושה לשלטון החוק,</w:t>
      </w:r>
      <w:r w:rsidR="00D90493">
        <w:rPr>
          <w:rtl/>
        </w:rPr>
        <w:t xml:space="preserve"> </w:t>
      </w:r>
      <w:r w:rsidRPr="00E8235D">
        <w:rPr>
          <w:rtl/>
        </w:rPr>
        <w:t>שהיתה יום עצוב לליכוד, שחרת על דגלו את עקרונות הליברליזם של ז'בוטינסקי.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היתה שעתכם היפה, ואני באמת רוצה לחזור על דבריו של חבר הכנסת רוני</w:t>
      </w:r>
      <w:r w:rsidR="00D90493">
        <w:rPr>
          <w:rtl/>
        </w:rPr>
        <w:t xml:space="preserve"> </w:t>
      </w:r>
      <w:r w:rsidRPr="00E8235D">
        <w:rPr>
          <w:rtl/>
        </w:rPr>
        <w:t>מילוא.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אינני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מדוע</w:t>
      </w:r>
      <w:r w:rsidR="00D90493">
        <w:rPr>
          <w:rtl/>
        </w:rPr>
        <w:t xml:space="preserve"> </w:t>
      </w:r>
      <w:r w:rsidRPr="00E8235D">
        <w:rPr>
          <w:rtl/>
        </w:rPr>
        <w:t>בכל מה שקשור למשפט, ליסודות החקיקה, להיותה 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מדינת ישראל מדינת חוק מתוקנת במובן הנאור של המשפט </w:t>
      </w:r>
      <w:r w:rsidR="00D90493">
        <w:rPr>
          <w:rtl/>
        </w:rPr>
        <w:t>–</w:t>
      </w:r>
      <w:r w:rsidRPr="00E8235D">
        <w:rPr>
          <w:rtl/>
        </w:rPr>
        <w:t xml:space="preserve"> "ציון במשפט תיפדה", אתם כל</w:t>
      </w:r>
      <w:r w:rsidR="00D90493">
        <w:rPr>
          <w:rtl/>
        </w:rPr>
        <w:t xml:space="preserve"> </w:t>
      </w:r>
      <w:r w:rsidRPr="00E8235D">
        <w:rPr>
          <w:rtl/>
        </w:rPr>
        <w:t>פעם נכנסים למלכודת של הגוש הדתי והחרדי כנגד כל מהלך שפירושו שתהיה פה מדינת חוק</w:t>
      </w:r>
      <w:r w:rsidR="00D90493">
        <w:rPr>
          <w:rtl/>
        </w:rPr>
        <w:t xml:space="preserve"> </w:t>
      </w:r>
      <w:r w:rsidRPr="00E8235D">
        <w:rPr>
          <w:rtl/>
        </w:rPr>
        <w:t>מתוקנת ומוסדרת.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המשפטנים</w:t>
      </w:r>
      <w:r w:rsidR="00D90493">
        <w:rPr>
          <w:rtl/>
        </w:rPr>
        <w:t xml:space="preserve"> </w:t>
      </w:r>
      <w:r w:rsidRPr="00E8235D">
        <w:rPr>
          <w:rtl/>
        </w:rPr>
        <w:t>שבחבורה</w:t>
      </w:r>
      <w:r w:rsidR="00D90493">
        <w:rPr>
          <w:rtl/>
        </w:rPr>
        <w:t xml:space="preserve"> – </w:t>
      </w:r>
      <w:r w:rsidRPr="00E8235D">
        <w:rPr>
          <w:rtl/>
        </w:rPr>
        <w:t>יוסף</w:t>
      </w:r>
      <w:r w:rsidR="00D90493">
        <w:rPr>
          <w:rtl/>
        </w:rPr>
        <w:t xml:space="preserve"> </w:t>
      </w:r>
      <w:r w:rsidRPr="00E8235D">
        <w:rPr>
          <w:rtl/>
        </w:rPr>
        <w:t>פריצקי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ונחום לנגנטל </w:t>
      </w:r>
      <w:r w:rsidR="00D90493">
        <w:rPr>
          <w:rtl/>
        </w:rPr>
        <w:t>–</w:t>
      </w:r>
      <w:r w:rsidRPr="00E8235D">
        <w:rPr>
          <w:rtl/>
        </w:rPr>
        <w:t xml:space="preserve"> שיש להם התנגדויות</w:t>
      </w:r>
      <w:r w:rsidR="00D90493">
        <w:rPr>
          <w:rtl/>
        </w:rPr>
        <w:t xml:space="preserve"> </w:t>
      </w:r>
      <w:r w:rsidRPr="00E8235D">
        <w:rPr>
          <w:rtl/>
        </w:rPr>
        <w:t>ענייניות, אדרבה. פה מדובר על רפורמה שמגיעה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תבואו לוועדת החוקה,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ומשפט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סליחה. חברת הכנסת ענת מאור.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ותשנו. אבל אני שואל את עצמי איפה אנחנו נמצאים. האם כל הצעת חוק שקשורה</w:t>
      </w:r>
      <w:r>
        <w:rPr>
          <w:rtl/>
        </w:rPr>
        <w:t xml:space="preserve"> </w:t>
      </w:r>
      <w:r w:rsidR="00E8235D" w:rsidRPr="00E8235D">
        <w:rPr>
          <w:rtl/>
        </w:rPr>
        <w:t>למערכת</w:t>
      </w:r>
      <w:r>
        <w:rPr>
          <w:rtl/>
        </w:rPr>
        <w:t xml:space="preserve"> </w:t>
      </w:r>
      <w:r w:rsidR="00E8235D" w:rsidRPr="00E8235D">
        <w:rPr>
          <w:rtl/>
        </w:rPr>
        <w:t>המשפט,</w:t>
      </w:r>
      <w:r>
        <w:rPr>
          <w:rtl/>
        </w:rPr>
        <w:t xml:space="preserve"> </w:t>
      </w:r>
      <w:r w:rsidR="00E8235D" w:rsidRPr="00E8235D">
        <w:rPr>
          <w:rtl/>
        </w:rPr>
        <w:t>אוטומטית</w:t>
      </w:r>
      <w:r>
        <w:rPr>
          <w:rtl/>
        </w:rPr>
        <w:t xml:space="preserve"> </w:t>
      </w:r>
      <w:r w:rsidR="00E8235D" w:rsidRPr="00E8235D">
        <w:rPr>
          <w:rtl/>
        </w:rPr>
        <w:t>שליש</w:t>
      </w:r>
      <w:r>
        <w:rPr>
          <w:rtl/>
        </w:rPr>
        <w:t xml:space="preserve"> </w:t>
      </w:r>
      <w:r w:rsidR="00E8235D" w:rsidRPr="00E8235D">
        <w:rPr>
          <w:rtl/>
        </w:rPr>
        <w:t>מהבית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יתנגד לה? למה אנחנו רוצים להידמות?</w:t>
      </w:r>
      <w:r>
        <w:rPr>
          <w:rtl/>
        </w:rPr>
        <w:t xml:space="preserve"> </w:t>
      </w:r>
      <w:r w:rsidR="00E8235D" w:rsidRPr="00E8235D">
        <w:rPr>
          <w:rtl/>
        </w:rPr>
        <w:t>לדמוקרטיה</w:t>
      </w:r>
      <w:r>
        <w:rPr>
          <w:rtl/>
        </w:rPr>
        <w:t xml:space="preserve"> </w:t>
      </w:r>
      <w:r w:rsidR="00E8235D" w:rsidRPr="00E8235D">
        <w:rPr>
          <w:rtl/>
        </w:rPr>
        <w:t>מתוקנת</w:t>
      </w:r>
      <w:r>
        <w:rPr>
          <w:rtl/>
        </w:rPr>
        <w:t xml:space="preserve"> </w:t>
      </w:r>
      <w:r w:rsidR="00E8235D" w:rsidRPr="00E8235D">
        <w:rPr>
          <w:rtl/>
        </w:rPr>
        <w:t>שבה</w:t>
      </w:r>
      <w:r>
        <w:rPr>
          <w:rtl/>
        </w:rPr>
        <w:t xml:space="preserve"> </w:t>
      </w:r>
      <w:r w:rsidR="00E8235D" w:rsidRPr="00E8235D">
        <w:rPr>
          <w:rtl/>
        </w:rPr>
        <w:t>יש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מקום לכולם </w:t>
      </w:r>
      <w:r>
        <w:rPr>
          <w:rtl/>
        </w:rPr>
        <w:t>–</w:t>
      </w:r>
      <w:r w:rsidR="00E8235D" w:rsidRPr="00E8235D">
        <w:rPr>
          <w:rtl/>
        </w:rPr>
        <w:t xml:space="preserve"> לזרמים הדתיים והאורתודוקסיים והחרדיים</w:t>
      </w:r>
      <w:r>
        <w:rPr>
          <w:rtl/>
        </w:rPr>
        <w:t xml:space="preserve"> </w:t>
      </w:r>
      <w:r w:rsidR="00E8235D" w:rsidRPr="00E8235D">
        <w:rPr>
          <w:rtl/>
        </w:rPr>
        <w:t>והאולטרה</w:t>
      </w:r>
      <w:r>
        <w:rPr>
          <w:rtl/>
        </w:rPr>
        <w:t>-</w:t>
      </w:r>
      <w:r w:rsidR="00E8235D" w:rsidRPr="00E8235D">
        <w:rPr>
          <w:rtl/>
        </w:rPr>
        <w:t>אורתודוקסיים והחופשיים, או שיש פה באזור הרבה מאוד דוגמאות.</w:t>
      </w:r>
      <w:r>
        <w:rPr>
          <w:rtl/>
        </w:rPr>
        <w:t xml:space="preserve"> </w:t>
      </w:r>
      <w:r w:rsidR="00E8235D" w:rsidRPr="00E8235D">
        <w:rPr>
          <w:rtl/>
        </w:rPr>
        <w:t>ראינו איך</w:t>
      </w:r>
      <w:r>
        <w:rPr>
          <w:rtl/>
        </w:rPr>
        <w:t xml:space="preserve"> </w:t>
      </w:r>
      <w:r w:rsidR="00E8235D" w:rsidRPr="00E8235D">
        <w:rPr>
          <w:rtl/>
        </w:rPr>
        <w:t xml:space="preserve">בסוריה, לפני חודשיים, בחצי שעה משנים חוקה כשצריך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לנגנטל.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מוכרחים</w:t>
      </w:r>
      <w:r w:rsidR="00D90493">
        <w:rPr>
          <w:rtl/>
        </w:rPr>
        <w:t xml:space="preserve"> </w:t>
      </w:r>
      <w:r w:rsidRPr="00E8235D">
        <w:rPr>
          <w:rtl/>
        </w:rPr>
        <w:t>לשמור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שלטון החוק, על מדינת חוק מתוקנת, ואם 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תקועים</w:t>
      </w:r>
      <w:r w:rsidR="00D90493">
        <w:rPr>
          <w:rtl/>
        </w:rPr>
        <w:t xml:space="preserve"> </w:t>
      </w:r>
      <w:r w:rsidRPr="00E8235D">
        <w:rPr>
          <w:rtl/>
        </w:rPr>
        <w:t>כפי</w:t>
      </w:r>
      <w:r w:rsidR="00D90493">
        <w:rPr>
          <w:rtl/>
        </w:rPr>
        <w:t xml:space="preserve"> </w:t>
      </w:r>
      <w:r w:rsidRPr="00E8235D">
        <w:rPr>
          <w:rtl/>
        </w:rPr>
        <w:t>שהם תקועים ומשרד המשפטים מביא רפורמה, הבית הזה צריך להתאחד סביבה,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הקריאה הראשונה ולהכינה לקריאה שנייה ושלישית, אבל לא כמו אותו</w:t>
      </w:r>
      <w:r w:rsidR="00D90493">
        <w:rPr>
          <w:rtl/>
        </w:rPr>
        <w:t xml:space="preserve"> </w:t>
      </w:r>
      <w:r w:rsidRPr="00E8235D">
        <w:rPr>
          <w:rtl/>
        </w:rPr>
        <w:t>"דובון לא</w:t>
      </w:r>
      <w:r w:rsidR="00D90493">
        <w:rPr>
          <w:rtl/>
        </w:rPr>
        <w:t>-</w:t>
      </w:r>
      <w:r w:rsidRPr="00E8235D">
        <w:rPr>
          <w:rtl/>
        </w:rPr>
        <w:t>לא", שבכל מקרה מצביע תמיד "לא" על כל מה שקשור למערכת המשפט.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קורא באמת לחברי מהזרמים הדתיים </w:t>
      </w:r>
      <w:r w:rsidR="00D90493">
        <w:rPr>
          <w:rtl/>
        </w:rPr>
        <w:t>–</w:t>
      </w:r>
      <w:r w:rsidRPr="00E8235D">
        <w:rPr>
          <w:rtl/>
        </w:rPr>
        <w:t xml:space="preserve"> תפסיקו להעמיד את המחסום בין דת ישראל</w:t>
      </w:r>
      <w:r w:rsidR="00D90493">
        <w:rPr>
          <w:rtl/>
        </w:rPr>
        <w:t xml:space="preserve"> </w:t>
      </w:r>
      <w:r w:rsidRPr="00E8235D">
        <w:rPr>
          <w:rtl/>
        </w:rPr>
        <w:t>לבין דמוקרטיה ומשפט. הדברים אינם סותרים, ואפשר למצוא להם פתרונות ביחד.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נודלמן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משנים חוק</w:t>
      </w:r>
      <w:r>
        <w:rPr>
          <w:rtl/>
        </w:rPr>
        <w:t>-</w:t>
      </w:r>
      <w:r w:rsidR="00E8235D" w:rsidRPr="00E8235D">
        <w:rPr>
          <w:rtl/>
        </w:rPr>
        <w:t xml:space="preserve">יסוד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מוחמד כנעאן,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רובי ריבלין.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78" w:name="_Toc449874330"/>
      <w:r w:rsidRPr="00D90493">
        <w:rPr>
          <w:rtl/>
        </w:rPr>
        <w:t>מסמכים שהונחו על שולחן הכנסת</w:t>
      </w:r>
      <w:bookmarkEnd w:id="78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עד שחבר הכנסת מוחמד כנעאן יגיע, הודעה לסגנית מזכיר הכנסת.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סגנית מזכיר הכנסת ר' קפלן: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 יושב</w:t>
      </w:r>
      <w:r w:rsidR="00D90493">
        <w:rPr>
          <w:rtl/>
        </w:rPr>
        <w:t>-</w:t>
      </w:r>
      <w:r w:rsidRPr="00E8235D">
        <w:rPr>
          <w:rtl/>
        </w:rPr>
        <w:t>ראש הישיבה, הנני מתכבדת להודיעכם, כי הונחו היום על שולחן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לדיון</w:t>
      </w:r>
      <w:r w:rsidR="00D90493">
        <w:rPr>
          <w:rtl/>
        </w:rPr>
        <w:t xml:space="preserve"> </w:t>
      </w:r>
      <w:r w:rsidRPr="00E8235D">
        <w:rPr>
          <w:rtl/>
        </w:rPr>
        <w:t>מוקדם: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המועצה להשכלה גבוהה (תיקון </w:t>
      </w:r>
      <w:r w:rsidR="00D90493">
        <w:rPr>
          <w:rtl/>
        </w:rPr>
        <w:t>–</w:t>
      </w:r>
      <w:r w:rsidRPr="00E8235D">
        <w:rPr>
          <w:rtl/>
        </w:rPr>
        <w:t xml:space="preserve"> איסור דרישת בחינות</w:t>
      </w:r>
      <w:r w:rsidR="00D90493">
        <w:rPr>
          <w:rtl/>
        </w:rPr>
        <w:t xml:space="preserve"> </w:t>
      </w:r>
      <w:r w:rsidRPr="00E8235D">
        <w:rPr>
          <w:rtl/>
        </w:rPr>
        <w:t>כניסה</w:t>
      </w:r>
      <w:r w:rsidR="00D90493">
        <w:rPr>
          <w:rtl/>
        </w:rPr>
        <w:t xml:space="preserve"> </w:t>
      </w:r>
      <w:r w:rsidRPr="00E8235D">
        <w:rPr>
          <w:rtl/>
        </w:rPr>
        <w:t>וציון</w:t>
      </w:r>
      <w:r w:rsidR="00D90493">
        <w:rPr>
          <w:rtl/>
        </w:rPr>
        <w:t xml:space="preserve"> </w:t>
      </w:r>
      <w:r w:rsidRPr="00E8235D">
        <w:rPr>
          <w:rtl/>
        </w:rPr>
        <w:t>פסיכומטרי),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חברי הכנסת יוסי שריד ואילן גילאון; הצעת חוק</w:t>
      </w:r>
      <w:r w:rsidR="00D90493">
        <w:rPr>
          <w:rtl/>
        </w:rPr>
        <w:t xml:space="preserve"> </w:t>
      </w:r>
      <w:r w:rsidRPr="00E8235D">
        <w:rPr>
          <w:rtl/>
        </w:rPr>
        <w:t>התכנון</w:t>
      </w:r>
      <w:r w:rsidR="00D90493">
        <w:rPr>
          <w:rtl/>
        </w:rPr>
        <w:t xml:space="preserve"> </w:t>
      </w:r>
      <w:r w:rsidRPr="00E8235D">
        <w:rPr>
          <w:rtl/>
        </w:rPr>
        <w:t>והבנייה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מניעת</w:t>
      </w:r>
      <w:r w:rsidR="00D90493">
        <w:rPr>
          <w:rtl/>
        </w:rPr>
        <w:t xml:space="preserve"> </w:t>
      </w:r>
      <w:r w:rsidRPr="00E8235D">
        <w:rPr>
          <w:rtl/>
        </w:rPr>
        <w:t>עיוותים</w:t>
      </w:r>
      <w:r w:rsidR="00D90493">
        <w:rPr>
          <w:rtl/>
        </w:rPr>
        <w:t xml:space="preserve"> </w:t>
      </w:r>
      <w:r w:rsidRPr="00E8235D">
        <w:rPr>
          <w:rtl/>
        </w:rPr>
        <w:t>וצמצום פערים בין אוכלוסיות שונות),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 סאלח טריף, אלי גולדשמידט ואופיר פינס</w:t>
      </w:r>
      <w:r w:rsidR="00D90493">
        <w:rPr>
          <w:rtl/>
        </w:rPr>
        <w:t>-</w:t>
      </w:r>
      <w:r w:rsidRPr="00E8235D">
        <w:rPr>
          <w:rtl/>
        </w:rPr>
        <w:t>פז; הצעת חוק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השידור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(תיקון </w:t>
      </w:r>
      <w:r w:rsidR="00D90493">
        <w:rPr>
          <w:rtl/>
        </w:rPr>
        <w:t>–</w:t>
      </w:r>
      <w:r w:rsidRPr="00E8235D">
        <w:rPr>
          <w:rtl/>
        </w:rPr>
        <w:t xml:space="preserve"> ביטול אגרת הטלוויזיה),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בנימין</w:t>
      </w:r>
      <w:r w:rsidR="00D90493">
        <w:rPr>
          <w:rtl/>
        </w:rPr>
        <w:t xml:space="preserve"> </w:t>
      </w:r>
      <w:r w:rsidRPr="00E8235D">
        <w:rPr>
          <w:rtl/>
        </w:rPr>
        <w:t>אלון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(תיקון </w:t>
      </w:r>
      <w:r w:rsidR="00D90493">
        <w:rPr>
          <w:rtl/>
        </w:rPr>
        <w:t>–</w:t>
      </w:r>
      <w:r w:rsidRPr="00E8235D">
        <w:rPr>
          <w:rtl/>
        </w:rPr>
        <w:t xml:space="preserve"> השעיית חבר הכנסת), של</w:t>
      </w:r>
      <w:r w:rsidR="00D90493">
        <w:rPr>
          <w:rtl/>
        </w:rPr>
        <w:t xml:space="preserve"> </w:t>
      </w:r>
      <w:r w:rsidRPr="00E8235D">
        <w:rPr>
          <w:rtl/>
        </w:rPr>
        <w:t>חברת הכנסת ציפי לבני; הצעת חוק המכס, הבלו ומס הקנייה (ביטול פטור מיוחד) (תיקון</w:t>
      </w:r>
      <w:r w:rsidR="00D90493">
        <w:rPr>
          <w:rtl/>
        </w:rPr>
        <w:t xml:space="preserve"> – </w:t>
      </w:r>
      <w:r w:rsidRPr="00E8235D">
        <w:rPr>
          <w:rtl/>
        </w:rPr>
        <w:t>פטור ברכישת מזגן),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גנדי ריגר, יולי</w:t>
      </w:r>
      <w:r w:rsidR="00D90493">
        <w:rPr>
          <w:rtl/>
        </w:rPr>
        <w:t>-</w:t>
      </w:r>
      <w:r w:rsidRPr="00E8235D">
        <w:rPr>
          <w:rtl/>
        </w:rPr>
        <w:t>יואל 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</w:t>
      </w:r>
      <w:r w:rsidR="00D90493">
        <w:rPr>
          <w:rtl/>
        </w:rPr>
        <w:t xml:space="preserve"> </w:t>
      </w:r>
      <w:r w:rsidRPr="00E8235D">
        <w:rPr>
          <w:rtl/>
        </w:rPr>
        <w:t>סולודקין</w:t>
      </w:r>
      <w:r w:rsidR="00D90493">
        <w:rPr>
          <w:rtl/>
        </w:rPr>
        <w:t xml:space="preserve"> </w:t>
      </w:r>
      <w:r w:rsidRPr="00E8235D">
        <w:rPr>
          <w:rtl/>
        </w:rPr>
        <w:t>ונתן</w:t>
      </w:r>
      <w:r w:rsidR="00D90493">
        <w:rPr>
          <w:rtl/>
        </w:rPr>
        <w:t xml:space="preserve"> </w:t>
      </w:r>
      <w:r w:rsidRPr="00E8235D">
        <w:rPr>
          <w:rtl/>
        </w:rPr>
        <w:t>שרנסקי;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תוכנית</w:t>
      </w:r>
      <w:r w:rsidR="00D90493">
        <w:rPr>
          <w:rtl/>
        </w:rPr>
        <w:t xml:space="preserve"> </w:t>
      </w:r>
      <w:r w:rsidRPr="00E8235D">
        <w:rPr>
          <w:rtl/>
        </w:rPr>
        <w:t>מיתאר לירושלים (הוראת שעה),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 אופיר פינס</w:t>
      </w:r>
      <w:r w:rsidR="00D90493">
        <w:rPr>
          <w:rtl/>
        </w:rPr>
        <w:t>-</w:t>
      </w:r>
      <w:r w:rsidRPr="00E8235D">
        <w:rPr>
          <w:rtl/>
        </w:rPr>
        <w:t>פז וקבוצת חברי הכנסת; הצעת חוק הטבות מס</w:t>
      </w:r>
      <w:r w:rsidR="00D90493">
        <w:rPr>
          <w:rtl/>
        </w:rPr>
        <w:t xml:space="preserve"> </w:t>
      </w:r>
      <w:r w:rsidRPr="00E8235D">
        <w:rPr>
          <w:rtl/>
        </w:rPr>
        <w:t>לעמותות</w:t>
      </w:r>
      <w:r w:rsidR="00D90493">
        <w:rPr>
          <w:rtl/>
        </w:rPr>
        <w:t xml:space="preserve"> </w:t>
      </w:r>
      <w:r w:rsidRPr="00E8235D">
        <w:rPr>
          <w:rtl/>
        </w:rPr>
        <w:t>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 הכנסת אריה גמליאל וקבוצת חברי</w:t>
      </w:r>
      <w:r w:rsidR="00D90493">
        <w:rPr>
          <w:rtl/>
        </w:rPr>
        <w:t xml:space="preserve"> </w:t>
      </w:r>
      <w:r w:rsidRPr="00E8235D">
        <w:rPr>
          <w:rtl/>
        </w:rPr>
        <w:t>הכנסת;</w:t>
      </w:r>
      <w:r w:rsidR="00D90493">
        <w:rPr>
          <w:rtl/>
        </w:rPr>
        <w:t xml:space="preserve"> </w:t>
      </w:r>
      <w:r w:rsidRPr="00E8235D">
        <w:rPr>
          <w:rtl/>
        </w:rPr>
        <w:t>הצעת 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נשיא המדינה (תיקון </w:t>
      </w:r>
      <w:r w:rsidR="00D90493">
        <w:rPr>
          <w:rtl/>
        </w:rPr>
        <w:t>–</w:t>
      </w:r>
      <w:r w:rsidRPr="00E8235D">
        <w:rPr>
          <w:rtl/>
        </w:rPr>
        <w:t xml:space="preserve"> בחירה גלויה),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אופיר</w:t>
      </w:r>
      <w:r w:rsidR="00D90493">
        <w:rPr>
          <w:rtl/>
        </w:rPr>
        <w:t xml:space="preserve"> </w:t>
      </w:r>
      <w:r w:rsidRPr="00E8235D">
        <w:rPr>
          <w:rtl/>
        </w:rPr>
        <w:t>פינס</w:t>
      </w:r>
      <w:r w:rsidR="00D90493">
        <w:rPr>
          <w:rtl/>
        </w:rPr>
        <w:t>-</w:t>
      </w:r>
      <w:r w:rsidRPr="00E8235D">
        <w:rPr>
          <w:rtl/>
        </w:rPr>
        <w:t>פז;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הטבות</w:t>
      </w:r>
      <w:r w:rsidR="00D90493">
        <w:rPr>
          <w:rtl/>
        </w:rPr>
        <w:t xml:space="preserve"> </w:t>
      </w:r>
      <w:r w:rsidRPr="00E8235D">
        <w:rPr>
          <w:rtl/>
        </w:rPr>
        <w:t>למשפחות</w:t>
      </w:r>
      <w:r w:rsidR="00D90493">
        <w:rPr>
          <w:rtl/>
        </w:rPr>
        <w:t xml:space="preserve"> </w:t>
      </w:r>
      <w:r w:rsidRPr="00E8235D">
        <w:rPr>
          <w:rtl/>
        </w:rPr>
        <w:t>אומנות, התש"ס</w:t>
      </w:r>
      <w:r w:rsidR="00D90493">
        <w:rPr>
          <w:rtl/>
        </w:rPr>
        <w:t>–</w:t>
      </w:r>
      <w:r w:rsidRPr="00E8235D">
        <w:rPr>
          <w:rtl/>
        </w:rPr>
        <w:t>2000, של חבר הכנסת יצחק סבן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הכנסת;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הבחירות לכנסת ולראש הממשלה (תיקון </w:t>
      </w:r>
      <w:r w:rsidR="00D90493">
        <w:rPr>
          <w:rtl/>
        </w:rPr>
        <w:t>–</w:t>
      </w:r>
      <w:r w:rsidRPr="00E8235D">
        <w:rPr>
          <w:rtl/>
        </w:rPr>
        <w:t xml:space="preserve"> הזכות להגיש</w:t>
      </w:r>
      <w:r w:rsidR="00D90493">
        <w:rPr>
          <w:rtl/>
        </w:rPr>
        <w:t xml:space="preserve"> </w:t>
      </w:r>
      <w:r w:rsidRPr="00E8235D">
        <w:rPr>
          <w:rtl/>
        </w:rPr>
        <w:t>רשימת</w:t>
      </w:r>
      <w:r w:rsidR="00D90493">
        <w:rPr>
          <w:rtl/>
        </w:rPr>
        <w:t xml:space="preserve"> </w:t>
      </w:r>
      <w:r w:rsidRPr="00E8235D">
        <w:rPr>
          <w:rtl/>
        </w:rPr>
        <w:t>מועמדים),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חברת הכנסת קולט אביטל וקבוצת חברי הכנסת;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הלאומית למחקר ולפיתוח אזרחי,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מיכאל איתן</w:t>
      </w:r>
      <w:r w:rsidR="00D90493">
        <w:rPr>
          <w:rtl/>
        </w:rPr>
        <w:t xml:space="preserve"> </w:t>
      </w:r>
      <w:r w:rsidRPr="00E8235D">
        <w:rPr>
          <w:rtl/>
        </w:rPr>
        <w:t>ונעמי</w:t>
      </w:r>
      <w:r w:rsidR="00D90493">
        <w:rPr>
          <w:rtl/>
        </w:rPr>
        <w:t xml:space="preserve"> </w:t>
      </w:r>
      <w:r w:rsidRPr="00E8235D">
        <w:rPr>
          <w:rtl/>
        </w:rPr>
        <w:t>חזן;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הצעת חוק הנוטריונים (תיקון </w:t>
      </w:r>
      <w:r w:rsidR="00D90493">
        <w:rPr>
          <w:rtl/>
        </w:rPr>
        <w:t>–</w:t>
      </w:r>
      <w:r w:rsidRPr="00E8235D">
        <w:rPr>
          <w:rtl/>
        </w:rPr>
        <w:t xml:space="preserve"> עולה חדש), התש"ס</w:t>
      </w:r>
      <w:r w:rsidR="00D90493">
        <w:rPr>
          <w:rtl/>
        </w:rPr>
        <w:t>–</w:t>
      </w:r>
      <w:r w:rsidRPr="00E8235D">
        <w:rPr>
          <w:rtl/>
        </w:rPr>
        <w:t>2000, של חברי הכנסת</w:t>
      </w:r>
      <w:r w:rsidR="00D90493">
        <w:rPr>
          <w:rtl/>
        </w:rPr>
        <w:t xml:space="preserve"> </w:t>
      </w:r>
      <w:r w:rsidRPr="00E8235D">
        <w:rPr>
          <w:rtl/>
        </w:rPr>
        <w:t>גנדי</w:t>
      </w:r>
      <w:r w:rsidR="00D90493">
        <w:rPr>
          <w:rtl/>
        </w:rPr>
        <w:t xml:space="preserve"> </w:t>
      </w:r>
      <w:r w:rsidRPr="00E8235D">
        <w:rPr>
          <w:rtl/>
        </w:rPr>
        <w:t>ריגר,</w:t>
      </w:r>
      <w:r w:rsidR="00D90493">
        <w:rPr>
          <w:rtl/>
        </w:rPr>
        <w:t xml:space="preserve"> </w:t>
      </w:r>
      <w:r w:rsidRPr="00E8235D">
        <w:rPr>
          <w:rtl/>
        </w:rPr>
        <w:t>יולי</w:t>
      </w:r>
      <w:r w:rsidR="00D90493">
        <w:rPr>
          <w:rtl/>
        </w:rPr>
        <w:t>-</w:t>
      </w:r>
      <w:r w:rsidRPr="00E8235D">
        <w:rPr>
          <w:rtl/>
        </w:rPr>
        <w:t>יואל</w:t>
      </w:r>
      <w:r w:rsidR="00D90493">
        <w:rPr>
          <w:rtl/>
        </w:rPr>
        <w:t xml:space="preserve"> </w:t>
      </w:r>
      <w:r w:rsidRPr="00E8235D">
        <w:rPr>
          <w:rtl/>
        </w:rPr>
        <w:t>אדלשטיין,</w:t>
      </w:r>
      <w:r w:rsidR="00D90493">
        <w:rPr>
          <w:rtl/>
        </w:rPr>
        <w:t xml:space="preserve"> </w:t>
      </w:r>
      <w:r w:rsidRPr="00E8235D">
        <w:rPr>
          <w:rtl/>
        </w:rPr>
        <w:t>מרינה</w:t>
      </w:r>
      <w:r w:rsidR="00D90493">
        <w:rPr>
          <w:rtl/>
        </w:rPr>
        <w:t xml:space="preserve"> </w:t>
      </w:r>
      <w:r w:rsidRPr="00E8235D">
        <w:rPr>
          <w:rtl/>
        </w:rPr>
        <w:t>סולודקין ונתן שרנסקי; הצעת חוק מניעת</w:t>
      </w:r>
      <w:r w:rsidR="00D90493">
        <w:rPr>
          <w:rtl/>
        </w:rPr>
        <w:t xml:space="preserve"> </w:t>
      </w:r>
      <w:r w:rsidRPr="00E8235D">
        <w:rPr>
          <w:rtl/>
        </w:rPr>
        <w:t>אלימות</w:t>
      </w:r>
      <w:r w:rsidR="00D90493">
        <w:rPr>
          <w:rtl/>
        </w:rPr>
        <w:t xml:space="preserve"> </w:t>
      </w:r>
      <w:r w:rsidRPr="00E8235D">
        <w:rPr>
          <w:rtl/>
        </w:rPr>
        <w:t>חוזרת,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חברי הכנסת יובל שטייניץ וקבוצת חברי הכנסת;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הנפט (תיקון </w:t>
      </w:r>
      <w:r w:rsidR="00D90493">
        <w:rPr>
          <w:rtl/>
        </w:rPr>
        <w:t>–</w:t>
      </w:r>
      <w:r w:rsidRPr="00E8235D">
        <w:rPr>
          <w:rtl/>
        </w:rPr>
        <w:t xml:space="preserve"> העדפת נפט תוצרת הארץ), התש"ס</w:t>
      </w:r>
      <w:r w:rsidR="00D90493">
        <w:rPr>
          <w:rtl/>
        </w:rPr>
        <w:t>–</w:t>
      </w:r>
      <w:r w:rsidRPr="00E8235D">
        <w:rPr>
          <w:rtl/>
        </w:rPr>
        <w:t>2000, של חבר הכנסת רוני מילוא;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קנייה</w:t>
      </w:r>
      <w:r w:rsidR="00D90493">
        <w:rPr>
          <w:rtl/>
        </w:rPr>
        <w:t xml:space="preserve"> </w:t>
      </w:r>
      <w:r w:rsidRPr="00E8235D">
        <w:rPr>
          <w:rtl/>
        </w:rPr>
        <w:t>(טובין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ושירותים) (תיקון </w:t>
      </w:r>
      <w:r w:rsidR="00D90493">
        <w:rPr>
          <w:rtl/>
        </w:rPr>
        <w:t>–</w:t>
      </w:r>
      <w:r w:rsidRPr="00E8235D">
        <w:rPr>
          <w:rtl/>
        </w:rPr>
        <w:t xml:space="preserve"> הפחתת מס על רכב וחלפים לרכב),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של חברי הכנסת יורי שטרן, מיכאל נודלמן, אביגדור ליברמן ואליעזר כהן;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רכוש</w:t>
      </w:r>
      <w:r w:rsidR="00D90493">
        <w:rPr>
          <w:rtl/>
        </w:rPr>
        <w:t xml:space="preserve"> </w:t>
      </w:r>
      <w:r w:rsidRPr="00E8235D">
        <w:rPr>
          <w:rtl/>
        </w:rPr>
        <w:t>וקרן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פיצויים (תיקון </w:t>
      </w:r>
      <w:r w:rsidR="00D90493">
        <w:rPr>
          <w:rtl/>
        </w:rPr>
        <w:t>–</w:t>
      </w:r>
      <w:r w:rsidRPr="00E8235D">
        <w:rPr>
          <w:rtl/>
        </w:rPr>
        <w:t xml:space="preserve"> הורדת חובות מס רכוש לשנים קודמות),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מוחמד</w:t>
      </w:r>
      <w:r w:rsidR="00D90493">
        <w:rPr>
          <w:rtl/>
        </w:rPr>
        <w:t xml:space="preserve"> </w:t>
      </w:r>
      <w:r w:rsidRPr="00E8235D">
        <w:rPr>
          <w:rtl/>
        </w:rPr>
        <w:t>ברכה,</w:t>
      </w:r>
      <w:r w:rsidR="00D90493">
        <w:rPr>
          <w:rtl/>
        </w:rPr>
        <w:t xml:space="preserve"> </w:t>
      </w:r>
      <w:r w:rsidRPr="00E8235D">
        <w:rPr>
          <w:rtl/>
        </w:rPr>
        <w:t>שמואל</w:t>
      </w:r>
      <w:r w:rsidR="00D90493">
        <w:rPr>
          <w:rtl/>
        </w:rPr>
        <w:t xml:space="preserve"> </w:t>
      </w:r>
      <w:r w:rsidRPr="00E8235D">
        <w:rPr>
          <w:rtl/>
        </w:rPr>
        <w:t>הלפרט ויעקב ליצמן; הצעת חוק</w:t>
      </w:r>
      <w:r w:rsidR="00D90493">
        <w:rPr>
          <w:rtl/>
        </w:rPr>
        <w:t xml:space="preserve"> </w:t>
      </w:r>
      <w:r w:rsidRPr="00E8235D">
        <w:rPr>
          <w:rtl/>
        </w:rPr>
        <w:t>פיצויים</w:t>
      </w:r>
      <w:r w:rsidR="00D90493">
        <w:rPr>
          <w:rtl/>
        </w:rPr>
        <w:t xml:space="preserve"> </w:t>
      </w:r>
      <w:r w:rsidRPr="00E8235D">
        <w:rPr>
          <w:rtl/>
        </w:rPr>
        <w:t>לנפגעי</w:t>
      </w:r>
      <w:r w:rsidR="00D90493">
        <w:rPr>
          <w:rtl/>
        </w:rPr>
        <w:t xml:space="preserve"> </w:t>
      </w:r>
      <w:r w:rsidRPr="00E8235D">
        <w:rPr>
          <w:rtl/>
        </w:rPr>
        <w:t>תאונות</w:t>
      </w:r>
      <w:r w:rsidR="00D90493">
        <w:rPr>
          <w:rtl/>
        </w:rPr>
        <w:t xml:space="preserve"> </w:t>
      </w:r>
      <w:r w:rsidRPr="00E8235D">
        <w:rPr>
          <w:rtl/>
        </w:rPr>
        <w:t>דרכים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– </w:t>
      </w:r>
      <w:r w:rsidRPr="00E8235D">
        <w:rPr>
          <w:rtl/>
        </w:rPr>
        <w:t>תאונה</w:t>
      </w:r>
      <w:r w:rsidR="00D90493">
        <w:rPr>
          <w:rtl/>
        </w:rPr>
        <w:t xml:space="preserve"> </w:t>
      </w:r>
      <w:r w:rsidRPr="00E8235D">
        <w:rPr>
          <w:rtl/>
        </w:rPr>
        <w:t>באזור,</w:t>
      </w:r>
      <w:r w:rsidR="00D90493">
        <w:rPr>
          <w:rtl/>
        </w:rPr>
        <w:t xml:space="preserve"> </w:t>
      </w:r>
      <w:r w:rsidRPr="00E8235D">
        <w:rPr>
          <w:rtl/>
        </w:rPr>
        <w:t>בשטחי</w:t>
      </w:r>
      <w:r w:rsidR="00D90493">
        <w:rPr>
          <w:rtl/>
        </w:rPr>
        <w:t xml:space="preserve"> </w:t>
      </w:r>
      <w:r w:rsidRPr="00E8235D">
        <w:rPr>
          <w:rtl/>
        </w:rPr>
        <w:t>עזה ויריחו או</w:t>
      </w:r>
      <w:r w:rsidR="00D90493">
        <w:rPr>
          <w:rtl/>
        </w:rPr>
        <w:t xml:space="preserve"> </w:t>
      </w:r>
      <w:r w:rsidRPr="00E8235D">
        <w:rPr>
          <w:rtl/>
        </w:rPr>
        <w:t>באזורים),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יגאל ביבי; הצעת חוק בני משפחות של נרצחים</w:t>
      </w:r>
      <w:r w:rsidR="00D90493">
        <w:rPr>
          <w:rtl/>
        </w:rPr>
        <w:t xml:space="preserve"> </w:t>
      </w:r>
      <w:r w:rsidRPr="00E8235D">
        <w:rPr>
          <w:rtl/>
        </w:rPr>
        <w:t>ונרצחות,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חבר הכנסת מאיר שטרית; הצעת חוק יסודות המשפט (תיקון </w:t>
      </w:r>
      <w:r w:rsidR="00D90493">
        <w:rPr>
          <w:rtl/>
        </w:rPr>
        <w:t xml:space="preserve">– </w:t>
      </w:r>
      <w:r w:rsidRPr="00E8235D">
        <w:rPr>
          <w:rtl/>
        </w:rPr>
        <w:t>פרשנות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המשפט העברי), התש"ס</w:t>
      </w:r>
      <w:r w:rsidR="00D90493">
        <w:rPr>
          <w:rtl/>
        </w:rPr>
        <w:t>–</w:t>
      </w:r>
      <w:r w:rsidRPr="00E8235D">
        <w:rPr>
          <w:rtl/>
        </w:rPr>
        <w:t>2000, של חבר הכנסת יגאל ביבי; הצעת חוק חופש</w:t>
      </w:r>
      <w:r w:rsidR="00D90493">
        <w:rPr>
          <w:rtl/>
        </w:rPr>
        <w:t xml:space="preserve"> </w:t>
      </w:r>
      <w:r w:rsidRPr="00E8235D">
        <w:rPr>
          <w:rtl/>
        </w:rPr>
        <w:t>התארגנות פוליטית במוסדות חינוך על</w:t>
      </w:r>
      <w:r w:rsidR="00D90493">
        <w:rPr>
          <w:rtl/>
        </w:rPr>
        <w:t>-</w:t>
      </w:r>
      <w:r w:rsidRPr="00E8235D">
        <w:rPr>
          <w:rtl/>
        </w:rPr>
        <w:t>תיכוניים, התש"ס</w:t>
      </w:r>
      <w:r w:rsidR="00D90493">
        <w:rPr>
          <w:rtl/>
        </w:rPr>
        <w:t>–</w:t>
      </w:r>
      <w:r w:rsidRPr="00E8235D">
        <w:rPr>
          <w:rtl/>
        </w:rPr>
        <w:t>2000, של חברת הכנסת ענת מאור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הרשויות המקומיות (כספים ייעודיים), התש"ס</w:t>
      </w:r>
      <w:r w:rsidR="00D90493">
        <w:rPr>
          <w:rtl/>
        </w:rPr>
        <w:t>–</w:t>
      </w:r>
      <w:r w:rsidRPr="00E8235D">
        <w:rPr>
          <w:rtl/>
        </w:rPr>
        <w:t>2000,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יצחק</w:t>
      </w:r>
      <w:r w:rsidR="00D90493">
        <w:rPr>
          <w:rtl/>
        </w:rPr>
        <w:t xml:space="preserve"> </w:t>
      </w:r>
      <w:r w:rsidRPr="00E8235D">
        <w:rPr>
          <w:rtl/>
        </w:rPr>
        <w:t>סבן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פיצוי כספי בגין טובות הנאה</w:t>
      </w:r>
      <w:r w:rsidR="00D90493">
        <w:rPr>
          <w:rtl/>
        </w:rPr>
        <w:t xml:space="preserve"> </w:t>
      </w:r>
      <w:r w:rsidRPr="00E8235D">
        <w:rPr>
          <w:rtl/>
        </w:rPr>
        <w:t>שהושגו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כדין,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מיכאל איתן; הצעת חוק לפיתוח הנגב</w:t>
      </w:r>
      <w:r w:rsidR="00D90493">
        <w:rPr>
          <w:rtl/>
        </w:rPr>
        <w:t xml:space="preserve"> </w:t>
      </w:r>
      <w:r w:rsidRPr="00E8235D">
        <w:rPr>
          <w:rtl/>
        </w:rPr>
        <w:t>והגליל</w:t>
      </w:r>
      <w:r w:rsidR="00D90493">
        <w:rPr>
          <w:rtl/>
        </w:rPr>
        <w:t xml:space="preserve"> </w:t>
      </w:r>
      <w:r w:rsidRPr="00E8235D">
        <w:rPr>
          <w:rtl/>
        </w:rPr>
        <w:t>(תיקוני חקיקה), התש"ס</w:t>
      </w:r>
      <w:r w:rsidR="00D90493">
        <w:rPr>
          <w:rtl/>
        </w:rPr>
        <w:t>–</w:t>
      </w:r>
      <w:r w:rsidRPr="00E8235D">
        <w:rPr>
          <w:rtl/>
        </w:rPr>
        <w:t>2000, של חבר הכנסת דוד אזולאי וקבוצת חברי הכנסת;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פיצויי פיטורין (תיקון </w:t>
      </w:r>
      <w:r w:rsidR="00D90493">
        <w:rPr>
          <w:rtl/>
        </w:rPr>
        <w:t>–</w:t>
      </w:r>
      <w:r w:rsidRPr="00E8235D">
        <w:rPr>
          <w:rtl/>
        </w:rPr>
        <w:t xml:space="preserve"> אישור המעביד על סיום העבודה), התש"ס</w:t>
      </w:r>
      <w:r w:rsidR="00D90493">
        <w:rPr>
          <w:rtl/>
        </w:rPr>
        <w:t>–</w:t>
      </w:r>
      <w:r w:rsidRPr="00E8235D">
        <w:rPr>
          <w:rtl/>
        </w:rPr>
        <w:t>2000,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אילן</w:t>
      </w:r>
      <w:r w:rsidR="00D90493">
        <w:rPr>
          <w:rtl/>
        </w:rPr>
        <w:t xml:space="preserve"> </w:t>
      </w:r>
      <w:r w:rsidRPr="00E8235D">
        <w:rPr>
          <w:rtl/>
        </w:rPr>
        <w:t>גילאון;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הגבלת</w:t>
      </w:r>
      <w:r w:rsidR="00D90493">
        <w:rPr>
          <w:rtl/>
        </w:rPr>
        <w:t xml:space="preserve"> </w:t>
      </w:r>
      <w:r w:rsidRPr="00E8235D">
        <w:rPr>
          <w:rtl/>
        </w:rPr>
        <w:t>שכר לעובדי חברות ממשלתיות 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צבי</w:t>
      </w:r>
      <w:r w:rsidR="00D90493">
        <w:rPr>
          <w:rtl/>
        </w:rPr>
        <w:t xml:space="preserve"> </w:t>
      </w:r>
      <w:r w:rsidRPr="00E8235D">
        <w:rPr>
          <w:rtl/>
        </w:rPr>
        <w:t>הנדל;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העיסוק</w:t>
      </w:r>
      <w:r w:rsidR="00D90493">
        <w:rPr>
          <w:rtl/>
        </w:rPr>
        <w:t xml:space="preserve"> </w:t>
      </w:r>
      <w:r w:rsidRPr="00E8235D">
        <w:rPr>
          <w:rtl/>
        </w:rPr>
        <w:t>בדיאטה,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נעמי</w:t>
      </w:r>
      <w:r w:rsidR="00D90493">
        <w:rPr>
          <w:rtl/>
        </w:rPr>
        <w:t xml:space="preserve"> </w:t>
      </w:r>
      <w:r w:rsidRPr="00E8235D">
        <w:rPr>
          <w:rtl/>
        </w:rPr>
        <w:t>בלומנטל, עוזי לנדאו ואילן גילאון; הצעת חוק</w:t>
      </w:r>
      <w:r w:rsidR="00D90493">
        <w:rPr>
          <w:rtl/>
        </w:rPr>
        <w:t xml:space="preserve"> </w:t>
      </w:r>
      <w:r w:rsidRPr="00E8235D">
        <w:rPr>
          <w:rtl/>
        </w:rPr>
        <w:t>האפוטרופוס</w:t>
      </w:r>
      <w:r w:rsidR="00D90493">
        <w:rPr>
          <w:rtl/>
        </w:rPr>
        <w:t xml:space="preserve"> </w:t>
      </w:r>
      <w:r w:rsidRPr="00E8235D">
        <w:rPr>
          <w:rtl/>
        </w:rPr>
        <w:t>הכללי (תיקון), התש"ס</w:t>
      </w:r>
      <w:r w:rsidR="00D90493">
        <w:rPr>
          <w:rtl/>
        </w:rPr>
        <w:t>–</w:t>
      </w:r>
      <w:r w:rsidRPr="00E8235D">
        <w:rPr>
          <w:rtl/>
        </w:rPr>
        <w:t>2000, של חברי הכנסת אליעזר זנדברג וקבוצת חברי</w:t>
      </w:r>
      <w:r w:rsidR="00D90493">
        <w:rPr>
          <w:rtl/>
        </w:rPr>
        <w:t xml:space="preserve"> </w:t>
      </w:r>
      <w:r w:rsidRPr="00E8235D">
        <w:rPr>
          <w:rtl/>
        </w:rPr>
        <w:t>הכנסת;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למניעת</w:t>
      </w:r>
      <w:r w:rsidR="00D90493">
        <w:rPr>
          <w:rtl/>
        </w:rPr>
        <w:t xml:space="preserve"> </w:t>
      </w:r>
      <w:r w:rsidRPr="00E8235D">
        <w:rPr>
          <w:rtl/>
        </w:rPr>
        <w:t>השפעות</w:t>
      </w:r>
      <w:r w:rsidR="00D90493">
        <w:rPr>
          <w:rtl/>
        </w:rPr>
        <w:t xml:space="preserve"> </w:t>
      </w:r>
      <w:r w:rsidRPr="00E8235D">
        <w:rPr>
          <w:rtl/>
        </w:rPr>
        <w:t>שליליות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כביש</w:t>
      </w:r>
      <w:r w:rsidR="00D90493">
        <w:rPr>
          <w:rtl/>
        </w:rPr>
        <w:t xml:space="preserve"> </w:t>
      </w:r>
      <w:r w:rsidRPr="00E8235D">
        <w:rPr>
          <w:rtl/>
        </w:rPr>
        <w:t>חוצה</w:t>
      </w:r>
      <w:r w:rsidR="00D90493">
        <w:rPr>
          <w:rtl/>
        </w:rPr>
        <w:t>-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(הוראת שעה),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אילן</w:t>
      </w:r>
      <w:r w:rsidR="00D90493">
        <w:rPr>
          <w:rtl/>
        </w:rPr>
        <w:t xml:space="preserve"> </w:t>
      </w:r>
      <w:r w:rsidRPr="00E8235D">
        <w:rPr>
          <w:rtl/>
        </w:rPr>
        <w:t>גילאון</w:t>
      </w:r>
      <w:r w:rsidR="00D90493">
        <w:rPr>
          <w:rtl/>
        </w:rPr>
        <w:t xml:space="preserve"> </w:t>
      </w:r>
      <w:r w:rsidRPr="00E8235D">
        <w:rPr>
          <w:rtl/>
        </w:rPr>
        <w:t>וקבוצת</w:t>
      </w:r>
      <w:r w:rsidR="00D90493">
        <w:rPr>
          <w:rtl/>
        </w:rPr>
        <w:t xml:space="preserve"> </w:t>
      </w:r>
      <w:r w:rsidRPr="00E8235D">
        <w:rPr>
          <w:rtl/>
        </w:rPr>
        <w:t>חברי הכנסת; הצעת חוק פנסיה</w:t>
      </w:r>
      <w:r w:rsidR="00D90493">
        <w:rPr>
          <w:rtl/>
        </w:rPr>
        <w:t xml:space="preserve"> </w:t>
      </w:r>
      <w:r w:rsidRPr="00E8235D">
        <w:rPr>
          <w:rtl/>
        </w:rPr>
        <w:t>ממלכתית,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אליהו</w:t>
      </w:r>
      <w:r w:rsidR="00D90493">
        <w:rPr>
          <w:rtl/>
        </w:rPr>
        <w:t xml:space="preserve"> </w:t>
      </w:r>
      <w:r w:rsidRPr="00E8235D">
        <w:rPr>
          <w:rtl/>
        </w:rPr>
        <w:t>ישי וקבוצת חברי הכנסת; הצעת חוק</w:t>
      </w:r>
      <w:r w:rsidR="00D90493">
        <w:rPr>
          <w:rtl/>
        </w:rPr>
        <w:t xml:space="preserve"> </w:t>
      </w:r>
      <w:r w:rsidRPr="00E8235D">
        <w:rPr>
          <w:rtl/>
        </w:rPr>
        <w:t>המוסדות</w:t>
      </w:r>
      <w:r w:rsidR="00D90493">
        <w:rPr>
          <w:rtl/>
        </w:rPr>
        <w:t xml:space="preserve"> </w:t>
      </w:r>
      <w:r w:rsidRPr="00E8235D">
        <w:rPr>
          <w:rtl/>
        </w:rPr>
        <w:t>הישיבתיים</w:t>
      </w:r>
      <w:r w:rsidR="00D90493">
        <w:rPr>
          <w:rtl/>
        </w:rPr>
        <w:t xml:space="preserve"> </w:t>
      </w:r>
      <w:r w:rsidRPr="00E8235D">
        <w:rPr>
          <w:rtl/>
        </w:rPr>
        <w:t>המשלבים,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 הכנסת נחום לנגנטל; הצעת 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הכנסה</w:t>
      </w:r>
      <w:r w:rsidR="00D90493">
        <w:rPr>
          <w:rtl/>
        </w:rPr>
        <w:t xml:space="preserve"> </w:t>
      </w:r>
      <w:r w:rsidRPr="00E8235D">
        <w:rPr>
          <w:rtl/>
        </w:rPr>
        <w:t>(פטור ממס בשל החלפת מניות), התש"ס</w:t>
      </w:r>
      <w:r w:rsidR="00D90493">
        <w:rPr>
          <w:rtl/>
        </w:rPr>
        <w:t>–</w:t>
      </w:r>
      <w:r w:rsidRPr="00E8235D">
        <w:rPr>
          <w:rtl/>
        </w:rPr>
        <w:t>2000,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נחום לנגנטל.</w:t>
      </w:r>
      <w:r w:rsidR="00D90493">
        <w:rPr>
          <w:rtl/>
        </w:rPr>
        <w:t xml:space="preserve"> </w:t>
      </w: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79" w:name="_Toc449874331"/>
      <w:r w:rsidRPr="00D90493">
        <w:rPr>
          <w:rtl/>
        </w:rPr>
        <w:t>הצעת חוק בתי</w:t>
      </w:r>
      <w:r>
        <w:rPr>
          <w:rtl/>
        </w:rPr>
        <w:t>-</w:t>
      </w:r>
      <w:r w:rsidRPr="00D90493">
        <w:rPr>
          <w:rtl/>
        </w:rPr>
        <w:t>המשפט [נוסח משולב] (תיקון מס' 28)</w:t>
      </w:r>
      <w:bookmarkEnd w:id="79"/>
    </w:p>
    <w:p w:rsidR="00D90493" w:rsidRDefault="00D90493" w:rsidP="00D90493">
      <w:pPr>
        <w:pStyle w:val="1"/>
        <w:rPr>
          <w:rtl/>
        </w:rPr>
      </w:pPr>
      <w:bookmarkStart w:id="80" w:name="_Toc449874332"/>
      <w:r w:rsidRPr="00D90493">
        <w:rPr>
          <w:rtl/>
        </w:rPr>
        <w:t>(מבנה מערכת בתי</w:t>
      </w:r>
      <w:r>
        <w:rPr>
          <w:rtl/>
        </w:rPr>
        <w:t>-</w:t>
      </w:r>
      <w:r w:rsidRPr="00D90493">
        <w:rPr>
          <w:rtl/>
        </w:rPr>
        <w:t>המשפט ותיקונים שונים), התש"ס</w:t>
      </w:r>
      <w:r>
        <w:rPr>
          <w:rtl/>
        </w:rPr>
        <w:t>–</w:t>
      </w:r>
      <w:r w:rsidRPr="00D90493">
        <w:rPr>
          <w:rtl/>
        </w:rPr>
        <w:t>2000;</w:t>
      </w:r>
      <w:r>
        <w:rPr>
          <w:rtl/>
        </w:rPr>
        <w:t xml:space="preserve"> </w:t>
      </w:r>
      <w:r w:rsidRPr="00D90493">
        <w:rPr>
          <w:rtl/>
        </w:rPr>
        <w:t>הצעת חוק</w:t>
      </w:r>
      <w:r>
        <w:rPr>
          <w:rtl/>
        </w:rPr>
        <w:t>-</w:t>
      </w:r>
      <w:r w:rsidRPr="00D90493">
        <w:rPr>
          <w:rtl/>
        </w:rPr>
        <w:t>יסוד: השפיטה (תיקון מס' 3) (ערכאות השיפוט ודיון נוסף)</w:t>
      </w:r>
      <w:bookmarkEnd w:id="80"/>
    </w:p>
    <w:p w:rsidR="00D90493" w:rsidRPr="00D90493" w:rsidRDefault="00D90493" w:rsidP="00D90493">
      <w:pPr>
        <w:pStyle w:val="1"/>
        <w:rPr>
          <w:rtl/>
        </w:rPr>
      </w:pPr>
      <w:bookmarkStart w:id="81" w:name="_Toc449874333"/>
      <w:r w:rsidRPr="00D90493">
        <w:rPr>
          <w:rtl/>
        </w:rPr>
        <w:t>(קריאה ראשונה)</w:t>
      </w:r>
      <w:bookmarkEnd w:id="81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חבר הכנסת מוחמד כנעאן.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מובאת בפנינו לקריאה ראשונה הצעת חוק של משרד</w:t>
      </w:r>
      <w:r w:rsidR="00D90493">
        <w:rPr>
          <w:rtl/>
        </w:rPr>
        <w:t xml:space="preserve"> </w:t>
      </w:r>
      <w:r w:rsidRPr="00E8235D">
        <w:rPr>
          <w:rtl/>
        </w:rPr>
        <w:t>המשפטים.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ההסבר</w:t>
      </w:r>
      <w:r w:rsidR="00D90493">
        <w:rPr>
          <w:rtl/>
        </w:rPr>
        <w:t xml:space="preserve"> </w:t>
      </w:r>
      <w:r w:rsidRPr="00E8235D">
        <w:rPr>
          <w:rtl/>
        </w:rPr>
        <w:t>הטוב של חבר הכנסת רוני מילוא בנושא הזה, ואני</w:t>
      </w:r>
      <w:r w:rsidR="00D90493">
        <w:rPr>
          <w:rtl/>
        </w:rPr>
        <w:t xml:space="preserve"> </w:t>
      </w:r>
      <w:r w:rsidRPr="00E8235D">
        <w:rPr>
          <w:rtl/>
        </w:rPr>
        <w:t>מסכים</w:t>
      </w:r>
      <w:r w:rsidR="00D90493">
        <w:rPr>
          <w:rtl/>
        </w:rPr>
        <w:t xml:space="preserve"> </w:t>
      </w:r>
      <w:r w:rsidRPr="00E8235D">
        <w:rPr>
          <w:rtl/>
        </w:rPr>
        <w:t>לו</w:t>
      </w:r>
      <w:r w:rsidR="00D90493">
        <w:rPr>
          <w:rtl/>
        </w:rPr>
        <w:t xml:space="preserve"> </w:t>
      </w:r>
      <w:r w:rsidRPr="00E8235D">
        <w:rPr>
          <w:rtl/>
        </w:rPr>
        <w:t>מאוד.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לתת הזדמנות בקריאה הראשונה, ולקראת הקריאה</w:t>
      </w:r>
      <w:r w:rsidR="00D90493">
        <w:rPr>
          <w:rtl/>
        </w:rPr>
        <w:t xml:space="preserve"> </w:t>
      </w:r>
      <w:r w:rsidRPr="00E8235D">
        <w:rPr>
          <w:rtl/>
        </w:rPr>
        <w:t>השנייה יש מקום לתיקונים פה ושם בכל נושא החקיקה.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סמכויות</w:t>
      </w:r>
      <w:r w:rsidR="00D90493">
        <w:rPr>
          <w:rtl/>
        </w:rPr>
        <w:t xml:space="preserve"> </w:t>
      </w:r>
      <w:r w:rsidRPr="00E8235D">
        <w:rPr>
          <w:rtl/>
        </w:rPr>
        <w:t>שניתנות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השלום,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לצורת מינוי</w:t>
      </w:r>
      <w:r w:rsidR="00D90493">
        <w:rPr>
          <w:rtl/>
        </w:rPr>
        <w:t xml:space="preserve"> </w:t>
      </w:r>
      <w:r w:rsidRPr="00E8235D">
        <w:rPr>
          <w:rtl/>
        </w:rPr>
        <w:t>השופטים, ואחדים מהשופטים, הם לא יכולים לשאת בנטל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שהיום צריך להפריד בין מערכת בתי</w:t>
      </w:r>
      <w:r w:rsidR="00D90493">
        <w:rPr>
          <w:rtl/>
        </w:rPr>
        <w:t>-</w:t>
      </w:r>
      <w:r w:rsidRPr="00E8235D">
        <w:rPr>
          <w:rtl/>
        </w:rPr>
        <w:t>המשפט במדינת ישראל לבין</w:t>
      </w:r>
      <w:r w:rsidR="00D90493">
        <w:rPr>
          <w:rtl/>
        </w:rPr>
        <w:t xml:space="preserve"> </w:t>
      </w:r>
      <w:r w:rsidRPr="00E8235D">
        <w:rPr>
          <w:rtl/>
        </w:rPr>
        <w:t>הנושאים</w:t>
      </w:r>
      <w:r w:rsidR="00D90493">
        <w:rPr>
          <w:rtl/>
        </w:rPr>
        <w:t xml:space="preserve"> </w:t>
      </w:r>
      <w:r w:rsidRPr="00E8235D">
        <w:rPr>
          <w:rtl/>
        </w:rPr>
        <w:t>הדתיים</w:t>
      </w:r>
      <w:r w:rsidR="00D90493">
        <w:rPr>
          <w:rtl/>
        </w:rPr>
        <w:t xml:space="preserve"> </w:t>
      </w:r>
      <w:r w:rsidRPr="00E8235D">
        <w:rPr>
          <w:rtl/>
        </w:rPr>
        <w:t>השנויים במחלוקת. לא צריכים לערב את נושא בית</w:t>
      </w:r>
      <w:r w:rsidR="00D90493">
        <w:rPr>
          <w:rtl/>
        </w:rPr>
        <w:t>-</w:t>
      </w:r>
      <w:r w:rsidRPr="00E8235D">
        <w:rPr>
          <w:rtl/>
        </w:rPr>
        <w:t>המשפט או החלטה פה</w:t>
      </w:r>
      <w:r w:rsidR="00D90493">
        <w:rPr>
          <w:rtl/>
        </w:rPr>
        <w:t xml:space="preserve"> </w:t>
      </w:r>
      <w:r w:rsidRPr="00E8235D">
        <w:rPr>
          <w:rtl/>
        </w:rPr>
        <w:t>ושם</w:t>
      </w:r>
      <w:r w:rsidR="00D90493">
        <w:rPr>
          <w:rtl/>
        </w:rPr>
        <w:t xml:space="preserve"> </w:t>
      </w:r>
      <w:r w:rsidRPr="00E8235D">
        <w:rPr>
          <w:rtl/>
        </w:rPr>
        <w:t>או לקשור את ההצבעה שלנו היום בגלל החלטה לכאן או לכאן או בגלל עמדה של שופט</w:t>
      </w:r>
      <w:r w:rsidR="00D90493">
        <w:rPr>
          <w:rtl/>
        </w:rPr>
        <w:t xml:space="preserve"> </w:t>
      </w:r>
      <w:r w:rsidRPr="00E8235D">
        <w:rPr>
          <w:rtl/>
        </w:rPr>
        <w:t>זה או אחר.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למכלול</w:t>
      </w:r>
      <w:r w:rsidR="00D90493">
        <w:rPr>
          <w:rtl/>
        </w:rPr>
        <w:t xml:space="preserve"> </w:t>
      </w:r>
      <w:r w:rsidRPr="00E8235D">
        <w:rPr>
          <w:rtl/>
        </w:rPr>
        <w:t>הנושא הזה.</w:t>
      </w:r>
      <w:r w:rsidR="00D90493">
        <w:rPr>
          <w:rtl/>
        </w:rPr>
        <w:t xml:space="preserve"> </w:t>
      </w:r>
      <w:r w:rsidRPr="00E8235D">
        <w:rPr>
          <w:rtl/>
        </w:rPr>
        <w:t>רפורמה בבתי</w:t>
      </w:r>
      <w:r w:rsidR="00D90493">
        <w:rPr>
          <w:rtl/>
        </w:rPr>
        <w:t>-</w:t>
      </w:r>
      <w:r w:rsidRPr="00E8235D">
        <w:rPr>
          <w:rtl/>
        </w:rPr>
        <w:t>המשפט במדינת ישראל נחוצה</w:t>
      </w:r>
      <w:r w:rsidR="00D90493">
        <w:rPr>
          <w:rtl/>
        </w:rPr>
        <w:t xml:space="preserve"> </w:t>
      </w:r>
      <w:r w:rsidRPr="00E8235D">
        <w:rPr>
          <w:rtl/>
        </w:rPr>
        <w:t>מאוד,</w:t>
      </w:r>
      <w:r w:rsidR="00D90493">
        <w:rPr>
          <w:rtl/>
        </w:rPr>
        <w:t xml:space="preserve"> </w:t>
      </w:r>
      <w:r w:rsidRPr="00E8235D">
        <w:rPr>
          <w:rtl/>
        </w:rPr>
        <w:t>חשובה</w:t>
      </w:r>
      <w:r w:rsidR="00D90493">
        <w:rPr>
          <w:rtl/>
        </w:rPr>
        <w:t xml:space="preserve"> </w:t>
      </w:r>
      <w:r w:rsidRPr="00E8235D">
        <w:rPr>
          <w:rtl/>
        </w:rPr>
        <w:t>מאוד, היא היתה צריכה להיות מזמן, אבל טוב מאוחר מאשר לא כלום. אני</w:t>
      </w:r>
      <w:r w:rsidR="00D90493">
        <w:rPr>
          <w:rtl/>
        </w:rPr>
        <w:t xml:space="preserve"> </w:t>
      </w:r>
      <w:r w:rsidRPr="00E8235D">
        <w:rPr>
          <w:rtl/>
        </w:rPr>
        <w:t>חושב שצריך לתת הזדמנות לשר המשפטים אכן לבצע את הרפורמה, ומערכת בתי</w:t>
      </w:r>
      <w:r w:rsidR="00D90493">
        <w:rPr>
          <w:rtl/>
        </w:rPr>
        <w:t>-</w:t>
      </w:r>
      <w:r w:rsidRPr="00E8235D">
        <w:rPr>
          <w:rtl/>
        </w:rPr>
        <w:t>המשפט דיברה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 רבות, דיברו על כך משפטנים דגולים וגדולים בישראל, שצריך לייצב את המערכת,</w:t>
      </w:r>
      <w:r w:rsidR="00D90493">
        <w:rPr>
          <w:rtl/>
        </w:rPr>
        <w:t xml:space="preserve"> </w:t>
      </w:r>
      <w:r w:rsidRPr="00E8235D">
        <w:rPr>
          <w:rtl/>
        </w:rPr>
        <w:t>לשכלל</w:t>
      </w:r>
      <w:r w:rsidR="00D90493">
        <w:rPr>
          <w:rtl/>
        </w:rPr>
        <w:t xml:space="preserve"> </w:t>
      </w:r>
      <w:r w:rsidRPr="00E8235D">
        <w:rPr>
          <w:rtl/>
        </w:rPr>
        <w:t>אותה</w:t>
      </w:r>
      <w:r w:rsidR="00D90493">
        <w:rPr>
          <w:rtl/>
        </w:rPr>
        <w:t xml:space="preserve"> </w:t>
      </w:r>
      <w:r w:rsidRPr="00E8235D">
        <w:rPr>
          <w:rtl/>
        </w:rPr>
        <w:t>ובאמת</w:t>
      </w:r>
      <w:r w:rsidR="00D90493">
        <w:rPr>
          <w:rtl/>
        </w:rPr>
        <w:t xml:space="preserve"> </w:t>
      </w:r>
      <w:r w:rsidRPr="00E8235D">
        <w:rPr>
          <w:rtl/>
        </w:rPr>
        <w:t>להנהיג</w:t>
      </w:r>
      <w:r w:rsidR="00D90493">
        <w:rPr>
          <w:rtl/>
        </w:rPr>
        <w:t xml:space="preserve"> </w:t>
      </w:r>
      <w:r w:rsidRPr="00E8235D">
        <w:rPr>
          <w:rtl/>
        </w:rPr>
        <w:t>לקראת</w:t>
      </w:r>
      <w:r w:rsidR="00D90493">
        <w:rPr>
          <w:rtl/>
        </w:rPr>
        <w:t xml:space="preserve"> </w:t>
      </w:r>
      <w:r w:rsidRPr="00E8235D">
        <w:rPr>
          <w:rtl/>
        </w:rPr>
        <w:t>המאה</w:t>
      </w:r>
      <w:r w:rsidR="00D90493">
        <w:rPr>
          <w:rtl/>
        </w:rPr>
        <w:t xml:space="preserve"> </w:t>
      </w:r>
      <w:r w:rsidRPr="00E8235D">
        <w:rPr>
          <w:rtl/>
        </w:rPr>
        <w:t>ה</w:t>
      </w:r>
      <w:r w:rsidR="00D90493">
        <w:rPr>
          <w:rtl/>
        </w:rPr>
        <w:t>-</w:t>
      </w: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משפט שתתאים לשינויים</w:t>
      </w:r>
      <w:r w:rsidR="00D90493">
        <w:rPr>
          <w:rtl/>
        </w:rPr>
        <w:t xml:space="preserve"> </w:t>
      </w:r>
      <w:r w:rsidRPr="00E8235D">
        <w:rPr>
          <w:rtl/>
        </w:rPr>
        <w:t>הנדרשים.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ועל</w:t>
      </w:r>
      <w:r w:rsidR="00D90493">
        <w:rPr>
          <w:rtl/>
        </w:rPr>
        <w:t xml:space="preserve"> </w:t>
      </w:r>
      <w:r w:rsidRPr="00E8235D">
        <w:rPr>
          <w:rtl/>
        </w:rPr>
        <w:t>כן, אדוני היושב</w:t>
      </w:r>
      <w:r w:rsidR="00D90493">
        <w:rPr>
          <w:rtl/>
        </w:rPr>
        <w:t>-</w:t>
      </w:r>
      <w:r w:rsidRPr="00E8235D">
        <w:rPr>
          <w:rtl/>
        </w:rPr>
        <w:t>ראש, אני תומך בהצעת החוק, אף שהיתה לי התלבטות מסוימת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כן.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אחרי שעברתי </w:t>
      </w:r>
      <w:r w:rsidR="00D90493">
        <w:rPr>
          <w:rtl/>
        </w:rPr>
        <w:t>–</w:t>
      </w:r>
      <w:r w:rsidRPr="00E8235D">
        <w:rPr>
          <w:rtl/>
        </w:rPr>
        <w:t xml:space="preserve"> ואני מודה, אחרי ששמעתי את ידידי חבר הכנסת רוני מילוא,</w:t>
      </w:r>
      <w:r w:rsidR="00D90493">
        <w:rPr>
          <w:rtl/>
        </w:rPr>
        <w:t xml:space="preserve"> </w:t>
      </w:r>
      <w:r w:rsidRPr="00E8235D">
        <w:rPr>
          <w:rtl/>
        </w:rPr>
        <w:t>החלטתי בצורה משמעותית ביותר להצביע בעדה. אתמוך בהצעת החוק הזאת, כדי באמת לאפשר</w:t>
      </w:r>
      <w:r w:rsidR="00D90493">
        <w:rPr>
          <w:rtl/>
        </w:rPr>
        <w:t xml:space="preserve"> </w:t>
      </w:r>
      <w:r w:rsidRPr="00E8235D">
        <w:rPr>
          <w:rtl/>
        </w:rPr>
        <w:t>עריכת רפורמה מהותית.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אדוני השר מלכיאור </w:t>
      </w:r>
      <w:r w:rsidR="00D90493">
        <w:rPr>
          <w:rtl/>
        </w:rPr>
        <w:t>–</w:t>
      </w:r>
      <w:r w:rsidRPr="00E8235D">
        <w:rPr>
          <w:rtl/>
        </w:rPr>
        <w:t xml:space="preserve"> רציתי להשמיע זאת לשר המשפטים, אבל מאחר שאתה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נמצא כאן </w:t>
      </w:r>
      <w:r w:rsidR="00D90493">
        <w:rPr>
          <w:rtl/>
        </w:rPr>
        <w:t>–</w:t>
      </w:r>
      <w:r w:rsidRPr="00E8235D">
        <w:rPr>
          <w:rtl/>
        </w:rPr>
        <w:t xml:space="preserve"> אני מקווה שיהיה שילוב של שופטים בכל המערכות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שופטים ערבים, בבית</w:t>
      </w:r>
      <w:r>
        <w:rPr>
          <w:rtl/>
        </w:rPr>
        <w:t>-</w:t>
      </w:r>
      <w:r w:rsidR="00E8235D" w:rsidRPr="00E8235D">
        <w:rPr>
          <w:rtl/>
        </w:rPr>
        <w:t xml:space="preserve">המשפט העליון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אני מסיים.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מרחיב את הנושא השני כשאתה צריך לסיים.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מוחמד כנעאן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המחוזי והשלום.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יש לנו כל הלילה, בחיאת דינכ.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רובי ריבלין, בבקשה. אחריו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בני אלון.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חזרנו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תלמידי זאב ז'בוטינסקי </w:t>
      </w:r>
      <w:r w:rsidR="00D90493">
        <w:rPr>
          <w:rtl/>
        </w:rPr>
        <w:t>–</w:t>
      </w:r>
      <w:r w:rsidRPr="00E8235D">
        <w:rPr>
          <w:rtl/>
        </w:rPr>
        <w:t xml:space="preserve"> מקברו, והייתי</w:t>
      </w:r>
      <w:r w:rsidR="00D90493">
        <w:rPr>
          <w:rtl/>
        </w:rPr>
        <w:t xml:space="preserve"> </w:t>
      </w:r>
      <w:r w:rsidRPr="00E8235D">
        <w:rPr>
          <w:rtl/>
        </w:rPr>
        <w:t>בבושת פנים, אדוני יושב</w:t>
      </w:r>
      <w:r w:rsidR="00D90493">
        <w:rPr>
          <w:rtl/>
        </w:rPr>
        <w:t>-</w:t>
      </w:r>
      <w:r w:rsidRPr="00E8235D">
        <w:rPr>
          <w:rtl/>
        </w:rPr>
        <w:t>ראש ועדת החוקה, שחברי הצביעו נגד חוק</w:t>
      </w:r>
      <w:r w:rsidR="00D90493">
        <w:rPr>
          <w:rtl/>
        </w:rPr>
        <w:t>-</w:t>
      </w:r>
      <w:r w:rsidRPr="00E8235D">
        <w:rPr>
          <w:rtl/>
        </w:rPr>
        <w:t>יסוד: החקיקה, שהוא</w:t>
      </w:r>
      <w:r w:rsidR="00D90493">
        <w:rPr>
          <w:rtl/>
        </w:rPr>
        <w:t xml:space="preserve"> </w:t>
      </w:r>
      <w:r w:rsidRPr="00E8235D">
        <w:rPr>
          <w:rtl/>
        </w:rPr>
        <w:t>אחד הדברים שז'בוטינסקי קרא להם והטיף להם.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השתתפתי בהצבעה מטעם וממשמעת הסיעה שלי. אילו ידעתי שחברים אחרים גם</w:t>
      </w:r>
      <w:r w:rsidR="00D90493">
        <w:rPr>
          <w:rtl/>
        </w:rPr>
        <w:t xml:space="preserve"> </w:t>
      </w:r>
      <w:r w:rsidRPr="00E8235D">
        <w:rPr>
          <w:rtl/>
        </w:rPr>
        <w:t>מצביעים נגד הייתי חושב, שאם אין משמעת, אולי אין משמעות בכלל וצריך להתחיל להרהר</w:t>
      </w:r>
      <w:r w:rsidR="00D90493">
        <w:rPr>
          <w:rtl/>
        </w:rPr>
        <w:t xml:space="preserve"> </w:t>
      </w:r>
      <w:r w:rsidRPr="00E8235D">
        <w:rPr>
          <w:rtl/>
        </w:rPr>
        <w:t>בדבר,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אצלנו המפלגות שאין להן אלא אג'נדה של העם כולו ושל המדינה כולה לרוחב</w:t>
      </w:r>
      <w:r w:rsidR="00D90493">
        <w:rPr>
          <w:rtl/>
        </w:rPr>
        <w:t xml:space="preserve"> </w:t>
      </w:r>
      <w:r w:rsidRPr="00E8235D">
        <w:rPr>
          <w:rtl/>
        </w:rPr>
        <w:t>הלוח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סקטוריאליות,</w:t>
      </w:r>
      <w:r w:rsidR="00D90493">
        <w:rPr>
          <w:rtl/>
        </w:rPr>
        <w:t xml:space="preserve"> </w:t>
      </w:r>
      <w:r w:rsidRPr="00E8235D">
        <w:rPr>
          <w:rtl/>
        </w:rPr>
        <w:t>הן</w:t>
      </w:r>
      <w:r w:rsidR="00D90493">
        <w:rPr>
          <w:rtl/>
        </w:rPr>
        <w:t xml:space="preserve"> </w:t>
      </w:r>
      <w:r w:rsidRPr="00E8235D">
        <w:rPr>
          <w:rtl/>
        </w:rPr>
        <w:t>צריכות להבין שאין להן חיים אלא אם הן ישרתו את</w:t>
      </w:r>
      <w:r w:rsidR="00D90493">
        <w:rPr>
          <w:rtl/>
        </w:rPr>
        <w:t xml:space="preserve"> </w:t>
      </w:r>
      <w:r w:rsidRPr="00E8235D">
        <w:rPr>
          <w:rtl/>
        </w:rPr>
        <w:t>הסקטורים,</w:t>
      </w:r>
      <w:r w:rsidR="00D90493">
        <w:rPr>
          <w:rtl/>
        </w:rPr>
        <w:t xml:space="preserve"> </w:t>
      </w:r>
      <w:r w:rsidRPr="00E8235D">
        <w:rPr>
          <w:rtl/>
        </w:rPr>
        <w:t>ואלה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דברים שצריכים לחשוב עליהם מחשבה עמוקה </w:t>
      </w:r>
      <w:r w:rsidR="00D90493">
        <w:rPr>
          <w:rtl/>
        </w:rPr>
        <w:t>–</w:t>
      </w:r>
      <w:r w:rsidRPr="00E8235D">
        <w:rPr>
          <w:rtl/>
        </w:rPr>
        <w:t xml:space="preserve"> האם לשם כך נשלחתי</w:t>
      </w:r>
      <w:r w:rsidR="00D90493">
        <w:rPr>
          <w:rtl/>
        </w:rPr>
        <w:t xml:space="preserve"> </w:t>
      </w:r>
      <w:r w:rsidRPr="00E8235D">
        <w:rPr>
          <w:rtl/>
        </w:rPr>
        <w:t>לכנסת והאם לשם כך כדאי לי בכלל להיות בכנסת.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אתם חושבים מצד אחד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שואל אותך עכשיו. את סקטוריאלית גם כן. אני דיברתי עם יושב</w:t>
      </w:r>
      <w:r w:rsidR="00D90493">
        <w:rPr>
          <w:rtl/>
        </w:rPr>
        <w:t>-</w:t>
      </w:r>
      <w:r w:rsidRPr="00E8235D">
        <w:rPr>
          <w:rtl/>
        </w:rPr>
        <w:t>ראש ועדת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לא סקטוריאלי. הוא לא סקטוריאלי. פעם אחת זה הולך לשם, פעם זה הולך</w:t>
      </w:r>
      <w:r w:rsidR="00D90493">
        <w:rPr>
          <w:rtl/>
        </w:rPr>
        <w:t xml:space="preserve"> </w:t>
      </w:r>
      <w:r w:rsidRPr="00E8235D">
        <w:rPr>
          <w:rtl/>
        </w:rPr>
        <w:t>לפה,</w:t>
      </w:r>
      <w:r w:rsidR="00D90493">
        <w:rPr>
          <w:rtl/>
        </w:rPr>
        <w:t xml:space="preserve"> </w:t>
      </w:r>
      <w:r w:rsidRPr="00E8235D">
        <w:rPr>
          <w:rtl/>
        </w:rPr>
        <w:t>ואני דרך אגב בעד לתת. הסקטור שלך, אני חשבתי שהם אנשים שראו בציונות ובדרך</w:t>
      </w:r>
      <w:r w:rsidR="00D90493">
        <w:rPr>
          <w:rtl/>
        </w:rPr>
        <w:t xml:space="preserve"> </w:t>
      </w:r>
      <w:r w:rsidRPr="00E8235D">
        <w:rPr>
          <w:rtl/>
        </w:rPr>
        <w:t>הגשמתה</w:t>
      </w:r>
      <w:r w:rsidR="00D90493">
        <w:rPr>
          <w:rtl/>
        </w:rPr>
        <w:t xml:space="preserve"> </w:t>
      </w:r>
      <w:r w:rsidRPr="00E8235D">
        <w:rPr>
          <w:rtl/>
        </w:rPr>
        <w:t>דרך</w:t>
      </w:r>
      <w:r w:rsidR="00D90493">
        <w:rPr>
          <w:rtl/>
        </w:rPr>
        <w:t xml:space="preserve"> </w:t>
      </w:r>
      <w:r w:rsidRPr="00E8235D">
        <w:rPr>
          <w:rtl/>
        </w:rPr>
        <w:t>קדושה</w:t>
      </w:r>
      <w:r w:rsidR="00D90493">
        <w:rPr>
          <w:rtl/>
        </w:rPr>
        <w:t xml:space="preserve"> </w:t>
      </w:r>
      <w:r w:rsidRPr="00E8235D">
        <w:rPr>
          <w:rtl/>
        </w:rPr>
        <w:t>ומקודשת</w:t>
      </w:r>
      <w:r w:rsidR="00D90493">
        <w:rPr>
          <w:rtl/>
        </w:rPr>
        <w:t xml:space="preserve"> </w:t>
      </w:r>
      <w:r w:rsidRPr="00E8235D">
        <w:rPr>
          <w:rtl/>
        </w:rPr>
        <w:t>לפיהם,</w:t>
      </w:r>
      <w:r w:rsidR="00D90493">
        <w:rPr>
          <w:rtl/>
        </w:rPr>
        <w:t xml:space="preserve"> </w:t>
      </w:r>
      <w:r w:rsidRPr="00E8235D">
        <w:rPr>
          <w:rtl/>
        </w:rPr>
        <w:t>לכן אני חושב שצריך לעזור להם.</w:t>
      </w:r>
      <w:r w:rsidR="00D90493">
        <w:rPr>
          <w:rtl/>
        </w:rPr>
        <w:t xml:space="preserve"> </w:t>
      </w:r>
      <w:r w:rsidRPr="00E8235D">
        <w:rPr>
          <w:rtl/>
        </w:rPr>
        <w:t>עם זאת, זה</w:t>
      </w:r>
      <w:r w:rsidR="00D90493">
        <w:rPr>
          <w:rtl/>
        </w:rPr>
        <w:t xml:space="preserve"> </w:t>
      </w:r>
      <w:r w:rsidRPr="00E8235D">
        <w:rPr>
          <w:rtl/>
        </w:rPr>
        <w:t>סקטור</w:t>
      </w:r>
      <w:r w:rsidR="00D90493">
        <w:rPr>
          <w:rtl/>
        </w:rPr>
        <w:t xml:space="preserve"> </w:t>
      </w:r>
      <w:r w:rsidRPr="00E8235D">
        <w:rPr>
          <w:rtl/>
        </w:rPr>
        <w:t>וזה</w:t>
      </w:r>
      <w:r w:rsidR="00D90493">
        <w:rPr>
          <w:rtl/>
        </w:rPr>
        <w:t xml:space="preserve"> </w:t>
      </w:r>
      <w:r w:rsidRPr="00E8235D">
        <w:rPr>
          <w:rtl/>
        </w:rPr>
        <w:t>סקטור.</w:t>
      </w:r>
      <w:r w:rsidR="00D90493">
        <w:rPr>
          <w:rtl/>
        </w:rPr>
        <w:t xml:space="preserve"> </w:t>
      </w:r>
      <w:r w:rsidRPr="00E8235D">
        <w:rPr>
          <w:rtl/>
        </w:rPr>
        <w:t>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ואני </w:t>
      </w:r>
      <w:r w:rsidR="00D90493">
        <w:rPr>
          <w:rtl/>
        </w:rPr>
        <w:t>–</w:t>
      </w:r>
      <w:r w:rsidRPr="00E8235D">
        <w:rPr>
          <w:rtl/>
        </w:rPr>
        <w:t xml:space="preserve"> אנחנו לא סקטור, אנחנו נולדנו לעם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ישראל כולו </w:t>
      </w:r>
      <w:r w:rsidR="00D90493">
        <w:rPr>
          <w:rtl/>
        </w:rPr>
        <w:t>–</w:t>
      </w:r>
      <w:r w:rsidRPr="00E8235D">
        <w:rPr>
          <w:rtl/>
        </w:rPr>
        <w:t xml:space="preserve"> לא כו</w:t>
      </w:r>
      <w:r w:rsidR="00D90493">
        <w:rPr>
          <w:rtl/>
        </w:rPr>
        <w:t>-</w:t>
      </w:r>
      <w:r w:rsidRPr="00E8235D">
        <w:rPr>
          <w:rtl/>
        </w:rPr>
        <w:t xml:space="preserve">לו, אלא כולו </w:t>
      </w:r>
      <w:r w:rsidR="00D90493">
        <w:rPr>
          <w:rtl/>
        </w:rPr>
        <w:t>–</w:t>
      </w:r>
      <w:r w:rsidRPr="00E8235D">
        <w:rPr>
          <w:rtl/>
        </w:rPr>
        <w:t xml:space="preserve"> זה הכול.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מוכרח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לכם,</w:t>
      </w:r>
      <w:r w:rsidR="00D90493">
        <w:rPr>
          <w:rtl/>
        </w:rPr>
        <w:t xml:space="preserve"> </w:t>
      </w:r>
      <w:r w:rsidRPr="00E8235D">
        <w:rPr>
          <w:rtl/>
        </w:rPr>
        <w:t>שעכשיו עומד בפנינו נושא הרפורמה, ואני בטוח שלחבר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רובינשטיין יש הערות ולי יש הערות, ואני לא בטוח שהסחבת בבתי</w:t>
      </w:r>
      <w:r w:rsidR="00D90493">
        <w:rPr>
          <w:rtl/>
        </w:rPr>
        <w:t>-</w:t>
      </w:r>
      <w:r w:rsidRPr="00E8235D">
        <w:rPr>
          <w:rtl/>
        </w:rPr>
        <w:t>המשפט היא זו</w:t>
      </w:r>
      <w:r w:rsidR="00D90493">
        <w:rPr>
          <w:rtl/>
        </w:rPr>
        <w:t xml:space="preserve"> </w:t>
      </w:r>
      <w:r w:rsidRPr="00E8235D">
        <w:rPr>
          <w:rtl/>
        </w:rPr>
        <w:t>שמביאה</w:t>
      </w:r>
      <w:r w:rsidR="00D90493">
        <w:rPr>
          <w:rtl/>
        </w:rPr>
        <w:t xml:space="preserve"> </w:t>
      </w:r>
      <w:r w:rsidRPr="00E8235D">
        <w:rPr>
          <w:rtl/>
        </w:rPr>
        <w:t>את הצורך לרפורמה. ייתכן מאוד שהעבודה הראויה בבתי</w:t>
      </w:r>
      <w:r w:rsidR="00D90493">
        <w:rPr>
          <w:rtl/>
        </w:rPr>
        <w:t>-</w:t>
      </w:r>
      <w:r w:rsidRPr="00E8235D">
        <w:rPr>
          <w:rtl/>
        </w:rPr>
        <w:t>המשפט וחלוקת התפקידים</w:t>
      </w:r>
      <w:r w:rsidR="00D90493">
        <w:rPr>
          <w:rtl/>
        </w:rPr>
        <w:t xml:space="preserve"> </w:t>
      </w:r>
      <w:r w:rsidRPr="00E8235D">
        <w:rPr>
          <w:rtl/>
        </w:rPr>
        <w:t>והצורך</w:t>
      </w:r>
      <w:r w:rsidR="00D90493">
        <w:rPr>
          <w:rtl/>
        </w:rPr>
        <w:t xml:space="preserve"> </w:t>
      </w:r>
      <w:r w:rsidRPr="00E8235D">
        <w:rPr>
          <w:rtl/>
        </w:rPr>
        <w:t>אולי לא להעמיס על בית</w:t>
      </w:r>
      <w:r w:rsidR="00D90493">
        <w:rPr>
          <w:rtl/>
        </w:rPr>
        <w:t>-</w:t>
      </w:r>
      <w:r w:rsidRPr="00E8235D">
        <w:rPr>
          <w:rtl/>
        </w:rPr>
        <w:t>המשפט העליון כל כך הרבה שאלות שהן ברומו של עולם;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מעסיקים</w:t>
      </w:r>
      <w:r w:rsidR="00D90493">
        <w:rPr>
          <w:rtl/>
        </w:rPr>
        <w:t xml:space="preserve"> </w:t>
      </w:r>
      <w:r w:rsidRPr="00E8235D">
        <w:rPr>
          <w:rtl/>
        </w:rPr>
        <w:t>את עצמם ב</w:t>
      </w:r>
      <w:r w:rsidR="00D90493">
        <w:rPr>
          <w:rtl/>
        </w:rPr>
        <w:t>-</w:t>
      </w:r>
      <w:r w:rsidRPr="00E8235D">
        <w:rPr>
          <w:rtl/>
        </w:rPr>
        <w:t>14 או ב</w:t>
      </w:r>
      <w:r w:rsidR="00D90493">
        <w:rPr>
          <w:rtl/>
        </w:rPr>
        <w:t>-</w:t>
      </w:r>
      <w:r w:rsidRPr="00E8235D">
        <w:rPr>
          <w:rtl/>
        </w:rPr>
        <w:t xml:space="preserve">16 שופטים בנושאים שהם נושאים של חקיקה ושל חוק </w:t>
      </w:r>
      <w:r w:rsidR="00D90493">
        <w:rPr>
          <w:rtl/>
        </w:rPr>
        <w:t xml:space="preserve">– </w:t>
      </w:r>
      <w:r w:rsidRPr="00E8235D">
        <w:rPr>
          <w:rtl/>
        </w:rPr>
        <w:t>ולכך</w:t>
      </w:r>
      <w:r w:rsidR="00D90493">
        <w:rPr>
          <w:rtl/>
        </w:rPr>
        <w:t xml:space="preserve"> </w:t>
      </w:r>
      <w:r w:rsidRPr="00E8235D">
        <w:rPr>
          <w:rtl/>
        </w:rPr>
        <w:t>קוראים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אקטיביזם אולי </w:t>
      </w:r>
      <w:r w:rsidR="00D90493">
        <w:rPr>
          <w:rtl/>
        </w:rPr>
        <w:t>–</w:t>
      </w:r>
      <w:r w:rsidRPr="00E8235D">
        <w:rPr>
          <w:rtl/>
        </w:rPr>
        <w:t xml:space="preserve"> אם כך היו מונעים כמה מהתקלות וכמה מצווארי הבקבוק</w:t>
      </w:r>
      <w:r w:rsidR="00D90493">
        <w:rPr>
          <w:rtl/>
        </w:rPr>
        <w:t xml:space="preserve"> </w:t>
      </w:r>
      <w:r w:rsidRPr="00E8235D">
        <w:rPr>
          <w:rtl/>
        </w:rPr>
        <w:t>שאליהם נכנסו תיקים רבים שלא קיבלו מענה ולא קיבלו פסק</w:t>
      </w:r>
      <w:r w:rsidR="00D90493">
        <w:rPr>
          <w:rtl/>
        </w:rPr>
        <w:t>-</w:t>
      </w:r>
      <w:r w:rsidRPr="00E8235D">
        <w:rPr>
          <w:rtl/>
        </w:rPr>
        <w:t>דין, אבל אלה הם דברים שהם</w:t>
      </w:r>
      <w:r w:rsidR="00D90493">
        <w:rPr>
          <w:rtl/>
        </w:rPr>
        <w:t xml:space="preserve"> </w:t>
      </w:r>
      <w:r w:rsidRPr="00E8235D">
        <w:rPr>
          <w:rtl/>
        </w:rPr>
        <w:t>בשאלה ואלה הם דברים שהם לא דברים עקרוניים.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הרפורמה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מעוררת</w:t>
      </w:r>
      <w:r w:rsidR="00D90493">
        <w:rPr>
          <w:rtl/>
        </w:rPr>
        <w:t xml:space="preserve"> </w:t>
      </w:r>
      <w:r w:rsidRPr="00E8235D">
        <w:rPr>
          <w:rtl/>
        </w:rPr>
        <w:t>ביסודה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שאלות. כאשר אנחנו נעשה 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דלמטה</w:t>
      </w:r>
      <w:r w:rsidR="00D90493">
        <w:rPr>
          <w:rtl/>
        </w:rPr>
        <w:t xml:space="preserve"> </w:t>
      </w:r>
      <w:r w:rsidRPr="00E8235D">
        <w:rPr>
          <w:rtl/>
        </w:rPr>
        <w:t>או בית</w:t>
      </w:r>
      <w:r w:rsidR="00D90493">
        <w:rPr>
          <w:rtl/>
        </w:rPr>
        <w:t>-</w:t>
      </w:r>
      <w:r w:rsidRPr="00E8235D">
        <w:rPr>
          <w:rtl/>
        </w:rPr>
        <w:t>משפט לערעורים ובית</w:t>
      </w:r>
      <w:r w:rsidR="00D90493">
        <w:rPr>
          <w:rtl/>
        </w:rPr>
        <w:t>-</w:t>
      </w:r>
      <w:r w:rsidRPr="00E8235D">
        <w:rPr>
          <w:rtl/>
        </w:rPr>
        <w:t>משפט עליון שמתעסק בעניינים רציניים, האם שופטי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ישראל שהחזרנו כבראשונה, ואליהם התפללנו השיבה שופטינו כבראשונה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השיבה שופטינו כבראשונה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אריה גמליאל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אל תגיד את זה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יש</w:t>
      </w:r>
      <w:r>
        <w:rPr>
          <w:rtl/>
        </w:rPr>
        <w:t xml:space="preserve"> </w:t>
      </w:r>
      <w:r w:rsidR="00E8235D" w:rsidRPr="00E8235D">
        <w:rPr>
          <w:rtl/>
        </w:rPr>
        <w:t>לנו</w:t>
      </w:r>
      <w:r>
        <w:rPr>
          <w:rtl/>
        </w:rPr>
        <w:t xml:space="preserve"> </w:t>
      </w:r>
      <w:r w:rsidR="00E8235D" w:rsidRPr="00E8235D">
        <w:rPr>
          <w:rtl/>
        </w:rPr>
        <w:t>מדינה סוף</w:t>
      </w:r>
      <w:r>
        <w:rPr>
          <w:rtl/>
        </w:rPr>
        <w:t>-</w:t>
      </w:r>
      <w:r w:rsidR="00E8235D" w:rsidRPr="00E8235D">
        <w:rPr>
          <w:rtl/>
        </w:rPr>
        <w:t>סוף.</w:t>
      </w:r>
      <w:r>
        <w:rPr>
          <w:rtl/>
        </w:rPr>
        <w:t xml:space="preserve"> </w:t>
      </w:r>
      <w:r w:rsidR="00E8235D" w:rsidRPr="00E8235D">
        <w:rPr>
          <w:rtl/>
        </w:rPr>
        <w:t>השיבה שופטינו כבראשונה. כל יום התפללו הורי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והורי הורי וזקני 2,000 שנה </w:t>
      </w:r>
      <w:r>
        <w:rPr>
          <w:rtl/>
        </w:rPr>
        <w:t>–</w:t>
      </w:r>
      <w:r w:rsidR="00E8235D" w:rsidRPr="00E8235D">
        <w:rPr>
          <w:rtl/>
        </w:rPr>
        <w:t xml:space="preserve"> השבנו שופטינו כבראשונה.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מיומנים</w:t>
      </w:r>
      <w:r w:rsidR="00D90493">
        <w:rPr>
          <w:rtl/>
        </w:rPr>
        <w:t xml:space="preserve"> </w:t>
      </w:r>
      <w:r w:rsidRPr="00E8235D">
        <w:rPr>
          <w:rtl/>
        </w:rPr>
        <w:t>מספיק,</w:t>
      </w:r>
      <w:r w:rsidR="00D90493">
        <w:rPr>
          <w:rtl/>
        </w:rPr>
        <w:t xml:space="preserve"> </w:t>
      </w:r>
      <w:r w:rsidRPr="00E8235D">
        <w:rPr>
          <w:rtl/>
        </w:rPr>
        <w:t>אדוני השר, כדי לבוא ולקבוע בדיני נפשות, כאשר הם</w:t>
      </w:r>
      <w:r w:rsidR="00D90493">
        <w:rPr>
          <w:rtl/>
        </w:rPr>
        <w:t xml:space="preserve"> </w:t>
      </w:r>
      <w:r w:rsidRPr="00E8235D">
        <w:rPr>
          <w:rtl/>
        </w:rPr>
        <w:t>עדיין</w:t>
      </w:r>
      <w:r w:rsidR="00D90493">
        <w:rPr>
          <w:rtl/>
        </w:rPr>
        <w:t xml:space="preserve"> </w:t>
      </w:r>
      <w:r w:rsidRPr="00E8235D">
        <w:rPr>
          <w:rtl/>
        </w:rPr>
        <w:t>יושבים בבית</w:t>
      </w:r>
      <w:r w:rsidR="00D90493">
        <w:rPr>
          <w:rtl/>
        </w:rPr>
        <w:t>-</w:t>
      </w:r>
      <w:r w:rsidRPr="00E8235D">
        <w:rPr>
          <w:rtl/>
        </w:rPr>
        <w:t>משפט דלמטה? אלה הן שאלות גדולות, אלה הן שאלות שמצריכות אולי</w:t>
      </w:r>
      <w:r w:rsidR="00D90493">
        <w:rPr>
          <w:rtl/>
        </w:rPr>
        <w:t xml:space="preserve"> </w:t>
      </w:r>
      <w:r w:rsidRPr="00E8235D">
        <w:rPr>
          <w:rtl/>
        </w:rPr>
        <w:t>בירור יסודי עם המערכת כולה.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השאלה,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לערעורים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צריך להיות בית</w:t>
      </w:r>
      <w:r w:rsidR="00D90493">
        <w:rPr>
          <w:rtl/>
        </w:rPr>
        <w:t>-</w:t>
      </w:r>
      <w:r w:rsidRPr="00E8235D">
        <w:rPr>
          <w:rtl/>
        </w:rPr>
        <w:t xml:space="preserve">משפט מומחה </w:t>
      </w:r>
      <w:r w:rsidR="00D90493">
        <w:rPr>
          <w:rtl/>
        </w:rPr>
        <w:t>–</w:t>
      </w:r>
      <w:r w:rsidRPr="00E8235D">
        <w:rPr>
          <w:rtl/>
        </w:rPr>
        <w:t xml:space="preserve"> דרך אגב,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>-</w:t>
      </w:r>
      <w:r w:rsidRPr="00E8235D">
        <w:rPr>
          <w:rtl/>
        </w:rPr>
        <w:t>אור,</w:t>
      </w:r>
      <w:r w:rsidR="00D90493">
        <w:rPr>
          <w:rtl/>
        </w:rPr>
        <w:t xml:space="preserve"> </w:t>
      </w:r>
      <w:r w:rsidRPr="00E8235D">
        <w:rPr>
          <w:rtl/>
        </w:rPr>
        <w:t>בהמלצות,</w:t>
      </w:r>
      <w:r w:rsidR="00D90493">
        <w:rPr>
          <w:rtl/>
        </w:rPr>
        <w:t xml:space="preserve"> </w:t>
      </w:r>
      <w:r w:rsidRPr="00E8235D">
        <w:rPr>
          <w:rtl/>
        </w:rPr>
        <w:t>הנושא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מומחים והתמחות הוא דבר חשוב ביותר, הוא יועיל</w:t>
      </w:r>
      <w:r w:rsidR="00D90493">
        <w:rPr>
          <w:rtl/>
        </w:rPr>
        <w:t xml:space="preserve"> </w:t>
      </w:r>
      <w:r w:rsidRPr="00E8235D">
        <w:rPr>
          <w:rtl/>
        </w:rPr>
        <w:t>מאוד לבית</w:t>
      </w:r>
      <w:r w:rsidR="00D90493">
        <w:rPr>
          <w:rtl/>
        </w:rPr>
        <w:t>-</w:t>
      </w:r>
      <w:r w:rsidRPr="00E8235D">
        <w:rPr>
          <w:rtl/>
        </w:rPr>
        <w:t>המשפט, אבל עד אז, איך אנחנו נפעיל את כל המערכת הזאת?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אלה הם דברים, שכמובן, אדוני היושב</w:t>
      </w:r>
      <w:r w:rsidR="00D90493">
        <w:rPr>
          <w:rtl/>
        </w:rPr>
        <w:t>-</w:t>
      </w:r>
      <w:r w:rsidRPr="00E8235D">
        <w:rPr>
          <w:rtl/>
        </w:rPr>
        <w:t>ראש, אמרתי מהרהורי לבי, נצטרך לעבור.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הערות,</w:t>
      </w:r>
      <w:r w:rsidR="00D90493">
        <w:rPr>
          <w:rtl/>
        </w:rPr>
        <w:t xml:space="preserve"> </w:t>
      </w:r>
      <w:r w:rsidRPr="00E8235D">
        <w:rPr>
          <w:rtl/>
        </w:rPr>
        <w:t>אדוני, העברתי לאדוני את ההערות. אני התחייבתי שאנחנו</w:t>
      </w:r>
      <w:r w:rsidR="00D90493">
        <w:rPr>
          <w:rtl/>
        </w:rPr>
        <w:t xml:space="preserve"> </w:t>
      </w:r>
      <w:r w:rsidRPr="00E8235D">
        <w:rPr>
          <w:rtl/>
        </w:rPr>
        <w:t>נעביר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</w:t>
      </w:r>
      <w:r w:rsidRPr="00E8235D">
        <w:rPr>
          <w:rtl/>
        </w:rPr>
        <w:t>כמיטב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יכולתנו </w:t>
      </w:r>
      <w:r w:rsidR="00D90493">
        <w:rPr>
          <w:rtl/>
        </w:rPr>
        <w:t>–</w:t>
      </w:r>
      <w:r w:rsidRPr="00E8235D">
        <w:rPr>
          <w:rtl/>
        </w:rPr>
        <w:t xml:space="preserve"> כי יכולתנו דלה, אדוני. יכולתך דלה</w:t>
      </w:r>
      <w:r w:rsidR="00D90493">
        <w:rPr>
          <w:rtl/>
        </w:rPr>
        <w:t xml:space="preserve"> </w:t>
      </w:r>
      <w:r w:rsidRPr="00E8235D">
        <w:rPr>
          <w:rtl/>
        </w:rPr>
        <w:t>ויכולתי דלה כי הסקטורים גוברים על כולנו, אבל בעזרת השם אנחנו נעביר את החוק הזה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 ובקריאה שנייה ושלישית נדון בכל אותם עניינים שלהם צריך התייחסות</w:t>
      </w:r>
      <w:r w:rsidR="00D90493">
        <w:rPr>
          <w:rtl/>
        </w:rPr>
        <w:t xml:space="preserve"> </w:t>
      </w:r>
      <w:r w:rsidRPr="00E8235D">
        <w:rPr>
          <w:rtl/>
        </w:rPr>
        <w:t>וצריך תיקון.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בני אלון,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ענת מאור.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</w:t>
      </w:r>
      <w:r w:rsidR="00D90493">
        <w:rPr>
          <w:rtl/>
        </w:rPr>
        <w:t xml:space="preserve"> </w:t>
      </w:r>
      <w:r w:rsidRPr="00E8235D">
        <w:rPr>
          <w:rtl/>
        </w:rPr>
        <w:t>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ראובן</w:t>
      </w:r>
      <w:r w:rsidR="00D90493">
        <w:rPr>
          <w:rtl/>
        </w:rPr>
        <w:t xml:space="preserve"> </w:t>
      </w:r>
      <w:r w:rsidRPr="00E8235D">
        <w:rPr>
          <w:rtl/>
        </w:rPr>
        <w:t>ריבלין הנכבד עד למאוד</w:t>
      </w:r>
      <w:r w:rsidR="00D90493">
        <w:rPr>
          <w:rtl/>
        </w:rPr>
        <w:t xml:space="preserve"> </w:t>
      </w:r>
      <w:r w:rsidRPr="00E8235D">
        <w:rPr>
          <w:rtl/>
        </w:rPr>
        <w:t>והטועה עד למאוד, אני אינני זקוק למשלים נוסח "ז'בוטינסקי מתהפך בקברו" וכו'.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הוא לא מתהפך בקברו. אני מתהפך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מכובדי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ללא שום תפיסה סקטוריאלית אפשר לכבד תפיסה</w:t>
      </w:r>
      <w:r w:rsidR="00D90493">
        <w:rPr>
          <w:rtl/>
        </w:rPr>
        <w:t xml:space="preserve"> </w:t>
      </w:r>
      <w:r w:rsidRPr="00E8235D">
        <w:rPr>
          <w:rtl/>
        </w:rPr>
        <w:t>שונה,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אקח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סעיף 4 בחוק</w:t>
      </w:r>
      <w:r w:rsidR="00D90493">
        <w:rPr>
          <w:rtl/>
        </w:rPr>
        <w:t>-</w:t>
      </w:r>
      <w:r w:rsidRPr="00E8235D">
        <w:rPr>
          <w:rtl/>
        </w:rPr>
        <w:t>יסוד: החקיקה, שברוך השם לא עבר כאן היום,</w:t>
      </w:r>
      <w:r w:rsidR="00D90493">
        <w:rPr>
          <w:rtl/>
        </w:rPr>
        <w:t xml:space="preserve"> </w:t>
      </w:r>
      <w:r w:rsidRPr="00E8235D">
        <w:rPr>
          <w:rtl/>
        </w:rPr>
        <w:t>שאומר שחוק</w:t>
      </w:r>
      <w:r w:rsidR="00D90493">
        <w:rPr>
          <w:rtl/>
        </w:rPr>
        <w:t>-</w:t>
      </w:r>
      <w:r w:rsidRPr="00E8235D">
        <w:rPr>
          <w:rtl/>
        </w:rPr>
        <w:t>יסוד לא ישונה אלא בחוק</w:t>
      </w:r>
      <w:r w:rsidR="00D90493">
        <w:rPr>
          <w:rtl/>
        </w:rPr>
        <w:t>-</w:t>
      </w:r>
      <w:r w:rsidRPr="00E8235D">
        <w:rPr>
          <w:rtl/>
        </w:rPr>
        <w:t>יסוד.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ידוע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שכיום</w:t>
      </w:r>
      <w:r w:rsidR="00D90493">
        <w:rPr>
          <w:rtl/>
        </w:rPr>
        <w:t xml:space="preserve"> </w:t>
      </w:r>
      <w:r w:rsidRPr="00E8235D">
        <w:rPr>
          <w:rtl/>
        </w:rPr>
        <w:t>נוקשות קיימת רק לחופש העיסוק, ועדיין יש במערך חוקי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שלנו</w:t>
      </w:r>
      <w:r w:rsidR="00D90493">
        <w:rPr>
          <w:rtl/>
        </w:rPr>
        <w:t xml:space="preserve"> </w:t>
      </w:r>
      <w:r w:rsidRPr="00E8235D">
        <w:rPr>
          <w:rtl/>
        </w:rPr>
        <w:t>המון דברים שלא צריכים להיות בחוקה. בחוק</w:t>
      </w:r>
      <w:r w:rsidR="00D90493">
        <w:rPr>
          <w:rtl/>
        </w:rPr>
        <w:t>-</w:t>
      </w:r>
      <w:r w:rsidRPr="00E8235D">
        <w:rPr>
          <w:rtl/>
        </w:rPr>
        <w:t>יסוד: הממשלה יש סעיפים שלמים שלא</w:t>
      </w:r>
      <w:r w:rsidR="00D90493">
        <w:rPr>
          <w:rtl/>
        </w:rPr>
        <w:t xml:space="preserve"> </w:t>
      </w:r>
      <w:r w:rsidRPr="00E8235D">
        <w:rPr>
          <w:rtl/>
        </w:rPr>
        <w:t>צריכים להיות בחוקה.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חמש שנים, נשנה אותם.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רגע. יש עוד סעיפים רבים שצריכים לרדת לרמת חוק רגיל.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תוריד.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יתירה</w:t>
      </w:r>
      <w:r w:rsidR="00D90493">
        <w:rPr>
          <w:rtl/>
        </w:rPr>
        <w:t xml:space="preserve"> </w:t>
      </w:r>
      <w:r w:rsidRPr="00E8235D">
        <w:rPr>
          <w:rtl/>
        </w:rPr>
        <w:t>מזו,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חופש העיסוק, עם נוקשותו, גורם לדיספרופורציה ביחס</w:t>
      </w:r>
      <w:r w:rsidR="00D90493">
        <w:rPr>
          <w:rtl/>
        </w:rPr>
        <w:t xml:space="preserve"> </w:t>
      </w:r>
      <w:r w:rsidRPr="00E8235D">
        <w:rPr>
          <w:rtl/>
        </w:rPr>
        <w:t>למגזרים</w:t>
      </w:r>
      <w:r w:rsidR="00D90493">
        <w:rPr>
          <w:rtl/>
        </w:rPr>
        <w:t xml:space="preserve"> </w:t>
      </w:r>
      <w:r w:rsidRPr="00E8235D">
        <w:rPr>
          <w:rtl/>
        </w:rPr>
        <w:t>אחרים,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זכות</w:t>
      </w:r>
      <w:r w:rsidR="00D90493">
        <w:rPr>
          <w:rtl/>
        </w:rPr>
        <w:t xml:space="preserve"> </w:t>
      </w:r>
      <w:r w:rsidRPr="00E8235D">
        <w:rPr>
          <w:rtl/>
        </w:rPr>
        <w:t>הקניין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זכות הקניין זה בכבוד אדם </w:t>
      </w:r>
      <w:r w:rsidR="00D90493">
        <w:rPr>
          <w:rtl/>
        </w:rPr>
        <w:t>–</w:t>
      </w:r>
      <w:r w:rsidRPr="00E8235D">
        <w:rPr>
          <w:rtl/>
        </w:rPr>
        <w:t xml:space="preserve"> אבל חופש</w:t>
      </w:r>
      <w:r w:rsidR="00D90493">
        <w:rPr>
          <w:rtl/>
        </w:rPr>
        <w:t xml:space="preserve"> </w:t>
      </w:r>
      <w:r w:rsidRPr="00E8235D">
        <w:rPr>
          <w:rtl/>
        </w:rPr>
        <w:t>העיסוק, יש דברים שאתה יוצר בהם אפליה.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דבר אחד. אם היינו מקבלים כעת את החוק הזה, כל שינוי שהיינו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מצריך</w:t>
      </w:r>
      <w:r w:rsidR="00D90493">
        <w:rPr>
          <w:rtl/>
        </w:rPr>
        <w:t xml:space="preserve"> </w:t>
      </w:r>
      <w:r w:rsidRPr="00E8235D">
        <w:rPr>
          <w:rtl/>
        </w:rPr>
        <w:t>אותנו מייד לנוקשות, והיינו יוצרים מין חוקה</w:t>
      </w:r>
      <w:r w:rsidR="00D90493">
        <w:rPr>
          <w:rtl/>
        </w:rPr>
        <w:t xml:space="preserve"> </w:t>
      </w:r>
      <w:r w:rsidRPr="00E8235D">
        <w:rPr>
          <w:rtl/>
        </w:rPr>
        <w:t>שהכנסת לא נתנה עליה את דעתה. הכנסת לא החליטה.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תראה,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יקר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למאוד. אני לא בטוח שהכנסת החליטה</w:t>
      </w:r>
      <w:r w:rsidR="00D90493">
        <w:rPr>
          <w:rtl/>
        </w:rPr>
        <w:t xml:space="preserve"> </w:t>
      </w:r>
      <w:r w:rsidRPr="00E8235D">
        <w:rPr>
          <w:rtl/>
        </w:rPr>
        <w:t>שחוק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מהחוקה.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משק המדינה, חוק</w:t>
      </w:r>
      <w:r w:rsidR="00D90493">
        <w:rPr>
          <w:rtl/>
        </w:rPr>
        <w:t>-</w:t>
      </w:r>
      <w:r w:rsidRPr="00E8235D">
        <w:rPr>
          <w:rtl/>
        </w:rPr>
        <w:t>יסוד: מבקר</w:t>
      </w:r>
      <w:r w:rsidR="00D90493">
        <w:rPr>
          <w:rtl/>
        </w:rPr>
        <w:t xml:space="preserve"> </w:t>
      </w:r>
      <w:r w:rsidRPr="00E8235D">
        <w:rPr>
          <w:rtl/>
        </w:rPr>
        <w:t>המדינה,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מיני</w:t>
      </w:r>
      <w:r w:rsidR="00D90493">
        <w:rPr>
          <w:rtl/>
        </w:rPr>
        <w:t xml:space="preserve"> </w:t>
      </w:r>
      <w:r w:rsidRPr="00E8235D">
        <w:rPr>
          <w:rtl/>
        </w:rPr>
        <w:t>דברים</w:t>
      </w:r>
      <w:r w:rsidR="00D90493">
        <w:rPr>
          <w:rtl/>
        </w:rPr>
        <w:t xml:space="preserve"> </w:t>
      </w:r>
      <w:r w:rsidRPr="00E8235D">
        <w:rPr>
          <w:rtl/>
        </w:rPr>
        <w:t>שנמצאים שם, הרי חוקי</w:t>
      </w:r>
      <w:r w:rsidR="00D90493">
        <w:rPr>
          <w:rtl/>
        </w:rPr>
        <w:t>-</w:t>
      </w:r>
      <w:r w:rsidRPr="00E8235D">
        <w:rPr>
          <w:rtl/>
        </w:rPr>
        <w:t>יסוד חלקם עוסקים במוסדות המשטר,</w:t>
      </w:r>
      <w:r w:rsidR="00D90493">
        <w:rPr>
          <w:rtl/>
        </w:rPr>
        <w:t xml:space="preserve"> </w:t>
      </w:r>
      <w:r w:rsidRPr="00E8235D">
        <w:rPr>
          <w:rtl/>
        </w:rPr>
        <w:t>חלקם עוסקים בזכויות אדם וחלקם עוסקים בערכים היסודיים.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"מחטף",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לפגוע, כי אני יודע ששנים דנו בהצעה הזאת, וחבר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רובינשטיין,</w:t>
      </w:r>
      <w:r w:rsidR="00D90493">
        <w:rPr>
          <w:rtl/>
        </w:rPr>
        <w:t xml:space="preserve"> </w:t>
      </w:r>
      <w:r w:rsidRPr="00E8235D">
        <w:rPr>
          <w:rtl/>
        </w:rPr>
        <w:t>כשהגיש</w:t>
      </w:r>
      <w:r w:rsidR="00D90493">
        <w:rPr>
          <w:rtl/>
        </w:rPr>
        <w:t xml:space="preserve"> </w:t>
      </w:r>
      <w:r w:rsidRPr="00E8235D">
        <w:rPr>
          <w:rtl/>
        </w:rPr>
        <w:t>אותה,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שבעצם זו הצעת חוק של דן מרידור ושל צחי</w:t>
      </w:r>
      <w:r w:rsidR="00D90493">
        <w:rPr>
          <w:rtl/>
        </w:rPr>
        <w:t xml:space="preserve"> </w:t>
      </w:r>
      <w:r w:rsidRPr="00E8235D">
        <w:rPr>
          <w:rtl/>
        </w:rPr>
        <w:t>הנגבי</w:t>
      </w:r>
      <w:r w:rsidR="00D90493">
        <w:rPr>
          <w:rtl/>
        </w:rPr>
        <w:t xml:space="preserve"> </w:t>
      </w:r>
      <w:r w:rsidRPr="00E8235D">
        <w:rPr>
          <w:rtl/>
        </w:rPr>
        <w:t>ושל ממשלות אחרות. אבל אף שדנו שנים בהצעת החוק הזאת, אני חושב, חבר 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שלגיטימי בבניין הזה, שאומנם מנחם בגין היה מגדולי התומכים בחוקה בזמנו,</w:t>
      </w:r>
      <w:r w:rsidR="00D90493">
        <w:rPr>
          <w:rtl/>
        </w:rPr>
        <w:t xml:space="preserve"> </w:t>
      </w:r>
      <w:r w:rsidRPr="00E8235D">
        <w:rPr>
          <w:rtl/>
        </w:rPr>
        <w:t>ובסיעתו היה חבר הכנסת אורי צבי גרינברג הגדול, שכאשר דן פה בחוקה אמר: איך אנחנו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חוקה כמו הגדה בקיבוץ </w:t>
      </w:r>
      <w:r w:rsidR="00D90493">
        <w:rPr>
          <w:rtl/>
        </w:rPr>
        <w:t>–</w:t>
      </w:r>
      <w:r w:rsidRPr="00E8235D">
        <w:rPr>
          <w:rtl/>
        </w:rPr>
        <w:t xml:space="preserve"> או באיזה מין ביטוי כזה </w:t>
      </w:r>
      <w:r w:rsidR="00D90493">
        <w:rPr>
          <w:rtl/>
        </w:rPr>
        <w:t>–</w:t>
      </w:r>
      <w:r w:rsidRPr="00E8235D">
        <w:rPr>
          <w:rtl/>
        </w:rPr>
        <w:t xml:space="preserve"> משנים. זה דבר רציני, 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כבד.</w:t>
      </w:r>
      <w:r w:rsidR="00D90493">
        <w:rPr>
          <w:rtl/>
        </w:rPr>
        <w:t xml:space="preserve"> </w:t>
      </w:r>
      <w:r w:rsidRPr="00E8235D">
        <w:rPr>
          <w:rtl/>
        </w:rPr>
        <w:t>מדינה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לה גבולות ולא יודעת בכלל את תיחומה כבר יכולה לקבוע את</w:t>
      </w:r>
      <w:r w:rsidR="00D90493">
        <w:rPr>
          <w:rtl/>
        </w:rPr>
        <w:t xml:space="preserve"> </w:t>
      </w:r>
      <w:r w:rsidRPr="00E8235D">
        <w:rPr>
          <w:rtl/>
        </w:rPr>
        <w:t>החוקה?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חוקה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רציני,</w:t>
      </w:r>
      <w:r w:rsidR="00D90493">
        <w:rPr>
          <w:rtl/>
        </w:rPr>
        <w:t xml:space="preserve"> </w:t>
      </w:r>
      <w:r w:rsidRPr="00E8235D">
        <w:rPr>
          <w:rtl/>
        </w:rPr>
        <w:t>שמותר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אותו ביישוב הדעת ובאיזון נכון של כל</w:t>
      </w:r>
      <w:r w:rsidR="00D90493">
        <w:rPr>
          <w:rtl/>
        </w:rPr>
        <w:t xml:space="preserve"> </w:t>
      </w:r>
      <w:r w:rsidRPr="00E8235D">
        <w:rPr>
          <w:rtl/>
        </w:rPr>
        <w:t>החברות</w:t>
      </w:r>
      <w:r w:rsidR="00D90493">
        <w:rPr>
          <w:rtl/>
        </w:rPr>
        <w:t xml:space="preserve"> – </w:t>
      </w:r>
      <w:r w:rsidRPr="00E8235D">
        <w:rPr>
          <w:rtl/>
        </w:rPr>
        <w:t>ערבים,</w:t>
      </w:r>
      <w:r w:rsidR="00D90493">
        <w:rPr>
          <w:rtl/>
        </w:rPr>
        <w:t xml:space="preserve"> </w:t>
      </w:r>
      <w:r w:rsidRPr="00E8235D">
        <w:rPr>
          <w:rtl/>
        </w:rPr>
        <w:t>יהודים,</w:t>
      </w:r>
      <w:r w:rsidR="00D90493">
        <w:rPr>
          <w:rtl/>
        </w:rPr>
        <w:t xml:space="preserve"> </w:t>
      </w:r>
      <w:r w:rsidRPr="00E8235D">
        <w:rPr>
          <w:rtl/>
        </w:rPr>
        <w:t>בכל המדינה, על כל גווניה של המדינה הזאת. לדעתי, אם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 היה מתקבל, הוא היה יכול לסתום את הגולל על החוקה וליצור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מצב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אני מבקש לסיים. עברת כבר בהרבה את הזמן. תגיד לו את השאר למטה.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צודק. אסיים.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נשיא בית</w:t>
      </w:r>
      <w:r w:rsidR="00D90493">
        <w:rPr>
          <w:rtl/>
        </w:rPr>
        <w:t>-</w:t>
      </w:r>
      <w:r w:rsidRPr="00E8235D">
        <w:rPr>
          <w:rtl/>
        </w:rPr>
        <w:t>המשפט העליון היה מעדיף שיישאר לו מרחב פרשני של חוק</w:t>
      </w:r>
      <w:r w:rsidR="00D90493">
        <w:rPr>
          <w:rtl/>
        </w:rPr>
        <w:t>-</w:t>
      </w:r>
      <w:r w:rsidRPr="00E8235D">
        <w:rPr>
          <w:rtl/>
        </w:rPr>
        <w:t>היסוד</w:t>
      </w:r>
      <w:r w:rsidR="00D90493">
        <w:rPr>
          <w:rtl/>
        </w:rPr>
        <w:t xml:space="preserve"> </w:t>
      </w:r>
      <w:r w:rsidRPr="00E8235D">
        <w:rPr>
          <w:rtl/>
        </w:rPr>
        <w:t>הזה, של כל חוקי</w:t>
      </w:r>
      <w:r w:rsidR="00D90493">
        <w:rPr>
          <w:rtl/>
        </w:rPr>
        <w:t>-</w:t>
      </w:r>
      <w:r w:rsidRPr="00E8235D">
        <w:rPr>
          <w:rtl/>
        </w:rPr>
        <w:t>היסוד הקיימים, ללא חוקה. אני מעדיף חוקה, אחרי שכולנו יחד נחליט</w:t>
      </w:r>
      <w:r w:rsidR="00D90493">
        <w:rPr>
          <w:rtl/>
        </w:rPr>
        <w:t xml:space="preserve"> </w:t>
      </w:r>
      <w:r w:rsidRPr="00E8235D">
        <w:rPr>
          <w:rtl/>
        </w:rPr>
        <w:t>עליה בשיקול הדעת.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חברת הכנסת ענת מאור, ואחריה </w:t>
      </w:r>
      <w:r w:rsidR="00D90493">
        <w:rPr>
          <w:rtl/>
        </w:rPr>
        <w:t>–</w:t>
      </w:r>
      <w:r w:rsidRPr="00E8235D">
        <w:rPr>
          <w:rtl/>
        </w:rPr>
        <w:t xml:space="preserve"> חבר הכנסת טלב אלסאנע. בהיעדרו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משה 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 הבית, אני רוצה לומר משפט פותח לגבי החוקה.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בני</w:t>
      </w:r>
      <w:r w:rsidR="00D90493">
        <w:rPr>
          <w:rtl/>
        </w:rPr>
        <w:t xml:space="preserve"> </w:t>
      </w:r>
      <w:r w:rsidRPr="00E8235D">
        <w:rPr>
          <w:rtl/>
        </w:rPr>
        <w:t>אלון, אין ספק שאילו יכולנו ליצור חוקה ביישוב הדעת, מה שהתחילו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הראשונה,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הטוב ביותר. עם זאת, אחרי 52 שנה אנחנו יודעים שטרם</w:t>
      </w:r>
      <w:r w:rsidR="00D90493">
        <w:rPr>
          <w:rtl/>
        </w:rPr>
        <w:t xml:space="preserve"> </w:t>
      </w:r>
      <w:r w:rsidRPr="00E8235D">
        <w:rPr>
          <w:rtl/>
        </w:rPr>
        <w:t>מצאנו</w:t>
      </w:r>
      <w:r w:rsidR="00D90493">
        <w:rPr>
          <w:rtl/>
        </w:rPr>
        <w:t xml:space="preserve"> </w:t>
      </w:r>
      <w:r w:rsidRPr="00E8235D">
        <w:rPr>
          <w:rtl/>
        </w:rPr>
        <w:t>את הצורה הנאותה לעשות את החוקה, וכבר עובדים על כך עכשיו. יש שדולה גדולה</w:t>
      </w:r>
      <w:r w:rsidR="00D90493">
        <w:rPr>
          <w:rtl/>
        </w:rPr>
        <w:t xml:space="preserve"> </w:t>
      </w:r>
      <w:r w:rsidRPr="00E8235D">
        <w:rPr>
          <w:rtl/>
        </w:rPr>
        <w:t>והחוק עבר בקריאה טרומית.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במקביל,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העברת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תעודת</w:t>
      </w:r>
      <w:r w:rsidR="00D90493">
        <w:rPr>
          <w:rtl/>
        </w:rPr>
        <w:t xml:space="preserve"> </w:t>
      </w:r>
      <w:r w:rsidRPr="00E8235D">
        <w:rPr>
          <w:rtl/>
        </w:rPr>
        <w:t>עניות לקידום הדמוקרטיה</w:t>
      </w:r>
      <w:r w:rsidR="00D90493">
        <w:rPr>
          <w:rtl/>
        </w:rPr>
        <w:t xml:space="preserve"> </w:t>
      </w:r>
      <w:r w:rsidRPr="00E8235D">
        <w:rPr>
          <w:rtl/>
        </w:rPr>
        <w:t>ורעיון</w:t>
      </w:r>
      <w:r w:rsidR="00D90493">
        <w:rPr>
          <w:rtl/>
        </w:rPr>
        <w:t xml:space="preserve"> </w:t>
      </w:r>
      <w:r w:rsidRPr="00E8235D">
        <w:rPr>
          <w:rtl/>
        </w:rPr>
        <w:t>החוקה</w:t>
      </w:r>
      <w:r w:rsidR="00D90493">
        <w:rPr>
          <w:rtl/>
        </w:rPr>
        <w:t xml:space="preserve"> </w:t>
      </w:r>
      <w:r w:rsidRPr="00E8235D">
        <w:rPr>
          <w:rtl/>
        </w:rPr>
        <w:t>בישראל,</w:t>
      </w:r>
      <w:r w:rsidR="00D90493">
        <w:rPr>
          <w:rtl/>
        </w:rPr>
        <w:t xml:space="preserve"> </w:t>
      </w:r>
      <w:r w:rsidRPr="00E8235D">
        <w:rPr>
          <w:rtl/>
        </w:rPr>
        <w:t>ואני מקווה שאלה שמאמינים בחוק</w:t>
      </w:r>
      <w:r w:rsidR="00D90493">
        <w:rPr>
          <w:rtl/>
        </w:rPr>
        <w:t>-</w:t>
      </w:r>
      <w:r w:rsidRPr="00E8235D">
        <w:rPr>
          <w:rtl/>
        </w:rPr>
        <w:t>יסוד: החקיקה ולא תמכו בו</w:t>
      </w:r>
      <w:r w:rsidR="00D90493">
        <w:rPr>
          <w:rtl/>
        </w:rPr>
        <w:t xml:space="preserve"> </w:t>
      </w:r>
      <w:r w:rsidRPr="00E8235D">
        <w:rPr>
          <w:rtl/>
        </w:rPr>
        <w:t>משיקולים פוליטיים זרים, לא ייתנו יד לא לקדמו בהמשך.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לעבור כעת לנושא הרפורמה בבתי</w:t>
      </w:r>
      <w:r w:rsidR="00D90493">
        <w:rPr>
          <w:rtl/>
        </w:rPr>
        <w:t>-</w:t>
      </w:r>
      <w:r w:rsidRPr="00E8235D">
        <w:rPr>
          <w:rtl/>
        </w:rPr>
        <w:t>המשפט. אנחנו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זקוקים</w:t>
      </w:r>
      <w:r w:rsidR="00D90493">
        <w:rPr>
          <w:rtl/>
        </w:rPr>
        <w:t xml:space="preserve"> </w:t>
      </w:r>
      <w:r w:rsidRPr="00E8235D">
        <w:rPr>
          <w:rtl/>
        </w:rPr>
        <w:t>לרפורמה.</w:t>
      </w:r>
      <w:r w:rsidR="00D90493">
        <w:rPr>
          <w:rtl/>
        </w:rPr>
        <w:t xml:space="preserve"> </w:t>
      </w:r>
      <w:r w:rsidRPr="00E8235D">
        <w:rPr>
          <w:rtl/>
        </w:rPr>
        <w:t>אבל, אדוני שר המשפטים, אני רוצה לומר לך, עוד</w:t>
      </w:r>
      <w:r w:rsidR="00D90493">
        <w:rPr>
          <w:rtl/>
        </w:rPr>
        <w:t xml:space="preserve"> </w:t>
      </w:r>
      <w:r w:rsidRPr="00E8235D">
        <w:rPr>
          <w:rtl/>
        </w:rPr>
        <w:t>מימי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הקודמת,</w:t>
      </w:r>
      <w:r w:rsidR="00D90493">
        <w:rPr>
          <w:rtl/>
        </w:rPr>
        <w:t xml:space="preserve"> </w:t>
      </w:r>
      <w:r w:rsidRPr="00E8235D">
        <w:rPr>
          <w:rtl/>
        </w:rPr>
        <w:t>שוועדת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סיימה בהם את עבודתה, הרפורמה הזאת דורשת המשך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רבה מאוד לקראת קריאה שנייה וקריאה שלישית. יש בה יתרונות, ואני פשוט פונה</w:t>
      </w:r>
      <w:r w:rsidR="00D90493">
        <w:rPr>
          <w:rtl/>
        </w:rPr>
        <w:t xml:space="preserve"> </w:t>
      </w:r>
      <w:r w:rsidRPr="00E8235D">
        <w:rPr>
          <w:rtl/>
        </w:rPr>
        <w:t>אליך,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נמצא</w:t>
      </w:r>
      <w:r w:rsidR="00D90493">
        <w:rPr>
          <w:rtl/>
        </w:rPr>
        <w:t xml:space="preserve"> </w:t>
      </w:r>
      <w:r w:rsidRPr="00E8235D">
        <w:rPr>
          <w:rtl/>
        </w:rPr>
        <w:t>עצמנו,</w:t>
      </w:r>
      <w:r w:rsidR="00D90493">
        <w:rPr>
          <w:rtl/>
        </w:rPr>
        <w:t xml:space="preserve"> </w:t>
      </w:r>
      <w:r w:rsidRPr="00E8235D">
        <w:rPr>
          <w:rtl/>
        </w:rPr>
        <w:t>מרוב רצון לשנות את שיטת הבחירות, עוברים לשיטת בחירות</w:t>
      </w:r>
      <w:r w:rsidR="00D90493">
        <w:rPr>
          <w:rtl/>
        </w:rPr>
        <w:t xml:space="preserve"> </w:t>
      </w:r>
      <w:r w:rsidRPr="00E8235D">
        <w:rPr>
          <w:rtl/>
        </w:rPr>
        <w:t>ישירה, שבסוף הבעיות שהצמיחה גדולות מהמגרעות שלכאורה פתרה.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החשיבות</w:t>
      </w:r>
      <w:r w:rsidR="00D90493">
        <w:rPr>
          <w:rtl/>
        </w:rPr>
        <w:t xml:space="preserve"> </w:t>
      </w:r>
      <w:r w:rsidRPr="00E8235D">
        <w:rPr>
          <w:rtl/>
        </w:rPr>
        <w:t>והיוקרה</w:t>
      </w:r>
      <w:r w:rsidR="00D90493">
        <w:rPr>
          <w:rtl/>
        </w:rPr>
        <w:t xml:space="preserve"> </w:t>
      </w:r>
      <w:r w:rsidRPr="00E8235D">
        <w:rPr>
          <w:rtl/>
        </w:rPr>
        <w:t>והרצינות</w:t>
      </w:r>
      <w:r w:rsidR="00D90493">
        <w:rPr>
          <w:rtl/>
        </w:rPr>
        <w:t xml:space="preserve"> </w:t>
      </w:r>
      <w:r w:rsidRPr="00E8235D">
        <w:rPr>
          <w:rtl/>
        </w:rPr>
        <w:t>של בית</w:t>
      </w:r>
      <w:r w:rsidR="00D90493">
        <w:rPr>
          <w:rtl/>
        </w:rPr>
        <w:t>-</w:t>
      </w:r>
      <w:r w:rsidRPr="00E8235D">
        <w:rPr>
          <w:rtl/>
        </w:rPr>
        <w:t>המשפט העליון ושל בג"ץ, לא יכול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שבתי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 ובתי</w:t>
      </w:r>
      <w:r w:rsidR="00D90493">
        <w:rPr>
          <w:rtl/>
        </w:rPr>
        <w:t>-</w:t>
      </w:r>
      <w:r w:rsidRPr="00E8235D">
        <w:rPr>
          <w:rtl/>
        </w:rPr>
        <w:t>המשפט המחוזיים יקרסו תחת הנטל, ואם לא נעשה רפורמה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יותר מרחיקה לכת, גם בתפיסה, ואם הגישור לא יקבל חיזוק ועידוד, ופשוט נוריד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תרבות</w:t>
      </w:r>
      <w:r w:rsidR="00D90493">
        <w:rPr>
          <w:rtl/>
        </w:rPr>
        <w:t xml:space="preserve"> </w:t>
      </w:r>
      <w:r w:rsidRPr="00E8235D">
        <w:rPr>
          <w:rtl/>
        </w:rPr>
        <w:t>התביעות</w:t>
      </w:r>
      <w:r w:rsidR="00D90493">
        <w:rPr>
          <w:rtl/>
        </w:rPr>
        <w:t xml:space="preserve"> – </w:t>
      </w:r>
      <w:r w:rsidRPr="00E8235D">
        <w:rPr>
          <w:rtl/>
        </w:rPr>
        <w:t>כי הרי יש פה תרבות שמצד אחד היא מעידה על יוקרה ועל אמון</w:t>
      </w:r>
      <w:r w:rsidR="00D90493">
        <w:rPr>
          <w:rtl/>
        </w:rPr>
        <w:t xml:space="preserve"> </w:t>
      </w:r>
      <w:r w:rsidRPr="00E8235D">
        <w:rPr>
          <w:rtl/>
        </w:rPr>
        <w:t>במערכת המשפט, ועוד בצד ירידת קרנה של המערכת הפוליטית זה חשוב ביותר, אבל הרי זה</w:t>
      </w:r>
      <w:r w:rsidR="00D90493">
        <w:rPr>
          <w:rtl/>
        </w:rPr>
        <w:t xml:space="preserve"> </w:t>
      </w:r>
      <w:r w:rsidRPr="00E8235D">
        <w:rPr>
          <w:rtl/>
        </w:rPr>
        <w:t>טירוף מערכות.</w:t>
      </w:r>
      <w:r w:rsidR="00D90493">
        <w:rPr>
          <w:rtl/>
        </w:rPr>
        <w:t xml:space="preserve"> </w:t>
      </w:r>
      <w:r w:rsidRPr="00E8235D">
        <w:rPr>
          <w:rtl/>
        </w:rPr>
        <w:t>חברות וחברי הבית, שישית מאזרחי המדינה הולכים מדי שנה לבתי</w:t>
      </w:r>
      <w:r w:rsidR="00D90493">
        <w:rPr>
          <w:rtl/>
        </w:rPr>
        <w:t>-</w:t>
      </w:r>
      <w:r w:rsidRPr="00E8235D">
        <w:rPr>
          <w:rtl/>
        </w:rPr>
        <w:t>משפט,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יוסיפו</w:t>
      </w:r>
      <w:r w:rsidR="00D90493">
        <w:rPr>
          <w:rtl/>
        </w:rPr>
        <w:t xml:space="preserve"> </w:t>
      </w:r>
      <w:r w:rsidRPr="00E8235D">
        <w:rPr>
          <w:rtl/>
        </w:rPr>
        <w:t>תקציבים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יוסיפו</w:t>
      </w:r>
      <w:r w:rsidR="00D90493">
        <w:rPr>
          <w:rtl/>
        </w:rPr>
        <w:t xml:space="preserve"> </w:t>
      </w:r>
      <w:r w:rsidRPr="00E8235D">
        <w:rPr>
          <w:rtl/>
        </w:rPr>
        <w:t>שופטים, אנחנו נימצא עושים רפורמה אבל לא</w:t>
      </w:r>
      <w:r w:rsidR="00D90493">
        <w:rPr>
          <w:rtl/>
        </w:rPr>
        <w:t xml:space="preserve"> </w:t>
      </w:r>
      <w:r w:rsidRPr="00E8235D">
        <w:rPr>
          <w:rtl/>
        </w:rPr>
        <w:t>פותרים את הבעיות.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אני</w:t>
      </w:r>
      <w:r w:rsidR="00D90493">
        <w:rPr>
          <w:rtl/>
        </w:rPr>
        <w:t xml:space="preserve"> </w:t>
      </w:r>
      <w:r w:rsidRPr="00E8235D">
        <w:rPr>
          <w:rtl/>
        </w:rPr>
        <w:t>אתמוך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 פונה אליך, אדוני השר, ואל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ומשפט.</w:t>
      </w:r>
      <w:r w:rsidR="00D90493">
        <w:rPr>
          <w:rtl/>
        </w:rPr>
        <w:t xml:space="preserve"> </w:t>
      </w:r>
      <w:r w:rsidRPr="00E8235D">
        <w:rPr>
          <w:rtl/>
        </w:rPr>
        <w:t>לא השתכנעתי שבין הגשת ההמלצות של 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שהוגש לנו היום נעשו שינויים מספיקים. לא הספקתי להתעמק, אבל כבר שמעתי</w:t>
      </w:r>
      <w:r w:rsidR="00D90493">
        <w:rPr>
          <w:rtl/>
        </w:rPr>
        <w:t xml:space="preserve"> </w:t>
      </w:r>
      <w:r w:rsidRPr="00E8235D">
        <w:rPr>
          <w:rtl/>
        </w:rPr>
        <w:t>את ההערות. אני מבקשת, שבצד האישור נעמיק, כך שבאמת מערכת המשפט תיתן תשובות אמת.</w:t>
      </w:r>
      <w:r w:rsidR="00D90493">
        <w:rPr>
          <w:rtl/>
        </w:rPr>
        <w:t xml:space="preserve"> </w:t>
      </w:r>
      <w:r w:rsidRPr="00E8235D">
        <w:rPr>
          <w:rtl/>
        </w:rPr>
        <w:t>העובדה</w:t>
      </w:r>
      <w:r w:rsidR="00D90493">
        <w:rPr>
          <w:rtl/>
        </w:rPr>
        <w:t xml:space="preserve"> </w:t>
      </w:r>
      <w:r w:rsidRPr="00E8235D">
        <w:rPr>
          <w:rtl/>
        </w:rPr>
        <w:t>שנשים</w:t>
      </w:r>
      <w:r w:rsidR="00D90493">
        <w:rPr>
          <w:rtl/>
        </w:rPr>
        <w:t xml:space="preserve"> </w:t>
      </w:r>
      <w:r w:rsidRPr="00E8235D">
        <w:rPr>
          <w:rtl/>
        </w:rPr>
        <w:t>מוכות מחכות תשעה חודשים, שנה ושנתיים להחלטות, וילדים נמצאים אצל</w:t>
      </w:r>
      <w:r w:rsidR="00D90493">
        <w:rPr>
          <w:rtl/>
        </w:rPr>
        <w:t xml:space="preserve"> </w:t>
      </w:r>
      <w:r w:rsidRPr="00E8235D">
        <w:rPr>
          <w:rtl/>
        </w:rPr>
        <w:t>משפחות אומנות שנתיים ושלוש שנים, כי נושא האימוץ לא נפתר; תעבורה וכו', דין הצדק</w:t>
      </w:r>
      <w:r w:rsidR="00D90493">
        <w:rPr>
          <w:rtl/>
        </w:rPr>
        <w:t xml:space="preserve"> </w:t>
      </w:r>
      <w:r w:rsidRPr="00E8235D">
        <w:rPr>
          <w:rtl/>
        </w:rPr>
        <w:t>בסוף מתעוות בגלל פיגורים, והרפורמה לא נותנת מענה מספיק.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טלב אלסאנע,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משה 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כבוד השר, אני בעד רפורמה במערכת המשפט. נשאלת</w:t>
      </w:r>
      <w:r w:rsidR="00D90493">
        <w:rPr>
          <w:rtl/>
        </w:rPr>
        <w:t xml:space="preserve"> </w:t>
      </w:r>
      <w:r w:rsidRPr="00E8235D">
        <w:rPr>
          <w:rtl/>
        </w:rPr>
        <w:t>השאלה, האומנם הצעת החוק המונחת בפנינו מביאה לרפורמה במובן החיובי, מביאה לשיפור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מערכת המשפט, הקטנת מספר התקלות, הבטחת הליך משפטי הוגן, מניעת סרבול ודחיות,</w:t>
      </w:r>
      <w:r w:rsidR="00D90493">
        <w:rPr>
          <w:rtl/>
        </w:rPr>
        <w:t xml:space="preserve"> </w:t>
      </w:r>
      <w:r w:rsidRPr="00E8235D">
        <w:rPr>
          <w:rtl/>
        </w:rPr>
        <w:t>זירוז הליכים והכרעות?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המונחת בפנינו באה לשרת מטרה אחת ויחידה, והיא לנטרל או</w:t>
      </w:r>
      <w:r w:rsidR="00D90493">
        <w:rPr>
          <w:rtl/>
        </w:rPr>
        <w:t xml:space="preserve"> </w:t>
      </w:r>
      <w:r w:rsidRPr="00E8235D">
        <w:rPr>
          <w:rtl/>
        </w:rPr>
        <w:t>להוריד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 הדיונים הקיימים בבית</w:t>
      </w:r>
      <w:r w:rsidR="00D90493">
        <w:rPr>
          <w:rtl/>
        </w:rPr>
        <w:t>-</w:t>
      </w:r>
      <w:r w:rsidRPr="00E8235D">
        <w:rPr>
          <w:rtl/>
        </w:rPr>
        <w:t>המשפט העליון ולהעביר אותם לבתי</w:t>
      </w:r>
      <w:r w:rsidR="00D90493">
        <w:rPr>
          <w:rtl/>
        </w:rPr>
        <w:t>-</w:t>
      </w:r>
      <w:r w:rsidRPr="00E8235D">
        <w:rPr>
          <w:rtl/>
        </w:rPr>
        <w:t>משפט השלום,</w:t>
      </w:r>
      <w:r w:rsidR="00D90493">
        <w:rPr>
          <w:rtl/>
        </w:rPr>
        <w:t xml:space="preserve"> </w:t>
      </w:r>
      <w:r w:rsidRPr="00E8235D">
        <w:rPr>
          <w:rtl/>
        </w:rPr>
        <w:t>לצמצם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הדיונים בבית</w:t>
      </w:r>
      <w:r w:rsidR="00D90493">
        <w:rPr>
          <w:rtl/>
        </w:rPr>
        <w:t>-</w:t>
      </w:r>
      <w:r w:rsidRPr="00E8235D">
        <w:rPr>
          <w:rtl/>
        </w:rPr>
        <w:t>המשפט המחוזי ולהפוך את בית</w:t>
      </w:r>
      <w:r w:rsidR="00D90493">
        <w:rPr>
          <w:rtl/>
        </w:rPr>
        <w:t>-</w:t>
      </w:r>
      <w:r w:rsidRPr="00E8235D">
        <w:rPr>
          <w:rtl/>
        </w:rPr>
        <w:t>המשפט המחוזי בעצם 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לערעורים, ואת בית</w:t>
      </w:r>
      <w:r w:rsidR="00D90493">
        <w:rPr>
          <w:rtl/>
        </w:rPr>
        <w:t>-</w:t>
      </w:r>
      <w:r w:rsidRPr="00E8235D">
        <w:rPr>
          <w:rtl/>
        </w:rPr>
        <w:t>המשפט העליון להפוך לבית</w:t>
      </w:r>
      <w:r w:rsidR="00D90493">
        <w:rPr>
          <w:rtl/>
        </w:rPr>
        <w:t>-</w:t>
      </w:r>
      <w:r w:rsidRPr="00E8235D">
        <w:rPr>
          <w:rtl/>
        </w:rPr>
        <w:t>משפט עליון לחוקה.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זו רפורמה? לקחת את כל הנטל הכבד הזה, את כל המשא הכבד הזה ולהעביר אותו</w:t>
      </w:r>
      <w:r w:rsidR="00D90493">
        <w:rPr>
          <w:rtl/>
        </w:rPr>
        <w:t xml:space="preserve"> </w:t>
      </w:r>
      <w:r w:rsidRPr="00E8235D">
        <w:rPr>
          <w:rtl/>
        </w:rPr>
        <w:t>לשופטים</w:t>
      </w:r>
      <w:r w:rsidR="00D90493">
        <w:rPr>
          <w:rtl/>
        </w:rPr>
        <w:t xml:space="preserve"> </w:t>
      </w:r>
      <w:r w:rsidRPr="00E8235D">
        <w:rPr>
          <w:rtl/>
        </w:rPr>
        <w:t>שאתה</w:t>
      </w:r>
      <w:r w:rsidR="00D90493">
        <w:rPr>
          <w:rtl/>
        </w:rPr>
        <w:t xml:space="preserve"> </w:t>
      </w:r>
      <w:r w:rsidRPr="00E8235D">
        <w:rPr>
          <w:rtl/>
        </w:rPr>
        <w:t>יודע ואני יודע שהניסיון שלהם מצומצם הרבה יותר מהניסיון של שופטי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המחוזי?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תנאים</w:t>
      </w:r>
      <w:r w:rsidR="00D90493">
        <w:rPr>
          <w:rtl/>
        </w:rPr>
        <w:t xml:space="preserve"> </w:t>
      </w:r>
      <w:r w:rsidRPr="00E8235D">
        <w:rPr>
          <w:rtl/>
        </w:rPr>
        <w:t>וקריטריונים</w:t>
      </w:r>
      <w:r w:rsidR="00D90493">
        <w:rPr>
          <w:rtl/>
        </w:rPr>
        <w:t xml:space="preserve"> </w:t>
      </w:r>
      <w:r w:rsidRPr="00E8235D">
        <w:rPr>
          <w:rtl/>
        </w:rPr>
        <w:t>שונים מי ראוי לכהן בבית</w:t>
      </w:r>
      <w:r w:rsidR="00D90493">
        <w:rPr>
          <w:rtl/>
        </w:rPr>
        <w:t>-</w:t>
      </w:r>
      <w:r w:rsidRPr="00E8235D">
        <w:rPr>
          <w:rtl/>
        </w:rPr>
        <w:t>משפט שלום, מי צריך להיבחר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מחוזי,</w:t>
      </w:r>
      <w:r w:rsidR="00D90493">
        <w:rPr>
          <w:rtl/>
        </w:rPr>
        <w:t xml:space="preserve"> </w:t>
      </w:r>
      <w:r w:rsidRPr="00E8235D">
        <w:rPr>
          <w:rtl/>
        </w:rPr>
        <w:t>מתי נבחרים לבית</w:t>
      </w:r>
      <w:r w:rsidR="00D90493">
        <w:rPr>
          <w:rtl/>
        </w:rPr>
        <w:t>-</w:t>
      </w:r>
      <w:r w:rsidRPr="00E8235D">
        <w:rPr>
          <w:rtl/>
        </w:rPr>
        <w:t>המשפט העליון. זה לא עניין טכני שלוקחים נושא</w:t>
      </w:r>
      <w:r w:rsidR="00D90493">
        <w:rPr>
          <w:rtl/>
        </w:rPr>
        <w:t xml:space="preserve"> </w:t>
      </w:r>
      <w:r w:rsidRPr="00E8235D">
        <w:rPr>
          <w:rtl/>
        </w:rPr>
        <w:t>ומעבירים</w:t>
      </w:r>
      <w:r w:rsidR="00D90493">
        <w:rPr>
          <w:rtl/>
        </w:rPr>
        <w:t xml:space="preserve"> </w:t>
      </w:r>
      <w:r w:rsidRPr="00E8235D">
        <w:rPr>
          <w:rtl/>
        </w:rPr>
        <w:t>אותו לבית</w:t>
      </w:r>
      <w:r w:rsidR="00D90493">
        <w:rPr>
          <w:rtl/>
        </w:rPr>
        <w:t>-</w:t>
      </w:r>
      <w:r w:rsidRPr="00E8235D">
        <w:rPr>
          <w:rtl/>
        </w:rPr>
        <w:t>משפט אחר בלי לדאוג להכשרת כוח</w:t>
      </w:r>
      <w:r w:rsidR="00D90493">
        <w:rPr>
          <w:rtl/>
        </w:rPr>
        <w:t>-</w:t>
      </w:r>
      <w:r w:rsidRPr="00E8235D">
        <w:rPr>
          <w:rtl/>
        </w:rPr>
        <w:t>אדם מתאים. אי</w:t>
      </w:r>
      <w:r w:rsidR="00D90493">
        <w:rPr>
          <w:rtl/>
        </w:rPr>
        <w:t>-</w:t>
      </w:r>
      <w:r w:rsidRPr="00E8235D">
        <w:rPr>
          <w:rtl/>
        </w:rPr>
        <w:t>אפשר לתת לשופט</w:t>
      </w:r>
      <w:r w:rsidR="00D90493">
        <w:rPr>
          <w:rtl/>
        </w:rPr>
        <w:t xml:space="preserve"> </w:t>
      </w:r>
      <w:r w:rsidRPr="00E8235D">
        <w:rPr>
          <w:rtl/>
        </w:rPr>
        <w:t>שלום</w:t>
      </w:r>
      <w:r w:rsidR="00D90493">
        <w:rPr>
          <w:rtl/>
        </w:rPr>
        <w:t xml:space="preserve"> </w:t>
      </w:r>
      <w:r w:rsidRPr="00E8235D">
        <w:rPr>
          <w:rtl/>
        </w:rPr>
        <w:t>לחרוץ</w:t>
      </w:r>
      <w:r w:rsidR="00D90493">
        <w:rPr>
          <w:rtl/>
        </w:rPr>
        <w:t xml:space="preserve"> </w:t>
      </w:r>
      <w:r w:rsidRPr="00E8235D">
        <w:rPr>
          <w:rtl/>
        </w:rPr>
        <w:t>גורל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נאשם ל</w:t>
      </w:r>
      <w:r w:rsidR="00D90493">
        <w:rPr>
          <w:rtl/>
        </w:rPr>
        <w:t>-</w:t>
      </w:r>
      <w:r w:rsidRPr="00E8235D">
        <w:rPr>
          <w:rtl/>
        </w:rPr>
        <w:t>20 שנה ולהגיד שבזה הקלנו ועשינו רפורמה.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לו לפסוק בתביעות של מיליונים, להעביר מבית</w:t>
      </w:r>
      <w:r w:rsidR="00D90493">
        <w:rPr>
          <w:rtl/>
        </w:rPr>
        <w:t>-</w:t>
      </w:r>
      <w:r w:rsidRPr="00E8235D">
        <w:rPr>
          <w:rtl/>
        </w:rPr>
        <w:t>משפט מחוזי לבית</w:t>
      </w:r>
      <w:r w:rsidR="00D90493">
        <w:rPr>
          <w:rtl/>
        </w:rPr>
        <w:t>-</w:t>
      </w:r>
      <w:r w:rsidRPr="00E8235D">
        <w:rPr>
          <w:rtl/>
        </w:rPr>
        <w:t>משפט שלום, או</w:t>
      </w:r>
      <w:r w:rsidR="00D90493">
        <w:rPr>
          <w:rtl/>
        </w:rPr>
        <w:t xml:space="preserve"> </w:t>
      </w:r>
      <w:r w:rsidRPr="00E8235D">
        <w:rPr>
          <w:rtl/>
        </w:rPr>
        <w:t>לכתוב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שער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המחוזי "בית</w:t>
      </w:r>
      <w:r w:rsidR="00D90493">
        <w:rPr>
          <w:rtl/>
        </w:rPr>
        <w:t>-</w:t>
      </w:r>
      <w:r w:rsidRPr="00E8235D">
        <w:rPr>
          <w:rtl/>
        </w:rPr>
        <w:t>משפט שלום" במקום "בית</w:t>
      </w:r>
      <w:r w:rsidR="00D90493">
        <w:rPr>
          <w:rtl/>
        </w:rPr>
        <w:t>-</w:t>
      </w:r>
      <w:r w:rsidRPr="00E8235D">
        <w:rPr>
          <w:rtl/>
        </w:rPr>
        <w:t>משפט מחוזי" ולהגיד</w:t>
      </w:r>
      <w:r w:rsidR="00D90493">
        <w:rPr>
          <w:rtl/>
        </w:rPr>
        <w:t xml:space="preserve"> </w:t>
      </w:r>
      <w:r w:rsidRPr="00E8235D">
        <w:rPr>
          <w:rtl/>
        </w:rPr>
        <w:t>שזאת רפורמה.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לדעתי,</w:t>
      </w:r>
      <w:r w:rsidR="00D90493">
        <w:rPr>
          <w:rtl/>
        </w:rPr>
        <w:t xml:space="preserve"> </w:t>
      </w:r>
      <w:r w:rsidRPr="00E8235D">
        <w:rPr>
          <w:rtl/>
        </w:rPr>
        <w:t>יש צורך בהקמת בית</w:t>
      </w:r>
      <w:r w:rsidR="00D90493">
        <w:rPr>
          <w:rtl/>
        </w:rPr>
        <w:t>-</w:t>
      </w:r>
      <w:r w:rsidRPr="00E8235D">
        <w:rPr>
          <w:rtl/>
        </w:rPr>
        <w:t>משפט עליון לחוקה על מנת שידון בחוקיות חוקים, 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שתהיה</w:t>
      </w:r>
      <w:r w:rsidR="00D90493">
        <w:rPr>
          <w:rtl/>
        </w:rPr>
        <w:t xml:space="preserve"> </w:t>
      </w:r>
      <w:r w:rsidRPr="00E8235D">
        <w:rPr>
          <w:rtl/>
        </w:rPr>
        <w:t>ביקורת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פעילות הכנסת, על מנת שידון אם זה עומד בכללים ובעקרונות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יסוד של משטר דמוקרטי </w:t>
      </w:r>
      <w:r w:rsidR="00D90493">
        <w:rPr>
          <w:rtl/>
        </w:rPr>
        <w:t>–</w:t>
      </w:r>
      <w:r w:rsidRPr="00E8235D">
        <w:rPr>
          <w:rtl/>
        </w:rPr>
        <w:t xml:space="preserve"> יש צורך בזה. אבל האם הצורך הזה מחייב שינוי כל כך קיצוני</w:t>
      </w:r>
      <w:r w:rsidR="00D90493">
        <w:rPr>
          <w:rtl/>
        </w:rPr>
        <w:t xml:space="preserve"> </w:t>
      </w:r>
      <w:r w:rsidRPr="00E8235D">
        <w:rPr>
          <w:rtl/>
        </w:rPr>
        <w:t>במבנה של בתי</w:t>
      </w:r>
      <w:r w:rsidR="00D90493">
        <w:rPr>
          <w:rtl/>
        </w:rPr>
        <w:t>-</w:t>
      </w:r>
      <w:r w:rsidRPr="00E8235D">
        <w:rPr>
          <w:rtl/>
        </w:rPr>
        <w:t>המשפט, בחלוקת הסמכויות של בתי</w:t>
      </w:r>
      <w:r w:rsidR="00D90493">
        <w:rPr>
          <w:rtl/>
        </w:rPr>
        <w:t>-</w:t>
      </w:r>
      <w:r w:rsidRPr="00E8235D">
        <w:rPr>
          <w:rtl/>
        </w:rPr>
        <w:t>המשפט, בחלוקת הסמכויות בין השופטים?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מישהו</w:t>
      </w:r>
      <w:r w:rsidR="00D90493">
        <w:rPr>
          <w:rtl/>
        </w:rPr>
        <w:t xml:space="preserve"> </w:t>
      </w:r>
      <w:r w:rsidRPr="00E8235D">
        <w:rPr>
          <w:rtl/>
        </w:rPr>
        <w:t>נתן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דעתו</w:t>
      </w:r>
      <w:r w:rsidR="00D90493">
        <w:rPr>
          <w:rtl/>
        </w:rPr>
        <w:t xml:space="preserve"> </w:t>
      </w:r>
      <w:r w:rsidRPr="00E8235D">
        <w:rPr>
          <w:rtl/>
        </w:rPr>
        <w:t>להשלכות</w:t>
      </w:r>
      <w:r w:rsidR="00D90493">
        <w:rPr>
          <w:rtl/>
        </w:rPr>
        <w:t xml:space="preserve"> </w:t>
      </w:r>
      <w:r w:rsidRPr="00E8235D">
        <w:rPr>
          <w:rtl/>
        </w:rPr>
        <w:t>של הדבר הזה? אומנם, זה יכול להוריד את הלחץ</w:t>
      </w:r>
      <w:r w:rsidR="00D90493">
        <w:rPr>
          <w:rtl/>
        </w:rPr>
        <w:t xml:space="preserve"> </w:t>
      </w:r>
      <w:r w:rsidRPr="00E8235D">
        <w:rPr>
          <w:rtl/>
        </w:rPr>
        <w:t>מבית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המחוזי ומבית</w:t>
      </w:r>
      <w:r w:rsidR="00D90493">
        <w:rPr>
          <w:rtl/>
        </w:rPr>
        <w:t>-</w:t>
      </w:r>
      <w:r w:rsidRPr="00E8235D">
        <w:rPr>
          <w:rtl/>
        </w:rPr>
        <w:t>המשפט העליון, בטוח, באופן ודאי, אבל מה יהיה בבית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השלום?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אותם</w:t>
      </w:r>
      <w:r w:rsidR="00D90493">
        <w:rPr>
          <w:rtl/>
        </w:rPr>
        <w:t xml:space="preserve"> </w:t>
      </w:r>
      <w:r w:rsidRPr="00E8235D">
        <w:rPr>
          <w:rtl/>
        </w:rPr>
        <w:t>שופטים?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יהיה עם אותם אנשים שבאים לדיונים בפני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השלום?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כבוד השר, אני בעד רפורמה, אבל לא רפורמה כזאת. אני חושב שצריך לתת את</w:t>
      </w:r>
      <w:r w:rsidR="00D90493">
        <w:rPr>
          <w:rtl/>
        </w:rPr>
        <w:t xml:space="preserve"> </w:t>
      </w:r>
      <w:r w:rsidRPr="00E8235D">
        <w:rPr>
          <w:rtl/>
        </w:rPr>
        <w:t>הדעת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הרפורמה.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שיהיה צורך, אכן, בבית</w:t>
      </w:r>
      <w:r w:rsidR="00D90493">
        <w:rPr>
          <w:rtl/>
        </w:rPr>
        <w:t>-</w:t>
      </w:r>
      <w:r w:rsidRPr="00E8235D">
        <w:rPr>
          <w:rtl/>
        </w:rPr>
        <w:t>משפט לחוקה שייצג את מכלול</w:t>
      </w:r>
      <w:r w:rsidR="00D90493">
        <w:rPr>
          <w:rtl/>
        </w:rPr>
        <w:t xml:space="preserve"> </w:t>
      </w:r>
      <w:r w:rsidRPr="00E8235D">
        <w:rPr>
          <w:rtl/>
        </w:rPr>
        <w:t>רובדי החברה בישראל, כמו שיש בית</w:t>
      </w:r>
      <w:r w:rsidR="00D90493">
        <w:rPr>
          <w:rtl/>
        </w:rPr>
        <w:t>-</w:t>
      </w:r>
      <w:r w:rsidRPr="00E8235D">
        <w:rPr>
          <w:rtl/>
        </w:rPr>
        <w:t>משפט פדרלי בארצות</w:t>
      </w:r>
      <w:r w:rsidR="00D90493">
        <w:rPr>
          <w:rtl/>
        </w:rPr>
        <w:t>-</w:t>
      </w:r>
      <w:r w:rsidRPr="00E8235D">
        <w:rPr>
          <w:rtl/>
        </w:rPr>
        <w:t>הברית שנבחר על</w:t>
      </w:r>
      <w:r w:rsidR="00D90493">
        <w:rPr>
          <w:rtl/>
        </w:rPr>
        <w:t>-</w:t>
      </w:r>
      <w:r w:rsidRPr="00E8235D">
        <w:rPr>
          <w:rtl/>
        </w:rPr>
        <w:t>ידי הנשיא ולא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 הוועדה למינוי שופטים.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בסיעת</w:t>
      </w:r>
      <w:r w:rsidR="00D90493">
        <w:rPr>
          <w:rtl/>
        </w:rPr>
        <w:t xml:space="preserve"> </w:t>
      </w:r>
      <w:r w:rsidRPr="00E8235D">
        <w:rPr>
          <w:rtl/>
        </w:rPr>
        <w:t>רע"ם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חופש</w:t>
      </w:r>
      <w:r w:rsidR="00D90493">
        <w:rPr>
          <w:rtl/>
        </w:rPr>
        <w:t xml:space="preserve"> </w:t>
      </w:r>
      <w:r w:rsidRPr="00E8235D">
        <w:rPr>
          <w:rtl/>
        </w:rPr>
        <w:t>הצבעה,</w:t>
      </w:r>
      <w:r w:rsidR="00D90493">
        <w:rPr>
          <w:rtl/>
        </w:rPr>
        <w:t xml:space="preserve"> </w:t>
      </w:r>
      <w:r w:rsidRPr="00E8235D">
        <w:rPr>
          <w:rtl/>
        </w:rPr>
        <w:t>כי יש דעות שונות בעניין הזה. אני בעד</w:t>
      </w:r>
      <w:r w:rsidR="00D90493">
        <w:rPr>
          <w:rtl/>
        </w:rPr>
        <w:t xml:space="preserve"> </w:t>
      </w:r>
      <w:r w:rsidRPr="00E8235D">
        <w:rPr>
          <w:rtl/>
        </w:rPr>
        <w:t>רפורמה, אבל לא בנוסח הזה.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ג' עזרא: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משה גפני.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יעקב ליצמן.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אדוני שר המשפטים, יש לך מזל, אדוני 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דתיים</w:t>
      </w:r>
      <w:r w:rsidR="00D90493">
        <w:rPr>
          <w:rtl/>
        </w:rPr>
        <w:t xml:space="preserve"> </w:t>
      </w:r>
      <w:r w:rsidRPr="00E8235D">
        <w:rPr>
          <w:rtl/>
        </w:rPr>
        <w:t>בכנסת, כיוון שברגע שהדתיים מתנגדים לזה, יש פה רבים מחברי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חושבים</w:t>
      </w:r>
      <w:r w:rsidR="00D90493">
        <w:rPr>
          <w:rtl/>
        </w:rPr>
        <w:t xml:space="preserve"> </w:t>
      </w:r>
      <w:r w:rsidRPr="00E8235D">
        <w:rPr>
          <w:rtl/>
        </w:rPr>
        <w:t>על החוק עצמו. אם אנחנו לא היינו מתנגדים, לפי דעתי רוב חברי</w:t>
      </w:r>
      <w:r w:rsidR="00D90493">
        <w:rPr>
          <w:rtl/>
        </w:rPr>
        <w:t xml:space="preserve"> </w:t>
      </w:r>
      <w:r w:rsidRPr="00E8235D">
        <w:rPr>
          <w:rtl/>
        </w:rPr>
        <w:t>הכנסת שאינם דתיים היו מתנגדים לחוק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אתה מציע, אדוני שר המשפטים? הצעת חוק שמבוססת על ועדת</w:t>
      </w:r>
      <w:r w:rsidR="00D90493">
        <w:rPr>
          <w:rtl/>
        </w:rPr>
        <w:t>-</w:t>
      </w:r>
      <w:r w:rsidRPr="00E8235D">
        <w:rPr>
          <w:rtl/>
        </w:rPr>
        <w:t>אור.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על מבנה בתי</w:t>
      </w:r>
      <w:r w:rsidR="00D90493">
        <w:rPr>
          <w:rtl/>
        </w:rPr>
        <w:t>-</w:t>
      </w:r>
      <w:r w:rsidRPr="00E8235D">
        <w:rPr>
          <w:rtl/>
        </w:rPr>
        <w:t>המשפט, קודם כול מבחינה אידיאולוגית לדון על מה עושה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 המחוזי, ובמקום לדון כיצד מקלים על האזרח באופן כזה</w:t>
      </w:r>
      <w:r w:rsidR="00D90493">
        <w:rPr>
          <w:rtl/>
        </w:rPr>
        <w:t xml:space="preserve"> </w:t>
      </w:r>
      <w:r w:rsidRPr="00E8235D">
        <w:rPr>
          <w:rtl/>
        </w:rPr>
        <w:t>שמורידים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העומס והוא מתחלק באופן שווה ואדם לא יצטרך לחכות שנים רבות שהדיון</w:t>
      </w:r>
      <w:r w:rsidR="00D90493">
        <w:rPr>
          <w:rtl/>
        </w:rPr>
        <w:t xml:space="preserve"> </w:t>
      </w:r>
      <w:r w:rsidRPr="00E8235D">
        <w:rPr>
          <w:rtl/>
        </w:rPr>
        <w:t>שלו יתקיים, אתם עושים דבר אחר לגמרי, בדיוק הפוך ממה שהיה צריך לעשות.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מעביר דברים לבית</w:t>
      </w:r>
      <w:r w:rsidR="00D90493">
        <w:rPr>
          <w:rtl/>
        </w:rPr>
        <w:t>-</w:t>
      </w:r>
      <w:r w:rsidRPr="00E8235D">
        <w:rPr>
          <w:rtl/>
        </w:rPr>
        <w:t>משפט השלום, לשופטים שלא הוסמכו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בסדרי</w:t>
      </w:r>
      <w:r w:rsidR="00D90493">
        <w:rPr>
          <w:rtl/>
        </w:rPr>
        <w:t xml:space="preserve"> </w:t>
      </w:r>
      <w:r w:rsidRPr="00E8235D">
        <w:rPr>
          <w:rtl/>
        </w:rPr>
        <w:t>גודל</w:t>
      </w:r>
      <w:r w:rsidR="00D90493">
        <w:rPr>
          <w:rtl/>
        </w:rPr>
        <w:t xml:space="preserve"> </w:t>
      </w:r>
      <w:r w:rsidRPr="00E8235D">
        <w:rPr>
          <w:rtl/>
        </w:rPr>
        <w:t>כאלה.</w:t>
      </w:r>
      <w:r w:rsidR="00D90493">
        <w:rPr>
          <w:rtl/>
        </w:rPr>
        <w:t xml:space="preserve"> </w:t>
      </w:r>
      <w:r w:rsidRPr="00E8235D">
        <w:rPr>
          <w:rtl/>
        </w:rPr>
        <w:t>מובן שהעומס שם יהיה מייד רב ועצום, עם שופטים,</w:t>
      </w:r>
      <w:r w:rsidR="00D90493">
        <w:rPr>
          <w:rtl/>
        </w:rPr>
        <w:t xml:space="preserve"> </w:t>
      </w:r>
      <w:r w:rsidRPr="00E8235D">
        <w:rPr>
          <w:rtl/>
        </w:rPr>
        <w:t>מטבע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בערכאות</w:t>
      </w:r>
      <w:r w:rsidR="00D90493">
        <w:rPr>
          <w:rtl/>
        </w:rPr>
        <w:t xml:space="preserve"> </w:t>
      </w:r>
      <w:r w:rsidRPr="00E8235D">
        <w:rPr>
          <w:rtl/>
        </w:rPr>
        <w:t>נמוכות יותר, פחות מיומנים. אתה נותן סמכויות לבית</w:t>
      </w:r>
      <w:r w:rsidR="00D90493">
        <w:rPr>
          <w:rtl/>
        </w:rPr>
        <w:t>-</w:t>
      </w:r>
      <w:r w:rsidRPr="00E8235D">
        <w:rPr>
          <w:rtl/>
        </w:rPr>
        <w:t>המשפט המחוזי</w:t>
      </w:r>
      <w:r w:rsidR="00D90493">
        <w:rPr>
          <w:rtl/>
        </w:rPr>
        <w:t xml:space="preserve"> </w:t>
      </w:r>
      <w:r w:rsidRPr="00E8235D">
        <w:rPr>
          <w:rtl/>
        </w:rPr>
        <w:t>בדברים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היה להם עד היום, מטיל עליהם עומס שקיים בלאו הכי, ואת מי אתה מפנה?</w:t>
      </w:r>
      <w:r w:rsidR="00D90493">
        <w:rPr>
          <w:rtl/>
        </w:rPr>
        <w:t xml:space="preserve"> </w:t>
      </w:r>
      <w:r w:rsidRPr="00E8235D">
        <w:rPr>
          <w:rtl/>
        </w:rPr>
        <w:t>אתה מפנה את בית</w:t>
      </w:r>
      <w:r w:rsidR="00D90493">
        <w:rPr>
          <w:rtl/>
        </w:rPr>
        <w:t>-</w:t>
      </w:r>
      <w:r w:rsidRPr="00E8235D">
        <w:rPr>
          <w:rtl/>
        </w:rPr>
        <w:t>המשפט העליון ובעצם אתה הופך אותו לבית</w:t>
      </w:r>
      <w:r w:rsidR="00D90493">
        <w:rPr>
          <w:rtl/>
        </w:rPr>
        <w:t>-</w:t>
      </w:r>
      <w:r w:rsidRPr="00E8235D">
        <w:rPr>
          <w:rtl/>
        </w:rPr>
        <w:t>משפט לחוקה.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הרי אתה נותן ידך עכשיו למצב שבו אתה הופך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 לבית</w:t>
      </w:r>
      <w:r w:rsidR="00D90493">
        <w:rPr>
          <w:rtl/>
        </w:rPr>
        <w:t>-</w:t>
      </w:r>
      <w:r w:rsidRPr="00E8235D">
        <w:rPr>
          <w:rtl/>
        </w:rPr>
        <w:t>משפט לחוקה ללא שום דיון, ללא שום החלטה.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הרי מה קורה ברוב מדינות המערב? בית</w:t>
      </w:r>
      <w:r w:rsidR="00D90493">
        <w:rPr>
          <w:rtl/>
        </w:rPr>
        <w:t>-</w:t>
      </w:r>
      <w:r w:rsidRPr="00E8235D">
        <w:rPr>
          <w:rtl/>
        </w:rPr>
        <w:t>משפט לחוקה נבחר בדרך שבה הוא נבחר. 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בדרך של חקיקת חוק של מבנה בתי</w:t>
      </w:r>
      <w:r w:rsidR="00D90493">
        <w:rPr>
          <w:rtl/>
        </w:rPr>
        <w:t>-</w:t>
      </w:r>
      <w:r w:rsidRPr="00E8235D">
        <w:rPr>
          <w:rtl/>
        </w:rPr>
        <w:t>המשפט, שבו אתה מוריד מבית</w:t>
      </w:r>
      <w:r w:rsidR="00D90493">
        <w:rPr>
          <w:rtl/>
        </w:rPr>
        <w:t>-</w:t>
      </w:r>
      <w:r w:rsidRPr="00E8235D">
        <w:rPr>
          <w:rtl/>
        </w:rPr>
        <w:t>המשפט העליון</w:t>
      </w:r>
      <w:r w:rsidR="00D90493">
        <w:rPr>
          <w:rtl/>
        </w:rPr>
        <w:t xml:space="preserve"> </w:t>
      </w:r>
      <w:r w:rsidRPr="00E8235D">
        <w:rPr>
          <w:rtl/>
        </w:rPr>
        <w:t>עומס,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מעביר</w:t>
      </w:r>
      <w:r w:rsidR="00D90493">
        <w:rPr>
          <w:rtl/>
        </w:rPr>
        <w:t xml:space="preserve"> </w:t>
      </w:r>
      <w:r w:rsidRPr="00E8235D">
        <w:rPr>
          <w:rtl/>
        </w:rPr>
        <w:t>אותו לבית</w:t>
      </w:r>
      <w:r w:rsidR="00D90493">
        <w:rPr>
          <w:rtl/>
        </w:rPr>
        <w:t>-</w:t>
      </w:r>
      <w:r w:rsidRPr="00E8235D">
        <w:rPr>
          <w:rtl/>
        </w:rPr>
        <w:t>המשפט המחוזי ומוריד אותו גם לבית</w:t>
      </w:r>
      <w:r w:rsidR="00D90493">
        <w:rPr>
          <w:rtl/>
        </w:rPr>
        <w:t>-</w:t>
      </w:r>
      <w:r w:rsidRPr="00E8235D">
        <w:rPr>
          <w:rtl/>
        </w:rPr>
        <w:t>משפט השלום. המצב</w:t>
      </w:r>
      <w:r w:rsidR="00D90493">
        <w:rPr>
          <w:rtl/>
        </w:rPr>
        <w:t xml:space="preserve"> </w:t>
      </w:r>
      <w:r w:rsidRPr="00E8235D">
        <w:rPr>
          <w:rtl/>
        </w:rPr>
        <w:t>יהיה, שבית</w:t>
      </w:r>
      <w:r w:rsidR="00D90493">
        <w:rPr>
          <w:rtl/>
        </w:rPr>
        <w:t>-</w:t>
      </w:r>
      <w:r w:rsidRPr="00E8235D">
        <w:rPr>
          <w:rtl/>
        </w:rPr>
        <w:t>משפט השלום לא יוכל לדון, מכיוון שרמת שופטיו אינה מתאימה לעניין הזה.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פקוק</w:t>
      </w:r>
      <w:r w:rsidR="00D90493">
        <w:rPr>
          <w:rtl/>
        </w:rPr>
        <w:t xml:space="preserve"> </w:t>
      </w:r>
      <w:r w:rsidRPr="00E8235D">
        <w:rPr>
          <w:rtl/>
        </w:rPr>
        <w:t>מבחינת</w:t>
      </w:r>
      <w:r w:rsidR="00D90493">
        <w:rPr>
          <w:rtl/>
        </w:rPr>
        <w:t xml:space="preserve"> </w:t>
      </w:r>
      <w:r w:rsidRPr="00E8235D">
        <w:rPr>
          <w:rtl/>
        </w:rPr>
        <w:t>הדיונים שם. בית</w:t>
      </w:r>
      <w:r w:rsidR="00D90493">
        <w:rPr>
          <w:rtl/>
        </w:rPr>
        <w:t>-</w:t>
      </w:r>
      <w:r w:rsidRPr="00E8235D">
        <w:rPr>
          <w:rtl/>
        </w:rPr>
        <w:t>המשפט העליון יתפנה לעסוק בדברים</w:t>
      </w:r>
      <w:r w:rsidR="00D90493">
        <w:rPr>
          <w:rtl/>
        </w:rPr>
        <w:t xml:space="preserve"> </w:t>
      </w:r>
      <w:r w:rsidRPr="00E8235D">
        <w:rPr>
          <w:rtl/>
        </w:rPr>
        <w:t>הערכיים, תגדיל את הקיטוב בעם, תפגע בכל מי שנזקק לשירותי בית</w:t>
      </w:r>
      <w:r w:rsidR="00D90493">
        <w:rPr>
          <w:rtl/>
        </w:rPr>
        <w:t>-</w:t>
      </w:r>
      <w:r w:rsidRPr="00E8235D">
        <w:rPr>
          <w:rtl/>
        </w:rPr>
        <w:t>המשפט.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לדבר על זה שלשכת עורכי</w:t>
      </w:r>
      <w:r w:rsidR="00D90493">
        <w:rPr>
          <w:rtl/>
        </w:rPr>
        <w:t>-</w:t>
      </w:r>
      <w:r w:rsidRPr="00E8235D">
        <w:rPr>
          <w:rtl/>
        </w:rPr>
        <w:t>הדין מתנגדת, שלא לדבר על זה שרבים מחברי הכנסת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ומבלי</w:t>
      </w:r>
      <w:r w:rsidR="00D90493">
        <w:rPr>
          <w:rtl/>
        </w:rPr>
        <w:t xml:space="preserve"> </w:t>
      </w:r>
      <w:r w:rsidRPr="00E8235D">
        <w:rPr>
          <w:rtl/>
        </w:rPr>
        <w:t>להידבר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אף אחת מסיעות הבית, בניגוד לאופי שלך, מה שעשית עם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המינהליים.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במקרה</w:t>
      </w:r>
      <w:r w:rsidR="00D90493">
        <w:rPr>
          <w:rtl/>
        </w:rPr>
        <w:t xml:space="preserve"> </w:t>
      </w:r>
      <w:r w:rsidRPr="00E8235D">
        <w:rPr>
          <w:rtl/>
        </w:rPr>
        <w:t>הזה מביא חוק ואומר: בואו נחליט על הרפורמה,</w:t>
      </w:r>
      <w:r w:rsidR="00D90493">
        <w:rPr>
          <w:rtl/>
        </w:rPr>
        <w:t xml:space="preserve"> </w:t>
      </w:r>
      <w:r w:rsidRPr="00E8235D">
        <w:rPr>
          <w:rtl/>
        </w:rPr>
        <w:t>נחליט להעביר את המבנה שהחליטה עליו ועדת</w:t>
      </w:r>
      <w:r w:rsidR="00D90493">
        <w:rPr>
          <w:rtl/>
        </w:rPr>
        <w:t>-</w:t>
      </w:r>
      <w:r w:rsidRPr="00E8235D">
        <w:rPr>
          <w:rtl/>
        </w:rPr>
        <w:t>אור, בלי שהיתה איזו הידברות קודם, ואתה</w:t>
      </w:r>
      <w:r w:rsidR="00D90493">
        <w:rPr>
          <w:rtl/>
        </w:rPr>
        <w:t xml:space="preserve"> </w:t>
      </w:r>
      <w:r w:rsidRPr="00E8235D">
        <w:rPr>
          <w:rtl/>
        </w:rPr>
        <w:t>רוצה שנעביר את זה ואחרי זה נתחיל לדון.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שר המשפטים, זה לא מתאים לאופי שלך.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גפני, אני מוכרח לעצור אותך בגלל שתי סיבות: א. זמנך עבר; ב. שר</w:t>
      </w:r>
      <w:r w:rsidR="00D90493">
        <w:rPr>
          <w:rtl/>
        </w:rPr>
        <w:t xml:space="preserve"> </w:t>
      </w:r>
      <w:r w:rsidRPr="00E8235D">
        <w:rPr>
          <w:rtl/>
        </w:rPr>
        <w:t>המשפטים דווקא נדבר עם נציגי המפלגות.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אני מבקש ממך למשוך את החוק, ונקיים עליו דיון. זה חיכה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שנים.</w:t>
      </w:r>
      <w:r w:rsidR="00D90493">
        <w:rPr>
          <w:rtl/>
        </w:rPr>
        <w:t xml:space="preserve"> </w:t>
      </w:r>
      <w:r w:rsidRPr="00E8235D">
        <w:rPr>
          <w:rtl/>
        </w:rPr>
        <w:t>אתה רואה שאת החוק לגבי בתי</w:t>
      </w:r>
      <w:r w:rsidR="00D90493">
        <w:rPr>
          <w:rtl/>
        </w:rPr>
        <w:t>-</w:t>
      </w:r>
      <w:r w:rsidRPr="00E8235D">
        <w:rPr>
          <w:rtl/>
        </w:rPr>
        <w:t>המשפט המינהליים העברת בסופו של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בהסכמה.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שתהיה כאן הסכמה רחבה יותר ונוכל להעביר את החוק. 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יעקב ליצמן,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דוד אזולאי. אחריו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חבר הכנסת דהאמשה, והוא יהיה האחרון.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רפורמה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המשפט, צריך לעשות רפורמה במינוי השופטים.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מבין למה, למשל בארצות</w:t>
      </w:r>
      <w:r w:rsidR="00D90493">
        <w:rPr>
          <w:rtl/>
        </w:rPr>
        <w:t>-</w:t>
      </w:r>
      <w:r w:rsidRPr="00E8235D">
        <w:rPr>
          <w:rtl/>
        </w:rPr>
        <w:t>הברית, שופטי בית</w:t>
      </w:r>
      <w:r w:rsidR="00D90493">
        <w:rPr>
          <w:rtl/>
        </w:rPr>
        <w:t>-</w:t>
      </w:r>
      <w:r w:rsidRPr="00E8235D">
        <w:rPr>
          <w:rtl/>
        </w:rPr>
        <w:t>המשפט העליון עוברים שימוע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החוקה,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ומשפט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הסנאט, אחר כך יש הצבעה שם וגם המלצה, אחר כך יש</w:t>
      </w:r>
      <w:r w:rsidR="00D90493">
        <w:rPr>
          <w:rtl/>
        </w:rPr>
        <w:t xml:space="preserve"> </w:t>
      </w:r>
      <w:r w:rsidRPr="00E8235D">
        <w:rPr>
          <w:rtl/>
        </w:rPr>
        <w:t>הצבעה במליאת הסנאט. אין שום סיבה שהשקיפות שקיימת שם לא תהיה גם כאן.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אתה רוצה להתחיל ברפורמה, צריך להתחיל את הרפורמה קודם כול במינויים.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הדעת שישבו כמה אנשים בחדר ויחליטו מי יהיה שופט בבית</w:t>
      </w:r>
      <w:r w:rsidR="00D90493">
        <w:rPr>
          <w:rtl/>
        </w:rPr>
        <w:t>-</w:t>
      </w:r>
      <w:r w:rsidRPr="00E8235D">
        <w:rPr>
          <w:rtl/>
        </w:rPr>
        <w:t>המשפט העליון. אף</w:t>
      </w:r>
      <w:r w:rsidR="00D90493">
        <w:rPr>
          <w:rtl/>
        </w:rPr>
        <w:t xml:space="preserve"> </w:t>
      </w:r>
      <w:r w:rsidRPr="00E8235D">
        <w:rPr>
          <w:rtl/>
        </w:rPr>
        <w:t>אחד לא מינה אותם.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הרבה הצעות לרפורמה, הצעות במינויים, למשל, על העונש של השופטים. אליגון,</w:t>
      </w:r>
      <w:r w:rsidR="00D90493">
        <w:rPr>
          <w:rtl/>
        </w:rPr>
        <w:t xml:space="preserve"> </w:t>
      </w:r>
      <w:r w:rsidRPr="00E8235D">
        <w:rPr>
          <w:rtl/>
        </w:rPr>
        <w:t>לא שכחנו אותו.</w:t>
      </w:r>
      <w:r w:rsidR="00D90493">
        <w:rPr>
          <w:rtl/>
        </w:rPr>
        <w:t xml:space="preserve"> </w:t>
      </w:r>
      <w:r w:rsidRPr="00E8235D">
        <w:rPr>
          <w:rtl/>
        </w:rPr>
        <w:t>אתה רוצה עוד להוסיף לו סמכויות בבית</w:t>
      </w:r>
      <w:r w:rsidR="00D90493">
        <w:rPr>
          <w:rtl/>
        </w:rPr>
        <w:t>-</w:t>
      </w:r>
      <w:r w:rsidRPr="00E8235D">
        <w:rPr>
          <w:rtl/>
        </w:rPr>
        <w:t>משפט השלום, לפי המצב.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הסיבה</w:t>
      </w:r>
      <w:r w:rsidR="00D90493">
        <w:rPr>
          <w:rtl/>
        </w:rPr>
        <w:t xml:space="preserve"> </w:t>
      </w:r>
      <w:r w:rsidRPr="00E8235D">
        <w:rPr>
          <w:rtl/>
        </w:rPr>
        <w:t>לכך שאנחנו אומרים שכל נושא הרפורמה מצריך בדיקה חוזרת. שוב, אני</w:t>
      </w:r>
      <w:r w:rsidR="00D90493">
        <w:rPr>
          <w:rtl/>
        </w:rPr>
        <w:t xml:space="preserve"> </w:t>
      </w:r>
      <w:r w:rsidRPr="00E8235D">
        <w:rPr>
          <w:rtl/>
        </w:rPr>
        <w:t>תומך במה שחברי ביקשו, שתמשוך את החוק ותקיים דיון חוזר על כל הנושא.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הדובר הבא, חבר הכנסת דוד אזולאי,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עמיתי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הפנייה של חבר הכנסת אופיר פינס ואבו</w:t>
      </w:r>
      <w:r w:rsidR="00D90493">
        <w:rPr>
          <w:rtl/>
        </w:rPr>
        <w:t xml:space="preserve"> </w:t>
      </w:r>
      <w:r w:rsidRPr="00E8235D">
        <w:rPr>
          <w:rtl/>
        </w:rPr>
        <w:t>וילן</w:t>
      </w:r>
      <w:r w:rsidR="00D90493">
        <w:rPr>
          <w:rtl/>
        </w:rPr>
        <w:t xml:space="preserve"> </w:t>
      </w:r>
      <w:r w:rsidRPr="00E8235D">
        <w:rPr>
          <w:rtl/>
        </w:rPr>
        <w:t>לש"ס</w:t>
      </w:r>
      <w:r w:rsidR="00D90493">
        <w:rPr>
          <w:rtl/>
        </w:rPr>
        <w:t xml:space="preserve"> </w:t>
      </w:r>
      <w:r w:rsidRPr="00E8235D">
        <w:rPr>
          <w:rtl/>
        </w:rPr>
        <w:t>ולמפלגות</w:t>
      </w:r>
      <w:r w:rsidR="00D90493">
        <w:rPr>
          <w:rtl/>
        </w:rPr>
        <w:t xml:space="preserve"> </w:t>
      </w:r>
      <w:r w:rsidRPr="00E8235D">
        <w:rPr>
          <w:rtl/>
        </w:rPr>
        <w:t>הדתיות</w:t>
      </w:r>
      <w:r w:rsidR="00D90493">
        <w:rPr>
          <w:rtl/>
        </w:rPr>
        <w:t xml:space="preserve"> </w:t>
      </w:r>
      <w:r w:rsidRPr="00E8235D">
        <w:rPr>
          <w:rtl/>
        </w:rPr>
        <w:t>האחרות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בהצעת החוק באה כדי להראות שרק אתם</w:t>
      </w:r>
      <w:r w:rsidR="00D90493">
        <w:rPr>
          <w:rtl/>
        </w:rPr>
        <w:t xml:space="preserve"> </w:t>
      </w:r>
      <w:r w:rsidRPr="00E8235D">
        <w:rPr>
          <w:rtl/>
        </w:rPr>
        <w:t>תומכים</w:t>
      </w:r>
      <w:r w:rsidR="00D90493">
        <w:rPr>
          <w:rtl/>
        </w:rPr>
        <w:t xml:space="preserve"> </w:t>
      </w:r>
      <w:r w:rsidRPr="00E8235D">
        <w:rPr>
          <w:rtl/>
        </w:rPr>
        <w:t>ברפורמה</w:t>
      </w:r>
      <w:r w:rsidR="00D90493">
        <w:rPr>
          <w:rtl/>
        </w:rPr>
        <w:t xml:space="preserve"> </w:t>
      </w:r>
      <w:r w:rsidRPr="00E8235D">
        <w:rPr>
          <w:rtl/>
        </w:rPr>
        <w:t>ואילו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רק אתם שומרים חוק ואנחנו לא, רק אתם נאורים</w:t>
      </w:r>
      <w:r w:rsidR="00D90493">
        <w:rPr>
          <w:rtl/>
        </w:rPr>
        <w:t xml:space="preserve"> </w:t>
      </w:r>
      <w:r w:rsidRPr="00E8235D">
        <w:rPr>
          <w:rtl/>
        </w:rPr>
        <w:t>ואנחנו לא.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</w:t>
      </w:r>
      <w:r w:rsidR="00D90493">
        <w:rPr>
          <w:rtl/>
        </w:rPr>
        <w:t xml:space="preserve"> </w:t>
      </w:r>
      <w:r w:rsidRPr="00E8235D">
        <w:rPr>
          <w:rtl/>
        </w:rPr>
        <w:t>עמיתי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הרפורמה</w:t>
      </w:r>
      <w:r w:rsidR="00D90493">
        <w:rPr>
          <w:rtl/>
        </w:rPr>
        <w:t xml:space="preserve"> </w:t>
      </w:r>
      <w:r w:rsidRPr="00E8235D">
        <w:rPr>
          <w:rtl/>
        </w:rPr>
        <w:t>באה לתת עוצמה יתירה לבית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ולשים את בית</w:t>
      </w:r>
      <w:r w:rsidR="00D90493">
        <w:rPr>
          <w:rtl/>
        </w:rPr>
        <w:t>-</w:t>
      </w:r>
      <w:r w:rsidRPr="00E8235D">
        <w:rPr>
          <w:rtl/>
        </w:rPr>
        <w:t>המשפט העליון מעל למחוקק שנבחר. הרפורמה תהפוך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לחוקה, במקום להתמודד עם הבעיה האמיתית של קיצור תורים, מניעת</w:t>
      </w:r>
      <w:r w:rsidR="00D90493">
        <w:rPr>
          <w:rtl/>
        </w:rPr>
        <w:t xml:space="preserve"> </w:t>
      </w:r>
      <w:r w:rsidRPr="00E8235D">
        <w:rPr>
          <w:rtl/>
        </w:rPr>
        <w:t>עינוי</w:t>
      </w:r>
      <w:r w:rsidR="00D90493">
        <w:rPr>
          <w:rtl/>
        </w:rPr>
        <w:t xml:space="preserve"> 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המשפט,</w:t>
      </w:r>
      <w:r w:rsidR="00D90493">
        <w:rPr>
          <w:rtl/>
        </w:rPr>
        <w:t xml:space="preserve"> </w:t>
      </w:r>
      <w:r w:rsidRPr="00E8235D">
        <w:rPr>
          <w:rtl/>
        </w:rPr>
        <w:t>שזה עיוות דין. לא אחת אנו עדים לכך שתיקים רבים</w:t>
      </w:r>
      <w:r w:rsidR="00D90493">
        <w:rPr>
          <w:rtl/>
        </w:rPr>
        <w:t xml:space="preserve"> </w:t>
      </w:r>
      <w:r w:rsidRPr="00E8235D">
        <w:rPr>
          <w:rtl/>
        </w:rPr>
        <w:t>שוכבים בבית</w:t>
      </w:r>
      <w:r w:rsidR="00D90493">
        <w:rPr>
          <w:rtl/>
        </w:rPr>
        <w:t>-</w:t>
      </w:r>
      <w:r w:rsidRPr="00E8235D">
        <w:rPr>
          <w:rtl/>
        </w:rPr>
        <w:t>המשפט שנים רבות. זה עיוות דין שאין כדוגמתו.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פתרון</w:t>
      </w:r>
      <w:r w:rsidR="00D90493">
        <w:rPr>
          <w:rtl/>
        </w:rPr>
        <w:t xml:space="preserve"> </w:t>
      </w:r>
      <w:r w:rsidRPr="00E8235D">
        <w:rPr>
          <w:rtl/>
        </w:rPr>
        <w:t>הבעיה,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 הוא לא ברפורמה, אלא בהוספת תקנים למערכת המשפט.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שעושה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הכבדת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על בתי</w:t>
      </w:r>
      <w:r w:rsidR="00D90493">
        <w:rPr>
          <w:rtl/>
        </w:rPr>
        <w:t>-</w:t>
      </w:r>
      <w:r w:rsidRPr="00E8235D">
        <w:rPr>
          <w:rtl/>
        </w:rPr>
        <w:t>המשפט המחוזיים, הגדלת התור</w:t>
      </w:r>
      <w:r w:rsidR="00D90493">
        <w:rPr>
          <w:rtl/>
        </w:rPr>
        <w:t xml:space="preserve"> </w:t>
      </w:r>
      <w:r w:rsidRPr="00E8235D">
        <w:rPr>
          <w:rtl/>
        </w:rPr>
        <w:t>בבית</w:t>
      </w:r>
      <w:r w:rsidR="00D90493">
        <w:rPr>
          <w:rtl/>
        </w:rPr>
        <w:t>-</w:t>
      </w:r>
      <w:r w:rsidRPr="00E8235D">
        <w:rPr>
          <w:rtl/>
        </w:rPr>
        <w:t>המשפט המחוזי והשארת בית</w:t>
      </w:r>
      <w:r w:rsidR="00D90493">
        <w:rPr>
          <w:rtl/>
        </w:rPr>
        <w:t>-</w:t>
      </w:r>
      <w:r w:rsidRPr="00E8235D">
        <w:rPr>
          <w:rtl/>
        </w:rPr>
        <w:t>המשפט העליון מעל כולם, שלא יעבוד כל כך קשה, שיהיה</w:t>
      </w:r>
      <w:r w:rsidR="00D90493">
        <w:rPr>
          <w:rtl/>
        </w:rPr>
        <w:t xml:space="preserve"> </w:t>
      </w:r>
      <w:r w:rsidRPr="00E8235D">
        <w:rPr>
          <w:rtl/>
        </w:rPr>
        <w:t>לו זמן להתעסק עם הדברים שהמחוקק צריך להתעסק אתם.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בתפילה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אומרים כל יום שלוש פעמים "השיבה שופטינו</w:t>
      </w:r>
      <w:r w:rsidR="00D90493">
        <w:rPr>
          <w:rtl/>
        </w:rPr>
        <w:t xml:space="preserve"> </w:t>
      </w:r>
      <w:r w:rsidRPr="00E8235D">
        <w:rPr>
          <w:rtl/>
        </w:rPr>
        <w:t>כבראשונה</w:t>
      </w:r>
      <w:r w:rsidR="00D90493">
        <w:rPr>
          <w:rtl/>
        </w:rPr>
        <w:t xml:space="preserve"> </w:t>
      </w:r>
      <w:r w:rsidRPr="00E8235D">
        <w:rPr>
          <w:rtl/>
        </w:rPr>
        <w:t>ויועצינו</w:t>
      </w:r>
      <w:r w:rsidR="00D90493">
        <w:rPr>
          <w:rtl/>
        </w:rPr>
        <w:t xml:space="preserve"> </w:t>
      </w:r>
      <w:r w:rsidRPr="00E8235D">
        <w:rPr>
          <w:rtl/>
        </w:rPr>
        <w:t>כבתחילה",</w:t>
      </w:r>
      <w:r w:rsidR="00D90493">
        <w:rPr>
          <w:rtl/>
        </w:rPr>
        <w:t xml:space="preserve"> </w:t>
      </w:r>
      <w:r w:rsidRPr="00E8235D">
        <w:rPr>
          <w:rtl/>
        </w:rPr>
        <w:t>ובוודאי</w:t>
      </w:r>
      <w:r w:rsidR="00D90493">
        <w:rPr>
          <w:rtl/>
        </w:rPr>
        <w:t xml:space="preserve"> </w:t>
      </w: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לאותם שופטים המשחררים</w:t>
      </w:r>
      <w:r w:rsidR="00D90493">
        <w:rPr>
          <w:rtl/>
        </w:rPr>
        <w:t xml:space="preserve"> </w:t>
      </w:r>
      <w:r w:rsidRPr="00E8235D">
        <w:rPr>
          <w:rtl/>
        </w:rPr>
        <w:t>מחבלים, לא לאותם שופטים המאפשרים לנשים לגדל ילד בניגוד לחוות דעת של מומחים, לא</w:t>
      </w:r>
      <w:r w:rsidR="00D90493">
        <w:rPr>
          <w:rtl/>
        </w:rPr>
        <w:t xml:space="preserve"> </w:t>
      </w:r>
      <w:r w:rsidRPr="00E8235D">
        <w:rPr>
          <w:rtl/>
        </w:rPr>
        <w:t>לאותם</w:t>
      </w:r>
      <w:r w:rsidR="00D90493">
        <w:rPr>
          <w:rtl/>
        </w:rPr>
        <w:t xml:space="preserve"> </w:t>
      </w:r>
      <w:r w:rsidRPr="00E8235D">
        <w:rPr>
          <w:rtl/>
        </w:rPr>
        <w:t>שופטים</w:t>
      </w:r>
      <w:r w:rsidR="00D90493">
        <w:rPr>
          <w:rtl/>
        </w:rPr>
        <w:t xml:space="preserve"> </w:t>
      </w:r>
      <w:r w:rsidRPr="00E8235D">
        <w:rPr>
          <w:rtl/>
        </w:rPr>
        <w:t>הכובלים</w:t>
      </w:r>
      <w:r w:rsidR="00D90493">
        <w:rPr>
          <w:rtl/>
        </w:rPr>
        <w:t xml:space="preserve"> </w:t>
      </w:r>
      <w:r w:rsidRPr="00E8235D">
        <w:rPr>
          <w:rtl/>
        </w:rPr>
        <w:t>ידיהם של מגיני ארץ</w:t>
      </w:r>
      <w:r w:rsidR="00D90493">
        <w:rPr>
          <w:rtl/>
        </w:rPr>
        <w:t>-</w:t>
      </w:r>
      <w:r w:rsidRPr="00E8235D">
        <w:rPr>
          <w:rtl/>
        </w:rPr>
        <w:t>ישראל בפני המחבלים, לא לאותם שופטים</w:t>
      </w:r>
      <w:r w:rsidR="00D90493">
        <w:rPr>
          <w:rtl/>
        </w:rPr>
        <w:t xml:space="preserve"> </w:t>
      </w:r>
      <w:r w:rsidRPr="00E8235D">
        <w:rPr>
          <w:rtl/>
        </w:rPr>
        <w:t>המאפשרים</w:t>
      </w:r>
      <w:r w:rsidR="00D90493">
        <w:rPr>
          <w:rtl/>
        </w:rPr>
        <w:t xml:space="preserve"> </w:t>
      </w:r>
      <w:r w:rsidRPr="00E8235D">
        <w:rPr>
          <w:rtl/>
        </w:rPr>
        <w:t>לפרובוקטורים לפגוע בקודשי ישראל, ודאי וודאי שלא לאותם שופטים שאמא של</w:t>
      </w:r>
      <w:r w:rsidR="00D90493">
        <w:rPr>
          <w:rtl/>
        </w:rPr>
        <w:t xml:space="preserve"> </w:t>
      </w:r>
      <w:r w:rsidRPr="00E8235D">
        <w:rPr>
          <w:rtl/>
        </w:rPr>
        <w:t>רון ארד עמדה מולם בבכי ובתחינה, מתחננת ומבקשת שלא לשחרר את המחבלים, ואף אחד לא</w:t>
      </w:r>
      <w:r w:rsidR="00D90493">
        <w:rPr>
          <w:rtl/>
        </w:rPr>
        <w:t xml:space="preserve"> </w:t>
      </w:r>
      <w:r w:rsidRPr="00E8235D">
        <w:rPr>
          <w:rtl/>
        </w:rPr>
        <w:t>שומע אותה.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דקה לרשותך.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מסיים. לא אתן ידי לאותם שופטים שקוראים לציבור שלם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"טפילים"</w:t>
      </w:r>
      <w:r w:rsidR="00D90493">
        <w:rPr>
          <w:rtl/>
        </w:rPr>
        <w:t xml:space="preserve"> </w:t>
      </w:r>
      <w:r w:rsidRPr="00E8235D">
        <w:rPr>
          <w:rtl/>
        </w:rPr>
        <w:t>ובגלל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מקבלים פרס, קידום, על</w:t>
      </w:r>
      <w:r w:rsidR="00D90493">
        <w:rPr>
          <w:rtl/>
        </w:rPr>
        <w:t>-</w:t>
      </w:r>
      <w:r w:rsidRPr="00E8235D">
        <w:rPr>
          <w:rtl/>
        </w:rPr>
        <w:t xml:space="preserve">ידי שר המשפטים </w:t>
      </w:r>
      <w:r w:rsidR="00D90493">
        <w:rPr>
          <w:rtl/>
        </w:rPr>
        <w:t xml:space="preserve">– </w:t>
      </w:r>
      <w:r w:rsidRPr="00E8235D">
        <w:rPr>
          <w:rtl/>
        </w:rPr>
        <w:t>מקדמים אותם להיות נשיא בית</w:t>
      </w:r>
      <w:r w:rsidR="00D90493">
        <w:rPr>
          <w:rtl/>
        </w:rPr>
        <w:t>-</w:t>
      </w:r>
      <w:r w:rsidRPr="00E8235D">
        <w:rPr>
          <w:rtl/>
        </w:rPr>
        <w:t>משפט השלום באזור הדרום. איפה שמענו על משפט צדק כזה,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אצל הנאורים בלבד? כאשר שופט במדינת ישראל מכנה קהילה שלמה בשם "טפילים",</w:t>
      </w:r>
      <w:r w:rsidR="00D90493">
        <w:rPr>
          <w:rtl/>
        </w:rPr>
        <w:t xml:space="preserve"> </w:t>
      </w:r>
      <w:r w:rsidRPr="00E8235D">
        <w:rPr>
          <w:rtl/>
        </w:rPr>
        <w:t>מה עושים לו? מקדמים אותו בתפקיד.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השר, אני חושב שטוב יעשה אם ימשוך את הצעת החוק הזאת </w:t>
      </w:r>
      <w:r w:rsidR="00D90493">
        <w:rPr>
          <w:rtl/>
        </w:rPr>
        <w:t>–</w:t>
      </w:r>
      <w:r w:rsidRPr="00E8235D">
        <w:rPr>
          <w:rtl/>
        </w:rPr>
        <w:t xml:space="preserve"> זה יהיה לכבוד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הבית </w:t>
      </w:r>
      <w:r w:rsidR="00D90493">
        <w:rPr>
          <w:rtl/>
        </w:rPr>
        <w:t>–</w:t>
      </w:r>
      <w:r w:rsidRPr="00E8235D">
        <w:rPr>
          <w:rtl/>
        </w:rPr>
        <w:t xml:space="preserve"> ויביא הצעה שתהיה בקונסנסוס.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אחרון</w:t>
      </w:r>
      <w:r w:rsidR="00D90493">
        <w:rPr>
          <w:rtl/>
        </w:rPr>
        <w:t xml:space="preserve"> </w:t>
      </w:r>
      <w:r w:rsidRPr="00E8235D">
        <w:rPr>
          <w:rtl/>
        </w:rPr>
        <w:t>הדוברים</w:t>
      </w:r>
      <w:r w:rsidR="00D90493">
        <w:rPr>
          <w:rtl/>
        </w:rPr>
        <w:t xml:space="preserve"> –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עבד</w:t>
      </w:r>
      <w:r w:rsidR="00D90493">
        <w:rPr>
          <w:rtl/>
        </w:rPr>
        <w:t>-</w:t>
      </w:r>
      <w:r w:rsidRPr="00E8235D">
        <w:rPr>
          <w:rtl/>
        </w:rPr>
        <w:t>אלמאלכ</w:t>
      </w:r>
      <w:r w:rsidR="00D90493">
        <w:rPr>
          <w:rtl/>
        </w:rPr>
        <w:t xml:space="preserve"> </w:t>
      </w:r>
      <w:r w:rsidRPr="00E8235D">
        <w:rPr>
          <w:rtl/>
        </w:rPr>
        <w:t>דהאמשה.</w:t>
      </w:r>
      <w:r w:rsidR="00D90493">
        <w:rPr>
          <w:rtl/>
        </w:rPr>
        <w:t xml:space="preserve"> </w:t>
      </w:r>
      <w:r w:rsidRPr="00E8235D">
        <w:rPr>
          <w:rtl/>
        </w:rPr>
        <w:t>אני מבקש</w:t>
      </w:r>
      <w:r w:rsidR="00D90493">
        <w:rPr>
          <w:rtl/>
        </w:rPr>
        <w:t xml:space="preserve"> </w:t>
      </w:r>
      <w:r w:rsidRPr="00E8235D">
        <w:rPr>
          <w:rtl/>
        </w:rPr>
        <w:t>מהמזכירות לצלצל.</w:t>
      </w:r>
      <w:r w:rsidR="00D90493">
        <w:rPr>
          <w:rtl/>
        </w:rPr>
        <w:t xml:space="preserve"> </w:t>
      </w:r>
      <w:r w:rsidRPr="00E8235D">
        <w:rPr>
          <w:rtl/>
        </w:rPr>
        <w:t>לאחר מכן, אדוני השר, אתה רוצה להשיב?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כל המצלצל מצלצלין 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כבוד שר המשפטים, נראה שמזלך איננו עדיף ממזלו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 אברהם בייגה שוחט. אנחנו בכלל חיים בימים שבהם כל כך רע לממשלה וכל</w:t>
      </w:r>
      <w:r w:rsidR="00D90493">
        <w:rPr>
          <w:rtl/>
        </w:rPr>
        <w:t xml:space="preserve"> </w:t>
      </w:r>
      <w:r w:rsidRPr="00E8235D">
        <w:rPr>
          <w:rtl/>
        </w:rPr>
        <w:t>כך רע למעשיה.</w:t>
      </w:r>
      <w:r w:rsidR="00D90493">
        <w:rPr>
          <w:rtl/>
        </w:rPr>
        <w:t xml:space="preserve"> </w:t>
      </w:r>
      <w:r w:rsidRPr="00E8235D">
        <w:rPr>
          <w:rtl/>
        </w:rPr>
        <w:t>היינו מצפים לרפורמה שבאמת יש בה כדי להושיע את האזרחים קודם כול,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מערכת</w:t>
      </w:r>
      <w:r w:rsidR="00D90493">
        <w:rPr>
          <w:rtl/>
        </w:rPr>
        <w:t xml:space="preserve"> 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כולה,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לרפורמה</w:t>
      </w:r>
      <w:r w:rsidR="00D90493">
        <w:rPr>
          <w:rtl/>
        </w:rPr>
        <w:t xml:space="preserve"> </w:t>
      </w:r>
      <w:r w:rsidRPr="00E8235D">
        <w:rPr>
          <w:rtl/>
        </w:rPr>
        <w:t>אשר באה רק כדי להעמיק את העוול והאי</w:t>
      </w:r>
      <w:r w:rsidR="00D90493">
        <w:rPr>
          <w:rtl/>
        </w:rPr>
        <w:t>-</w:t>
      </w:r>
      <w:r w:rsidRPr="00E8235D">
        <w:rPr>
          <w:rtl/>
        </w:rPr>
        <w:t>צדק</w:t>
      </w:r>
      <w:r w:rsidR="00D90493">
        <w:rPr>
          <w:rtl/>
        </w:rPr>
        <w:t xml:space="preserve"> </w:t>
      </w:r>
      <w:r w:rsidRPr="00E8235D">
        <w:rPr>
          <w:rtl/>
        </w:rPr>
        <w:t>החברתי המשווע שבו אנו שרויים.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כאן?</w:t>
      </w:r>
      <w:r w:rsidR="00D90493">
        <w:rPr>
          <w:rtl/>
        </w:rPr>
        <w:t xml:space="preserve"> – </w:t>
      </w:r>
      <w:r w:rsidRPr="00E8235D">
        <w:rPr>
          <w:rtl/>
        </w:rPr>
        <w:t>שאזרח</w:t>
      </w:r>
      <w:r w:rsidR="00D90493">
        <w:rPr>
          <w:rtl/>
        </w:rPr>
        <w:t xml:space="preserve"> </w:t>
      </w:r>
      <w:r w:rsidRPr="00E8235D">
        <w:rPr>
          <w:rtl/>
        </w:rPr>
        <w:t>רגיל, אזרח פשוט, "עמך", לא יוכל לחלום בחיים שלו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לערער</w:t>
      </w:r>
      <w:r w:rsidR="00D90493">
        <w:rPr>
          <w:rtl/>
        </w:rPr>
        <w:t xml:space="preserve"> </w:t>
      </w:r>
      <w:r w:rsidRPr="00E8235D">
        <w:rPr>
          <w:rtl/>
        </w:rPr>
        <w:t>באיזה ערעור ולהגן על זכותו לזכות למשפט צדק.</w:t>
      </w:r>
      <w:r w:rsidR="00D90493">
        <w:rPr>
          <w:rtl/>
        </w:rPr>
        <w:t xml:space="preserve"> </w:t>
      </w:r>
      <w:r w:rsidRPr="00E8235D">
        <w:rPr>
          <w:rtl/>
        </w:rPr>
        <w:t>לאיזה</w:t>
      </w:r>
      <w:r w:rsidR="00D90493">
        <w:rPr>
          <w:rtl/>
        </w:rPr>
        <w:t xml:space="preserve"> </w:t>
      </w:r>
      <w:r w:rsidRPr="00E8235D">
        <w:rPr>
          <w:rtl/>
        </w:rPr>
        <w:t>אזרח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50,000</w:t>
      </w:r>
      <w:r w:rsidR="00D90493">
        <w:rPr>
          <w:rtl/>
        </w:rPr>
        <w:t xml:space="preserve"> </w:t>
      </w:r>
      <w:r w:rsidRPr="00E8235D">
        <w:rPr>
          <w:rtl/>
        </w:rPr>
        <w:t>שקל להפקיד במזומן בבית</w:t>
      </w:r>
      <w:r w:rsidR="00D90493">
        <w:rPr>
          <w:rtl/>
        </w:rPr>
        <w:t>-</w:t>
      </w:r>
      <w:r w:rsidRPr="00E8235D">
        <w:rPr>
          <w:rtl/>
        </w:rPr>
        <w:t>המשפט, רק כדי שהוא יוכל להיכנס</w:t>
      </w:r>
      <w:r w:rsidR="00D90493">
        <w:rPr>
          <w:rtl/>
        </w:rPr>
        <w:t xml:space="preserve"> </w:t>
      </w:r>
      <w:r w:rsidRPr="00E8235D">
        <w:rPr>
          <w:rtl/>
        </w:rPr>
        <w:t>ויהיה לו יומו בבית</w:t>
      </w:r>
      <w:r w:rsidR="00D90493">
        <w:rPr>
          <w:rtl/>
        </w:rPr>
        <w:t>-</w:t>
      </w:r>
      <w:r w:rsidRPr="00E8235D">
        <w:rPr>
          <w:rtl/>
        </w:rPr>
        <w:t>המשפט העליון?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נסתכל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הדרג הנמוך לפי הרפורמה הזאת, הרי שרוצים להציף את 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השלום בכל המשפטים ובכל הדיונים, כאשר מן הידועות ומן המפורסמות הוא, שהשופטים שם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שופטים</w:t>
      </w:r>
      <w:r w:rsidR="00D90493">
        <w:rPr>
          <w:rtl/>
        </w:rPr>
        <w:t xml:space="preserve"> </w:t>
      </w:r>
      <w:r w:rsidRPr="00E8235D">
        <w:rPr>
          <w:rtl/>
        </w:rPr>
        <w:t>מתחילים,</w:t>
      </w:r>
      <w:r w:rsidR="00D90493">
        <w:rPr>
          <w:rtl/>
        </w:rPr>
        <w:t xml:space="preserve"> </w:t>
      </w:r>
      <w:r w:rsidRPr="00E8235D">
        <w:rPr>
          <w:rtl/>
        </w:rPr>
        <w:t>הם שופטים שנבחרו כאילו לתפקיד של ניסיון, כדי לראות אם הם</w:t>
      </w:r>
      <w:r w:rsidR="00D90493">
        <w:rPr>
          <w:rtl/>
        </w:rPr>
        <w:t xml:space="preserve"> </w:t>
      </w:r>
      <w:r w:rsidRPr="00E8235D">
        <w:rPr>
          <w:rtl/>
        </w:rPr>
        <w:t>יוכלו</w:t>
      </w:r>
      <w:r w:rsidR="00D90493">
        <w:rPr>
          <w:rtl/>
        </w:rPr>
        <w:t xml:space="preserve"> </w:t>
      </w:r>
      <w:r w:rsidRPr="00E8235D">
        <w:rPr>
          <w:rtl/>
        </w:rPr>
        <w:t>להצליח</w:t>
      </w:r>
      <w:r w:rsidR="00D90493">
        <w:rPr>
          <w:rtl/>
        </w:rPr>
        <w:t xml:space="preserve"> </w:t>
      </w:r>
      <w:r w:rsidRPr="00E8235D">
        <w:rPr>
          <w:rtl/>
        </w:rPr>
        <w:t>במלאכה בבית</w:t>
      </w:r>
      <w:r w:rsidR="00D90493">
        <w:rPr>
          <w:rtl/>
        </w:rPr>
        <w:t>-</w:t>
      </w:r>
      <w:r w:rsidRPr="00E8235D">
        <w:rPr>
          <w:rtl/>
        </w:rPr>
        <w:t>המשפט השלום או לא. איך אפשר להפקיד זאת בידי השופטים</w:t>
      </w:r>
      <w:r w:rsidR="00D90493">
        <w:rPr>
          <w:rtl/>
        </w:rPr>
        <w:t xml:space="preserve"> </w:t>
      </w:r>
      <w:r w:rsidRPr="00E8235D">
        <w:rPr>
          <w:rtl/>
        </w:rPr>
        <w:t>האלה,</w:t>
      </w:r>
      <w:r w:rsidR="00D90493">
        <w:rPr>
          <w:rtl/>
        </w:rPr>
        <w:t xml:space="preserve"> </w:t>
      </w:r>
      <w:r w:rsidRPr="00E8235D">
        <w:rPr>
          <w:rtl/>
        </w:rPr>
        <w:t>המתחילים,</w:t>
      </w:r>
      <w:r w:rsidR="00D90493">
        <w:rPr>
          <w:rtl/>
        </w:rPr>
        <w:t xml:space="preserve"> </w:t>
      </w:r>
      <w:r w:rsidRPr="00E8235D">
        <w:rPr>
          <w:rtl/>
        </w:rPr>
        <w:t>הבלתי</w:t>
      </w:r>
      <w:r w:rsidR="00D90493">
        <w:rPr>
          <w:rtl/>
        </w:rPr>
        <w:t>-</w:t>
      </w:r>
      <w:r w:rsidRPr="00E8235D">
        <w:rPr>
          <w:rtl/>
        </w:rPr>
        <w:t>מנוסים,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בהרבה מקרים הוכח שאין להם יכולת ומיומנות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צדק? איך אפשר לתקן את המשפטים שהם עשו? לערער למחוזי? ומה יהיה לנו</w:t>
      </w:r>
      <w:r w:rsidR="00D90493">
        <w:rPr>
          <w:rtl/>
        </w:rPr>
        <w:t xml:space="preserve"> </w:t>
      </w:r>
      <w:r w:rsidRPr="00E8235D">
        <w:rPr>
          <w:rtl/>
        </w:rPr>
        <w:t>במחוזי?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שותפים</w:t>
      </w:r>
      <w:r w:rsidR="00D90493">
        <w:rPr>
          <w:rtl/>
        </w:rPr>
        <w:t xml:space="preserve"> </w:t>
      </w:r>
      <w:r w:rsidRPr="00E8235D">
        <w:rPr>
          <w:rtl/>
        </w:rPr>
        <w:t>לדעה</w:t>
      </w:r>
      <w:r w:rsidR="00D90493">
        <w:rPr>
          <w:rtl/>
        </w:rPr>
        <w:t xml:space="preserve"> </w:t>
      </w:r>
      <w:r w:rsidRPr="00E8235D">
        <w:rPr>
          <w:rtl/>
        </w:rPr>
        <w:t>שנחוצה רפורמה בבתי</w:t>
      </w:r>
      <w:r w:rsidR="00D90493">
        <w:rPr>
          <w:rtl/>
        </w:rPr>
        <w:t>-</w:t>
      </w:r>
      <w:r w:rsidRPr="00E8235D">
        <w:rPr>
          <w:rtl/>
        </w:rPr>
        <w:t>המשפט. אני שותף לדעה שנחוצים הרבה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תיקונים</w:t>
      </w:r>
      <w:r w:rsidR="00D90493">
        <w:rPr>
          <w:rtl/>
        </w:rPr>
        <w:t xml:space="preserve"> </w:t>
      </w:r>
      <w:r w:rsidRPr="00E8235D">
        <w:rPr>
          <w:rtl/>
        </w:rPr>
        <w:t>במערכת.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לא אלה התיקונים, אדוני שר המשפטים, לא זו הדרך שיש</w:t>
      </w:r>
      <w:r w:rsidR="00D90493">
        <w:rPr>
          <w:rtl/>
        </w:rPr>
        <w:t xml:space="preserve"> </w:t>
      </w:r>
      <w:r w:rsidRPr="00E8235D">
        <w:rPr>
          <w:rtl/>
        </w:rPr>
        <w:t>ללכת</w:t>
      </w:r>
      <w:r w:rsidR="00D90493">
        <w:rPr>
          <w:rtl/>
        </w:rPr>
        <w:t xml:space="preserve"> </w:t>
      </w:r>
      <w:r w:rsidRPr="00E8235D">
        <w:rPr>
          <w:rtl/>
        </w:rPr>
        <w:t>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באמת לשמור על כבודו של בית</w:t>
      </w:r>
      <w:r w:rsidR="00D90493">
        <w:rPr>
          <w:rtl/>
        </w:rPr>
        <w:t>-</w:t>
      </w:r>
      <w:r w:rsidRPr="00E8235D">
        <w:rPr>
          <w:rtl/>
        </w:rPr>
        <w:t>המשפט העליון ולתת לו להתפנות</w:t>
      </w:r>
      <w:r w:rsidR="00D90493">
        <w:rPr>
          <w:rtl/>
        </w:rPr>
        <w:t xml:space="preserve"> </w:t>
      </w:r>
      <w:r w:rsidRPr="00E8235D">
        <w:rPr>
          <w:rtl/>
        </w:rPr>
        <w:t>לדברים</w:t>
      </w:r>
      <w:r w:rsidR="00D90493">
        <w:rPr>
          <w:rtl/>
        </w:rPr>
        <w:t xml:space="preserve"> </w:t>
      </w:r>
      <w:r w:rsidRPr="00E8235D">
        <w:rPr>
          <w:rtl/>
        </w:rPr>
        <w:t>החשובים,</w:t>
      </w:r>
      <w:r w:rsidR="00D90493">
        <w:rPr>
          <w:rtl/>
        </w:rPr>
        <w:t xml:space="preserve"> </w:t>
      </w:r>
      <w:r w:rsidRPr="00E8235D">
        <w:rPr>
          <w:rtl/>
        </w:rPr>
        <w:t>לעניינים</w:t>
      </w:r>
      <w:r w:rsidR="00D90493">
        <w:rPr>
          <w:rtl/>
        </w:rPr>
        <w:t xml:space="preserve"> </w:t>
      </w:r>
      <w:r w:rsidRPr="00E8235D">
        <w:rPr>
          <w:rtl/>
        </w:rPr>
        <w:t>שברומו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עולם, לבג"ץ ולעניינים חוקתיים </w:t>
      </w:r>
      <w:r w:rsidR="00D90493">
        <w:rPr>
          <w:rtl/>
        </w:rPr>
        <w:t>–</w:t>
      </w:r>
      <w:r w:rsidRPr="00E8235D">
        <w:rPr>
          <w:rtl/>
        </w:rPr>
        <w:t xml:space="preserve"> זה דבר</w:t>
      </w:r>
      <w:r w:rsidR="00D90493">
        <w:rPr>
          <w:rtl/>
        </w:rPr>
        <w:t xml:space="preserve"> </w:t>
      </w:r>
      <w:r w:rsidRPr="00E8235D">
        <w:rPr>
          <w:rtl/>
        </w:rPr>
        <w:t>מצוין.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גם בדברים האחרים את האפשרות ואת הזכות לאזרחים</w:t>
      </w:r>
      <w:r w:rsidR="00D90493">
        <w:rPr>
          <w:rtl/>
        </w:rPr>
        <w:t xml:space="preserve"> </w:t>
      </w:r>
      <w:r w:rsidRPr="00E8235D">
        <w:rPr>
          <w:rtl/>
        </w:rPr>
        <w:t>להגיע</w:t>
      </w:r>
      <w:r w:rsidR="00D90493">
        <w:rPr>
          <w:rtl/>
        </w:rPr>
        <w:t xml:space="preserve"> </w:t>
      </w:r>
      <w:r w:rsidRPr="00E8235D">
        <w:rPr>
          <w:rtl/>
        </w:rPr>
        <w:t>לשם.</w:t>
      </w:r>
      <w:r w:rsidR="00D90493">
        <w:rPr>
          <w:rtl/>
        </w:rPr>
        <w:t xml:space="preserve"> </w:t>
      </w:r>
      <w:r w:rsidRPr="00E8235D">
        <w:rPr>
          <w:rtl/>
        </w:rPr>
        <w:t>אז אולי נוסיף עוד שופטים בבית</w:t>
      </w:r>
      <w:r w:rsidR="00D90493">
        <w:rPr>
          <w:rtl/>
        </w:rPr>
        <w:t>-</w:t>
      </w:r>
      <w:r w:rsidRPr="00E8235D">
        <w:rPr>
          <w:rtl/>
        </w:rPr>
        <w:t>המשפט העליון. מה הבעיה? תקציבים יש.</w:t>
      </w:r>
      <w:r w:rsidR="00D90493">
        <w:rPr>
          <w:rtl/>
        </w:rPr>
        <w:t xml:space="preserve"> </w:t>
      </w:r>
      <w:r w:rsidRPr="00E8235D">
        <w:rPr>
          <w:rtl/>
        </w:rPr>
        <w:t>מיליארדים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מיני</w:t>
      </w:r>
      <w:r w:rsidR="00D90493">
        <w:rPr>
          <w:rtl/>
        </w:rPr>
        <w:t xml:space="preserve"> </w:t>
      </w:r>
      <w:r w:rsidRPr="00E8235D">
        <w:rPr>
          <w:rtl/>
        </w:rPr>
        <w:t>דברים.</w:t>
      </w:r>
      <w:r w:rsidR="00D90493">
        <w:rPr>
          <w:rtl/>
        </w:rPr>
        <w:t xml:space="preserve"> </w:t>
      </w:r>
      <w:r w:rsidRPr="00E8235D">
        <w:rPr>
          <w:rtl/>
        </w:rPr>
        <w:t>התקציב קיים. בראשית השנה יש לנו תקציב של 130</w:t>
      </w:r>
      <w:r w:rsidR="00D90493">
        <w:rPr>
          <w:rtl/>
        </w:rPr>
        <w:t xml:space="preserve"> </w:t>
      </w:r>
      <w:r w:rsidRPr="00E8235D">
        <w:rPr>
          <w:rtl/>
        </w:rPr>
        <w:t>מיליארד</w:t>
      </w:r>
      <w:r w:rsidR="00D90493">
        <w:rPr>
          <w:rtl/>
        </w:rPr>
        <w:t xml:space="preserve"> </w:t>
      </w:r>
      <w:r w:rsidRPr="00E8235D">
        <w:rPr>
          <w:rtl/>
        </w:rPr>
        <w:t>שקל,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שיקצו</w:t>
      </w:r>
      <w:r w:rsidR="00D90493">
        <w:rPr>
          <w:rtl/>
        </w:rPr>
        <w:t xml:space="preserve"> </w:t>
      </w:r>
      <w:r w:rsidRPr="00E8235D">
        <w:rPr>
          <w:rtl/>
        </w:rPr>
        <w:t>מיליארד</w:t>
      </w:r>
      <w:r w:rsidR="00D90493">
        <w:rPr>
          <w:rtl/>
        </w:rPr>
        <w:t xml:space="preserve"> </w:t>
      </w:r>
      <w:r w:rsidRPr="00E8235D">
        <w:rPr>
          <w:rtl/>
        </w:rPr>
        <w:t>שקל</w:t>
      </w:r>
      <w:r w:rsidR="00D90493">
        <w:rPr>
          <w:rtl/>
        </w:rPr>
        <w:t xml:space="preserve"> </w:t>
      </w:r>
      <w:r w:rsidRPr="00E8235D">
        <w:rPr>
          <w:rtl/>
        </w:rPr>
        <w:t>לבתי</w:t>
      </w:r>
      <w:r w:rsidR="00D90493">
        <w:rPr>
          <w:rtl/>
        </w:rPr>
        <w:t>-</w:t>
      </w:r>
      <w:r w:rsidRPr="00E8235D">
        <w:rPr>
          <w:rtl/>
        </w:rPr>
        <w:t>המשפט. מה הבעיה? שיהיו בבית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</w:t>
      </w:r>
      <w:r w:rsidR="00D90493">
        <w:rPr>
          <w:rtl/>
        </w:rPr>
        <w:t xml:space="preserve"> </w:t>
      </w:r>
      <w:r w:rsidRPr="00E8235D">
        <w:rPr>
          <w:rtl/>
        </w:rPr>
        <w:t>20</w:t>
      </w:r>
      <w:r w:rsidR="00D90493">
        <w:rPr>
          <w:rtl/>
        </w:rPr>
        <w:t xml:space="preserve"> </w:t>
      </w:r>
      <w:r w:rsidRPr="00E8235D">
        <w:rPr>
          <w:rtl/>
        </w:rPr>
        <w:t>שופטים במקום 12 השופטים דהיום, ושמונה מתוך ה</w:t>
      </w:r>
      <w:r w:rsidR="00D90493">
        <w:rPr>
          <w:rtl/>
        </w:rPr>
        <w:t>-</w:t>
      </w:r>
      <w:r w:rsidRPr="00E8235D">
        <w:rPr>
          <w:rtl/>
        </w:rPr>
        <w:t>20 האלה יוכלו להתפנות</w:t>
      </w:r>
      <w:r w:rsidR="00D90493">
        <w:rPr>
          <w:rtl/>
        </w:rPr>
        <w:t xml:space="preserve"> </w:t>
      </w:r>
      <w:r w:rsidRPr="00E8235D">
        <w:rPr>
          <w:rtl/>
        </w:rPr>
        <w:t>למשפטים אזרחיים ולמשפטים אחרים, כפי שאכן נעשה עד עכשיו.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 וכבוד שר המשפטים, אני בדעה, שהרפורמה הזאת לא</w:t>
      </w:r>
      <w:r w:rsidR="00D90493">
        <w:rPr>
          <w:rtl/>
        </w:rPr>
        <w:t xml:space="preserve"> </w:t>
      </w:r>
      <w:r w:rsidRPr="00E8235D">
        <w:rPr>
          <w:rtl/>
        </w:rPr>
        <w:t>בשלה,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נכונה,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במקומה;</w:t>
      </w:r>
      <w:r w:rsidR="00D90493">
        <w:rPr>
          <w:rtl/>
        </w:rPr>
        <w:t xml:space="preserve"> </w:t>
      </w:r>
      <w:r w:rsidRPr="00E8235D">
        <w:rPr>
          <w:rtl/>
        </w:rPr>
        <w:t>אתה צריך לחשוב עליה פעמיים ולחזור אלינו עם חוק</w:t>
      </w:r>
      <w:r w:rsidR="00D90493">
        <w:rPr>
          <w:rtl/>
        </w:rPr>
        <w:t xml:space="preserve"> </w:t>
      </w:r>
      <w:r w:rsidRPr="00E8235D">
        <w:rPr>
          <w:rtl/>
        </w:rPr>
        <w:t>צודק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יותר,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מצד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 העוול ואת הסחבת</w:t>
      </w:r>
      <w:r w:rsidR="00D90493">
        <w:rPr>
          <w:rtl/>
        </w:rPr>
        <w:t xml:space="preserve"> </w:t>
      </w:r>
      <w:r w:rsidRPr="00E8235D">
        <w:rPr>
          <w:rtl/>
        </w:rPr>
        <w:t>בבתי</w:t>
      </w:r>
      <w:r w:rsidR="00D90493">
        <w:rPr>
          <w:rtl/>
        </w:rPr>
        <w:t>-</w:t>
      </w:r>
      <w:r w:rsidRPr="00E8235D">
        <w:rPr>
          <w:rtl/>
        </w:rPr>
        <w:t>המשפט, ומצד שני, לשמור על הרמה של השופטים, תוך מתן אפשרות לעשיית הצדק לכל</w:t>
      </w:r>
      <w:r w:rsidR="00D90493">
        <w:rPr>
          <w:rtl/>
        </w:rPr>
        <w:t xml:space="preserve"> </w:t>
      </w:r>
      <w:r w:rsidRPr="00E8235D">
        <w:rPr>
          <w:rtl/>
        </w:rPr>
        <w:t>האזרחים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לאלה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50,000 שקל ויותר להפקיד בבית</w:t>
      </w:r>
      <w:r w:rsidR="00D90493">
        <w:rPr>
          <w:rtl/>
        </w:rPr>
        <w:t>-</w:t>
      </w:r>
      <w:r w:rsidRPr="00E8235D">
        <w:rPr>
          <w:rtl/>
        </w:rPr>
        <w:t>המשפט כדי להגיע</w:t>
      </w:r>
      <w:r w:rsidR="00D90493">
        <w:rPr>
          <w:rtl/>
        </w:rPr>
        <w:t xml:space="preserve"> </w:t>
      </w:r>
      <w:r w:rsidRPr="00E8235D">
        <w:rPr>
          <w:rtl/>
        </w:rPr>
        <w:t>לערעור ולזכות בערעור.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דהאמשה. אדוני השר, תשובה. לאחר מכן, אחרי דברי השר,</w:t>
      </w:r>
      <w:r w:rsidR="00D90493">
        <w:rPr>
          <w:rtl/>
        </w:rPr>
        <w:t xml:space="preserve"> </w:t>
      </w:r>
      <w:r w:rsidRPr="00E8235D">
        <w:rPr>
          <w:rtl/>
        </w:rPr>
        <w:t>חבר הכנסת יאיר פרץ ביקש להודיע הודעה בשם כמה סיעות. אדוני יתכונן.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מילוא. השר שוחט. חבר הכנסת מילוא. תודה רבה. חבר הכנסת מוסי רז.</w:t>
      </w:r>
      <w:r w:rsidR="00D90493">
        <w:rPr>
          <w:rtl/>
        </w:rPr>
        <w:t xml:space="preserve"> </w:t>
      </w:r>
      <w:r w:rsidRPr="00E8235D">
        <w:rPr>
          <w:rtl/>
        </w:rPr>
        <w:t>חבר הכנסת רז. תודה רבה. כבוד השר,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 היושב</w:t>
      </w:r>
      <w:r w:rsidR="00D90493">
        <w:rPr>
          <w:rtl/>
        </w:rPr>
        <w:t>-</w:t>
      </w:r>
      <w:r w:rsidRPr="00E8235D">
        <w:rPr>
          <w:rtl/>
        </w:rPr>
        <w:t>ראש, כנסת נכבדה, כאשר נכנסתי לתפקידי כשר המשפטים לפני כשנה היה</w:t>
      </w:r>
      <w:r w:rsidR="00D90493">
        <w:rPr>
          <w:rtl/>
        </w:rPr>
        <w:t xml:space="preserve"> </w:t>
      </w:r>
      <w:r w:rsidRPr="00E8235D">
        <w:rPr>
          <w:rtl/>
        </w:rPr>
        <w:t>מונח על שולחני דוח ועדת</w:t>
      </w:r>
      <w:r w:rsidR="00D90493">
        <w:rPr>
          <w:rtl/>
        </w:rPr>
        <w:t>-</w:t>
      </w:r>
      <w:r w:rsidRPr="00E8235D">
        <w:rPr>
          <w:rtl/>
        </w:rPr>
        <w:t>אור והיתה מונחת הצעת חוק שנבעה מן הרפורמה הזאת.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אזולאי, יש מניין. ה"עוילם" עוד לא הגיע.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אז</w:t>
      </w:r>
      <w:r w:rsidR="00D90493">
        <w:rPr>
          <w:rtl/>
        </w:rPr>
        <w:t xml:space="preserve"> </w:t>
      </w:r>
      <w:r w:rsidRPr="00E8235D">
        <w:rPr>
          <w:rtl/>
        </w:rPr>
        <w:t>אנשים בבית הזה, היו שופטים והיו עורכי</w:t>
      </w:r>
      <w:r w:rsidR="00D90493">
        <w:rPr>
          <w:rtl/>
        </w:rPr>
        <w:t>-</w:t>
      </w:r>
      <w:r w:rsidRPr="00E8235D">
        <w:rPr>
          <w:rtl/>
        </w:rPr>
        <w:t>דין שהסבו את תשומת לבי לכך</w:t>
      </w:r>
      <w:r w:rsidR="00D90493">
        <w:rPr>
          <w:rtl/>
        </w:rPr>
        <w:t xml:space="preserve"> </w:t>
      </w:r>
      <w:r w:rsidRPr="00E8235D">
        <w:rPr>
          <w:rtl/>
        </w:rPr>
        <w:t>שהרפורמה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בעייתית,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שהיא</w:t>
      </w:r>
      <w:r w:rsidR="00D90493">
        <w:rPr>
          <w:rtl/>
        </w:rPr>
        <w:t xml:space="preserve"> </w:t>
      </w:r>
      <w:r w:rsidRPr="00E8235D">
        <w:rPr>
          <w:rtl/>
        </w:rPr>
        <w:t>פותרת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בעיות לבית</w:t>
      </w:r>
      <w:r w:rsidR="00D90493">
        <w:rPr>
          <w:rtl/>
        </w:rPr>
        <w:t>-</w:t>
      </w:r>
      <w:r w:rsidRPr="00E8235D">
        <w:rPr>
          <w:rtl/>
        </w:rPr>
        <w:t>המשפט העליון ולא</w:t>
      </w:r>
      <w:r w:rsidR="00D90493">
        <w:rPr>
          <w:rtl/>
        </w:rPr>
        <w:t xml:space="preserve"> </w:t>
      </w:r>
      <w:r w:rsidRPr="00E8235D">
        <w:rPr>
          <w:rtl/>
        </w:rPr>
        <w:t>לערכאות אחרות.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שטרית, אנחנו רוצים לראות את פניך היפים.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במשך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שלמה</w:t>
      </w:r>
      <w:r w:rsidR="00D90493">
        <w:rPr>
          <w:rtl/>
        </w:rPr>
        <w:t xml:space="preserve"> </w:t>
      </w:r>
      <w:r w:rsidRPr="00E8235D">
        <w:rPr>
          <w:rtl/>
        </w:rPr>
        <w:t>התקיימו דיונים עם כל הגורמים הנוגעים בדבר, עם שרי משפטים</w:t>
      </w:r>
      <w:r w:rsidR="00D90493">
        <w:rPr>
          <w:rtl/>
        </w:rPr>
        <w:t xml:space="preserve"> </w:t>
      </w:r>
      <w:r w:rsidRPr="00E8235D">
        <w:rPr>
          <w:rtl/>
        </w:rPr>
        <w:t>לשעבר</w:t>
      </w:r>
      <w:r w:rsidR="00D90493">
        <w:rPr>
          <w:rtl/>
        </w:rPr>
        <w:t xml:space="preserve"> </w:t>
      </w:r>
      <w:r w:rsidRPr="00E8235D">
        <w:rPr>
          <w:rtl/>
        </w:rPr>
        <w:t>שיושבים</w:t>
      </w:r>
      <w:r w:rsidR="00D90493">
        <w:rPr>
          <w:rtl/>
        </w:rPr>
        <w:t xml:space="preserve"> </w:t>
      </w:r>
      <w:r w:rsidRPr="00E8235D">
        <w:rPr>
          <w:rtl/>
        </w:rPr>
        <w:t>כאן,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חברי כנסת, עם עורכי</w:t>
      </w:r>
      <w:r w:rsidR="00D90493">
        <w:rPr>
          <w:rtl/>
        </w:rPr>
        <w:t>-</w:t>
      </w:r>
      <w:r w:rsidRPr="00E8235D">
        <w:rPr>
          <w:rtl/>
        </w:rPr>
        <w:t>דין, עם שופטים, עם אנשי האקדמיה,</w:t>
      </w:r>
      <w:r w:rsidR="00D90493">
        <w:rPr>
          <w:rtl/>
        </w:rPr>
        <w:t xml:space="preserve"> </w:t>
      </w:r>
      <w:r w:rsidRPr="00E8235D">
        <w:rPr>
          <w:rtl/>
        </w:rPr>
        <w:t>והחוק</w:t>
      </w:r>
      <w:r w:rsidR="00D90493">
        <w:rPr>
          <w:rtl/>
        </w:rPr>
        <w:t xml:space="preserve"> </w:t>
      </w:r>
      <w:r w:rsidRPr="00E8235D">
        <w:rPr>
          <w:rtl/>
        </w:rPr>
        <w:t>שמובא כאן היום הוא חוק שונה מאוד מהחוק ההוא. הוא מביא בחשבון את ההערות,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נעשה בחופזה. לפי דעתי, רוב ההערות שהושמעו כאן היום התייחסו לוועדת</w:t>
      </w:r>
      <w:r w:rsidR="00D90493">
        <w:rPr>
          <w:rtl/>
        </w:rPr>
        <w:t>-</w:t>
      </w:r>
      <w:r w:rsidRPr="00E8235D">
        <w:rPr>
          <w:rtl/>
        </w:rPr>
        <w:t>אור</w:t>
      </w:r>
      <w:r w:rsidR="00D90493">
        <w:rPr>
          <w:rtl/>
        </w:rPr>
        <w:t xml:space="preserve"> </w:t>
      </w:r>
      <w:r w:rsidRPr="00E8235D">
        <w:rPr>
          <w:rtl/>
        </w:rPr>
        <w:t>המקורית ולא לחוק שמונח לפניכם.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להקל</w:t>
      </w:r>
      <w:r w:rsidR="00D90493">
        <w:rPr>
          <w:rtl/>
        </w:rPr>
        <w:t xml:space="preserve"> </w:t>
      </w:r>
      <w:r w:rsidRPr="00E8235D">
        <w:rPr>
          <w:rtl/>
        </w:rPr>
        <w:t>אומנם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העליון,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הוא לא יהפוך להיות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לחוקה, משום שאולי במקום ב</w:t>
      </w:r>
      <w:r w:rsidR="00D90493">
        <w:rPr>
          <w:rtl/>
        </w:rPr>
        <w:t>-</w:t>
      </w:r>
      <w:r w:rsidRPr="00E8235D">
        <w:rPr>
          <w:rtl/>
        </w:rPr>
        <w:t>10,000 תיקים הוא יטפל ב</w:t>
      </w:r>
      <w:r w:rsidR="00D90493">
        <w:rPr>
          <w:rtl/>
        </w:rPr>
        <w:t>-</w:t>
      </w:r>
      <w:r w:rsidRPr="00E8235D">
        <w:rPr>
          <w:rtl/>
        </w:rPr>
        <w:t>7,000</w:t>
      </w:r>
      <w:r w:rsidR="00236508">
        <w:rPr>
          <w:rFonts w:hint="cs"/>
          <w:rtl/>
        </w:rPr>
        <w:t>-</w:t>
      </w:r>
      <w:r w:rsidRPr="00E8235D">
        <w:rPr>
          <w:rtl/>
        </w:rPr>
        <w:t>6,000 תיקים,</w:t>
      </w:r>
      <w:r w:rsidR="00D90493">
        <w:rPr>
          <w:rtl/>
        </w:rPr>
        <w:t xml:space="preserve"> </w:t>
      </w:r>
      <w:r w:rsidRPr="00E8235D">
        <w:rPr>
          <w:rtl/>
        </w:rPr>
        <w:t>ועדיין הוא בית</w:t>
      </w:r>
      <w:r w:rsidR="00D90493">
        <w:rPr>
          <w:rtl/>
        </w:rPr>
        <w:t>-</w:t>
      </w:r>
      <w:r w:rsidRPr="00E8235D">
        <w:rPr>
          <w:rtl/>
        </w:rPr>
        <w:t>משפט עליון. בית</w:t>
      </w:r>
      <w:r w:rsidR="00D90493">
        <w:rPr>
          <w:rtl/>
        </w:rPr>
        <w:t>-</w:t>
      </w:r>
      <w:r w:rsidRPr="00E8235D">
        <w:rPr>
          <w:rtl/>
        </w:rPr>
        <w:t>משפט השלום לא ידון בעתיד במה שהוזכר כאן. הוא לא</w:t>
      </w:r>
      <w:r w:rsidR="00D90493">
        <w:rPr>
          <w:rtl/>
        </w:rPr>
        <w:t xml:space="preserve"> </w:t>
      </w:r>
      <w:r w:rsidRPr="00E8235D">
        <w:rPr>
          <w:rtl/>
        </w:rPr>
        <w:t>ידון ב</w:t>
      </w:r>
      <w:r w:rsidR="00D90493">
        <w:rPr>
          <w:rtl/>
        </w:rPr>
        <w:t>-</w:t>
      </w:r>
      <w:r w:rsidRPr="00E8235D">
        <w:rPr>
          <w:rtl/>
        </w:rPr>
        <w:t>20 שנה, הוא לא ידון בהריגה. הוא לא ידון ברצח. מעט מאוד מהסמכויות הועברו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>בפלילים, ולגבי המשפט אזרחי הוא קיבל סמכויות של עד 2.5 מיליוני שקלים.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מקום למינוי שופטים נוספים כדי להקל את העומס, והרעיון של מרכז ניתוב התיקים,</w:t>
      </w:r>
      <w:r w:rsidR="00D90493">
        <w:rPr>
          <w:rtl/>
        </w:rPr>
        <w:t xml:space="preserve"> </w:t>
      </w:r>
      <w:r w:rsidRPr="00E8235D">
        <w:rPr>
          <w:rtl/>
        </w:rPr>
        <w:t>שמוריד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מספר</w:t>
      </w:r>
      <w:r w:rsidR="00D90493">
        <w:rPr>
          <w:rtl/>
        </w:rPr>
        <w:t xml:space="preserve"> </w:t>
      </w:r>
      <w:r w:rsidRPr="00E8235D">
        <w:rPr>
          <w:rtl/>
        </w:rPr>
        <w:t>התיקים</w:t>
      </w:r>
      <w:r w:rsidR="00D90493">
        <w:rPr>
          <w:rtl/>
        </w:rPr>
        <w:t xml:space="preserve"> </w:t>
      </w:r>
      <w:r w:rsidRPr="00E8235D">
        <w:rPr>
          <w:rtl/>
        </w:rPr>
        <w:t>שבאים</w:t>
      </w:r>
      <w:r w:rsidR="00D90493">
        <w:rPr>
          <w:rtl/>
        </w:rPr>
        <w:t xml:space="preserve"> </w:t>
      </w:r>
      <w:r w:rsidRPr="00E8235D">
        <w:rPr>
          <w:rtl/>
        </w:rPr>
        <w:t>לראיות</w:t>
      </w:r>
      <w:r w:rsidR="00D90493">
        <w:rPr>
          <w:rtl/>
        </w:rPr>
        <w:t xml:space="preserve"> </w:t>
      </w:r>
      <w:r w:rsidRPr="00E8235D">
        <w:rPr>
          <w:rtl/>
        </w:rPr>
        <w:t>מ</w:t>
      </w:r>
      <w:r w:rsidR="00D90493">
        <w:rPr>
          <w:rtl/>
        </w:rPr>
        <w:t>-</w:t>
      </w:r>
      <w:r w:rsidR="00D90493" w:rsidRPr="00E8235D">
        <w:rPr>
          <w:rtl/>
        </w:rPr>
        <w:t>25</w:t>
      </w:r>
      <w:r w:rsidR="00D90493">
        <w:rPr>
          <w:rtl/>
        </w:rPr>
        <w:t>%</w:t>
      </w:r>
      <w:r w:rsidRPr="00E8235D">
        <w:rPr>
          <w:rtl/>
        </w:rPr>
        <w:t xml:space="preserve"> ל</w:t>
      </w:r>
      <w:r w:rsidR="00D90493">
        <w:rPr>
          <w:rtl/>
        </w:rPr>
        <w:t>-</w:t>
      </w:r>
      <w:r w:rsidR="00D90493" w:rsidRPr="00E8235D">
        <w:rPr>
          <w:rtl/>
        </w:rPr>
        <w:t>2</w:t>
      </w:r>
      <w:r w:rsidR="00D90493">
        <w:rPr>
          <w:rtl/>
        </w:rPr>
        <w:t>%</w:t>
      </w:r>
      <w:r w:rsidRPr="00E8235D">
        <w:rPr>
          <w:rtl/>
        </w:rPr>
        <w:t>, הוא בעצם ההקלה האמיתית על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משפט השלום.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להצביע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בעד החוק הזה ולהביא את ההערות שלהם</w:t>
      </w:r>
      <w:r w:rsidR="00D90493">
        <w:rPr>
          <w:rtl/>
        </w:rPr>
        <w:t xml:space="preserve"> </w:t>
      </w:r>
      <w:r w:rsidRPr="00E8235D">
        <w:rPr>
          <w:rtl/>
        </w:rPr>
        <w:t>לקראת הקריאה השנייה לוועדת החוקה, חוק ומשפט.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חבר הכנסת פרץ, רצית להודיע הודעה.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כנסת נכבדה, בשם סיעות ש"ס, המפד"ל ויהדות התורה, אני מבקש</w:t>
      </w:r>
      <w:r w:rsidR="00D90493">
        <w:rPr>
          <w:rtl/>
        </w:rPr>
        <w:t xml:space="preserve"> </w:t>
      </w:r>
      <w:r w:rsidRPr="00E8235D">
        <w:rPr>
          <w:rtl/>
        </w:rPr>
        <w:t>להפוך את ההצבעה על הצעת החוק להצבעת אי</w:t>
      </w:r>
      <w:r w:rsidR="00D90493">
        <w:rPr>
          <w:rtl/>
        </w:rPr>
        <w:t>-</w:t>
      </w:r>
      <w:r w:rsidRPr="00E8235D">
        <w:rPr>
          <w:rtl/>
        </w:rPr>
        <w:t>אמון בראש הממשלה.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 xml:space="preserve"> </w:t>
      </w:r>
      <w:r w:rsidRPr="00E8235D">
        <w:rPr>
          <w:rtl/>
        </w:rPr>
        <w:t>לכך, על</w:t>
      </w:r>
      <w:r w:rsidR="00D90493">
        <w:rPr>
          <w:rtl/>
        </w:rPr>
        <w:t>-</w:t>
      </w:r>
      <w:r w:rsidRPr="00E8235D">
        <w:rPr>
          <w:rtl/>
        </w:rPr>
        <w:t>פי הצעת חבר הכנסת יאיר פרץ בשם שלוש סיעות, ההצעה</w:t>
      </w:r>
      <w:r w:rsidR="00D90493">
        <w:rPr>
          <w:rtl/>
        </w:rPr>
        <w:t xml:space="preserve"> </w:t>
      </w:r>
      <w:r w:rsidRPr="00E8235D">
        <w:rPr>
          <w:rtl/>
        </w:rPr>
        <w:t>הופכת, על</w:t>
      </w:r>
      <w:r w:rsidR="00D90493">
        <w:rPr>
          <w:rtl/>
        </w:rPr>
        <w:t>-</w:t>
      </w:r>
      <w:r w:rsidRPr="00E8235D">
        <w:rPr>
          <w:rtl/>
        </w:rPr>
        <w:t>פי סעיף 36 לתקנון הכנסת, להיות הצעת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פרץ, הדיון היה דיון משולב בשני חוקים.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לגבי שניהם.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החוקים?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ההצבעה לא תתקיים היום ותתקיים במועד הבא שבו אפשר</w:t>
      </w:r>
      <w:r w:rsidR="00D90493">
        <w:rPr>
          <w:rtl/>
        </w:rPr>
        <w:t xml:space="preserve"> </w:t>
      </w:r>
      <w:r w:rsidRPr="00E8235D">
        <w:rPr>
          <w:rtl/>
        </w:rPr>
        <w:t>לקיים דיון כזה והצבעה כזאת. בשבוע הבא. אתם לא רוצים לבוא?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היא תתקיים בפעם הבאה שאפשר להצביע הצבעה מן הסוג הזה.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אפשר לומר משהו מהמיקרופון?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רוצה להודיע בשם הליכוד, על דעת יושב</w:t>
      </w:r>
      <w:r w:rsidR="00D90493">
        <w:rPr>
          <w:rtl/>
        </w:rPr>
        <w:t>-</w:t>
      </w:r>
      <w:r w:rsidRPr="00E8235D">
        <w:rPr>
          <w:rtl/>
        </w:rPr>
        <w:t>ראש סיעתי וחברי,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ראובן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שבכנסת היום נוצר מצב שהבאתם כל כך הרבה חוקים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אנשים ואין פה דיון, אני מודיע לך, אדוני היושב</w:t>
      </w:r>
      <w:r w:rsidR="00D90493">
        <w:rPr>
          <w:rtl/>
        </w:rPr>
        <w:t>-</w:t>
      </w:r>
      <w:r w:rsidRPr="00E8235D">
        <w:rPr>
          <w:rtl/>
        </w:rPr>
        <w:t>ראש, בשם סיעת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שאנחנו רואים בכל הצעות החוק שנותרו להצבעה</w:t>
      </w:r>
      <w:r w:rsidR="00D90493">
        <w:rPr>
          <w:rtl/>
        </w:rPr>
        <w:t xml:space="preserve"> </w:t>
      </w:r>
      <w:r w:rsidRPr="00E8235D">
        <w:rPr>
          <w:rtl/>
        </w:rPr>
        <w:t>הצעות אי</w:t>
      </w:r>
      <w:r w:rsidR="00D90493">
        <w:rPr>
          <w:rtl/>
        </w:rPr>
        <w:t>-</w:t>
      </w:r>
      <w:r w:rsidRPr="00E8235D">
        <w:rPr>
          <w:rtl/>
        </w:rPr>
        <w:t>אמון בראש הממשלה,</w:t>
      </w:r>
      <w:r w:rsidR="00D90493">
        <w:rPr>
          <w:rtl/>
        </w:rPr>
        <w:t xml:space="preserve"> </w:t>
      </w:r>
      <w:r w:rsidRPr="00E8235D">
        <w:rPr>
          <w:rtl/>
        </w:rPr>
        <w:t>ולכן לא תתקיים שום הצבעה 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מוציאים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 לפני הסוגריים? לדעתי על</w:t>
      </w:r>
      <w:r w:rsidR="00D90493">
        <w:rPr>
          <w:rtl/>
        </w:rPr>
        <w:t>-</w:t>
      </w:r>
      <w:r w:rsidRPr="00E8235D">
        <w:rPr>
          <w:rtl/>
        </w:rPr>
        <w:t>פי התקנון צריך ליהנות מזה,</w:t>
      </w:r>
      <w:r w:rsidR="00D90493">
        <w:rPr>
          <w:rtl/>
        </w:rPr>
        <w:t xml:space="preserve"> </w:t>
      </w:r>
      <w:r w:rsidRPr="00E8235D">
        <w:rPr>
          <w:rtl/>
        </w:rPr>
        <w:t>האחד אחרי השני, הצעה אחר הצעה.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שתעביר את המסר לחבר הכנסת ריבלין, אתה דיברת</w:t>
      </w:r>
      <w:r w:rsidR="00D90493">
        <w:rPr>
          <w:rtl/>
        </w:rPr>
        <w:t xml:space="preserve"> </w:t>
      </w:r>
      <w:r w:rsidRPr="00E8235D">
        <w:rPr>
          <w:rtl/>
        </w:rPr>
        <w:t>בשמו.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יכול לבקש לשבת? תודה רבה. חבר הכנסת ריבלין, אני מעביר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מסר</w:t>
      </w:r>
      <w:r w:rsidR="00D90493">
        <w:rPr>
          <w:rtl/>
        </w:rPr>
        <w:t xml:space="preserve"> </w:t>
      </w:r>
      <w:r w:rsidRPr="00E8235D">
        <w:rPr>
          <w:rtl/>
        </w:rPr>
        <w:t>דרך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הצעת חוק שתעלה כאן בסוף הדיון שלה, תבקשו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 xml:space="preserve">אמון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נתייחס לכל דבר לגופו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לגופו של מי?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לגופם של המציעים ולגופם של החוקים.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82" w:name="_Toc449874334"/>
      <w:r w:rsidRPr="00D90493">
        <w:rPr>
          <w:rtl/>
        </w:rPr>
        <w:t>הצעת חוק הכנסת (תיקון מס' 14) (היועץ המשפטי לכנסת),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2"/>
    </w:p>
    <w:p w:rsidR="00D90493" w:rsidRPr="00D90493" w:rsidRDefault="00D90493" w:rsidP="00D90493">
      <w:pPr>
        <w:pStyle w:val="1"/>
        <w:rPr>
          <w:rtl/>
        </w:rPr>
      </w:pPr>
      <w:bookmarkStart w:id="83" w:name="_Toc449874335"/>
      <w:r w:rsidRPr="00D90493">
        <w:rPr>
          <w:rtl/>
        </w:rPr>
        <w:t>(קריאה ראשונה)</w:t>
      </w:r>
      <w:bookmarkEnd w:id="8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שדומני</w:t>
      </w:r>
      <w:r w:rsidR="00D90493">
        <w:rPr>
          <w:rtl/>
        </w:rPr>
        <w:t xml:space="preserve"> </w:t>
      </w:r>
      <w:r w:rsidRPr="00E8235D">
        <w:rPr>
          <w:rtl/>
        </w:rPr>
        <w:t>שאיננו</w:t>
      </w:r>
      <w:r w:rsidR="00D90493">
        <w:rPr>
          <w:rtl/>
        </w:rPr>
        <w:t xml:space="preserve"> </w:t>
      </w:r>
      <w:r w:rsidRPr="00E8235D">
        <w:rPr>
          <w:rtl/>
        </w:rPr>
        <w:t>שנוי</w:t>
      </w:r>
      <w:r w:rsidR="00D90493">
        <w:rPr>
          <w:rtl/>
        </w:rPr>
        <w:t xml:space="preserve"> </w:t>
      </w:r>
      <w:r w:rsidRPr="00E8235D">
        <w:rPr>
          <w:rtl/>
        </w:rPr>
        <w:t>במחלוקת</w:t>
      </w:r>
      <w:r w:rsidR="00D90493">
        <w:rPr>
          <w:rtl/>
        </w:rPr>
        <w:t xml:space="preserve"> </w:t>
      </w:r>
      <w:r w:rsidRPr="00E8235D">
        <w:rPr>
          <w:rtl/>
        </w:rPr>
        <w:t>ועוד נפל קודם בעידן</w:t>
      </w:r>
      <w:r w:rsidR="00D90493">
        <w:rPr>
          <w:rtl/>
        </w:rPr>
        <w:t xml:space="preserve"> </w:t>
      </w:r>
      <w:r w:rsidRPr="00E8235D">
        <w:rPr>
          <w:rtl/>
        </w:rPr>
        <w:t>האי</w:t>
      </w:r>
      <w:r w:rsidR="00D90493">
        <w:rPr>
          <w:rtl/>
        </w:rPr>
        <w:t>-</w:t>
      </w:r>
      <w:r w:rsidRPr="00E8235D">
        <w:rPr>
          <w:rtl/>
        </w:rPr>
        <w:t>הצבעות</w:t>
      </w:r>
      <w:r w:rsidR="00D90493">
        <w:rPr>
          <w:rtl/>
        </w:rPr>
        <w:t xml:space="preserve"> </w:t>
      </w:r>
      <w:r w:rsidRPr="00E8235D">
        <w:rPr>
          <w:rtl/>
        </w:rPr>
        <w:t>בשל</w:t>
      </w:r>
      <w:r w:rsidR="00D90493">
        <w:rPr>
          <w:rtl/>
        </w:rPr>
        <w:t xml:space="preserve"> </w:t>
      </w:r>
      <w:r w:rsidRPr="00E8235D">
        <w:rPr>
          <w:rtl/>
        </w:rPr>
        <w:t>האזכרה של ז'בוטינסקי, זיכרונו לברכה, סעיף י"ז בסדר</w:t>
      </w:r>
      <w:r w:rsidR="00D90493">
        <w:rPr>
          <w:rtl/>
        </w:rPr>
        <w:t>-</w:t>
      </w:r>
      <w:r w:rsidRPr="00E8235D">
        <w:rPr>
          <w:rtl/>
        </w:rPr>
        <w:t>היום, 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14)</w:t>
      </w:r>
      <w:r w:rsidR="00D90493">
        <w:rPr>
          <w:rtl/>
        </w:rPr>
        <w:t xml:space="preserve"> </w:t>
      </w:r>
      <w:r w:rsidRPr="00E8235D">
        <w:rPr>
          <w:rtl/>
        </w:rPr>
        <w:t>(היועץ המשפטי לכנסת), מטעם ועדת הכנסת. היה דיון,</w:t>
      </w:r>
      <w:r w:rsidR="00D90493">
        <w:rPr>
          <w:rtl/>
        </w:rPr>
        <w:t xml:space="preserve"> </w:t>
      </w:r>
      <w:r w:rsidRPr="00E8235D">
        <w:rPr>
          <w:rtl/>
        </w:rPr>
        <w:t>אנחנו רק ניגשים להצבעה.</w:t>
      </w:r>
      <w:r w:rsidR="00D90493">
        <w:rPr>
          <w:rtl/>
        </w:rPr>
        <w:t xml:space="preserve"> </w:t>
      </w:r>
      <w:r w:rsidRPr="00E8235D">
        <w:rPr>
          <w:rtl/>
        </w:rPr>
        <w:t>חבר הכנסת ריבלין, על זה אין לכם אי</w:t>
      </w:r>
      <w:r w:rsidR="00D90493">
        <w:rPr>
          <w:rtl/>
        </w:rPr>
        <w:t>-</w:t>
      </w:r>
      <w:r w:rsidRPr="00E8235D">
        <w:rPr>
          <w:rtl/>
        </w:rPr>
        <w:t>אמון, נכון?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 ניגשים להצבעה על הצעת חוק הכנסת (תיקון מס' 14) (היועץ</w:t>
      </w:r>
      <w:r w:rsidR="00D90493">
        <w:rPr>
          <w:rtl/>
        </w:rPr>
        <w:t xml:space="preserve"> </w:t>
      </w:r>
      <w:r w:rsidRPr="00E8235D">
        <w:rPr>
          <w:rtl/>
        </w:rPr>
        <w:t>המשפטי לכנסת). ניתן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55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מנעים</w:t>
      </w:r>
      <w:r>
        <w:rPr>
          <w:rtl/>
        </w:rPr>
        <w:t xml:space="preserve"> – </w:t>
      </w:r>
      <w:r w:rsidR="00E8235D" w:rsidRPr="00E8235D">
        <w:rPr>
          <w:rtl/>
        </w:rPr>
        <w:t>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ההצעה להעביר את הצעת חוק הכנסת (תיקון מס' 14) (היועץ המשפטי לכנסת),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תש"ס</w:t>
      </w:r>
      <w:r>
        <w:rPr>
          <w:rtl/>
        </w:rPr>
        <w:t>–</w:t>
      </w:r>
      <w:r w:rsidR="00E8235D" w:rsidRPr="00E8235D">
        <w:rPr>
          <w:rtl/>
        </w:rPr>
        <w:t>2000, לוועדת הכנסת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55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נמנעים. הצעת חוק זו עברה להמשך הכנתה לקריאה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ושלישית בוועדת הכנסת.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אמרת שתמסור הודעה.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צודק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שטרית, טוב שיש מי שעושה גם את עבודתו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עבודתו של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כלול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שהוא תאריך הפרישה של היועץ המשפטי על</w:t>
      </w:r>
      <w:r w:rsidR="00D90493">
        <w:rPr>
          <w:rtl/>
        </w:rPr>
        <w:t>-</w:t>
      </w:r>
      <w:r w:rsidRPr="00E8235D">
        <w:rPr>
          <w:rtl/>
        </w:rPr>
        <w:t>פי החוק החדש</w:t>
      </w:r>
      <w:r w:rsidR="00D90493">
        <w:rPr>
          <w:rtl/>
        </w:rPr>
        <w:t xml:space="preserve"> </w:t>
      </w:r>
      <w:r w:rsidRPr="00E8235D">
        <w:rPr>
          <w:rtl/>
        </w:rPr>
        <w:t>שקבוע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לגיל 70. על</w:t>
      </w:r>
      <w:r w:rsidR="00D90493">
        <w:rPr>
          <w:rtl/>
        </w:rPr>
        <w:t>-</w:t>
      </w:r>
      <w:r w:rsidRPr="00E8235D">
        <w:rPr>
          <w:rtl/>
        </w:rPr>
        <w:t>פי עמדת חבר הכנסת שטרית וגם עמדתי שלי, הנושא הזה עולה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בהנחה שהוועדה תדון בעמדתנו ובעמדת רבים אחרים, שגיל הפרישה יהיה גיל 65.</w:t>
      </w:r>
      <w:r w:rsidR="00D90493">
        <w:rPr>
          <w:rtl/>
        </w:rPr>
        <w:t xml:space="preserve"> </w:t>
      </w:r>
      <w:r w:rsidRPr="00E8235D">
        <w:rPr>
          <w:rtl/>
        </w:rPr>
        <w:t>אמת, חבר הכנסת שטרית?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אמת לאמיתה.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מודה לאדוני.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רגע, על מה צריך להצביע?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כבר הצבענו, זה בסדר, בתר דעבדין מתמלכין </w:t>
      </w:r>
      <w:r w:rsidR="00D90493">
        <w:rPr>
          <w:rtl/>
        </w:rPr>
        <w:t>–</w:t>
      </w:r>
      <w:r w:rsidRPr="00E8235D">
        <w:rPr>
          <w:rtl/>
        </w:rPr>
        <w:t xml:space="preserve"> תסביר לו בבקשה, חבר הכנסת רביץ.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84" w:name="_Toc449874336"/>
      <w:r w:rsidRPr="00D90493">
        <w:rPr>
          <w:rtl/>
        </w:rPr>
        <w:t>הצעת חוק איסור הלבנת הון,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4"/>
    </w:p>
    <w:p w:rsidR="00D90493" w:rsidRPr="00D90493" w:rsidRDefault="00D90493" w:rsidP="00D90493">
      <w:pPr>
        <w:pStyle w:val="1"/>
        <w:rPr>
          <w:rtl/>
        </w:rPr>
      </w:pPr>
      <w:bookmarkStart w:id="85" w:name="_Toc449874337"/>
      <w:r w:rsidRPr="00D90493">
        <w:rPr>
          <w:rtl/>
        </w:rPr>
        <w:t>(קריאה שנייה וקריאה שלישית)</w:t>
      </w:r>
      <w:bookmarkEnd w:id="8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י"ח בסדר</w:t>
      </w:r>
      <w:r w:rsidR="00D90493">
        <w:rPr>
          <w:rtl/>
        </w:rPr>
        <w:t>-</w:t>
      </w:r>
      <w:r w:rsidRPr="00E8235D">
        <w:rPr>
          <w:rtl/>
        </w:rPr>
        <w:t>היום: 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הוועדה,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אי</w:t>
      </w:r>
      <w:r w:rsidR="00D90493">
        <w:rPr>
          <w:rtl/>
        </w:rPr>
        <w:t>-</w:t>
      </w:r>
      <w:r w:rsidRPr="00E8235D">
        <w:rPr>
          <w:rtl/>
        </w:rPr>
        <w:t>אמון על 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 מצביעים על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נצביע אי</w:t>
      </w:r>
      <w:r w:rsidR="00D90493">
        <w:rPr>
          <w:rtl/>
        </w:rPr>
        <w:t>-</w:t>
      </w:r>
      <w:r w:rsidRPr="00E8235D">
        <w:rPr>
          <w:rtl/>
        </w:rPr>
        <w:t>אמון על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מאוד שמח, חברים, אנחנו נמשיך.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על הצעת חוק זאת ישבה חודשים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ארוכים ועדת משנה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התומכים</w:t>
      </w:r>
      <w:r w:rsidR="00D90493">
        <w:rPr>
          <w:rtl/>
        </w:rPr>
        <w:t xml:space="preserve"> </w:t>
      </w:r>
      <w:r w:rsidRPr="00E8235D">
        <w:rPr>
          <w:rtl/>
        </w:rPr>
        <w:t>והמתנגדים,</w:t>
      </w:r>
      <w:r w:rsidR="00D90493">
        <w:rPr>
          <w:rtl/>
        </w:rPr>
        <w:t xml:space="preserve"> </w:t>
      </w:r>
      <w:r w:rsidRPr="00E8235D">
        <w:rPr>
          <w:rtl/>
        </w:rPr>
        <w:t>חבר הכנסת דוד טל, ידידי הטוב, אני מבקש.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גפני,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ריבלין,</w:t>
      </w:r>
      <w:r w:rsidR="00D90493">
        <w:rPr>
          <w:rtl/>
        </w:rPr>
        <w:t xml:space="preserve"> </w:t>
      </w:r>
      <w:r w:rsidRPr="00E8235D">
        <w:rPr>
          <w:rtl/>
        </w:rPr>
        <w:t>אני מודה לאדוני על הסיוע. 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הוועדה,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על הצעת חוק זו עבדה בישיבות ארוכות וממושכות</w:t>
      </w:r>
      <w:r w:rsidR="00D90493">
        <w:rPr>
          <w:rtl/>
        </w:rPr>
        <w:t xml:space="preserve"> </w:t>
      </w:r>
      <w:r w:rsidRPr="00E8235D">
        <w:rPr>
          <w:rtl/>
        </w:rPr>
        <w:t>וקשות ועדת משנה בראשותה של חברת הכנסת ציפי לבני. קודם כול, אני רוצה להודות לה;</w:t>
      </w:r>
      <w:r w:rsidR="00D90493">
        <w:rPr>
          <w:rtl/>
        </w:rPr>
        <w:t xml:space="preserve"> </w:t>
      </w:r>
      <w:r w:rsidRPr="00E8235D">
        <w:rPr>
          <w:rtl/>
        </w:rPr>
        <w:t>היא גם תציג את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גפני, אתה מפריע ליושב</w:t>
      </w:r>
      <w:r w:rsidR="00D90493">
        <w:rPr>
          <w:rtl/>
        </w:rPr>
        <w:t>-</w:t>
      </w:r>
      <w:r w:rsidRPr="00E8235D">
        <w:rPr>
          <w:rtl/>
        </w:rPr>
        <w:t>ראש הוועדה להסכים לדבריך.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לבטא את תודתי ואת תודת חברי הוועדה לחברת הכנסת ציפי</w:t>
      </w:r>
      <w:r w:rsidR="00D90493">
        <w:rPr>
          <w:rtl/>
        </w:rPr>
        <w:t xml:space="preserve"> </w:t>
      </w:r>
      <w:r w:rsidRPr="00E8235D">
        <w:rPr>
          <w:rtl/>
        </w:rPr>
        <w:t>לבני</w:t>
      </w:r>
      <w:r w:rsidR="00D90493">
        <w:rPr>
          <w:rtl/>
        </w:rPr>
        <w:t xml:space="preserve"> </w:t>
      </w:r>
      <w:r w:rsidRPr="00E8235D">
        <w:rPr>
          <w:rtl/>
        </w:rPr>
        <w:t>ולחברי</w:t>
      </w:r>
      <w:r w:rsidR="00D90493">
        <w:rPr>
          <w:rtl/>
        </w:rPr>
        <w:t xml:space="preserve"> </w:t>
      </w:r>
      <w:r w:rsidRPr="00E8235D">
        <w:rPr>
          <w:rtl/>
        </w:rPr>
        <w:t>ועדת המשנה, שעשו עבודה מצוינת.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להפנות את תשומת הלב לשני דברים בלבד:</w:t>
      </w:r>
      <w:r w:rsidR="00D90493">
        <w:rPr>
          <w:rtl/>
        </w:rPr>
        <w:t xml:space="preserve"> </w:t>
      </w:r>
      <w:r w:rsidRPr="00E8235D">
        <w:rPr>
          <w:rtl/>
        </w:rPr>
        <w:t>אנחנו מביאים את החוק הזה</w:t>
      </w:r>
      <w:r w:rsidR="00D90493">
        <w:rPr>
          <w:rtl/>
        </w:rPr>
        <w:t xml:space="preserve"> </w:t>
      </w:r>
      <w:r w:rsidRPr="00E8235D">
        <w:rPr>
          <w:rtl/>
        </w:rPr>
        <w:t>בשתי</w:t>
      </w:r>
      <w:r w:rsidR="00D90493">
        <w:rPr>
          <w:rtl/>
        </w:rPr>
        <w:t xml:space="preserve"> </w:t>
      </w:r>
      <w:r w:rsidRPr="00E8235D">
        <w:rPr>
          <w:rtl/>
        </w:rPr>
        <w:t>גרסות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4. גרסה א' דורשת ידיעה לצורך ההרשאה של מי שעושה פעולה</w:t>
      </w:r>
      <w:r w:rsidR="00D90493">
        <w:rPr>
          <w:rtl/>
        </w:rPr>
        <w:t xml:space="preserve"> </w:t>
      </w:r>
      <w:r w:rsidRPr="00E8235D">
        <w:rPr>
          <w:rtl/>
        </w:rPr>
        <w:t>ברכוש</w:t>
      </w:r>
      <w:r w:rsidR="00D90493">
        <w:rPr>
          <w:rtl/>
        </w:rPr>
        <w:t xml:space="preserve"> </w:t>
      </w:r>
      <w:r w:rsidRPr="00E8235D">
        <w:rPr>
          <w:rtl/>
        </w:rPr>
        <w:t>אסור.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ב'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דורשת</w:t>
      </w:r>
      <w:r w:rsidR="00D90493">
        <w:rPr>
          <w:rtl/>
        </w:rPr>
        <w:t xml:space="preserve"> </w:t>
      </w:r>
      <w:r w:rsidRPr="00E8235D">
        <w:rPr>
          <w:rtl/>
        </w:rPr>
        <w:t>ידיעה,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מסתמכת על עקרונות המשפט הפלילי</w:t>
      </w:r>
      <w:r w:rsidR="00D90493">
        <w:rPr>
          <w:rtl/>
        </w:rPr>
        <w:t xml:space="preserve"> </w:t>
      </w:r>
      <w:r w:rsidRPr="00E8235D">
        <w:rPr>
          <w:rtl/>
        </w:rPr>
        <w:t>הרגילים,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מוסיפה הגנה אחרת, הגנה שנוספת לסעיף 6(א) בפסקה (3).</w:t>
      </w:r>
      <w:r w:rsidR="00D90493">
        <w:rPr>
          <w:rtl/>
        </w:rPr>
        <w:t xml:space="preserve"> </w:t>
      </w: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6(א)</w:t>
      </w:r>
      <w:r w:rsidR="00D90493">
        <w:rPr>
          <w:rtl/>
        </w:rPr>
        <w:t xml:space="preserve"> </w:t>
      </w:r>
      <w:r w:rsidRPr="00E8235D">
        <w:rPr>
          <w:rtl/>
        </w:rPr>
        <w:t>בפסקה</w:t>
      </w:r>
      <w:r w:rsidR="00D90493">
        <w:rPr>
          <w:rtl/>
        </w:rPr>
        <w:t xml:space="preserve"> </w:t>
      </w:r>
      <w:r w:rsidRPr="00E8235D">
        <w:rPr>
          <w:rtl/>
        </w:rPr>
        <w:t>(3),</w:t>
      </w:r>
      <w:r w:rsidR="00D90493">
        <w:rPr>
          <w:rtl/>
        </w:rPr>
        <w:t xml:space="preserve"> </w:t>
      </w:r>
      <w:r w:rsidRPr="00E8235D">
        <w:rPr>
          <w:rtl/>
        </w:rPr>
        <w:t>אם מתקבלת גרסה ב' לסעיף 4, תיתוסף פסקה (3) לסעיף זה.</w:t>
      </w:r>
      <w:r w:rsidR="00D90493">
        <w:rPr>
          <w:rtl/>
        </w:rPr>
        <w:t xml:space="preserve"> </w:t>
      </w:r>
      <w:r w:rsidRPr="00E8235D">
        <w:rPr>
          <w:rtl/>
        </w:rPr>
        <w:t>הפסקה</w:t>
      </w:r>
      <w:r w:rsidR="00D90493">
        <w:rPr>
          <w:rtl/>
        </w:rPr>
        <w:t xml:space="preserve"> </w:t>
      </w:r>
      <w:r w:rsidRPr="00E8235D">
        <w:rPr>
          <w:rtl/>
        </w:rPr>
        <w:t>אומרת, שאם אדם הוכיח שפעל בתום לב ובמהלך העניינים הרגיל, הוא לא אחראי בפלילים.</w:t>
      </w:r>
      <w:r w:rsidR="00D90493">
        <w:rPr>
          <w:rtl/>
        </w:rPr>
        <w:t xml:space="preserve"> </w:t>
      </w:r>
      <w:r w:rsidRPr="00E8235D">
        <w:rPr>
          <w:rtl/>
        </w:rPr>
        <w:t>לדעתי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הגנה מספקת לעורכי</w:t>
      </w:r>
      <w:r w:rsidR="00D90493">
        <w:rPr>
          <w:rtl/>
        </w:rPr>
        <w:t>-</w:t>
      </w:r>
      <w:r w:rsidRPr="00E8235D">
        <w:rPr>
          <w:rtl/>
        </w:rPr>
        <w:t>דין. אין כאן שום בעיה ספציפית, לקחנו את הפסקה</w:t>
      </w:r>
      <w:r w:rsidR="00D90493">
        <w:rPr>
          <w:rtl/>
        </w:rPr>
        <w:t xml:space="preserve"> </w:t>
      </w:r>
      <w:r w:rsidRPr="00E8235D">
        <w:rPr>
          <w:rtl/>
        </w:rPr>
        <w:t>הזאת מהחוק האנגלי.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חברת הכנסת לבני תסביר את העניין, אבל אם רוצים להילחם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הזה של הלבנת הון באמצעות פעולות שונות, פוגעים בזכויות מוקנות כפי שעושה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העולם, הברירה בפנינו להצטרף לעולם הנלחם בהון השחור, או להישאר קבוצה נבדלת,</w:t>
      </w:r>
      <w:r w:rsidR="00D90493">
        <w:rPr>
          <w:rtl/>
        </w:rPr>
        <w:t xml:space="preserve"> </w:t>
      </w:r>
      <w:r w:rsidRPr="00E8235D">
        <w:rPr>
          <w:rtl/>
        </w:rPr>
        <w:t>ואז גם ייגרמו נזקים גדולים מאוד לישראל על</w:t>
      </w:r>
      <w:r w:rsidR="00D90493">
        <w:rPr>
          <w:rtl/>
        </w:rPr>
        <w:t>-</w:t>
      </w:r>
      <w:r w:rsidRPr="00E8235D">
        <w:rPr>
          <w:rtl/>
        </w:rPr>
        <w:t>ידי סנקציות שיינקטו נגדנו.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להצביע בעבור הצעת החוק הזאת. אני באופן אישי</w:t>
      </w:r>
      <w:r w:rsidR="00D90493">
        <w:rPr>
          <w:rtl/>
        </w:rPr>
        <w:t xml:space="preserve"> </w:t>
      </w:r>
      <w:r w:rsidRPr="00E8235D">
        <w:rPr>
          <w:rtl/>
        </w:rPr>
        <w:t>תומך בגרסה ב', אבל זו כמובן לא עמדת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להסיר את כל ההסתייגויות.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אתה יכול להסביר מה ההבדל בין שתי הגרסאות?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 ההבדל בין שתי הגרסאות הוא זה, שלפי גרסה א' צריך להוכיח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שעשה</w:t>
      </w:r>
      <w:r w:rsidR="00D90493">
        <w:rPr>
          <w:rtl/>
        </w:rPr>
        <w:t xml:space="preserve"> </w:t>
      </w:r>
      <w:r w:rsidRPr="00E8235D">
        <w:rPr>
          <w:rtl/>
        </w:rPr>
        <w:t>פעולה ברכוש אסור ידע. המלה ידיעה מוגדרת, למעט עצימת עיניים כמשמעותה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העונשין.</w:t>
      </w:r>
      <w:r w:rsidR="00D90493">
        <w:rPr>
          <w:rtl/>
        </w:rPr>
        <w:t xml:space="preserve"> </w:t>
      </w:r>
      <w:r w:rsidRPr="00E8235D">
        <w:rPr>
          <w:rtl/>
        </w:rPr>
        <w:t>לעומת</w:t>
      </w:r>
      <w:r w:rsidR="00D90493">
        <w:rPr>
          <w:rtl/>
        </w:rPr>
        <w:t xml:space="preserve"> </w:t>
      </w:r>
      <w:r w:rsidRPr="00E8235D">
        <w:rPr>
          <w:rtl/>
        </w:rPr>
        <w:t>זאת, בגרסה ב' לא צריך להוכיח ידיעה. הנאשם או הנתבע צריך</w:t>
      </w:r>
      <w:r w:rsidR="00D90493">
        <w:rPr>
          <w:rtl/>
        </w:rPr>
        <w:t xml:space="preserve"> </w:t>
      </w:r>
      <w:r w:rsidRPr="00E8235D">
        <w:rPr>
          <w:rtl/>
        </w:rPr>
        <w:t>להוכיח שהוא פעל בתום לב. זה ההבדל המרכזי.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לבני, בתור יושבת</w:t>
      </w:r>
      <w:r w:rsidR="00D90493">
        <w:rPr>
          <w:rtl/>
        </w:rPr>
        <w:t>-</w:t>
      </w:r>
      <w:r w:rsidRPr="00E8235D">
        <w:rPr>
          <w:rtl/>
        </w:rPr>
        <w:t>ראש ועדת המשנה, את רוצה לדבר? ואז ניגש</w:t>
      </w:r>
      <w:r w:rsidR="00D90493">
        <w:rPr>
          <w:rtl/>
        </w:rPr>
        <w:t xml:space="preserve"> </w:t>
      </w:r>
      <w:r w:rsidRPr="00E8235D">
        <w:rPr>
          <w:rtl/>
        </w:rPr>
        <w:t>להסתייגויות, אלא אם כן מושכים אותן.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רוצה להודות קודם כול ליושב</w:t>
      </w:r>
      <w:r w:rsidR="00D90493">
        <w:rPr>
          <w:rtl/>
        </w:rPr>
        <w:t>-</w:t>
      </w:r>
      <w:r w:rsidRPr="00E8235D">
        <w:rPr>
          <w:rtl/>
        </w:rPr>
        <w:t>ראש הוועדה,</w:t>
      </w:r>
      <w:r w:rsidR="00D90493">
        <w:rPr>
          <w:rtl/>
        </w:rPr>
        <w:t xml:space="preserve"> </w:t>
      </w:r>
      <w:r w:rsidRPr="00E8235D">
        <w:rPr>
          <w:rtl/>
        </w:rPr>
        <w:t>חבר הכנסת אמנון רובינשטיין, שנתן לי את הזכות לקחת חלק בחקיקה כל כך חשובה ומינה</w:t>
      </w:r>
      <w:r w:rsidR="00D90493">
        <w:rPr>
          <w:rtl/>
        </w:rPr>
        <w:t xml:space="preserve"> </w:t>
      </w:r>
      <w:r w:rsidRPr="00E8235D">
        <w:rPr>
          <w:rtl/>
        </w:rPr>
        <w:t>אותי</w:t>
      </w:r>
      <w:r w:rsidR="00D90493">
        <w:rPr>
          <w:rtl/>
        </w:rPr>
        <w:t xml:space="preserve"> </w:t>
      </w:r>
      <w:r w:rsidRPr="00E8235D">
        <w:rPr>
          <w:rtl/>
        </w:rPr>
        <w:t>ליושבת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קיימנו</w:t>
      </w:r>
      <w:r w:rsidR="00D90493">
        <w:rPr>
          <w:rtl/>
        </w:rPr>
        <w:t xml:space="preserve"> </w:t>
      </w:r>
      <w:r w:rsidRPr="00E8235D">
        <w:rPr>
          <w:rtl/>
        </w:rPr>
        <w:t>ישיבות</w:t>
      </w:r>
      <w:r w:rsidR="00D90493">
        <w:rPr>
          <w:rtl/>
        </w:rPr>
        <w:t xml:space="preserve"> </w:t>
      </w:r>
      <w:r w:rsidRPr="00E8235D">
        <w:rPr>
          <w:rtl/>
        </w:rPr>
        <w:t>רבות,</w:t>
      </w:r>
      <w:r w:rsidR="00D90493">
        <w:rPr>
          <w:rtl/>
        </w:rPr>
        <w:t xml:space="preserve"> </w:t>
      </w:r>
      <w:r w:rsidRPr="00E8235D">
        <w:rPr>
          <w:rtl/>
        </w:rPr>
        <w:t>ארוכות,</w:t>
      </w:r>
      <w:r w:rsidR="00D90493">
        <w:rPr>
          <w:rtl/>
        </w:rPr>
        <w:t xml:space="preserve"> </w:t>
      </w:r>
      <w:r w:rsidRPr="00E8235D">
        <w:rPr>
          <w:rtl/>
        </w:rPr>
        <w:t>יחד</w:t>
      </w:r>
      <w:r w:rsidR="00D90493">
        <w:rPr>
          <w:rtl/>
        </w:rPr>
        <w:t xml:space="preserve"> </w:t>
      </w:r>
      <w:r w:rsidRPr="00E8235D">
        <w:rPr>
          <w:rtl/>
        </w:rPr>
        <w:t>עם משרד המשפטים.</w:t>
      </w:r>
      <w:r w:rsidR="00D90493">
        <w:rPr>
          <w:rtl/>
        </w:rPr>
        <w:t xml:space="preserve"> </w:t>
      </w:r>
      <w:r w:rsidRPr="00E8235D">
        <w:rPr>
          <w:rtl/>
        </w:rPr>
        <w:t>אני רוצה גם להודות</w:t>
      </w:r>
      <w:r w:rsidR="00D90493">
        <w:rPr>
          <w:rtl/>
        </w:rPr>
        <w:t xml:space="preserve"> </w:t>
      </w:r>
      <w:r w:rsidRPr="00E8235D">
        <w:rPr>
          <w:rtl/>
        </w:rPr>
        <w:t>ליועץ</w:t>
      </w:r>
      <w:r w:rsidR="00D90493">
        <w:rPr>
          <w:rtl/>
        </w:rPr>
        <w:t xml:space="preserve"> </w:t>
      </w:r>
      <w:r w:rsidRPr="00E8235D">
        <w:rPr>
          <w:rtl/>
        </w:rPr>
        <w:t>המשפטי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השופט בדימוס שלמה שהם, שנלחם כאריה על זכויות הפרט.</w:t>
      </w:r>
      <w:r w:rsidR="00D90493">
        <w:rPr>
          <w:rtl/>
        </w:rPr>
        <w:t xml:space="preserve"> </w:t>
      </w:r>
      <w:r w:rsidRPr="00E8235D">
        <w:rPr>
          <w:rtl/>
        </w:rPr>
        <w:t>למזכירת הוועדה, דורית ואג, שבילתה אתנו שעות ארוכות. כמובן לחברי הוועדה שהשתתפו</w:t>
      </w:r>
      <w:r w:rsidR="00D90493">
        <w:rPr>
          <w:rtl/>
        </w:rPr>
        <w:t xml:space="preserve"> </w:t>
      </w:r>
      <w:r w:rsidRPr="00E8235D">
        <w:rPr>
          <w:rtl/>
        </w:rPr>
        <w:t>בדיונים,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ענת מאור, שתרמה גם היא מתוך רצון כן למנוע את הלבנת ההון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לפתוח</w:t>
      </w:r>
      <w:r w:rsidR="00D90493">
        <w:rPr>
          <w:rtl/>
        </w:rPr>
        <w:t xml:space="preserve"> </w:t>
      </w:r>
      <w:r w:rsidRPr="00E8235D">
        <w:rPr>
          <w:rtl/>
        </w:rPr>
        <w:t>ולומר</w:t>
      </w:r>
      <w:r w:rsidR="00D90493">
        <w:rPr>
          <w:rtl/>
        </w:rPr>
        <w:t xml:space="preserve"> </w:t>
      </w:r>
      <w:r w:rsidRPr="00E8235D">
        <w:rPr>
          <w:rtl/>
        </w:rPr>
        <w:t>שמדובר בהצעה של משרד המשפטים. הגברת גלוריה</w:t>
      </w:r>
      <w:r w:rsidR="00D90493">
        <w:rPr>
          <w:rtl/>
        </w:rPr>
        <w:t xml:space="preserve"> </w:t>
      </w:r>
      <w:r w:rsidRPr="00E8235D">
        <w:rPr>
          <w:rtl/>
        </w:rPr>
        <w:t>וייסמן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נמצאת אתנו כאן היום, וכן הגברת קרפ, אבל בוודאי הגברת גלוריה וייסמן</w:t>
      </w:r>
      <w:r w:rsidR="00D90493">
        <w:rPr>
          <w:rtl/>
        </w:rPr>
        <w:t xml:space="preserve"> </w:t>
      </w:r>
      <w:r w:rsidRPr="00E8235D">
        <w:rPr>
          <w:rtl/>
        </w:rPr>
        <w:t>וגם הגברת קרפ עבדו שעות ארוכות ומגיע להן בוודאי הקרדיט.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חברים, ישראל מצטרפת היום לשורה של מדינות בעולם שנלחמות בפשע המאורגן. היום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 עדיין נכללת ברשימה שחורה של מדינות מלבינות הון, על המשמעות החמורה</w:t>
      </w:r>
      <w:r w:rsidR="00D90493">
        <w:rPr>
          <w:rtl/>
        </w:rPr>
        <w:t xml:space="preserve"> </w:t>
      </w:r>
      <w:r w:rsidRPr="00E8235D">
        <w:rPr>
          <w:rtl/>
        </w:rPr>
        <w:t>שיש לכך מבחינה כלכלית. יש חשיבות רבה בוודאי מבחינה בין</w:t>
      </w:r>
      <w:r w:rsidR="00D90493">
        <w:rPr>
          <w:rtl/>
        </w:rPr>
        <w:t>-</w:t>
      </w:r>
      <w:r w:rsidRPr="00E8235D">
        <w:rPr>
          <w:rtl/>
        </w:rPr>
        <w:t>לאומית וכלכלית לפעול 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שישראל</w:t>
      </w:r>
      <w:r w:rsidR="00D90493">
        <w:rPr>
          <w:rtl/>
        </w:rPr>
        <w:t xml:space="preserve"> </w:t>
      </w:r>
      <w:r w:rsidRPr="00E8235D">
        <w:rPr>
          <w:rtl/>
        </w:rPr>
        <w:t>תצא</w:t>
      </w:r>
      <w:r w:rsidR="00D90493">
        <w:rPr>
          <w:rtl/>
        </w:rPr>
        <w:t xml:space="preserve"> </w:t>
      </w:r>
      <w:r w:rsidRPr="00E8235D">
        <w:rPr>
          <w:rtl/>
        </w:rPr>
        <w:t>מרשימה</w:t>
      </w:r>
      <w:r w:rsidR="00D90493">
        <w:rPr>
          <w:rtl/>
        </w:rPr>
        <w:t xml:space="preserve"> </w:t>
      </w:r>
      <w:r w:rsidRPr="00E8235D">
        <w:rPr>
          <w:rtl/>
        </w:rPr>
        <w:t>שחורה</w:t>
      </w:r>
      <w:r w:rsidR="00D90493">
        <w:rPr>
          <w:rtl/>
        </w:rPr>
        <w:t xml:space="preserve"> </w:t>
      </w:r>
      <w:r w:rsidRPr="00E8235D">
        <w:rPr>
          <w:rtl/>
        </w:rPr>
        <w:t>זו,</w:t>
      </w:r>
      <w:r w:rsidR="00D90493">
        <w:rPr>
          <w:rtl/>
        </w:rPr>
        <w:t xml:space="preserve"> </w:t>
      </w:r>
      <w:r w:rsidRPr="00E8235D">
        <w:rPr>
          <w:rtl/>
        </w:rPr>
        <w:t>אבל קודם כול וראשית כול, מטרתו של חוק זה</w:t>
      </w:r>
      <w:r w:rsidR="00D90493">
        <w:rPr>
          <w:rtl/>
        </w:rPr>
        <w:t xml:space="preserve"> </w:t>
      </w:r>
      <w:r w:rsidRPr="00E8235D">
        <w:rPr>
          <w:rtl/>
        </w:rPr>
        <w:t>וחשיבותו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לקיום</w:t>
      </w:r>
      <w:r w:rsidR="00D90493">
        <w:rPr>
          <w:rtl/>
        </w:rPr>
        <w:t xml:space="preserve"> </w:t>
      </w:r>
      <w:r w:rsidRPr="00E8235D">
        <w:rPr>
          <w:rtl/>
        </w:rPr>
        <w:t>חברה</w:t>
      </w:r>
      <w:r w:rsidR="00D90493">
        <w:rPr>
          <w:rtl/>
        </w:rPr>
        <w:t xml:space="preserve"> </w:t>
      </w:r>
      <w:r w:rsidRPr="00E8235D">
        <w:rPr>
          <w:rtl/>
        </w:rPr>
        <w:t>תקינה</w:t>
      </w:r>
      <w:r w:rsidR="00D90493">
        <w:rPr>
          <w:rtl/>
        </w:rPr>
        <w:t xml:space="preserve"> </w:t>
      </w:r>
      <w:r w:rsidRPr="00E8235D">
        <w:rPr>
          <w:rtl/>
        </w:rPr>
        <w:t>במדינת</w:t>
      </w:r>
      <w:r w:rsidR="00D90493">
        <w:rPr>
          <w:rtl/>
        </w:rPr>
        <w:t xml:space="preserve"> </w:t>
      </w:r>
      <w:r w:rsidRPr="00E8235D">
        <w:rPr>
          <w:rtl/>
        </w:rPr>
        <w:t>ישראל. כשמדינה הופכת למקום נוח לפשע</w:t>
      </w:r>
      <w:r w:rsidR="00D90493">
        <w:rPr>
          <w:rtl/>
        </w:rPr>
        <w:t xml:space="preserve"> </w:t>
      </w:r>
      <w:r w:rsidRPr="00E8235D">
        <w:rPr>
          <w:rtl/>
        </w:rPr>
        <w:t>המאורגן,</w:t>
      </w:r>
      <w:r w:rsidR="00D90493">
        <w:rPr>
          <w:rtl/>
        </w:rPr>
        <w:t xml:space="preserve"> </w:t>
      </w:r>
      <w:r w:rsidRPr="00E8235D">
        <w:rPr>
          <w:rtl/>
        </w:rPr>
        <w:t>כשמדינה</w:t>
      </w:r>
      <w:r w:rsidR="00D90493">
        <w:rPr>
          <w:rtl/>
        </w:rPr>
        <w:t xml:space="preserve"> </w:t>
      </w:r>
      <w:r w:rsidRPr="00E8235D">
        <w:rPr>
          <w:rtl/>
        </w:rPr>
        <w:t>הופכת למקום מקלט להלבנת הון, ממילא היא הופכת גם למקום מושבו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הפשע</w:t>
      </w:r>
      <w:r w:rsidR="00D90493">
        <w:rPr>
          <w:rtl/>
        </w:rPr>
        <w:t xml:space="preserve"> </w:t>
      </w:r>
      <w:r w:rsidRPr="00E8235D">
        <w:rPr>
          <w:rtl/>
        </w:rPr>
        <w:t>המאורגן,</w:t>
      </w:r>
      <w:r w:rsidR="00D90493">
        <w:rPr>
          <w:rtl/>
        </w:rPr>
        <w:t xml:space="preserve"> </w:t>
      </w:r>
      <w:r w:rsidRPr="00E8235D">
        <w:rPr>
          <w:rtl/>
        </w:rPr>
        <w:t>ואנחנו מדברים, רבותי, על עבירות של סמים קשים, של זנות, ועל</w:t>
      </w:r>
      <w:r w:rsidR="00D90493">
        <w:rPr>
          <w:rtl/>
        </w:rPr>
        <w:t xml:space="preserve"> </w:t>
      </w:r>
      <w:r w:rsidRPr="00E8235D">
        <w:rPr>
          <w:rtl/>
        </w:rPr>
        <w:t>עבירות שקבענו במפורש כעבירות שאופייניות לפשע המאורגן הבין</w:t>
      </w:r>
      <w:r w:rsidR="00D90493">
        <w:rPr>
          <w:rtl/>
        </w:rPr>
        <w:t>-</w:t>
      </w:r>
      <w:r w:rsidRPr="00E8235D">
        <w:rPr>
          <w:rtl/>
        </w:rPr>
        <w:t>לאומי.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נכון,</w:t>
      </w:r>
      <w:r w:rsidR="00D90493">
        <w:rPr>
          <w:rtl/>
        </w:rPr>
        <w:t xml:space="preserve"> </w:t>
      </w:r>
      <w:r w:rsidRPr="00E8235D">
        <w:rPr>
          <w:rtl/>
        </w:rPr>
        <w:t>והיינו</w:t>
      </w:r>
      <w:r w:rsidR="00D90493">
        <w:rPr>
          <w:rtl/>
        </w:rPr>
        <w:t xml:space="preserve"> </w:t>
      </w:r>
      <w:r w:rsidRPr="00E8235D">
        <w:rPr>
          <w:rtl/>
        </w:rPr>
        <w:t>ערים</w:t>
      </w:r>
      <w:r w:rsidR="00D90493">
        <w:rPr>
          <w:rtl/>
        </w:rPr>
        <w:t xml:space="preserve"> </w:t>
      </w:r>
      <w:r w:rsidRPr="00E8235D">
        <w:rPr>
          <w:rtl/>
        </w:rPr>
        <w:t>בוועדה לכך שמלחמה בפשע המאורגן עלולה לפגוע באינטרסים</w:t>
      </w:r>
      <w:r w:rsidR="00D90493">
        <w:rPr>
          <w:rtl/>
        </w:rPr>
        <w:t xml:space="preserve"> </w:t>
      </w:r>
      <w:r w:rsidRPr="00E8235D">
        <w:rPr>
          <w:rtl/>
        </w:rPr>
        <w:t>חשובים</w:t>
      </w:r>
      <w:r w:rsidR="00D90493">
        <w:rPr>
          <w:rtl/>
        </w:rPr>
        <w:t xml:space="preserve"> </w:t>
      </w:r>
      <w:r w:rsidRPr="00E8235D">
        <w:rPr>
          <w:rtl/>
        </w:rPr>
        <w:t>לא פחות של אזרחי מדינת ישראל, למשל בפרטיותם ובהגנות נוספות שמוקנות להם</w:t>
      </w:r>
      <w:r w:rsidR="00D90493">
        <w:rPr>
          <w:rtl/>
        </w:rPr>
        <w:t xml:space="preserve"> </w:t>
      </w:r>
      <w:r w:rsidRPr="00E8235D">
        <w:rPr>
          <w:rtl/>
        </w:rPr>
        <w:t>ובדין</w:t>
      </w:r>
      <w:r w:rsidR="00D90493">
        <w:rPr>
          <w:rtl/>
        </w:rPr>
        <w:t xml:space="preserve"> </w:t>
      </w:r>
      <w:r w:rsidRPr="00E8235D">
        <w:rPr>
          <w:rtl/>
        </w:rPr>
        <w:t>מכוח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עשינו עבודה קשה בוועדה על מנת לנסות ולאזן את</w:t>
      </w:r>
      <w:r w:rsidR="00D90493">
        <w:rPr>
          <w:rtl/>
        </w:rPr>
        <w:t xml:space="preserve"> </w:t>
      </w:r>
      <w:r w:rsidRPr="00E8235D">
        <w:rPr>
          <w:rtl/>
        </w:rPr>
        <w:t>האינטרסים האמורים.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רק תגידי לי, הנושא של מחשבה פלילית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אסביר. אני אתייחס לשתי הגרסאות.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בתהליך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עבדנו</w:t>
      </w:r>
      <w:r w:rsidR="00D90493">
        <w:rPr>
          <w:rtl/>
        </w:rPr>
        <w:t xml:space="preserve"> </w:t>
      </w:r>
      <w:r w:rsidRPr="00E8235D">
        <w:rPr>
          <w:rtl/>
        </w:rPr>
        <w:t>קשה</w:t>
      </w:r>
      <w:r w:rsidR="00D90493">
        <w:rPr>
          <w:rtl/>
        </w:rPr>
        <w:t xml:space="preserve"> </w:t>
      </w:r>
      <w:r w:rsidRPr="00E8235D">
        <w:rPr>
          <w:rtl/>
        </w:rPr>
        <w:t>כדי לנסות ולאזן את האינטרסים, האחד הוא המלחמה</w:t>
      </w:r>
      <w:r w:rsidR="00D90493">
        <w:rPr>
          <w:rtl/>
        </w:rPr>
        <w:t xml:space="preserve"> </w:t>
      </w:r>
      <w:r w:rsidRPr="00E8235D">
        <w:rPr>
          <w:rtl/>
        </w:rPr>
        <w:t>בפשע המאורגן והשני הוא שמירה על זכויות יסוד של אזרחי מדינת ישראל, ואם יורשה לי</w:t>
      </w:r>
      <w:r w:rsidR="00D90493">
        <w:rPr>
          <w:rtl/>
        </w:rPr>
        <w:t xml:space="preserve"> </w:t>
      </w:r>
      <w:r w:rsidRPr="00E8235D">
        <w:rPr>
          <w:rtl/>
        </w:rPr>
        <w:t>להגיד,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</w:t>
      </w:r>
      <w:r w:rsidR="00D90493">
        <w:rPr>
          <w:rtl/>
        </w:rPr>
        <w:t xml:space="preserve"> </w:t>
      </w:r>
      <w:r w:rsidRPr="00E8235D">
        <w:rPr>
          <w:rtl/>
        </w:rPr>
        <w:t>שהגענו לתוצאה ראויה.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ההתלבטויות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חבר הכנסת ריבלין, אני עונה ממש לך עכשיו </w:t>
      </w:r>
      <w:r w:rsidR="00D90493">
        <w:rPr>
          <w:rtl/>
        </w:rPr>
        <w:t>–</w:t>
      </w:r>
      <w:r w:rsidRPr="00E8235D">
        <w:rPr>
          <w:rtl/>
        </w:rPr>
        <w:t xml:space="preserve"> היתה לעניין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א'</w:t>
      </w:r>
      <w:r w:rsidR="00D90493">
        <w:rPr>
          <w:rtl/>
        </w:rPr>
        <w:t xml:space="preserve"> </w:t>
      </w:r>
      <w:r w:rsidRPr="00E8235D">
        <w:rPr>
          <w:rtl/>
        </w:rPr>
        <w:t>וגרסה</w:t>
      </w:r>
      <w:r w:rsidR="00D90493">
        <w:rPr>
          <w:rtl/>
        </w:rPr>
        <w:t xml:space="preserve"> </w:t>
      </w:r>
      <w:r w:rsidRPr="00E8235D">
        <w:rPr>
          <w:rtl/>
        </w:rPr>
        <w:t>ב'.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קובע קודם כול, שאדם שעושה פעולה של הלבנת הון במטרה</w:t>
      </w:r>
      <w:r w:rsidR="00D90493">
        <w:rPr>
          <w:rtl/>
        </w:rPr>
        <w:t xml:space="preserve"> </w:t>
      </w:r>
      <w:r w:rsidRPr="00E8235D">
        <w:rPr>
          <w:rtl/>
        </w:rPr>
        <w:t>להסוות</w:t>
      </w:r>
      <w:r w:rsidR="00D90493">
        <w:rPr>
          <w:rtl/>
        </w:rPr>
        <w:t xml:space="preserve"> </w:t>
      </w:r>
      <w:r w:rsidRPr="00E8235D">
        <w:rPr>
          <w:rtl/>
        </w:rPr>
        <w:t>את זהות הנכס, ממילא הינו עבריין, וקבענו עונש חמור ביחס לזה, ועל כך אין</w:t>
      </w:r>
      <w:r w:rsidR="00D90493">
        <w:rPr>
          <w:rtl/>
        </w:rPr>
        <w:t xml:space="preserve"> </w:t>
      </w:r>
      <w:r w:rsidRPr="00E8235D">
        <w:rPr>
          <w:rtl/>
        </w:rPr>
        <w:t>מחלוקת. המחלוקת התעוררה במקום שהגענו לאנשים שמוצאים עצמם שותפים לעבירה בכך שהם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פעולה</w:t>
      </w:r>
      <w:r w:rsidR="00D90493">
        <w:rPr>
          <w:rtl/>
        </w:rPr>
        <w:t xml:space="preserve"> </w:t>
      </w:r>
      <w:r w:rsidRPr="00E8235D">
        <w:rPr>
          <w:rtl/>
        </w:rPr>
        <w:t>ברכוש</w:t>
      </w:r>
      <w:r w:rsidR="00D90493">
        <w:rPr>
          <w:rtl/>
        </w:rPr>
        <w:t xml:space="preserve"> </w:t>
      </w:r>
      <w:r w:rsidRPr="00E8235D">
        <w:rPr>
          <w:rtl/>
        </w:rPr>
        <w:t>שהוא עצמו הופק מעבירות אחרות, למשל, מעבירות של סמים קשים.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שעושה את הפעולה יכול למצוא את עצמו מואשם בעבירה של הלבנת הון. מדוע?</w:t>
      </w:r>
      <w:r w:rsidR="00D90493">
        <w:rPr>
          <w:rtl/>
        </w:rPr>
        <w:t xml:space="preserve"> </w:t>
      </w:r>
      <w:r w:rsidRPr="00E8235D">
        <w:rPr>
          <w:rtl/>
        </w:rPr>
        <w:t>אומנם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קבע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צורך</w:t>
      </w:r>
      <w:r w:rsidR="00D90493">
        <w:rPr>
          <w:rtl/>
        </w:rPr>
        <w:t xml:space="preserve"> </w:t>
      </w:r>
      <w:r w:rsidRPr="00E8235D">
        <w:rPr>
          <w:rtl/>
        </w:rPr>
        <w:t>בידיעה, אבל חוק העונשין, החלק הכללי, קובע, שידיעה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משמעה גם עצימת עיניים, ולכן הגרסה הראשונה שמוצגת בפניכם קובעת במפורש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חובת ההוכחה בעצימת עיניים היא על הנאשם?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– </w:t>
      </w:r>
      <w:r w:rsidR="00E8235D" w:rsidRPr="00E8235D">
        <w:rPr>
          <w:rtl/>
        </w:rPr>
        <w:t>ממילא גרסה א', שמופיעה כאן לפניכם, קובעת במפורש, שעל מנת שיורשע</w:t>
      </w:r>
      <w:r>
        <w:rPr>
          <w:rtl/>
        </w:rPr>
        <w:t xml:space="preserve"> </w:t>
      </w:r>
      <w:r w:rsidR="00E8235D" w:rsidRPr="00E8235D">
        <w:rPr>
          <w:rtl/>
        </w:rPr>
        <w:t>אדם בפלילים הוא צריך שתהיה לו ידיעה שאיננה עצימת עיניים; זאת אומרת, ידיעה ממש,</w:t>
      </w:r>
      <w:r>
        <w:rPr>
          <w:rtl/>
        </w:rPr>
        <w:t xml:space="preserve"> </w:t>
      </w:r>
      <w:r w:rsidR="00E8235D" w:rsidRPr="00E8235D">
        <w:rPr>
          <w:rtl/>
        </w:rPr>
        <w:t>מחשבה</w:t>
      </w:r>
      <w:r>
        <w:rPr>
          <w:rtl/>
        </w:rPr>
        <w:t xml:space="preserve"> </w:t>
      </w:r>
      <w:r w:rsidR="00E8235D" w:rsidRPr="00E8235D">
        <w:rPr>
          <w:rtl/>
        </w:rPr>
        <w:t>פלילית,</w:t>
      </w:r>
      <w:r>
        <w:rPr>
          <w:rtl/>
        </w:rPr>
        <w:t xml:space="preserve"> </w:t>
      </w:r>
      <w:r w:rsidR="00E8235D" w:rsidRPr="00E8235D">
        <w:rPr>
          <w:rtl/>
        </w:rPr>
        <w:t>ידיעה</w:t>
      </w:r>
      <w:r>
        <w:rPr>
          <w:rtl/>
        </w:rPr>
        <w:t xml:space="preserve"> </w:t>
      </w:r>
      <w:r w:rsidR="00E8235D" w:rsidRPr="00E8235D">
        <w:rPr>
          <w:rtl/>
        </w:rPr>
        <w:t>שהרכוש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הופק</w:t>
      </w:r>
      <w:r>
        <w:rPr>
          <w:rtl/>
        </w:rPr>
        <w:t xml:space="preserve"> </w:t>
      </w:r>
      <w:r w:rsidR="00E8235D" w:rsidRPr="00E8235D">
        <w:rPr>
          <w:rtl/>
        </w:rPr>
        <w:t>ממקור</w:t>
      </w:r>
      <w:r>
        <w:rPr>
          <w:rtl/>
        </w:rPr>
        <w:t xml:space="preserve"> </w:t>
      </w:r>
      <w:r w:rsidR="00E8235D" w:rsidRPr="00E8235D">
        <w:rPr>
          <w:rtl/>
        </w:rPr>
        <w:t>בלתי כשר. עשינו כאן חריג לחוק</w:t>
      </w:r>
      <w:r>
        <w:rPr>
          <w:rtl/>
        </w:rPr>
        <w:t xml:space="preserve"> </w:t>
      </w:r>
      <w:r w:rsidR="00E8235D" w:rsidRPr="00E8235D">
        <w:rPr>
          <w:rtl/>
        </w:rPr>
        <w:t>העונשין, חלק כללי, אבל לטעמי זהו הפתרון הראוי.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השנייה,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מציעה,</w:t>
      </w:r>
      <w:r w:rsidR="00D90493">
        <w:rPr>
          <w:rtl/>
        </w:rPr>
        <w:t xml:space="preserve"> </w:t>
      </w:r>
      <w:r w:rsidRPr="00E8235D">
        <w:rPr>
          <w:rtl/>
        </w:rPr>
        <w:t>שהגדרת הידיעה תישאר כידיעה</w:t>
      </w:r>
      <w:r w:rsidR="00D90493">
        <w:rPr>
          <w:rtl/>
        </w:rPr>
        <w:t xml:space="preserve"> </w:t>
      </w:r>
      <w:r w:rsidRPr="00E8235D">
        <w:rPr>
          <w:rtl/>
        </w:rPr>
        <w:t>שכוללת עצימת עיניים, אבל תהיה הגנה לאותו אדם בבית</w:t>
      </w:r>
      <w:r w:rsidR="00D90493">
        <w:rPr>
          <w:rtl/>
        </w:rPr>
        <w:t>-</w:t>
      </w:r>
      <w:r w:rsidRPr="00E8235D">
        <w:rPr>
          <w:rtl/>
        </w:rPr>
        <w:t>המשפט אם יטען שעשה את הפעולה</w:t>
      </w:r>
      <w:r w:rsidR="00D90493">
        <w:rPr>
          <w:rtl/>
        </w:rPr>
        <w:t xml:space="preserve"> </w:t>
      </w:r>
      <w:r w:rsidRPr="00E8235D">
        <w:rPr>
          <w:rtl/>
        </w:rPr>
        <w:t>בתום לב ובמהלך העניינים הרגיל. זאת הגרסה השנייה.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חברי,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הגרסאות</w:t>
      </w:r>
      <w:r w:rsidR="00D90493">
        <w:rPr>
          <w:rtl/>
        </w:rPr>
        <w:t xml:space="preserve"> </w:t>
      </w:r>
      <w:r w:rsidRPr="00E8235D">
        <w:rPr>
          <w:rtl/>
        </w:rPr>
        <w:t>דורשות ידיעה. האחת דורשת ידיעה שאיננה עצימת</w:t>
      </w:r>
      <w:r w:rsidR="00D90493">
        <w:rPr>
          <w:rtl/>
        </w:rPr>
        <w:t xml:space="preserve"> </w:t>
      </w:r>
      <w:r w:rsidRPr="00E8235D">
        <w:rPr>
          <w:rtl/>
        </w:rPr>
        <w:t>עיניים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ידיעה</w:t>
      </w:r>
      <w:r w:rsidR="00D90493">
        <w:rPr>
          <w:rtl/>
        </w:rPr>
        <w:t xml:space="preserve"> </w:t>
      </w:r>
      <w:r w:rsidRPr="00E8235D">
        <w:rPr>
          <w:rtl/>
        </w:rPr>
        <w:t>ממש,</w:t>
      </w:r>
      <w:r w:rsidR="00D90493">
        <w:rPr>
          <w:rtl/>
        </w:rPr>
        <w:t xml:space="preserve"> </w:t>
      </w:r>
      <w:r w:rsidRPr="00E8235D">
        <w:rPr>
          <w:rtl/>
        </w:rPr>
        <w:t>וזוהי</w:t>
      </w:r>
      <w:r w:rsidR="00D90493">
        <w:rPr>
          <w:rtl/>
        </w:rPr>
        <w:t xml:space="preserve"> </w:t>
      </w:r>
      <w:r w:rsidRPr="00E8235D">
        <w:rPr>
          <w:rtl/>
        </w:rPr>
        <w:t>גרסה א'. אני חושבת שזאת הגרסה שתאפשר חיי מסחר</w:t>
      </w:r>
      <w:r w:rsidR="00D90493">
        <w:rPr>
          <w:rtl/>
        </w:rPr>
        <w:t xml:space="preserve"> </w:t>
      </w:r>
      <w:r w:rsidRPr="00E8235D">
        <w:rPr>
          <w:rtl/>
        </w:rPr>
        <w:t>תקינים</w:t>
      </w:r>
      <w:r w:rsidR="00D90493">
        <w:rPr>
          <w:rtl/>
        </w:rPr>
        <w:t xml:space="preserve"> </w:t>
      </w:r>
      <w:r w:rsidRPr="00E8235D">
        <w:rPr>
          <w:rtl/>
        </w:rPr>
        <w:t>למי</w:t>
      </w:r>
      <w:r w:rsidR="00D90493">
        <w:rPr>
          <w:rtl/>
        </w:rPr>
        <w:t xml:space="preserve"> </w:t>
      </w:r>
      <w:r w:rsidRPr="00E8235D">
        <w:rPr>
          <w:rtl/>
        </w:rPr>
        <w:t>שנמצא בתום לב בפעילות עם רכוש שעלול להיות רכוש נגוע. הגרסה השנייה</w:t>
      </w:r>
      <w:r w:rsidR="00D90493">
        <w:rPr>
          <w:rtl/>
        </w:rPr>
        <w:t xml:space="preserve"> </w:t>
      </w:r>
      <w:r w:rsidRPr="00E8235D">
        <w:rPr>
          <w:rtl/>
        </w:rPr>
        <w:t>נותנת לו הגנה, אבל ניתן יהיה להאשים אותו או להגיש נגדו כתב אישום במקום שבו הוא</w:t>
      </w:r>
      <w:r w:rsidR="00D90493">
        <w:rPr>
          <w:rtl/>
        </w:rPr>
        <w:t xml:space="preserve"> </w:t>
      </w:r>
      <w:r w:rsidRPr="00E8235D">
        <w:rPr>
          <w:rtl/>
        </w:rPr>
        <w:t>ידע גם אם הוא עצם את עיניו.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הרבה,</w:t>
      </w:r>
      <w:r w:rsidR="00D90493">
        <w:rPr>
          <w:rtl/>
        </w:rPr>
        <w:t xml:space="preserve"> </w:t>
      </w:r>
      <w:r w:rsidRPr="00E8235D">
        <w:rPr>
          <w:rtl/>
        </w:rPr>
        <w:t>חברת הכנסת לבני? סליחה, אבל לחץ המחוקקים הנוספים העומדים בתור</w:t>
      </w:r>
      <w:r w:rsidR="00D90493">
        <w:rPr>
          <w:rtl/>
        </w:rPr>
        <w:t xml:space="preserve"> </w:t>
      </w:r>
      <w:r w:rsidRPr="00E8235D">
        <w:rPr>
          <w:rtl/>
        </w:rPr>
        <w:t>כבד מאוד הערב.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הייתי רוצה להתייחס להסתייגויות עוד מעט.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 גמור, אני רק רומז.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קיבלתי את הרמז.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זאת פעם ראשונה שמטפלים בזה לעניין.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משמעות החוק היא, רבותי, שלאחר חקיקתו יוקם מאגר מידע במשרד המשפטים,</w:t>
      </w:r>
      <w:r w:rsidR="00D90493">
        <w:rPr>
          <w:rtl/>
        </w:rPr>
        <w:t xml:space="preserve"> </w:t>
      </w:r>
      <w:r w:rsidRPr="00E8235D">
        <w:rPr>
          <w:rtl/>
        </w:rPr>
        <w:t>מאגר</w:t>
      </w:r>
      <w:r w:rsidR="00D90493">
        <w:rPr>
          <w:rtl/>
        </w:rPr>
        <w:t xml:space="preserve"> </w:t>
      </w:r>
      <w:r w:rsidRPr="00E8235D">
        <w:rPr>
          <w:rtl/>
        </w:rPr>
        <w:t>סגור</w:t>
      </w:r>
      <w:r w:rsidR="00D90493">
        <w:rPr>
          <w:rtl/>
        </w:rPr>
        <w:t xml:space="preserve"> </w:t>
      </w:r>
      <w:r w:rsidRPr="00E8235D">
        <w:rPr>
          <w:rtl/>
        </w:rPr>
        <w:t>שיועברו</w:t>
      </w:r>
      <w:r w:rsidR="00D90493">
        <w:rPr>
          <w:rtl/>
        </w:rPr>
        <w:t xml:space="preserve"> </w:t>
      </w:r>
      <w:r w:rsidRPr="00E8235D">
        <w:rPr>
          <w:rtl/>
        </w:rPr>
        <w:t>אליו</w:t>
      </w:r>
      <w:r w:rsidR="00D90493">
        <w:rPr>
          <w:rtl/>
        </w:rPr>
        <w:t xml:space="preserve"> </w:t>
      </w:r>
      <w:r w:rsidRPr="00E8235D">
        <w:rPr>
          <w:rtl/>
        </w:rPr>
        <w:t>דיווחים מהבנקים. המאגר הזה לא יוכל להעביר מידע ביחס</w:t>
      </w:r>
      <w:r w:rsidR="00D90493">
        <w:rPr>
          <w:rtl/>
        </w:rPr>
        <w:t xml:space="preserve"> </w:t>
      </w:r>
      <w:r w:rsidRPr="00E8235D">
        <w:rPr>
          <w:rtl/>
        </w:rPr>
        <w:t>לעבירות שאינן עבירות שכלולות בתוספת, גם לא לגורמי חוץ, אלא אם כן העבירה שבגינה</w:t>
      </w:r>
      <w:r w:rsidR="00D90493">
        <w:rPr>
          <w:rtl/>
        </w:rPr>
        <w:t xml:space="preserve"> </w:t>
      </w:r>
      <w:r w:rsidRPr="00E8235D">
        <w:rPr>
          <w:rtl/>
        </w:rPr>
        <w:t>הם מבקשים את המידע הינה מסוג העבירות שקבענו בתוספת. תיירים שנכנסים לארץ יצטרכו</w:t>
      </w:r>
      <w:r w:rsidR="00D90493">
        <w:rPr>
          <w:rtl/>
        </w:rPr>
        <w:t xml:space="preserve"> </w:t>
      </w:r>
      <w:r w:rsidRPr="00E8235D">
        <w:rPr>
          <w:rtl/>
        </w:rPr>
        <w:t>לדווח על כסף מזומן שהם נושאים אתם, אך החלטנו להתחשב בעולים חדשים ולקבוע, שעולה</w:t>
      </w:r>
      <w:r w:rsidR="00D90493">
        <w:rPr>
          <w:rtl/>
        </w:rPr>
        <w:t xml:space="preserve"> </w:t>
      </w:r>
      <w:r w:rsidRPr="00E8235D">
        <w:rPr>
          <w:rtl/>
        </w:rPr>
        <w:t>חדש</w:t>
      </w:r>
      <w:r w:rsidR="00D90493">
        <w:rPr>
          <w:rtl/>
        </w:rPr>
        <w:t xml:space="preserve"> </w:t>
      </w:r>
      <w:r w:rsidRPr="00E8235D">
        <w:rPr>
          <w:rtl/>
        </w:rPr>
        <w:t>יצטרך</w:t>
      </w:r>
      <w:r w:rsidR="00D90493">
        <w:rPr>
          <w:rtl/>
        </w:rPr>
        <w:t xml:space="preserve"> </w:t>
      </w:r>
      <w:r w:rsidRPr="00E8235D">
        <w:rPr>
          <w:rtl/>
        </w:rPr>
        <w:t>לדווח על מזומן, רק על הסכום ולא על מקורו, ובלבד שהסכום המזומן עולה</w:t>
      </w:r>
      <w:r w:rsidR="00D90493">
        <w:rPr>
          <w:rtl/>
        </w:rPr>
        <w:t xml:space="preserve"> </w:t>
      </w:r>
      <w:r w:rsidRPr="00E8235D">
        <w:rPr>
          <w:rtl/>
        </w:rPr>
        <w:t>על מיליון שקל, דבר שמקל כמובן על כל מי שבא כשמיטלטליו עמו.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בתשובה על הסתייגויות קיימות: הסתייגות אחת של חבר הכנסת זנדברג מבקשת להחיל</w:t>
      </w:r>
      <w:r w:rsidR="00D90493">
        <w:rPr>
          <w:rtl/>
        </w:rPr>
        <w:t xml:space="preserve"> </w:t>
      </w:r>
      <w:r w:rsidRPr="00E8235D">
        <w:rPr>
          <w:rtl/>
        </w:rPr>
        <w:t>את סעיף 90 לחוק לשכת עורכי</w:t>
      </w:r>
      <w:r w:rsidR="00D90493">
        <w:rPr>
          <w:rtl/>
        </w:rPr>
        <w:t>-</w:t>
      </w:r>
      <w:r w:rsidRPr="00E8235D">
        <w:rPr>
          <w:rtl/>
        </w:rPr>
        <w:t>הדין, האוסר על עורך</w:t>
      </w:r>
      <w:r w:rsidR="00D90493">
        <w:rPr>
          <w:rtl/>
        </w:rPr>
        <w:t>-</w:t>
      </w:r>
      <w:r w:rsidRPr="00E8235D">
        <w:rPr>
          <w:rtl/>
        </w:rPr>
        <w:t>דין לגלות דברים ומסמכים שהוחלפו</w:t>
      </w:r>
      <w:r w:rsidR="00D90493">
        <w:rPr>
          <w:rtl/>
        </w:rPr>
        <w:t xml:space="preserve"> </w:t>
      </w:r>
      <w:r w:rsidRPr="00E8235D">
        <w:rPr>
          <w:rtl/>
        </w:rPr>
        <w:t>בינו</w:t>
      </w:r>
      <w:r w:rsidR="00D90493">
        <w:rPr>
          <w:rtl/>
        </w:rPr>
        <w:t xml:space="preserve"> </w:t>
      </w:r>
      <w:r w:rsidRPr="00E8235D">
        <w:rPr>
          <w:rtl/>
        </w:rPr>
        <w:t>לבין לקוחו. החוק הקיים, אם תתקבל בוודאי גרסה א', אינו מחייב את עורך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לחקור</w:t>
      </w:r>
      <w:r w:rsidR="00D90493">
        <w:rPr>
          <w:rtl/>
        </w:rPr>
        <w:t xml:space="preserve"> </w:t>
      </w:r>
      <w:r w:rsidRPr="00E8235D">
        <w:rPr>
          <w:rtl/>
        </w:rPr>
        <w:t>ולדרוש,</w:t>
      </w:r>
      <w:r w:rsidR="00D90493">
        <w:rPr>
          <w:rtl/>
        </w:rPr>
        <w:t xml:space="preserve"> </w:t>
      </w:r>
      <w:r w:rsidRPr="00E8235D">
        <w:rPr>
          <w:rtl/>
        </w:rPr>
        <w:t>אלא יכול לגרום להאשמתו רק במקרה של ידיעה. על</w:t>
      </w:r>
      <w:r w:rsidR="00D90493">
        <w:rPr>
          <w:rtl/>
        </w:rPr>
        <w:t>-</w:t>
      </w:r>
      <w:r w:rsidRPr="00E8235D">
        <w:rPr>
          <w:rtl/>
        </w:rPr>
        <w:t>פי החוק, במקרה של</w:t>
      </w:r>
      <w:r w:rsidR="00D90493">
        <w:rPr>
          <w:rtl/>
        </w:rPr>
        <w:t xml:space="preserve"> </w:t>
      </w:r>
      <w:r w:rsidRPr="00E8235D">
        <w:rPr>
          <w:rtl/>
        </w:rPr>
        <w:t>ידיעה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עורך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לבחור</w:t>
      </w:r>
      <w:r w:rsidR="00D90493">
        <w:rPr>
          <w:rtl/>
        </w:rPr>
        <w:t xml:space="preserve"> </w:t>
      </w:r>
      <w:r w:rsidRPr="00E8235D">
        <w:rPr>
          <w:rtl/>
        </w:rPr>
        <w:t>באחת משתיים: או שלא לעשות את העסקה, או לעשות את</w:t>
      </w:r>
      <w:r w:rsidR="00D90493">
        <w:rPr>
          <w:rtl/>
        </w:rPr>
        <w:t xml:space="preserve"> </w:t>
      </w:r>
      <w:r w:rsidRPr="00E8235D">
        <w:rPr>
          <w:rtl/>
        </w:rPr>
        <w:t>העסקה</w:t>
      </w:r>
      <w:r w:rsidR="00D90493">
        <w:rPr>
          <w:rtl/>
        </w:rPr>
        <w:t xml:space="preserve"> </w:t>
      </w:r>
      <w:r w:rsidRPr="00E8235D">
        <w:rPr>
          <w:rtl/>
        </w:rPr>
        <w:t>ולדווח.</w:t>
      </w:r>
      <w:r w:rsidR="00D90493">
        <w:rPr>
          <w:rtl/>
        </w:rPr>
        <w:t xml:space="preserve"> </w:t>
      </w:r>
      <w:r w:rsidRPr="00E8235D">
        <w:rPr>
          <w:rtl/>
        </w:rPr>
        <w:t>החוק אינו מחייב עורך</w:t>
      </w:r>
      <w:r w:rsidR="00D90493">
        <w:rPr>
          <w:rtl/>
        </w:rPr>
        <w:t>-</w:t>
      </w:r>
      <w:r w:rsidRPr="00E8235D">
        <w:rPr>
          <w:rtl/>
        </w:rPr>
        <w:t>דין לדווח אם הוא בוחר שלא לעשות את העסקה.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לחיסיון,</w:t>
      </w:r>
      <w:r w:rsidR="00D90493">
        <w:rPr>
          <w:rtl/>
        </w:rPr>
        <w:t xml:space="preserve"> </w:t>
      </w:r>
      <w:r w:rsidRPr="00E8235D">
        <w:rPr>
          <w:rtl/>
        </w:rPr>
        <w:t>הוועדה השוותה את המצב שבו לקוח נכנס לעורך</w:t>
      </w:r>
      <w:r w:rsidR="00D90493">
        <w:rPr>
          <w:rtl/>
        </w:rPr>
        <w:t>-</w:t>
      </w:r>
      <w:r w:rsidRPr="00E8235D">
        <w:rPr>
          <w:rtl/>
        </w:rPr>
        <w:t>דין ומספר לו על עבירה</w:t>
      </w:r>
      <w:r w:rsidR="00D90493">
        <w:rPr>
          <w:rtl/>
        </w:rPr>
        <w:t xml:space="preserve"> </w:t>
      </w:r>
      <w:r w:rsidRPr="00E8235D">
        <w:rPr>
          <w:rtl/>
        </w:rPr>
        <w:t>עתידית,</w:t>
      </w:r>
      <w:r w:rsidR="00D90493">
        <w:rPr>
          <w:rtl/>
        </w:rPr>
        <w:t xml:space="preserve"> </w:t>
      </w:r>
      <w:r w:rsidRPr="00E8235D">
        <w:rPr>
          <w:rtl/>
        </w:rPr>
        <w:t>שאז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חיסיון</w:t>
      </w:r>
      <w:r w:rsidR="00D90493">
        <w:rPr>
          <w:rtl/>
        </w:rPr>
        <w:t xml:space="preserve"> </w:t>
      </w:r>
      <w:r w:rsidRPr="00E8235D">
        <w:rPr>
          <w:rtl/>
        </w:rPr>
        <w:t>על עורך</w:t>
      </w:r>
      <w:r w:rsidR="00D90493">
        <w:rPr>
          <w:rtl/>
        </w:rPr>
        <w:t>-</w:t>
      </w:r>
      <w:r w:rsidRPr="00E8235D">
        <w:rPr>
          <w:rtl/>
        </w:rPr>
        <w:t>הדין והוא מחויב לגלות, בהתאמה לעבירות האלה.</w:t>
      </w:r>
      <w:r w:rsidR="00D90493">
        <w:rPr>
          <w:rtl/>
        </w:rPr>
        <w:t xml:space="preserve"> </w:t>
      </w:r>
      <w:r w:rsidRPr="00E8235D">
        <w:rPr>
          <w:rtl/>
        </w:rPr>
        <w:t>לכן, לטעמי, ההסתייגות צריכה להידחות.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ועל מי חובת הראיה?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חובת דיווח.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מבצע את העסקה, הוא טוען שהוא לא ידע והמדינה טוענת שהוא ידע.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חובת</w:t>
      </w:r>
      <w:r w:rsidR="00D90493">
        <w:rPr>
          <w:rtl/>
        </w:rPr>
        <w:t xml:space="preserve"> </w:t>
      </w:r>
      <w:r w:rsidRPr="00E8235D">
        <w:rPr>
          <w:rtl/>
        </w:rPr>
        <w:t>ההוכחה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המדינה. עליה להוכיח שהוא ידע ידיעה שאיננה עצימת עיניים.</w:t>
      </w:r>
      <w:r w:rsidR="00D90493">
        <w:rPr>
          <w:rtl/>
        </w:rPr>
        <w:t xml:space="preserve"> </w:t>
      </w:r>
      <w:r w:rsidRPr="00E8235D">
        <w:rPr>
          <w:rtl/>
        </w:rPr>
        <w:t>נדמה לי, שהרף שקבענו מאפשר חיי מסחר תקינים, עבודה תקינה של עורכי</w:t>
      </w:r>
      <w:r w:rsidR="00D90493">
        <w:rPr>
          <w:rtl/>
        </w:rPr>
        <w:t>-</w:t>
      </w:r>
      <w:r w:rsidRPr="00E8235D">
        <w:rPr>
          <w:rtl/>
        </w:rPr>
        <w:t>דין, מצד אחד,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ומנגד </w:t>
      </w:r>
      <w:r w:rsidR="00D90493">
        <w:rPr>
          <w:rtl/>
        </w:rPr>
        <w:t>–</w:t>
      </w:r>
      <w:r w:rsidRPr="00E8235D">
        <w:rPr>
          <w:rtl/>
        </w:rPr>
        <w:t xml:space="preserve"> קבלת מידע סביר מבחינת המשטרה.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במאה אחוזים.</w:t>
      </w:r>
      <w:r w:rsidR="00D90493">
        <w:rPr>
          <w:rtl/>
        </w:rPr>
        <w:t xml:space="preserve"> </w:t>
      </w:r>
      <w:r w:rsidRPr="00E8235D">
        <w:rPr>
          <w:rtl/>
        </w:rPr>
        <w:t>עורכי</w:t>
      </w:r>
      <w:r w:rsidR="00D90493">
        <w:rPr>
          <w:rtl/>
        </w:rPr>
        <w:t>-</w:t>
      </w:r>
      <w:r w:rsidRPr="00E8235D">
        <w:rPr>
          <w:rtl/>
        </w:rPr>
        <w:t>הדין מבקשים גם לעשות את העסקה, לקבל את שכר הטרחה, וגם</w:t>
      </w:r>
      <w:r w:rsidR="00D90493">
        <w:rPr>
          <w:rtl/>
        </w:rPr>
        <w:t xml:space="preserve"> </w:t>
      </w:r>
      <w:r w:rsidRPr="00E8235D">
        <w:rPr>
          <w:rtl/>
        </w:rPr>
        <w:t>לא לדווח אחר כך. עם זה אנחנו כוועדה לא הסכמנו, אבל על זה, כאמור, יש הסתייגות.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לגבי ההסתייגות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אברהם</w:t>
      </w:r>
      <w:r w:rsidR="00D90493">
        <w:rPr>
          <w:rtl/>
        </w:rPr>
        <w:t xml:space="preserve"> </w:t>
      </w:r>
      <w:r w:rsidRPr="00E8235D">
        <w:rPr>
          <w:rtl/>
        </w:rPr>
        <w:t>רביץ,</w:t>
      </w:r>
      <w:r w:rsidR="00D90493">
        <w:rPr>
          <w:rtl/>
        </w:rPr>
        <w:t xml:space="preserve"> </w:t>
      </w:r>
      <w:r w:rsidRPr="00E8235D">
        <w:rPr>
          <w:rtl/>
        </w:rPr>
        <w:t>שביקש שתיקבע רשימה סגורה של</w:t>
      </w:r>
      <w:r w:rsidR="00D90493">
        <w:rPr>
          <w:rtl/>
        </w:rPr>
        <w:t xml:space="preserve"> </w:t>
      </w:r>
      <w:r w:rsidRPr="00E8235D">
        <w:rPr>
          <w:rtl/>
        </w:rPr>
        <w:t>עבירות,</w:t>
      </w:r>
      <w:r w:rsidR="00D90493">
        <w:rPr>
          <w:rtl/>
        </w:rPr>
        <w:t xml:space="preserve"> </w:t>
      </w:r>
      <w:r w:rsidRPr="00E8235D">
        <w:rPr>
          <w:rtl/>
        </w:rPr>
        <w:t>שאותן</w:t>
      </w:r>
      <w:r w:rsidR="00D90493">
        <w:rPr>
          <w:rtl/>
        </w:rPr>
        <w:t xml:space="preserve"> </w:t>
      </w:r>
      <w:r w:rsidRPr="00E8235D">
        <w:rPr>
          <w:rtl/>
        </w:rPr>
        <w:t>יקבע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 שביחס אליהן יהיו רשויות האכיפה זכאיות לעשות</w:t>
      </w:r>
      <w:r w:rsidR="00D90493">
        <w:rPr>
          <w:rtl/>
        </w:rPr>
        <w:t xml:space="preserve"> </w:t>
      </w:r>
      <w:r w:rsidRPr="00E8235D">
        <w:rPr>
          <w:rtl/>
        </w:rPr>
        <w:t>שימוש</w:t>
      </w:r>
      <w:r w:rsidR="00D90493">
        <w:rPr>
          <w:rtl/>
        </w:rPr>
        <w:t xml:space="preserve"> </w:t>
      </w:r>
      <w:r w:rsidRPr="00E8235D">
        <w:rPr>
          <w:rtl/>
        </w:rPr>
        <w:t>במידע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לפי הצעת משרד המשפטים </w:t>
      </w:r>
      <w:r w:rsidR="00D90493">
        <w:rPr>
          <w:rtl/>
        </w:rPr>
        <w:t>–</w:t>
      </w:r>
      <w:r w:rsidRPr="00E8235D">
        <w:rPr>
          <w:rtl/>
        </w:rPr>
        <w:t xml:space="preserve"> ואני קוראת </w:t>
      </w:r>
      <w:r w:rsidR="00D90493">
        <w:rPr>
          <w:rtl/>
        </w:rPr>
        <w:t>–</w:t>
      </w:r>
      <w:r w:rsidRPr="00E8235D">
        <w:rPr>
          <w:rtl/>
        </w:rPr>
        <w:t xml:space="preserve"> אין הצדקה לצמצם את השימוש</w:t>
      </w:r>
      <w:r w:rsidR="00D90493">
        <w:rPr>
          <w:rtl/>
        </w:rPr>
        <w:t xml:space="preserve"> </w:t>
      </w:r>
      <w:r w:rsidRPr="00E8235D">
        <w:rPr>
          <w:rtl/>
        </w:rPr>
        <w:t>במידע</w:t>
      </w:r>
      <w:r w:rsidR="00D90493">
        <w:rPr>
          <w:rtl/>
        </w:rPr>
        <w:t xml:space="preserve"> </w:t>
      </w:r>
      <w:r w:rsidRPr="00E8235D">
        <w:rPr>
          <w:rtl/>
        </w:rPr>
        <w:t>לרשימת</w:t>
      </w:r>
      <w:r w:rsidR="00D90493">
        <w:rPr>
          <w:rtl/>
        </w:rPr>
        <w:t xml:space="preserve"> </w:t>
      </w:r>
      <w:r w:rsidRPr="00E8235D">
        <w:rPr>
          <w:rtl/>
        </w:rPr>
        <w:t>עבירות מסוימת, כי משהועבר מידע ומסתבר למשטרה שיש מידע על עבירות</w:t>
      </w:r>
      <w:r w:rsidR="00D90493">
        <w:rPr>
          <w:rtl/>
        </w:rPr>
        <w:t xml:space="preserve"> </w:t>
      </w:r>
      <w:r w:rsidRPr="00E8235D">
        <w:rPr>
          <w:rtl/>
        </w:rPr>
        <w:t>אחרות,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לדוגמה</w:t>
      </w:r>
      <w:r w:rsidR="00D90493">
        <w:rPr>
          <w:rtl/>
        </w:rPr>
        <w:t xml:space="preserve"> </w:t>
      </w:r>
      <w:r w:rsidRPr="00E8235D">
        <w:rPr>
          <w:rtl/>
        </w:rPr>
        <w:t>מקרה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המשטרה</w:t>
      </w:r>
      <w:r w:rsidR="00D90493">
        <w:rPr>
          <w:rtl/>
        </w:rPr>
        <w:t xml:space="preserve"> </w:t>
      </w:r>
      <w:r w:rsidRPr="00E8235D">
        <w:rPr>
          <w:rtl/>
        </w:rPr>
        <w:t>מבקשת להאזין האזנת סתר לאדם בגין עבירה</w:t>
      </w:r>
      <w:r w:rsidR="00D90493">
        <w:rPr>
          <w:rtl/>
        </w:rPr>
        <w:t xml:space="preserve"> </w:t>
      </w:r>
      <w:r w:rsidRPr="00E8235D">
        <w:rPr>
          <w:rtl/>
        </w:rPr>
        <w:t>חמורה,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כדי האזנת הסתר מסתבר שהוא עבר עבירות אחרות, הרי ודאי שהמשטרה</w:t>
      </w:r>
      <w:r w:rsidR="00D90493">
        <w:rPr>
          <w:rtl/>
        </w:rPr>
        <w:t xml:space="preserve"> </w:t>
      </w:r>
      <w:r w:rsidRPr="00E8235D">
        <w:rPr>
          <w:rtl/>
        </w:rPr>
        <w:t>מחויבת</w:t>
      </w:r>
      <w:r w:rsidR="00D90493">
        <w:rPr>
          <w:rtl/>
        </w:rPr>
        <w:t xml:space="preserve"> </w:t>
      </w:r>
      <w:r w:rsidRPr="00E8235D">
        <w:rPr>
          <w:rtl/>
        </w:rPr>
        <w:t>למלא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חובתה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הדרך שהיא גילתה אותה היתה דרך בקשה לקבל אישור</w:t>
      </w:r>
      <w:r w:rsidR="00D90493">
        <w:rPr>
          <w:rtl/>
        </w:rPr>
        <w:t xml:space="preserve"> </w:t>
      </w:r>
      <w:r w:rsidRPr="00E8235D">
        <w:rPr>
          <w:rtl/>
        </w:rPr>
        <w:t>להאזנות סתר.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ההסתייגות של חבר הכנסת טלב אלסאנע, שהציע לכתוב "פעל בתום לב", במקום</w:t>
      </w:r>
      <w:r w:rsidR="00D90493">
        <w:rPr>
          <w:rtl/>
        </w:rPr>
        <w:t xml:space="preserve"> </w:t>
      </w:r>
      <w:r w:rsidRPr="00E8235D">
        <w:rPr>
          <w:rtl/>
        </w:rPr>
        <w:t>"הוכיח</w:t>
      </w:r>
      <w:r w:rsidR="00D90493">
        <w:rPr>
          <w:rtl/>
        </w:rPr>
        <w:t xml:space="preserve"> </w:t>
      </w:r>
      <w:r w:rsidRPr="00E8235D">
        <w:rPr>
          <w:rtl/>
        </w:rPr>
        <w:t>שפעל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בתום לב" </w:t>
      </w:r>
      <w:r w:rsidR="00D90493">
        <w:rPr>
          <w:rtl/>
        </w:rPr>
        <w:t>–</w:t>
      </w:r>
      <w:r w:rsidRPr="00E8235D">
        <w:rPr>
          <w:rtl/>
        </w:rPr>
        <w:t xml:space="preserve"> הנושא נדון בוועדה ונדחה, שכן מבחינה משפטית נטל ההוכחה</w:t>
      </w:r>
      <w:r w:rsidR="00D90493">
        <w:rPr>
          <w:rtl/>
        </w:rPr>
        <w:t xml:space="preserve"> </w:t>
      </w:r>
      <w:r w:rsidRPr="00E8235D">
        <w:rPr>
          <w:rtl/>
        </w:rPr>
        <w:t>בהגנות</w:t>
      </w:r>
      <w:r w:rsidR="00D90493">
        <w:rPr>
          <w:rtl/>
        </w:rPr>
        <w:t xml:space="preserve"> </w:t>
      </w:r>
      <w:r w:rsidRPr="00E8235D">
        <w:rPr>
          <w:rtl/>
        </w:rPr>
        <w:t>מוטל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הנאשם, ועל כן נהוג, כשמחוקקים הגנה ספציפית, לנסח במפורש, כפי</w:t>
      </w:r>
      <w:r w:rsidR="00D90493">
        <w:rPr>
          <w:rtl/>
        </w:rPr>
        <w:t xml:space="preserve"> </w:t>
      </w:r>
      <w:r w:rsidRPr="00E8235D">
        <w:rPr>
          <w:rtl/>
        </w:rPr>
        <w:t>שנוסח בהצעת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חברי,</w:t>
      </w:r>
      <w:r w:rsidR="00D90493">
        <w:rPr>
          <w:rtl/>
        </w:rPr>
        <w:t xml:space="preserve"> </w:t>
      </w:r>
      <w:r w:rsidRPr="00E8235D">
        <w:rPr>
          <w:rtl/>
        </w:rPr>
        <w:t>ישבנו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חלק מהמסתייגים, העלינו את רף הדיווח לעולים,</w:t>
      </w:r>
      <w:r w:rsidR="00D90493">
        <w:rPr>
          <w:rtl/>
        </w:rPr>
        <w:t xml:space="preserve"> </w:t>
      </w:r>
      <w:r w:rsidRPr="00E8235D">
        <w:rPr>
          <w:rtl/>
        </w:rPr>
        <w:t>גיבשנו הצעה אף יותר טובה מזו שהונחה אמש על שולחן הכנסת, ואני מבקשת מחברי הכנסת</w:t>
      </w:r>
      <w:r w:rsidR="00D90493">
        <w:rPr>
          <w:rtl/>
        </w:rPr>
        <w:t xml:space="preserve"> </w:t>
      </w:r>
      <w:r w:rsidRPr="00E8235D">
        <w:rPr>
          <w:rtl/>
        </w:rPr>
        <w:t>לחשוב</w:t>
      </w:r>
      <w:r w:rsidR="00D90493">
        <w:rPr>
          <w:rtl/>
        </w:rPr>
        <w:t xml:space="preserve"> </w:t>
      </w:r>
      <w:r w:rsidRPr="00E8235D">
        <w:rPr>
          <w:rtl/>
        </w:rPr>
        <w:t>על האופי שהם רוצים לשוות למדינת ישראל ולהבין שחובתנו לחוקק את החוק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שוב </w:t>
      </w:r>
      <w:r w:rsidR="00D90493">
        <w:rPr>
          <w:rtl/>
        </w:rPr>
        <w:t>–</w:t>
      </w:r>
      <w:r w:rsidRPr="00E8235D">
        <w:rPr>
          <w:rtl/>
        </w:rPr>
        <w:t xml:space="preserve"> תודה לכל העוסקים במלאכה.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אנחנו נעבור להסתייגויות. חבר הכנסת טלב אלסאנע, בבקשה. האם אתה</w:t>
      </w:r>
      <w:r w:rsidR="00D90493">
        <w:rPr>
          <w:rtl/>
        </w:rPr>
        <w:t xml:space="preserve"> </w:t>
      </w:r>
      <w:r w:rsidRPr="00E8235D">
        <w:rPr>
          <w:rtl/>
        </w:rPr>
        <w:t>צריך את כל הזמן, חבר הכנסת אלסאנע? לא?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ההנמקה, חברי הכנסת, היא לכל מסתייג לכל הסתייגויותיו, כדי לגמור את זה בפעם</w:t>
      </w:r>
      <w:r w:rsidR="00D90493">
        <w:rPr>
          <w:rtl/>
        </w:rPr>
        <w:t xml:space="preserve"> </w:t>
      </w:r>
      <w:r w:rsidRPr="00E8235D">
        <w:rPr>
          <w:rtl/>
        </w:rPr>
        <w:t>אחת.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הצעת החוק הזאת היא הצעת חוק ראויה, והיא באה</w:t>
      </w:r>
      <w:r w:rsidR="00D90493">
        <w:rPr>
          <w:rtl/>
        </w:rPr>
        <w:t xml:space="preserve"> </w:t>
      </w:r>
      <w:r w:rsidRPr="00E8235D">
        <w:rPr>
          <w:rtl/>
        </w:rPr>
        <w:t>להכניס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 xml:space="preserve"> </w:t>
      </w:r>
      <w:r w:rsidRPr="00E8235D">
        <w:rPr>
          <w:rtl/>
        </w:rPr>
        <w:t>במקום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קיים ואקום כשלא היה חוק המסדיר את העניין של ההון</w:t>
      </w:r>
      <w:r w:rsidR="00D90493">
        <w:rPr>
          <w:rtl/>
        </w:rPr>
        <w:t xml:space="preserve"> </w:t>
      </w:r>
      <w:r w:rsidRPr="00E8235D">
        <w:rPr>
          <w:rtl/>
        </w:rPr>
        <w:t>השחור.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היתה אחת המדינות הכמעט</w:t>
      </w:r>
      <w:r w:rsidR="00D90493">
        <w:rPr>
          <w:rtl/>
        </w:rPr>
        <w:t>-</w:t>
      </w:r>
      <w:r w:rsidRPr="00E8235D">
        <w:rPr>
          <w:rtl/>
        </w:rPr>
        <w:t>בודדות שהכשירו את ההון שהגיע דרך</w:t>
      </w:r>
      <w:r w:rsidR="00D90493">
        <w:rPr>
          <w:rtl/>
        </w:rPr>
        <w:t xml:space="preserve"> </w:t>
      </w:r>
      <w:r w:rsidRPr="00E8235D">
        <w:rPr>
          <w:rtl/>
        </w:rPr>
        <w:t>סחר</w:t>
      </w:r>
      <w:r w:rsidR="00D90493">
        <w:rPr>
          <w:rtl/>
        </w:rPr>
        <w:t xml:space="preserve"> </w:t>
      </w:r>
      <w:r w:rsidRPr="00E8235D">
        <w:rPr>
          <w:rtl/>
        </w:rPr>
        <w:t>בסמים,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אפילו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מאפיה ממדינה זו או אחרת. הפכה להיות חגיגה. חוק</w:t>
      </w:r>
      <w:r w:rsidR="00D90493">
        <w:rPr>
          <w:rtl/>
        </w:rPr>
        <w:t xml:space="preserve"> </w:t>
      </w:r>
      <w:r w:rsidRPr="00E8235D">
        <w:rPr>
          <w:rtl/>
        </w:rPr>
        <w:t>השבות אפשר גם כן לאנשי הון להגיע, להכשיר ולהלבין את הכסף שמגיע בצורה לא חוקית,</w:t>
      </w:r>
      <w:r w:rsidR="00D90493">
        <w:rPr>
          <w:rtl/>
        </w:rPr>
        <w:t xml:space="preserve"> </w:t>
      </w:r>
      <w:r w:rsidRPr="00E8235D">
        <w:rPr>
          <w:rtl/>
        </w:rPr>
        <w:t>ולאחר מכן להכניס אותו למעגל הכספי החוקי.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למיטב</w:t>
      </w:r>
      <w:r w:rsidR="00D90493">
        <w:rPr>
          <w:rtl/>
        </w:rPr>
        <w:t xml:space="preserve"> </w:t>
      </w:r>
      <w:r w:rsidRPr="00E8235D">
        <w:rPr>
          <w:rtl/>
        </w:rPr>
        <w:t>ידיעתי, הצעת החוק,</w:t>
      </w:r>
      <w:r w:rsidR="00D90493">
        <w:rPr>
          <w:rtl/>
        </w:rPr>
        <w:t xml:space="preserve"> </w:t>
      </w:r>
      <w:r w:rsidRPr="00E8235D">
        <w:rPr>
          <w:rtl/>
        </w:rPr>
        <w:t>יש בה כמה ליקויים. אני רוצה לציין, שלגבי ההסדר</w:t>
      </w:r>
      <w:r w:rsidR="00D90493">
        <w:rPr>
          <w:rtl/>
        </w:rPr>
        <w:t xml:space="preserve"> </w:t>
      </w:r>
      <w:r w:rsidRPr="00E8235D">
        <w:rPr>
          <w:rtl/>
        </w:rPr>
        <w:t>הקיים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העולים החדשים, כשפוטרים אותם מחובת דיווח עד סכום מסוים וגם פוטרים</w:t>
      </w:r>
      <w:r w:rsidR="00D90493">
        <w:rPr>
          <w:rtl/>
        </w:rPr>
        <w:t xml:space="preserve"> </w:t>
      </w:r>
      <w:r w:rsidRPr="00E8235D">
        <w:rPr>
          <w:rtl/>
        </w:rPr>
        <w:t>אותם מהחובה לגלות את מקורות אותם כספים, לדעתי יש כאן פתיחת פתח לריקון החוק הזה</w:t>
      </w:r>
      <w:r w:rsidR="00D90493">
        <w:rPr>
          <w:rtl/>
        </w:rPr>
        <w:t xml:space="preserve"> </w:t>
      </w:r>
      <w:r w:rsidRPr="00E8235D">
        <w:rPr>
          <w:rtl/>
        </w:rPr>
        <w:t>מהתכלית ומהייעוד האמיתי שלו.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לומר, שעם העלייה קיים לא רק עניין העברת כספים שחורים. אנחנו, לצערנו</w:t>
      </w:r>
      <w:r w:rsidR="00D90493">
        <w:rPr>
          <w:rtl/>
        </w:rPr>
        <w:t xml:space="preserve"> </w:t>
      </w:r>
      <w:r w:rsidRPr="00E8235D">
        <w:rPr>
          <w:rtl/>
        </w:rPr>
        <w:t>הרב,</w:t>
      </w:r>
      <w:r w:rsidR="00D90493">
        <w:rPr>
          <w:rtl/>
        </w:rPr>
        <w:t xml:space="preserve"> </w:t>
      </w:r>
      <w:r w:rsidRPr="00E8235D">
        <w:rPr>
          <w:rtl/>
        </w:rPr>
        <w:t>עדים</w:t>
      </w:r>
      <w:r w:rsidR="00D90493">
        <w:rPr>
          <w:rtl/>
        </w:rPr>
        <w:t xml:space="preserve"> </w:t>
      </w:r>
      <w:r w:rsidRPr="00E8235D">
        <w:rPr>
          <w:rtl/>
        </w:rPr>
        <w:t>לתופעה,</w:t>
      </w:r>
      <w:r w:rsidR="00D90493">
        <w:rPr>
          <w:rtl/>
        </w:rPr>
        <w:t xml:space="preserve"> </w:t>
      </w:r>
      <w:r w:rsidRPr="00E8235D">
        <w:rPr>
          <w:rtl/>
        </w:rPr>
        <w:t>שדווקא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שמגיעים</w:t>
      </w:r>
      <w:r w:rsidR="00D90493">
        <w:rPr>
          <w:rtl/>
        </w:rPr>
        <w:t xml:space="preserve"> </w:t>
      </w:r>
      <w:r w:rsidRPr="00E8235D">
        <w:rPr>
          <w:rtl/>
        </w:rPr>
        <w:t>למדינה</w:t>
      </w:r>
      <w:r w:rsidR="00D90493">
        <w:rPr>
          <w:rtl/>
        </w:rPr>
        <w:t xml:space="preserve"> </w:t>
      </w:r>
      <w:r w:rsidRPr="00E8235D">
        <w:rPr>
          <w:rtl/>
        </w:rPr>
        <w:t>מתחילים לאמץ אפילו את הגישה</w:t>
      </w:r>
      <w:r w:rsidR="00D90493">
        <w:rPr>
          <w:rtl/>
        </w:rPr>
        <w:t xml:space="preserve"> </w:t>
      </w:r>
      <w:r w:rsidRPr="00E8235D">
        <w:rPr>
          <w:rtl/>
        </w:rPr>
        <w:t>הימנית.</w:t>
      </w:r>
      <w:r w:rsidR="00D90493">
        <w:rPr>
          <w:rtl/>
        </w:rPr>
        <w:t xml:space="preserve"> </w:t>
      </w:r>
      <w:r w:rsidRPr="00E8235D">
        <w:rPr>
          <w:rtl/>
        </w:rPr>
        <w:t>היום אני שמעתי איך חבר הכנסת אביגדור ליברמן מתייחס לחברי הכנסת הערבים</w:t>
      </w:r>
      <w:r w:rsidR="00D90493">
        <w:rPr>
          <w:rtl/>
        </w:rPr>
        <w:t xml:space="preserve"> </w:t>
      </w:r>
      <w:r w:rsidRPr="00E8235D">
        <w:rPr>
          <w:rtl/>
        </w:rPr>
        <w:t>שהיו</w:t>
      </w:r>
      <w:r w:rsidR="00D90493">
        <w:rPr>
          <w:rtl/>
        </w:rPr>
        <w:t xml:space="preserve"> </w:t>
      </w:r>
      <w:r w:rsidRPr="00E8235D">
        <w:rPr>
          <w:rtl/>
        </w:rPr>
        <w:t>כאן לפני קום המדינה. הוא הגיע רק לפני שנים מספר, והוא מתייחס אליהם כאילו</w:t>
      </w:r>
      <w:r w:rsidR="00D90493">
        <w:rPr>
          <w:rtl/>
        </w:rPr>
        <w:t xml:space="preserve"> </w:t>
      </w:r>
      <w:r w:rsidRPr="00E8235D">
        <w:rPr>
          <w:rtl/>
        </w:rPr>
        <w:t>הם עוברי אורח.</w:t>
      </w:r>
      <w:r w:rsidR="00D90493">
        <w:rPr>
          <w:rtl/>
        </w:rPr>
        <w:t xml:space="preserve"> </w:t>
      </w:r>
      <w:r w:rsidRPr="00E8235D">
        <w:rPr>
          <w:rtl/>
        </w:rPr>
        <w:t>אני לא מבין מה הקשר בין העלייה לבין הדעה הימנית. לכן, החוק הזה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יפתור</w:t>
      </w:r>
      <w:r w:rsidR="00D90493">
        <w:rPr>
          <w:rtl/>
        </w:rPr>
        <w:t xml:space="preserve"> </w:t>
      </w:r>
      <w:r w:rsidRPr="00E8235D">
        <w:rPr>
          <w:rtl/>
        </w:rPr>
        <w:t>את הבעיה של הדעות הימניות, אבל יפתור את הבעיה של הכשרת כספים שחורים</w:t>
      </w:r>
      <w:r w:rsidR="00D90493">
        <w:rPr>
          <w:rtl/>
        </w:rPr>
        <w:t xml:space="preserve"> </w:t>
      </w:r>
      <w:r w:rsidRPr="00E8235D">
        <w:rPr>
          <w:rtl/>
        </w:rPr>
        <w:t>שהגיעו לכאן, ולאחר מכן שימשו לפיתוח פשעים מאורגנים בתוך המדינה.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בתוך הגרסאות שהועלו כאן, יש לי שתי גרסאות לגבי חובת ההוכחה, כשיש גרסה אחת</w:t>
      </w:r>
      <w:r w:rsidR="00D90493">
        <w:rPr>
          <w:rtl/>
        </w:rPr>
        <w:t xml:space="preserve"> </w:t>
      </w:r>
      <w:r w:rsidRPr="00E8235D">
        <w:rPr>
          <w:rtl/>
        </w:rPr>
        <w:t>שמתייחסת</w:t>
      </w:r>
      <w:r w:rsidR="00D90493">
        <w:rPr>
          <w:rtl/>
        </w:rPr>
        <w:t xml:space="preserve"> </w:t>
      </w:r>
      <w:r w:rsidRPr="00E8235D">
        <w:rPr>
          <w:rtl/>
        </w:rPr>
        <w:t>לידיעה ממשית, אמיתית, שבפועל היא מגבילה את יכולת ההעמדה לדין, כי אחד</w:t>
      </w:r>
      <w:r w:rsidR="00D90493">
        <w:rPr>
          <w:rtl/>
        </w:rPr>
        <w:t xml:space="preserve"> </w:t>
      </w:r>
      <w:r w:rsidRPr="00E8235D">
        <w:rPr>
          <w:rtl/>
        </w:rPr>
        <w:t>מהמרכיבים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העבירה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ידיעה</w:t>
      </w:r>
      <w:r w:rsidR="00D90493">
        <w:rPr>
          <w:rtl/>
        </w:rPr>
        <w:t xml:space="preserve"> </w:t>
      </w:r>
      <w:r w:rsidRPr="00E8235D">
        <w:rPr>
          <w:rtl/>
        </w:rPr>
        <w:t>אמיתית,</w:t>
      </w:r>
      <w:r w:rsidR="00D90493">
        <w:rPr>
          <w:rtl/>
        </w:rPr>
        <w:t xml:space="preserve"> </w:t>
      </w:r>
      <w:r w:rsidRPr="00E8235D">
        <w:rPr>
          <w:rtl/>
        </w:rPr>
        <w:t>לא עצימת עין, אלא מדובר על מי שידע</w:t>
      </w:r>
      <w:r w:rsidR="00D90493">
        <w:rPr>
          <w:rtl/>
        </w:rPr>
        <w:t xml:space="preserve"> </w:t>
      </w:r>
      <w:r w:rsidRPr="00E8235D">
        <w:rPr>
          <w:rtl/>
        </w:rPr>
        <w:t>ובכוונה</w:t>
      </w:r>
      <w:r w:rsidR="00D90493">
        <w:rPr>
          <w:rtl/>
        </w:rPr>
        <w:t xml:space="preserve"> </w:t>
      </w:r>
      <w:r w:rsidRPr="00E8235D">
        <w:rPr>
          <w:rtl/>
        </w:rPr>
        <w:t>החליט</w:t>
      </w:r>
      <w:r w:rsidR="00D90493">
        <w:rPr>
          <w:rtl/>
        </w:rPr>
        <w:t xml:space="preserve"> </w:t>
      </w:r>
      <w:r w:rsidRPr="00E8235D">
        <w:rPr>
          <w:rtl/>
        </w:rPr>
        <w:t>לרכוש</w:t>
      </w:r>
      <w:r w:rsidR="00D90493">
        <w:rPr>
          <w:rtl/>
        </w:rPr>
        <w:t xml:space="preserve"> </w:t>
      </w:r>
      <w:r w:rsidRPr="00E8235D">
        <w:rPr>
          <w:rtl/>
        </w:rPr>
        <w:t>אותו נכס כשיש ספק לגבי המקורות שלו. הגרסה השנייה מסתפקת</w:t>
      </w:r>
      <w:r w:rsidR="00D90493">
        <w:rPr>
          <w:rtl/>
        </w:rPr>
        <w:t xml:space="preserve"> </w:t>
      </w:r>
      <w:r w:rsidRPr="00E8235D">
        <w:rPr>
          <w:rtl/>
        </w:rPr>
        <w:t>בעצימת עיניים.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הנוסח</w:t>
      </w:r>
      <w:r w:rsidR="00D90493">
        <w:rPr>
          <w:rtl/>
        </w:rPr>
        <w:t xml:space="preserve"> </w:t>
      </w:r>
      <w:r w:rsidRPr="00E8235D">
        <w:rPr>
          <w:rtl/>
        </w:rPr>
        <w:t>המקובל</w:t>
      </w:r>
      <w:r w:rsidR="00D90493">
        <w:rPr>
          <w:rtl/>
        </w:rPr>
        <w:t xml:space="preserve"> </w:t>
      </w:r>
      <w:r w:rsidRPr="00E8235D">
        <w:rPr>
          <w:rtl/>
        </w:rPr>
        <w:t>עלי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הנוסח</w:t>
      </w:r>
      <w:r w:rsidR="00D90493">
        <w:rPr>
          <w:rtl/>
        </w:rPr>
        <w:t xml:space="preserve"> </w:t>
      </w:r>
      <w:r w:rsidRPr="00E8235D">
        <w:rPr>
          <w:rtl/>
        </w:rPr>
        <w:t>הבא: "העושה פעולה ברכוש, בידיעה שהוא רכוש</w:t>
      </w:r>
      <w:r w:rsidR="00D90493">
        <w:rPr>
          <w:rtl/>
        </w:rPr>
        <w:t xml:space="preserve"> </w:t>
      </w:r>
      <w:r w:rsidRPr="00E8235D">
        <w:rPr>
          <w:rtl/>
        </w:rPr>
        <w:t>אסור,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מסוג</w:t>
      </w:r>
      <w:r w:rsidR="00D90493">
        <w:rPr>
          <w:rtl/>
        </w:rPr>
        <w:t xml:space="preserve"> </w:t>
      </w:r>
      <w:r w:rsidRPr="00E8235D">
        <w:rPr>
          <w:rtl/>
        </w:rPr>
        <w:t>הרכוש</w:t>
      </w:r>
      <w:r w:rsidR="00D90493">
        <w:rPr>
          <w:rtl/>
        </w:rPr>
        <w:t xml:space="preserve"> </w:t>
      </w:r>
      <w:r w:rsidRPr="00E8235D">
        <w:rPr>
          <w:rtl/>
        </w:rPr>
        <w:t>המפורט</w:t>
      </w:r>
      <w:r w:rsidR="00D90493">
        <w:rPr>
          <w:rtl/>
        </w:rPr>
        <w:t xml:space="preserve"> </w:t>
      </w:r>
      <w:r w:rsidRPr="00E8235D">
        <w:rPr>
          <w:rtl/>
        </w:rPr>
        <w:t>בתוספת השנייה ובשווי שנקבע בה, דינו מאסר שבע</w:t>
      </w:r>
      <w:r w:rsidR="00D90493">
        <w:rPr>
          <w:rtl/>
        </w:rPr>
        <w:t xml:space="preserve"> </w:t>
      </w:r>
      <w:r w:rsidRPr="00E8235D">
        <w:rPr>
          <w:rtl/>
        </w:rPr>
        <w:t>שנים".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מגבילים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מטילים אחריות ואם יש ענישה כל כך קשה, של מאסר שבע שנים,</w:t>
      </w:r>
      <w:r w:rsidR="00D90493">
        <w:rPr>
          <w:rtl/>
        </w:rPr>
        <w:t xml:space="preserve"> </w:t>
      </w:r>
      <w:r w:rsidRPr="00E8235D">
        <w:rPr>
          <w:rtl/>
        </w:rPr>
        <w:t>לדעתי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 להסתפק בעצימת עיניים, כי המרחב בין תום</w:t>
      </w:r>
      <w:r w:rsidR="00D90493">
        <w:rPr>
          <w:rtl/>
        </w:rPr>
        <w:t>-</w:t>
      </w:r>
      <w:r w:rsidRPr="00E8235D">
        <w:rPr>
          <w:rtl/>
        </w:rPr>
        <w:t>לב לבין עצימת עיניים הוא</w:t>
      </w:r>
      <w:r w:rsidR="00D90493">
        <w:rPr>
          <w:rtl/>
        </w:rPr>
        <w:t xml:space="preserve"> </w:t>
      </w:r>
      <w:r w:rsidRPr="00E8235D">
        <w:rPr>
          <w:rtl/>
        </w:rPr>
        <w:t>מרחב</w:t>
      </w:r>
      <w:r w:rsidR="00D90493">
        <w:rPr>
          <w:rtl/>
        </w:rPr>
        <w:t xml:space="preserve"> </w:t>
      </w:r>
      <w:r w:rsidRPr="00E8235D">
        <w:rPr>
          <w:rtl/>
        </w:rPr>
        <w:t>קטן,</w:t>
      </w:r>
      <w:r w:rsidR="00D90493">
        <w:rPr>
          <w:rtl/>
        </w:rPr>
        <w:t xml:space="preserve"> </w:t>
      </w:r>
      <w:r w:rsidRPr="00E8235D">
        <w:rPr>
          <w:rtl/>
        </w:rPr>
        <w:t>ולפעמים אדם לא יכול להסביר, עקב בעיות כלשהן, את הנסיבות שאליהן הוא</w:t>
      </w:r>
      <w:r w:rsidR="00D90493">
        <w:rPr>
          <w:rtl/>
        </w:rPr>
        <w:t xml:space="preserve"> </w:t>
      </w:r>
      <w:r w:rsidRPr="00E8235D">
        <w:rPr>
          <w:rtl/>
        </w:rPr>
        <w:t>נקלע,</w:t>
      </w:r>
      <w:r w:rsidR="00D90493">
        <w:rPr>
          <w:rtl/>
        </w:rPr>
        <w:t xml:space="preserve"> </w:t>
      </w:r>
      <w:r w:rsidRPr="00E8235D">
        <w:rPr>
          <w:rtl/>
        </w:rPr>
        <w:t>ואז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ימצא</w:t>
      </w:r>
      <w:r w:rsidR="00D90493">
        <w:rPr>
          <w:rtl/>
        </w:rPr>
        <w:t xml:space="preserve"> </w:t>
      </w:r>
      <w:r w:rsidRPr="00E8235D">
        <w:rPr>
          <w:rtl/>
        </w:rPr>
        <w:t>את עצמו מועמד לדין על עבירה שדינה מאסר שבע שנים. במקרים</w:t>
      </w:r>
      <w:r w:rsidR="00D90493">
        <w:rPr>
          <w:rtl/>
        </w:rPr>
        <w:t xml:space="preserve"> </w:t>
      </w:r>
      <w:r w:rsidRPr="00E8235D">
        <w:rPr>
          <w:rtl/>
        </w:rPr>
        <w:t>כאלה יש צורך להקפיד הקפדה יתירה ולדרוש ידיעה אמיתית.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הצורך</w:t>
      </w:r>
      <w:r w:rsidR="00D90493">
        <w:rPr>
          <w:rtl/>
        </w:rPr>
        <w:t xml:space="preserve"> </w:t>
      </w:r>
      <w:r w:rsidRPr="00E8235D">
        <w:rPr>
          <w:rtl/>
        </w:rPr>
        <w:t>בהוכחה, אני סבור שמאחר שעניין תום</w:t>
      </w:r>
      <w:r w:rsidR="00D90493">
        <w:rPr>
          <w:rtl/>
        </w:rPr>
        <w:t>-</w:t>
      </w:r>
      <w:r w:rsidRPr="00E8235D">
        <w:rPr>
          <w:rtl/>
        </w:rPr>
        <w:t>הלב הוא טענת הגנה, לא צריך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שעליו להוכיח את תום</w:t>
      </w:r>
      <w:r w:rsidR="00D90493">
        <w:rPr>
          <w:rtl/>
        </w:rPr>
        <w:t>-</w:t>
      </w:r>
      <w:r w:rsidRPr="00E8235D">
        <w:rPr>
          <w:rtl/>
        </w:rPr>
        <w:t>הלב שלו. בכל עבירה, על</w:t>
      </w:r>
      <w:r w:rsidR="00D90493">
        <w:rPr>
          <w:rtl/>
        </w:rPr>
        <w:t>-</w:t>
      </w:r>
      <w:r w:rsidRPr="00E8235D">
        <w:rPr>
          <w:rtl/>
        </w:rPr>
        <w:t>פי חוק העונשין, אדם שבא וטוען</w:t>
      </w:r>
      <w:r w:rsidR="00D90493">
        <w:rPr>
          <w:rtl/>
        </w:rPr>
        <w:t xml:space="preserve"> </w:t>
      </w:r>
      <w:r w:rsidRPr="00E8235D">
        <w:rPr>
          <w:rtl/>
        </w:rPr>
        <w:t>להגנת</w:t>
      </w:r>
      <w:r w:rsidR="00D90493">
        <w:rPr>
          <w:rtl/>
        </w:rPr>
        <w:t xml:space="preserve"> </w:t>
      </w:r>
      <w:r w:rsidRPr="00E8235D">
        <w:rPr>
          <w:rtl/>
        </w:rPr>
        <w:t>צורך,</w:t>
      </w:r>
      <w:r w:rsidR="00D90493">
        <w:rPr>
          <w:rtl/>
        </w:rPr>
        <w:t xml:space="preserve"> </w:t>
      </w:r>
      <w:r w:rsidRPr="00E8235D">
        <w:rPr>
          <w:rtl/>
        </w:rPr>
        <w:t>ולפעמים</w:t>
      </w:r>
      <w:r w:rsidR="00D90493">
        <w:rPr>
          <w:rtl/>
        </w:rPr>
        <w:t xml:space="preserve"> </w:t>
      </w:r>
      <w:r w:rsidRPr="00E8235D">
        <w:rPr>
          <w:rtl/>
        </w:rPr>
        <w:t>הגנה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תום</w:t>
      </w:r>
      <w:r w:rsidR="00D90493">
        <w:rPr>
          <w:rtl/>
        </w:rPr>
        <w:t>-</w:t>
      </w:r>
      <w:r w:rsidRPr="00E8235D">
        <w:rPr>
          <w:rtl/>
        </w:rPr>
        <w:t>הלב או לפעמים הגנה אחרת, מי שמעלה את טענת</w:t>
      </w:r>
      <w:r w:rsidR="00D90493">
        <w:rPr>
          <w:rtl/>
        </w:rPr>
        <w:t xml:space="preserve"> </w:t>
      </w:r>
      <w:r w:rsidRPr="00E8235D">
        <w:rPr>
          <w:rtl/>
        </w:rPr>
        <w:t>ההגנה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בנטל</w:t>
      </w:r>
      <w:r w:rsidR="00D90493">
        <w:rPr>
          <w:rtl/>
        </w:rPr>
        <w:t xml:space="preserve"> </w:t>
      </w:r>
      <w:r w:rsidRPr="00E8235D">
        <w:rPr>
          <w:rtl/>
        </w:rPr>
        <w:t>ההוכחה.</w:t>
      </w:r>
      <w:r w:rsidR="00D90493">
        <w:rPr>
          <w:rtl/>
        </w:rPr>
        <w:t xml:space="preserve"> </w:t>
      </w:r>
      <w:r w:rsidRPr="00E8235D">
        <w:rPr>
          <w:rtl/>
        </w:rPr>
        <w:t>לא צריך לציין בחוק שהנאשם נושא בנטל, כי מובן מאליו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שמעלה</w:t>
      </w:r>
      <w:r w:rsidR="00D90493">
        <w:rPr>
          <w:rtl/>
        </w:rPr>
        <w:t xml:space="preserve"> </w:t>
      </w:r>
      <w:r w:rsidRPr="00E8235D">
        <w:rPr>
          <w:rtl/>
        </w:rPr>
        <w:t>את טענת ההגנה הוא הנושא בנטל הוכחתה, כמו שהתביעה נושאת בנטל להוכיח</w:t>
      </w:r>
      <w:r w:rsidR="00D90493">
        <w:rPr>
          <w:rtl/>
        </w:rPr>
        <w:t xml:space="preserve"> </w:t>
      </w:r>
      <w:r w:rsidRPr="00E8235D">
        <w:rPr>
          <w:rtl/>
        </w:rPr>
        <w:t>את כל מרכיבי העבירה ללא שום הבדל.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ברשותך, אדוני היושב</w:t>
      </w:r>
      <w:r w:rsidR="00D90493">
        <w:rPr>
          <w:rtl/>
        </w:rPr>
        <w:t>-</w:t>
      </w:r>
      <w:r w:rsidRPr="00E8235D">
        <w:rPr>
          <w:rtl/>
        </w:rPr>
        <w:t>ראש, אני תומך בחוק. לגבי ההסתייגויות שאני העליתי, אני</w:t>
      </w:r>
      <w:r w:rsidR="00D90493">
        <w:rPr>
          <w:rtl/>
        </w:rPr>
        <w:t xml:space="preserve"> </w:t>
      </w:r>
      <w:r w:rsidRPr="00E8235D">
        <w:rPr>
          <w:rtl/>
        </w:rPr>
        <w:t>מסיר אותן, פרט להסתייגות אחת לגבי סעיף 6(א)(3).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תודיע לי בהצבעה, בסדר?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בהצבעה.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אליעזר זנדברג. קדימה, בשעה 24:00 נגמרת הישיבה. אתם</w:t>
      </w:r>
      <w:r w:rsidR="00D90493">
        <w:rPr>
          <w:rtl/>
        </w:rPr>
        <w:t xml:space="preserve"> </w:t>
      </w:r>
      <w:r w:rsidRPr="00E8235D">
        <w:rPr>
          <w:rtl/>
        </w:rPr>
        <w:t>רוצים לפני?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אחרי.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אני אגש לנמק את ההסתייגות העיקרית שלי,</w:t>
      </w:r>
      <w:r w:rsidR="00D90493">
        <w:rPr>
          <w:rtl/>
        </w:rPr>
        <w:t xml:space="preserve"> </w:t>
      </w:r>
      <w:r w:rsidRPr="00E8235D">
        <w:rPr>
          <w:rtl/>
        </w:rPr>
        <w:t>לסעיף 21, שמציעה להוסיף סעיף קטן (ג) לאותו סעיף ולקבוע, שעל אף ההוראות של סעיף</w:t>
      </w:r>
      <w:r w:rsidR="00D90493">
        <w:rPr>
          <w:rtl/>
        </w:rPr>
        <w:t xml:space="preserve"> </w:t>
      </w: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הקיים,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מקרה</w:t>
      </w:r>
      <w:r w:rsidR="00D90493">
        <w:rPr>
          <w:rtl/>
        </w:rPr>
        <w:t xml:space="preserve"> </w:t>
      </w:r>
      <w:r w:rsidRPr="00E8235D">
        <w:rPr>
          <w:rtl/>
        </w:rPr>
        <w:t>שבו</w:t>
      </w:r>
      <w:r w:rsidR="00D90493">
        <w:rPr>
          <w:rtl/>
        </w:rPr>
        <w:t xml:space="preserve"> </w:t>
      </w:r>
      <w:r w:rsidRPr="00E8235D">
        <w:rPr>
          <w:rtl/>
        </w:rPr>
        <w:t>מתקיימים</w:t>
      </w:r>
      <w:r w:rsidR="00D90493">
        <w:rPr>
          <w:rtl/>
        </w:rPr>
        <w:t xml:space="preserve"> </w:t>
      </w:r>
      <w:r w:rsidRPr="00E8235D">
        <w:rPr>
          <w:rtl/>
        </w:rPr>
        <w:t>יחסי עורך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>–</w:t>
      </w:r>
      <w:r w:rsidRPr="00E8235D">
        <w:rPr>
          <w:rtl/>
        </w:rPr>
        <w:t>לקוח, יפעל עורך</w:t>
      </w:r>
      <w:r w:rsidR="00D90493">
        <w:rPr>
          <w:rtl/>
        </w:rPr>
        <w:t>-</w:t>
      </w:r>
      <w:r w:rsidRPr="00E8235D">
        <w:rPr>
          <w:rtl/>
        </w:rPr>
        <w:t>הדין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הוראות</w:t>
      </w:r>
      <w:r w:rsidR="00D90493">
        <w:rPr>
          <w:rtl/>
        </w:rPr>
        <w:t xml:space="preserve"> </w:t>
      </w:r>
      <w:r w:rsidRPr="00E8235D">
        <w:rPr>
          <w:rtl/>
        </w:rPr>
        <w:t>סעיף 90 לחוק לשכת עורכי</w:t>
      </w:r>
      <w:r w:rsidR="00D90493">
        <w:rPr>
          <w:rtl/>
        </w:rPr>
        <w:t>-</w:t>
      </w:r>
      <w:r w:rsidRPr="00E8235D">
        <w:rPr>
          <w:rtl/>
        </w:rPr>
        <w:t>הדין, שעניינן הוא סוד מקצועי, ולמעשה חיסיון על</w:t>
      </w:r>
      <w:r w:rsidR="00D90493">
        <w:rPr>
          <w:rtl/>
        </w:rPr>
        <w:t xml:space="preserve"> </w:t>
      </w:r>
      <w:r w:rsidRPr="00E8235D">
        <w:rPr>
          <w:rtl/>
        </w:rPr>
        <w:t>הדברים שבין עורך</w:t>
      </w:r>
      <w:r w:rsidR="00D90493">
        <w:rPr>
          <w:rtl/>
        </w:rPr>
        <w:t>-</w:t>
      </w:r>
      <w:r w:rsidRPr="00E8235D">
        <w:rPr>
          <w:rtl/>
        </w:rPr>
        <w:t>דין ולקוחו.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לפי הצעת החוק הקיימת, מי שמחזיק כסף כנאמן, הופך להיות שותף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לאיזה סעיף אתה מסתייג?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לסעיף 21. יש לי שלוש הסתייגויות.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מופיע כאן. ההסתייגות הזאת לא מופיעה כאן. כתוב כאן שבסעיפים 7</w:t>
      </w:r>
      <w:r w:rsidR="00D90493">
        <w:rPr>
          <w:rtl/>
        </w:rPr>
        <w:t xml:space="preserve"> </w:t>
      </w:r>
      <w:r w:rsidRPr="00E8235D">
        <w:rPr>
          <w:rtl/>
        </w:rPr>
        <w:t>עד 23 אין הסתייגויות.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סעיף 24.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זה סעיף 24. התייחסתי למקור. על כל פנים, אדוני היושב</w:t>
      </w:r>
      <w:r w:rsidR="00D90493">
        <w:rPr>
          <w:rtl/>
        </w:rPr>
        <w:t>-</w:t>
      </w:r>
      <w:r w:rsidRPr="00E8235D">
        <w:rPr>
          <w:rtl/>
        </w:rPr>
        <w:t>ראש, לפי סעיף 24</w:t>
      </w:r>
      <w:r w:rsidR="00D90493">
        <w:rPr>
          <w:rtl/>
        </w:rPr>
        <w:t xml:space="preserve"> </w:t>
      </w:r>
      <w:r w:rsidRPr="00E8235D">
        <w:rPr>
          <w:rtl/>
        </w:rPr>
        <w:t>להצעת החוק, אדם המחזיק כסף או רכוש כנאמן, הופך להיות שותף לעבירה של הלבנת הון,</w:t>
      </w:r>
      <w:r w:rsidR="00D90493">
        <w:rPr>
          <w:rtl/>
        </w:rPr>
        <w:t xml:space="preserve"> </w:t>
      </w:r>
      <w:r w:rsidRPr="00E8235D">
        <w:rPr>
          <w:rtl/>
        </w:rPr>
        <w:t>אם מקור הכסף היה באחת מן העבירות. כשעורך</w:t>
      </w:r>
      <w:r w:rsidR="00D90493">
        <w:rPr>
          <w:rtl/>
        </w:rPr>
        <w:t>-</w:t>
      </w:r>
      <w:r w:rsidRPr="00E8235D">
        <w:rPr>
          <w:rtl/>
        </w:rPr>
        <w:t>דין פועל כנאמן, נוצר חיסיון בין הלקוח</w:t>
      </w:r>
      <w:r w:rsidR="00D90493">
        <w:rPr>
          <w:rtl/>
        </w:rPr>
        <w:t xml:space="preserve"> </w:t>
      </w:r>
      <w:r w:rsidRPr="00E8235D">
        <w:rPr>
          <w:rtl/>
        </w:rPr>
        <w:t>לעורך</w:t>
      </w:r>
      <w:r w:rsidR="00D90493">
        <w:rPr>
          <w:rtl/>
        </w:rPr>
        <w:t>-</w:t>
      </w:r>
      <w:r w:rsidRPr="00E8235D">
        <w:rPr>
          <w:rtl/>
        </w:rPr>
        <w:t>הדין.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הצעת החוק, אותו עורך</w:t>
      </w:r>
      <w:r w:rsidR="00D90493">
        <w:rPr>
          <w:rtl/>
        </w:rPr>
        <w:t>-</w:t>
      </w:r>
      <w:r w:rsidRPr="00E8235D">
        <w:rPr>
          <w:rtl/>
        </w:rPr>
        <w:t>דין שאינו בטוח לגבי מקורו של הכסף יכול להבטיח</w:t>
      </w:r>
      <w:r w:rsidR="00D90493">
        <w:rPr>
          <w:rtl/>
        </w:rPr>
        <w:t xml:space="preserve"> </w:t>
      </w:r>
      <w:r w:rsidRPr="00E8235D">
        <w:rPr>
          <w:rtl/>
        </w:rPr>
        <w:t>לעצמו</w:t>
      </w:r>
      <w:r w:rsidR="00D90493">
        <w:rPr>
          <w:rtl/>
        </w:rPr>
        <w:t xml:space="preserve"> </w:t>
      </w:r>
      <w:r w:rsidRPr="00E8235D">
        <w:rPr>
          <w:rtl/>
        </w:rPr>
        <w:t>הגנות</w:t>
      </w:r>
      <w:r w:rsidR="00D90493">
        <w:rPr>
          <w:rtl/>
        </w:rPr>
        <w:t xml:space="preserve"> </w:t>
      </w:r>
      <w:r w:rsidRPr="00E8235D">
        <w:rPr>
          <w:rtl/>
        </w:rPr>
        <w:t>מסוימות,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לקוח</w:t>
      </w:r>
      <w:r w:rsidR="00D90493">
        <w:rPr>
          <w:rtl/>
        </w:rPr>
        <w:t xml:space="preserve"> </w:t>
      </w:r>
      <w:r w:rsidRPr="00E8235D">
        <w:rPr>
          <w:rtl/>
        </w:rPr>
        <w:t>שאיננו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להסתמך על כך שדברים בינו לבין</w:t>
      </w:r>
      <w:r w:rsidR="00D90493">
        <w:rPr>
          <w:rtl/>
        </w:rPr>
        <w:t xml:space="preserve"> </w:t>
      </w:r>
      <w:r w:rsidRPr="00E8235D">
        <w:rPr>
          <w:rtl/>
        </w:rPr>
        <w:t>עורך</w:t>
      </w:r>
      <w:r w:rsidR="00D90493">
        <w:rPr>
          <w:rtl/>
        </w:rPr>
        <w:t>-</w:t>
      </w:r>
      <w:r w:rsidRPr="00E8235D">
        <w:rPr>
          <w:rtl/>
        </w:rPr>
        <w:t>דינו</w:t>
      </w:r>
      <w:r w:rsidR="00D90493">
        <w:rPr>
          <w:rtl/>
        </w:rPr>
        <w:t xml:space="preserve"> </w:t>
      </w:r>
      <w:r w:rsidRPr="00E8235D">
        <w:rPr>
          <w:rtl/>
        </w:rPr>
        <w:t>נשארים</w:t>
      </w:r>
      <w:r w:rsidR="00D90493">
        <w:rPr>
          <w:rtl/>
        </w:rPr>
        <w:t xml:space="preserve"> </w:t>
      </w:r>
      <w:r w:rsidRPr="00E8235D">
        <w:rPr>
          <w:rtl/>
        </w:rPr>
        <w:t>חסויים</w:t>
      </w:r>
      <w:r w:rsidR="00D90493">
        <w:rPr>
          <w:rtl/>
        </w:rPr>
        <w:t xml:space="preserve"> </w:t>
      </w:r>
      <w:r w:rsidRPr="00E8235D">
        <w:rPr>
          <w:rtl/>
        </w:rPr>
        <w:t>מאבד</w:t>
      </w:r>
      <w:r w:rsidR="00D90493">
        <w:rPr>
          <w:rtl/>
        </w:rPr>
        <w:t xml:space="preserve"> </w:t>
      </w:r>
      <w:r w:rsidRPr="00E8235D">
        <w:rPr>
          <w:rtl/>
        </w:rPr>
        <w:t>את האפשרות לייצוג הולם. אני חושב שאפשר להמשיל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לחולה</w:t>
      </w:r>
      <w:r w:rsidR="00D90493">
        <w:rPr>
          <w:rtl/>
        </w:rPr>
        <w:t xml:space="preserve"> </w:t>
      </w:r>
      <w:r w:rsidRPr="00E8235D">
        <w:rPr>
          <w:rtl/>
        </w:rPr>
        <w:t>שיודע</w:t>
      </w:r>
      <w:r w:rsidR="00D90493">
        <w:rPr>
          <w:rtl/>
        </w:rPr>
        <w:t xml:space="preserve"> </w:t>
      </w:r>
      <w:r w:rsidRPr="00E8235D">
        <w:rPr>
          <w:rtl/>
        </w:rPr>
        <w:t>שמה שיאמר לרופאו יצא הלאה לרשות שלישית, לצד שלישי, והתוצאה</w:t>
      </w:r>
      <w:r w:rsidR="00D90493">
        <w:rPr>
          <w:rtl/>
        </w:rPr>
        <w:t xml:space="preserve"> </w:t>
      </w:r>
      <w:r w:rsidRPr="00E8235D">
        <w:rPr>
          <w:rtl/>
        </w:rPr>
        <w:t>תהיה שלקוחות לא יאמרו את האמת לעורכי</w:t>
      </w:r>
      <w:r w:rsidR="00D90493">
        <w:rPr>
          <w:rtl/>
        </w:rPr>
        <w:t>-</w:t>
      </w:r>
      <w:r w:rsidRPr="00E8235D">
        <w:rPr>
          <w:rtl/>
        </w:rPr>
        <w:t>דינם.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כאן יהיה נזק כפול, והנזק המרכזי יהיה בסופו של דבר, על</w:t>
      </w:r>
      <w:r w:rsidR="00D90493">
        <w:rPr>
          <w:rtl/>
        </w:rPr>
        <w:t>-</w:t>
      </w:r>
      <w:r w:rsidRPr="00E8235D">
        <w:rPr>
          <w:rtl/>
        </w:rPr>
        <w:t>פי דעתי, ללקוח. 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להעמיד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עורך</w:t>
      </w:r>
      <w:r w:rsidR="00D90493">
        <w:rPr>
          <w:rtl/>
        </w:rPr>
        <w:t>-</w:t>
      </w:r>
      <w:r w:rsidRPr="00E8235D">
        <w:rPr>
          <w:rtl/>
        </w:rPr>
        <w:t>הדין במצב הזה ולדרוש ממנו אותו גילוי על מנת לדאוג</w:t>
      </w:r>
      <w:r w:rsidR="00D90493">
        <w:rPr>
          <w:rtl/>
        </w:rPr>
        <w:t xml:space="preserve"> </w:t>
      </w:r>
      <w:r w:rsidRPr="00E8235D">
        <w:rPr>
          <w:rtl/>
        </w:rPr>
        <w:t>בעצם להגנתו ולכיסוי העצמי שלו.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להילחם</w:t>
      </w:r>
      <w:r w:rsidR="00D90493">
        <w:rPr>
          <w:rtl/>
        </w:rPr>
        <w:t xml:space="preserve"> </w:t>
      </w:r>
      <w:r w:rsidRPr="00E8235D">
        <w:rPr>
          <w:rtl/>
        </w:rPr>
        <w:t>בהון</w:t>
      </w:r>
      <w:r w:rsidR="00D90493">
        <w:rPr>
          <w:rtl/>
        </w:rPr>
        <w:t xml:space="preserve"> </w:t>
      </w:r>
      <w:r w:rsidRPr="00E8235D">
        <w:rPr>
          <w:rtl/>
        </w:rPr>
        <w:t>השחור,</w:t>
      </w:r>
      <w:r w:rsidR="00D90493">
        <w:rPr>
          <w:rtl/>
        </w:rPr>
        <w:t xml:space="preserve"> </w:t>
      </w:r>
      <w:r w:rsidRPr="00E8235D">
        <w:rPr>
          <w:rtl/>
        </w:rPr>
        <w:t>ואני חושב שצריכים ללכת קדימה, אבל</w:t>
      </w:r>
      <w:r w:rsidR="00D90493">
        <w:rPr>
          <w:rtl/>
        </w:rPr>
        <w:t xml:space="preserve"> </w:t>
      </w:r>
      <w:r w:rsidRPr="00E8235D">
        <w:rPr>
          <w:rtl/>
        </w:rPr>
        <w:t>המשמעות</w:t>
      </w:r>
      <w:r w:rsidR="00D90493">
        <w:rPr>
          <w:rtl/>
        </w:rPr>
        <w:t xml:space="preserve"> </w:t>
      </w:r>
      <w:r w:rsidRPr="00E8235D">
        <w:rPr>
          <w:rtl/>
        </w:rPr>
        <w:t>או החשש שיש, כאשר אומרים לי שעורכי</w:t>
      </w:r>
      <w:r w:rsidR="00D90493">
        <w:rPr>
          <w:rtl/>
        </w:rPr>
        <w:t>-</w:t>
      </w:r>
      <w:r w:rsidRPr="00E8235D">
        <w:rPr>
          <w:rtl/>
        </w:rPr>
        <w:t>הדין ישתפו פעולה, הם בעצם הטלת כתם</w:t>
      </w:r>
      <w:r w:rsidR="00D90493">
        <w:rPr>
          <w:rtl/>
        </w:rPr>
        <w:t xml:space="preserve"> </w:t>
      </w:r>
      <w:r w:rsidRPr="00E8235D">
        <w:rPr>
          <w:rtl/>
        </w:rPr>
        <w:t>על עורכי</w:t>
      </w:r>
      <w:r w:rsidR="00D90493">
        <w:rPr>
          <w:rtl/>
        </w:rPr>
        <w:t>-</w:t>
      </w:r>
      <w:r w:rsidRPr="00E8235D">
        <w:rPr>
          <w:rtl/>
        </w:rPr>
        <w:t>הדין כולם.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 למה הם רוצים הגנה?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בזה אני מסיים, חברת הכנסת לבני. אני חושב שהסיטואציה המסוכנת היא, שכאשר</w:t>
      </w:r>
      <w:r w:rsidR="00D90493">
        <w:rPr>
          <w:rtl/>
        </w:rPr>
        <w:t xml:space="preserve"> </w:t>
      </w:r>
      <w:r w:rsidRPr="00E8235D">
        <w:rPr>
          <w:rtl/>
        </w:rPr>
        <w:t>אדם ידע שהיום הכנסת חוקקה חוק שקובע שעורך</w:t>
      </w:r>
      <w:r w:rsidR="00D90493">
        <w:rPr>
          <w:rtl/>
        </w:rPr>
        <w:t>-</w:t>
      </w:r>
      <w:r w:rsidRPr="00E8235D">
        <w:rPr>
          <w:rtl/>
        </w:rPr>
        <w:t xml:space="preserve">דינו צריך למסור הלאה מידע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גרסאות. אחת מהן בפירוש הולכת בכיוון הזה, וזה מה שיש בפנינו כרגע.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אבל הסכנה בעיני היא לדבר רחב יותר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האם אתה מוכן להסיר את ההתנגדות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תחושה של אנשים בישראל, שאסור, או לא טוב, או חלילה לא כדאי, למסור את</w:t>
      </w:r>
      <w:r>
        <w:rPr>
          <w:rtl/>
        </w:rPr>
        <w:t xml:space="preserve"> </w:t>
      </w:r>
      <w:r w:rsidR="00E8235D" w:rsidRPr="00E8235D">
        <w:rPr>
          <w:rtl/>
        </w:rPr>
        <w:t>האמת</w:t>
      </w:r>
      <w:r>
        <w:rPr>
          <w:rtl/>
        </w:rPr>
        <w:t xml:space="preserve"> </w:t>
      </w:r>
      <w:r w:rsidR="00E8235D" w:rsidRPr="00E8235D">
        <w:rPr>
          <w:rtl/>
        </w:rPr>
        <w:t>או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העובדות כולן לעורך</w:t>
      </w:r>
      <w:r>
        <w:rPr>
          <w:rtl/>
        </w:rPr>
        <w:t>-</w:t>
      </w:r>
      <w:r w:rsidR="00E8235D" w:rsidRPr="00E8235D">
        <w:rPr>
          <w:rtl/>
        </w:rPr>
        <w:t>הדין. זה יגרום נזק חמור יותר לשירות שמקבל אדם</w:t>
      </w:r>
      <w:r>
        <w:rPr>
          <w:rtl/>
        </w:rPr>
        <w:t xml:space="preserve"> </w:t>
      </w:r>
      <w:r w:rsidR="00E8235D" w:rsidRPr="00E8235D">
        <w:rPr>
          <w:rtl/>
        </w:rPr>
        <w:t>מעורך</w:t>
      </w:r>
      <w:r>
        <w:rPr>
          <w:rtl/>
        </w:rPr>
        <w:t>-</w:t>
      </w:r>
      <w:r w:rsidR="00E8235D" w:rsidRPr="00E8235D">
        <w:rPr>
          <w:rtl/>
        </w:rPr>
        <w:t>דין בכל מקרה, בכל תחום, לא רק בתחום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תתקבל גרסה א', האם תהיה מוכן להסיר את ההתנגדות?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נבדוק</w:t>
      </w:r>
      <w:r w:rsidR="00D90493">
        <w:rPr>
          <w:rtl/>
        </w:rPr>
        <w:t xml:space="preserve"> </w:t>
      </w:r>
      <w:r w:rsidRPr="00E8235D">
        <w:rPr>
          <w:rtl/>
        </w:rPr>
        <w:t>ונראה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יהיה. להערכתי, אנחנו לא נגיע להצבעה היום, אבל בפירוש 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עוד גרסה א' עומדת </w:t>
      </w:r>
      <w:r w:rsidR="00D90493">
        <w:rPr>
          <w:rtl/>
        </w:rPr>
        <w:t>–</w:t>
      </w:r>
      <w:r w:rsidRPr="00E8235D">
        <w:rPr>
          <w:rtl/>
        </w:rPr>
        <w:t xml:space="preserve"> אני הבנתי שש"ס מגישה אי</w:t>
      </w:r>
      <w:r w:rsidR="00D90493">
        <w:rPr>
          <w:rtl/>
        </w:rPr>
        <w:t>-</w:t>
      </w:r>
      <w:r w:rsidRPr="00E8235D">
        <w:rPr>
          <w:rtl/>
        </w:rPr>
        <w:t xml:space="preserve">אמון על ההצעה הזאת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ציפי לבני (יו"ר ועדת המשנה):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מקרה, כל עוד גרסה א' עומדת, אי</w:t>
      </w:r>
      <w:r w:rsidR="00D90493">
        <w:rPr>
          <w:rtl/>
        </w:rPr>
        <w:t>-</w:t>
      </w:r>
      <w:r w:rsidRPr="00E8235D">
        <w:rPr>
          <w:rtl/>
        </w:rPr>
        <w:t>אפשר שלא להתייחס להסתייגות הזאת.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רבה,</w:t>
      </w:r>
      <w:r w:rsidR="00D90493">
        <w:rPr>
          <w:rtl/>
        </w:rPr>
        <w:t xml:space="preserve"> </w:t>
      </w:r>
      <w:r w:rsidRPr="00E8235D">
        <w:rPr>
          <w:rtl/>
        </w:rPr>
        <w:t>אדוני.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המסתייג הבא </w:t>
      </w:r>
      <w:r w:rsidR="00D90493">
        <w:rPr>
          <w:rtl/>
        </w:rPr>
        <w:t>–</w:t>
      </w:r>
      <w:r w:rsidRPr="00E8235D">
        <w:rPr>
          <w:rtl/>
        </w:rPr>
        <w:t xml:space="preserve"> חבר הכנסת אליעזר כהן </w:t>
      </w:r>
      <w:r w:rsidR="00D90493">
        <w:rPr>
          <w:rtl/>
        </w:rPr>
        <w:t>–</w:t>
      </w:r>
      <w:r w:rsidRPr="00E8235D">
        <w:rPr>
          <w:rtl/>
        </w:rPr>
        <w:t xml:space="preserve"> איננו, תודה רבה.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איננו; חבר הכנסת יורי שטרן </w:t>
      </w:r>
      <w:r w:rsidR="00D90493">
        <w:rPr>
          <w:rtl/>
        </w:rPr>
        <w:t>–</w:t>
      </w:r>
      <w:r w:rsidRPr="00E8235D">
        <w:rPr>
          <w:rtl/>
        </w:rPr>
        <w:t xml:space="preserve"> איננו. המסתייגת הבאה </w:t>
      </w:r>
      <w:r w:rsidR="00D90493">
        <w:rPr>
          <w:rtl/>
        </w:rPr>
        <w:t xml:space="preserve">– </w:t>
      </w:r>
      <w:r w:rsidRPr="00E8235D">
        <w:rPr>
          <w:rtl/>
        </w:rPr>
        <w:t>חברת הכנסת ענת מאור, ואחריה נותר רק חבר הכנסת רביץ כמסתייג.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 הבית, בתוך טירוף המערכות ובתוך כנסת שרוצה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לאבד עצמה לדעת </w:t>
      </w:r>
      <w:r w:rsidR="00D90493">
        <w:rPr>
          <w:rtl/>
        </w:rPr>
        <w:t>–</w:t>
      </w:r>
      <w:r w:rsidRPr="00E8235D">
        <w:rPr>
          <w:rtl/>
        </w:rPr>
        <w:t xml:space="preserve"> הרבה מאוד הצעות חוק מאוד חשובות ומאוד רציניות עשויות ככה לאבד</w:t>
      </w:r>
      <w:r w:rsidR="00D90493">
        <w:rPr>
          <w:rtl/>
        </w:rPr>
        <w:t xml:space="preserve"> </w:t>
      </w:r>
      <w:r w:rsidRPr="00E8235D">
        <w:rPr>
          <w:rtl/>
        </w:rPr>
        <w:t>מטעמן החשוב.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לומר לכם, שהצעת חוק איסור הלבנת הון, שהיתה לי הזכות להיות יחד עם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ציפי</w:t>
      </w:r>
      <w:r w:rsidR="00D90493">
        <w:rPr>
          <w:rtl/>
        </w:rPr>
        <w:t xml:space="preserve"> </w:t>
      </w:r>
      <w:r w:rsidRPr="00E8235D">
        <w:rPr>
          <w:rtl/>
        </w:rPr>
        <w:t>לבני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המשנה</w:t>
      </w:r>
      <w:r w:rsidR="00D90493">
        <w:rPr>
          <w:rtl/>
        </w:rPr>
        <w:t xml:space="preserve"> </w:t>
      </w:r>
      <w:r w:rsidRPr="00E8235D">
        <w:rPr>
          <w:rtl/>
        </w:rPr>
        <w:t>שעבדה</w:t>
      </w:r>
      <w:r w:rsidR="00D90493">
        <w:rPr>
          <w:rtl/>
        </w:rPr>
        <w:t xml:space="preserve"> </w:t>
      </w:r>
      <w:r w:rsidRPr="00E8235D">
        <w:rPr>
          <w:rtl/>
        </w:rPr>
        <w:t>עליה לאורך שנה, היא אחד ההישגים</w:t>
      </w:r>
      <w:r w:rsidR="00D90493">
        <w:rPr>
          <w:rtl/>
        </w:rPr>
        <w:t xml:space="preserve"> </w:t>
      </w:r>
      <w:r w:rsidRPr="00E8235D">
        <w:rPr>
          <w:rtl/>
        </w:rPr>
        <w:t>החשובים,</w:t>
      </w:r>
      <w:r w:rsidR="00D90493">
        <w:rPr>
          <w:rtl/>
        </w:rPr>
        <w:t xml:space="preserve"> </w:t>
      </w:r>
      <w:r w:rsidRPr="00E8235D">
        <w:rPr>
          <w:rtl/>
        </w:rPr>
        <w:t>בוודאי</w:t>
      </w:r>
      <w:r w:rsidR="00D90493">
        <w:rPr>
          <w:rtl/>
        </w:rPr>
        <w:t xml:space="preserve"> </w:t>
      </w:r>
      <w:r w:rsidRPr="00E8235D">
        <w:rPr>
          <w:rtl/>
        </w:rPr>
        <w:t>בחקיקה של הכנסת הזאת, ולצערי היא מגיעה באיחור של כעשור לעומת</w:t>
      </w:r>
      <w:r w:rsidR="00D90493">
        <w:rPr>
          <w:rtl/>
        </w:rPr>
        <w:t xml:space="preserve"> </w:t>
      </w:r>
      <w:r w:rsidRPr="00E8235D">
        <w:rPr>
          <w:rtl/>
        </w:rPr>
        <w:t>כל המדינות הדמוקרטיות המודרניות באירופה, ארצות</w:t>
      </w:r>
      <w:r w:rsidR="00D90493">
        <w:rPr>
          <w:rtl/>
        </w:rPr>
        <w:t>-</w:t>
      </w:r>
      <w:r w:rsidRPr="00E8235D">
        <w:rPr>
          <w:rtl/>
        </w:rPr>
        <w:t>הברית ואוסטרליה.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משרד</w:t>
      </w:r>
      <w:r w:rsidR="00D90493">
        <w:rPr>
          <w:rtl/>
        </w:rPr>
        <w:t xml:space="preserve"> </w:t>
      </w:r>
      <w:r w:rsidRPr="00E8235D">
        <w:rPr>
          <w:rtl/>
        </w:rPr>
        <w:t>המשפטים</w:t>
      </w:r>
      <w:r w:rsidR="00D90493">
        <w:rPr>
          <w:rtl/>
        </w:rPr>
        <w:t xml:space="preserve"> </w:t>
      </w:r>
      <w:r w:rsidRPr="00E8235D">
        <w:rPr>
          <w:rtl/>
        </w:rPr>
        <w:t>יזם</w:t>
      </w:r>
      <w:r w:rsidR="00D90493">
        <w:rPr>
          <w:rtl/>
        </w:rPr>
        <w:t xml:space="preserve"> </w:t>
      </w:r>
      <w:r w:rsidRPr="00E8235D">
        <w:rPr>
          <w:rtl/>
        </w:rPr>
        <w:t>כנס</w:t>
      </w:r>
      <w:r w:rsidR="00D90493">
        <w:rPr>
          <w:rtl/>
        </w:rPr>
        <w:t xml:space="preserve"> </w:t>
      </w:r>
      <w:r w:rsidRPr="00E8235D">
        <w:rPr>
          <w:rtl/>
        </w:rPr>
        <w:t>שלמדנו בו איך נאבקים בהלבנת ההון. לצערי הרב, זאת</w:t>
      </w:r>
      <w:r w:rsidR="00D90493">
        <w:rPr>
          <w:rtl/>
        </w:rPr>
        <w:t xml:space="preserve"> </w:t>
      </w:r>
      <w:r w:rsidRPr="00E8235D">
        <w:rPr>
          <w:rtl/>
        </w:rPr>
        <w:t>תופעה</w:t>
      </w:r>
      <w:r w:rsidR="00D90493">
        <w:rPr>
          <w:rtl/>
        </w:rPr>
        <w:t xml:space="preserve"> </w:t>
      </w:r>
      <w:r w:rsidRPr="00E8235D">
        <w:rPr>
          <w:rtl/>
        </w:rPr>
        <w:t>מודרנית. מדובר בסחר בנשים, בסחר בסמים, בזנות וגם בעבירות של שחיתות. ככל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לומדים להיאבק באלה שרוצים לעשות את העבירות הללו, הם משתכללים ביתר שאת.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אוכל</w:t>
      </w:r>
      <w:r w:rsidR="00D90493">
        <w:rPr>
          <w:rtl/>
        </w:rPr>
        <w:t xml:space="preserve"> </w:t>
      </w:r>
      <w:r w:rsidRPr="00E8235D">
        <w:rPr>
          <w:rtl/>
        </w:rPr>
        <w:t>להרחיב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בכל סעיפי החוק. אני רוצה לומר, שלגבי סעיף 4,</w:t>
      </w:r>
      <w:r w:rsidR="00D90493">
        <w:rPr>
          <w:rtl/>
        </w:rPr>
        <w:t xml:space="preserve"> </w:t>
      </w:r>
      <w:r w:rsidRPr="00E8235D">
        <w:rPr>
          <w:rtl/>
        </w:rPr>
        <w:t>במחלוקת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א'</w:t>
      </w:r>
      <w:r w:rsidR="00D90493">
        <w:rPr>
          <w:rtl/>
        </w:rPr>
        <w:t xml:space="preserve"> </w:t>
      </w:r>
      <w:r w:rsidRPr="00E8235D">
        <w:rPr>
          <w:rtl/>
        </w:rPr>
        <w:t>לבין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גרסה ב' </w:t>
      </w:r>
      <w:r w:rsidR="00D90493">
        <w:rPr>
          <w:rtl/>
        </w:rPr>
        <w:t>–</w:t>
      </w:r>
      <w:r w:rsidRPr="00E8235D">
        <w:rPr>
          <w:rtl/>
        </w:rPr>
        <w:t xml:space="preserve"> אני בהחלט תומכת בגרסה ב', לרבות התוספת</w:t>
      </w:r>
      <w:r w:rsidR="00D90493">
        <w:rPr>
          <w:rtl/>
        </w:rPr>
        <w:t xml:space="preserve"> </w:t>
      </w:r>
      <w:r w:rsidRPr="00E8235D">
        <w:rPr>
          <w:rtl/>
        </w:rPr>
        <w:t>שתבוא</w:t>
      </w:r>
      <w:r w:rsidR="00D90493">
        <w:rPr>
          <w:rtl/>
        </w:rPr>
        <w:t xml:space="preserve"> </w:t>
      </w:r>
      <w:r w:rsidRPr="00E8235D">
        <w:rPr>
          <w:rtl/>
        </w:rPr>
        <w:t>בסעיף</w:t>
      </w:r>
      <w:r w:rsidR="00D90493">
        <w:rPr>
          <w:rtl/>
        </w:rPr>
        <w:t xml:space="preserve"> </w:t>
      </w:r>
      <w:r w:rsidRPr="00E8235D">
        <w:rPr>
          <w:rtl/>
        </w:rPr>
        <w:t>6.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</w:t>
      </w:r>
      <w:r w:rsidR="00D90493">
        <w:rPr>
          <w:rtl/>
        </w:rPr>
        <w:t xml:space="preserve"> </w:t>
      </w:r>
      <w:r w:rsidRPr="00E8235D">
        <w:rPr>
          <w:rtl/>
        </w:rPr>
        <w:t>הבית,</w:t>
      </w:r>
      <w:r w:rsidR="00D90493">
        <w:rPr>
          <w:rtl/>
        </w:rPr>
        <w:t xml:space="preserve"> </w:t>
      </w:r>
      <w:r w:rsidRPr="00E8235D">
        <w:rPr>
          <w:rtl/>
        </w:rPr>
        <w:t>אין פה מאבק בין צדיקים לבין רשעים. בזמן</w:t>
      </w:r>
      <w:r w:rsidR="00D90493">
        <w:rPr>
          <w:rtl/>
        </w:rPr>
        <w:t xml:space="preserve"> </w:t>
      </w:r>
      <w:r w:rsidRPr="00E8235D">
        <w:rPr>
          <w:rtl/>
        </w:rPr>
        <w:t>מלאכת</w:t>
      </w:r>
      <w:r w:rsidR="00D90493">
        <w:rPr>
          <w:rtl/>
        </w:rPr>
        <w:t xml:space="preserve"> </w:t>
      </w:r>
      <w:r w:rsidRPr="00E8235D">
        <w:rPr>
          <w:rtl/>
        </w:rPr>
        <w:t>החקיקה</w:t>
      </w:r>
      <w:r w:rsidR="00D90493">
        <w:rPr>
          <w:rtl/>
        </w:rPr>
        <w:t xml:space="preserve"> </w:t>
      </w:r>
      <w:r w:rsidRPr="00E8235D">
        <w:rPr>
          <w:rtl/>
        </w:rPr>
        <w:t>כולנו</w:t>
      </w:r>
      <w:r w:rsidR="00D90493">
        <w:rPr>
          <w:rtl/>
        </w:rPr>
        <w:t xml:space="preserve"> </w:t>
      </w:r>
      <w:r w:rsidRPr="00E8235D">
        <w:rPr>
          <w:rtl/>
        </w:rPr>
        <w:t>היינו</w:t>
      </w:r>
      <w:r w:rsidR="00D90493">
        <w:rPr>
          <w:rtl/>
        </w:rPr>
        <w:t xml:space="preserve"> </w:t>
      </w:r>
      <w:r w:rsidRPr="00E8235D">
        <w:rPr>
          <w:rtl/>
        </w:rPr>
        <w:t>מודעים</w:t>
      </w:r>
      <w:r w:rsidR="00D90493">
        <w:rPr>
          <w:rtl/>
        </w:rPr>
        <w:t xml:space="preserve"> </w:t>
      </w:r>
      <w:r w:rsidRPr="00E8235D">
        <w:rPr>
          <w:rtl/>
        </w:rPr>
        <w:t>לאיזון המתחייב בין זכויות הפרט והחובה שלא</w:t>
      </w:r>
      <w:r w:rsidR="00D90493">
        <w:rPr>
          <w:rtl/>
        </w:rPr>
        <w:t xml:space="preserve"> </w:t>
      </w:r>
      <w:r w:rsidRPr="00E8235D">
        <w:rPr>
          <w:rtl/>
        </w:rPr>
        <w:t>לפגוע</w:t>
      </w:r>
      <w:r w:rsidR="00D90493">
        <w:rPr>
          <w:rtl/>
        </w:rPr>
        <w:t xml:space="preserve"> </w:t>
      </w:r>
      <w:r w:rsidRPr="00E8235D">
        <w:rPr>
          <w:rtl/>
        </w:rPr>
        <w:t>באזרחים</w:t>
      </w:r>
      <w:r w:rsidR="00D90493">
        <w:rPr>
          <w:rtl/>
        </w:rPr>
        <w:t xml:space="preserve"> </w:t>
      </w:r>
      <w:r w:rsidRPr="00E8235D">
        <w:rPr>
          <w:rtl/>
        </w:rPr>
        <w:t>חפים</w:t>
      </w:r>
      <w:r w:rsidR="00D90493">
        <w:rPr>
          <w:rtl/>
        </w:rPr>
        <w:t xml:space="preserve"> </w:t>
      </w:r>
      <w:r w:rsidRPr="00E8235D">
        <w:rPr>
          <w:rtl/>
        </w:rPr>
        <w:t>מפשע</w:t>
      </w:r>
      <w:r w:rsidR="00D90493">
        <w:rPr>
          <w:rtl/>
        </w:rPr>
        <w:t xml:space="preserve"> </w:t>
      </w:r>
      <w:r w:rsidRPr="00E8235D">
        <w:rPr>
          <w:rtl/>
        </w:rPr>
        <w:t>לבין המחויבות להיאבק בהלבנת הון מתוחכמת. אני חושבת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סיבה</w:t>
      </w:r>
      <w:r w:rsidR="00D90493">
        <w:rPr>
          <w:rtl/>
        </w:rPr>
        <w:t xml:space="preserve"> </w:t>
      </w:r>
      <w:r w:rsidRPr="00E8235D">
        <w:rPr>
          <w:rtl/>
        </w:rPr>
        <w:t>לסייע בנושא עצימת העיניים.</w:t>
      </w:r>
      <w:r w:rsidR="00D90493">
        <w:rPr>
          <w:rtl/>
        </w:rPr>
        <w:t xml:space="preserve"> </w:t>
      </w:r>
      <w:r w:rsidRPr="00E8235D">
        <w:rPr>
          <w:rtl/>
        </w:rPr>
        <w:t>חוק העונשין כולו מביא בחשבון את סוגיית</w:t>
      </w:r>
      <w:r w:rsidR="00D90493">
        <w:rPr>
          <w:rtl/>
        </w:rPr>
        <w:t xml:space="preserve"> </w:t>
      </w:r>
      <w:r w:rsidRPr="00E8235D">
        <w:rPr>
          <w:rtl/>
        </w:rPr>
        <w:t>עצימת</w:t>
      </w:r>
      <w:r w:rsidR="00D90493">
        <w:rPr>
          <w:rtl/>
        </w:rPr>
        <w:t xml:space="preserve"> </w:t>
      </w:r>
      <w:r w:rsidRPr="00E8235D">
        <w:rPr>
          <w:rtl/>
        </w:rPr>
        <w:t>העיניים</w:t>
      </w:r>
      <w:r w:rsidR="00D90493">
        <w:rPr>
          <w:rtl/>
        </w:rPr>
        <w:t xml:space="preserve"> </w:t>
      </w:r>
      <w:r w:rsidRPr="00E8235D">
        <w:rPr>
          <w:rtl/>
        </w:rPr>
        <w:t>ומטיל</w:t>
      </w:r>
      <w:r w:rsidR="00D90493">
        <w:rPr>
          <w:rtl/>
        </w:rPr>
        <w:t xml:space="preserve"> </w:t>
      </w:r>
      <w:r w:rsidRPr="00E8235D">
        <w:rPr>
          <w:rtl/>
        </w:rPr>
        <w:t>את נטל ההוכחה על זה שעצם עיניים לכאורה בתום</w:t>
      </w:r>
      <w:r w:rsidR="00D90493">
        <w:rPr>
          <w:rtl/>
        </w:rPr>
        <w:t>-</w:t>
      </w:r>
      <w:r w:rsidRPr="00E8235D">
        <w:rPr>
          <w:rtl/>
        </w:rPr>
        <w:t>לב אך למעשה</w:t>
      </w:r>
      <w:r w:rsidR="00D90493">
        <w:rPr>
          <w:rtl/>
        </w:rPr>
        <w:t xml:space="preserve"> </w:t>
      </w:r>
      <w:r w:rsidRPr="00E8235D">
        <w:rPr>
          <w:rtl/>
        </w:rPr>
        <w:t>הפך שותף לפשע.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להוסיף עוד דבר. שימו לב, שאם תתקבל גרסה ב', סעיף 6 מוסיף שהוא לא</w:t>
      </w:r>
      <w:r w:rsidR="00D90493">
        <w:rPr>
          <w:rtl/>
        </w:rPr>
        <w:t xml:space="preserve"> </w:t>
      </w:r>
      <w:r w:rsidRPr="00E8235D">
        <w:rPr>
          <w:rtl/>
        </w:rPr>
        <w:t>יישא באחריות הפלילית אם הוא הוכיח שהוא פעל בתום</w:t>
      </w:r>
      <w:r w:rsidR="00D90493">
        <w:rPr>
          <w:rtl/>
        </w:rPr>
        <w:t>-</w:t>
      </w:r>
      <w:r w:rsidRPr="00E8235D">
        <w:rPr>
          <w:rtl/>
        </w:rPr>
        <w:t>לב במהלך העניינים הרגיל.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חברות וחברי הבית, אני חושבת שההסתייגות של חבר הכנסת מודי זנדברג היא תוצאה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סבירה של הלובי של עורכי</w:t>
      </w:r>
      <w:r w:rsidR="00D90493">
        <w:rPr>
          <w:rtl/>
        </w:rPr>
        <w:t>-</w:t>
      </w:r>
      <w:r w:rsidRPr="00E8235D">
        <w:rPr>
          <w:rtl/>
        </w:rPr>
        <w:t>הדין.</w:t>
      </w:r>
      <w:r w:rsidR="00D90493">
        <w:rPr>
          <w:rtl/>
        </w:rPr>
        <w:t xml:space="preserve"> </w:t>
      </w:r>
      <w:r w:rsidRPr="00E8235D">
        <w:rPr>
          <w:rtl/>
        </w:rPr>
        <w:t>אני רוצה לציין את הבנקים, שהיו</w:t>
      </w:r>
      <w:r w:rsidR="00D90493">
        <w:rPr>
          <w:rtl/>
        </w:rPr>
        <w:t xml:space="preserve"> </w:t>
      </w:r>
      <w:r w:rsidRPr="00E8235D">
        <w:rPr>
          <w:rtl/>
        </w:rPr>
        <w:t>להם הרבה הסתייגויות אבל הם שיתפו פעולה עם תהליך חקיקת החוק. תדעו לכם שמוטלת פה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הבנקים</w:t>
      </w:r>
      <w:r w:rsidR="00D90493">
        <w:rPr>
          <w:rtl/>
        </w:rPr>
        <w:t xml:space="preserve"> </w:t>
      </w:r>
      <w:r w:rsidRPr="00E8235D">
        <w:rPr>
          <w:rtl/>
        </w:rPr>
        <w:t>חובת דיווח בצורה שמהווה שינוי בנורמות במדינה, והם שיתפו כאן פעולה.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נצליח להיאבק בהון שחור אם לא נקים מנגנון ומערכת שיש בהם שינוי דפוסים.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תתקבל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של לשכת עורכי</w:t>
      </w:r>
      <w:r w:rsidR="00D90493">
        <w:rPr>
          <w:rtl/>
        </w:rPr>
        <w:t>-</w:t>
      </w:r>
      <w:r w:rsidRPr="00E8235D">
        <w:rPr>
          <w:rtl/>
        </w:rPr>
        <w:t>הדין, שבשם הסודיות והחיסיון עוברים פה מחבר</w:t>
      </w:r>
      <w:r w:rsidR="00D90493">
        <w:rPr>
          <w:rtl/>
        </w:rPr>
        <w:t xml:space="preserve"> </w:t>
      </w:r>
      <w:r w:rsidRPr="00E8235D">
        <w:rPr>
          <w:rtl/>
        </w:rPr>
        <w:t>כנסת לחבר כנסת, אנחנו עוזרים להם לעשות עסקות בלתי כשרות.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חושדת.</w:t>
      </w:r>
      <w:r w:rsidR="00D90493">
        <w:rPr>
          <w:rtl/>
        </w:rPr>
        <w:t xml:space="preserve"> </w:t>
      </w:r>
      <w:r w:rsidRPr="00E8235D">
        <w:rPr>
          <w:rtl/>
        </w:rPr>
        <w:t>חבר הכנסת זנדברג, אני רוצה שלא תכשיל מראש את העמיתים שלך;</w:t>
      </w:r>
      <w:r w:rsidR="00D90493">
        <w:rPr>
          <w:rtl/>
        </w:rPr>
        <w:t xml:space="preserve"> </w:t>
      </w:r>
      <w:r w:rsidRPr="00E8235D">
        <w:rPr>
          <w:rtl/>
        </w:rPr>
        <w:t>שמצד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תאפשר להם לשתף פעולה עם הלקוחות בצורה הוגנת; מצד אחר, כאשר עורך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יודע שבא אליו לקוח שעשה עסקה בלתי כשרה, שלא ישתף פעולה.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אמנון רובינשטיין, למשרד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לעורכת</w:t>
      </w:r>
      <w:r w:rsidR="00D90493">
        <w:rPr>
          <w:rtl/>
        </w:rPr>
        <w:t>-</w:t>
      </w:r>
      <w:r w:rsidRPr="00E8235D">
        <w:rPr>
          <w:rtl/>
        </w:rPr>
        <w:t>הדין</w:t>
      </w:r>
      <w:r w:rsidR="00D90493">
        <w:rPr>
          <w:rtl/>
        </w:rPr>
        <w:t xml:space="preserve"> </w:t>
      </w:r>
      <w:r w:rsidRPr="00E8235D">
        <w:rPr>
          <w:rtl/>
        </w:rPr>
        <w:t>גלוריה</w:t>
      </w:r>
      <w:r w:rsidR="00D90493">
        <w:rPr>
          <w:rtl/>
        </w:rPr>
        <w:t xml:space="preserve"> </w:t>
      </w:r>
      <w:r w:rsidRPr="00E8235D">
        <w:rPr>
          <w:rtl/>
        </w:rPr>
        <w:t>וייסמן שבכך סיימה את עבודתה, לעורכת</w:t>
      </w:r>
      <w:r w:rsidR="00D90493">
        <w:rPr>
          <w:rtl/>
        </w:rPr>
        <w:t>-</w:t>
      </w:r>
      <w:r w:rsidRPr="00E8235D">
        <w:rPr>
          <w:rtl/>
        </w:rPr>
        <w:t>הדין יהודית</w:t>
      </w:r>
      <w:r w:rsidR="00D90493">
        <w:rPr>
          <w:rtl/>
        </w:rPr>
        <w:t xml:space="preserve"> </w:t>
      </w:r>
      <w:r w:rsidRPr="00E8235D">
        <w:rPr>
          <w:rtl/>
        </w:rPr>
        <w:t>קרפ.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חושבת, שבכך שהכנסת תאשר את החוק הזה בגרסאות שיאפשרו את יישומו ואכיפתו</w:t>
      </w:r>
      <w:r w:rsidR="00D90493">
        <w:rPr>
          <w:rtl/>
        </w:rPr>
        <w:t xml:space="preserve"> </w:t>
      </w:r>
      <w:r w:rsidRPr="00E8235D">
        <w:rPr>
          <w:rtl/>
        </w:rPr>
        <w:t>היא תתרום תרומה רבה לנורמות החברתיות במדינה.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אברהם רביץ, ואחריו, אחרון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יורי שטרן. אחר כך</w:t>
      </w:r>
      <w:r w:rsidR="00D90493">
        <w:rPr>
          <w:rtl/>
        </w:rPr>
        <w:t xml:space="preserve"> </w:t>
      </w:r>
      <w:r w:rsidRPr="00E8235D">
        <w:rPr>
          <w:rtl/>
        </w:rPr>
        <w:t>תשובת יושב</w:t>
      </w:r>
      <w:r w:rsidR="00D90493">
        <w:rPr>
          <w:rtl/>
        </w:rPr>
        <w:t>-</w:t>
      </w:r>
      <w:r w:rsidRPr="00E8235D">
        <w:rPr>
          <w:rtl/>
        </w:rPr>
        <w:t>ראש הוועדה למסתייגים ותשובת השר.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רביץ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אני רוצה לומר שאני בעד החוק. זה חוק חשוב. לא</w:t>
      </w:r>
      <w:r w:rsidR="00D90493">
        <w:rPr>
          <w:rtl/>
        </w:rPr>
        <w:t xml:space="preserve"> </w:t>
      </w:r>
      <w:r w:rsidRPr="00E8235D">
        <w:rPr>
          <w:rtl/>
        </w:rPr>
        <w:t>ייתכן</w:t>
      </w:r>
      <w:r w:rsidR="00D90493">
        <w:rPr>
          <w:rtl/>
        </w:rPr>
        <w:t xml:space="preserve"> </w:t>
      </w:r>
      <w:r w:rsidRPr="00E8235D">
        <w:rPr>
          <w:rtl/>
        </w:rPr>
        <w:t>שמדינת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</w:t>
      </w:r>
      <w:r w:rsidRPr="00E8235D">
        <w:rPr>
          <w:rtl/>
        </w:rPr>
        <w:t>תהיה</w:t>
      </w:r>
      <w:r w:rsidR="00D90493">
        <w:rPr>
          <w:rtl/>
        </w:rPr>
        <w:t xml:space="preserve"> </w:t>
      </w:r>
      <w:r w:rsidRPr="00E8235D">
        <w:rPr>
          <w:rtl/>
        </w:rPr>
        <w:t>מפלט</w:t>
      </w:r>
      <w:r w:rsidR="00D90493">
        <w:rPr>
          <w:rtl/>
        </w:rPr>
        <w:t xml:space="preserve"> </w:t>
      </w:r>
      <w:r w:rsidRPr="00E8235D">
        <w:rPr>
          <w:rtl/>
        </w:rPr>
        <w:t>להלבנת הון שחור, הון של מאפיה. זאת תהיה בושה</w:t>
      </w:r>
      <w:r w:rsidR="00D90493">
        <w:rPr>
          <w:rtl/>
        </w:rPr>
        <w:t xml:space="preserve"> </w:t>
      </w:r>
      <w:r w:rsidRPr="00E8235D">
        <w:rPr>
          <w:rtl/>
        </w:rPr>
        <w:t>וחרפה אם אנחנו נישאר ברשימה השחורה של מדינות שהן ערי מקלט לפושעים מן הסוג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אחת, ואני מציע לחברי הכנסת להצביע בעדה. באותה הזדמנות</w:t>
      </w:r>
      <w:r w:rsidR="00D90493">
        <w:rPr>
          <w:rtl/>
        </w:rPr>
        <w:t xml:space="preserve"> </w:t>
      </w:r>
      <w:r w:rsidRPr="00E8235D">
        <w:rPr>
          <w:rtl/>
        </w:rPr>
        <w:t>שבה</w:t>
      </w:r>
      <w:r w:rsidR="00D90493">
        <w:rPr>
          <w:rtl/>
        </w:rPr>
        <w:t xml:space="preserve"> </w:t>
      </w:r>
      <w:r w:rsidRPr="00E8235D">
        <w:rPr>
          <w:rtl/>
        </w:rPr>
        <w:t>אנחנו מחייבים עורכי</w:t>
      </w:r>
      <w:r w:rsidR="00D90493">
        <w:rPr>
          <w:rtl/>
        </w:rPr>
        <w:t>-</w:t>
      </w:r>
      <w:r w:rsidRPr="00E8235D">
        <w:rPr>
          <w:rtl/>
        </w:rPr>
        <w:t xml:space="preserve">דין, או כל אדם שהגיע לידיו מידע או חשד על הלבנת הון </w:t>
      </w:r>
      <w:r w:rsidR="00D90493">
        <w:rPr>
          <w:rtl/>
        </w:rPr>
        <w:t xml:space="preserve">–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גרסה מסוימת </w:t>
      </w:r>
      <w:r w:rsidR="00D90493">
        <w:rPr>
          <w:rtl/>
        </w:rPr>
        <w:t>–</w:t>
      </w:r>
      <w:r w:rsidRPr="00E8235D">
        <w:rPr>
          <w:rtl/>
        </w:rPr>
        <w:t xml:space="preserve"> הוא חייב למסור את המידע הזה, אני חושב שצריך לסייג את זה כדי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נגרום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כורחו מה שנקרא בלשון העם "מלשינון למס</w:t>
      </w:r>
      <w:r w:rsidR="00D90493">
        <w:rPr>
          <w:rtl/>
        </w:rPr>
        <w:t xml:space="preserve"> </w:t>
      </w:r>
      <w:r w:rsidRPr="00E8235D">
        <w:rPr>
          <w:rtl/>
        </w:rPr>
        <w:t>הכנסה".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מסייג בהסתייגות שלי, שהמידע הזה, כפי שאסור לו לעבור למוסדות</w:t>
      </w:r>
      <w:r w:rsidR="00D90493">
        <w:rPr>
          <w:rtl/>
        </w:rPr>
        <w:t xml:space="preserve"> </w:t>
      </w:r>
      <w:r w:rsidRPr="00E8235D">
        <w:rPr>
          <w:rtl/>
        </w:rPr>
        <w:t>אחרים, הרי אסור להשתמש בו לצורך מס הכנסה.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ממליץ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חברי הכנסת להצביע בעד גרסה א' מבין שתי הגרסאות המונחות</w:t>
      </w:r>
      <w:r w:rsidR="00D90493">
        <w:rPr>
          <w:rtl/>
        </w:rPr>
        <w:t xml:space="preserve"> </w:t>
      </w:r>
      <w:r w:rsidRPr="00E8235D">
        <w:rPr>
          <w:rtl/>
        </w:rPr>
        <w:t>לפנינו.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שגם ההסתייגות של חבר הכנסת מודי זנדברג היא ראויה, כדי לשמור על</w:t>
      </w:r>
      <w:r w:rsidR="00D90493">
        <w:rPr>
          <w:rtl/>
        </w:rPr>
        <w:t xml:space="preserve"> </w:t>
      </w:r>
      <w:r w:rsidRPr="00E8235D">
        <w:rPr>
          <w:rtl/>
        </w:rPr>
        <w:t>החיסיון של עורכי</w:t>
      </w:r>
      <w:r w:rsidR="00D90493">
        <w:rPr>
          <w:rtl/>
        </w:rPr>
        <w:t>-</w:t>
      </w:r>
      <w:r w:rsidRPr="00E8235D">
        <w:rPr>
          <w:rtl/>
        </w:rPr>
        <w:t>הדין, ואני אצביע בעבורה.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אחרון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יורי שטרן, אתה והשר.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השרים,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דיברו לא מעט על חשיבות החוק,</w:t>
      </w:r>
      <w:r w:rsidR="00D90493">
        <w:rPr>
          <w:rtl/>
        </w:rPr>
        <w:t xml:space="preserve"> </w:t>
      </w:r>
      <w:r w:rsidRPr="00E8235D">
        <w:rPr>
          <w:rtl/>
        </w:rPr>
        <w:t>ובמציאות</w:t>
      </w:r>
      <w:r w:rsidR="00D90493">
        <w:rPr>
          <w:rtl/>
        </w:rPr>
        <w:t xml:space="preserve"> </w:t>
      </w:r>
      <w:r w:rsidRPr="00E8235D">
        <w:rPr>
          <w:rtl/>
        </w:rPr>
        <w:t>הכלכלית</w:t>
      </w:r>
      <w:r w:rsidR="00D90493">
        <w:rPr>
          <w:rtl/>
        </w:rPr>
        <w:t xml:space="preserve"> </w:t>
      </w:r>
      <w:r w:rsidRPr="00E8235D">
        <w:rPr>
          <w:rtl/>
        </w:rPr>
        <w:t>העולמית</w:t>
      </w:r>
      <w:r w:rsidR="00D90493">
        <w:rPr>
          <w:rtl/>
        </w:rPr>
        <w:t xml:space="preserve"> </w:t>
      </w:r>
      <w:r w:rsidRPr="00E8235D">
        <w:rPr>
          <w:rtl/>
        </w:rPr>
        <w:t>יש מקום לחוקק היום במדינת ישראל חוק זה, אלא שמדובר</w:t>
      </w:r>
      <w:r w:rsidR="00D90493">
        <w:rPr>
          <w:rtl/>
        </w:rPr>
        <w:t xml:space="preserve"> </w:t>
      </w:r>
      <w:r w:rsidRPr="00E8235D">
        <w:rPr>
          <w:rtl/>
        </w:rPr>
        <w:t>במדינה קולטת עלייה מארצות מסובכות, אפשר להגיד, מארצות שלא תמיד אפשר להוציא מהן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הרכוש או לממש בהן את הנכסים או להוציא את הכסף, ולא תמיד אפשר לגלות את פרטי</w:t>
      </w:r>
      <w:r w:rsidR="00D90493">
        <w:rPr>
          <w:rtl/>
        </w:rPr>
        <w:t xml:space="preserve"> </w:t>
      </w:r>
      <w:r w:rsidRPr="00E8235D">
        <w:rPr>
          <w:rtl/>
        </w:rPr>
        <w:t>העסקה.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מדינה</w:t>
      </w:r>
      <w:r w:rsidR="00D90493">
        <w:rPr>
          <w:rtl/>
        </w:rPr>
        <w:t xml:space="preserve"> </w:t>
      </w:r>
      <w:r w:rsidRPr="00E8235D">
        <w:rPr>
          <w:rtl/>
        </w:rPr>
        <w:t>שקולטת</w:t>
      </w:r>
      <w:r w:rsidR="00D90493">
        <w:rPr>
          <w:rtl/>
        </w:rPr>
        <w:t xml:space="preserve"> </w:t>
      </w:r>
      <w:r w:rsidRPr="00E8235D">
        <w:rPr>
          <w:rtl/>
        </w:rPr>
        <w:t>עלייה</w:t>
      </w:r>
      <w:r w:rsidR="00D90493">
        <w:rPr>
          <w:rtl/>
        </w:rPr>
        <w:t xml:space="preserve"> </w:t>
      </w:r>
      <w:r w:rsidRPr="00E8235D">
        <w:rPr>
          <w:rtl/>
        </w:rPr>
        <w:t>מארצות</w:t>
      </w:r>
      <w:r w:rsidR="00D90493">
        <w:rPr>
          <w:rtl/>
        </w:rPr>
        <w:t xml:space="preserve"> </w:t>
      </w:r>
      <w:r w:rsidRPr="00E8235D">
        <w:rPr>
          <w:rtl/>
        </w:rPr>
        <w:t>ברית</w:t>
      </w:r>
      <w:r w:rsidR="00D90493">
        <w:rPr>
          <w:rtl/>
        </w:rPr>
        <w:t>-</w:t>
      </w:r>
      <w:r w:rsidRPr="00E8235D">
        <w:rPr>
          <w:rtl/>
        </w:rPr>
        <w:t>המועצות</w:t>
      </w:r>
      <w:r w:rsidR="00D90493">
        <w:rPr>
          <w:rtl/>
        </w:rPr>
        <w:t xml:space="preserve"> </w:t>
      </w:r>
      <w:r w:rsidRPr="00E8235D">
        <w:rPr>
          <w:rtl/>
        </w:rPr>
        <w:t>לשעבר, או מפרס, או</w:t>
      </w:r>
      <w:r w:rsidR="00D90493">
        <w:rPr>
          <w:rtl/>
        </w:rPr>
        <w:t xml:space="preserve"> </w:t>
      </w:r>
      <w:r w:rsidRPr="00E8235D">
        <w:rPr>
          <w:rtl/>
        </w:rPr>
        <w:t>מדרום</w:t>
      </w:r>
      <w:r w:rsidR="00D90493">
        <w:rPr>
          <w:rtl/>
        </w:rPr>
        <w:t>-</w:t>
      </w:r>
      <w:r w:rsidRPr="00E8235D">
        <w:rPr>
          <w:rtl/>
        </w:rPr>
        <w:t>אפריקה,</w:t>
      </w:r>
      <w:r w:rsidR="00D90493">
        <w:rPr>
          <w:rtl/>
        </w:rPr>
        <w:t xml:space="preserve"> </w:t>
      </w:r>
      <w:r w:rsidRPr="00E8235D">
        <w:rPr>
          <w:rtl/>
        </w:rPr>
        <w:t>או ממדינות דרום</w:t>
      </w:r>
      <w:r w:rsidR="00D90493">
        <w:rPr>
          <w:rtl/>
        </w:rPr>
        <w:t>-</w:t>
      </w:r>
      <w:r w:rsidRPr="00E8235D">
        <w:rPr>
          <w:rtl/>
        </w:rPr>
        <w:t>אמריקה, ובחקיקה הזאת המדינה צריכה להתחשב במצבים</w:t>
      </w:r>
      <w:r w:rsidR="00D90493">
        <w:rPr>
          <w:rtl/>
        </w:rPr>
        <w:t xml:space="preserve"> </w:t>
      </w:r>
      <w:r w:rsidRPr="00E8235D">
        <w:rPr>
          <w:rtl/>
        </w:rPr>
        <w:t>האלה.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חוץ</w:t>
      </w:r>
      <w:r w:rsidR="00D90493">
        <w:rPr>
          <w:rtl/>
        </w:rPr>
        <w:t xml:space="preserve"> </w:t>
      </w:r>
      <w:r w:rsidRPr="00E8235D">
        <w:rPr>
          <w:rtl/>
        </w:rPr>
        <w:t>מזה,</w:t>
      </w:r>
      <w:r w:rsidR="00D90493">
        <w:rPr>
          <w:rtl/>
        </w:rPr>
        <w:t xml:space="preserve"> </w:t>
      </w:r>
      <w:r w:rsidRPr="00E8235D">
        <w:rPr>
          <w:rtl/>
        </w:rPr>
        <w:t>בהצעה</w:t>
      </w:r>
      <w:r w:rsidR="00D90493">
        <w:rPr>
          <w:rtl/>
        </w:rPr>
        <w:t xml:space="preserve"> </w:t>
      </w:r>
      <w:r w:rsidRPr="00E8235D">
        <w:rPr>
          <w:rtl/>
        </w:rPr>
        <w:t>המקורית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שהוגשה כבר אתמול להצבעה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סעיפים</w:t>
      </w:r>
      <w:r w:rsidR="00D90493">
        <w:rPr>
          <w:rtl/>
        </w:rPr>
        <w:t xml:space="preserve"> </w:t>
      </w:r>
      <w:r w:rsidRPr="00E8235D">
        <w:rPr>
          <w:rtl/>
        </w:rPr>
        <w:t>שבעיני</w:t>
      </w:r>
      <w:r w:rsidR="00D90493">
        <w:rPr>
          <w:rtl/>
        </w:rPr>
        <w:t xml:space="preserve"> </w:t>
      </w:r>
      <w:r w:rsidRPr="00E8235D">
        <w:rPr>
          <w:rtl/>
        </w:rPr>
        <w:t>ובעיני חברי סיעתי היו דרקוניים, כי הם נגעו להפרת</w:t>
      </w:r>
      <w:r w:rsidR="00D90493">
        <w:rPr>
          <w:rtl/>
        </w:rPr>
        <w:t xml:space="preserve"> </w:t>
      </w:r>
      <w:r w:rsidRPr="00E8235D">
        <w:rPr>
          <w:rtl/>
        </w:rPr>
        <w:t>חופש הפרט ועקרונות הצדק שמדברים על כך כי אדם חף מפשע כל עוד לא הוכח אחרת וחובת</w:t>
      </w:r>
      <w:r w:rsidR="00D90493">
        <w:rPr>
          <w:rtl/>
        </w:rPr>
        <w:t xml:space="preserve"> </w:t>
      </w:r>
      <w:r w:rsidRPr="00E8235D">
        <w:rPr>
          <w:rtl/>
        </w:rPr>
        <w:t>ההוכחה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שמאשים,</w:t>
      </w:r>
      <w:r w:rsidR="00D90493">
        <w:rPr>
          <w:rtl/>
        </w:rPr>
        <w:t xml:space="preserve"> </w:t>
      </w:r>
      <w:r w:rsidRPr="00E8235D">
        <w:rPr>
          <w:rtl/>
        </w:rPr>
        <w:t>במקרה זה על המדינה. ואכן היום, ברגע האחרון בעצם,</w:t>
      </w:r>
      <w:r w:rsidR="00D90493">
        <w:rPr>
          <w:rtl/>
        </w:rPr>
        <w:t xml:space="preserve"> </w:t>
      </w:r>
      <w:r w:rsidRPr="00E8235D">
        <w:rPr>
          <w:rtl/>
        </w:rPr>
        <w:t>אילצנו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מציעי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את משרד המשפטים, לבוא אתנו במגע. הודות לרצון הטוב של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ומשפט, חבר הכנסת אמנון רובינשטיין, וחברת הכנסת ציפי</w:t>
      </w:r>
      <w:r w:rsidR="00D90493">
        <w:rPr>
          <w:rtl/>
        </w:rPr>
        <w:t xml:space="preserve"> </w:t>
      </w:r>
      <w:r w:rsidRPr="00E8235D">
        <w:rPr>
          <w:rtl/>
        </w:rPr>
        <w:t>לבני, שעבדה על הכנת החוק, ישבנו בישיבה מיוחדת עם נציגי משרד המשפטים והכנסנו לא</w:t>
      </w:r>
      <w:r w:rsidR="00D90493">
        <w:rPr>
          <w:rtl/>
        </w:rPr>
        <w:t xml:space="preserve"> </w:t>
      </w:r>
      <w:r w:rsidRPr="00E8235D">
        <w:rPr>
          <w:rtl/>
        </w:rPr>
        <w:t>מעט שינויים בטקסט של החוק, והטקסט שהוגש כעת להצבעה הוא הטקסט המתוקן.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הם השינויים בגדול? שינוי ראשון, בסעיפים הנוגעים למסירת מידע ולכל מיני</w:t>
      </w:r>
      <w:r w:rsidR="00D90493">
        <w:rPr>
          <w:rtl/>
        </w:rPr>
        <w:t xml:space="preserve"> </w:t>
      </w:r>
      <w:r w:rsidRPr="00E8235D">
        <w:rPr>
          <w:rtl/>
        </w:rPr>
        <w:t>תקנות</w:t>
      </w:r>
      <w:r w:rsidR="00D90493">
        <w:rPr>
          <w:rtl/>
        </w:rPr>
        <w:t xml:space="preserve"> </w:t>
      </w:r>
      <w:r w:rsidRPr="00E8235D">
        <w:rPr>
          <w:rtl/>
        </w:rPr>
        <w:t>והחלטות ספציפיות שאמור היה לקבל שר המשפטים, או השר לביטחון פנים, הכנסנו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חובת</w:t>
      </w:r>
      <w:r w:rsidR="00D90493">
        <w:rPr>
          <w:rtl/>
        </w:rPr>
        <w:t xml:space="preserve"> </w:t>
      </w:r>
      <w:r w:rsidRPr="00E8235D">
        <w:rPr>
          <w:rtl/>
        </w:rPr>
        <w:t>ההתייעצות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הנוגע</w:t>
      </w:r>
      <w:r w:rsidR="00D90493">
        <w:rPr>
          <w:rtl/>
        </w:rPr>
        <w:t xml:space="preserve"> </w:t>
      </w:r>
      <w:r w:rsidRPr="00E8235D">
        <w:rPr>
          <w:rtl/>
        </w:rPr>
        <w:t>בדבר. במקרים מסוימים זה יכול להיות שר</w:t>
      </w:r>
      <w:r w:rsidR="00D90493">
        <w:rPr>
          <w:rtl/>
        </w:rPr>
        <w:t xml:space="preserve"> </w:t>
      </w:r>
      <w:r w:rsidRPr="00E8235D">
        <w:rPr>
          <w:rtl/>
        </w:rPr>
        <w:t>הקליטה, במקרים אחרים זה יכול להיות אולי אחד השרים הכלכליים.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השינוי השני נגע ליכולת לחלט את רכושו של אדם כאשר הוא לא נמצא בארץ. החלטנו</w:t>
      </w:r>
      <w:r w:rsidR="00D90493">
        <w:rPr>
          <w:rtl/>
        </w:rPr>
        <w:t xml:space="preserve"> </w:t>
      </w:r>
      <w:r w:rsidRPr="00E8235D">
        <w:rPr>
          <w:rtl/>
        </w:rPr>
        <w:t>לשנות</w:t>
      </w:r>
      <w:r w:rsidR="00D90493">
        <w:rPr>
          <w:rtl/>
        </w:rPr>
        <w:t xml:space="preserve"> </w:t>
      </w:r>
      <w:r w:rsidRPr="00E8235D">
        <w:rPr>
          <w:rtl/>
        </w:rPr>
        <w:t>את הסעיף הזה, והיום כתוב: לא נמצא בארץ דרך קבע. לא יכול להיות שאדם נמצא</w:t>
      </w:r>
      <w:r w:rsidR="00D90493">
        <w:rPr>
          <w:rtl/>
        </w:rPr>
        <w:t xml:space="preserve"> </w:t>
      </w:r>
      <w:r w:rsidRPr="00E8235D">
        <w:rPr>
          <w:rtl/>
        </w:rPr>
        <w:t>בחוץ</w:t>
      </w:r>
      <w:r w:rsidR="00D90493">
        <w:rPr>
          <w:rtl/>
        </w:rPr>
        <w:t>-</w:t>
      </w:r>
      <w:r w:rsidRPr="00E8235D">
        <w:rPr>
          <w:rtl/>
        </w:rPr>
        <w:t>לארץ</w:t>
      </w:r>
      <w:r w:rsidR="00D90493">
        <w:rPr>
          <w:rtl/>
        </w:rPr>
        <w:t xml:space="preserve"> </w:t>
      </w:r>
      <w:r w:rsidRPr="00E8235D">
        <w:rPr>
          <w:rtl/>
        </w:rPr>
        <w:t>ומחליטים</w:t>
      </w:r>
      <w:r w:rsidR="00D90493">
        <w:rPr>
          <w:rtl/>
        </w:rPr>
        <w:t xml:space="preserve"> </w:t>
      </w:r>
      <w:r w:rsidRPr="00E8235D">
        <w:rPr>
          <w:rtl/>
        </w:rPr>
        <w:t>לחלט את רכושו בהליך של צו בית</w:t>
      </w:r>
      <w:r w:rsidR="00D90493">
        <w:rPr>
          <w:rtl/>
        </w:rPr>
        <w:t>-</w:t>
      </w:r>
      <w:r w:rsidRPr="00E8235D">
        <w:rPr>
          <w:rtl/>
        </w:rPr>
        <w:t>משפט וללא הגשת כתב אישום רק</w:t>
      </w:r>
      <w:r w:rsidR="00D90493">
        <w:rPr>
          <w:rtl/>
        </w:rPr>
        <w:t xml:space="preserve"> </w:t>
      </w:r>
      <w:r w:rsidRPr="00E8235D">
        <w:rPr>
          <w:rtl/>
        </w:rPr>
        <w:t>מפני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נמצא</w:t>
      </w:r>
      <w:r w:rsidR="00D90493">
        <w:rPr>
          <w:rtl/>
        </w:rPr>
        <w:t xml:space="preserve"> </w:t>
      </w:r>
      <w:r w:rsidRPr="00E8235D">
        <w:rPr>
          <w:rtl/>
        </w:rPr>
        <w:t>בארץ, כשיכול להיות שהוא בחופשה, או שהוא נעדר באופן זמני.</w:t>
      </w:r>
      <w:r w:rsidR="00D90493">
        <w:rPr>
          <w:rtl/>
        </w:rPr>
        <w:t xml:space="preserve"> </w:t>
      </w:r>
      <w:r w:rsidRPr="00E8235D">
        <w:rPr>
          <w:rtl/>
        </w:rPr>
        <w:t>כלומר, זאת מידת הגנת הפרט שהכנסנו בחוק.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הגדלנו</w:t>
      </w:r>
      <w:r w:rsidR="00D90493">
        <w:rPr>
          <w:rtl/>
        </w:rPr>
        <w:t xml:space="preserve"> </w:t>
      </w:r>
      <w:r w:rsidRPr="00E8235D">
        <w:rPr>
          <w:rtl/>
        </w:rPr>
        <w:t>את הסכום שעולה חדש לא חייב לדווח עליו בכניסה או ביציאה</w:t>
      </w:r>
      <w:r w:rsidR="00D90493">
        <w:rPr>
          <w:rtl/>
        </w:rPr>
        <w:t xml:space="preserve"> </w:t>
      </w:r>
      <w:r w:rsidRPr="00E8235D">
        <w:rPr>
          <w:rtl/>
        </w:rPr>
        <w:t>מהארץ למיליון שקל, במקום הסכומים שהיו קודם, שגם הם הועלו הודות ללחצים שהפעלנו.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חושב שהחוק בגרסה הנוכחית הוא מאוזן יותר. עדיין יש אתו בעיות לא מעטות,</w:t>
      </w:r>
      <w:r w:rsidR="00D90493">
        <w:rPr>
          <w:rtl/>
        </w:rPr>
        <w:t xml:space="preserve"> </w:t>
      </w:r>
      <w:r w:rsidRPr="00E8235D">
        <w:rPr>
          <w:rtl/>
        </w:rPr>
        <w:t>ונצטרך</w:t>
      </w:r>
      <w:r w:rsidR="00D90493">
        <w:rPr>
          <w:rtl/>
        </w:rPr>
        <w:t xml:space="preserve"> </w:t>
      </w:r>
      <w:r w:rsidRPr="00E8235D">
        <w:rPr>
          <w:rtl/>
        </w:rPr>
        <w:t>לעבוד לא מעט על מנת שמידת ההגנה לאזרח ולייחודיות שיש למדינת ישראל תקבל</w:t>
      </w:r>
      <w:r w:rsidR="00D90493">
        <w:rPr>
          <w:rtl/>
        </w:rPr>
        <w:t xml:space="preserve"> </w:t>
      </w:r>
      <w:r w:rsidRPr="00E8235D">
        <w:rPr>
          <w:rtl/>
        </w:rPr>
        <w:t>ביטוי יותר אותנטי ויותר נכון בחוק ובתקנות המלוות אותו.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רובינשטיין, בבקשה, תשובה למסתייגים.</w:t>
      </w:r>
      <w:r w:rsidR="00D90493">
        <w:rPr>
          <w:rtl/>
        </w:rPr>
        <w:t xml:space="preserve"> </w:t>
      </w:r>
      <w:r w:rsidRPr="00E8235D">
        <w:rPr>
          <w:rtl/>
        </w:rPr>
        <w:t>אחר כך אדוני השר,</w:t>
      </w:r>
      <w:r w:rsidR="00D90493">
        <w:rPr>
          <w:rtl/>
        </w:rPr>
        <w:t xml:space="preserve"> </w:t>
      </w:r>
      <w:r w:rsidRPr="00E8235D">
        <w:rPr>
          <w:rtl/>
        </w:rPr>
        <w:t>וניגש להצבעה.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מבקש להסב את תשומת לב חברי הכנסת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לקריאה שנייה ושלישית את החוק, לרבות דף התיקונים שמופיע</w:t>
      </w:r>
      <w:r w:rsidR="00D90493">
        <w:rPr>
          <w:rtl/>
        </w:rPr>
        <w:t xml:space="preserve"> </w:t>
      </w:r>
      <w:r w:rsidRPr="00E8235D">
        <w:rPr>
          <w:rtl/>
        </w:rPr>
        <w:t>בסוף.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לשתי</w:t>
      </w:r>
      <w:r w:rsidR="00D90493">
        <w:rPr>
          <w:rtl/>
        </w:rPr>
        <w:t xml:space="preserve"> </w:t>
      </w:r>
      <w:r w:rsidRPr="00E8235D">
        <w:rPr>
          <w:rtl/>
        </w:rPr>
        <w:t>הסתייגויות:</w:t>
      </w:r>
      <w:r w:rsidR="00D90493">
        <w:rPr>
          <w:rtl/>
        </w:rPr>
        <w:t xml:space="preserve"> </w:t>
      </w:r>
      <w:r w:rsidRPr="00E8235D">
        <w:rPr>
          <w:rtl/>
        </w:rPr>
        <w:t>של חבר הכנסת זנדברג ושל חבר הכנסת</w:t>
      </w:r>
      <w:r w:rsidR="00D90493">
        <w:rPr>
          <w:rtl/>
        </w:rPr>
        <w:t xml:space="preserve"> </w:t>
      </w:r>
      <w:r w:rsidRPr="00E8235D">
        <w:rPr>
          <w:rtl/>
        </w:rPr>
        <w:t>רביץ.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זנדברג, בכל אחת מהגרסאות של סעיף 4, אני מציע שנצביע אחת נגד</w:t>
      </w:r>
      <w:r w:rsidR="00D90493">
        <w:rPr>
          <w:rtl/>
        </w:rPr>
        <w:t xml:space="preserve"> </w:t>
      </w:r>
      <w:r w:rsidRPr="00E8235D">
        <w:rPr>
          <w:rtl/>
        </w:rPr>
        <w:t>השנייה.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בגרסאות של סעיף 4 אני מציע אחת נגד השנייה ואז את הסתייגות טלב אלסאנע.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בכל אחת מהגרסאות האלה, עורך</w:t>
      </w:r>
      <w:r w:rsidR="00D90493">
        <w:rPr>
          <w:rtl/>
        </w:rPr>
        <w:t>-</w:t>
      </w:r>
      <w:r w:rsidRPr="00E8235D">
        <w:rPr>
          <w:rtl/>
        </w:rPr>
        <w:t>דין שפועל בתום</w:t>
      </w:r>
      <w:r w:rsidR="00D90493">
        <w:rPr>
          <w:rtl/>
        </w:rPr>
        <w:t>-</w:t>
      </w:r>
      <w:r w:rsidRPr="00E8235D">
        <w:rPr>
          <w:rtl/>
        </w:rPr>
        <w:t>לב בתחום מקצועו מוגן, גם בגרסה</w:t>
      </w:r>
      <w:r w:rsidR="00D90493">
        <w:rPr>
          <w:rtl/>
        </w:rPr>
        <w:t xml:space="preserve"> </w:t>
      </w:r>
      <w:r w:rsidRPr="00E8235D">
        <w:rPr>
          <w:rtl/>
        </w:rPr>
        <w:t>א'</w:t>
      </w:r>
      <w:r w:rsidR="00D90493">
        <w:rPr>
          <w:rtl/>
        </w:rPr>
        <w:t xml:space="preserve"> </w:t>
      </w:r>
      <w:r w:rsidRPr="00E8235D">
        <w:rPr>
          <w:rtl/>
        </w:rPr>
        <w:t>שחברת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לבני תומכת בה וגם בגרסה ב' שאני תומך בה. אז אני חושב שזה נזק</w:t>
      </w:r>
      <w:r w:rsidR="00D90493">
        <w:rPr>
          <w:rtl/>
        </w:rPr>
        <w:t xml:space="preserve"> </w:t>
      </w:r>
      <w:r w:rsidRPr="00E8235D">
        <w:rPr>
          <w:rtl/>
        </w:rPr>
        <w:t>לעורכי</w:t>
      </w:r>
      <w:r w:rsidR="00D90493">
        <w:rPr>
          <w:rtl/>
        </w:rPr>
        <w:t>-</w:t>
      </w:r>
      <w:r w:rsidRPr="00E8235D">
        <w:rPr>
          <w:rtl/>
        </w:rPr>
        <w:t>הדין ליצור הגנה מיוחדת כאן.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רביץ, אני מסכים אתך שהעברת המידע צריכה להיות מוגבלת, אבל החוק</w:t>
      </w:r>
      <w:r w:rsidR="00D90493">
        <w:rPr>
          <w:rtl/>
        </w:rPr>
        <w:t xml:space="preserve"> </w:t>
      </w:r>
      <w:r w:rsidRPr="00E8235D">
        <w:rPr>
          <w:rtl/>
        </w:rPr>
        <w:t>קובע</w:t>
      </w:r>
      <w:r w:rsidR="00D90493">
        <w:rPr>
          <w:rtl/>
        </w:rPr>
        <w:t xml:space="preserve"> </w:t>
      </w:r>
      <w:r w:rsidRPr="00E8235D">
        <w:rPr>
          <w:rtl/>
        </w:rPr>
        <w:t>ששר המשפטים יקבע את הכללים. אני משוכנע שהוא יקבע כללים בהתחשב בעמדה שאתה</w:t>
      </w:r>
      <w:r w:rsidR="00D90493">
        <w:rPr>
          <w:rtl/>
        </w:rPr>
        <w:t xml:space="preserve"> </w:t>
      </w:r>
      <w:r w:rsidRPr="00E8235D">
        <w:rPr>
          <w:rtl/>
        </w:rPr>
        <w:t>ביטאת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רביץ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יושב על</w:t>
      </w:r>
      <w:r w:rsidR="00D90493">
        <w:rPr>
          <w:rtl/>
        </w:rPr>
        <w:t>-</w:t>
      </w:r>
      <w:r w:rsidRPr="00E8235D">
        <w:rPr>
          <w:rtl/>
        </w:rPr>
        <w:t>יד שר האוצר.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כל פנים, אני מבקש מחברי הכנסת להצביע בעד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כבוד השר והצבעה.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ראשית</w:t>
      </w:r>
      <w:r w:rsidR="00D90493">
        <w:rPr>
          <w:rtl/>
        </w:rPr>
        <w:t xml:space="preserve"> </w:t>
      </w:r>
      <w:r w:rsidRPr="00E8235D">
        <w:rPr>
          <w:rtl/>
        </w:rPr>
        <w:t>אני רוצה להצטרף למודים מקרב לב על</w:t>
      </w:r>
      <w:r w:rsidR="00D90493">
        <w:rPr>
          <w:rtl/>
        </w:rPr>
        <w:t xml:space="preserve"> </w:t>
      </w:r>
      <w:r w:rsidRPr="00E8235D">
        <w:rPr>
          <w:rtl/>
        </w:rPr>
        <w:t>העבודה</w:t>
      </w:r>
      <w:r w:rsidR="00D90493">
        <w:rPr>
          <w:rtl/>
        </w:rPr>
        <w:t xml:space="preserve"> </w:t>
      </w:r>
      <w:r w:rsidRPr="00E8235D">
        <w:rPr>
          <w:rtl/>
        </w:rPr>
        <w:t>שנעשתה</w:t>
      </w:r>
      <w:r w:rsidR="00D90493">
        <w:rPr>
          <w:rtl/>
        </w:rPr>
        <w:t xml:space="preserve"> </w:t>
      </w:r>
      <w:r w:rsidRPr="00E8235D">
        <w:rPr>
          <w:rtl/>
        </w:rPr>
        <w:t>כאן, עבודה של הרבה מאוד זמן, הרבה מאוד שעות, על</w:t>
      </w:r>
      <w:r w:rsidR="00D90493">
        <w:rPr>
          <w:rtl/>
        </w:rPr>
        <w:t>-</w:t>
      </w:r>
      <w:r w:rsidRPr="00E8235D">
        <w:rPr>
          <w:rtl/>
        </w:rPr>
        <w:t>ידי חברת הכנסת</w:t>
      </w:r>
      <w:r w:rsidR="00D90493">
        <w:rPr>
          <w:rtl/>
        </w:rPr>
        <w:t xml:space="preserve"> </w:t>
      </w:r>
      <w:r w:rsidRPr="00E8235D">
        <w:rPr>
          <w:rtl/>
        </w:rPr>
        <w:t>ציפי לבני ועל</w:t>
      </w:r>
      <w:r w:rsidR="00D90493">
        <w:rPr>
          <w:rtl/>
        </w:rPr>
        <w:t>-</w:t>
      </w:r>
      <w:r w:rsidRPr="00E8235D">
        <w:rPr>
          <w:rtl/>
        </w:rPr>
        <w:t>ידי יושב</w:t>
      </w:r>
      <w:r w:rsidR="00D90493">
        <w:rPr>
          <w:rtl/>
        </w:rPr>
        <w:t>-</w:t>
      </w:r>
      <w:r w:rsidRPr="00E8235D">
        <w:rPr>
          <w:rtl/>
        </w:rPr>
        <w:t>ראש הוועדה אמנון רובינשטיין.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עמדת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תומכת בגרסה ב' של סעיף 4. אנחנו מבקשים בעצם להשאיר את הנוסח</w:t>
      </w:r>
      <w:r w:rsidR="00D90493">
        <w:rPr>
          <w:rtl/>
        </w:rPr>
        <w:t xml:space="preserve"> </w:t>
      </w:r>
      <w:r w:rsidRPr="00E8235D">
        <w:rPr>
          <w:rtl/>
        </w:rPr>
        <w:t>המקורי של הסעיף כפי שהוצע על</w:t>
      </w:r>
      <w:r w:rsidR="00D90493">
        <w:rPr>
          <w:rtl/>
        </w:rPr>
        <w:t>-</w:t>
      </w:r>
      <w:r w:rsidRPr="00E8235D">
        <w:rPr>
          <w:rtl/>
        </w:rPr>
        <w:t>ידי משרד המשפטים והתקבל גם בקריאה הראשונה.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 גרסה זו, על התביעה יהיה להוכיח, כי אותו אדם שעשה פעולה ברכוש אסור היה</w:t>
      </w:r>
      <w:r w:rsidR="00D90493">
        <w:rPr>
          <w:rtl/>
        </w:rPr>
        <w:t xml:space="preserve"> </w:t>
      </w:r>
      <w:r w:rsidRPr="00E8235D">
        <w:rPr>
          <w:rtl/>
        </w:rPr>
        <w:t>מודע לכך שהרכוש הוא רכוש אסור וכי ההתנהגות שלו נכנסה לגדר פעולה ברכוש אסור, או</w:t>
      </w:r>
      <w:r w:rsidR="00D90493">
        <w:rPr>
          <w:rtl/>
        </w:rPr>
        <w:t xml:space="preserve"> </w:t>
      </w:r>
      <w:r w:rsidRPr="00E8235D">
        <w:rPr>
          <w:rtl/>
        </w:rPr>
        <w:t>שחשד</w:t>
      </w:r>
      <w:r w:rsidR="00D90493">
        <w:rPr>
          <w:rtl/>
        </w:rPr>
        <w:t xml:space="preserve"> </w:t>
      </w:r>
      <w:r w:rsidRPr="00E8235D">
        <w:rPr>
          <w:rtl/>
        </w:rPr>
        <w:t>בכך,</w:t>
      </w:r>
      <w:r w:rsidR="00D90493">
        <w:rPr>
          <w:rtl/>
        </w:rPr>
        <w:t xml:space="preserve"> </w:t>
      </w:r>
      <w:r w:rsidRPr="00E8235D">
        <w:rPr>
          <w:rtl/>
        </w:rPr>
        <w:t>אך</w:t>
      </w:r>
      <w:r w:rsidR="00D90493">
        <w:rPr>
          <w:rtl/>
        </w:rPr>
        <w:t xml:space="preserve"> </w:t>
      </w:r>
      <w:r w:rsidRPr="00E8235D">
        <w:rPr>
          <w:rtl/>
        </w:rPr>
        <w:t>נמנע מלברר זאת. חשד ממשי זה הינו מה שמוגדר כעצימת עיניים, והוא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מיוחד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מודעות, אבל הוא בפירוש מודעות שהיא תנאי להתקיימות העבירה. תודה</w:t>
      </w:r>
      <w:r w:rsidR="00D90493">
        <w:rPr>
          <w:rtl/>
        </w:rPr>
        <w:t xml:space="preserve"> </w:t>
      </w:r>
      <w:r w:rsidRPr="00E8235D">
        <w:rPr>
          <w:rtl/>
        </w:rPr>
        <w:t>רבה 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רבה, אדוני השר.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</w:t>
      </w:r>
      <w:r w:rsidR="00D90493">
        <w:rPr>
          <w:rtl/>
        </w:rPr>
        <w:t xml:space="preserve"> </w:t>
      </w:r>
      <w:r w:rsidRPr="00E8235D">
        <w:rPr>
          <w:rtl/>
        </w:rPr>
        <w:t>לשלב</w:t>
      </w:r>
      <w:r w:rsidR="00D90493">
        <w:rPr>
          <w:rtl/>
        </w:rPr>
        <w:t xml:space="preserve"> </w:t>
      </w:r>
      <w:r w:rsidRPr="00E8235D">
        <w:rPr>
          <w:rtl/>
        </w:rPr>
        <w:t>ההצבעות.</w:t>
      </w:r>
      <w:r w:rsidR="00D90493">
        <w:rPr>
          <w:rtl/>
        </w:rPr>
        <w:t xml:space="preserve"> </w:t>
      </w:r>
      <w:r w:rsidRPr="00E8235D">
        <w:rPr>
          <w:rtl/>
        </w:rPr>
        <w:t>שימו</w:t>
      </w:r>
      <w:r w:rsidR="00D90493">
        <w:rPr>
          <w:rtl/>
        </w:rPr>
        <w:t xml:space="preserve"> </w:t>
      </w:r>
      <w:r w:rsidRPr="00E8235D">
        <w:rPr>
          <w:rtl/>
        </w:rPr>
        <w:t>לב, אנחנו מתחילים בהסתייגויות. יש כמה</w:t>
      </w:r>
      <w:r w:rsidR="00D90493">
        <w:rPr>
          <w:rtl/>
        </w:rPr>
        <w:t xml:space="preserve"> </w:t>
      </w:r>
      <w:r w:rsidRPr="00E8235D">
        <w:rPr>
          <w:rtl/>
        </w:rPr>
        <w:t>הסתייגויות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קבוצת חברי כנסת לשם החוק. מעוניינים להסיר או מעוניינים להצביע?</w:t>
      </w:r>
      <w:r w:rsidR="00D90493">
        <w:rPr>
          <w:rtl/>
        </w:rPr>
        <w:t xml:space="preserve"> </w:t>
      </w:r>
      <w:r w:rsidRPr="00E8235D">
        <w:rPr>
          <w:rtl/>
        </w:rPr>
        <w:t>חבר הכנסת שטרן, להסיר?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חברת הכנסת ענת מאור?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להסיר את הכול.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להסיר. חבר הכנסת 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אליעזר כהן?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 הכנסת אליעזר זנדברג?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להסיר, למעט ההסתייגות לסעיף 24.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אחד</w:t>
      </w:r>
      <w:r w:rsidR="00D90493">
        <w:rPr>
          <w:rtl/>
        </w:rPr>
        <w:t>-</w:t>
      </w:r>
      <w:r w:rsidRPr="00E8235D">
        <w:rPr>
          <w:rtl/>
        </w:rPr>
        <w:t>אחד, יותר נוח לי. חבר הכנסת טלב אלסאנע, לשם החוק?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אפשר להסיר.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לכן אנחנו נצביע, לרבות הלחלופין בהסתייגויות.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שם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כהצעת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שנייה. חברי הכנסת, ניתן</w:t>
      </w:r>
      <w:r w:rsidR="00D90493">
        <w:rPr>
          <w:rtl/>
        </w:rPr>
        <w:t xml:space="preserve"> </w:t>
      </w:r>
      <w:r w:rsidRPr="00E8235D">
        <w:rPr>
          <w:rtl/>
        </w:rPr>
        <w:t>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שם החוק </w:t>
      </w:r>
      <w:r>
        <w:rPr>
          <w:rtl/>
        </w:rPr>
        <w:t>–</w:t>
      </w:r>
      <w:r w:rsidR="00E8235D" w:rsidRPr="00E8235D">
        <w:rPr>
          <w:rtl/>
        </w:rPr>
        <w:t xml:space="preserve"> 55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ש</w:t>
      </w:r>
      <w:r w:rsidR="00E8235D" w:rsidRPr="00E8235D">
        <w:rPr>
          <w:rtl/>
        </w:rPr>
        <w:t>ם החוק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55 בעד, ללא מתנגדים וללא נמנעים. שם החוק אושר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הסתייגויות לסעיף 1. חברת הכנסת ענת מאור?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 חבר הכנסת טלב אלסאנע?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 הכנסת אליעזר כהן?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תודה. חבר הכנסת אביגדור ליברמן </w:t>
      </w:r>
      <w:r w:rsidR="00D90493">
        <w:rPr>
          <w:rtl/>
        </w:rPr>
        <w:t>–</w:t>
      </w:r>
      <w:r w:rsidRPr="00E8235D">
        <w:rPr>
          <w:rtl/>
        </w:rPr>
        <w:t xml:space="preserve"> איננו. חבר הכנסת יורי שטרן?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יורי שטרן (האיחוד הלאומי </w:t>
      </w:r>
      <w:r>
        <w:rPr>
          <w:rtl/>
        </w:rPr>
        <w:t>–</w:t>
      </w:r>
      <w:r w:rsidRPr="00D90493">
        <w:rPr>
          <w:rtl/>
        </w:rPr>
        <w:t xml:space="preserve"> ישראל ביתנו):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סעיפים 1, 2 ו</w:t>
      </w:r>
      <w:r w:rsidR="00D90493">
        <w:rPr>
          <w:rtl/>
        </w:rPr>
        <w:t>-</w:t>
      </w:r>
      <w:r w:rsidRPr="00E8235D">
        <w:rPr>
          <w:rtl/>
        </w:rPr>
        <w:t>3, משום שלסעיפים אלה אין כרגע הסתייגויות.</w:t>
      </w:r>
      <w:r w:rsidR="00D90493">
        <w:rPr>
          <w:rtl/>
        </w:rPr>
        <w:t xml:space="preserve"> </w:t>
      </w:r>
      <w:r w:rsidRPr="00E8235D">
        <w:rPr>
          <w:rtl/>
        </w:rPr>
        <w:t>רבותי חברי הכנסת, ניתן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56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56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מתנגדים</w:t>
      </w:r>
      <w:r w:rsidR="00D90493">
        <w:rPr>
          <w:rtl/>
        </w:rPr>
        <w:t xml:space="preserve"> </w:t>
      </w:r>
      <w:r w:rsidRPr="00E8235D">
        <w:rPr>
          <w:rtl/>
        </w:rPr>
        <w:t>וללא</w:t>
      </w:r>
      <w:r w:rsidR="00D90493">
        <w:rPr>
          <w:rtl/>
        </w:rPr>
        <w:t xml:space="preserve"> </w:t>
      </w:r>
      <w:r w:rsidRPr="00E8235D">
        <w:rPr>
          <w:rtl/>
        </w:rPr>
        <w:t>נמנעים. סעיפים אלה אושרו גם הם כהצעת הוועדה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שימו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בסעיף 4. יש שתי גרסאות </w:t>
      </w:r>
      <w:r w:rsidR="00D90493">
        <w:rPr>
          <w:rtl/>
        </w:rPr>
        <w:t>–</w:t>
      </w:r>
      <w:r w:rsidRPr="00E8235D">
        <w:rPr>
          <w:rtl/>
        </w:rPr>
        <w:t xml:space="preserve"> אנחנו נצביע גרסה מול גרסה.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מתקבלת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ב',</w:t>
      </w:r>
      <w:r w:rsidR="00D90493">
        <w:rPr>
          <w:rtl/>
        </w:rPr>
        <w:t xml:space="preserve"> </w:t>
      </w:r>
      <w:r w:rsidRPr="00E8235D">
        <w:rPr>
          <w:rtl/>
        </w:rPr>
        <w:t>יש לה הסתייגות נוספת, שהיא הסתייגות של חבר הכנסת טלב אלסאנע</w:t>
      </w:r>
      <w:r w:rsidR="00D90493">
        <w:rPr>
          <w:rtl/>
        </w:rPr>
        <w:t xml:space="preserve"> </w:t>
      </w:r>
      <w:r w:rsidRPr="00E8235D">
        <w:rPr>
          <w:rtl/>
        </w:rPr>
        <w:t>לסעיף 6.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עקבו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דברי.</w:t>
      </w:r>
      <w:r w:rsidR="00D90493">
        <w:rPr>
          <w:rtl/>
        </w:rPr>
        <w:t xml:space="preserve"> </w:t>
      </w:r>
      <w:r w:rsidRPr="00E8235D">
        <w:rPr>
          <w:rtl/>
        </w:rPr>
        <w:t>מי שמצביע בעד, הוא בעד גרסה א'. מי שמצביע נגד, הוא בעד</w:t>
      </w:r>
      <w:r w:rsidR="00D90493">
        <w:rPr>
          <w:rtl/>
        </w:rPr>
        <w:t xml:space="preserve"> </w:t>
      </w:r>
      <w:r w:rsidRPr="00E8235D">
        <w:rPr>
          <w:rtl/>
        </w:rPr>
        <w:t>גרסה ב'. חברי הכנסת, ניתן להצביע.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עוצר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ההצבעה.</w:t>
      </w:r>
      <w:r w:rsidR="00D90493">
        <w:rPr>
          <w:rtl/>
        </w:rPr>
        <w:t xml:space="preserve"> </w:t>
      </w:r>
      <w:r w:rsidRPr="00E8235D">
        <w:rPr>
          <w:rtl/>
        </w:rPr>
        <w:t>הצבעה 66 בוטלה. חברי הכנסת, שימו לב, אני עוצר את</w:t>
      </w:r>
      <w:r w:rsidR="00D90493">
        <w:rPr>
          <w:rtl/>
        </w:rPr>
        <w:t xml:space="preserve"> </w:t>
      </w:r>
      <w:r w:rsidRPr="00E8235D">
        <w:rPr>
          <w:rtl/>
        </w:rPr>
        <w:t>ההצבעה.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4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שתי גרסאות שעלו מהוועדה: גרסה א' וגרסה ב'. אנחנו נצביע</w:t>
      </w:r>
      <w:r w:rsidR="00D90493">
        <w:rPr>
          <w:rtl/>
        </w:rPr>
        <w:t xml:space="preserve"> </w:t>
      </w:r>
      <w:r w:rsidRPr="00E8235D">
        <w:rPr>
          <w:rtl/>
        </w:rPr>
        <w:t>גרסה</w:t>
      </w:r>
      <w:r w:rsidR="00D90493">
        <w:rPr>
          <w:rtl/>
        </w:rPr>
        <w:t xml:space="preserve"> </w:t>
      </w:r>
      <w:r w:rsidRPr="00E8235D">
        <w:rPr>
          <w:rtl/>
        </w:rPr>
        <w:t>מול</w:t>
      </w:r>
      <w:r w:rsidR="00D90493">
        <w:rPr>
          <w:rtl/>
        </w:rPr>
        <w:t xml:space="preserve"> </w:t>
      </w:r>
      <w:r w:rsidRPr="00E8235D">
        <w:rPr>
          <w:rtl/>
        </w:rPr>
        <w:t>גרסה, והגרסה</w:t>
      </w:r>
      <w:r w:rsidR="00D90493">
        <w:rPr>
          <w:rtl/>
        </w:rPr>
        <w:t xml:space="preserve"> </w:t>
      </w:r>
      <w:r w:rsidRPr="00E8235D">
        <w:rPr>
          <w:rtl/>
        </w:rPr>
        <w:t>שתקבל את הרוב היא הגרסה המחייבת אותנו. מי שמצביע בעד,</w:t>
      </w:r>
      <w:r w:rsidR="00D90493">
        <w:rPr>
          <w:rtl/>
        </w:rPr>
        <w:t xml:space="preserve"> </w:t>
      </w:r>
      <w:r w:rsidRPr="00E8235D">
        <w:rPr>
          <w:rtl/>
        </w:rPr>
        <w:t>מצביע בעד גרסה א'; מי שמצביע נגד, מצביע בעצם בעד גרסה ב'.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שריד, אתה מפריע לי בהצבעה. מובן?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יכולים לעבור להצבעה,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גרסה א' לסעיף 4 </w:t>
      </w:r>
      <w:r>
        <w:rPr>
          <w:rtl/>
        </w:rPr>
        <w:t>–</w:t>
      </w:r>
      <w:r w:rsidR="00E8235D" w:rsidRPr="00E8235D">
        <w:rPr>
          <w:rtl/>
        </w:rPr>
        <w:t xml:space="preserve"> 43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גרסה ב' לסעיף 4 </w:t>
      </w:r>
      <w:r>
        <w:rPr>
          <w:rtl/>
        </w:rPr>
        <w:t>–</w:t>
      </w:r>
      <w:r w:rsidR="00E8235D" w:rsidRPr="00E8235D">
        <w:rPr>
          <w:rtl/>
        </w:rPr>
        <w:t xml:space="preserve"> 16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ג</w:t>
      </w:r>
      <w:r w:rsidR="00E8235D" w:rsidRPr="00E8235D">
        <w:rPr>
          <w:rtl/>
        </w:rPr>
        <w:t>רסה א' לסעיף 4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43</w:t>
      </w:r>
      <w:r w:rsidR="00D90493">
        <w:rPr>
          <w:rtl/>
        </w:rPr>
        <w:t xml:space="preserve"> </w:t>
      </w:r>
      <w:r w:rsidRPr="00E8235D">
        <w:rPr>
          <w:rtl/>
        </w:rPr>
        <w:t>בעד</w:t>
      </w:r>
      <w:r w:rsidR="00D90493">
        <w:rPr>
          <w:rtl/>
        </w:rPr>
        <w:t xml:space="preserve"> </w:t>
      </w:r>
      <w:r w:rsidRPr="00E8235D">
        <w:rPr>
          <w:rtl/>
        </w:rPr>
        <w:t>גרסה א', 16 בעד גרסה ב'. לכן אני קובע שגרסה א' התקבלה, ומכאן שגם</w:t>
      </w:r>
      <w:r w:rsidR="00D90493">
        <w:rPr>
          <w:rtl/>
        </w:rPr>
        <w:t xml:space="preserve"> </w:t>
      </w:r>
      <w:r w:rsidRPr="00E8235D">
        <w:rPr>
          <w:rtl/>
        </w:rPr>
        <w:t>הסתייגותו הנוספת של חבר הכנסת אלסאנע נפלה, משום שהיא רק לאלטרנטיבה של גרסה ב'.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ההסתייגות של חבר הכנסת אלסאנע לסעיף 5 עומדת?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טלב אלסאנע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הוסרה.</w:t>
      </w:r>
      <w:r w:rsidR="00D90493">
        <w:rPr>
          <w:rtl/>
        </w:rPr>
        <w:t xml:space="preserve"> </w:t>
      </w:r>
      <w:r w:rsidRPr="00E8235D">
        <w:rPr>
          <w:rtl/>
        </w:rPr>
        <w:t>ההסתייגות לסעיף 6 נפלה, ולכן אנחנו יכולים להצביע מסעיף 5 ועד סעיף</w:t>
      </w:r>
      <w:r w:rsidR="00D90493">
        <w:rPr>
          <w:rtl/>
        </w:rPr>
        <w:t xml:space="preserve"> </w:t>
      </w:r>
      <w:r w:rsidRPr="00E8235D">
        <w:rPr>
          <w:rtl/>
        </w:rPr>
        <w:t>23 כהצעת הוועדה עם גרסה א' שנתקבלה.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68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23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5 </w:t>
      </w:r>
      <w:r>
        <w:rPr>
          <w:rtl/>
        </w:rPr>
        <w:t>–</w:t>
      </w:r>
      <w:r w:rsidR="00E8235D" w:rsidRPr="00E8235D">
        <w:rPr>
          <w:rtl/>
        </w:rPr>
        <w:t xml:space="preserve"> 58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5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58 בעד, ללא מתנגדים וללא נמנעים. סעיפים אלו נתקבלו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 להסתייגות לסעיף 24 של חבר הכנסת זנדברג. רבותי,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על ההסתייגות של חבר הכנסת זנדברג,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69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א' זנדברג לסעיף 24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27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א' זנדברג לסעיף 24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28 בעד, 27 נגד, שני נמנעים, הסתייגות זו נתקבלה.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 עכשיו על סעיף 24 לרבות ההסתייגות שנתקבלה בקריאה שנייה.</w:t>
      </w:r>
      <w:r w:rsidR="00D90493">
        <w:rPr>
          <w:rtl/>
        </w:rPr>
        <w:t xml:space="preserve"> </w:t>
      </w:r>
      <w:r w:rsidRPr="00E8235D">
        <w:rPr>
          <w:rtl/>
        </w:rPr>
        <w:t>ניתן</w:t>
      </w:r>
      <w:r w:rsidR="00D90493">
        <w:rPr>
          <w:rtl/>
        </w:rPr>
        <w:t xml:space="preserve"> </w:t>
      </w:r>
      <w:r w:rsidRPr="00E8235D">
        <w:rPr>
          <w:rtl/>
        </w:rPr>
        <w:t>להצביע,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24, כהצעת הוועדה ועם ההסתייגות שנתקבלה </w:t>
      </w:r>
      <w:r>
        <w:rPr>
          <w:rtl/>
        </w:rPr>
        <w:t>–</w:t>
      </w:r>
      <w:r w:rsidR="00E8235D" w:rsidRPr="00E8235D">
        <w:rPr>
          <w:rtl/>
        </w:rPr>
        <w:t xml:space="preserve"> 54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2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24, כהצעת הוועדה ועם ההסתייגות שנתקבלה,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ושני</w:t>
      </w:r>
      <w:r w:rsidR="00D90493">
        <w:rPr>
          <w:rtl/>
        </w:rPr>
        <w:t xml:space="preserve"> </w:t>
      </w:r>
      <w:r w:rsidRPr="00E8235D">
        <w:rPr>
          <w:rtl/>
        </w:rPr>
        <w:t>נמנעים.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 שסעיף זה אושר כנוסח הכולל את</w:t>
      </w:r>
      <w:r w:rsidR="00D90493">
        <w:rPr>
          <w:rtl/>
        </w:rPr>
        <w:t xml:space="preserve"> </w:t>
      </w:r>
      <w:r w:rsidRPr="00E8235D">
        <w:rPr>
          <w:rtl/>
        </w:rPr>
        <w:t>ההסתייגות.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לסעיפים</w:t>
      </w:r>
      <w:r w:rsidR="00D90493">
        <w:rPr>
          <w:rtl/>
        </w:rPr>
        <w:t xml:space="preserve"> </w:t>
      </w:r>
      <w:r w:rsidRPr="00E8235D">
        <w:rPr>
          <w:rtl/>
        </w:rPr>
        <w:t>25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29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הסתייגויות,</w:t>
      </w:r>
      <w:r w:rsidR="00D90493">
        <w:rPr>
          <w:rtl/>
        </w:rPr>
        <w:t xml:space="preserve"> </w:t>
      </w:r>
      <w:r w:rsidRPr="00E8235D">
        <w:rPr>
          <w:rtl/>
        </w:rPr>
        <w:t>ואנחנו יכולים להצביע. ניתן להצביע.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29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25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25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49 בעד, ללא מתנגדים וללא נמנעים. סעיפים אלה אושרו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האחרונה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על ההסתייגויות לסעיף 30 </w:t>
      </w:r>
      <w:r w:rsidR="00D90493">
        <w:rPr>
          <w:rtl/>
        </w:rPr>
        <w:t>–</w:t>
      </w:r>
      <w:r w:rsidRPr="00E8235D">
        <w:rPr>
          <w:rtl/>
        </w:rPr>
        <w:t xml:space="preserve"> הסתייגות חבר הכנסת אברהם רביץ.</w:t>
      </w:r>
      <w:r w:rsidR="00D90493">
        <w:rPr>
          <w:rtl/>
        </w:rPr>
        <w:t xml:space="preserve"> </w:t>
      </w:r>
      <w:r w:rsidRPr="00E8235D">
        <w:rPr>
          <w:rtl/>
        </w:rPr>
        <w:t>ניתן להצביע,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א' רביץ לסעיף 30 </w:t>
      </w:r>
      <w:r>
        <w:rPr>
          <w:rtl/>
        </w:rPr>
        <w:t>–</w:t>
      </w:r>
      <w:r w:rsidR="00E8235D" w:rsidRPr="00E8235D">
        <w:rPr>
          <w:rtl/>
        </w:rPr>
        <w:t xml:space="preserve"> 39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20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א' רביץ לסעיף 30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39 בעד, 20 נגד, ללא נמנעים. הסתייגות זו אושרה.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סעיף זה לרבות הסתייגותו של חבר הכנסת רביץ. רבותי, בבקשה</w:t>
      </w:r>
      <w:r w:rsidR="00D90493">
        <w:rPr>
          <w:rtl/>
        </w:rPr>
        <w:t xml:space="preserve"> </w:t>
      </w:r>
      <w:r w:rsidRPr="00E8235D">
        <w:rPr>
          <w:rtl/>
        </w:rPr>
        <w:t>להצביע על סעיף זה בקריאה שנייה.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30, כהצעת הוועדה ועם ההסתייגות שנתקבלה </w:t>
      </w:r>
      <w:r>
        <w:rPr>
          <w:rtl/>
        </w:rPr>
        <w:t>–</w:t>
      </w:r>
      <w:r w:rsidR="00E8235D" w:rsidRPr="00E8235D">
        <w:rPr>
          <w:rtl/>
        </w:rPr>
        <w:t xml:space="preserve"> 60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30, כהצעת הוועדה ועם ההסתייגות שנתקבלה,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60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מתנגדים,</w:t>
      </w:r>
      <w:r w:rsidR="00D90493">
        <w:rPr>
          <w:rtl/>
        </w:rPr>
        <w:t xml:space="preserve"> </w:t>
      </w:r>
      <w:r w:rsidRPr="00E8235D">
        <w:rPr>
          <w:rtl/>
        </w:rPr>
        <w:t>ללא נמנעים. סעיף זה אושר, לרבות הסתייגותו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רביץ.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לסעיפים</w:t>
      </w:r>
      <w:r w:rsidR="00D90493">
        <w:rPr>
          <w:rtl/>
        </w:rPr>
        <w:t xml:space="preserve"> </w:t>
      </w:r>
      <w:r w:rsidRPr="00E8235D">
        <w:rPr>
          <w:rtl/>
        </w:rPr>
        <w:t>39</w:t>
      </w:r>
      <w:r w:rsidR="00236508">
        <w:rPr>
          <w:rFonts w:hint="cs"/>
          <w:rtl/>
        </w:rPr>
        <w:t>-</w:t>
      </w:r>
      <w:r w:rsidRPr="00E8235D">
        <w:rPr>
          <w:rtl/>
        </w:rPr>
        <w:t>31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נצביע</w:t>
      </w:r>
      <w:r w:rsidR="00D90493">
        <w:rPr>
          <w:rtl/>
        </w:rPr>
        <w:t xml:space="preserve"> </w:t>
      </w:r>
      <w:r w:rsidRPr="00E8235D">
        <w:rPr>
          <w:rtl/>
        </w:rPr>
        <w:t>עליהם כהצעת הוועדה בקריאה</w:t>
      </w:r>
      <w:r w:rsidR="00D90493">
        <w:rPr>
          <w:rtl/>
        </w:rPr>
        <w:t xml:space="preserve"> </w:t>
      </w:r>
      <w:r w:rsidRPr="00E8235D">
        <w:rPr>
          <w:rtl/>
        </w:rPr>
        <w:t>שנייה. ניתן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31 </w:t>
      </w:r>
      <w:r>
        <w:rPr>
          <w:rtl/>
        </w:rPr>
        <w:t>–</w:t>
      </w:r>
      <w:r w:rsidR="00E8235D" w:rsidRPr="00E8235D">
        <w:rPr>
          <w:rtl/>
        </w:rPr>
        <w:t xml:space="preserve"> 60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39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31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60 בעד, ללא מתנגדים וללא נמנעים. סעיפים אלה אושרו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רובינשטיין, אנחנו יכולים לעבור לקריאה</w:t>
      </w:r>
      <w:r w:rsidR="00D90493">
        <w:rPr>
          <w:rtl/>
        </w:rPr>
        <w:t xml:space="preserve"> </w:t>
      </w:r>
      <w:r w:rsidRPr="00E8235D">
        <w:rPr>
          <w:rtl/>
        </w:rPr>
        <w:t>השלישית אף שהתקבלו הסתייגויות?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נעבור להצבעה בקריאה שלישית על הצעת חוק איסור הלבנת הון,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ניתן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59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איסור הלבנת הון,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59 בעד, ללא מתנגדים ועם נמנע אחד, אני קובע, שחוק זה, חוק איסור הלבנת הון,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אושר בקריאה שלישית על</w:t>
      </w:r>
      <w:r w:rsidR="00D90493">
        <w:rPr>
          <w:rtl/>
        </w:rPr>
        <w:t>-</w:t>
      </w:r>
      <w:r w:rsidRPr="00E8235D">
        <w:rPr>
          <w:rtl/>
        </w:rPr>
        <w:t>ידי הכנסת. 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86" w:name="_Toc449874338"/>
      <w:r w:rsidRPr="00D90493">
        <w:rPr>
          <w:rtl/>
        </w:rPr>
        <w:t>הצעת חוק ההוצאה לפועל (תיקון מס' 20),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6"/>
    </w:p>
    <w:p w:rsidR="00D90493" w:rsidRPr="00D90493" w:rsidRDefault="00D90493" w:rsidP="00D90493">
      <w:pPr>
        <w:pStyle w:val="1"/>
        <w:rPr>
          <w:rtl/>
        </w:rPr>
      </w:pPr>
      <w:bookmarkStart w:id="87" w:name="_Toc449874339"/>
      <w:r w:rsidRPr="00D90493">
        <w:rPr>
          <w:rtl/>
        </w:rPr>
        <w:t>(קריאה שנייה וקריאה שלישית)</w:t>
      </w:r>
      <w:bookmarkEnd w:id="8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נעבור לנושא הבא בסדר</w:t>
      </w:r>
      <w:r w:rsidR="00D90493">
        <w:rPr>
          <w:rtl/>
        </w:rPr>
        <w:t>-</w:t>
      </w:r>
      <w:r w:rsidRPr="00E8235D">
        <w:rPr>
          <w:rtl/>
        </w:rPr>
        <w:t xml:space="preserve">היום: סעיף כ"א </w:t>
      </w:r>
      <w:r w:rsidR="00D90493">
        <w:rPr>
          <w:rtl/>
        </w:rPr>
        <w:t>–</w:t>
      </w:r>
      <w:r w:rsidRPr="00E8235D">
        <w:rPr>
          <w:rtl/>
        </w:rPr>
        <w:t xml:space="preserve"> הצעת חוק ההוצאה לפועל (תיקון</w:t>
      </w:r>
      <w:r w:rsidR="00D90493">
        <w:rPr>
          <w:rtl/>
        </w:rPr>
        <w:t xml:space="preserve"> </w:t>
      </w:r>
      <w:r w:rsidRPr="00E8235D">
        <w:rPr>
          <w:rtl/>
        </w:rPr>
        <w:t>מס' 20), התש"ס</w:t>
      </w:r>
      <w:r w:rsidR="00D90493">
        <w:rPr>
          <w:rtl/>
        </w:rPr>
        <w:t>–</w:t>
      </w:r>
      <w:r w:rsidRPr="00E8235D">
        <w:rPr>
          <w:rtl/>
        </w:rPr>
        <w:t>2000; הצעת חוק פ/779.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החוקה, חוק ומשפט, בבקשה.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רביץ, אתה מחליף אותי?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מדבר ארוך </w:t>
      </w:r>
      <w:r w:rsidR="00D90493">
        <w:rPr>
          <w:rtl/>
        </w:rPr>
        <w:t>–</w:t>
      </w:r>
      <w:r w:rsidRPr="00E8235D">
        <w:rPr>
          <w:rtl/>
        </w:rPr>
        <w:t xml:space="preserve"> לא, אבל עולה לאט.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נכון. אברום, חיכיתי לחילופי המשמרות.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ועדת החוקה, חוק ומשפט,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(יו"ר ועדת החוקה, חוק ומשפט):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גם אני מצטרף להצעה לקצר בגלל השעה המאוחרת,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שהתיקונים המוצעים בחוק זה הם פרי המלצותיה של הוועדה המייעצת הקבועה</w:t>
      </w:r>
      <w:r w:rsidR="00D90493">
        <w:rPr>
          <w:rtl/>
        </w:rPr>
        <w:t xml:space="preserve"> </w:t>
      </w:r>
      <w:r w:rsidRPr="00E8235D">
        <w:rPr>
          <w:rtl/>
        </w:rPr>
        <w:t>לעניין חוק ההוצאה לפועל בראשותו של השופט בר</w:t>
      </w:r>
      <w:r w:rsidR="00D90493">
        <w:rPr>
          <w:rtl/>
        </w:rPr>
        <w:t>-</w:t>
      </w:r>
      <w:r w:rsidRPr="00E8235D">
        <w:rPr>
          <w:rtl/>
        </w:rPr>
        <w:t>אופיר. בין השאר מוצע:</w:t>
      </w:r>
      <w:r w:rsidR="00D90493">
        <w:rPr>
          <w:rtl/>
        </w:rPr>
        <w:t xml:space="preserve"> </w:t>
      </w:r>
      <w:r w:rsidRPr="00E8235D">
        <w:rPr>
          <w:rtl/>
        </w:rPr>
        <w:t>א. לשנות את</w:t>
      </w:r>
      <w:r w:rsidR="00D90493">
        <w:rPr>
          <w:rtl/>
        </w:rPr>
        <w:t xml:space="preserve"> </w:t>
      </w:r>
      <w:r w:rsidRPr="00E8235D">
        <w:rPr>
          <w:rtl/>
        </w:rPr>
        <w:t>המבחנים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פיהם</w:t>
      </w:r>
      <w:r w:rsidR="00D90493">
        <w:rPr>
          <w:rtl/>
        </w:rPr>
        <w:t xml:space="preserve"> </w:t>
      </w:r>
      <w:r w:rsidRPr="00E8235D">
        <w:rPr>
          <w:rtl/>
        </w:rPr>
        <w:t>נבחר</w:t>
      </w:r>
      <w:r w:rsidR="00D90493">
        <w:rPr>
          <w:rtl/>
        </w:rPr>
        <w:t xml:space="preserve"> </w:t>
      </w:r>
      <w:r w:rsidRPr="00E8235D">
        <w:rPr>
          <w:rtl/>
        </w:rPr>
        <w:t>אדם,</w:t>
      </w:r>
      <w:r w:rsidR="00D90493">
        <w:rPr>
          <w:rtl/>
        </w:rPr>
        <w:t xml:space="preserve"> </w:t>
      </w:r>
      <w:r w:rsidRPr="00E8235D">
        <w:rPr>
          <w:rtl/>
        </w:rPr>
        <w:t>שאינו פקיד של בית</w:t>
      </w:r>
      <w:r w:rsidR="00D90493">
        <w:rPr>
          <w:rtl/>
        </w:rPr>
        <w:t>-</w:t>
      </w:r>
      <w:r w:rsidRPr="00E8235D">
        <w:rPr>
          <w:rtl/>
        </w:rPr>
        <w:t>המשפט, לבצע הליכים שבתחום</w:t>
      </w:r>
      <w:r w:rsidR="00D90493">
        <w:rPr>
          <w:rtl/>
        </w:rPr>
        <w:t xml:space="preserve"> </w:t>
      </w:r>
      <w:r w:rsidRPr="00E8235D">
        <w:rPr>
          <w:rtl/>
        </w:rPr>
        <w:t>סמכותו של מוציא לפועל; ב. לפשט את התנאים להפעלת סמכות ראש ההוצאה לפועל לעכב את</w:t>
      </w:r>
      <w:r w:rsidR="00D90493">
        <w:rPr>
          <w:rtl/>
        </w:rPr>
        <w:t xml:space="preserve"> </w:t>
      </w:r>
      <w:r w:rsidRPr="00E8235D">
        <w:rPr>
          <w:rtl/>
        </w:rPr>
        <w:t>יציאת</w:t>
      </w:r>
      <w:r w:rsidR="00D90493">
        <w:rPr>
          <w:rtl/>
        </w:rPr>
        <w:t xml:space="preserve"> </w:t>
      </w:r>
      <w:r w:rsidRPr="00E8235D">
        <w:rPr>
          <w:rtl/>
        </w:rPr>
        <w:t>החייב</w:t>
      </w:r>
      <w:r w:rsidR="00D90493">
        <w:rPr>
          <w:rtl/>
        </w:rPr>
        <w:t xml:space="preserve"> </w:t>
      </w:r>
      <w:r w:rsidRPr="00E8235D">
        <w:rPr>
          <w:rtl/>
        </w:rPr>
        <w:t>מהארץ;</w:t>
      </w:r>
      <w:r w:rsidR="00D90493">
        <w:rPr>
          <w:rtl/>
        </w:rPr>
        <w:t xml:space="preserve"> </w:t>
      </w:r>
      <w:r w:rsidRPr="00E8235D">
        <w:rPr>
          <w:rtl/>
        </w:rPr>
        <w:t>ג.</w:t>
      </w:r>
      <w:r w:rsidR="00D90493">
        <w:rPr>
          <w:rtl/>
        </w:rPr>
        <w:t xml:space="preserve"> </w:t>
      </w:r>
      <w:r w:rsidRPr="00E8235D">
        <w:rPr>
          <w:rtl/>
        </w:rPr>
        <w:t>לאפשר</w:t>
      </w:r>
      <w:r w:rsidR="00D90493">
        <w:rPr>
          <w:rtl/>
        </w:rPr>
        <w:t xml:space="preserve"> </w:t>
      </w:r>
      <w:r w:rsidRPr="00E8235D">
        <w:rPr>
          <w:rtl/>
        </w:rPr>
        <w:t>מתן פיצוי, לפחות באופן חלקי, של גופים הנושאים</w:t>
      </w:r>
      <w:r w:rsidR="00D90493">
        <w:rPr>
          <w:rtl/>
        </w:rPr>
        <w:t xml:space="preserve"> </w:t>
      </w:r>
      <w:r w:rsidRPr="00E8235D">
        <w:rPr>
          <w:rtl/>
        </w:rPr>
        <w:t>בנטל של טיפול בצווי העיקול.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עברה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 פה</w:t>
      </w:r>
      <w:r w:rsidR="00D90493">
        <w:rPr>
          <w:rtl/>
        </w:rPr>
        <w:t>-</w:t>
      </w:r>
      <w:r w:rsidRPr="00E8235D">
        <w:rPr>
          <w:rtl/>
        </w:rPr>
        <w:t>אחד, נדמה לי.</w:t>
      </w:r>
      <w:r w:rsidR="00D90493">
        <w:rPr>
          <w:rtl/>
        </w:rPr>
        <w:t xml:space="preserve"> </w:t>
      </w:r>
      <w:r w:rsidRPr="00E8235D">
        <w:rPr>
          <w:rtl/>
        </w:rPr>
        <w:t>אני מבקש להצביע ולהסיר את כל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יובל שטייניץ </w:t>
      </w:r>
      <w:r w:rsidR="00D90493">
        <w:rPr>
          <w:rtl/>
        </w:rPr>
        <w:t>–</w:t>
      </w:r>
      <w:r w:rsidRPr="00E8235D">
        <w:rPr>
          <w:rtl/>
        </w:rPr>
        <w:t xml:space="preserve"> לא נמצא.</w:t>
      </w:r>
      <w:r w:rsidR="00D90493">
        <w:rPr>
          <w:rtl/>
        </w:rPr>
        <w:t xml:space="preserve"> </w:t>
      </w:r>
      <w:r w:rsidRPr="00E8235D">
        <w:rPr>
          <w:rtl/>
        </w:rPr>
        <w:t>חבר הכנסת אופיר פינס</w:t>
      </w:r>
      <w:r w:rsidR="00D90493">
        <w:rPr>
          <w:rtl/>
        </w:rPr>
        <w:t>-</w:t>
      </w:r>
      <w:r w:rsidRPr="00E8235D">
        <w:rPr>
          <w:rtl/>
        </w:rPr>
        <w:t>פז, מה עם</w:t>
      </w:r>
      <w:r w:rsidR="00D90493">
        <w:rPr>
          <w:rtl/>
        </w:rPr>
        <w:t xml:space="preserve"> </w:t>
      </w:r>
      <w:r w:rsidRPr="00E8235D">
        <w:rPr>
          <w:rtl/>
        </w:rPr>
        <w:t>ההסתייגויות שלך? יש הסתייגויות. אתה מסיר אותן?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אופיר פינס</w:t>
      </w:r>
      <w:r>
        <w:rPr>
          <w:rtl/>
        </w:rPr>
        <w:t>-</w:t>
      </w:r>
      <w:r w:rsidRPr="00D90493">
        <w:rPr>
          <w:rtl/>
        </w:rPr>
        <w:t>פז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  <w:r w:rsidR="00D90493">
        <w:rPr>
          <w:rtl/>
        </w:rPr>
        <w:t xml:space="preserve"> </w:t>
      </w:r>
      <w:r w:rsidRPr="00E8235D">
        <w:rPr>
          <w:rtl/>
        </w:rPr>
        <w:t>חבר הכנסת לנגנטל, מסיר?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לא נמצא.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לא נמצא.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מצביעים,</w:t>
      </w:r>
      <w:r w:rsidR="00D90493">
        <w:rPr>
          <w:rtl/>
        </w:rPr>
        <w:t xml:space="preserve"> </w:t>
      </w:r>
      <w:r w:rsidRPr="00E8235D">
        <w:rPr>
          <w:rtl/>
        </w:rPr>
        <w:t>ראשית, על שם החוק. אין הסתייגויות. אני אשתדל להיות יעיל.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המסתייגים</w:t>
      </w:r>
      <w:r w:rsidR="00D90493">
        <w:rPr>
          <w:rtl/>
        </w:rPr>
        <w:t xml:space="preserve"> </w:t>
      </w:r>
      <w:r w:rsidRPr="00E8235D">
        <w:rPr>
          <w:rtl/>
        </w:rPr>
        <w:t>הסירו.</w:t>
      </w:r>
      <w:r w:rsidR="00D90493">
        <w:rPr>
          <w:rtl/>
        </w:rPr>
        <w:t xml:space="preserve"> </w:t>
      </w:r>
      <w:r w:rsidRPr="00E8235D">
        <w:rPr>
          <w:rtl/>
        </w:rPr>
        <w:t>היות שכל המסתייגים לכל הסעיפים הסירו את הסתייגויותיהם,</w:t>
      </w:r>
      <w:r w:rsidR="00D90493">
        <w:rPr>
          <w:rtl/>
        </w:rPr>
        <w:t xml:space="preserve"> </w:t>
      </w:r>
      <w:r w:rsidRPr="00E8235D">
        <w:rPr>
          <w:rtl/>
        </w:rPr>
        <w:t>נצביע בהצבעה אחת משם החוק עד סעיף 12, בקריאה שנייה.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38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38 בעד, אין מתנגדים ואין נמנעים. הצעת החוק הזאת התקבלה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ההוצאה לפועל (תיקון מס' 20),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זו התקבלה בקריאה שלישית </w:t>
      </w:r>
      <w:r w:rsidR="00D90493">
        <w:rPr>
          <w:rtl/>
        </w:rPr>
        <w:t>–</w:t>
      </w:r>
      <w:r w:rsidRPr="00E8235D">
        <w:rPr>
          <w:rtl/>
        </w:rPr>
        <w:t xml:space="preserve"> 39 בעד, אין מתנגדים אין נמנעים.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שהצעת</w:t>
      </w:r>
      <w:r w:rsidR="00D90493">
        <w:rPr>
          <w:rtl/>
        </w:rPr>
        <w:t xml:space="preserve"> </w:t>
      </w:r>
      <w:r w:rsidRPr="00E8235D">
        <w:rPr>
          <w:rtl/>
        </w:rPr>
        <w:t>חוק ההוצאה לפועל (תיקון מס' 20), 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וקריאה שלישית. תודה.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88" w:name="_Toc449874340"/>
      <w:r w:rsidRPr="00D90493">
        <w:rPr>
          <w:rtl/>
        </w:rPr>
        <w:t>הצעת חוק הפיקדון על מכלי משקה (תיקון מס' 2),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88"/>
    </w:p>
    <w:p w:rsidR="00D90493" w:rsidRPr="00D90493" w:rsidRDefault="00D90493" w:rsidP="00D90493">
      <w:pPr>
        <w:pStyle w:val="1"/>
        <w:rPr>
          <w:rtl/>
        </w:rPr>
      </w:pPr>
      <w:bookmarkStart w:id="89" w:name="_Toc449874341"/>
      <w:r w:rsidRPr="00D90493">
        <w:rPr>
          <w:rtl/>
        </w:rPr>
        <w:t>(קריאה שנייה וקריאה שלישית)</w:t>
      </w:r>
      <w:bookmarkEnd w:id="8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הבא:</w:t>
      </w:r>
      <w:r w:rsidR="00D90493">
        <w:rPr>
          <w:rtl/>
        </w:rPr>
        <w:t xml:space="preserve"> </w:t>
      </w:r>
      <w:r w:rsidRPr="00E8235D">
        <w:rPr>
          <w:rtl/>
        </w:rPr>
        <w:t>הצעת חוק הפיקדון על מכלי משקה (תיקון מס' 2),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 xml:space="preserve">2000 </w:t>
      </w:r>
      <w:r w:rsidR="00D90493">
        <w:rPr>
          <w:rtl/>
        </w:rPr>
        <w:t>–</w:t>
      </w:r>
      <w:r w:rsidRPr="00E8235D">
        <w:rPr>
          <w:rtl/>
        </w:rPr>
        <w:t xml:space="preserve"> קריאה שנייה וקריאה שלישית. יושב</w:t>
      </w:r>
      <w:r w:rsidR="00D90493">
        <w:rPr>
          <w:rtl/>
        </w:rPr>
        <w:t>-</w:t>
      </w:r>
      <w:r w:rsidRPr="00E8235D">
        <w:rPr>
          <w:rtl/>
        </w:rPr>
        <w:t>ראש ועדת הכלכלה,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הסתייגויות?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 אני מקווה שיסירו את כולן.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המזכיר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קרא את לוח התיקונים? יש תיקון בתאריך </w:t>
      </w:r>
      <w:r w:rsidR="00D90493">
        <w:rPr>
          <w:rtl/>
        </w:rPr>
        <w:t>–</w:t>
      </w:r>
      <w:r w:rsidRPr="00E8235D">
        <w:rPr>
          <w:rtl/>
        </w:rPr>
        <w:t xml:space="preserve"> יש</w:t>
      </w:r>
      <w:r w:rsidR="00D90493">
        <w:rPr>
          <w:rtl/>
        </w:rPr>
        <w:t xml:space="preserve"> </w:t>
      </w:r>
      <w:r w:rsidRPr="00E8235D">
        <w:rPr>
          <w:rtl/>
        </w:rPr>
        <w:t>איזו טעות קולמוס. רבותי, אין מה לעשות, ויש כמה דברים שאני מוכרח לומר.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90" w:name="_Toc449874342"/>
      <w:r w:rsidRPr="00D90493">
        <w:rPr>
          <w:rtl/>
        </w:rPr>
        <w:t>מסמכים שהונחו על שולחן הכנסת</w:t>
      </w:r>
      <w:bookmarkEnd w:id="90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פורז, תן למזכיר להכריז.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הישיבה, הנני מתכבד להודיע, כי הונח לוח תיקונים מתוקן לחוק</w:t>
      </w:r>
      <w:r w:rsidR="00D90493">
        <w:rPr>
          <w:rtl/>
        </w:rPr>
        <w:t xml:space="preserve"> </w:t>
      </w:r>
      <w:r w:rsidRPr="00E8235D">
        <w:rPr>
          <w:rtl/>
        </w:rPr>
        <w:t>הפיקדון על מכלי משקה (תיקון מס' 2), התש"ס</w:t>
      </w:r>
      <w:r w:rsidR="00D90493">
        <w:rPr>
          <w:rtl/>
        </w:rPr>
        <w:t>–</w:t>
      </w:r>
      <w:r w:rsidRPr="00E8235D">
        <w:rPr>
          <w:rtl/>
        </w:rPr>
        <w:t>2000, וכן ללוח ההסתייגויות.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91" w:name="_Toc449874343"/>
      <w:r w:rsidRPr="00D90493">
        <w:rPr>
          <w:rtl/>
        </w:rPr>
        <w:t>הצעת חוק הפיקדון על מכלי משקה (תיקון מס' 2),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1"/>
    </w:p>
    <w:p w:rsidR="00D90493" w:rsidRPr="00D90493" w:rsidRDefault="00D90493" w:rsidP="00D90493">
      <w:pPr>
        <w:pStyle w:val="1"/>
        <w:rPr>
          <w:rtl/>
        </w:rPr>
      </w:pPr>
      <w:bookmarkStart w:id="92" w:name="_Toc449874344"/>
      <w:r w:rsidRPr="00D90493">
        <w:rPr>
          <w:rtl/>
        </w:rPr>
        <w:t>(קריאה שנייה וקריאה שלישית)</w:t>
      </w:r>
      <w:bookmarkEnd w:id="9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לגבי לוח התיקונים, כדי שזה יהיה ברור,</w:t>
      </w:r>
      <w:r w:rsidR="00D90493">
        <w:rPr>
          <w:rtl/>
        </w:rPr>
        <w:t xml:space="preserve"> </w:t>
      </w:r>
      <w:r w:rsidRPr="00E8235D">
        <w:rPr>
          <w:rtl/>
        </w:rPr>
        <w:t>המטרה</w:t>
      </w:r>
      <w:r w:rsidR="00D90493">
        <w:rPr>
          <w:rtl/>
        </w:rPr>
        <w:t xml:space="preserve"> </w:t>
      </w:r>
      <w:r w:rsidRPr="00E8235D">
        <w:rPr>
          <w:rtl/>
        </w:rPr>
        <w:t>היא לקבוע אפשרות לשר לאיכות הסביבה לדחות את תחולת החוק ככל שאלה שעוסקים</w:t>
      </w:r>
      <w:r w:rsidR="00D90493">
        <w:rPr>
          <w:rtl/>
        </w:rPr>
        <w:t xml:space="preserve"> </w:t>
      </w:r>
      <w:r w:rsidRPr="00E8235D">
        <w:rPr>
          <w:rtl/>
        </w:rPr>
        <w:t>בנושא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יצליחו להתארגן עד למועד שנקבע </w:t>
      </w:r>
      <w:r w:rsidR="00D90493">
        <w:rPr>
          <w:rtl/>
        </w:rPr>
        <w:t>–</w:t>
      </w:r>
      <w:r w:rsidRPr="00E8235D">
        <w:rPr>
          <w:rtl/>
        </w:rPr>
        <w:t xml:space="preserve"> שיהיה אפשר לדחות את תחילתו עד 1</w:t>
      </w:r>
      <w:r w:rsidR="00D90493">
        <w:rPr>
          <w:rtl/>
        </w:rPr>
        <w:t xml:space="preserve"> </w:t>
      </w:r>
      <w:r w:rsidRPr="00E8235D">
        <w:rPr>
          <w:rtl/>
        </w:rPr>
        <w:t>באוקטובר 2001. אלה התיקונים.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עצמו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חוק הפיקדון על מכלי משקה התקבל בכנסת הקודמת, ואמור היה</w:t>
      </w:r>
      <w:r w:rsidR="00D90493">
        <w:rPr>
          <w:rtl/>
        </w:rPr>
        <w:t xml:space="preserve"> </w:t>
      </w:r>
      <w:r w:rsidRPr="00E8235D">
        <w:rPr>
          <w:rtl/>
        </w:rPr>
        <w:t>להיכנס</w:t>
      </w:r>
      <w:r w:rsidR="00D90493">
        <w:rPr>
          <w:rtl/>
        </w:rPr>
        <w:t xml:space="preserve"> </w:t>
      </w:r>
      <w:r w:rsidRPr="00E8235D">
        <w:rPr>
          <w:rtl/>
        </w:rPr>
        <w:t>לתוקפו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2 ביולי השנה. החוק התקבל לאחר מאמץ רב של כמה חברי כנסת, ואני</w:t>
      </w:r>
      <w:r w:rsidR="00D90493">
        <w:rPr>
          <w:rtl/>
        </w:rPr>
        <w:t xml:space="preserve"> </w:t>
      </w:r>
      <w:r w:rsidRPr="00E8235D">
        <w:rPr>
          <w:rtl/>
        </w:rPr>
        <w:t>ביניהם,</w:t>
      </w:r>
      <w:r w:rsidR="00D90493">
        <w:rPr>
          <w:rtl/>
        </w:rPr>
        <w:t xml:space="preserve"> </w:t>
      </w:r>
      <w:r w:rsidRPr="00E8235D">
        <w:rPr>
          <w:rtl/>
        </w:rPr>
        <w:t>במשך כמה שנים. אני רוצה לציין בצורה ברורה, שאלמלא פעולתו של חבר הכנסת</w:t>
      </w:r>
      <w:r w:rsidR="00D90493">
        <w:rPr>
          <w:rtl/>
        </w:rPr>
        <w:t xml:space="preserve"> </w:t>
      </w:r>
      <w:r w:rsidRPr="00E8235D">
        <w:rPr>
          <w:rtl/>
        </w:rPr>
        <w:t>אמנון</w:t>
      </w:r>
      <w:r w:rsidR="00D90493">
        <w:rPr>
          <w:rtl/>
        </w:rPr>
        <w:t xml:space="preserve"> </w:t>
      </w:r>
      <w:r w:rsidRPr="00E8235D">
        <w:rPr>
          <w:rtl/>
        </w:rPr>
        <w:t>רובינשטיין,</w:t>
      </w:r>
      <w:r w:rsidR="00D90493">
        <w:rPr>
          <w:rtl/>
        </w:rPr>
        <w:t xml:space="preserve"> </w:t>
      </w:r>
      <w:r w:rsidRPr="00E8235D">
        <w:rPr>
          <w:rtl/>
        </w:rPr>
        <w:t>שהיה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הקודמת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הכלכלה ודחף את החוק הזה</w:t>
      </w:r>
      <w:r w:rsidR="00D90493">
        <w:rPr>
          <w:rtl/>
        </w:rPr>
        <w:t xml:space="preserve"> </w:t>
      </w:r>
      <w:r w:rsidRPr="00E8235D">
        <w:rPr>
          <w:rtl/>
        </w:rPr>
        <w:t>בעוצמה</w:t>
      </w:r>
      <w:r w:rsidR="00D90493">
        <w:rPr>
          <w:rtl/>
        </w:rPr>
        <w:t xml:space="preserve"> </w:t>
      </w:r>
      <w:r w:rsidRPr="00E8235D">
        <w:rPr>
          <w:rtl/>
        </w:rPr>
        <w:t>גדולה</w:t>
      </w:r>
      <w:r w:rsidR="00D90493">
        <w:rPr>
          <w:rtl/>
        </w:rPr>
        <w:t xml:space="preserve"> </w:t>
      </w:r>
      <w:r w:rsidRPr="00E8235D">
        <w:rPr>
          <w:rtl/>
        </w:rPr>
        <w:t>קדימה, אני חושב שעד עצם היום הזה היינו עדיין בשלבי חקיקה. על כך</w:t>
      </w:r>
      <w:r w:rsidR="00D90493">
        <w:rPr>
          <w:rtl/>
        </w:rPr>
        <w:t xml:space="preserve"> </w:t>
      </w:r>
      <w:r w:rsidRPr="00E8235D">
        <w:rPr>
          <w:rtl/>
        </w:rPr>
        <w:t>נתונה לו תודתי.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שהחוק</w:t>
      </w:r>
      <w:r w:rsidR="00D90493">
        <w:rPr>
          <w:rtl/>
        </w:rPr>
        <w:t xml:space="preserve"> </w:t>
      </w:r>
      <w:r w:rsidRPr="00E8235D">
        <w:rPr>
          <w:rtl/>
        </w:rPr>
        <w:t>אושר בכנסת, הציעה הממשלה במסגרת חוק ההסדרים לדחות את תחולתו.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לי נאמר, שבמשרדי הממשלה היתה כוונה לדחות את התחולה בחמש שנים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תקצר.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מקצר. זה הכי קצר שאני יכול.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אולם</w:t>
      </w:r>
      <w:r>
        <w:rPr>
          <w:rtl/>
        </w:rPr>
        <w:t xml:space="preserve"> </w:t>
      </w:r>
      <w:r w:rsidR="00E8235D" w:rsidRPr="00E8235D">
        <w:rPr>
          <w:rtl/>
        </w:rPr>
        <w:t>בסופו</w:t>
      </w:r>
      <w:r>
        <w:rPr>
          <w:rtl/>
        </w:rPr>
        <w:t xml:space="preserve"> </w:t>
      </w:r>
      <w:r w:rsidR="00E8235D" w:rsidRPr="00E8235D">
        <w:rPr>
          <w:rtl/>
        </w:rPr>
        <w:t>של</w:t>
      </w:r>
      <w:r>
        <w:rPr>
          <w:rtl/>
        </w:rPr>
        <w:t xml:space="preserve"> </w:t>
      </w:r>
      <w:r w:rsidR="00E8235D" w:rsidRPr="00E8235D">
        <w:rPr>
          <w:rtl/>
        </w:rPr>
        <w:t>דבר הציעו לדחות את התחולה בשנתיים. לא חשוב; התוצאה</w:t>
      </w:r>
      <w:r>
        <w:rPr>
          <w:rtl/>
        </w:rPr>
        <w:t xml:space="preserve"> </w:t>
      </w:r>
      <w:r w:rsidR="00E8235D" w:rsidRPr="00E8235D">
        <w:rPr>
          <w:rtl/>
        </w:rPr>
        <w:t>הסופית</w:t>
      </w:r>
      <w:r>
        <w:rPr>
          <w:rtl/>
        </w:rPr>
        <w:t xml:space="preserve"> </w:t>
      </w:r>
      <w:r w:rsidR="00E8235D" w:rsidRPr="00E8235D">
        <w:rPr>
          <w:rtl/>
        </w:rPr>
        <w:t>היא</w:t>
      </w:r>
      <w:r>
        <w:rPr>
          <w:rtl/>
        </w:rPr>
        <w:t xml:space="preserve"> </w:t>
      </w:r>
      <w:r w:rsidR="00E8235D" w:rsidRPr="00E8235D">
        <w:rPr>
          <w:rtl/>
        </w:rPr>
        <w:t>שבחוק</w:t>
      </w:r>
      <w:r>
        <w:rPr>
          <w:rtl/>
        </w:rPr>
        <w:t xml:space="preserve"> </w:t>
      </w:r>
      <w:r w:rsidR="00E8235D" w:rsidRPr="00E8235D">
        <w:rPr>
          <w:rtl/>
        </w:rPr>
        <w:t>ההסדרים</w:t>
      </w:r>
      <w:r>
        <w:rPr>
          <w:rtl/>
        </w:rPr>
        <w:t xml:space="preserve"> </w:t>
      </w:r>
      <w:r w:rsidR="00E8235D" w:rsidRPr="00E8235D">
        <w:rPr>
          <w:rtl/>
        </w:rPr>
        <w:t>דחינו את תחילת החוק עד 15 באוקטובר השנה. לכן, אני</w:t>
      </w:r>
      <w:r>
        <w:rPr>
          <w:rtl/>
        </w:rPr>
        <w:t xml:space="preserve"> </w:t>
      </w:r>
      <w:r w:rsidR="00E8235D" w:rsidRPr="00E8235D">
        <w:rPr>
          <w:rtl/>
        </w:rPr>
        <w:t>רוצה</w:t>
      </w:r>
      <w:r>
        <w:rPr>
          <w:rtl/>
        </w:rPr>
        <w:t xml:space="preserve"> </w:t>
      </w:r>
      <w:r w:rsidR="00E8235D" w:rsidRPr="00E8235D">
        <w:rPr>
          <w:rtl/>
        </w:rPr>
        <w:t>שלחברי</w:t>
      </w:r>
      <w:r>
        <w:rPr>
          <w:rtl/>
        </w:rPr>
        <w:t xml:space="preserve"> </w:t>
      </w:r>
      <w:r w:rsidR="00E8235D" w:rsidRPr="00E8235D">
        <w:rPr>
          <w:rtl/>
        </w:rPr>
        <w:t>הכנסת</w:t>
      </w:r>
      <w:r>
        <w:rPr>
          <w:rtl/>
        </w:rPr>
        <w:t xml:space="preserve"> </w:t>
      </w:r>
      <w:r w:rsidR="00E8235D" w:rsidRPr="00E8235D">
        <w:rPr>
          <w:rtl/>
        </w:rPr>
        <w:t>יהיה</w:t>
      </w:r>
      <w:r>
        <w:rPr>
          <w:rtl/>
        </w:rPr>
        <w:t xml:space="preserve"> </w:t>
      </w:r>
      <w:r w:rsidR="00E8235D" w:rsidRPr="00E8235D">
        <w:rPr>
          <w:rtl/>
        </w:rPr>
        <w:t>ברור,</w:t>
      </w:r>
      <w:r>
        <w:rPr>
          <w:rtl/>
        </w:rPr>
        <w:t xml:space="preserve"> </w:t>
      </w:r>
      <w:r w:rsidR="00E8235D" w:rsidRPr="00E8235D">
        <w:rPr>
          <w:rtl/>
        </w:rPr>
        <w:t>שאם</w:t>
      </w:r>
      <w:r>
        <w:rPr>
          <w:rtl/>
        </w:rPr>
        <w:t xml:space="preserve"> </w:t>
      </w:r>
      <w:r w:rsidR="00E8235D" w:rsidRPr="00E8235D">
        <w:rPr>
          <w:rtl/>
        </w:rPr>
        <w:t>החוק</w:t>
      </w:r>
      <w:r>
        <w:rPr>
          <w:rtl/>
        </w:rPr>
        <w:t xml:space="preserve"> </w:t>
      </w:r>
      <w:r w:rsidR="00E8235D" w:rsidRPr="00E8235D">
        <w:rPr>
          <w:rtl/>
        </w:rPr>
        <w:t>הזה</w:t>
      </w:r>
      <w:r>
        <w:rPr>
          <w:rtl/>
        </w:rPr>
        <w:t xml:space="preserve"> </w:t>
      </w:r>
      <w:r w:rsidR="00E8235D" w:rsidRPr="00E8235D">
        <w:rPr>
          <w:rtl/>
        </w:rPr>
        <w:t>לא עובר</w:t>
      </w:r>
      <w:r>
        <w:rPr>
          <w:rtl/>
        </w:rPr>
        <w:t xml:space="preserve"> </w:t>
      </w:r>
      <w:r w:rsidR="00E8235D" w:rsidRPr="00E8235D">
        <w:rPr>
          <w:rtl/>
        </w:rPr>
        <w:t>היום</w:t>
      </w:r>
      <w:r>
        <w:rPr>
          <w:rtl/>
        </w:rPr>
        <w:t xml:space="preserve"> </w:t>
      </w:r>
      <w:r w:rsidR="00E8235D" w:rsidRPr="00E8235D">
        <w:rPr>
          <w:rtl/>
        </w:rPr>
        <w:t>כפי</w:t>
      </w:r>
      <w:r>
        <w:rPr>
          <w:rtl/>
        </w:rPr>
        <w:t xml:space="preserve"> </w:t>
      </w:r>
      <w:r w:rsidR="00E8235D" w:rsidRPr="00E8235D">
        <w:rPr>
          <w:rtl/>
        </w:rPr>
        <w:t>שהוא, או</w:t>
      </w:r>
      <w:r>
        <w:rPr>
          <w:rtl/>
        </w:rPr>
        <w:t xml:space="preserve"> </w:t>
      </w:r>
      <w:r w:rsidR="00E8235D" w:rsidRPr="00E8235D">
        <w:rPr>
          <w:rtl/>
        </w:rPr>
        <w:t>שההסתייגויות</w:t>
      </w:r>
      <w:r>
        <w:rPr>
          <w:rtl/>
        </w:rPr>
        <w:t xml:space="preserve"> </w:t>
      </w:r>
      <w:r w:rsidR="00E8235D" w:rsidRPr="00E8235D">
        <w:rPr>
          <w:rtl/>
        </w:rPr>
        <w:t>שיתקבלו</w:t>
      </w:r>
      <w:r>
        <w:rPr>
          <w:rtl/>
        </w:rPr>
        <w:t xml:space="preserve"> </w:t>
      </w:r>
      <w:r w:rsidR="00E8235D" w:rsidRPr="00E8235D">
        <w:rPr>
          <w:rtl/>
        </w:rPr>
        <w:t>יגרמו</w:t>
      </w:r>
      <w:r>
        <w:rPr>
          <w:rtl/>
        </w:rPr>
        <w:t xml:space="preserve"> </w:t>
      </w:r>
      <w:r w:rsidR="00E8235D" w:rsidRPr="00E8235D">
        <w:rPr>
          <w:rtl/>
        </w:rPr>
        <w:t>לי</w:t>
      </w:r>
      <w:r>
        <w:rPr>
          <w:rtl/>
        </w:rPr>
        <w:t xml:space="preserve"> </w:t>
      </w:r>
      <w:r w:rsidR="00E8235D" w:rsidRPr="00E8235D">
        <w:rPr>
          <w:rtl/>
        </w:rPr>
        <w:t>להחזיר</w:t>
      </w:r>
      <w:r>
        <w:rPr>
          <w:rtl/>
        </w:rPr>
        <w:t xml:space="preserve"> </w:t>
      </w:r>
      <w:r w:rsidR="00E8235D" w:rsidRPr="00E8235D">
        <w:rPr>
          <w:rtl/>
        </w:rPr>
        <w:t>אותו לוועדה, ב</w:t>
      </w:r>
      <w:r>
        <w:rPr>
          <w:rtl/>
        </w:rPr>
        <w:t>-</w:t>
      </w:r>
      <w:r w:rsidR="00E8235D" w:rsidRPr="00E8235D">
        <w:rPr>
          <w:rtl/>
        </w:rPr>
        <w:t>15 בנובמבר השנה ייכנס</w:t>
      </w:r>
      <w:r>
        <w:rPr>
          <w:rtl/>
        </w:rPr>
        <w:t xml:space="preserve"> </w:t>
      </w:r>
      <w:r w:rsidR="00E8235D" w:rsidRPr="00E8235D">
        <w:rPr>
          <w:rtl/>
        </w:rPr>
        <w:t>לתוקף</w:t>
      </w:r>
      <w:r>
        <w:rPr>
          <w:rtl/>
        </w:rPr>
        <w:t xml:space="preserve"> </w:t>
      </w:r>
      <w:r w:rsidR="00E8235D" w:rsidRPr="00E8235D">
        <w:rPr>
          <w:rtl/>
        </w:rPr>
        <w:t>החוק</w:t>
      </w:r>
      <w:r>
        <w:rPr>
          <w:rtl/>
        </w:rPr>
        <w:t xml:space="preserve"> </w:t>
      </w:r>
      <w:r w:rsidR="00E8235D" w:rsidRPr="00E8235D">
        <w:rPr>
          <w:rtl/>
        </w:rPr>
        <w:t>המקורי, שהוא</w:t>
      </w:r>
      <w:r>
        <w:rPr>
          <w:rtl/>
        </w:rPr>
        <w:t xml:space="preserve"> </w:t>
      </w:r>
      <w:r w:rsidR="00E8235D" w:rsidRPr="00E8235D">
        <w:rPr>
          <w:rtl/>
        </w:rPr>
        <w:t>מאוד דרקוני, אין בו שום הקלות, אין בו שום קונצסיות,</w:t>
      </w:r>
      <w:r>
        <w:rPr>
          <w:rtl/>
        </w:rPr>
        <w:t xml:space="preserve"> </w:t>
      </w:r>
      <w:r w:rsidR="00E8235D" w:rsidRPr="00E8235D">
        <w:rPr>
          <w:rtl/>
        </w:rPr>
        <w:t>כלולים</w:t>
      </w:r>
      <w:r>
        <w:rPr>
          <w:rtl/>
        </w:rPr>
        <w:t xml:space="preserve"> </w:t>
      </w:r>
      <w:r w:rsidR="00E8235D" w:rsidRPr="00E8235D">
        <w:rPr>
          <w:rtl/>
        </w:rPr>
        <w:t>בו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מכלי החלב וכלול בו היין. אין פה שום אפשרות לתאגיד מיחזור. מה שכן </w:t>
      </w:r>
      <w:r>
        <w:rPr>
          <w:rtl/>
        </w:rPr>
        <w:t xml:space="preserve">– </w:t>
      </w:r>
      <w:r w:rsidR="00E8235D" w:rsidRPr="00E8235D">
        <w:rPr>
          <w:rtl/>
        </w:rPr>
        <w:t>הרבה</w:t>
      </w:r>
      <w:r>
        <w:rPr>
          <w:rtl/>
        </w:rPr>
        <w:t xml:space="preserve"> </w:t>
      </w:r>
      <w:r w:rsidR="00E8235D" w:rsidRPr="00E8235D">
        <w:rPr>
          <w:rtl/>
        </w:rPr>
        <w:t>מאוד כסף ייכנס לקופת המדינה ולמשרד לאיכות הסביבה. אני אומר זאת כדי שחברי</w:t>
      </w:r>
      <w:r>
        <w:rPr>
          <w:rtl/>
        </w:rPr>
        <w:t xml:space="preserve"> </w:t>
      </w:r>
      <w:r w:rsidR="00E8235D" w:rsidRPr="00E8235D">
        <w:rPr>
          <w:rtl/>
        </w:rPr>
        <w:t xml:space="preserve">הכנסת ידעו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מאיים?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מסביר.</w:t>
      </w:r>
      <w:r w:rsidR="00D90493">
        <w:rPr>
          <w:rtl/>
        </w:rPr>
        <w:t xml:space="preserve"> </w:t>
      </w:r>
      <w:r w:rsidRPr="00E8235D">
        <w:rPr>
          <w:rtl/>
        </w:rPr>
        <w:t>אני רק מסביר, שאני עובד פה עם רשת ביטחון מאוד עבה</w:t>
      </w:r>
      <w:r w:rsidR="00D90493">
        <w:rPr>
          <w:rtl/>
        </w:rPr>
        <w:t xml:space="preserve"> </w:t>
      </w:r>
      <w:r w:rsidRPr="00E8235D">
        <w:rPr>
          <w:rtl/>
        </w:rPr>
        <w:t>וחזקה,</w:t>
      </w:r>
      <w:r w:rsidR="00D90493">
        <w:rPr>
          <w:rtl/>
        </w:rPr>
        <w:t xml:space="preserve"> </w:t>
      </w:r>
      <w:r w:rsidRPr="00E8235D">
        <w:rPr>
          <w:rtl/>
        </w:rPr>
        <w:t>ואם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ייפול רשת הביטחון תציל. בכל זאת הייתי מציע לכנסת לתת יד למה</w:t>
      </w:r>
      <w:r w:rsidR="00D90493">
        <w:rPr>
          <w:rtl/>
        </w:rPr>
        <w:t xml:space="preserve"> </w:t>
      </w:r>
      <w:r w:rsidRPr="00E8235D">
        <w:rPr>
          <w:rtl/>
        </w:rPr>
        <w:t>שאני רוצה שיקרה כאן.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בכל זאת יצא משהו מהניסיון של הממשלה לדחות את תחולת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גם לומר מלה טובה לשבחו של חבר הכנסת יוסי שריד. חבר הכנסת שריד,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משהו בזכותך.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בזמן שאתה היית השר לאיכות הסביבה תמכת בחוק הזה. למרבה הצער, מי שהיה אז שר</w:t>
      </w:r>
      <w:r w:rsidR="00D90493">
        <w:rPr>
          <w:rtl/>
        </w:rPr>
        <w:t xml:space="preserve"> </w:t>
      </w:r>
      <w:r w:rsidRPr="00E8235D">
        <w:rPr>
          <w:rtl/>
        </w:rPr>
        <w:t>התמ"ס,</w:t>
      </w:r>
      <w:r w:rsidR="00D90493">
        <w:rPr>
          <w:rtl/>
        </w:rPr>
        <w:t xml:space="preserve"> </w:t>
      </w:r>
      <w:r w:rsidRPr="00E8235D">
        <w:rPr>
          <w:rtl/>
        </w:rPr>
        <w:t>מיכה</w:t>
      </w:r>
      <w:r w:rsidR="00D90493">
        <w:rPr>
          <w:rtl/>
        </w:rPr>
        <w:t xml:space="preserve"> </w:t>
      </w:r>
      <w:r w:rsidRPr="00E8235D">
        <w:rPr>
          <w:rtl/>
        </w:rPr>
        <w:t>חריש,</w:t>
      </w:r>
      <w:r w:rsidR="00D90493">
        <w:rPr>
          <w:rtl/>
        </w:rPr>
        <w:t xml:space="preserve"> </w:t>
      </w:r>
      <w:r w:rsidRPr="00E8235D">
        <w:rPr>
          <w:rtl/>
        </w:rPr>
        <w:t>ומי שהיה אז יושב</w:t>
      </w:r>
      <w:r w:rsidR="00D90493">
        <w:rPr>
          <w:rtl/>
        </w:rPr>
        <w:t>-</w:t>
      </w:r>
      <w:r w:rsidRPr="00E8235D">
        <w:rPr>
          <w:rtl/>
        </w:rPr>
        <w:t>ראש ועדת הכלכלה, צחי הנגבי, לא נתנו לחוק</w:t>
      </w:r>
      <w:r w:rsidR="00D90493">
        <w:rPr>
          <w:rtl/>
        </w:rPr>
        <w:t xml:space="preserve"> </w:t>
      </w:r>
      <w:r w:rsidRPr="00E8235D">
        <w:rPr>
          <w:rtl/>
        </w:rPr>
        <w:t>להתקדם. תמיכתך היתה נתונה לחוק הזה מהרגע הראשון.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נכון שגם חבר הכנסת מאיר שטרית תמך ברעיון.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מקום,</w:t>
      </w:r>
      <w:r w:rsidR="00D90493">
        <w:rPr>
          <w:rtl/>
        </w:rPr>
        <w:t xml:space="preserve"> </w:t>
      </w:r>
      <w:r w:rsidRPr="00E8235D">
        <w:rPr>
          <w:rtl/>
        </w:rPr>
        <w:t>מחוק</w:t>
      </w:r>
      <w:r w:rsidR="00D90493">
        <w:rPr>
          <w:rtl/>
        </w:rPr>
        <w:t xml:space="preserve"> </w:t>
      </w:r>
      <w:r w:rsidRPr="00E8235D">
        <w:rPr>
          <w:rtl/>
        </w:rPr>
        <w:t>ההסדרים</w:t>
      </w:r>
      <w:r w:rsidR="00D90493">
        <w:rPr>
          <w:rtl/>
        </w:rPr>
        <w:t xml:space="preserve"> </w:t>
      </w:r>
      <w:r w:rsidRPr="00E8235D">
        <w:rPr>
          <w:rtl/>
        </w:rPr>
        <w:t>יצא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טוב. במקום שהעניין יוטל כולו על</w:t>
      </w:r>
      <w:r w:rsidR="00D90493">
        <w:rPr>
          <w:rtl/>
        </w:rPr>
        <w:t xml:space="preserve"> </w:t>
      </w:r>
      <w:r w:rsidRPr="00E8235D">
        <w:rPr>
          <w:rtl/>
        </w:rPr>
        <w:t>המדינה,</w:t>
      </w:r>
      <w:r w:rsidR="00D90493">
        <w:rPr>
          <w:rtl/>
        </w:rPr>
        <w:t xml:space="preserve"> </w:t>
      </w:r>
      <w:r w:rsidRPr="00E8235D">
        <w:rPr>
          <w:rtl/>
        </w:rPr>
        <w:t>והמדינה</w:t>
      </w:r>
      <w:r w:rsidR="00D90493">
        <w:rPr>
          <w:rtl/>
        </w:rPr>
        <w:t xml:space="preserve"> </w:t>
      </w:r>
      <w:r w:rsidRPr="00E8235D">
        <w:rPr>
          <w:rtl/>
        </w:rPr>
        <w:t>באמצעות</w:t>
      </w:r>
      <w:r w:rsidR="00D90493">
        <w:rPr>
          <w:rtl/>
        </w:rPr>
        <w:t xml:space="preserve"> </w:t>
      </w:r>
      <w:r w:rsidRPr="00E8235D">
        <w:rPr>
          <w:rtl/>
        </w:rPr>
        <w:t>המשרד לאיכות הסביבה תבצע את פעולות המיחזור או לפחות</w:t>
      </w:r>
      <w:r w:rsidR="00D90493">
        <w:rPr>
          <w:rtl/>
        </w:rPr>
        <w:t xml:space="preserve"> </w:t>
      </w:r>
      <w:r w:rsidRPr="00E8235D">
        <w:rPr>
          <w:rtl/>
        </w:rPr>
        <w:t>תיאלץ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את הפעולה הזאת, אנחנו מיישמים בחוק הזה את המודל הסקנדינבי. המודל</w:t>
      </w:r>
      <w:r w:rsidR="00D90493">
        <w:rPr>
          <w:rtl/>
        </w:rPr>
        <w:t xml:space="preserve"> </w:t>
      </w:r>
      <w:r w:rsidRPr="00E8235D">
        <w:rPr>
          <w:rtl/>
        </w:rPr>
        <w:t>הסקנדינבי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מודל</w:t>
      </w:r>
      <w:r w:rsidR="00D90493">
        <w:rPr>
          <w:rtl/>
        </w:rPr>
        <w:t xml:space="preserve"> </w:t>
      </w:r>
      <w:r w:rsidRPr="00E8235D">
        <w:rPr>
          <w:rtl/>
        </w:rPr>
        <w:t>וולונטרי,</w:t>
      </w:r>
      <w:r w:rsidR="00D90493">
        <w:rPr>
          <w:rtl/>
        </w:rPr>
        <w:t xml:space="preserve"> </w:t>
      </w:r>
      <w:r w:rsidRPr="00E8235D">
        <w:rPr>
          <w:rtl/>
        </w:rPr>
        <w:t>ולפיו</w:t>
      </w:r>
      <w:r w:rsidR="00D90493">
        <w:rPr>
          <w:rtl/>
        </w:rPr>
        <w:t xml:space="preserve"> </w:t>
      </w:r>
      <w:r w:rsidRPr="00E8235D">
        <w:rPr>
          <w:rtl/>
        </w:rPr>
        <w:t>יצרנים,</w:t>
      </w:r>
      <w:r w:rsidR="00D90493">
        <w:rPr>
          <w:rtl/>
        </w:rPr>
        <w:t xml:space="preserve"> </w:t>
      </w:r>
      <w:r w:rsidRPr="00E8235D">
        <w:rPr>
          <w:rtl/>
        </w:rPr>
        <w:t>יבואנים ומשווקים של מכלי משקה</w:t>
      </w:r>
      <w:r w:rsidR="00D90493">
        <w:rPr>
          <w:rtl/>
        </w:rPr>
        <w:t xml:space="preserve"> </w:t>
      </w:r>
      <w:r w:rsidRPr="00E8235D">
        <w:rPr>
          <w:rtl/>
        </w:rPr>
        <w:t>מתאגדים</w:t>
      </w:r>
      <w:r w:rsidR="00D90493">
        <w:rPr>
          <w:rtl/>
        </w:rPr>
        <w:t xml:space="preserve"> </w:t>
      </w:r>
      <w:r w:rsidRPr="00E8235D">
        <w:rPr>
          <w:rtl/>
        </w:rPr>
        <w:t>בתאגיד</w:t>
      </w:r>
      <w:r w:rsidR="00D90493">
        <w:rPr>
          <w:rtl/>
        </w:rPr>
        <w:t xml:space="preserve"> </w:t>
      </w:r>
      <w:r w:rsidRPr="00E8235D">
        <w:rPr>
          <w:rtl/>
        </w:rPr>
        <w:t>שמבצע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הדבר הזה. זה נעשה בצורה יפה מאוד ואלגנטית מאוד. הם</w:t>
      </w:r>
      <w:r w:rsidR="00D90493">
        <w:rPr>
          <w:rtl/>
        </w:rPr>
        <w:t xml:space="preserve"> </w:t>
      </w:r>
      <w:r w:rsidRPr="00E8235D">
        <w:rPr>
          <w:rtl/>
        </w:rPr>
        <w:t>הגיעו</w:t>
      </w:r>
      <w:r w:rsidR="00D90493">
        <w:rPr>
          <w:rtl/>
        </w:rPr>
        <w:t xml:space="preserve"> </w:t>
      </w:r>
      <w:r w:rsidRPr="00E8235D">
        <w:rPr>
          <w:rtl/>
        </w:rPr>
        <w:t>לשיעורי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מיחזור של </w:t>
      </w:r>
      <w:r w:rsidR="00D90493" w:rsidRPr="00E8235D">
        <w:rPr>
          <w:rtl/>
        </w:rPr>
        <w:t>95</w:t>
      </w:r>
      <w:r w:rsidR="00D90493">
        <w:rPr>
          <w:rtl/>
        </w:rPr>
        <w:t>%</w:t>
      </w:r>
      <w:r w:rsidRPr="00E8235D">
        <w:rPr>
          <w:rtl/>
        </w:rPr>
        <w:t>. בקומת הוועדות בכנסת הוצגו בשבוע שעבר כמה מכונות</w:t>
      </w:r>
      <w:r w:rsidR="00D90493">
        <w:rPr>
          <w:rtl/>
        </w:rPr>
        <w:t xml:space="preserve"> </w:t>
      </w:r>
      <w:r w:rsidRPr="00E8235D">
        <w:rPr>
          <w:rtl/>
        </w:rPr>
        <w:t>שקולטות את זה בטכנולוגיה יפה. זה גם נראה אסתטי. זה לא מה שהיינו רגילים לו לפני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בארץ,</w:t>
      </w:r>
      <w:r w:rsidR="00D90493">
        <w:rPr>
          <w:rtl/>
        </w:rPr>
        <w:t xml:space="preserve"> </w:t>
      </w:r>
      <w:r w:rsidRPr="00E8235D">
        <w:rPr>
          <w:rtl/>
        </w:rPr>
        <w:t>כאשר היינו באים עם הבקבוקים הריקים, עומדים אצל איזה עובד של</w:t>
      </w:r>
      <w:r w:rsidR="00D90493">
        <w:rPr>
          <w:rtl/>
        </w:rPr>
        <w:t xml:space="preserve"> </w:t>
      </w:r>
      <w:r w:rsidRPr="00E8235D">
        <w:rPr>
          <w:rtl/>
        </w:rPr>
        <w:t>הסופרמרקט והוא היה מתחיל לספור אותם באופן ידני.</w:t>
      </w:r>
      <w:r w:rsidR="00D90493">
        <w:rPr>
          <w:rtl/>
        </w:rPr>
        <w:t xml:space="preserve"> </w:t>
      </w:r>
      <w:r w:rsidRPr="00E8235D">
        <w:rPr>
          <w:rtl/>
        </w:rPr>
        <w:t>אני כבר גומר.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ישתתף</w:t>
      </w:r>
      <w:r w:rsidR="00D90493">
        <w:rPr>
          <w:rtl/>
        </w:rPr>
        <w:t xml:space="preserve"> </w:t>
      </w:r>
      <w:r w:rsidRPr="00E8235D">
        <w:rPr>
          <w:rtl/>
        </w:rPr>
        <w:t>בתאגיד</w:t>
      </w:r>
      <w:r w:rsidR="00D90493">
        <w:rPr>
          <w:rtl/>
        </w:rPr>
        <w:t xml:space="preserve"> </w:t>
      </w:r>
      <w:r w:rsidRPr="00E8235D">
        <w:rPr>
          <w:rtl/>
        </w:rPr>
        <w:t>המיחזור, לא יצליח למחזר ולא יצליח לקלוט את המכלים</w:t>
      </w:r>
      <w:r w:rsidR="00D90493">
        <w:rPr>
          <w:rtl/>
        </w:rPr>
        <w:t xml:space="preserve"> </w:t>
      </w:r>
      <w:r w:rsidRPr="00E8235D">
        <w:rPr>
          <w:rtl/>
        </w:rPr>
        <w:t>הריקים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בחזרה </w:t>
      </w:r>
      <w:r w:rsidR="00D90493">
        <w:rPr>
          <w:rtl/>
        </w:rPr>
        <w:t>–</w:t>
      </w:r>
      <w:r w:rsidRPr="00E8235D">
        <w:rPr>
          <w:rtl/>
        </w:rPr>
        <w:t xml:space="preserve"> יהיה לו "עונש" של שקל וחצי, שהוא מאוד קשה.</w:t>
      </w:r>
      <w:r w:rsidR="00D90493">
        <w:rPr>
          <w:rtl/>
        </w:rPr>
        <w:t xml:space="preserve"> </w:t>
      </w:r>
      <w:r w:rsidRPr="00E8235D">
        <w:rPr>
          <w:rtl/>
        </w:rPr>
        <w:t>ולכן אני חושב, שכל</w:t>
      </w:r>
      <w:r w:rsidR="00D90493">
        <w:rPr>
          <w:rtl/>
        </w:rPr>
        <w:t xml:space="preserve"> </w:t>
      </w:r>
      <w:r w:rsidRPr="00E8235D">
        <w:rPr>
          <w:rtl/>
        </w:rPr>
        <w:t>מי שהשיקול הכלכלי עומד לנגד עיניו, בסופו של דבר ייתן יד לתהליך.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העיקרון ברור.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</w:t>
      </w:r>
      <w:r w:rsidR="00D90493">
        <w:rPr>
          <w:rtl/>
        </w:rPr>
        <w:t xml:space="preserve"> </w:t>
      </w:r>
      <w:r w:rsidRPr="00E8235D">
        <w:rPr>
          <w:rtl/>
        </w:rPr>
        <w:t>אחד.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דנה בפנייתו של הממונה על ההגבלים העסקיים, ד"ר דוד</w:t>
      </w:r>
      <w:r w:rsidR="00D90493">
        <w:rPr>
          <w:rtl/>
        </w:rPr>
        <w:t xml:space="preserve"> </w:t>
      </w:r>
      <w:r w:rsidRPr="00E8235D">
        <w:rPr>
          <w:rtl/>
        </w:rPr>
        <w:t>תדמור,</w:t>
      </w:r>
      <w:r w:rsidR="00D90493">
        <w:rPr>
          <w:rtl/>
        </w:rPr>
        <w:t xml:space="preserve"> </w:t>
      </w:r>
      <w:r w:rsidRPr="00E8235D">
        <w:rPr>
          <w:rtl/>
        </w:rPr>
        <w:t>לכלול בחוק סעיף מיוחד, שלפיו "אין בהוראות חוק זה כדי לגרוע מהוראות חוק</w:t>
      </w:r>
      <w:r w:rsidR="00D90493">
        <w:rPr>
          <w:rtl/>
        </w:rPr>
        <w:t xml:space="preserve"> </w:t>
      </w:r>
      <w:r w:rsidRPr="00E8235D">
        <w:rPr>
          <w:rtl/>
        </w:rPr>
        <w:t>ההגבלים</w:t>
      </w:r>
      <w:r w:rsidR="00D90493">
        <w:rPr>
          <w:rtl/>
        </w:rPr>
        <w:t xml:space="preserve"> </w:t>
      </w:r>
      <w:r w:rsidRPr="00E8235D">
        <w:rPr>
          <w:rtl/>
        </w:rPr>
        <w:t>העסקייים,</w:t>
      </w:r>
      <w:r w:rsidR="00D90493">
        <w:rPr>
          <w:rtl/>
        </w:rPr>
        <w:t xml:space="preserve"> </w:t>
      </w:r>
      <w:r w:rsidRPr="00E8235D">
        <w:rPr>
          <w:rtl/>
        </w:rPr>
        <w:t>התשמ"ח</w:t>
      </w:r>
      <w:r w:rsidR="00D90493">
        <w:rPr>
          <w:rtl/>
        </w:rPr>
        <w:t>–</w:t>
      </w:r>
      <w:r w:rsidRPr="00E8235D">
        <w:rPr>
          <w:rtl/>
        </w:rPr>
        <w:t>1988, לרבות</w:t>
      </w:r>
      <w:r w:rsidR="00D90493">
        <w:rPr>
          <w:rtl/>
        </w:rPr>
        <w:t xml:space="preserve"> </w:t>
      </w:r>
      <w:r w:rsidRPr="00E8235D">
        <w:rPr>
          <w:rtl/>
        </w:rPr>
        <w:t>לעניין הקמתו ופעולתו של תאגיד מיחזור",</w:t>
      </w:r>
      <w:r w:rsidR="00D90493">
        <w:rPr>
          <w:rtl/>
        </w:rPr>
        <w:t xml:space="preserve"> </w:t>
      </w:r>
      <w:r w:rsidRPr="00E8235D">
        <w:rPr>
          <w:rtl/>
        </w:rPr>
        <w:t>והחליטה לדחות פנייה זו.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הוועדה סבורה, שהמחוקק אינו צריך להשחית מלותיו לריק ואין מקום לומר בחוק את</w:t>
      </w:r>
      <w:r w:rsidR="00D90493">
        <w:rPr>
          <w:rtl/>
        </w:rPr>
        <w:t xml:space="preserve"> </w:t>
      </w:r>
      <w:r w:rsidRPr="00E8235D">
        <w:rPr>
          <w:rtl/>
        </w:rPr>
        <w:t>המובן</w:t>
      </w:r>
      <w:r w:rsidR="00D90493">
        <w:rPr>
          <w:rtl/>
        </w:rPr>
        <w:t xml:space="preserve"> </w:t>
      </w:r>
      <w:r w:rsidRPr="00E8235D">
        <w:rPr>
          <w:rtl/>
        </w:rPr>
        <w:t>מאליו,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שהוראות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ההגבלים העסקיים חלות גם על תאגיד מיחזור, כך</w:t>
      </w:r>
      <w:r w:rsidR="00D90493">
        <w:rPr>
          <w:rtl/>
        </w:rPr>
        <w:t xml:space="preserve"> </w:t>
      </w:r>
      <w:r w:rsidRPr="00E8235D">
        <w:rPr>
          <w:rtl/>
        </w:rPr>
        <w:t>שתאגיד מיחזור לא יהיה רשאי לשמש אכסניה לפעולות אסורות לפי חוק ההגבלים העסקיים,</w:t>
      </w:r>
      <w:r w:rsidR="00D90493">
        <w:rPr>
          <w:rtl/>
        </w:rPr>
        <w:t xml:space="preserve"> </w:t>
      </w:r>
      <w:r w:rsidRPr="00E8235D">
        <w:rPr>
          <w:rtl/>
        </w:rPr>
        <w:t>כמו לפעולות אסורות לפי כל דין אחר.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חייב, ממש בקצרה רבה, לומר כמה מלות תודה. אני מניח</w:t>
      </w:r>
      <w:r w:rsidR="00D90493">
        <w:rPr>
          <w:rtl/>
        </w:rPr>
        <w:t xml:space="preserve"> </w:t>
      </w:r>
      <w:r w:rsidRPr="00E8235D">
        <w:rPr>
          <w:rtl/>
        </w:rPr>
        <w:t>שזה ייקח לא יותר מדקה, דקה וחצי. קודם כול אני רוצה להודות לשתי העובדות המסורות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ועדת הכלכלה </w:t>
      </w:r>
      <w:r w:rsidR="00D90493">
        <w:rPr>
          <w:rtl/>
        </w:rPr>
        <w:t>–</w:t>
      </w:r>
      <w:r w:rsidRPr="00E8235D">
        <w:rPr>
          <w:rtl/>
        </w:rPr>
        <w:t xml:space="preserve"> הגברת לאה ורון, מנהלת הוועדה, שליוותה אותנו בכל הליך החקיקה,</w:t>
      </w:r>
      <w:r w:rsidR="00D90493">
        <w:rPr>
          <w:rtl/>
        </w:rPr>
        <w:t xml:space="preserve"> </w:t>
      </w:r>
      <w:r w:rsidRPr="00E8235D">
        <w:rPr>
          <w:rtl/>
        </w:rPr>
        <w:t>ועורכת</w:t>
      </w:r>
      <w:r w:rsidR="00D90493">
        <w:rPr>
          <w:rtl/>
        </w:rPr>
        <w:t>-</w:t>
      </w:r>
      <w:r w:rsidRPr="00E8235D">
        <w:rPr>
          <w:rtl/>
        </w:rPr>
        <w:t>הדין אתי בנדלר, שעשתה את העבודה החשובה.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גם רוצה להודות לד"ר יוסי ענבר, לרומי אבן</w:t>
      </w:r>
      <w:r w:rsidR="00D90493">
        <w:rPr>
          <w:rtl/>
        </w:rPr>
        <w:t>-</w:t>
      </w:r>
      <w:r w:rsidRPr="00E8235D">
        <w:rPr>
          <w:rtl/>
        </w:rPr>
        <w:t>דנן ולניר קדמי מהמשרד לאיכות</w:t>
      </w:r>
      <w:r w:rsidR="00D90493">
        <w:rPr>
          <w:rtl/>
        </w:rPr>
        <w:t xml:space="preserve"> </w:t>
      </w:r>
      <w:r w:rsidRPr="00E8235D">
        <w:rPr>
          <w:rtl/>
        </w:rPr>
        <w:t>הסביבה, שנתנו דחיפה חזקה לחוק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גם רוצה לשבח את כל נציגי הארגונים הירוקים שבאו אלינו לוועדה ודחפו את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 קדימה, החל מדני מורגנשטרן, שאצלו זה כבר כמעט אובסיבי, לרקפת כץ, ליעל</w:t>
      </w:r>
      <w:r w:rsidR="00D90493">
        <w:rPr>
          <w:rtl/>
        </w:rPr>
        <w:t xml:space="preserve"> </w:t>
      </w:r>
      <w:r w:rsidRPr="00E8235D">
        <w:rPr>
          <w:rtl/>
        </w:rPr>
        <w:t>בירן, וודאי שיש גם אחרים שאולי שכחתי להזכיר אותם.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לומר, שגם משרד האוצר, שבתחילה התנגד לחוק, נתן יד בסופו של דבר.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ליוסי</w:t>
      </w:r>
      <w:r w:rsidR="00D90493">
        <w:rPr>
          <w:rtl/>
        </w:rPr>
        <w:t xml:space="preserve"> </w:t>
      </w:r>
      <w:r w:rsidRPr="00E8235D">
        <w:rPr>
          <w:rtl/>
        </w:rPr>
        <w:t>אריה,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מנהל אגף איכות הסביבה בהתאחדות</w:t>
      </w:r>
      <w:r w:rsidR="00D90493">
        <w:rPr>
          <w:rtl/>
        </w:rPr>
        <w:t xml:space="preserve"> </w:t>
      </w:r>
      <w:r w:rsidRPr="00E8235D">
        <w:rPr>
          <w:rtl/>
        </w:rPr>
        <w:t>התעשיינים.</w:t>
      </w:r>
      <w:r w:rsidR="00D90493">
        <w:rPr>
          <w:rtl/>
        </w:rPr>
        <w:t xml:space="preserve"> </w:t>
      </w:r>
      <w:r w:rsidRPr="00E8235D">
        <w:rPr>
          <w:rtl/>
        </w:rPr>
        <w:t>מלכתחילה התנגדו התעשיינים לחוק הזה, אך בסופו של דבר, בניצוחו של מר</w:t>
      </w:r>
      <w:r w:rsidR="00D90493">
        <w:rPr>
          <w:rtl/>
        </w:rPr>
        <w:t xml:space="preserve"> </w:t>
      </w:r>
      <w:r w:rsidRPr="00E8235D">
        <w:rPr>
          <w:rtl/>
        </w:rPr>
        <w:t>ורטהיים, שעוסק</w:t>
      </w:r>
      <w:r w:rsidR="00D90493">
        <w:rPr>
          <w:rtl/>
        </w:rPr>
        <w:t xml:space="preserve"> </w:t>
      </w:r>
      <w:r w:rsidRPr="00E8235D">
        <w:rPr>
          <w:rtl/>
        </w:rPr>
        <w:t>בעניין הזה, נתנו לו יד. וכן רוצה אני להודות ליוסי שוסטק מאיגוד</w:t>
      </w:r>
      <w:r w:rsidR="00D90493">
        <w:rPr>
          <w:rtl/>
        </w:rPr>
        <w:t xml:space="preserve"> </w:t>
      </w:r>
      <w:r w:rsidRPr="00E8235D">
        <w:rPr>
          <w:rtl/>
        </w:rPr>
        <w:t>לשכות</w:t>
      </w:r>
      <w:r w:rsidR="00D90493">
        <w:rPr>
          <w:rtl/>
        </w:rPr>
        <w:t xml:space="preserve"> </w:t>
      </w:r>
      <w:r w:rsidRPr="00E8235D">
        <w:rPr>
          <w:rtl/>
        </w:rPr>
        <w:t>המסחר</w:t>
      </w:r>
      <w:r w:rsidR="00D90493">
        <w:rPr>
          <w:rtl/>
        </w:rPr>
        <w:t xml:space="preserve"> </w:t>
      </w:r>
      <w:r w:rsidRPr="00E8235D">
        <w:rPr>
          <w:rtl/>
        </w:rPr>
        <w:t>ולמנכ"לים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הרשתות</w:t>
      </w:r>
      <w:r w:rsidR="00D90493">
        <w:rPr>
          <w:rtl/>
        </w:rPr>
        <w:t xml:space="preserve"> </w:t>
      </w:r>
      <w:r w:rsidRPr="00E8235D">
        <w:rPr>
          <w:rtl/>
        </w:rPr>
        <w:t>הגדולות שהבינו בסופו של דבר את חשיבותו של</w:t>
      </w:r>
      <w:r w:rsidR="00D90493">
        <w:rPr>
          <w:rtl/>
        </w:rPr>
        <w:t xml:space="preserve"> </w:t>
      </w:r>
      <w:r w:rsidRPr="00E8235D">
        <w:rPr>
          <w:rtl/>
        </w:rPr>
        <w:t>המיחזור ואת חשיבותו של החוק הזה לאיכות הסביבה.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שני דברים חשובים: ראשית, הוא גורם לכך שכל אריזה ריקה וכל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מכל משקה יש להם ערך כלכלי </w:t>
      </w:r>
      <w:r w:rsidR="00D90493">
        <w:rPr>
          <w:rtl/>
        </w:rPr>
        <w:t>–</w:t>
      </w:r>
      <w:r w:rsidRPr="00E8235D">
        <w:rPr>
          <w:rtl/>
        </w:rPr>
        <w:t xml:space="preserve"> 25 אגורות. ולכן, גם אם לבו של מישהו גס ב</w:t>
      </w:r>
      <w:r w:rsidR="00D90493">
        <w:rPr>
          <w:rtl/>
        </w:rPr>
        <w:t>-</w:t>
      </w:r>
      <w:r w:rsidRPr="00E8235D">
        <w:rPr>
          <w:rtl/>
        </w:rPr>
        <w:t>25 אגורות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יחליט</w:t>
      </w:r>
      <w:r w:rsidR="00D90493">
        <w:rPr>
          <w:rtl/>
        </w:rPr>
        <w:t xml:space="preserve"> </w:t>
      </w:r>
      <w:r w:rsidRPr="00E8235D">
        <w:rPr>
          <w:rtl/>
        </w:rPr>
        <w:t>שלא להחזיר את המכל לסופרמרקט, יהיה מי שיאסוף אותו.</w:t>
      </w:r>
      <w:r w:rsidR="00D90493">
        <w:rPr>
          <w:rtl/>
        </w:rPr>
        <w:t xml:space="preserve"> </w:t>
      </w:r>
      <w:r w:rsidRPr="00E8235D">
        <w:rPr>
          <w:rtl/>
        </w:rPr>
        <w:t>ושנית, כמובן,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מקטין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כמות הפסולת. אנחנו מדינה קטנה, נעדרת שטחי הטמנה, ובעקבות החקיקה</w:t>
      </w:r>
      <w:r w:rsidR="00D90493">
        <w:rPr>
          <w:rtl/>
        </w:rPr>
        <w:t xml:space="preserve"> </w:t>
      </w:r>
      <w:r w:rsidRPr="00E8235D">
        <w:rPr>
          <w:rtl/>
        </w:rPr>
        <w:t>הזאת יהיה פחות מה להטמין.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כאמור,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מאוד מבקש מכם לקבל את החוק ולדחות את כל</w:t>
      </w:r>
      <w:r w:rsidR="00D90493">
        <w:rPr>
          <w:rtl/>
        </w:rPr>
        <w:t xml:space="preserve"> </w:t>
      </w:r>
      <w:r w:rsidRPr="00E8235D">
        <w:rPr>
          <w:rtl/>
        </w:rPr>
        <w:t>ההסתייגויות.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רק רוצה לומר הסתייגות אחת לגבי חברי הכנסת הדתיים.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לי הסתייגות. מה זה "דתיים"?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בקבוקי יין, ואני הבנתי את העניין. כדי שבקבוקי יין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כשרים</w:t>
      </w:r>
      <w:r w:rsidR="00D90493">
        <w:rPr>
          <w:rtl/>
        </w:rPr>
        <w:t xml:space="preserve"> </w:t>
      </w:r>
      <w:r w:rsidRPr="00E8235D">
        <w:rPr>
          <w:rtl/>
        </w:rPr>
        <w:t>לפסח, הם לא יכולים להיות שטופים וממולאים מחדש. אסור שיהיו שטופים,</w:t>
      </w:r>
      <w:r w:rsidR="00D90493">
        <w:rPr>
          <w:rtl/>
        </w:rPr>
        <w:t xml:space="preserve"> </w:t>
      </w:r>
      <w:r w:rsidRPr="00E8235D">
        <w:rPr>
          <w:rtl/>
        </w:rPr>
        <w:t>מקובל</w:t>
      </w:r>
      <w:r w:rsidR="00D90493">
        <w:rPr>
          <w:rtl/>
        </w:rPr>
        <w:t xml:space="preserve"> </w:t>
      </w:r>
      <w:r w:rsidRPr="00E8235D">
        <w:rPr>
          <w:rtl/>
        </w:rPr>
        <w:t>עלי.</w:t>
      </w:r>
      <w:r w:rsidR="00D90493">
        <w:rPr>
          <w:rtl/>
        </w:rPr>
        <w:t xml:space="preserve"> </w:t>
      </w:r>
      <w:r w:rsidRPr="00E8235D">
        <w:rPr>
          <w:rtl/>
        </w:rPr>
        <w:t>אבל אנחנו לא מדברים היום בכלל על שטיפת בקבוקים ריקים. זה פאסה, זה</w:t>
      </w:r>
      <w:r w:rsidR="00D90493">
        <w:rPr>
          <w:rtl/>
        </w:rPr>
        <w:t xml:space="preserve"> </w:t>
      </w:r>
      <w:r w:rsidRPr="00E8235D">
        <w:rPr>
          <w:rtl/>
        </w:rPr>
        <w:t>דבר</w:t>
      </w:r>
      <w:r w:rsidR="00D90493">
        <w:rPr>
          <w:rtl/>
        </w:rPr>
        <w:t xml:space="preserve"> </w:t>
      </w:r>
      <w:r w:rsidRPr="00E8235D">
        <w:rPr>
          <w:rtl/>
        </w:rPr>
        <w:t>שחולף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העולם.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הבקבוקים,</w:t>
      </w:r>
      <w:r w:rsidR="00D90493">
        <w:rPr>
          <w:rtl/>
        </w:rPr>
        <w:t xml:space="preserve"> </w:t>
      </w:r>
      <w:r w:rsidRPr="00E8235D">
        <w:rPr>
          <w:rtl/>
        </w:rPr>
        <w:t>לרבות בקבוקי היין, יהיו בקבוקים חדשים,</w:t>
      </w:r>
      <w:r w:rsidR="00D90493">
        <w:rPr>
          <w:rtl/>
        </w:rPr>
        <w:t xml:space="preserve"> </w:t>
      </w:r>
      <w:r w:rsidRPr="00E8235D">
        <w:rPr>
          <w:rtl/>
        </w:rPr>
        <w:t>והמפעל</w:t>
      </w:r>
      <w:r w:rsidR="00D90493">
        <w:rPr>
          <w:rtl/>
        </w:rPr>
        <w:t xml:space="preserve"> </w:t>
      </w:r>
      <w:r w:rsidRPr="00E8235D">
        <w:rPr>
          <w:rtl/>
        </w:rPr>
        <w:t>הישראלי</w:t>
      </w:r>
      <w:r w:rsidR="00D90493">
        <w:rPr>
          <w:rtl/>
        </w:rPr>
        <w:t xml:space="preserve"> </w:t>
      </w:r>
      <w:r w:rsidRPr="00E8235D">
        <w:rPr>
          <w:rtl/>
        </w:rPr>
        <w:t>"פניציה"</w:t>
      </w:r>
      <w:r w:rsidR="00D90493">
        <w:rPr>
          <w:rtl/>
        </w:rPr>
        <w:t xml:space="preserve"> – </w:t>
      </w:r>
      <w:r w:rsidRPr="00E8235D">
        <w:rPr>
          <w:rtl/>
        </w:rPr>
        <w:t xml:space="preserve">קיבלנו על כך אינפורמציה מאוד מדויקת מהתעשיינים </w:t>
      </w:r>
      <w:r w:rsidR="00D90493">
        <w:rPr>
          <w:rtl/>
        </w:rPr>
        <w:t xml:space="preserve">– </w:t>
      </w:r>
      <w:r w:rsidRPr="00E8235D">
        <w:rPr>
          <w:rtl/>
        </w:rPr>
        <w:t xml:space="preserve">מסוגל לייצר בקבוקים חדשים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כך שכל נושא הכשרות לא יכול להתעורר בשום צורה שהיא.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ומלת</w:t>
      </w:r>
      <w:r w:rsidR="00D90493">
        <w:rPr>
          <w:rtl/>
        </w:rPr>
        <w:t xml:space="preserve"> </w:t>
      </w: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אחרונה</w:t>
      </w:r>
      <w:r w:rsidR="00D90493">
        <w:rPr>
          <w:rtl/>
        </w:rPr>
        <w:t xml:space="preserve"> </w:t>
      </w:r>
      <w:r w:rsidRPr="00E8235D">
        <w:rPr>
          <w:rtl/>
        </w:rPr>
        <w:t>למתמחה</w:t>
      </w:r>
      <w:r w:rsidR="00D90493">
        <w:rPr>
          <w:rtl/>
        </w:rPr>
        <w:t xml:space="preserve"> </w:t>
      </w:r>
      <w:r w:rsidRPr="00E8235D">
        <w:rPr>
          <w:rtl/>
        </w:rPr>
        <w:t>המסור</w:t>
      </w:r>
      <w:r w:rsidR="00D90493">
        <w:rPr>
          <w:rtl/>
        </w:rPr>
        <w:t xml:space="preserve"> </w:t>
      </w:r>
      <w:r w:rsidRPr="00E8235D">
        <w:rPr>
          <w:rtl/>
        </w:rPr>
        <w:t>שלנו,</w:t>
      </w:r>
      <w:r w:rsidR="00D90493">
        <w:rPr>
          <w:rtl/>
        </w:rPr>
        <w:t xml:space="preserve"> </w:t>
      </w:r>
      <w:r w:rsidRPr="00E8235D">
        <w:rPr>
          <w:rtl/>
        </w:rPr>
        <w:t>תמיר שאנן, שבזכות עבודתו המסורה</w:t>
      </w:r>
      <w:r w:rsidR="00D90493">
        <w:rPr>
          <w:rtl/>
        </w:rPr>
        <w:t xml:space="preserve"> </w:t>
      </w:r>
      <w:r w:rsidRPr="00E8235D">
        <w:rPr>
          <w:rtl/>
        </w:rPr>
        <w:t>הצלחנו לגבש את מה שגיבשנו.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מאוד מהכנסת לאשר את החוק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 שלישית ולא לקבל שום הסתייגות.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לשאול את כל המסתייגים. אני אקרא בשמותיהם</w:t>
      </w:r>
      <w:r w:rsidR="00D90493">
        <w:rPr>
          <w:rtl/>
        </w:rPr>
        <w:t xml:space="preserve"> </w:t>
      </w:r>
      <w:r w:rsidRPr="00E8235D">
        <w:rPr>
          <w:rtl/>
        </w:rPr>
        <w:t>ואשאל אותם אם הם מבטלים את הסתייגויותיהם.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יצחק גאגולה וחבר הכנסת יצחק וקנין, לבטל את כל ההסתייגויות שלכם?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 מסירים.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חבר הכנסת גאגולה, אתה יכול לעלות ולנמק את ההסתייגות?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 על ההסתייגות? בסדר.</w:t>
      </w:r>
      <w:r w:rsidR="00D90493">
        <w:rPr>
          <w:rtl/>
        </w:rPr>
        <w:t xml:space="preserve"> </w:t>
      </w:r>
      <w:r w:rsidRPr="00E8235D">
        <w:rPr>
          <w:rtl/>
        </w:rPr>
        <w:t>אני שואל: האם יש מישהו מהמסתייגים שרוצה לעלות</w:t>
      </w:r>
      <w:r w:rsidR="00D90493">
        <w:rPr>
          <w:rtl/>
        </w:rPr>
        <w:t xml:space="preserve"> </w:t>
      </w:r>
      <w:r w:rsidRPr="00E8235D">
        <w:rPr>
          <w:rtl/>
        </w:rPr>
        <w:t>ולנמק את הסתייגותו?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פסקה</w:t>
      </w:r>
      <w:r w:rsidR="00D90493">
        <w:rPr>
          <w:rtl/>
        </w:rPr>
        <w:t xml:space="preserve"> </w:t>
      </w:r>
      <w:r w:rsidRPr="00E8235D">
        <w:rPr>
          <w:rtl/>
        </w:rPr>
        <w:t>(1)</w:t>
      </w:r>
      <w:r w:rsidR="00D90493">
        <w:rPr>
          <w:rtl/>
        </w:rPr>
        <w:t xml:space="preserve"> </w:t>
      </w:r>
      <w:r w:rsidRPr="00E8235D">
        <w:rPr>
          <w:rtl/>
        </w:rPr>
        <w:t>בסעיף 1. יש הסתייגויות של חברי הכנסת</w:t>
      </w:r>
      <w:r w:rsidR="00D90493">
        <w:rPr>
          <w:rtl/>
        </w:rPr>
        <w:t xml:space="preserve"> </w:t>
      </w:r>
      <w:r w:rsidRPr="00E8235D">
        <w:rPr>
          <w:rtl/>
        </w:rPr>
        <w:t>גאגולה ווקנין לסעיף 1, פסקה (1).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78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של חברי הכנסת י' גאגולה וי' וקנין לסעיף 1 </w:t>
      </w:r>
      <w:r w:rsidR="00D90493">
        <w:rPr>
          <w:rtl/>
        </w:rPr>
        <w:t>–</w:t>
      </w:r>
      <w:r w:rsidRPr="00E8235D">
        <w:rPr>
          <w:rtl/>
        </w:rPr>
        <w:t xml:space="preserve"> 20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של חברי הכנסת י' גאגולה וי' וקנין לסעיף 1 לא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 20 בעד, 32 נגד, ההסתייגות לא נתקבלה.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 על ההסתייגות לחלופין.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79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בעד ההסתייגות לחלופין של חברי הכנסת י' גאגולה וי' וקנין לסעיף 1 </w:t>
      </w:r>
      <w:r w:rsidR="00D90493">
        <w:rPr>
          <w:rtl/>
        </w:rPr>
        <w:t>–</w:t>
      </w:r>
      <w:r w:rsidRPr="00E8235D">
        <w:rPr>
          <w:rtl/>
        </w:rPr>
        <w:t xml:space="preserve"> 20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32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ההסתייגות לחלופין של חברי הכנסת י' גאגולה וי' וקנין לסעיף 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20 בעד, 32 נגד, גם ההסתייגות לחלופין לא נתקבלה.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אחמד טיבי, אתה רוצה להצביע?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אחמד טיבי (התנועה הערבית להתחדשות):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מסיר.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לפסקה (2). חבר הכנסת הירשזון לא נמצא. לפסקה (3) 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הסתייגויות, ולכן אנחנו מצביעים על סעיף 1 כנוסח הוועדה.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1, כהצעת הוועדה,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50 בעד, אין מתנגדים ואין נמנעים. סעיף 1 התקבל בקריאה שנייה כנוסח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לסעיף 2 אין הסתייגויות.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לסעיף 3 </w:t>
      </w:r>
      <w:r w:rsidR="00D90493">
        <w:rPr>
          <w:rtl/>
        </w:rPr>
        <w:t>–</w:t>
      </w:r>
      <w:r w:rsidRPr="00E8235D">
        <w:rPr>
          <w:rtl/>
        </w:rPr>
        <w:t xml:space="preserve"> חבר הכנסת הירשזון לא נמצא. אפשר להצביע</w:t>
      </w:r>
      <w:r w:rsidR="00D90493">
        <w:rPr>
          <w:rtl/>
        </w:rPr>
        <w:t xml:space="preserve"> </w:t>
      </w:r>
      <w:r w:rsidRPr="00E8235D">
        <w:rPr>
          <w:rtl/>
        </w:rPr>
        <w:t>על סעיפים 2 ו</w:t>
      </w:r>
      <w:r w:rsidR="00D90493">
        <w:rPr>
          <w:rtl/>
        </w:rPr>
        <w:t>-</w:t>
      </w:r>
      <w:r w:rsidRPr="00E8235D">
        <w:rPr>
          <w:rtl/>
        </w:rPr>
        <w:t>3 ביחד.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2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2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50 בעד, אין מתנגדים ואין נמנעים. אני קובע שהסעיפים אושרו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4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פה, ולכן לא נצביע על</w:t>
      </w:r>
      <w:r w:rsidR="00D90493">
        <w:rPr>
          <w:rtl/>
        </w:rPr>
        <w:t xml:space="preserve"> </w:t>
      </w:r>
      <w:r w:rsidRPr="00E8235D">
        <w:rPr>
          <w:rtl/>
        </w:rPr>
        <w:t>ההסתייגות. נצביע על סעיף 4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אפשר להצביע על סעיפים 4 עד 7.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אמרתי שמצביעים על סעיף 4.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אחר כך יהיה אפשר להצביע על סעיפים 5 עד 7.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מייד, יהיה בסדר.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4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4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50 בעד, אין מתנגדים ואין נמנעים. סעיף 4 התקבל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נוכל להצביע על כמה סעיפים ביחד. חבר הכנסת אורלב, אתה רוצה שנצביע על</w:t>
      </w:r>
      <w:r w:rsidR="00D90493">
        <w:rPr>
          <w:rtl/>
        </w:rPr>
        <w:t xml:space="preserve"> </w:t>
      </w:r>
      <w:r w:rsidRPr="00E8235D">
        <w:rPr>
          <w:rtl/>
        </w:rPr>
        <w:t>ההסתייגות</w:t>
      </w:r>
      <w:r w:rsidR="00D90493">
        <w:rPr>
          <w:rtl/>
        </w:rPr>
        <w:t xml:space="preserve"> </w:t>
      </w:r>
      <w:r w:rsidRPr="00E8235D">
        <w:rPr>
          <w:rtl/>
        </w:rPr>
        <w:t>שלך?</w:t>
      </w:r>
      <w:r w:rsidR="00D90493">
        <w:rPr>
          <w:rtl/>
        </w:rPr>
        <w:t xml:space="preserve"> </w:t>
      </w: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חבר הכנסת אחמד טיבי גם הוא מסיר את ההסתייגויות שלו. חבר</w:t>
      </w:r>
      <w:r w:rsidR="00D90493">
        <w:rPr>
          <w:rtl/>
        </w:rPr>
        <w:t xml:space="preserve"> </w:t>
      </w:r>
      <w:r w:rsidRPr="00E8235D">
        <w:rPr>
          <w:rtl/>
        </w:rPr>
        <w:t>הכנסת יורי שטרן, הסרת. חברי הכנסת גאגולה ווקנין, הסרתם?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וקנין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מורידים.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שוב</w:t>
      </w:r>
      <w:r w:rsidR="00D90493">
        <w:rPr>
          <w:rtl/>
        </w:rPr>
        <w:t xml:space="preserve"> </w:t>
      </w:r>
      <w:r w:rsidRPr="00E8235D">
        <w:rPr>
          <w:rtl/>
        </w:rPr>
        <w:t>לא נמצא אתנו, והפעם מדובר על ההסתייגות שלו לסעיף 10. 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וקנין וגאגולה, הסרתם את כל ההסתייגויות. אני מודה לכם. לכן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על סעיפים 5 עד 18, לרבות התיקון בסעיף 15.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5, לרבות התיקון בסעיף 15 </w:t>
      </w:r>
      <w:r>
        <w:rPr>
          <w:rtl/>
        </w:rPr>
        <w:t>–</w:t>
      </w:r>
      <w:r w:rsidR="00E8235D" w:rsidRPr="00E8235D">
        <w:rPr>
          <w:rtl/>
        </w:rPr>
        <w:t xml:space="preserve"> 50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18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5, לרבות התיקון בסעיף 15,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50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 ואין נמנעים. ובכן, כל הצעת החוק התקבלה בקריאה שנייה,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</w:t>
      </w:r>
      <w:r w:rsidR="00D90493">
        <w:rPr>
          <w:rtl/>
        </w:rPr>
        <w:t xml:space="preserve"> </w:t>
      </w:r>
      <w:r w:rsidRPr="00E8235D">
        <w:rPr>
          <w:rtl/>
        </w:rPr>
        <w:t>בלי</w:t>
      </w:r>
      <w:r w:rsidR="00D90493">
        <w:rPr>
          <w:rtl/>
        </w:rPr>
        <w:t xml:space="preserve"> </w:t>
      </w:r>
      <w:r w:rsidRPr="00E8235D">
        <w:rPr>
          <w:rtl/>
        </w:rPr>
        <w:t>לשאול</w:t>
      </w:r>
      <w:r w:rsidR="00D90493">
        <w:rPr>
          <w:rtl/>
        </w:rPr>
        <w:t xml:space="preserve"> </w:t>
      </w:r>
      <w:r w:rsidRPr="00E8235D">
        <w:rPr>
          <w:rtl/>
        </w:rPr>
        <w:t>את רשות יושב</w:t>
      </w:r>
      <w:r w:rsidR="00D90493">
        <w:rPr>
          <w:rtl/>
        </w:rPr>
        <w:t>-</w:t>
      </w:r>
      <w:r w:rsidRPr="00E8235D">
        <w:rPr>
          <w:rtl/>
        </w:rPr>
        <w:t>ראש הוועדה, כי אכן לא</w:t>
      </w:r>
      <w:r w:rsidR="00D90493">
        <w:rPr>
          <w:rtl/>
        </w:rPr>
        <w:t xml:space="preserve"> </w:t>
      </w:r>
      <w:r w:rsidRPr="00E8235D">
        <w:rPr>
          <w:rtl/>
        </w:rPr>
        <w:t>התקבלה ההסתייגות.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נא להצביע על החוק בקריאה 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49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הפיקדון על מכלי משקה (תיקון מס' 2),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49</w:t>
      </w:r>
      <w:r w:rsidR="00D90493">
        <w:rPr>
          <w:rtl/>
        </w:rPr>
        <w:t xml:space="preserve"> </w:t>
      </w:r>
      <w:r w:rsidRPr="00E8235D">
        <w:rPr>
          <w:rtl/>
        </w:rPr>
        <w:t>בעד.</w:t>
      </w:r>
      <w:r w:rsidR="00D90493">
        <w:rPr>
          <w:rtl/>
        </w:rPr>
        <w:t xml:space="preserve"> </w:t>
      </w:r>
      <w:r w:rsidRPr="00E8235D">
        <w:rPr>
          <w:rtl/>
        </w:rPr>
        <w:t>אני קובע, שהצעת חוק הפיקדון על מכלי משקה (תיקון מס' 2),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שנייה ובקריאה שלישית. 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93" w:name="_Toc449874345"/>
      <w:r w:rsidRPr="00D90493">
        <w:rPr>
          <w:rtl/>
        </w:rPr>
        <w:t>הצעת חוק לתיקון פקודת המכרות (מס' 7),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3"/>
    </w:p>
    <w:p w:rsidR="00D90493" w:rsidRPr="00D90493" w:rsidRDefault="00D90493" w:rsidP="00D90493">
      <w:pPr>
        <w:pStyle w:val="1"/>
        <w:rPr>
          <w:rtl/>
        </w:rPr>
      </w:pPr>
      <w:bookmarkStart w:id="94" w:name="_Toc449874346"/>
      <w:r w:rsidRPr="00D90493">
        <w:rPr>
          <w:rtl/>
        </w:rPr>
        <w:t>(קריאה שנייה וקריאה שלישית)</w:t>
      </w:r>
      <w:bookmarkEnd w:id="94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פקודת</w:t>
      </w:r>
      <w:r w:rsidR="00D90493">
        <w:rPr>
          <w:rtl/>
        </w:rPr>
        <w:t xml:space="preserve"> </w:t>
      </w:r>
      <w:r w:rsidRPr="00E8235D">
        <w:rPr>
          <w:rtl/>
        </w:rPr>
        <w:t>המכרות</w:t>
      </w:r>
      <w:r w:rsidR="00D90493">
        <w:rPr>
          <w:rtl/>
        </w:rPr>
        <w:t xml:space="preserve"> </w:t>
      </w:r>
      <w:r w:rsidRPr="00E8235D">
        <w:rPr>
          <w:rtl/>
        </w:rPr>
        <w:t>(מס'</w:t>
      </w:r>
      <w:r w:rsidR="00D90493">
        <w:rPr>
          <w:rtl/>
        </w:rPr>
        <w:t xml:space="preserve"> </w:t>
      </w:r>
      <w:r w:rsidRPr="00E8235D">
        <w:rPr>
          <w:rtl/>
        </w:rPr>
        <w:t>7),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 xml:space="preserve">2000 </w:t>
      </w:r>
      <w:r w:rsidR="00D90493">
        <w:rPr>
          <w:rtl/>
        </w:rPr>
        <w:t xml:space="preserve">–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מכרות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במדינה </w:t>
      </w:r>
      <w:r w:rsidR="00D90493">
        <w:rPr>
          <w:rtl/>
        </w:rPr>
        <w:t>–</w:t>
      </w:r>
      <w:r w:rsidRPr="00E8235D">
        <w:rPr>
          <w:rtl/>
        </w:rPr>
        <w:t xml:space="preserve"> קריאה שנייה וקריאה שלישית. יציג את הצעת החוק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הכלכלה; בבקשה. חבר הכנסת פורז, יש לך מכרות? בוא תגיד לנו איפה יש</w:t>
      </w:r>
      <w:r w:rsidR="00D90493">
        <w:rPr>
          <w:rtl/>
        </w:rPr>
        <w:t xml:space="preserve"> </w:t>
      </w:r>
      <w:r w:rsidRPr="00E8235D">
        <w:rPr>
          <w:rtl/>
        </w:rPr>
        <w:t>מכרות.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לפני,</w:t>
      </w:r>
      <w:r w:rsidR="00D90493">
        <w:rPr>
          <w:rtl/>
        </w:rPr>
        <w:t xml:space="preserve"> </w:t>
      </w:r>
      <w:r w:rsidRPr="00E8235D">
        <w:rPr>
          <w:rtl/>
        </w:rPr>
        <w:t>אם אתה רוצה, חבר הכנסת פורז, או שאפשר להצביע בלי</w:t>
      </w:r>
      <w:r w:rsidR="00D90493">
        <w:rPr>
          <w:rtl/>
        </w:rPr>
        <w:t xml:space="preserve"> </w:t>
      </w:r>
      <w:r w:rsidRPr="00E8235D">
        <w:rPr>
          <w:rtl/>
        </w:rPr>
        <w:t>לנמק? אולי תעשה חסד עם הציבור?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מצאתי. יש לי נאום כתוב.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תעביר אותו לסטנוגרמה וזהו.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אפשר, מצטער.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מדובר בהצעת חוק ממשלתית לתיקון פקודת המכרות (מס' 7);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בזה להגישה. אני אעשה זאת במהירות האפשרית, אבל זה נאום</w:t>
      </w:r>
      <w:r w:rsidR="00D90493">
        <w:rPr>
          <w:rtl/>
        </w:rPr>
        <w:t xml:space="preserve"> </w:t>
      </w:r>
      <w:r w:rsidRPr="00E8235D">
        <w:rPr>
          <w:rtl/>
        </w:rPr>
        <w:t>כתוב.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תדלג.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תשמע פעם אחת מה שאומר יושב</w:t>
      </w:r>
      <w:r w:rsidR="00D90493">
        <w:rPr>
          <w:rtl/>
        </w:rPr>
        <w:t>-</w:t>
      </w:r>
      <w:r w:rsidRPr="00E8235D">
        <w:rPr>
          <w:rtl/>
        </w:rPr>
        <w:t>ראש הסיעה שלך.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יכול. זה לא ארוך.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מתכבד להביא לקריאה שנייה ולקריאה שלישית עוסקת בתופעה של</w:t>
      </w:r>
      <w:r w:rsidR="00D90493">
        <w:rPr>
          <w:rtl/>
        </w:rPr>
        <w:t xml:space="preserve"> </w:t>
      </w:r>
      <w:r w:rsidRPr="00E8235D">
        <w:rPr>
          <w:rtl/>
        </w:rPr>
        <w:t>גנבת</w:t>
      </w:r>
      <w:r w:rsidR="00D90493">
        <w:rPr>
          <w:rtl/>
        </w:rPr>
        <w:t xml:space="preserve"> </w:t>
      </w:r>
      <w:r w:rsidRPr="00E8235D">
        <w:rPr>
          <w:rtl/>
        </w:rPr>
        <w:t>החולות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בכלל</w:t>
      </w:r>
      <w:r w:rsidR="00D90493">
        <w:rPr>
          <w:rtl/>
        </w:rPr>
        <w:t xml:space="preserve"> </w:t>
      </w:r>
      <w:r w:rsidRPr="00E8235D">
        <w:rPr>
          <w:rtl/>
        </w:rPr>
        <w:t>ובמישור</w:t>
      </w:r>
      <w:r w:rsidR="00D90493">
        <w:rPr>
          <w:rtl/>
        </w:rPr>
        <w:t xml:space="preserve"> </w:t>
      </w:r>
      <w:r w:rsidRPr="00E8235D">
        <w:rPr>
          <w:rtl/>
        </w:rPr>
        <w:t>החוף בפרט, המתבצעת בשנים האחרונות בהיקפים</w:t>
      </w:r>
      <w:r w:rsidR="00D90493">
        <w:rPr>
          <w:rtl/>
        </w:rPr>
        <w:t xml:space="preserve"> </w:t>
      </w:r>
      <w:r w:rsidRPr="00E8235D">
        <w:rPr>
          <w:rtl/>
        </w:rPr>
        <w:t>הגורמים</w:t>
      </w:r>
      <w:r w:rsidR="00D90493">
        <w:rPr>
          <w:rtl/>
        </w:rPr>
        <w:t xml:space="preserve"> </w:t>
      </w:r>
      <w:r w:rsidRPr="00E8235D">
        <w:rPr>
          <w:rtl/>
        </w:rPr>
        <w:t>נזקים סביבתיים בלתי הפיכים; זאת נוסף על דלדול משמעותי בעתודות החול של</w:t>
      </w:r>
      <w:r w:rsidR="00D90493">
        <w:rPr>
          <w:rtl/>
        </w:rPr>
        <w:t xml:space="preserve"> </w:t>
      </w:r>
      <w:r w:rsidRPr="00E8235D">
        <w:rPr>
          <w:rtl/>
        </w:rPr>
        <w:t>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גרימת</w:t>
      </w:r>
      <w:r w:rsidR="00D90493">
        <w:rPr>
          <w:rtl/>
        </w:rPr>
        <w:t xml:space="preserve"> </w:t>
      </w:r>
      <w:r w:rsidRPr="00E8235D">
        <w:rPr>
          <w:rtl/>
        </w:rPr>
        <w:t>נזקים</w:t>
      </w:r>
      <w:r w:rsidR="00D90493">
        <w:rPr>
          <w:rtl/>
        </w:rPr>
        <w:t xml:space="preserve"> </w:t>
      </w:r>
      <w:r w:rsidRPr="00E8235D">
        <w:rPr>
          <w:rtl/>
        </w:rPr>
        <w:t>נופיים</w:t>
      </w:r>
      <w:r w:rsidR="00D90493">
        <w:rPr>
          <w:rtl/>
        </w:rPr>
        <w:t xml:space="preserve"> </w:t>
      </w:r>
      <w:r w:rsidRPr="00E8235D">
        <w:rPr>
          <w:rtl/>
        </w:rPr>
        <w:t>בלתי ניתנים לתיקון, פגיעה במי</w:t>
      </w:r>
      <w:r w:rsidR="00D90493">
        <w:rPr>
          <w:rtl/>
        </w:rPr>
        <w:t>-</w:t>
      </w:r>
      <w:r w:rsidRPr="00E8235D">
        <w:rPr>
          <w:rtl/>
        </w:rPr>
        <w:t>תהום ונזקים</w:t>
      </w:r>
      <w:r w:rsidR="00D90493">
        <w:rPr>
          <w:rtl/>
        </w:rPr>
        <w:t xml:space="preserve"> </w:t>
      </w:r>
      <w:r w:rsidRPr="00E8235D">
        <w:rPr>
          <w:rtl/>
        </w:rPr>
        <w:t>כלכליים</w:t>
      </w:r>
      <w:r w:rsidR="00D90493">
        <w:rPr>
          <w:rtl/>
        </w:rPr>
        <w:t xml:space="preserve"> </w:t>
      </w:r>
      <w:r w:rsidRPr="00E8235D">
        <w:rPr>
          <w:rtl/>
        </w:rPr>
        <w:t>קשים, בין היתר, כתוצאה מהרס קווי תשתית. בצד כל אלה התפתחו תופעות קשות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עבריינות</w:t>
      </w:r>
      <w:r w:rsidR="00D90493">
        <w:rPr>
          <w:rtl/>
        </w:rPr>
        <w:t xml:space="preserve"> </w:t>
      </w:r>
      <w:r w:rsidRPr="00E8235D">
        <w:rPr>
          <w:rtl/>
        </w:rPr>
        <w:t>אלימה.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לשנות את המערכת החוקית כדי לאפשר היערכות</w:t>
      </w:r>
      <w:r w:rsidR="00D90493">
        <w:rPr>
          <w:rtl/>
        </w:rPr>
        <w:t xml:space="preserve"> </w:t>
      </w:r>
      <w:r w:rsidRPr="00E8235D">
        <w:rPr>
          <w:rtl/>
        </w:rPr>
        <w:t>מתאימה של רשויות אכיפת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שלהכנתה חברו כמה משרדי ממשלה והיא נבחנה וגובשה בוועדת הכלכלה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הכנסת, קובעת דרכי ענישה יעילות ומשמעותיות שיאפשרו למשטרה, לפרקליטות המדינה</w:t>
      </w:r>
      <w:r w:rsidR="00D90493">
        <w:rPr>
          <w:rtl/>
        </w:rPr>
        <w:t xml:space="preserve"> </w:t>
      </w:r>
      <w:r w:rsidRPr="00E8235D">
        <w:rPr>
          <w:rtl/>
        </w:rPr>
        <w:t>ולמערכת</w:t>
      </w:r>
      <w:r w:rsidR="00D90493">
        <w:rPr>
          <w:rtl/>
        </w:rPr>
        <w:t xml:space="preserve"> </w:t>
      </w:r>
      <w:r w:rsidRPr="00E8235D">
        <w:rPr>
          <w:rtl/>
        </w:rPr>
        <w:t>בתי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לנקוט אמצעים חוקיים הולמים ללחימה בתופעה ולהענשת העבריינים</w:t>
      </w:r>
      <w:r w:rsidR="00D90493">
        <w:rPr>
          <w:rtl/>
        </w:rPr>
        <w:t xml:space="preserve"> </w:t>
      </w:r>
      <w:r w:rsidRPr="00E8235D">
        <w:rPr>
          <w:rtl/>
        </w:rPr>
        <w:t>ולהרתעתם.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בהתאם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לתקן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פקודת המכרות ולפרט בה אמצעי ענישה ואכיפה בגין</w:t>
      </w:r>
      <w:r w:rsidR="00D90493">
        <w:rPr>
          <w:rtl/>
        </w:rPr>
        <w:t xml:space="preserve"> </w:t>
      </w:r>
      <w:r w:rsidRPr="00E8235D">
        <w:rPr>
          <w:rtl/>
        </w:rPr>
        <w:t>כרייה</w:t>
      </w:r>
      <w:r w:rsidR="00D90493">
        <w:rPr>
          <w:rtl/>
        </w:rPr>
        <w:t xml:space="preserve"> </w:t>
      </w:r>
      <w:r w:rsidRPr="00E8235D">
        <w:rPr>
          <w:rtl/>
        </w:rPr>
        <w:t>בלתי</w:t>
      </w:r>
      <w:r w:rsidR="00D90493">
        <w:rPr>
          <w:rtl/>
        </w:rPr>
        <w:t xml:space="preserve"> </w:t>
      </w:r>
      <w:r w:rsidRPr="00E8235D">
        <w:rPr>
          <w:rtl/>
        </w:rPr>
        <w:t>חוקית של מחצבים וניצולם שלא כדין. בין היתר אנחנו מציעים לקבוע, כי</w:t>
      </w:r>
      <w:r w:rsidR="00D90493">
        <w:rPr>
          <w:rtl/>
        </w:rPr>
        <w:t xml:space="preserve"> </w:t>
      </w:r>
      <w:r w:rsidRPr="00E8235D">
        <w:rPr>
          <w:rtl/>
        </w:rPr>
        <w:t>העובר</w:t>
      </w:r>
      <w:r w:rsidR="00D90493">
        <w:rPr>
          <w:rtl/>
        </w:rPr>
        <w:t xml:space="preserve"> </w:t>
      </w:r>
      <w:r w:rsidRPr="00E8235D">
        <w:rPr>
          <w:rtl/>
        </w:rPr>
        <w:t>עבירה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חציבה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 כרייה שלא כדין </w:t>
      </w:r>
      <w:r w:rsidR="00D90493">
        <w:rPr>
          <w:rtl/>
        </w:rPr>
        <w:t>–</w:t>
      </w:r>
      <w:r w:rsidRPr="00E8235D">
        <w:rPr>
          <w:rtl/>
        </w:rPr>
        <w:t xml:space="preserve"> דהיינו, בלי רשיון או שלא על</w:t>
      </w:r>
      <w:r w:rsidR="00D90493">
        <w:rPr>
          <w:rtl/>
        </w:rPr>
        <w:t>-</w:t>
      </w:r>
      <w:r w:rsidRPr="00E8235D">
        <w:rPr>
          <w:rtl/>
        </w:rPr>
        <w:t xml:space="preserve">פיו </w:t>
      </w:r>
      <w:r w:rsidR="00D90493">
        <w:rPr>
          <w:rtl/>
        </w:rPr>
        <w:t xml:space="preserve">– </w:t>
      </w:r>
      <w:r w:rsidRPr="00E8235D">
        <w:rPr>
          <w:rtl/>
        </w:rPr>
        <w:t>דינו מאסר חמש שנים או קנס מרבי של 600,000 שקלים, ואם נעברה העבירה על</w:t>
      </w:r>
      <w:r w:rsidR="00D90493">
        <w:rPr>
          <w:rtl/>
        </w:rPr>
        <w:t>-</w:t>
      </w:r>
      <w:r w:rsidRPr="00E8235D">
        <w:rPr>
          <w:rtl/>
        </w:rPr>
        <w:t>ידי תאגיד</w:t>
      </w:r>
      <w:r w:rsidR="00D90493">
        <w:rPr>
          <w:rtl/>
        </w:rPr>
        <w:t xml:space="preserve"> – </w:t>
      </w:r>
      <w:r w:rsidRPr="00E8235D">
        <w:rPr>
          <w:rtl/>
        </w:rPr>
        <w:t>קנס</w:t>
      </w:r>
      <w:r w:rsidR="00D90493">
        <w:rPr>
          <w:rtl/>
        </w:rPr>
        <w:t xml:space="preserve"> </w:t>
      </w:r>
      <w:r w:rsidRPr="00E8235D">
        <w:rPr>
          <w:rtl/>
        </w:rPr>
        <w:t>מרבי כפול, 1,200,000 שקל. הקנסות הגבוהים מתחייבים בשל ההשלכות הכלכליות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עבירות</w:t>
      </w:r>
      <w:r w:rsidR="00D90493">
        <w:rPr>
          <w:rtl/>
        </w:rPr>
        <w:t xml:space="preserve"> </w:t>
      </w:r>
      <w:r w:rsidRPr="00E8235D">
        <w:rPr>
          <w:rtl/>
        </w:rPr>
        <w:t>מסוג</w:t>
      </w:r>
      <w:r w:rsidR="00D90493">
        <w:rPr>
          <w:rtl/>
        </w:rPr>
        <w:t xml:space="preserve"> </w:t>
      </w:r>
      <w:r w:rsidRPr="00E8235D">
        <w:rPr>
          <w:rtl/>
        </w:rPr>
        <w:t>זה.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כן מוצע לקבוע, כחובה נפרדת לצד העבירה העיקרית, את</w:t>
      </w:r>
      <w:r w:rsidR="00D90493">
        <w:rPr>
          <w:rtl/>
        </w:rPr>
        <w:t xml:space="preserve"> </w:t>
      </w:r>
      <w:r w:rsidRPr="00E8235D">
        <w:rPr>
          <w:rtl/>
        </w:rPr>
        <w:t>אחריותו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נושא</w:t>
      </w:r>
      <w:r w:rsidR="00D90493">
        <w:rPr>
          <w:rtl/>
        </w:rPr>
        <w:t xml:space="preserve"> </w:t>
      </w:r>
      <w:r w:rsidRPr="00E8235D">
        <w:rPr>
          <w:rtl/>
        </w:rPr>
        <w:t>משרה בתאגיד למנוע את העבירה, חובה שהענישה על הפרתה תהיה קנס</w:t>
      </w:r>
      <w:r w:rsidR="00D90493">
        <w:rPr>
          <w:rtl/>
        </w:rPr>
        <w:t xml:space="preserve"> </w:t>
      </w:r>
      <w:r w:rsidRPr="00E8235D">
        <w:rPr>
          <w:rtl/>
        </w:rPr>
        <w:t>בשיעור של 300,000 שקל.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מאחר שעבירת גנבת החולות מבוצעת באמצעות כלי רכב כבדים וציוד מכני כבד, מוצע</w:t>
      </w:r>
      <w:r w:rsidR="00D90493">
        <w:rPr>
          <w:rtl/>
        </w:rPr>
        <w:t xml:space="preserve"> </w:t>
      </w:r>
      <w:r w:rsidRPr="00E8235D">
        <w:rPr>
          <w:rtl/>
        </w:rPr>
        <w:t>להחיל</w:t>
      </w:r>
      <w:r w:rsidR="00D90493">
        <w:rPr>
          <w:rtl/>
        </w:rPr>
        <w:t xml:space="preserve"> </w:t>
      </w:r>
      <w:r w:rsidRPr="00E8235D">
        <w:rPr>
          <w:rtl/>
        </w:rPr>
        <w:t>חובה</w:t>
      </w:r>
      <w:r w:rsidR="00D90493">
        <w:rPr>
          <w:rtl/>
        </w:rPr>
        <w:t xml:space="preserve"> </w:t>
      </w:r>
      <w:r w:rsidRPr="00E8235D">
        <w:rPr>
          <w:rtl/>
        </w:rPr>
        <w:t>ואחריות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בעל הרכב שבאמצעותו נעברה העבירה ולהטיל עליו חובת</w:t>
      </w:r>
      <w:r w:rsidR="00D90493">
        <w:rPr>
          <w:rtl/>
        </w:rPr>
        <w:t xml:space="preserve"> </w:t>
      </w:r>
      <w:r w:rsidRPr="00E8235D">
        <w:rPr>
          <w:rtl/>
        </w:rPr>
        <w:t>פיקוח</w:t>
      </w:r>
      <w:r w:rsidR="00D90493">
        <w:rPr>
          <w:rtl/>
        </w:rPr>
        <w:t xml:space="preserve"> </w:t>
      </w:r>
      <w:r w:rsidRPr="00E8235D">
        <w:rPr>
          <w:rtl/>
        </w:rPr>
        <w:t>ומניעה,</w:t>
      </w:r>
      <w:r w:rsidR="00D90493">
        <w:rPr>
          <w:rtl/>
        </w:rPr>
        <w:t xml:space="preserve"> </w:t>
      </w:r>
      <w:r w:rsidRPr="00E8235D">
        <w:rPr>
          <w:rtl/>
        </w:rPr>
        <w:t>חובות</w:t>
      </w:r>
      <w:r w:rsidR="00D90493">
        <w:rPr>
          <w:rtl/>
        </w:rPr>
        <w:t xml:space="preserve"> </w:t>
      </w:r>
      <w:r w:rsidRPr="00E8235D">
        <w:rPr>
          <w:rtl/>
        </w:rPr>
        <w:t>שהפרתן תגרור קנס גבוה בשיעור מרבי של 600,000 שקל.</w:t>
      </w:r>
      <w:r w:rsidR="00D90493">
        <w:rPr>
          <w:rtl/>
        </w:rPr>
        <w:t xml:space="preserve"> </w:t>
      </w: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לציין, כי הוראה זו קובעת עבירה נפרדת נוספת ואינה באה לגרוע מאחריותו בפלילים של</w:t>
      </w:r>
      <w:r w:rsidR="00D90493">
        <w:rPr>
          <w:rtl/>
        </w:rPr>
        <w:t xml:space="preserve"> </w:t>
      </w:r>
      <w:r w:rsidRPr="00E8235D">
        <w:rPr>
          <w:rtl/>
        </w:rPr>
        <w:t>בעל רכב שעבר עבירה של כרייה בלתי חוקית, לרבות כמסייע או שותף.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בהקשר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מרכזיות כלי הרכב כמכשיר לביצוע גנבת חולות מוצע להסדיר בחוק</w:t>
      </w:r>
      <w:r w:rsidR="00D90493">
        <w:rPr>
          <w:rtl/>
        </w:rPr>
        <w:t xml:space="preserve"> </w:t>
      </w:r>
      <w:r w:rsidRPr="00E8235D">
        <w:rPr>
          <w:rtl/>
        </w:rPr>
        <w:t>אמצעים</w:t>
      </w:r>
      <w:r w:rsidR="00D90493">
        <w:rPr>
          <w:rtl/>
        </w:rPr>
        <w:t xml:space="preserve"> </w:t>
      </w:r>
      <w:r w:rsidRPr="00E8235D">
        <w:rPr>
          <w:rtl/>
        </w:rPr>
        <w:t>מינהליים</w:t>
      </w:r>
      <w:r w:rsidR="00D90493">
        <w:rPr>
          <w:rtl/>
        </w:rPr>
        <w:t xml:space="preserve"> </w:t>
      </w:r>
      <w:r w:rsidRPr="00E8235D">
        <w:rPr>
          <w:rtl/>
        </w:rPr>
        <w:t>ושיפוטיים</w:t>
      </w:r>
      <w:r w:rsidR="00D90493">
        <w:rPr>
          <w:rtl/>
        </w:rPr>
        <w:t xml:space="preserve"> </w:t>
      </w:r>
      <w:r w:rsidRPr="00E8235D">
        <w:rPr>
          <w:rtl/>
        </w:rPr>
        <w:t>שיקשו על העבריינים את המשך ביצוע העבירות בשטח מחד</w:t>
      </w:r>
      <w:r w:rsidR="00D90493">
        <w:rPr>
          <w:rtl/>
        </w:rPr>
        <w:t xml:space="preserve"> </w:t>
      </w:r>
      <w:r w:rsidRPr="00E8235D">
        <w:rPr>
          <w:rtl/>
        </w:rPr>
        <w:t>גיסא,</w:t>
      </w:r>
      <w:r w:rsidR="00D90493">
        <w:rPr>
          <w:rtl/>
        </w:rPr>
        <w:t xml:space="preserve"> </w:t>
      </w:r>
      <w:r w:rsidRPr="00E8235D">
        <w:rPr>
          <w:rtl/>
        </w:rPr>
        <w:t>ויהוו</w:t>
      </w:r>
      <w:r w:rsidR="00D90493">
        <w:rPr>
          <w:rtl/>
        </w:rPr>
        <w:t xml:space="preserve"> </w:t>
      </w:r>
      <w:r w:rsidRPr="00E8235D">
        <w:rPr>
          <w:rtl/>
        </w:rPr>
        <w:t>אמצעי</w:t>
      </w:r>
      <w:r w:rsidR="00D90493">
        <w:rPr>
          <w:rtl/>
        </w:rPr>
        <w:t xml:space="preserve"> </w:t>
      </w:r>
      <w:r w:rsidRPr="00E8235D">
        <w:rPr>
          <w:rtl/>
        </w:rPr>
        <w:t>ענישה והרתעה אפקטיביים נוספים מאידך גיסא.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במסגרת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מוצע לקבוע סמכות שוטר להורות על איסור שימוש ברכב לתקופה של 30</w:t>
      </w:r>
      <w:r w:rsidR="00D90493">
        <w:rPr>
          <w:rtl/>
        </w:rPr>
        <w:t xml:space="preserve"> </w:t>
      </w:r>
      <w:r w:rsidRPr="00E8235D">
        <w:rPr>
          <w:rtl/>
        </w:rPr>
        <w:t>ימים,</w:t>
      </w:r>
      <w:r w:rsidR="00D90493">
        <w:rPr>
          <w:rtl/>
        </w:rPr>
        <w:t xml:space="preserve"> </w:t>
      </w:r>
      <w:r w:rsidRPr="00E8235D">
        <w:rPr>
          <w:rtl/>
        </w:rPr>
        <w:t>עם אפשרות הארכת איסור השימוש עד שישה חודשים על</w:t>
      </w:r>
      <w:r w:rsidR="00D90493">
        <w:rPr>
          <w:rtl/>
        </w:rPr>
        <w:t>-</w:t>
      </w:r>
      <w:r w:rsidRPr="00E8235D">
        <w:rPr>
          <w:rtl/>
        </w:rPr>
        <w:t>ידי בית</w:t>
      </w:r>
      <w:r w:rsidR="00D90493">
        <w:rPr>
          <w:rtl/>
        </w:rPr>
        <w:t>-</w:t>
      </w:r>
      <w:r w:rsidRPr="00E8235D">
        <w:rPr>
          <w:rtl/>
        </w:rPr>
        <w:t>משפט השלום, וזאת</w:t>
      </w:r>
      <w:r w:rsidR="00D90493">
        <w:rPr>
          <w:rtl/>
        </w:rPr>
        <w:t xml:space="preserve"> </w:t>
      </w:r>
      <w:r w:rsidRPr="00E8235D">
        <w:rPr>
          <w:rtl/>
        </w:rPr>
        <w:t>בהתאם לכללים הנהוגים בעניינים דומים לגבי פקודת התעבורה.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לקבוע, כי אם נתפס רכב על</w:t>
      </w:r>
      <w:r w:rsidR="00D90493">
        <w:rPr>
          <w:rtl/>
        </w:rPr>
        <w:t>-</w:t>
      </w:r>
      <w:r w:rsidRPr="00E8235D">
        <w:rPr>
          <w:rtl/>
        </w:rPr>
        <w:t>ידי המשטרה בנסיבות שבהן היה יסוד סביר</w:t>
      </w:r>
      <w:r w:rsidR="00D90493">
        <w:rPr>
          <w:rtl/>
        </w:rPr>
        <w:t xml:space="preserve"> </w:t>
      </w:r>
      <w:r w:rsidRPr="00E8235D">
        <w:rPr>
          <w:rtl/>
        </w:rPr>
        <w:t>להניח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נעברה עבירה באמצעותו, עבירה שחוק זה דן בה, ובאמצעות אותו רכב כבד או</w:t>
      </w:r>
      <w:r w:rsidR="00D90493">
        <w:rPr>
          <w:rtl/>
        </w:rPr>
        <w:t xml:space="preserve"> </w:t>
      </w:r>
      <w:r w:rsidRPr="00E8235D">
        <w:rPr>
          <w:rtl/>
        </w:rPr>
        <w:t>כלי</w:t>
      </w:r>
      <w:r w:rsidR="00D90493">
        <w:rPr>
          <w:rtl/>
        </w:rPr>
        <w:t xml:space="preserve"> </w:t>
      </w:r>
      <w:r w:rsidRPr="00E8235D">
        <w:rPr>
          <w:rtl/>
        </w:rPr>
        <w:t>רכב</w:t>
      </w:r>
      <w:r w:rsidR="00D90493">
        <w:rPr>
          <w:rtl/>
        </w:rPr>
        <w:t xml:space="preserve"> </w:t>
      </w:r>
      <w:r w:rsidRPr="00E8235D">
        <w:rPr>
          <w:rtl/>
        </w:rPr>
        <w:t>כלשהו כבר נעברה עבירה כאמור בתוך חמש שנים שקדמו לתפיסת הרכב, לא יורה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 xml:space="preserve">המשפט על החזרת הרכב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עוד שתי דקות. תספור 120 שניות, תעשה ככה.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 לך?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חובה,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נאום כתוב. מה לעשות? אלה החיים. יש לי נאום כתוב. כבר הייתי</w:t>
      </w:r>
      <w:r w:rsidR="00D90493">
        <w:rPr>
          <w:rtl/>
        </w:rPr>
        <w:t xml:space="preserve"> </w:t>
      </w:r>
      <w:r w:rsidRPr="00E8235D">
        <w:rPr>
          <w:rtl/>
        </w:rPr>
        <w:t>מסיים.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יורה בית</w:t>
      </w:r>
      <w:r>
        <w:rPr>
          <w:rtl/>
        </w:rPr>
        <w:t>-</w:t>
      </w:r>
      <w:r w:rsidR="00E8235D" w:rsidRPr="00E8235D">
        <w:rPr>
          <w:rtl/>
        </w:rPr>
        <w:t>המשפט על החזרת הרכב אלא מנימוקים מיוחדים שיירשמו, וזאת</w:t>
      </w:r>
      <w:r>
        <w:rPr>
          <w:rtl/>
        </w:rPr>
        <w:t xml:space="preserve"> </w:t>
      </w:r>
      <w:r w:rsidR="00E8235D" w:rsidRPr="00E8235D">
        <w:rPr>
          <w:rtl/>
        </w:rPr>
        <w:t>אף אם במהלך אותן חמש שנים הועברה הבעלות על הרכב.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לצורך</w:t>
      </w:r>
      <w:r w:rsidR="00D90493">
        <w:rPr>
          <w:rtl/>
        </w:rPr>
        <w:t xml:space="preserve"> </w:t>
      </w:r>
      <w:r w:rsidRPr="00E8235D">
        <w:rPr>
          <w:rtl/>
        </w:rPr>
        <w:t>ביצוע</w:t>
      </w:r>
      <w:r w:rsidR="00D90493">
        <w:rPr>
          <w:rtl/>
        </w:rPr>
        <w:t xml:space="preserve"> </w:t>
      </w:r>
      <w:r w:rsidRPr="00E8235D">
        <w:rPr>
          <w:rtl/>
        </w:rPr>
        <w:t>ההוראה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האמורה </w:t>
      </w:r>
      <w:r w:rsidR="00D90493">
        <w:rPr>
          <w:rtl/>
        </w:rPr>
        <w:t>–</w:t>
      </w:r>
      <w:r w:rsidRPr="00E8235D">
        <w:rPr>
          <w:rtl/>
        </w:rPr>
        <w:t xml:space="preserve"> מדובר בסעיף 111ו(א) </w:t>
      </w:r>
      <w:r w:rsidR="00D90493">
        <w:rPr>
          <w:rtl/>
        </w:rPr>
        <w:t>–</w:t>
      </w:r>
      <w:r w:rsidRPr="00E8235D">
        <w:rPr>
          <w:rtl/>
        </w:rPr>
        <w:t xml:space="preserve"> הסמכנו את שר התשתיות</w:t>
      </w:r>
      <w:r w:rsidR="00D90493">
        <w:rPr>
          <w:rtl/>
        </w:rPr>
        <w:t xml:space="preserve"> </w:t>
      </w:r>
      <w:r w:rsidRPr="00E8235D">
        <w:rPr>
          <w:rtl/>
        </w:rPr>
        <w:t>הלאומיות,</w:t>
      </w:r>
      <w:r w:rsidR="00D90493">
        <w:rPr>
          <w:rtl/>
        </w:rPr>
        <w:t xml:space="preserve"> </w:t>
      </w:r>
      <w:r w:rsidRPr="00E8235D">
        <w:rPr>
          <w:rtl/>
        </w:rPr>
        <w:t>הממונה על</w:t>
      </w:r>
      <w:r w:rsidR="00D90493">
        <w:rPr>
          <w:rtl/>
        </w:rPr>
        <w:t xml:space="preserve"> </w:t>
      </w:r>
      <w:r w:rsidRPr="00E8235D">
        <w:rPr>
          <w:rtl/>
        </w:rPr>
        <w:t>ביצוע</w:t>
      </w:r>
      <w:r w:rsidR="00D90493">
        <w:rPr>
          <w:rtl/>
        </w:rPr>
        <w:t xml:space="preserve"> </w:t>
      </w:r>
      <w:r w:rsidRPr="00E8235D">
        <w:rPr>
          <w:rtl/>
        </w:rPr>
        <w:t>החוק, בהתייעצות עם השר לביטחון פנים, לקבוע הוראות</w:t>
      </w:r>
      <w:r w:rsidR="00D90493">
        <w:rPr>
          <w:rtl/>
        </w:rPr>
        <w:t xml:space="preserve"> </w:t>
      </w:r>
      <w:r w:rsidRPr="00E8235D">
        <w:rPr>
          <w:rtl/>
        </w:rPr>
        <w:t>לעניין</w:t>
      </w:r>
      <w:r w:rsidR="00D90493">
        <w:rPr>
          <w:rtl/>
        </w:rPr>
        <w:t xml:space="preserve"> </w:t>
      </w:r>
      <w:r w:rsidRPr="00E8235D">
        <w:rPr>
          <w:rtl/>
        </w:rPr>
        <w:t>מסירת</w:t>
      </w:r>
      <w:r w:rsidR="00D90493">
        <w:rPr>
          <w:rtl/>
        </w:rPr>
        <w:t xml:space="preserve"> </w:t>
      </w:r>
      <w:r w:rsidRPr="00E8235D">
        <w:rPr>
          <w:rtl/>
        </w:rPr>
        <w:t>הודעות</w:t>
      </w:r>
      <w:r w:rsidR="00D90493">
        <w:rPr>
          <w:rtl/>
        </w:rPr>
        <w:t xml:space="preserve"> </w:t>
      </w:r>
      <w:r w:rsidRPr="00E8235D">
        <w:rPr>
          <w:rtl/>
        </w:rPr>
        <w:t>למרשמים המתנהלים על</w:t>
      </w:r>
      <w:r w:rsidR="00D90493">
        <w:rPr>
          <w:rtl/>
        </w:rPr>
        <w:t>-</w:t>
      </w:r>
      <w:r w:rsidRPr="00E8235D">
        <w:rPr>
          <w:rtl/>
        </w:rPr>
        <w:t>פי דין לעניין כלי רכב. דהיינו, רשות</w:t>
      </w:r>
      <w:r w:rsidR="00D90493">
        <w:rPr>
          <w:rtl/>
        </w:rPr>
        <w:t xml:space="preserve"> </w:t>
      </w:r>
      <w:r w:rsidRPr="00E8235D">
        <w:rPr>
          <w:rtl/>
        </w:rPr>
        <w:t>הרישוי</w:t>
      </w:r>
      <w:r w:rsidR="00D90493">
        <w:rPr>
          <w:rtl/>
        </w:rPr>
        <w:t xml:space="preserve"> </w:t>
      </w:r>
      <w:r w:rsidRPr="00E8235D">
        <w:rPr>
          <w:rtl/>
        </w:rPr>
        <w:t>והרשם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רישום ציוד הנדסי. מסירת הודעות כאלה נדרשת לצורך רישום</w:t>
      </w:r>
      <w:r w:rsidR="00D90493">
        <w:rPr>
          <w:rtl/>
        </w:rPr>
        <w:t xml:space="preserve"> </w:t>
      </w:r>
      <w:r w:rsidRPr="00E8235D">
        <w:rPr>
          <w:rtl/>
        </w:rPr>
        <w:t>הערה על ביצוע העבירות האמורות באמצעות כלי רכב.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באותו</w:t>
      </w:r>
      <w:r w:rsidR="00D90493">
        <w:rPr>
          <w:rtl/>
        </w:rPr>
        <w:t xml:space="preserve"> </w:t>
      </w:r>
      <w:r w:rsidRPr="00E8235D">
        <w:rPr>
          <w:rtl/>
        </w:rPr>
        <w:t>הקשר מוצע להעניק לבית</w:t>
      </w:r>
      <w:r w:rsidR="00D90493">
        <w:rPr>
          <w:rtl/>
        </w:rPr>
        <w:t>-</w:t>
      </w:r>
      <w:r w:rsidRPr="00E8235D">
        <w:rPr>
          <w:rtl/>
        </w:rPr>
        <w:t>המשפט שהרשיע אדם בעבירות של כרייה בלתי חוקית</w:t>
      </w:r>
      <w:r w:rsidR="00D90493">
        <w:rPr>
          <w:rtl/>
        </w:rPr>
        <w:t xml:space="preserve"> </w:t>
      </w:r>
      <w:r w:rsidRPr="00E8235D">
        <w:rPr>
          <w:rtl/>
        </w:rPr>
        <w:t>או אי</w:t>
      </w:r>
      <w:r w:rsidR="00D90493">
        <w:rPr>
          <w:rtl/>
        </w:rPr>
        <w:t>-</w:t>
      </w:r>
      <w:r w:rsidRPr="00E8235D">
        <w:rPr>
          <w:rtl/>
        </w:rPr>
        <w:t>פיקוח על בעל רכב סמכות לגזור על הנאשם, נוסף על עונשי המאסר והקנס שנקבעו,</w:t>
      </w:r>
      <w:r w:rsidR="00D90493">
        <w:rPr>
          <w:rtl/>
        </w:rPr>
        <w:t xml:space="preserve"> </w:t>
      </w:r>
      <w:r w:rsidRPr="00E8235D">
        <w:rPr>
          <w:rtl/>
        </w:rPr>
        <w:t>עונשים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פסילת רשיון נהיגה, איסור שימוש ברכב שבו נעברה העבירה </w:t>
      </w:r>
      <w:r w:rsidR="00D90493">
        <w:rPr>
          <w:rtl/>
        </w:rPr>
        <w:t>–</w:t>
      </w:r>
      <w:r w:rsidRPr="00E8235D">
        <w:rPr>
          <w:rtl/>
        </w:rPr>
        <w:t xml:space="preserve"> שניהם עד שנה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וכן להורות על חילוט כלי הרכב.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 אלה מוצע להסמיך בית</w:t>
      </w:r>
      <w:r w:rsidR="00D90493">
        <w:rPr>
          <w:rtl/>
        </w:rPr>
        <w:t>-</w:t>
      </w:r>
      <w:r w:rsidRPr="00E8235D">
        <w:rPr>
          <w:rtl/>
        </w:rPr>
        <w:t>משפט להטיל על מי שהורשע בעבירה של כרייה בלתי</w:t>
      </w:r>
      <w:r w:rsidR="00D90493">
        <w:rPr>
          <w:rtl/>
        </w:rPr>
        <w:t xml:space="preserve"> </w:t>
      </w:r>
      <w:r w:rsidRPr="00E8235D">
        <w:rPr>
          <w:rtl/>
        </w:rPr>
        <w:t>חוקית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תשלום</w:t>
      </w:r>
      <w:r w:rsidR="00D90493">
        <w:rPr>
          <w:rtl/>
        </w:rPr>
        <w:t xml:space="preserve"> </w:t>
      </w:r>
      <w:r w:rsidRPr="00E8235D">
        <w:rPr>
          <w:rtl/>
        </w:rPr>
        <w:t>ההוצאות</w:t>
      </w:r>
      <w:r w:rsidR="00D90493">
        <w:rPr>
          <w:rtl/>
        </w:rPr>
        <w:t xml:space="preserve"> </w:t>
      </w:r>
      <w:r w:rsidRPr="00E8235D">
        <w:rPr>
          <w:rtl/>
        </w:rPr>
        <w:t>שהוצאו</w:t>
      </w:r>
      <w:r w:rsidR="00D90493">
        <w:rPr>
          <w:rtl/>
        </w:rPr>
        <w:t xml:space="preserve"> </w:t>
      </w:r>
      <w:r w:rsidRPr="00E8235D">
        <w:rPr>
          <w:rtl/>
        </w:rPr>
        <w:t>לתיקון</w:t>
      </w:r>
      <w:r w:rsidR="00D90493">
        <w:rPr>
          <w:rtl/>
        </w:rPr>
        <w:t xml:space="preserve"> </w:t>
      </w:r>
      <w:r w:rsidRPr="00E8235D">
        <w:rPr>
          <w:rtl/>
        </w:rPr>
        <w:t>הנזק או ניקוי הזיהום שנגרם בקשר</w:t>
      </w:r>
      <w:r w:rsidR="00D90493">
        <w:rPr>
          <w:rtl/>
        </w:rPr>
        <w:t xml:space="preserve"> </w:t>
      </w:r>
      <w:r w:rsidRPr="00E8235D">
        <w:rPr>
          <w:rtl/>
        </w:rPr>
        <w:t>לעבירה, וכן לחייב את הנאשם לנקוט את האמצעים הדרושים כדי להפסיק, לצמצם או למנוע</w:t>
      </w:r>
      <w:r w:rsidR="00D90493">
        <w:rPr>
          <w:rtl/>
        </w:rPr>
        <w:t xml:space="preserve"> </w:t>
      </w:r>
      <w:r w:rsidRPr="00E8235D">
        <w:rPr>
          <w:rtl/>
        </w:rPr>
        <w:t>את המשך הנזק או הזיהום, לנקות את שזוהם ואף להחזיר את המצב לקדמותו.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מבינים הכול.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30 שניות.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ספק,</w:t>
      </w:r>
      <w:r w:rsidR="00D90493">
        <w:rPr>
          <w:rtl/>
        </w:rPr>
        <w:t xml:space="preserve"> </w:t>
      </w:r>
      <w:r w:rsidRPr="00E8235D">
        <w:rPr>
          <w:rtl/>
        </w:rPr>
        <w:t>כי הכלים והאמצעים שגובשו בהצעת החוק הם חמורים ביותר, אך אין גם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ספק כי הם האמצעים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זו הצעת חוק ממשלתית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יוסף לפיד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 מסכים שתמסור את כתב היד לקצרנית.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אפשר כנראה, לפי הפרוטוקול, לפי כללי הכנסת כנראה בלתי אפשרי. זו לא</w:t>
      </w:r>
      <w:r w:rsidR="00D90493">
        <w:rPr>
          <w:rtl/>
        </w:rPr>
        <w:t xml:space="preserve"> </w:t>
      </w:r>
      <w:r w:rsidRPr="00E8235D">
        <w:rPr>
          <w:rtl/>
        </w:rPr>
        <w:t>שאילתא בעל</w:t>
      </w:r>
      <w:r w:rsidR="00D90493">
        <w:rPr>
          <w:rtl/>
        </w:rPr>
        <w:t>-</w:t>
      </w:r>
      <w:r w:rsidRPr="00E8235D">
        <w:rPr>
          <w:rtl/>
        </w:rPr>
        <w:t>פה או שאילתא רגילה.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אך אין גם ספק כי הם האמצעים הנחוצים והמתאימים כדי לתת מענה הולם על</w:t>
      </w:r>
      <w:r>
        <w:rPr>
          <w:rtl/>
        </w:rPr>
        <w:t xml:space="preserve"> </w:t>
      </w:r>
      <w:r w:rsidR="00E8235D" w:rsidRPr="00E8235D">
        <w:rPr>
          <w:rtl/>
        </w:rPr>
        <w:t>חומרת</w:t>
      </w:r>
      <w:r>
        <w:rPr>
          <w:rtl/>
        </w:rPr>
        <w:t xml:space="preserve"> </w:t>
      </w:r>
      <w:r w:rsidR="00E8235D" w:rsidRPr="00E8235D">
        <w:rPr>
          <w:rtl/>
        </w:rPr>
        <w:t>המעשים והעבירות.</w:t>
      </w:r>
      <w:r>
        <w:rPr>
          <w:rtl/>
        </w:rPr>
        <w:t xml:space="preserve"> </w:t>
      </w:r>
      <w:r w:rsidR="00E8235D" w:rsidRPr="00E8235D">
        <w:rPr>
          <w:rtl/>
        </w:rPr>
        <w:t>יש לקוות, כי באמצעים אלה יהיה כדי להרתיע את העבריינים</w:t>
      </w:r>
      <w:r>
        <w:rPr>
          <w:rtl/>
        </w:rPr>
        <w:t xml:space="preserve"> </w:t>
      </w:r>
      <w:r w:rsidR="00E8235D" w:rsidRPr="00E8235D">
        <w:rPr>
          <w:rtl/>
        </w:rPr>
        <w:t>ולאזן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הרווחים</w:t>
      </w:r>
      <w:r>
        <w:rPr>
          <w:rtl/>
        </w:rPr>
        <w:t xml:space="preserve"> </w:t>
      </w:r>
      <w:r w:rsidR="00E8235D" w:rsidRPr="00E8235D">
        <w:rPr>
          <w:rtl/>
        </w:rPr>
        <w:t>הכלכליים</w:t>
      </w:r>
      <w:r>
        <w:rPr>
          <w:rtl/>
        </w:rPr>
        <w:t xml:space="preserve"> </w:t>
      </w:r>
      <w:r w:rsidR="00E8235D" w:rsidRPr="00E8235D">
        <w:rPr>
          <w:rtl/>
        </w:rPr>
        <w:t>שהם</w:t>
      </w:r>
      <w:r>
        <w:rPr>
          <w:rtl/>
        </w:rPr>
        <w:t xml:space="preserve"> </w:t>
      </w:r>
      <w:r w:rsidR="00E8235D" w:rsidRPr="00E8235D">
        <w:rPr>
          <w:rtl/>
        </w:rPr>
        <w:t>מפיקים,</w:t>
      </w:r>
      <w:r>
        <w:rPr>
          <w:rtl/>
        </w:rPr>
        <w:t xml:space="preserve"> </w:t>
      </w:r>
      <w:r w:rsidR="00E8235D" w:rsidRPr="00E8235D">
        <w:rPr>
          <w:rtl/>
        </w:rPr>
        <w:t xml:space="preserve">ובעיקר </w:t>
      </w:r>
      <w:r>
        <w:rPr>
          <w:rtl/>
        </w:rPr>
        <w:t>–</w:t>
      </w:r>
      <w:r w:rsidR="00E8235D" w:rsidRPr="00E8235D">
        <w:rPr>
          <w:rtl/>
        </w:rPr>
        <w:t xml:space="preserve"> כדי להפסיק ולמנוע את המשך</w:t>
      </w:r>
      <w:r>
        <w:rPr>
          <w:rtl/>
        </w:rPr>
        <w:t xml:space="preserve"> </w:t>
      </w:r>
      <w:r w:rsidR="00E8235D" w:rsidRPr="00E8235D">
        <w:rPr>
          <w:rtl/>
        </w:rPr>
        <w:t>הפגיעה בטבע ובעתודות החול האוזלות של מדינת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מקווה, כי</w:t>
      </w:r>
      <w:r w:rsidR="00D90493">
        <w:rPr>
          <w:rtl/>
        </w:rPr>
        <w:t xml:space="preserve"> </w:t>
      </w:r>
      <w:r w:rsidRPr="00E8235D">
        <w:rPr>
          <w:rtl/>
        </w:rPr>
        <w:t>כלים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יופעלו</w:t>
      </w:r>
      <w:r w:rsidR="00D90493">
        <w:rPr>
          <w:rtl/>
        </w:rPr>
        <w:t xml:space="preserve"> </w:t>
      </w:r>
      <w:r w:rsidRPr="00E8235D">
        <w:rPr>
          <w:rtl/>
        </w:rPr>
        <w:t>בידי</w:t>
      </w:r>
      <w:r w:rsidR="00D90493">
        <w:rPr>
          <w:rtl/>
        </w:rPr>
        <w:t xml:space="preserve"> </w:t>
      </w:r>
      <w:r w:rsidRPr="00E8235D">
        <w:rPr>
          <w:rtl/>
        </w:rPr>
        <w:t>גורמי האכיפה באופן ובנחישות</w:t>
      </w:r>
      <w:r w:rsidR="00D90493">
        <w:rPr>
          <w:rtl/>
        </w:rPr>
        <w:t xml:space="preserve"> </w:t>
      </w:r>
      <w:r w:rsidRPr="00E8235D">
        <w:rPr>
          <w:rtl/>
        </w:rPr>
        <w:t>הדרושים לשם השגת מטרת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הוגשה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</w:t>
      </w:r>
      <w:r w:rsidR="00D90493">
        <w:rPr>
          <w:rtl/>
        </w:rPr>
        <w:t xml:space="preserve"> </w:t>
      </w:r>
      <w:r w:rsidRPr="00E8235D">
        <w:rPr>
          <w:rtl/>
        </w:rPr>
        <w:t>בתפקידו</w:t>
      </w:r>
      <w:r w:rsidR="00D90493">
        <w:rPr>
          <w:rtl/>
        </w:rPr>
        <w:t xml:space="preserve"> </w:t>
      </w:r>
      <w:r w:rsidRPr="00E8235D">
        <w:rPr>
          <w:rtl/>
        </w:rPr>
        <w:t>כממלא</w:t>
      </w:r>
      <w:r w:rsidR="00D90493">
        <w:rPr>
          <w:rtl/>
        </w:rPr>
        <w:t>-</w:t>
      </w:r>
      <w:r w:rsidRPr="00E8235D">
        <w:rPr>
          <w:rtl/>
        </w:rPr>
        <w:t>מקום שר</w:t>
      </w:r>
      <w:r w:rsidR="00D90493">
        <w:rPr>
          <w:rtl/>
        </w:rPr>
        <w:t xml:space="preserve"> </w:t>
      </w:r>
      <w:r w:rsidRPr="00E8235D">
        <w:rPr>
          <w:rtl/>
        </w:rPr>
        <w:t>התחבורה.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זו, ההוראה המתייחסת לרישום הערה במרשמים של כלי הרכב,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בדבר ביצוע עבירה לפי החוק המוצע, דהיינו, סעיף 111ו(ג) </w:t>
      </w:r>
      <w:r w:rsidR="00D90493">
        <w:rPr>
          <w:rtl/>
        </w:rPr>
        <w:t>–</w:t>
      </w:r>
      <w:r w:rsidRPr="00E8235D">
        <w:rPr>
          <w:rtl/>
        </w:rPr>
        <w:t xml:space="preserve"> תימחק.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שלא לקבל את ההסתייגות, שכן לא ניתן לקבוע, מחד גיסא, סמכות לתפוס</w:t>
      </w:r>
      <w:r w:rsidR="00D90493">
        <w:rPr>
          <w:rtl/>
        </w:rPr>
        <w:t xml:space="preserve"> </w:t>
      </w:r>
      <w:r w:rsidRPr="00E8235D">
        <w:rPr>
          <w:rtl/>
        </w:rPr>
        <w:t>רכב</w:t>
      </w:r>
      <w:r w:rsidR="00D90493">
        <w:rPr>
          <w:rtl/>
        </w:rPr>
        <w:t xml:space="preserve"> </w:t>
      </w:r>
      <w:r w:rsidRPr="00E8235D">
        <w:rPr>
          <w:rtl/>
        </w:rPr>
        <w:t>ולא להחזירו לבעליו אם בוצעה באמצעותו עבירה, זאת אף אם העבירה בוצעה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בעלים</w:t>
      </w:r>
      <w:r w:rsidR="00D90493">
        <w:rPr>
          <w:rtl/>
        </w:rPr>
        <w:t xml:space="preserve"> </w:t>
      </w:r>
      <w:r w:rsidRPr="00E8235D">
        <w:rPr>
          <w:rtl/>
        </w:rPr>
        <w:t>קודמים,</w:t>
      </w:r>
      <w:r w:rsidR="00D90493">
        <w:rPr>
          <w:rtl/>
        </w:rPr>
        <w:t xml:space="preserve"> </w:t>
      </w:r>
      <w:r w:rsidRPr="00E8235D">
        <w:rPr>
          <w:rtl/>
        </w:rPr>
        <w:t>ומאידך גיסא, לא לכלול הערה במרשם לגבי ביצוע העבירה, כך שהבעלים</w:t>
      </w:r>
      <w:r w:rsidR="00D90493">
        <w:rPr>
          <w:rtl/>
        </w:rPr>
        <w:t xml:space="preserve"> </w:t>
      </w:r>
      <w:r w:rsidRPr="00E8235D">
        <w:rPr>
          <w:rtl/>
        </w:rPr>
        <w:t>החדשים</w:t>
      </w:r>
      <w:r w:rsidR="00D90493">
        <w:rPr>
          <w:rtl/>
        </w:rPr>
        <w:t xml:space="preserve"> </w:t>
      </w:r>
      <w:r w:rsidRPr="00E8235D">
        <w:rPr>
          <w:rtl/>
        </w:rPr>
        <w:t>יהיו</w:t>
      </w:r>
      <w:r w:rsidR="00D90493">
        <w:rPr>
          <w:rtl/>
        </w:rPr>
        <w:t xml:space="preserve"> </w:t>
      </w:r>
      <w:r w:rsidRPr="00E8235D">
        <w:rPr>
          <w:rtl/>
        </w:rPr>
        <w:t>צפויים</w:t>
      </w:r>
      <w:r w:rsidR="00D90493">
        <w:rPr>
          <w:rtl/>
        </w:rPr>
        <w:t xml:space="preserve"> </w:t>
      </w:r>
      <w:r w:rsidRPr="00E8235D">
        <w:rPr>
          <w:rtl/>
        </w:rPr>
        <w:t>לתפיסת</w:t>
      </w:r>
      <w:r w:rsidR="00D90493">
        <w:rPr>
          <w:rtl/>
        </w:rPr>
        <w:t xml:space="preserve"> </w:t>
      </w:r>
      <w:r w:rsidRPr="00E8235D">
        <w:rPr>
          <w:rtl/>
        </w:rPr>
        <w:t>כלי</w:t>
      </w:r>
      <w:r w:rsidR="00D90493">
        <w:rPr>
          <w:rtl/>
        </w:rPr>
        <w:t xml:space="preserve"> </w:t>
      </w:r>
      <w:r w:rsidRPr="00E8235D">
        <w:rPr>
          <w:rtl/>
        </w:rPr>
        <w:t>רכב גם אם לא ידעו ואף לא יכולים היו לדעת על</w:t>
      </w:r>
      <w:r w:rsidR="00D90493">
        <w:rPr>
          <w:rtl/>
        </w:rPr>
        <w:t xml:space="preserve"> </w:t>
      </w:r>
      <w:r w:rsidRPr="00E8235D">
        <w:rPr>
          <w:rtl/>
        </w:rPr>
        <w:t>ביצוע העבירה. אי</w:t>
      </w:r>
      <w:r w:rsidR="00D90493">
        <w:rPr>
          <w:rtl/>
        </w:rPr>
        <w:t>-</w:t>
      </w:r>
      <w:r w:rsidRPr="00E8235D">
        <w:rPr>
          <w:rtl/>
        </w:rPr>
        <w:t>אפשר לעשות מצב ששוללים כשאין רישום.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הבנו.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לפיכך, חבר הכנסת אורלב, אני נעתר לבקשתך, יכולתי לנאום עוד שלוש שעות. ולכן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אומר,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מהכנסת</w:t>
      </w:r>
      <w:r w:rsidR="00D90493">
        <w:rPr>
          <w:rtl/>
        </w:rPr>
        <w:t xml:space="preserve"> –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השתדלותך לאשר את הצעת החוק </w:t>
      </w:r>
      <w:r w:rsidR="00D90493">
        <w:rPr>
          <w:rtl/>
        </w:rPr>
        <w:t>–</w:t>
      </w:r>
      <w:r w:rsidRPr="00E8235D">
        <w:rPr>
          <w:rtl/>
        </w:rPr>
        <w:t xml:space="preserve"> לדחות את</w:t>
      </w:r>
      <w:r w:rsidR="00D90493">
        <w:rPr>
          <w:rtl/>
        </w:rPr>
        <w:t xml:space="preserve"> </w:t>
      </w:r>
      <w:r w:rsidRPr="00E8235D">
        <w:rPr>
          <w:rtl/>
        </w:rPr>
        <w:t>ההסתייגות.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 שיש רק הסתייגות אחת, של שר התחבורה, והוא לא</w:t>
      </w:r>
      <w:r w:rsidR="00D90493">
        <w:rPr>
          <w:rtl/>
        </w:rPr>
        <w:t xml:space="preserve"> </w:t>
      </w:r>
      <w:r w:rsidRPr="00E8235D">
        <w:rPr>
          <w:rtl/>
        </w:rPr>
        <w:t>נמצא עמנו. ולכן אנחנו לא נצביע על ההסתייגות ונצביע על כל החוק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בבקשה. אפשר להצביע </w:t>
      </w:r>
      <w:r w:rsidR="00D90493">
        <w:rPr>
          <w:rtl/>
        </w:rPr>
        <w:t>–</w:t>
      </w:r>
      <w:r w:rsidRPr="00E8235D">
        <w:rPr>
          <w:rtl/>
        </w:rPr>
        <w:t xml:space="preserve"> סעיפים 1 עד 4.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4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4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מתנגדים, אין נמנעים. הצעת החוק התקבלה בקריאה שנייה.</w:t>
      </w:r>
      <w:r w:rsidR="00D90493">
        <w:rPr>
          <w:rtl/>
        </w:rPr>
        <w:t xml:space="preserve"> </w:t>
      </w:r>
      <w:r w:rsidRPr="00E8235D">
        <w:rPr>
          <w:rtl/>
        </w:rPr>
        <w:t>תוכל לתקן בקריאה שלישית עכשיו.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נא להצביע על הצעת החוק בקריאה 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לתיקון פקודת המכרות (מס' 7),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31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נמנעים. אני קובע, שהצעת חוק לתיקון פקודת</w:t>
      </w:r>
      <w:r w:rsidR="00D90493">
        <w:rPr>
          <w:rtl/>
        </w:rPr>
        <w:t xml:space="preserve"> </w:t>
      </w:r>
      <w:r w:rsidRPr="00E8235D">
        <w:rPr>
          <w:rtl/>
        </w:rPr>
        <w:t>המכרות (מס' 7), התש"ס</w:t>
      </w:r>
      <w:r w:rsidR="00D90493">
        <w:rPr>
          <w:rtl/>
        </w:rPr>
        <w:t>–</w:t>
      </w:r>
      <w:r w:rsidRPr="00E8235D">
        <w:rPr>
          <w:rtl/>
        </w:rPr>
        <w:t>2000, נתקבלה בקריאה 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95" w:name="_Toc449874347"/>
      <w:r w:rsidRPr="00D90493">
        <w:rPr>
          <w:rtl/>
        </w:rPr>
        <w:t>הצעת חוק שמירת הניקיון (תיקון מס' 6),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5"/>
    </w:p>
    <w:p w:rsidR="00D90493" w:rsidRPr="00D90493" w:rsidRDefault="00D90493" w:rsidP="00D90493">
      <w:pPr>
        <w:pStyle w:val="1"/>
        <w:rPr>
          <w:rtl/>
        </w:rPr>
      </w:pPr>
      <w:bookmarkStart w:id="96" w:name="_Toc449874348"/>
      <w:r w:rsidRPr="00D90493">
        <w:rPr>
          <w:rtl/>
        </w:rPr>
        <w:t>(קריאה שנייה וקריאה שלישית)</w:t>
      </w:r>
      <w:bookmarkEnd w:id="96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הבא בסדר</w:t>
      </w:r>
      <w:r w:rsidR="00D90493">
        <w:rPr>
          <w:rtl/>
        </w:rPr>
        <w:t>-</w:t>
      </w:r>
      <w:r w:rsidRPr="00E8235D">
        <w:rPr>
          <w:rtl/>
        </w:rPr>
        <w:t>היום: הצעת חוק שמירת הניקיון (תיקון מס' 6),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 יושב</w:t>
      </w:r>
      <w:r w:rsidR="00D90493">
        <w:rPr>
          <w:rtl/>
        </w:rPr>
        <w:t>-</w:t>
      </w:r>
      <w:r w:rsidRPr="00E8235D">
        <w:rPr>
          <w:rtl/>
        </w:rPr>
        <w:t>ראש ועדת הפנים ואיכות הסביבה יציג אותה בפנינו. יש יושב</w:t>
      </w:r>
      <w:r w:rsidR="00D90493">
        <w:rPr>
          <w:rtl/>
        </w:rPr>
        <w:t>-</w:t>
      </w:r>
      <w:r w:rsidRPr="00E8235D">
        <w:rPr>
          <w:rtl/>
        </w:rPr>
        <w:t>ראש?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אף אחד ממפלגת העבודה.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היוזם.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הפנים</w:t>
      </w:r>
      <w:r w:rsidR="00D90493">
        <w:rPr>
          <w:rtl/>
        </w:rPr>
        <w:t xml:space="preserve"> </w:t>
      </w:r>
      <w:r w:rsidRPr="00E8235D">
        <w:rPr>
          <w:rtl/>
        </w:rPr>
        <w:t>ואיכות</w:t>
      </w:r>
      <w:r w:rsidR="00D90493">
        <w:rPr>
          <w:rtl/>
        </w:rPr>
        <w:t xml:space="preserve"> </w:t>
      </w:r>
      <w:r w:rsidRPr="00E8235D">
        <w:rPr>
          <w:rtl/>
        </w:rPr>
        <w:t>הסביבה,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מוכן להציג את הצעת חוק שמירת</w:t>
      </w:r>
      <w:r w:rsidR="00D90493">
        <w:rPr>
          <w:rtl/>
        </w:rPr>
        <w:t xml:space="preserve"> </w:t>
      </w:r>
      <w:r w:rsidRPr="00E8235D">
        <w:rPr>
          <w:rtl/>
        </w:rPr>
        <w:t>הניקיון?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דף</w:t>
      </w:r>
      <w:r w:rsidR="00D90493">
        <w:rPr>
          <w:rtl/>
        </w:rPr>
        <w:t xml:space="preserve"> </w:t>
      </w:r>
      <w:r w:rsidRPr="00E8235D">
        <w:rPr>
          <w:rtl/>
        </w:rPr>
        <w:t>תיקונים. תציין בבקשה שיש דף תיקונים לחוק, שהוא תיקון</w:t>
      </w:r>
      <w:r w:rsidR="00D90493">
        <w:rPr>
          <w:rtl/>
        </w:rPr>
        <w:t xml:space="preserve"> </w:t>
      </w:r>
      <w:r w:rsidRPr="00E8235D">
        <w:rPr>
          <w:rtl/>
        </w:rPr>
        <w:t>אחד. לוח תיקונים. אתה מכיר את זה?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אוסיף זאת בסוף הנאום.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 בבקשה,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הצעה החוק</w:t>
      </w:r>
      <w:r w:rsidR="00D90493">
        <w:rPr>
          <w:rtl/>
        </w:rPr>
        <w:t xml:space="preserve"> </w:t>
      </w:r>
      <w:r w:rsidRPr="00E8235D">
        <w:rPr>
          <w:rtl/>
        </w:rPr>
        <w:t>מוגשת למליאת הכנסת לאחר שנדונה</w:t>
      </w:r>
      <w:r w:rsidR="00D90493">
        <w:rPr>
          <w:rtl/>
        </w:rPr>
        <w:t xml:space="preserve"> </w:t>
      </w:r>
      <w:r w:rsidRPr="00E8235D">
        <w:rPr>
          <w:rtl/>
        </w:rPr>
        <w:t>בכנסת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</w:t>
      </w:r>
      <w:r w:rsidRPr="00E8235D">
        <w:rPr>
          <w:rtl/>
        </w:rPr>
        <w:t>ביום כ"ג בתמוז התש"ס, 26 ביולי 2000, ולאחר שוועדת הפנים</w:t>
      </w:r>
      <w:r w:rsidR="00D90493">
        <w:rPr>
          <w:rtl/>
        </w:rPr>
        <w:t xml:space="preserve"> </w:t>
      </w:r>
      <w:r w:rsidRPr="00E8235D">
        <w:rPr>
          <w:rtl/>
        </w:rPr>
        <w:t>ואיכות הסביבה דנה בה לשם הכנתה לקריאה שנייה ולקריאה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חוק שמירת הניקיון, התשמ"ד</w:t>
      </w:r>
      <w:r w:rsidR="00D90493">
        <w:rPr>
          <w:rtl/>
        </w:rPr>
        <w:t>–</w:t>
      </w:r>
      <w:r w:rsidRPr="00E8235D">
        <w:rPr>
          <w:rtl/>
        </w:rPr>
        <w:t>1984, קובע בסעיף 13ב, כי השר לאיכות הסביבה בלבד</w:t>
      </w:r>
      <w:r w:rsidR="00D90493">
        <w:rPr>
          <w:rtl/>
        </w:rPr>
        <w:t xml:space="preserve"> </w:t>
      </w:r>
      <w:r w:rsidRPr="00E8235D">
        <w:rPr>
          <w:rtl/>
        </w:rPr>
        <w:t>מוסמך</w:t>
      </w:r>
      <w:r w:rsidR="00D90493">
        <w:rPr>
          <w:rtl/>
        </w:rPr>
        <w:t xml:space="preserve"> </w:t>
      </w:r>
      <w:r w:rsidRPr="00E8235D">
        <w:rPr>
          <w:rtl/>
        </w:rPr>
        <w:t>להוציא</w:t>
      </w:r>
      <w:r w:rsidR="00D90493">
        <w:rPr>
          <w:rtl/>
        </w:rPr>
        <w:t xml:space="preserve"> </w:t>
      </w:r>
      <w:r w:rsidRPr="00E8235D">
        <w:rPr>
          <w:rtl/>
        </w:rPr>
        <w:t>צו</w:t>
      </w:r>
      <w:r w:rsidR="00D90493">
        <w:rPr>
          <w:rtl/>
        </w:rPr>
        <w:t xml:space="preserve"> </w:t>
      </w:r>
      <w:r w:rsidRPr="00E8235D">
        <w:rPr>
          <w:rtl/>
        </w:rPr>
        <w:t>לניקוי</w:t>
      </w:r>
      <w:r w:rsidR="00D90493">
        <w:rPr>
          <w:rtl/>
        </w:rPr>
        <w:t xml:space="preserve"> </w:t>
      </w:r>
      <w:r w:rsidRPr="00E8235D">
        <w:rPr>
          <w:rtl/>
        </w:rPr>
        <w:t>פסולת, ומשלא בוצעו הוראות הצו תוך פרק הזמן שנקבע בו</w:t>
      </w:r>
      <w:r w:rsidR="00D90493">
        <w:rPr>
          <w:rtl/>
        </w:rPr>
        <w:t xml:space="preserve"> </w:t>
      </w:r>
      <w:r w:rsidRPr="00E8235D">
        <w:rPr>
          <w:rtl/>
        </w:rPr>
        <w:t>רשאי</w:t>
      </w:r>
      <w:r w:rsidR="00D90493">
        <w:rPr>
          <w:rtl/>
        </w:rPr>
        <w:t xml:space="preserve"> </w:t>
      </w:r>
      <w:r w:rsidRPr="00E8235D">
        <w:rPr>
          <w:rtl/>
        </w:rPr>
        <w:t>השר לבצע את הנדרש על</w:t>
      </w:r>
      <w:r w:rsidR="00D90493">
        <w:rPr>
          <w:rtl/>
        </w:rPr>
        <w:t>-</w:t>
      </w:r>
      <w:r w:rsidRPr="00E8235D">
        <w:rPr>
          <w:rtl/>
        </w:rPr>
        <w:t>פי הצו.</w:t>
      </w:r>
      <w:r w:rsidR="00D90493">
        <w:rPr>
          <w:rtl/>
        </w:rPr>
        <w:t xml:space="preserve"> </w:t>
      </w:r>
      <w:r w:rsidRPr="00E8235D">
        <w:rPr>
          <w:rtl/>
        </w:rPr>
        <w:t>לעתים נוצר מצב המחייב את פינוייה המיידי של</w:t>
      </w:r>
      <w:r w:rsidR="00D90493">
        <w:rPr>
          <w:rtl/>
        </w:rPr>
        <w:t xml:space="preserve"> </w:t>
      </w:r>
      <w:r w:rsidRPr="00E8235D">
        <w:rPr>
          <w:rtl/>
        </w:rPr>
        <w:t>פסולת</w:t>
      </w:r>
      <w:r w:rsidR="00D90493">
        <w:rPr>
          <w:rtl/>
        </w:rPr>
        <w:t xml:space="preserve"> </w:t>
      </w:r>
      <w:r w:rsidRPr="00E8235D">
        <w:rPr>
          <w:rtl/>
        </w:rPr>
        <w:t>שהושלכה</w:t>
      </w:r>
      <w:r w:rsidR="00D90493">
        <w:rPr>
          <w:rtl/>
        </w:rPr>
        <w:t xml:space="preserve"> </w:t>
      </w:r>
      <w:r w:rsidRPr="00E8235D">
        <w:rPr>
          <w:rtl/>
        </w:rPr>
        <w:t>בתחומי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המקומית, אולם כיום ידי ראש הרשות המקומית כבולות</w:t>
      </w:r>
      <w:r w:rsidR="00D90493">
        <w:rPr>
          <w:rtl/>
        </w:rPr>
        <w:t xml:space="preserve"> </w:t>
      </w:r>
      <w:r w:rsidRPr="00E8235D">
        <w:rPr>
          <w:rtl/>
        </w:rPr>
        <w:t>מלפעול.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נועדה לתקן מצב זה, שמפאת העדר סמכות חיונית זו נאלץ ראש הרשות</w:t>
      </w:r>
      <w:r w:rsidR="00D90493">
        <w:rPr>
          <w:rtl/>
        </w:rPr>
        <w:t xml:space="preserve"> </w:t>
      </w:r>
      <w:r w:rsidRPr="00E8235D">
        <w:rPr>
          <w:rtl/>
        </w:rPr>
        <w:t>החפץ</w:t>
      </w:r>
      <w:r w:rsidR="00D90493">
        <w:rPr>
          <w:rtl/>
        </w:rPr>
        <w:t xml:space="preserve"> </w:t>
      </w:r>
      <w:r w:rsidRPr="00E8235D">
        <w:rPr>
          <w:rtl/>
        </w:rPr>
        <w:t>בפינוי הפסולת לפנות למשרד לאיכות הסביבה לצורך זה, דבר אשר עלול להאריך את</w:t>
      </w:r>
      <w:r w:rsidR="00D90493">
        <w:rPr>
          <w:rtl/>
        </w:rPr>
        <w:t xml:space="preserve"> </w:t>
      </w:r>
      <w:r w:rsidRPr="00E8235D">
        <w:rPr>
          <w:rtl/>
        </w:rPr>
        <w:t>משך</w:t>
      </w:r>
      <w:r w:rsidR="00D90493">
        <w:rPr>
          <w:rtl/>
        </w:rPr>
        <w:t xml:space="preserve"> </w:t>
      </w:r>
      <w:r w:rsidRPr="00E8235D">
        <w:rPr>
          <w:rtl/>
        </w:rPr>
        <w:t>הטיפול במפגע ופוגע באופן ישיר באיכות החיים ולעתים אף בבריאותם של התושבים.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להעניק</w:t>
      </w:r>
      <w:r w:rsidR="00D90493">
        <w:rPr>
          <w:rtl/>
        </w:rPr>
        <w:t xml:space="preserve"> </w:t>
      </w:r>
      <w:r w:rsidRPr="00E8235D">
        <w:rPr>
          <w:rtl/>
        </w:rPr>
        <w:t>סמכות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לראש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 לצוות על פינוי פסולת בתחומי</w:t>
      </w:r>
      <w:r w:rsidR="00D90493">
        <w:rPr>
          <w:rtl/>
        </w:rPr>
        <w:t xml:space="preserve"> </w:t>
      </w:r>
      <w:r w:rsidRPr="00E8235D">
        <w:rPr>
          <w:rtl/>
        </w:rPr>
        <w:t>הרשות.</w:t>
      </w:r>
      <w:r w:rsidR="00D90493">
        <w:rPr>
          <w:rtl/>
        </w:rPr>
        <w:t xml:space="preserve"> </w:t>
      </w: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להדגיש, כי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במתן הסמכות לראש הרשות כדי לגרוע מסמכותו של השר</w:t>
      </w:r>
      <w:r w:rsidR="00D90493">
        <w:rPr>
          <w:rtl/>
        </w:rPr>
        <w:t xml:space="preserve"> </w:t>
      </w:r>
      <w:r w:rsidRPr="00E8235D">
        <w:rPr>
          <w:rtl/>
        </w:rPr>
        <w:t>לאיכות הסביבה להוציא צווי ניקוי.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מכיוון</w:t>
      </w:r>
      <w:r w:rsidR="00D90493">
        <w:rPr>
          <w:rtl/>
        </w:rPr>
        <w:t xml:space="preserve"> </w:t>
      </w:r>
      <w:r w:rsidRPr="00E8235D">
        <w:rPr>
          <w:rtl/>
        </w:rPr>
        <w:t>שההצעה יוצרת סמכות מקבילה, מוצע לקבוע כי השר לאיכות הסביבה או ראש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ידווחו זה לזה על הוצאת צו ניקוי, ואם הוצאו נגד אדם שני צווים </w:t>
      </w:r>
      <w:r w:rsidR="00D90493">
        <w:rPr>
          <w:rtl/>
        </w:rPr>
        <w:t xml:space="preserve">– </w:t>
      </w:r>
      <w:r w:rsidRPr="00E8235D">
        <w:rPr>
          <w:rtl/>
        </w:rPr>
        <w:t>יחייב אותו הצו שקיבל ראשון.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אדוני יודע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יודע. תאמין לי שכבר קיצרתי ואני אקצר עוד.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והוציא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לאיכות הסביבה צו ניקוי והוראותיו לא מולאו, יהא השר רשאי</w:t>
      </w:r>
      <w:r w:rsidR="00D90493">
        <w:rPr>
          <w:rtl/>
        </w:rPr>
        <w:t xml:space="preserve"> </w:t>
      </w:r>
      <w:r w:rsidRPr="00E8235D">
        <w:rPr>
          <w:rtl/>
        </w:rPr>
        <w:t>לפנות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הפסולת ולחייב את מי שהוצא נגדו הצו בכפל הוצאות, שישולמו לקרן לשמירת</w:t>
      </w:r>
      <w:r w:rsidR="00D90493">
        <w:rPr>
          <w:rtl/>
        </w:rPr>
        <w:t xml:space="preserve"> </w:t>
      </w:r>
      <w:r w:rsidRPr="00E8235D">
        <w:rPr>
          <w:rtl/>
        </w:rPr>
        <w:t>הניקיון.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והוציא</w:t>
      </w:r>
      <w:r w:rsidR="00D90493">
        <w:rPr>
          <w:rtl/>
        </w:rPr>
        <w:t xml:space="preserve"> 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רשות מקומית צו ניקוי והוראותיו לא מולאו, יהא רשאי</w:t>
      </w:r>
      <w:r w:rsidR="00D90493">
        <w:rPr>
          <w:rtl/>
        </w:rPr>
        <w:t xml:space="preserve"> </w:t>
      </w:r>
      <w:r w:rsidRPr="00E8235D">
        <w:rPr>
          <w:rtl/>
        </w:rPr>
        <w:t>לפנות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הפסולת ולחייב את מי שהוצא נגדו הצו בכפל הוצאות שישולמו לקופת הרשות.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לפיכך,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לאשר את הצעת החוק, שהוגשה ללא הסתייגויות,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ובקריאה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להוסיף כאן לסעיף 1, בפסקה (2) בסעיף קטן (ב) המוצע: במקום "שהוסמך</w:t>
      </w:r>
      <w:r w:rsidR="00D90493">
        <w:rPr>
          <w:rtl/>
        </w:rPr>
        <w:t xml:space="preserve"> </w:t>
      </w:r>
      <w:r w:rsidRPr="00E8235D">
        <w:rPr>
          <w:rtl/>
        </w:rPr>
        <w:t>לכך לפי העניין", יבוא: "שכל אחד מהם הסמיך לעניין זה".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להודות לגברת נגה ענתבי, הממונה על נוסח החוק במשרד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לגברת</w:t>
      </w:r>
      <w:r w:rsidR="00D90493">
        <w:rPr>
          <w:rtl/>
        </w:rPr>
        <w:t xml:space="preserve"> </w:t>
      </w:r>
      <w:r w:rsidRPr="00E8235D">
        <w:rPr>
          <w:rtl/>
        </w:rPr>
        <w:t>טל גיז ולמתמחה עדי שפריר מהלשכה המשפטית של הכנסת. תודה מיוחדת</w:t>
      </w:r>
      <w:r w:rsidR="00D90493">
        <w:rPr>
          <w:rtl/>
        </w:rPr>
        <w:t xml:space="preserve"> </w:t>
      </w:r>
      <w:r w:rsidRPr="00E8235D">
        <w:rPr>
          <w:rtl/>
        </w:rPr>
        <w:t>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ועדת הפנים, עורכת</w:t>
      </w:r>
      <w:r w:rsidR="00D90493">
        <w:rPr>
          <w:rtl/>
        </w:rPr>
        <w:t>-</w:t>
      </w:r>
      <w:r w:rsidRPr="00E8235D">
        <w:rPr>
          <w:rtl/>
        </w:rPr>
        <w:t>הדין מירי שור</w:t>
      </w:r>
      <w:r w:rsidR="00D90493">
        <w:rPr>
          <w:rtl/>
        </w:rPr>
        <w:t>-</w:t>
      </w:r>
      <w:r w:rsidRPr="00E8235D">
        <w:rPr>
          <w:rtl/>
        </w:rPr>
        <w:t>פרנקל, למנהלת הוועדה גברת</w:t>
      </w:r>
      <w:r w:rsidR="00D90493">
        <w:rPr>
          <w:rtl/>
        </w:rPr>
        <w:t xml:space="preserve"> </w:t>
      </w:r>
      <w:r w:rsidRPr="00E8235D">
        <w:rPr>
          <w:rtl/>
        </w:rPr>
        <w:t>יפה שפירא ולמזכירה שוש, שעושות עבודה יוצאת מן הכלל בחקיקה. תודה,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חברי הכנסת, בואו נראה אם יש לכם הסתייגויות.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הסתייגויות,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בקריאה שנייה, לרבות</w:t>
      </w:r>
      <w:r w:rsidR="00D90493">
        <w:rPr>
          <w:rtl/>
        </w:rPr>
        <w:t xml:space="preserve"> </w:t>
      </w:r>
      <w:r w:rsidRPr="00E8235D">
        <w:rPr>
          <w:rtl/>
        </w:rPr>
        <w:t>התיקונים, לרבות דף התיקונים. בבקשה,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1, לרבות דף התיקונים,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23 בעד, אין מתנגדים, אין נמנעים. החוק התקבל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של מי החוק הזה?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יזם אותו חבר הכנסת רובינשטיין.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88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שמירת הניקיון (תיקון מס' 6),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20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נמנעים, וחבר הכנסת רובינשטיין יסביר לחבר</w:t>
      </w:r>
      <w:r w:rsidR="00D90493">
        <w:rPr>
          <w:rtl/>
        </w:rPr>
        <w:t xml:space="preserve"> </w:t>
      </w:r>
      <w:r w:rsidRPr="00E8235D">
        <w:rPr>
          <w:rtl/>
        </w:rPr>
        <w:t>הכנסת ריבלין מדוע הוא הצביע טוב בעבור החוק. הצעת החוק התקבלה בקריאה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חבר הכנסת רובינשטיין. הציבור אומר שאתה יודע את סוד הקיצור.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בקצירת האומר.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אני רוצה להודות ליושב</w:t>
      </w:r>
      <w:r w:rsidR="00D90493">
        <w:rPr>
          <w:rtl/>
        </w:rPr>
        <w:t>-</w:t>
      </w:r>
      <w:r w:rsidRPr="00E8235D">
        <w:rPr>
          <w:rtl/>
        </w:rPr>
        <w:t>ראש ועדת הפנים ואיכות</w:t>
      </w:r>
      <w:r w:rsidR="00D90493">
        <w:rPr>
          <w:rtl/>
        </w:rPr>
        <w:t xml:space="preserve"> </w:t>
      </w:r>
      <w:r w:rsidRPr="00E8235D">
        <w:rPr>
          <w:rtl/>
        </w:rPr>
        <w:t>הסביבה, חבר הכנסת דוד אזולאי, על הטיפול המהיר בחוק הזה.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קטן, אבל הוא מכיל הרבה מאוד, ואני רוצה לפנות מהדוכן הזה לכל ראשי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המקומיות, שישתמשו</w:t>
      </w:r>
      <w:r w:rsidR="00D90493">
        <w:rPr>
          <w:rtl/>
        </w:rPr>
        <w:t xml:space="preserve"> </w:t>
      </w:r>
      <w:r w:rsidRPr="00E8235D">
        <w:rPr>
          <w:rtl/>
        </w:rPr>
        <w:t>בסמכויות שניתנו להם ויעשו</w:t>
      </w:r>
      <w:r w:rsidR="00D90493">
        <w:rPr>
          <w:rtl/>
        </w:rPr>
        <w:t xml:space="preserve"> </w:t>
      </w:r>
      <w:r w:rsidRPr="00E8235D">
        <w:rPr>
          <w:rtl/>
        </w:rPr>
        <w:t>לנו ארץ קצת יותר נקייה,</w:t>
      </w:r>
      <w:r w:rsidR="00D90493">
        <w:rPr>
          <w:rtl/>
        </w:rPr>
        <w:t xml:space="preserve"> </w:t>
      </w:r>
      <w:r w:rsidRPr="00E8235D">
        <w:rPr>
          <w:rtl/>
        </w:rPr>
        <w:t>קצת פחות מלוכלכת, קצת יותר יפה. מגיע לנו.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כל הכבוד.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97" w:name="_Toc449874349"/>
      <w:r w:rsidRPr="00D90493">
        <w:rPr>
          <w:rtl/>
        </w:rPr>
        <w:t>הצעת חוק לתיקון פקודת העיריות (מס' 73),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97"/>
    </w:p>
    <w:p w:rsidR="00D90493" w:rsidRPr="00D90493" w:rsidRDefault="00D90493" w:rsidP="00D90493">
      <w:pPr>
        <w:pStyle w:val="1"/>
        <w:rPr>
          <w:rtl/>
        </w:rPr>
      </w:pPr>
      <w:bookmarkStart w:id="98" w:name="_Toc449874350"/>
      <w:r w:rsidRPr="00D90493">
        <w:rPr>
          <w:rtl/>
        </w:rPr>
        <w:t>(קריאה שנייה וקריאה שלישית)</w:t>
      </w:r>
      <w:bookmarkEnd w:id="98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מתקדמים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לתיקון פקודת העיריות (מס' 73),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הפנים ואיכות הסביבה;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יודע מה הוא עושה, כי זאת הצעה שלי.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רוצה לברך את חבר הכנסת אמנון רובינשטיין על הצעת החוק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הקודמת </w:t>
      </w:r>
      <w:r w:rsidR="00D90493">
        <w:rPr>
          <w:rtl/>
        </w:rPr>
        <w:t>–</w:t>
      </w:r>
      <w:r w:rsidRPr="00E8235D">
        <w:rPr>
          <w:rtl/>
        </w:rPr>
        <w:t xml:space="preserve"> באמת הצעה מבורכת. יישר כוח.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אמנון רובינשטיין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(יו"ר ועדת הפנים ואיכות הסביבה):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ניגש, ברשותכם, אדוני היושב</w:t>
      </w:r>
      <w:r w:rsidR="00D90493">
        <w:rPr>
          <w:rtl/>
        </w:rPr>
        <w:t>-</w:t>
      </w:r>
      <w:r w:rsidRPr="00E8235D">
        <w:rPr>
          <w:rtl/>
        </w:rPr>
        <w:t>ראש, להצעת החוק לתיקון פקודת העיריות (מס'</w:t>
      </w:r>
      <w:r w:rsidR="00D90493">
        <w:rPr>
          <w:rtl/>
        </w:rPr>
        <w:t xml:space="preserve"> </w:t>
      </w:r>
      <w:r w:rsidRPr="00E8235D">
        <w:rPr>
          <w:rtl/>
        </w:rPr>
        <w:t>73),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מוגשת</w:t>
      </w:r>
      <w:r w:rsidR="00D90493">
        <w:rPr>
          <w:rtl/>
        </w:rPr>
        <w:t xml:space="preserve"> </w:t>
      </w:r>
      <w:r w:rsidRPr="00E8235D">
        <w:rPr>
          <w:rtl/>
        </w:rPr>
        <w:t>בזאת</w:t>
      </w:r>
      <w:r w:rsidR="00D90493">
        <w:rPr>
          <w:rtl/>
        </w:rPr>
        <w:t xml:space="preserve"> </w:t>
      </w:r>
      <w:r w:rsidRPr="00E8235D">
        <w:rPr>
          <w:rtl/>
        </w:rPr>
        <w:t>למליאת הכנסת לאחר שנדונה בכנסת בקריאה ראשונה ביום ט"ו</w:t>
      </w:r>
      <w:r w:rsidR="00D90493">
        <w:rPr>
          <w:rtl/>
        </w:rPr>
        <w:t xml:space="preserve"> </w:t>
      </w:r>
      <w:r w:rsidRPr="00E8235D">
        <w:rPr>
          <w:rtl/>
        </w:rPr>
        <w:t>בתמוז</w:t>
      </w:r>
      <w:r w:rsidR="00D90493">
        <w:rPr>
          <w:rtl/>
        </w:rPr>
        <w:t xml:space="preserve"> </w:t>
      </w:r>
      <w:r w:rsidRPr="00E8235D">
        <w:rPr>
          <w:rtl/>
        </w:rPr>
        <w:t>התש"ס, 18 ביולי 2000, ולאחר שוועדת הפנים ואיכות הסביבה דנה בה לשם הכנתה</w:t>
      </w:r>
      <w:r w:rsidR="00D90493">
        <w:rPr>
          <w:rtl/>
        </w:rPr>
        <w:t xml:space="preserve"> </w:t>
      </w:r>
      <w:r w:rsidRPr="00E8235D">
        <w:rPr>
          <w:rtl/>
        </w:rPr>
        <w:t>לקריאה שנייה ולקריאה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פקודת העיריות קובעת בסעיף 125א סייג למועמדות חבר מועצה שפרש מסיעתו. הסייג</w:t>
      </w:r>
      <w:r w:rsidR="00D90493">
        <w:rPr>
          <w:rtl/>
        </w:rPr>
        <w:t xml:space="preserve"> </w:t>
      </w:r>
      <w:r w:rsidRPr="00E8235D">
        <w:rPr>
          <w:rtl/>
        </w:rPr>
        <w:t>מונע</w:t>
      </w:r>
      <w:r w:rsidR="00D90493">
        <w:rPr>
          <w:rtl/>
        </w:rPr>
        <w:t xml:space="preserve"> </w:t>
      </w:r>
      <w:r w:rsidRPr="00E8235D">
        <w:rPr>
          <w:rtl/>
        </w:rPr>
        <w:t>מחבר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אשר</w:t>
      </w:r>
      <w:r w:rsidR="00D90493">
        <w:rPr>
          <w:rtl/>
        </w:rPr>
        <w:t xml:space="preserve"> </w:t>
      </w:r>
      <w:r w:rsidRPr="00E8235D">
        <w:rPr>
          <w:rtl/>
        </w:rPr>
        <w:t>פרש</w:t>
      </w:r>
      <w:r w:rsidR="00D90493">
        <w:rPr>
          <w:rtl/>
        </w:rPr>
        <w:t xml:space="preserve"> </w:t>
      </w:r>
      <w:r w:rsidRPr="00E8235D">
        <w:rPr>
          <w:rtl/>
        </w:rPr>
        <w:t>מסיעתו ולא התפטר מכהונתו בתוך 30 ימים מיום פרישתו</w:t>
      </w:r>
      <w:r w:rsidR="00D90493">
        <w:rPr>
          <w:rtl/>
        </w:rPr>
        <w:t xml:space="preserve"> </w:t>
      </w:r>
      <w:r w:rsidRPr="00E8235D">
        <w:rPr>
          <w:rtl/>
        </w:rPr>
        <w:t>להיכלל</w:t>
      </w:r>
      <w:r w:rsidR="00D90493">
        <w:rPr>
          <w:rtl/>
        </w:rPr>
        <w:t xml:space="preserve"> </w:t>
      </w:r>
      <w:r w:rsidRPr="00E8235D">
        <w:rPr>
          <w:rtl/>
        </w:rPr>
        <w:t>בבחירות</w:t>
      </w:r>
      <w:r w:rsidR="00D90493">
        <w:rPr>
          <w:rtl/>
        </w:rPr>
        <w:t xml:space="preserve"> </w:t>
      </w:r>
      <w:r w:rsidRPr="00E8235D">
        <w:rPr>
          <w:rtl/>
        </w:rPr>
        <w:t>למועצה</w:t>
      </w:r>
      <w:r w:rsidR="00D90493">
        <w:rPr>
          <w:rtl/>
        </w:rPr>
        <w:t xml:space="preserve"> </w:t>
      </w:r>
      <w:r w:rsidRPr="00E8235D">
        <w:rPr>
          <w:rtl/>
        </w:rPr>
        <w:t>שלאחריה</w:t>
      </w:r>
      <w:r w:rsidR="00D90493">
        <w:rPr>
          <w:rtl/>
        </w:rPr>
        <w:t xml:space="preserve"> </w:t>
      </w:r>
      <w:r w:rsidRPr="00E8235D">
        <w:rPr>
          <w:rtl/>
        </w:rPr>
        <w:t>ברשימת מועמדים שהגישה סיעה של המועצה היוצאת.</w:t>
      </w:r>
      <w:r w:rsidR="00D90493">
        <w:rPr>
          <w:rtl/>
        </w:rPr>
        <w:t xml:space="preserve"> </w:t>
      </w:r>
      <w:r w:rsidRPr="00E8235D">
        <w:rPr>
          <w:rtl/>
        </w:rPr>
        <w:t>הוראה</w:t>
      </w:r>
      <w:r w:rsidR="00D90493">
        <w:rPr>
          <w:rtl/>
        </w:rPr>
        <w:t xml:space="preserve"> </w:t>
      </w:r>
      <w:r w:rsidRPr="00E8235D">
        <w:rPr>
          <w:rtl/>
        </w:rPr>
        <w:t>זו אינה מונעת הכללת חבר מועצה שפרש מסיעתו ברשימת מועמדים שמציגה לבחירות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סיעה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הצעת החוק מטרתה לתקן מצב זה ולבטל את ההבחנה הקיימת</w:t>
      </w:r>
      <w:r w:rsidR="00D90493">
        <w:rPr>
          <w:rtl/>
        </w:rPr>
        <w:t xml:space="preserve"> </w:t>
      </w:r>
      <w:r w:rsidRPr="00E8235D">
        <w:rPr>
          <w:rtl/>
        </w:rPr>
        <w:t>כיום בפקודה בין סיעה של המועצה היוצאת לבין סיעה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קובעת פקודת העיריות בסעיף 125א, כי הסייג לעניין מועמדות חבר</w:t>
      </w:r>
      <w:r w:rsidR="00D90493">
        <w:rPr>
          <w:rtl/>
        </w:rPr>
        <w:t xml:space="preserve"> </w:t>
      </w:r>
      <w:r w:rsidRPr="00E8235D">
        <w:rPr>
          <w:rtl/>
        </w:rPr>
        <w:t>מועצה</w:t>
      </w:r>
      <w:r w:rsidR="00D90493">
        <w:rPr>
          <w:rtl/>
        </w:rPr>
        <w:t xml:space="preserve"> </w:t>
      </w:r>
      <w:r w:rsidRPr="00E8235D">
        <w:rPr>
          <w:rtl/>
        </w:rPr>
        <w:t>שפרש מסיעתו לא יחול על התפלגות סיעה.</w:t>
      </w:r>
      <w:r w:rsidR="00D90493">
        <w:rPr>
          <w:rtl/>
        </w:rPr>
        <w:t xml:space="preserve"> </w:t>
      </w:r>
      <w:r w:rsidRPr="00E8235D">
        <w:rPr>
          <w:rtl/>
        </w:rPr>
        <w:t>לפי המצב הקיים היום, אין מניעה כי</w:t>
      </w:r>
      <w:r w:rsidR="00D90493">
        <w:rPr>
          <w:rtl/>
        </w:rPr>
        <w:t xml:space="preserve"> </w:t>
      </w:r>
      <w:r w:rsidRPr="00E8235D">
        <w:rPr>
          <w:rtl/>
        </w:rPr>
        <w:t>קבוצה</w:t>
      </w:r>
      <w:r w:rsidR="00D90493">
        <w:rPr>
          <w:rtl/>
        </w:rPr>
        <w:t xml:space="preserve"> </w:t>
      </w:r>
      <w:r w:rsidRPr="00E8235D">
        <w:rPr>
          <w:rtl/>
        </w:rPr>
        <w:t>קטנה</w:t>
      </w:r>
      <w:r w:rsidR="00D90493">
        <w:rPr>
          <w:rtl/>
        </w:rPr>
        <w:t xml:space="preserve"> </w:t>
      </w:r>
      <w:r w:rsidRPr="00E8235D">
        <w:rPr>
          <w:rtl/>
        </w:rPr>
        <w:t>של חברי מועצה שנבחרו למועצה מטעם סיעה מסוימת ובמידה רבה באמצעותה,</w:t>
      </w:r>
      <w:r w:rsidR="00D90493">
        <w:rPr>
          <w:rtl/>
        </w:rPr>
        <w:t xml:space="preserve"> </w:t>
      </w:r>
      <w:r w:rsidRPr="00E8235D">
        <w:rPr>
          <w:rtl/>
        </w:rPr>
        <w:t>יפרשו</w:t>
      </w:r>
      <w:r w:rsidR="00D90493">
        <w:rPr>
          <w:rtl/>
        </w:rPr>
        <w:t xml:space="preserve"> </w:t>
      </w:r>
      <w:r w:rsidRPr="00E8235D">
        <w:rPr>
          <w:rtl/>
        </w:rPr>
        <w:t>מסיעתם</w:t>
      </w:r>
      <w:r w:rsidR="00D90493">
        <w:rPr>
          <w:rtl/>
        </w:rPr>
        <w:t xml:space="preserve"> </w:t>
      </w: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לאחר תחילת כהונתם בתפקיד, והסייג הקבוע בסעיף 125א לא יחול</w:t>
      </w:r>
      <w:r w:rsidR="00D90493">
        <w:rPr>
          <w:rtl/>
        </w:rPr>
        <w:t xml:space="preserve"> </w:t>
      </w:r>
      <w:r w:rsidRPr="00E8235D">
        <w:rPr>
          <w:rtl/>
        </w:rPr>
        <w:t>לעניינם.</w:t>
      </w:r>
      <w:r w:rsidR="00D90493">
        <w:rPr>
          <w:rtl/>
        </w:rPr>
        <w:t xml:space="preserve"> </w:t>
      </w:r>
      <w:r w:rsidRPr="00E8235D">
        <w:rPr>
          <w:rtl/>
        </w:rPr>
        <w:t>מוצע לתקן מצב זה ולהטיל מגבלה על מועד ההתפלגות, כך שרק פרישה מהסיעה</w:t>
      </w:r>
      <w:r w:rsidR="00D90493">
        <w:rPr>
          <w:rtl/>
        </w:rPr>
        <w:t xml:space="preserve"> </w:t>
      </w:r>
      <w:r w:rsidRPr="00E8235D">
        <w:rPr>
          <w:rtl/>
        </w:rPr>
        <w:t>שנעשתה שנתיים לפחות לאחר תחילת כהונתה של המועצה תיחשב להתפלגות שלא תגרור אחריה</w:t>
      </w:r>
      <w:r w:rsidR="00D90493">
        <w:rPr>
          <w:rtl/>
        </w:rPr>
        <w:t xml:space="preserve"> </w:t>
      </w:r>
      <w:r w:rsidRPr="00E8235D">
        <w:rPr>
          <w:rtl/>
        </w:rPr>
        <w:t>הגבלה להיכלל ברשימת מועמדים של סיעה אחרת, כמפורט בסעיף 125א.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מחברי</w:t>
      </w:r>
      <w:r w:rsidR="00D90493">
        <w:rPr>
          <w:rtl/>
        </w:rPr>
        <w:t xml:space="preserve"> </w:t>
      </w:r>
      <w:r w:rsidRPr="00E8235D">
        <w:rPr>
          <w:rtl/>
        </w:rPr>
        <w:t>הבית</w:t>
      </w:r>
      <w:r w:rsidR="00D90493">
        <w:rPr>
          <w:rtl/>
        </w:rPr>
        <w:t xml:space="preserve"> </w:t>
      </w:r>
      <w:r w:rsidRPr="00E8235D">
        <w:rPr>
          <w:rtl/>
        </w:rPr>
        <w:t>לאשר</w:t>
      </w:r>
      <w:r w:rsidR="00D90493">
        <w:rPr>
          <w:rtl/>
        </w:rPr>
        <w:t xml:space="preserve"> </w:t>
      </w:r>
      <w:r w:rsidRPr="00E8235D">
        <w:rPr>
          <w:rtl/>
        </w:rPr>
        <w:t>את הצעת החוק, שהוגשה ללא הסתייגויות, 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ובקריאה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בהזדמנות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למנהלת</w:t>
      </w:r>
      <w:r w:rsidR="00D90493">
        <w:rPr>
          <w:rtl/>
        </w:rPr>
        <w:t xml:space="preserve"> </w:t>
      </w:r>
      <w:r w:rsidRPr="00E8235D">
        <w:rPr>
          <w:rtl/>
        </w:rPr>
        <w:t>הוועדה גברת יפה שפירא, למזכירת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שוש</w:t>
      </w:r>
      <w:r w:rsidR="00D90493">
        <w:rPr>
          <w:rtl/>
        </w:rPr>
        <w:t xml:space="preserve"> </w:t>
      </w:r>
      <w:r w:rsidRPr="00E8235D">
        <w:rPr>
          <w:rtl/>
        </w:rPr>
        <w:t>אזולאי</w:t>
      </w:r>
      <w:r w:rsidR="00D90493">
        <w:rPr>
          <w:rtl/>
        </w:rPr>
        <w:t xml:space="preserve"> </w:t>
      </w:r>
      <w:r w:rsidRPr="00E8235D">
        <w:rPr>
          <w:rtl/>
        </w:rPr>
        <w:t>וליועצת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המשפטית, שעושה מלאכה טובה, הגברת מירי שור</w:t>
      </w:r>
      <w:r w:rsidR="00D90493">
        <w:rPr>
          <w:rtl/>
        </w:rPr>
        <w:t>-</w:t>
      </w:r>
      <w:r w:rsidRPr="00E8235D">
        <w:rPr>
          <w:rtl/>
        </w:rPr>
        <w:t>פרנקל,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רוצה לברך את מציע החוק יולי</w:t>
      </w:r>
      <w:r w:rsidR="00D90493">
        <w:rPr>
          <w:rtl/>
        </w:rPr>
        <w:t>-</w:t>
      </w:r>
      <w:r w:rsidRPr="00E8235D">
        <w:rPr>
          <w:rtl/>
        </w:rPr>
        <w:t xml:space="preserve">יואל אדלשטיין מישראל בעלייה </w:t>
      </w:r>
      <w:r w:rsidR="00D90493">
        <w:rPr>
          <w:rtl/>
        </w:rPr>
        <w:t>–</w:t>
      </w:r>
      <w:r w:rsidRPr="00E8235D">
        <w:rPr>
          <w:rtl/>
        </w:rPr>
        <w:t xml:space="preserve"> אני מש"ס, ובכל</w:t>
      </w:r>
      <w:r w:rsidR="00D90493">
        <w:rPr>
          <w:rtl/>
        </w:rPr>
        <w:t xml:space="preserve"> </w:t>
      </w:r>
      <w:r w:rsidRPr="00E8235D">
        <w:rPr>
          <w:rtl/>
        </w:rPr>
        <w:t>זאת העברנו את ההצעה. ברכה והצלחה.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חברים,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עומדים</w:t>
      </w:r>
      <w:r w:rsidR="00D90493">
        <w:rPr>
          <w:rtl/>
        </w:rPr>
        <w:t xml:space="preserve"> </w:t>
      </w:r>
      <w:r w:rsidRPr="00E8235D">
        <w:rPr>
          <w:rtl/>
        </w:rPr>
        <w:t>להצביע בקריאה שנייה על כל החוק. אין מסתייגים. אפשר</w:t>
      </w:r>
      <w:r w:rsidR="00D90493">
        <w:rPr>
          <w:rtl/>
        </w:rPr>
        <w:t xml:space="preserve"> </w:t>
      </w:r>
      <w:r w:rsidRPr="00E8235D">
        <w:rPr>
          <w:rtl/>
        </w:rPr>
        <w:t>להצביע בקריאה שנייה,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89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נמנעים. ההצעה התקבלה בקריאה שנייה ואנחנו</w:t>
      </w:r>
      <w:r w:rsidR="00D90493">
        <w:rPr>
          <w:rtl/>
        </w:rPr>
        <w:t xml:space="preserve"> </w:t>
      </w:r>
      <w:r w:rsidRPr="00E8235D">
        <w:rPr>
          <w:rtl/>
        </w:rPr>
        <w:t>עוברים להצבעה בקריאה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אפשר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לתיקון פקודת העיריות (מס' 73),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יולי, אתה רוצה לומר כמה מלים?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בעד, אין מתנגדים, אין נמנעים. אני קובע בזאת, שהצעת חוק</w:t>
      </w:r>
      <w:r w:rsidR="00D90493">
        <w:rPr>
          <w:rtl/>
        </w:rPr>
        <w:t xml:space="preserve"> </w:t>
      </w:r>
      <w:r w:rsidRPr="00E8235D">
        <w:rPr>
          <w:rtl/>
        </w:rPr>
        <w:t>לתיקון פקודת העיריות (מס' 73), התש"ס</w:t>
      </w:r>
      <w:r w:rsidR="00D90493">
        <w:rPr>
          <w:rtl/>
        </w:rPr>
        <w:t>–</w:t>
      </w:r>
      <w:r w:rsidRPr="00E8235D">
        <w:rPr>
          <w:rtl/>
        </w:rPr>
        <w:t>2000, התקבלה.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חבר הכנסת יולי אדלשטיין, היוזם.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יולי</w:t>
      </w:r>
      <w:r>
        <w:rPr>
          <w:rtl/>
        </w:rPr>
        <w:t>-</w:t>
      </w:r>
      <w:r w:rsidRPr="00D90493">
        <w:rPr>
          <w:rtl/>
        </w:rPr>
        <w:t>יואל אדלשטיין (ישראל בעלייה):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ברוח הקיצורים אני רק רוצה להודות</w:t>
      </w:r>
      <w:r w:rsidR="00D90493">
        <w:rPr>
          <w:rtl/>
        </w:rPr>
        <w:t xml:space="preserve"> </w:t>
      </w: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</w:t>
      </w:r>
      <w:r w:rsidR="00D90493">
        <w:rPr>
          <w:rtl/>
        </w:rPr>
        <w:t xml:space="preserve"> </w:t>
      </w:r>
      <w:r w:rsidRPr="00E8235D">
        <w:rPr>
          <w:rtl/>
        </w:rPr>
        <w:t>ליוזמת</w:t>
      </w:r>
      <w:r w:rsidR="00D90493">
        <w:rPr>
          <w:rtl/>
        </w:rPr>
        <w:t xml:space="preserve"> </w:t>
      </w:r>
      <w:r w:rsidRPr="00E8235D">
        <w:rPr>
          <w:rtl/>
        </w:rPr>
        <w:t>המקורית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 הצעת החוק </w:t>
      </w:r>
      <w:r w:rsidR="00D90493">
        <w:rPr>
          <w:rtl/>
        </w:rPr>
        <w:t>–</w:t>
      </w:r>
      <w:r w:rsidRPr="00E8235D">
        <w:rPr>
          <w:rtl/>
        </w:rPr>
        <w:t xml:space="preserve"> חברת הכנסת מרינה סולודקין, עוד לפני</w:t>
      </w:r>
      <w:r w:rsidR="00D90493">
        <w:rPr>
          <w:rtl/>
        </w:rPr>
        <w:t xml:space="preserve"> </w:t>
      </w:r>
      <w:r w:rsidRPr="00E8235D">
        <w:rPr>
          <w:rtl/>
        </w:rPr>
        <w:t>שנתמנתה</w:t>
      </w:r>
      <w:r w:rsidR="00D90493">
        <w:rPr>
          <w:rtl/>
        </w:rPr>
        <w:t xml:space="preserve"> </w:t>
      </w:r>
      <w:r w:rsidRPr="00E8235D">
        <w:rPr>
          <w:rtl/>
        </w:rPr>
        <w:t>לתפקיד</w:t>
      </w:r>
      <w:r w:rsidR="00D90493">
        <w:rPr>
          <w:rtl/>
        </w:rPr>
        <w:t xml:space="preserve"> </w:t>
      </w:r>
      <w:r w:rsidRPr="00E8235D">
        <w:rPr>
          <w:rtl/>
        </w:rPr>
        <w:t>סגנית</w:t>
      </w:r>
      <w:r w:rsidR="00D90493">
        <w:rPr>
          <w:rtl/>
        </w:rPr>
        <w:t xml:space="preserve"> </w:t>
      </w:r>
      <w:r w:rsidRPr="00E8235D">
        <w:rPr>
          <w:rtl/>
        </w:rPr>
        <w:t>השרה, ואני המשכתי את הטיפול בחוק; ליושב</w:t>
      </w:r>
      <w:r w:rsidR="00D90493">
        <w:rPr>
          <w:rtl/>
        </w:rPr>
        <w:t>-</w:t>
      </w:r>
      <w:r w:rsidRPr="00E8235D">
        <w:rPr>
          <w:rtl/>
        </w:rPr>
        <w:t>ראש ועדת הפנים</w:t>
      </w:r>
      <w:r w:rsidR="00D90493">
        <w:rPr>
          <w:rtl/>
        </w:rPr>
        <w:t xml:space="preserve"> </w:t>
      </w:r>
      <w:r w:rsidRPr="00E8235D">
        <w:rPr>
          <w:rtl/>
        </w:rPr>
        <w:t>ואיכות</w:t>
      </w:r>
      <w:r w:rsidR="00D90493">
        <w:rPr>
          <w:rtl/>
        </w:rPr>
        <w:t xml:space="preserve"> </w:t>
      </w:r>
      <w:r w:rsidRPr="00E8235D">
        <w:rPr>
          <w:rtl/>
        </w:rPr>
        <w:t>הסביבה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דוד אזולאי </w:t>
      </w:r>
      <w:r w:rsidR="00D90493">
        <w:rPr>
          <w:rtl/>
        </w:rPr>
        <w:t>–</w:t>
      </w:r>
      <w:r w:rsidRPr="00E8235D">
        <w:rPr>
          <w:rtl/>
        </w:rPr>
        <w:t xml:space="preserve"> בלי כל מיני למרות </w:t>
      </w:r>
      <w:r w:rsidR="00D90493">
        <w:rPr>
          <w:rtl/>
        </w:rPr>
        <w:t>–</w:t>
      </w:r>
      <w:r w:rsidRPr="00E8235D">
        <w:rPr>
          <w:rtl/>
        </w:rPr>
        <w:t xml:space="preserve"> על הטיפול המצוין,</w:t>
      </w:r>
      <w:r w:rsidR="00D90493">
        <w:rPr>
          <w:rtl/>
        </w:rPr>
        <w:t xml:space="preserve"> </w:t>
      </w:r>
      <w:r w:rsidRPr="00E8235D">
        <w:rPr>
          <w:rtl/>
        </w:rPr>
        <w:t>המסור</w:t>
      </w:r>
      <w:r w:rsidR="00D90493">
        <w:rPr>
          <w:rtl/>
        </w:rPr>
        <w:t xml:space="preserve"> </w:t>
      </w:r>
      <w:r w:rsidRPr="00E8235D">
        <w:rPr>
          <w:rtl/>
        </w:rPr>
        <w:t>והמהיר</w:t>
      </w:r>
      <w:r w:rsidR="00D90493">
        <w:rPr>
          <w:rtl/>
        </w:rPr>
        <w:t xml:space="preserve"> </w:t>
      </w:r>
      <w:r w:rsidRPr="00E8235D">
        <w:rPr>
          <w:rtl/>
        </w:rPr>
        <w:t>בחוק;</w:t>
      </w:r>
      <w:r w:rsidR="00D90493">
        <w:rPr>
          <w:rtl/>
        </w:rPr>
        <w:t xml:space="preserve"> </w:t>
      </w:r>
      <w:r w:rsidRPr="00E8235D">
        <w:rPr>
          <w:rtl/>
        </w:rPr>
        <w:t>למנהלת</w:t>
      </w:r>
      <w:r w:rsidR="00D90493">
        <w:rPr>
          <w:rtl/>
        </w:rPr>
        <w:t xml:space="preserve"> </w:t>
      </w:r>
      <w:r w:rsidRPr="00E8235D">
        <w:rPr>
          <w:rtl/>
        </w:rPr>
        <w:t>הוועדה יפה שפירא, ליועצת המשפטית עורכת</w:t>
      </w:r>
      <w:r w:rsidR="00D90493">
        <w:rPr>
          <w:rtl/>
        </w:rPr>
        <w:t>-</w:t>
      </w:r>
      <w:r w:rsidRPr="00E8235D">
        <w:rPr>
          <w:rtl/>
        </w:rPr>
        <w:t>הדין מרים</w:t>
      </w:r>
      <w:r w:rsidR="00D90493">
        <w:rPr>
          <w:rtl/>
        </w:rPr>
        <w:t xml:space="preserve"> </w:t>
      </w:r>
      <w:r w:rsidRPr="00E8235D">
        <w:rPr>
          <w:rtl/>
        </w:rPr>
        <w:t>פרנקל</w:t>
      </w:r>
      <w:r w:rsidR="00D90493">
        <w:rPr>
          <w:rtl/>
        </w:rPr>
        <w:t>-</w:t>
      </w:r>
      <w:r w:rsidRPr="00E8235D">
        <w:rPr>
          <w:rtl/>
        </w:rPr>
        <w:t>שור, למזכירת הוועדה שוש אזולאי, לנציגי השלטון המקומי, משרד המשפטים ומשרד</w:t>
      </w:r>
      <w:r w:rsidR="00D90493">
        <w:rPr>
          <w:rtl/>
        </w:rPr>
        <w:t xml:space="preserve"> </w:t>
      </w:r>
      <w:r w:rsidRPr="00E8235D">
        <w:rPr>
          <w:rtl/>
        </w:rPr>
        <w:t>הפנים שסייעו בדיונים ואף הציעו תוספות לחוק שכרגע אושרו והפכו לחוק.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גם רוצה להודות לכל חברי הכנסת שתמכו בהצעה הזאת, ואני מקווה שהיא תוביל</w:t>
      </w:r>
      <w:r w:rsidR="00D90493">
        <w:rPr>
          <w:rtl/>
        </w:rPr>
        <w:t xml:space="preserve"> </w:t>
      </w:r>
      <w:r w:rsidRPr="00E8235D">
        <w:rPr>
          <w:rtl/>
        </w:rPr>
        <w:t>אותנו למינהל תקין יותר ולשיפור התדמית של נבחרי ציבור.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99" w:name="_Toc449874351"/>
      <w:r w:rsidRPr="00D90493">
        <w:rPr>
          <w:rtl/>
        </w:rPr>
        <w:t>מסמכים שהונחו על שולחן הכנסת</w:t>
      </w:r>
      <w:bookmarkEnd w:id="9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הודעה לסגן מזכיר הכנסת,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סגן מזכיר הכנסת ד' לב: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ברשות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הישיבה,</w:t>
      </w:r>
      <w:r w:rsidR="00D90493">
        <w:rPr>
          <w:rtl/>
        </w:rPr>
        <w:t xml:space="preserve"> </w:t>
      </w:r>
      <w:r w:rsidRPr="00E8235D">
        <w:rPr>
          <w:rtl/>
        </w:rPr>
        <w:t>הנני</w:t>
      </w:r>
      <w:r w:rsidR="00D90493">
        <w:rPr>
          <w:rtl/>
        </w:rPr>
        <w:t xml:space="preserve"> </w:t>
      </w:r>
      <w:r w:rsidRPr="00E8235D">
        <w:rPr>
          <w:rtl/>
        </w:rPr>
        <w:t>מתכבד להודיע, כי הונחו על שולחן הכנסת דפי</w:t>
      </w:r>
      <w:r w:rsidR="00D90493">
        <w:rPr>
          <w:rtl/>
        </w:rPr>
        <w:t xml:space="preserve"> </w:t>
      </w:r>
      <w:r w:rsidRPr="00E8235D">
        <w:rPr>
          <w:rtl/>
        </w:rPr>
        <w:t>תיקון להצעת חוק הרשויות המקומיות (ייעוד כספי 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שהחזירה הוועדה המשותפת לחוק הרשויות המקומיות (ייחוד כספי הקצבות למטרות חינוך),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דף תיקון לנספח להצעת החוק ודף תיקונים ללוח ההסתייגויות. תודה.</w:t>
      </w:r>
    </w:p>
    <w:p w:rsidR="00D90493" w:rsidRDefault="00D90493" w:rsidP="00D90493">
      <w:pPr>
        <w:rPr>
          <w:rtl/>
        </w:rPr>
      </w:pPr>
    </w:p>
    <w:p w:rsidR="00D90493" w:rsidRDefault="00D90493" w:rsidP="00C126F3">
      <w:pPr>
        <w:pStyle w:val="1"/>
        <w:rPr>
          <w:rtl/>
        </w:rPr>
      </w:pPr>
      <w:bookmarkStart w:id="100" w:name="_Toc449874352"/>
      <w:r w:rsidRPr="00D90493">
        <w:rPr>
          <w:rtl/>
        </w:rPr>
        <w:t>הצעת חוק המכר (דירות) (הבטחת השקעות של רוכשי דירות) (תיקון מס' 3),</w:t>
      </w:r>
      <w:bookmarkStart w:id="101" w:name="_Toc449874353"/>
      <w:bookmarkEnd w:id="100"/>
      <w:r w:rsidR="00C126F3">
        <w:rPr>
          <w:rFonts w:hint="cs"/>
          <w:rtl/>
        </w:rPr>
        <w:t xml:space="preserve"> </w:t>
      </w:r>
      <w:r w:rsidRPr="00D90493">
        <w:rPr>
          <w:rtl/>
        </w:rPr>
        <w:t>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1"/>
    </w:p>
    <w:p w:rsidR="00D90493" w:rsidRPr="00D90493" w:rsidRDefault="00D90493" w:rsidP="00D90493">
      <w:pPr>
        <w:pStyle w:val="1"/>
        <w:rPr>
          <w:rtl/>
        </w:rPr>
      </w:pPr>
      <w:bookmarkStart w:id="102" w:name="_Toc449874354"/>
      <w:r w:rsidRPr="00D90493">
        <w:rPr>
          <w:rtl/>
        </w:rPr>
        <w:t>(קריאה שנייה וקריאה שלישית)</w:t>
      </w:r>
      <w:bookmarkEnd w:id="10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הבא:</w:t>
      </w:r>
      <w:r w:rsidR="00D90493">
        <w:rPr>
          <w:rtl/>
        </w:rPr>
        <w:t xml:space="preserve"> </w:t>
      </w:r>
      <w:r w:rsidRPr="00E8235D">
        <w:rPr>
          <w:rtl/>
        </w:rPr>
        <w:t>הצעת חוק המכר (דירות) (הבטחת השקעות של רוכשי</w:t>
      </w:r>
      <w:r w:rsidR="00D90493">
        <w:rPr>
          <w:rtl/>
        </w:rPr>
        <w:t xml:space="preserve"> </w:t>
      </w:r>
      <w:r w:rsidRPr="00E8235D">
        <w:rPr>
          <w:rtl/>
        </w:rPr>
        <w:t>דירות)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קריאה שנייה וקריאה שלישית. יציג את ההצעה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 xml:space="preserve">ראש ועדת הכספים, ובהיעדרו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יעקב ליצמן.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הצעת החוק המונחת לפניכם היא פרי יוזמתו של</w:t>
      </w:r>
      <w:r w:rsidR="00D90493">
        <w:rPr>
          <w:rtl/>
        </w:rPr>
        <w:t xml:space="preserve"> </w:t>
      </w:r>
      <w:r w:rsidRPr="00E8235D">
        <w:rPr>
          <w:rtl/>
        </w:rPr>
        <w:t>חבר הכנסת משה גפני.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הקיים,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הקבלן</w:t>
      </w:r>
      <w:r w:rsidR="00D90493">
        <w:rPr>
          <w:rtl/>
        </w:rPr>
        <w:t xml:space="preserve"> </w:t>
      </w:r>
      <w:r w:rsidRPr="00E8235D">
        <w:rPr>
          <w:rtl/>
        </w:rPr>
        <w:t>להבטיח</w:t>
      </w:r>
      <w:r w:rsidR="00D90493">
        <w:rPr>
          <w:rtl/>
        </w:rPr>
        <w:t xml:space="preserve"> </w:t>
      </w:r>
      <w:r w:rsidRPr="00E8235D">
        <w:rPr>
          <w:rtl/>
        </w:rPr>
        <w:t>את כספי קונה הדירה על</w:t>
      </w:r>
      <w:r w:rsidR="00D90493">
        <w:rPr>
          <w:rtl/>
        </w:rPr>
        <w:t>-</w:t>
      </w:r>
      <w:r w:rsidRPr="00E8235D">
        <w:rPr>
          <w:rtl/>
        </w:rPr>
        <w:t>ידי ערבות</w:t>
      </w:r>
      <w:r w:rsidR="00D90493">
        <w:rPr>
          <w:rtl/>
        </w:rPr>
        <w:t xml:space="preserve"> </w:t>
      </w:r>
      <w:r w:rsidRPr="00E8235D">
        <w:rPr>
          <w:rtl/>
        </w:rPr>
        <w:t>בנקאית, ביטוח או בדרך אחרת הקבועה בחוק.</w:t>
      </w:r>
      <w:r w:rsidR="00D90493">
        <w:rPr>
          <w:rtl/>
        </w:rPr>
        <w:t xml:space="preserve"> </w:t>
      </w:r>
      <w:r w:rsidRPr="00E8235D">
        <w:rPr>
          <w:rtl/>
        </w:rPr>
        <w:t>הפעלת דרכים אלה כרוכה בהוצאות כספיות,</w:t>
      </w:r>
      <w:r w:rsidR="00D90493">
        <w:rPr>
          <w:rtl/>
        </w:rPr>
        <w:t xml:space="preserve"> </w:t>
      </w:r>
      <w:r w:rsidRPr="00E8235D">
        <w:rPr>
          <w:rtl/>
        </w:rPr>
        <w:t>והקבלן מגלגל אותן בדרך כלל על הקונה.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תשלום</w:t>
      </w:r>
      <w:r w:rsidR="00D90493">
        <w:rPr>
          <w:rtl/>
        </w:rPr>
        <w:t xml:space="preserve"> </w:t>
      </w:r>
      <w:r w:rsidRPr="00E8235D">
        <w:rPr>
          <w:rtl/>
        </w:rPr>
        <w:t>ההוצאות יחול על הקבלן, אלא אם כן על</w:t>
      </w:r>
      <w:r w:rsidR="00D90493">
        <w:rPr>
          <w:rtl/>
        </w:rPr>
        <w:t>-</w:t>
      </w:r>
      <w:r w:rsidRPr="00E8235D">
        <w:rPr>
          <w:rtl/>
        </w:rPr>
        <w:t>פי חוזה המכר,</w:t>
      </w:r>
      <w:r w:rsidR="00D90493">
        <w:rPr>
          <w:rtl/>
        </w:rPr>
        <w:t xml:space="preserve"> </w:t>
      </w:r>
      <w:r w:rsidRPr="00E8235D">
        <w:rPr>
          <w:rtl/>
        </w:rPr>
        <w:t>הקונה</w:t>
      </w:r>
      <w:r w:rsidR="00D90493">
        <w:rPr>
          <w:rtl/>
        </w:rPr>
        <w:t xml:space="preserve"> </w:t>
      </w:r>
      <w:r w:rsidRPr="00E8235D">
        <w:rPr>
          <w:rtl/>
        </w:rPr>
        <w:t>מתחייב</w:t>
      </w:r>
      <w:r w:rsidR="00D90493">
        <w:rPr>
          <w:rtl/>
        </w:rPr>
        <w:t xml:space="preserve"> </w:t>
      </w:r>
      <w:r w:rsidRPr="00E8235D">
        <w:rPr>
          <w:rtl/>
        </w:rPr>
        <w:t>לשלם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ההוצאות,</w:t>
      </w:r>
      <w:r w:rsidR="00D90493">
        <w:rPr>
          <w:rtl/>
        </w:rPr>
        <w:t xml:space="preserve"> </w:t>
      </w:r>
      <w:r w:rsidRPr="00E8235D">
        <w:rPr>
          <w:rtl/>
        </w:rPr>
        <w:t>והקבלן הוא בגדר "צינור העברה" בלבד, והמבטח או נותן</w:t>
      </w:r>
      <w:r w:rsidR="00D90493">
        <w:rPr>
          <w:rtl/>
        </w:rPr>
        <w:t xml:space="preserve"> </w:t>
      </w:r>
      <w:r w:rsidRPr="00E8235D">
        <w:rPr>
          <w:rtl/>
        </w:rPr>
        <w:t>הערבות הבנקאית הוציא קבלה על שם הקונה.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להצעת חוק זו לא הוגשו הסתייגויות, ואני מבקש מכם להצביע בעדה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מאחר שאין הסתייגויות, אנחנו מצביעים בעבור החוק בקריאה שנייה. בבקשה,</w:t>
      </w:r>
      <w:r w:rsidR="00D90493">
        <w:rPr>
          <w:rtl/>
        </w:rPr>
        <w:t xml:space="preserve"> </w:t>
      </w:r>
      <w:r w:rsidRPr="00E8235D">
        <w:rPr>
          <w:rtl/>
        </w:rPr>
        <w:t>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18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18 בעד, אין מתנגדים, אין נמנעים. הצעת החוק התקבלה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בבקשה,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המכר (דירות) (הבטחת השקעות של רוכשי דירות) (תיקון מס' 3),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המכר</w:t>
      </w:r>
      <w:r w:rsidR="00D90493">
        <w:rPr>
          <w:rtl/>
        </w:rPr>
        <w:t xml:space="preserve"> </w:t>
      </w:r>
      <w:r w:rsidRPr="00E8235D">
        <w:rPr>
          <w:rtl/>
        </w:rPr>
        <w:t>(דירות)</w:t>
      </w:r>
      <w:r w:rsidR="00D90493">
        <w:rPr>
          <w:rtl/>
        </w:rPr>
        <w:t xml:space="preserve"> </w:t>
      </w:r>
      <w:r w:rsidRPr="00E8235D">
        <w:rPr>
          <w:rtl/>
        </w:rPr>
        <w:t>(הבטחת</w:t>
      </w:r>
      <w:r w:rsidR="00D90493">
        <w:rPr>
          <w:rtl/>
        </w:rPr>
        <w:t xml:space="preserve"> </w:t>
      </w:r>
      <w:r w:rsidRPr="00E8235D">
        <w:rPr>
          <w:rtl/>
        </w:rPr>
        <w:t>השקעות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רוכשי דירות) (תיקון מס' 3),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שנייה ובקריאה שלישית ותיכנס לספר החוקים.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גפני, בבקשה, כמה מלים בקיצור.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איפה נציגי הממשלה?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יש. חבר הכנסת מרידור נמצא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 ליושב</w:t>
      </w:r>
      <w:r w:rsidR="00D90493">
        <w:rPr>
          <w:rtl/>
        </w:rPr>
        <w:t>-</w:t>
      </w:r>
      <w:r w:rsidRPr="00E8235D">
        <w:rPr>
          <w:rtl/>
        </w:rPr>
        <w:t>ראש ועדת הכספים, חבר הכנסת אלי</w:t>
      </w:r>
      <w:r w:rsidR="00D90493">
        <w:rPr>
          <w:rtl/>
        </w:rPr>
        <w:t xml:space="preserve"> </w:t>
      </w:r>
      <w:r w:rsidRPr="00E8235D">
        <w:rPr>
          <w:rtl/>
        </w:rPr>
        <w:t>גולדשמידט,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ועדת הכספים, למנהל הוועדה, ליועצת הכלכלית של הוועדה, 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אנה</w:t>
      </w:r>
      <w:r w:rsidR="00D90493">
        <w:rPr>
          <w:rtl/>
        </w:rPr>
        <w:t xml:space="preserve"> </w:t>
      </w:r>
      <w:r w:rsidRPr="00E8235D">
        <w:rPr>
          <w:rtl/>
        </w:rPr>
        <w:t>שניידר; ואני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לרואה</w:t>
      </w:r>
      <w:r w:rsidR="00D90493">
        <w:rPr>
          <w:rtl/>
        </w:rPr>
        <w:t>-</w:t>
      </w:r>
      <w:r w:rsidRPr="00E8235D">
        <w:rPr>
          <w:rtl/>
        </w:rPr>
        <w:t>חשבון הדסה רוזנברג, שהיא יועצת</w:t>
      </w:r>
      <w:r w:rsidR="00D90493">
        <w:rPr>
          <w:rtl/>
        </w:rPr>
        <w:t xml:space="preserve"> </w:t>
      </w:r>
      <w:r w:rsidRPr="00E8235D">
        <w:rPr>
          <w:rtl/>
        </w:rPr>
        <w:t>כלכלית,</w:t>
      </w:r>
      <w:r w:rsidR="00D90493">
        <w:rPr>
          <w:rtl/>
        </w:rPr>
        <w:t xml:space="preserve"> </w:t>
      </w:r>
      <w:r w:rsidRPr="00E8235D">
        <w:rPr>
          <w:rtl/>
        </w:rPr>
        <w:t>ובהתנדבות מצאה פתרון לבעיה שבחוק הזה היו עלולים להיות מס רכישה ומע"מ,</w:t>
      </w:r>
      <w:r w:rsidR="00D90493">
        <w:rPr>
          <w:rtl/>
        </w:rPr>
        <w:t xml:space="preserve"> </w:t>
      </w:r>
      <w:r w:rsidRPr="00E8235D">
        <w:rPr>
          <w:rtl/>
        </w:rPr>
        <w:t>והיא מצאה את הפתרון החוקי, וזה מה שאישרנו היום.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רבה, חבר הכנסת גפני. אני מברך אותך על הפוריות בהצעות החוק שלך.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03" w:name="_Toc449874355"/>
      <w:r w:rsidRPr="00D90493">
        <w:rPr>
          <w:rtl/>
        </w:rPr>
        <w:t>הצעת חוק רשות שדות התעופה ורשות הנמלים והרכבות (תיקוני חקיקה),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3"/>
    </w:p>
    <w:p w:rsidR="000A0539" w:rsidRDefault="00D90493" w:rsidP="00D90493">
      <w:pPr>
        <w:pStyle w:val="1"/>
        <w:rPr>
          <w:rtl/>
        </w:rPr>
      </w:pPr>
      <w:bookmarkStart w:id="104" w:name="_Toc449874356"/>
      <w:r w:rsidRPr="00D90493">
        <w:rPr>
          <w:rtl/>
        </w:rPr>
        <w:t xml:space="preserve">(קריאה שנייה וקריאה שלישית) </w:t>
      </w:r>
    </w:p>
    <w:p w:rsidR="00D90493" w:rsidRPr="00D90493" w:rsidRDefault="00D90493" w:rsidP="000A0539">
      <w:pPr>
        <w:pStyle w:val="a4"/>
        <w:rPr>
          <w:rtl/>
        </w:rPr>
      </w:pPr>
      <w:r w:rsidRPr="00D90493">
        <w:rPr>
          <w:rtl/>
        </w:rPr>
        <w:t>היו"ר א' רביץ:</w:t>
      </w:r>
      <w:bookmarkEnd w:id="104"/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שדות</w:t>
      </w:r>
      <w:r w:rsidR="00D90493">
        <w:rPr>
          <w:rtl/>
        </w:rPr>
        <w:t xml:space="preserve"> </w:t>
      </w:r>
      <w:r w:rsidRPr="00E8235D">
        <w:rPr>
          <w:rtl/>
        </w:rPr>
        <w:t>התעופה</w:t>
      </w:r>
      <w:r w:rsidR="00D90493">
        <w:rPr>
          <w:rtl/>
        </w:rPr>
        <w:t xml:space="preserve"> </w:t>
      </w:r>
      <w:r w:rsidRPr="00E8235D">
        <w:rPr>
          <w:rtl/>
        </w:rPr>
        <w:t>ורשות</w:t>
      </w:r>
      <w:r w:rsidR="00D90493">
        <w:rPr>
          <w:rtl/>
        </w:rPr>
        <w:t xml:space="preserve"> </w:t>
      </w:r>
      <w:r w:rsidRPr="00E8235D">
        <w:rPr>
          <w:rtl/>
        </w:rPr>
        <w:t>הנמלים</w:t>
      </w:r>
      <w:r w:rsidR="00D90493">
        <w:rPr>
          <w:rtl/>
        </w:rPr>
        <w:t xml:space="preserve"> </w:t>
      </w:r>
      <w:r w:rsidRPr="00E8235D">
        <w:rPr>
          <w:rtl/>
        </w:rPr>
        <w:t>והרכבות</w:t>
      </w:r>
      <w:r w:rsidR="00D90493">
        <w:rPr>
          <w:rtl/>
        </w:rPr>
        <w:t xml:space="preserve"> </w:t>
      </w:r>
      <w:r w:rsidRPr="00E8235D">
        <w:rPr>
          <w:rtl/>
        </w:rPr>
        <w:t>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  <w:r w:rsidR="00D90493">
        <w:rPr>
          <w:rtl/>
        </w:rPr>
        <w:t xml:space="preserve"> </w:t>
      </w:r>
      <w:r w:rsidRPr="00E8235D">
        <w:rPr>
          <w:rtl/>
        </w:rPr>
        <w:t>יציג</w:t>
      </w:r>
      <w:r w:rsidR="00D90493">
        <w:rPr>
          <w:rtl/>
        </w:rPr>
        <w:t xml:space="preserve"> </w:t>
      </w:r>
      <w:r w:rsidRPr="00E8235D">
        <w:rPr>
          <w:rtl/>
        </w:rPr>
        <w:t>את ההצעה חבר הכנסת ליצמן בשם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ועדת הכספים.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המונחת</w:t>
      </w:r>
      <w:r w:rsidR="00D90493">
        <w:rPr>
          <w:rtl/>
        </w:rPr>
        <w:t xml:space="preserve"> </w:t>
      </w:r>
      <w:r w:rsidRPr="00E8235D">
        <w:rPr>
          <w:rtl/>
        </w:rPr>
        <w:t>לפניכם</w:t>
      </w:r>
      <w:r w:rsidR="00D90493">
        <w:rPr>
          <w:rtl/>
        </w:rPr>
        <w:t xml:space="preserve"> </w:t>
      </w:r>
      <w:r w:rsidRPr="00E8235D">
        <w:rPr>
          <w:rtl/>
        </w:rPr>
        <w:t>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</w:t>
      </w:r>
      <w:r w:rsidR="00D90493">
        <w:rPr>
          <w:rtl/>
        </w:rPr>
        <w:t xml:space="preserve"> </w:t>
      </w:r>
      <w:r w:rsidRPr="00E8235D">
        <w:rPr>
          <w:rtl/>
        </w:rPr>
        <w:t>קשורה</w:t>
      </w:r>
      <w:r w:rsidR="00D90493">
        <w:rPr>
          <w:rtl/>
        </w:rPr>
        <w:t xml:space="preserve"> </w:t>
      </w:r>
      <w:r w:rsidRPr="00E8235D">
        <w:rPr>
          <w:rtl/>
        </w:rPr>
        <w:t>לתיקונים</w:t>
      </w:r>
      <w:r w:rsidR="00D90493">
        <w:rPr>
          <w:rtl/>
        </w:rPr>
        <w:t xml:space="preserve"> </w:t>
      </w:r>
      <w:r w:rsidRPr="00E8235D">
        <w:rPr>
          <w:rtl/>
        </w:rPr>
        <w:t>שנעשו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רשות</w:t>
      </w:r>
      <w:r w:rsidR="00D90493">
        <w:rPr>
          <w:rtl/>
        </w:rPr>
        <w:t xml:space="preserve"> </w:t>
      </w:r>
      <w:r w:rsidRPr="00E8235D">
        <w:rPr>
          <w:rtl/>
        </w:rPr>
        <w:t>שדות</w:t>
      </w:r>
      <w:r w:rsidR="00D90493">
        <w:rPr>
          <w:rtl/>
        </w:rPr>
        <w:t xml:space="preserve"> </w:t>
      </w:r>
      <w:r w:rsidRPr="00E8235D">
        <w:rPr>
          <w:rtl/>
        </w:rPr>
        <w:t>התעופה ורשות הנמלים</w:t>
      </w:r>
      <w:r w:rsidR="00D90493">
        <w:rPr>
          <w:rtl/>
        </w:rPr>
        <w:t xml:space="preserve"> </w:t>
      </w:r>
      <w:r w:rsidRPr="00E8235D">
        <w:rPr>
          <w:rtl/>
        </w:rPr>
        <w:t>והרכבות במסגרת חוק הסדרים במשק המדינה לשנת 1997.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בשנת</w:t>
      </w:r>
      <w:r w:rsidR="00D90493">
        <w:rPr>
          <w:rtl/>
        </w:rPr>
        <w:t xml:space="preserve"> </w:t>
      </w:r>
      <w:r w:rsidRPr="00E8235D">
        <w:rPr>
          <w:rtl/>
        </w:rPr>
        <w:t>1997</w:t>
      </w:r>
      <w:r w:rsidR="00D90493">
        <w:rPr>
          <w:rtl/>
        </w:rPr>
        <w:t xml:space="preserve"> </w:t>
      </w:r>
      <w:r w:rsidRPr="00E8235D">
        <w:rPr>
          <w:rtl/>
        </w:rPr>
        <w:t>נקבע,</w:t>
      </w:r>
      <w:r w:rsidR="00D90493">
        <w:rPr>
          <w:rtl/>
        </w:rPr>
        <w:t xml:space="preserve"> </w:t>
      </w:r>
      <w:r w:rsidRPr="00E8235D">
        <w:rPr>
          <w:rtl/>
        </w:rPr>
        <w:t>כי רשות שדות התעופה ורשות הנמלים והרכבות יהפכו מרשויות</w:t>
      </w:r>
      <w:r w:rsidR="00D90493">
        <w:rPr>
          <w:rtl/>
        </w:rPr>
        <w:t xml:space="preserve"> </w:t>
      </w:r>
      <w:r w:rsidRPr="00E8235D">
        <w:rPr>
          <w:rtl/>
        </w:rPr>
        <w:t>שדינן לעניין מס הכנסה כדין המדינה לגופים החייבים במס, כמו כל גוף עסקי אחר.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בהוראות</w:t>
      </w:r>
      <w:r w:rsidR="00D90493">
        <w:rPr>
          <w:rtl/>
        </w:rPr>
        <w:t xml:space="preserve"> </w:t>
      </w:r>
      <w:r w:rsidRPr="00E8235D">
        <w:rPr>
          <w:rtl/>
        </w:rPr>
        <w:t>המעבר</w:t>
      </w:r>
      <w:r w:rsidR="00D90493">
        <w:rPr>
          <w:rtl/>
        </w:rPr>
        <w:t xml:space="preserve"> </w:t>
      </w:r>
      <w:r w:rsidRPr="00E8235D">
        <w:rPr>
          <w:rtl/>
        </w:rPr>
        <w:t>לעניין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נקבע בחוק ההסדרים, כי נציב מס הכנסה יהיה רשאי</w:t>
      </w:r>
      <w:r w:rsidR="00D90493">
        <w:rPr>
          <w:rtl/>
        </w:rPr>
        <w:t xml:space="preserve"> </w:t>
      </w:r>
      <w:r w:rsidRPr="00E8235D">
        <w:rPr>
          <w:rtl/>
        </w:rPr>
        <w:t>לפטור</w:t>
      </w:r>
      <w:r w:rsidR="00D90493">
        <w:rPr>
          <w:rtl/>
        </w:rPr>
        <w:t xml:space="preserve"> </w:t>
      </w:r>
      <w:r w:rsidRPr="00E8235D">
        <w:rPr>
          <w:rtl/>
        </w:rPr>
        <w:t>רשויות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ממס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הכנסה</w:t>
      </w:r>
      <w:r w:rsidR="00D90493">
        <w:rPr>
          <w:rtl/>
        </w:rPr>
        <w:t xml:space="preserve"> </w:t>
      </w:r>
      <w:r w:rsidRPr="00E8235D">
        <w:rPr>
          <w:rtl/>
        </w:rPr>
        <w:t>מדיבידנד שהופקה בשנת המס 1997, לגבי סכומים</w:t>
      </w:r>
      <w:r w:rsidR="00D90493">
        <w:rPr>
          <w:rtl/>
        </w:rPr>
        <w:t xml:space="preserve"> </w:t>
      </w:r>
      <w:r w:rsidRPr="00E8235D">
        <w:rPr>
          <w:rtl/>
        </w:rPr>
        <w:t>המיועדים</w:t>
      </w:r>
      <w:r w:rsidR="00D90493">
        <w:rPr>
          <w:rtl/>
        </w:rPr>
        <w:t xml:space="preserve"> </w:t>
      </w:r>
      <w:r w:rsidRPr="00E8235D">
        <w:rPr>
          <w:rtl/>
        </w:rPr>
        <w:t>להפקדה</w:t>
      </w:r>
      <w:r w:rsidR="00D90493">
        <w:rPr>
          <w:rtl/>
        </w:rPr>
        <w:t xml:space="preserve"> </w:t>
      </w:r>
      <w:r w:rsidRPr="00E8235D">
        <w:rPr>
          <w:rtl/>
        </w:rPr>
        <w:t>בקופת</w:t>
      </w:r>
      <w:r w:rsidR="00D90493">
        <w:rPr>
          <w:rtl/>
        </w:rPr>
        <w:t xml:space="preserve"> </w:t>
      </w:r>
      <w:r w:rsidRPr="00E8235D">
        <w:rPr>
          <w:rtl/>
        </w:rPr>
        <w:t>גמל</w:t>
      </w:r>
      <w:r w:rsidR="00D90493">
        <w:rPr>
          <w:rtl/>
        </w:rPr>
        <w:t xml:space="preserve"> </w:t>
      </w:r>
      <w:r w:rsidRPr="00E8235D">
        <w:rPr>
          <w:rtl/>
        </w:rPr>
        <w:t>לקצבה, ובלבד שהסכומים הופקדו בקופת הגמל לא יאוחר</w:t>
      </w:r>
      <w:r w:rsidR="00D90493">
        <w:rPr>
          <w:rtl/>
        </w:rPr>
        <w:t xml:space="preserve"> </w:t>
      </w:r>
      <w:r w:rsidRPr="00E8235D">
        <w:rPr>
          <w:rtl/>
        </w:rPr>
        <w:t>מיום 1 בינואר 1998.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התברר שהסכומים האמורים לא הופקדו על כה בקופת הגמל.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לפיכך,</w:t>
      </w:r>
      <w:r w:rsidR="00D90493">
        <w:rPr>
          <w:rtl/>
        </w:rPr>
        <w:t xml:space="preserve"> </w:t>
      </w:r>
      <w:r w:rsidRPr="00E8235D">
        <w:rPr>
          <w:rtl/>
        </w:rPr>
        <w:t>מוצע</w:t>
      </w:r>
      <w:r w:rsidR="00D90493">
        <w:rPr>
          <w:rtl/>
        </w:rPr>
        <w:t xml:space="preserve"> </w:t>
      </w:r>
      <w:r w:rsidRPr="00E8235D">
        <w:rPr>
          <w:rtl/>
        </w:rPr>
        <w:t>להקנות</w:t>
      </w:r>
      <w:r w:rsidR="00D90493">
        <w:rPr>
          <w:rtl/>
        </w:rPr>
        <w:t xml:space="preserve"> </w:t>
      </w:r>
      <w:r w:rsidRPr="00E8235D">
        <w:rPr>
          <w:rtl/>
        </w:rPr>
        <w:t>לנציב</w:t>
      </w:r>
      <w:r w:rsidR="00D90493">
        <w:rPr>
          <w:rtl/>
        </w:rPr>
        <w:t xml:space="preserve"> </w:t>
      </w:r>
      <w:r w:rsidRPr="00E8235D">
        <w:rPr>
          <w:rtl/>
        </w:rPr>
        <w:t>מס</w:t>
      </w:r>
      <w:r w:rsidR="00D90493">
        <w:rPr>
          <w:rtl/>
        </w:rPr>
        <w:t xml:space="preserve"> </w:t>
      </w:r>
      <w:r w:rsidRPr="00E8235D">
        <w:rPr>
          <w:rtl/>
        </w:rPr>
        <w:t>הכנסה סמכות לפטור ממס הכנסות כאמור לעיל,</w:t>
      </w:r>
      <w:r w:rsidR="00D90493">
        <w:rPr>
          <w:rtl/>
        </w:rPr>
        <w:t xml:space="preserve"> </w:t>
      </w:r>
      <w:r w:rsidRPr="00E8235D">
        <w:rPr>
          <w:rtl/>
        </w:rPr>
        <w:t>המתייחסות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לשנות המס 1998 ו</w:t>
      </w:r>
      <w:r w:rsidR="00D90493">
        <w:rPr>
          <w:rtl/>
        </w:rPr>
        <w:t>-</w:t>
      </w:r>
      <w:r w:rsidRPr="00E8235D">
        <w:rPr>
          <w:rtl/>
        </w:rPr>
        <w:t>1999, ובלבד שהסכומים יופקדו בקופת גמל לקצבה עד</w:t>
      </w:r>
      <w:r w:rsidR="00D90493">
        <w:rPr>
          <w:rtl/>
        </w:rPr>
        <w:t xml:space="preserve"> </w:t>
      </w:r>
      <w:r w:rsidRPr="00E8235D">
        <w:rPr>
          <w:rtl/>
        </w:rPr>
        <w:t>ליום 31 בדצמבר 2000.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בהקלה. להצעת החוק לא הוגשו הסתייגויות, ואני מבקש מכם</w:t>
      </w:r>
      <w:r w:rsidR="00D90493">
        <w:rPr>
          <w:rtl/>
        </w:rPr>
        <w:t xml:space="preserve"> </w:t>
      </w:r>
      <w:r w:rsidRPr="00E8235D">
        <w:rPr>
          <w:rtl/>
        </w:rPr>
        <w:t>להצביע בעדה בקריאה שנייה ובקריאה 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שאין הסתייגויות, אנחנו מצביעים על הצעת החוק בקריאה שנייה. בבקשה,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3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21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 החוק התקבל בקריאה שנייה, ואנחנו עוברים</w:t>
      </w:r>
      <w:r w:rsidR="00D90493">
        <w:rPr>
          <w:rtl/>
        </w:rPr>
        <w:t xml:space="preserve"> </w:t>
      </w:r>
      <w:r w:rsidRPr="00E8235D">
        <w:rPr>
          <w:rtl/>
        </w:rPr>
        <w:t>להצבעה בקריאה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16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רשות שדות התעופה ורשות הנמלים והרכבות (תיקוני חקיקה), התש"ס</w:t>
      </w:r>
      <w:r w:rsidR="00D90493">
        <w:rPr>
          <w:rtl/>
        </w:rPr>
        <w:t>–</w:t>
      </w:r>
      <w:r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>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16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 הצעת חוק רשות שדות התעופה ורשות הנמלים</w:t>
      </w:r>
      <w:r w:rsidR="00D90493">
        <w:rPr>
          <w:rtl/>
        </w:rPr>
        <w:t xml:space="preserve"> </w:t>
      </w:r>
      <w:r w:rsidRPr="00E8235D">
        <w:rPr>
          <w:rtl/>
        </w:rPr>
        <w:t>והרכבות (תיקוני חקיקה), התש"ס</w:t>
      </w:r>
      <w:r w:rsidR="00D90493">
        <w:rPr>
          <w:rtl/>
        </w:rPr>
        <w:t>–</w:t>
      </w:r>
      <w:r w:rsidRPr="00E8235D">
        <w:rPr>
          <w:rtl/>
        </w:rPr>
        <w:t>2000, התקבלה בקריאה 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05" w:name="_Toc449874357"/>
      <w:r w:rsidRPr="00D90493">
        <w:rPr>
          <w:rtl/>
        </w:rPr>
        <w:t>הצעת חוק הביטוח הלאומי (תיקון מס' 39),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5"/>
    </w:p>
    <w:p w:rsidR="00D90493" w:rsidRPr="00D90493" w:rsidRDefault="00D90493" w:rsidP="00D90493">
      <w:pPr>
        <w:pStyle w:val="1"/>
        <w:rPr>
          <w:rtl/>
        </w:rPr>
      </w:pPr>
      <w:bookmarkStart w:id="106" w:name="_Toc449874358"/>
      <w:r w:rsidRPr="00D90493">
        <w:rPr>
          <w:rtl/>
        </w:rPr>
        <w:t>(קריאה שנייה וקריאה שלישית)</w:t>
      </w:r>
      <w:bookmarkEnd w:id="106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 בהצעות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יעלה ויבוא יושב</w:t>
      </w:r>
      <w:r w:rsidR="00D90493">
        <w:rPr>
          <w:rtl/>
        </w:rPr>
        <w:t>-</w:t>
      </w:r>
      <w:r w:rsidRPr="00E8235D">
        <w:rPr>
          <w:rtl/>
        </w:rPr>
        <w:t>ראש ועדת העבודה,</w:t>
      </w:r>
      <w:r w:rsidR="00D90493">
        <w:rPr>
          <w:rtl/>
        </w:rPr>
        <w:t xml:space="preserve"> </w:t>
      </w:r>
      <w:r w:rsidRPr="00E8235D">
        <w:rPr>
          <w:rtl/>
        </w:rPr>
        <w:t>והרווחה והבריאות.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 xml:space="preserve">ראש, אישי הכנסת, הצעת חוק הביטוח הלאומי </w:t>
      </w:r>
      <w:r w:rsidR="00D90493">
        <w:rPr>
          <w:rtl/>
        </w:rPr>
        <w:t>–</w:t>
      </w:r>
      <w:r w:rsidRPr="00E8235D">
        <w:rPr>
          <w:rtl/>
        </w:rPr>
        <w:t xml:space="preserve"> רשום אצלי פה 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40.</w:t>
      </w:r>
      <w:r w:rsidR="00D90493">
        <w:rPr>
          <w:rtl/>
        </w:rPr>
        <w:t xml:space="preserve"> </w:t>
      </w:r>
      <w:r w:rsidRPr="00E8235D">
        <w:rPr>
          <w:rtl/>
        </w:rPr>
        <w:t>אני סבור, ואני אומר זאת לפרוטוקול, שזה צריך להיות תיקון מס' 39 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הסדר הכרונולוגי שהשתבש לנו 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תיקנו את זה 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תיקנתם זה בסדר.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ולקריאה שלישית את הצעת חוק הביטוח 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39)</w:t>
      </w:r>
      <w:r w:rsidR="00D90493">
        <w:rPr>
          <w:rtl/>
        </w:rPr>
        <w:t xml:space="preserve"> </w:t>
      </w:r>
      <w:r w:rsidRPr="00E8235D">
        <w:rPr>
          <w:rtl/>
        </w:rPr>
        <w:t>כאמור. חבר הכנסת רובי ריבלין, החוק בפניך ובפני החברים האחרים</w:t>
      </w:r>
      <w:r w:rsidR="00D90493">
        <w:rPr>
          <w:rtl/>
        </w:rPr>
        <w:t xml:space="preserve"> </w:t>
      </w:r>
      <w:r w:rsidRPr="00E8235D">
        <w:rPr>
          <w:rtl/>
        </w:rPr>
        <w:t>מאפשר לחברי מועצת המוסד לביטוח לאומי ליהנות מהחזר הוצאות ומגמול בעבור השתתפותם</w:t>
      </w:r>
      <w:r w:rsidR="00D90493">
        <w:rPr>
          <w:rtl/>
        </w:rPr>
        <w:t xml:space="preserve"> </w:t>
      </w:r>
      <w:r w:rsidRPr="00E8235D">
        <w:rPr>
          <w:rtl/>
        </w:rPr>
        <w:t>בישיבות המועצה.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מועצת</w:t>
      </w:r>
      <w:r w:rsidR="00D90493">
        <w:rPr>
          <w:rtl/>
        </w:rPr>
        <w:t xml:space="preserve"> </w:t>
      </w:r>
      <w:r w:rsidRPr="00E8235D">
        <w:rPr>
          <w:rtl/>
        </w:rPr>
        <w:t>המוסד</w:t>
      </w:r>
      <w:r w:rsidR="00D90493">
        <w:rPr>
          <w:rtl/>
        </w:rPr>
        <w:t xml:space="preserve"> </w:t>
      </w:r>
      <w:r w:rsidRPr="00E8235D">
        <w:rPr>
          <w:rtl/>
        </w:rPr>
        <w:t>לביטוח</w:t>
      </w:r>
      <w:r w:rsidR="00D90493">
        <w:rPr>
          <w:rtl/>
        </w:rPr>
        <w:t xml:space="preserve"> </w:t>
      </w:r>
      <w:r w:rsidRPr="00E8235D">
        <w:rPr>
          <w:rtl/>
        </w:rPr>
        <w:t>הלאומי היא הרשות העליונה של המוסד על</w:t>
      </w:r>
      <w:r w:rsidR="00D90493">
        <w:rPr>
          <w:rtl/>
        </w:rPr>
        <w:t>-</w:t>
      </w:r>
      <w:r w:rsidRPr="00E8235D">
        <w:rPr>
          <w:rtl/>
        </w:rPr>
        <w:t>פי סעיף 8 לחוק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[נוסח משולב], התשנ"ה</w:t>
      </w:r>
      <w:r w:rsidR="00D90493">
        <w:rPr>
          <w:rtl/>
        </w:rPr>
        <w:t>–</w:t>
      </w:r>
      <w:r w:rsidRPr="00E8235D">
        <w:rPr>
          <w:rtl/>
        </w:rPr>
        <w:t>1995, חבר הכנסת רובי ריבלין. תפקיד המועצה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לפקח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להכריז על זה כאי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אחרי זה, אחרי גמר הקריאה השנייה. תחשוב עד אז.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אני מבקש, הוא לא יוכל לחזור בו.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תפקיד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לפקח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פעולת</w:t>
      </w:r>
      <w:r w:rsidR="00D90493">
        <w:rPr>
          <w:rtl/>
        </w:rPr>
        <w:t xml:space="preserve"> </w:t>
      </w:r>
      <w:r w:rsidRPr="00E8235D">
        <w:rPr>
          <w:rtl/>
        </w:rPr>
        <w:t>המוסד</w:t>
      </w:r>
      <w:r w:rsidR="00D90493">
        <w:rPr>
          <w:rtl/>
        </w:rPr>
        <w:t xml:space="preserve"> </w:t>
      </w:r>
      <w:r w:rsidRPr="00E8235D">
        <w:rPr>
          <w:rtl/>
        </w:rPr>
        <w:t>והנהלתו</w:t>
      </w:r>
      <w:r w:rsidR="00D90493">
        <w:rPr>
          <w:rtl/>
        </w:rPr>
        <w:t xml:space="preserve"> </w:t>
      </w:r>
      <w:r w:rsidRPr="00E8235D">
        <w:rPr>
          <w:rtl/>
        </w:rPr>
        <w:t>ולייעץ לשר העבודה והרווחה</w:t>
      </w:r>
      <w:r w:rsidR="00D90493">
        <w:rPr>
          <w:rtl/>
        </w:rPr>
        <w:t xml:space="preserve"> </w:t>
      </w:r>
      <w:r w:rsidRPr="00E8235D">
        <w:rPr>
          <w:rtl/>
        </w:rPr>
        <w:t>בהתקנת תקנות. זו הצעה ממשלתית, חבר הכנסת רובי ריבלין.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ממנה</w:t>
      </w:r>
      <w:r w:rsidR="00D90493">
        <w:rPr>
          <w:rtl/>
        </w:rPr>
        <w:t xml:space="preserve"> </w:t>
      </w:r>
      <w:r w:rsidRPr="00E8235D">
        <w:rPr>
          <w:rtl/>
        </w:rPr>
        <w:t>מכוח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שתי</w:t>
      </w:r>
      <w:r w:rsidR="00D90493">
        <w:rPr>
          <w:rtl/>
        </w:rPr>
        <w:t xml:space="preserve"> </w:t>
      </w:r>
      <w:r w:rsidRPr="00E8235D">
        <w:rPr>
          <w:rtl/>
        </w:rPr>
        <w:t>ועדות ציבוריות, ועדת ביטוח אבטלה וועדת</w:t>
      </w:r>
      <w:r w:rsidR="00D90493">
        <w:rPr>
          <w:rtl/>
        </w:rPr>
        <w:t xml:space="preserve"> </w:t>
      </w:r>
      <w:r w:rsidRPr="00E8235D">
        <w:rPr>
          <w:rtl/>
        </w:rPr>
        <w:t>שירות מילואים, וכן ועדות משנה.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שבפניכם, חבר הכנסת ריבלין וחברי חברי הכנסת, מציע לקבוע את זכאותם של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המועצה</w:t>
      </w:r>
      <w:r w:rsidR="00D90493">
        <w:rPr>
          <w:rtl/>
        </w:rPr>
        <w:t xml:space="preserve"> </w:t>
      </w:r>
      <w:r w:rsidRPr="00E8235D">
        <w:rPr>
          <w:rtl/>
        </w:rPr>
        <w:t>והוועדות להחזר הוצאות ולגמול בעד השתתפותם בישיבות. החוק גם מוציא</w:t>
      </w:r>
      <w:r w:rsidR="00D90493">
        <w:rPr>
          <w:rtl/>
        </w:rPr>
        <w:t xml:space="preserve"> </w:t>
      </w:r>
      <w:r w:rsidRPr="00E8235D">
        <w:rPr>
          <w:rtl/>
        </w:rPr>
        <w:t>מכללו</w:t>
      </w:r>
      <w:r w:rsidR="00D90493">
        <w:rPr>
          <w:rtl/>
        </w:rPr>
        <w:t xml:space="preserve"> </w:t>
      </w:r>
      <w:r w:rsidRPr="00E8235D">
        <w:rPr>
          <w:rtl/>
        </w:rPr>
        <w:t>עובדי</w:t>
      </w:r>
      <w:r w:rsidR="00D90493">
        <w:rPr>
          <w:rtl/>
        </w:rPr>
        <w:t xml:space="preserve"> </w:t>
      </w:r>
      <w:r w:rsidRPr="00E8235D">
        <w:rPr>
          <w:rtl/>
        </w:rPr>
        <w:t>מדינה,</w:t>
      </w:r>
      <w:r w:rsidR="00D90493">
        <w:rPr>
          <w:rtl/>
        </w:rPr>
        <w:t xml:space="preserve"> </w:t>
      </w:r>
      <w:r w:rsidRPr="00E8235D">
        <w:rPr>
          <w:rtl/>
        </w:rPr>
        <w:t>עובדי</w:t>
      </w:r>
      <w:r w:rsidR="00D90493">
        <w:rPr>
          <w:rtl/>
        </w:rPr>
        <w:t xml:space="preserve"> </w:t>
      </w:r>
      <w:r w:rsidRPr="00E8235D">
        <w:rPr>
          <w:rtl/>
        </w:rPr>
        <w:t>גוף מתוקצב, עובד המועסק בגוף שהוא נציגו ומי שמקבל</w:t>
      </w:r>
      <w:r w:rsidR="00D90493">
        <w:rPr>
          <w:rtl/>
        </w:rPr>
        <w:t xml:space="preserve"> </w:t>
      </w:r>
      <w:r w:rsidRPr="00E8235D">
        <w:rPr>
          <w:rtl/>
        </w:rPr>
        <w:t>החזר הוצאות ממקור אחר.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נוסף</w:t>
      </w:r>
      <w:r w:rsidR="00D90493">
        <w:rPr>
          <w:rtl/>
        </w:rPr>
        <w:t xml:space="preserve"> </w:t>
      </w:r>
      <w:r w:rsidRPr="00E8235D">
        <w:rPr>
          <w:rtl/>
        </w:rPr>
        <w:t>בהצעת החוק מבקש לתקן עוול הקיים כיום בחוק הביטוח הלאומי. כיום</w:t>
      </w:r>
      <w:r w:rsidR="00D90493">
        <w:rPr>
          <w:rtl/>
        </w:rPr>
        <w:t xml:space="preserve"> </w:t>
      </w:r>
      <w:r w:rsidRPr="00E8235D">
        <w:rPr>
          <w:rtl/>
        </w:rPr>
        <w:t>ילדיה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עקרת</w:t>
      </w:r>
      <w:r w:rsidR="00D90493">
        <w:rPr>
          <w:rtl/>
        </w:rPr>
        <w:t>-</w:t>
      </w:r>
      <w:r w:rsidRPr="00E8235D">
        <w:rPr>
          <w:rtl/>
        </w:rPr>
        <w:t>בית</w:t>
      </w:r>
      <w:r w:rsidR="00D90493">
        <w:rPr>
          <w:rtl/>
        </w:rPr>
        <w:t xml:space="preserve"> </w:t>
      </w:r>
      <w:r w:rsidRPr="00E8235D">
        <w:rPr>
          <w:rtl/>
        </w:rPr>
        <w:t>שנפטרה זכאים לגמלת שאירים בגינה, אולם יתומיה של מי שנפטרה</w:t>
      </w:r>
      <w:r w:rsidR="00D90493">
        <w:rPr>
          <w:rtl/>
        </w:rPr>
        <w:t xml:space="preserve"> </w:t>
      </w: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כניסת</w:t>
      </w:r>
      <w:r w:rsidR="00D90493">
        <w:rPr>
          <w:rtl/>
        </w:rPr>
        <w:t xml:space="preserve"> </w:t>
      </w:r>
      <w:r w:rsidRPr="00E8235D">
        <w:rPr>
          <w:rtl/>
        </w:rPr>
        <w:t>חוק קצבת זיקנה לעקרת</w:t>
      </w:r>
      <w:r w:rsidR="00D90493">
        <w:rPr>
          <w:rtl/>
        </w:rPr>
        <w:t>-</w:t>
      </w:r>
      <w:r w:rsidRPr="00E8235D">
        <w:rPr>
          <w:rtl/>
        </w:rPr>
        <w:t>הבית לתוקפו, או שמלאו לה 65 שנה לפני יום זה,</w:t>
      </w:r>
      <w:r w:rsidR="00D90493">
        <w:rPr>
          <w:rtl/>
        </w:rPr>
        <w:t xml:space="preserve"> </w:t>
      </w:r>
      <w:r w:rsidRPr="00E8235D">
        <w:rPr>
          <w:rtl/>
        </w:rPr>
        <w:t>אינם</w:t>
      </w:r>
      <w:r w:rsidR="00D90493">
        <w:rPr>
          <w:rtl/>
        </w:rPr>
        <w:t xml:space="preserve"> </w:t>
      </w:r>
      <w:r w:rsidRPr="00E8235D">
        <w:rPr>
          <w:rtl/>
        </w:rPr>
        <w:t>זכאים</w:t>
      </w:r>
      <w:r w:rsidR="00D90493">
        <w:rPr>
          <w:rtl/>
        </w:rPr>
        <w:t xml:space="preserve"> </w:t>
      </w:r>
      <w:r w:rsidRPr="00E8235D">
        <w:rPr>
          <w:rtl/>
        </w:rPr>
        <w:t>לגמלה</w:t>
      </w:r>
      <w:r w:rsidR="00D90493">
        <w:rPr>
          <w:rtl/>
        </w:rPr>
        <w:t xml:space="preserve"> </w:t>
      </w:r>
      <w:r w:rsidRPr="00E8235D">
        <w:rPr>
          <w:rtl/>
        </w:rPr>
        <w:t>מכוחו.</w:t>
      </w:r>
      <w:r w:rsidR="00D90493">
        <w:rPr>
          <w:rtl/>
        </w:rPr>
        <w:t xml:space="preserve"> </w:t>
      </w: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252א לחוק הביטוח הלאומי מתקן עוול זה</w:t>
      </w:r>
      <w:r w:rsidR="00D90493">
        <w:rPr>
          <w:rtl/>
        </w:rPr>
        <w:t xml:space="preserve"> </w:t>
      </w:r>
      <w:r w:rsidRPr="00E8235D">
        <w:rPr>
          <w:rtl/>
        </w:rPr>
        <w:t>ומאפשר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ליתומים הללו, אדוני היושב</w:t>
      </w:r>
      <w:r w:rsidR="00D90493">
        <w:rPr>
          <w:rtl/>
        </w:rPr>
        <w:t>-</w:t>
      </w:r>
      <w:r w:rsidRPr="00E8235D">
        <w:rPr>
          <w:rtl/>
        </w:rPr>
        <w:t>ראש, ליהנות מקצבת שאירים לאחר פטירת אמם.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לחוק אין הסתייגויות, ואני מבקש את תמיכתכם בקריאה שנייה ובקריאה 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יכול, אדוני היושב</w:t>
      </w:r>
      <w:r w:rsidR="00D90493">
        <w:rPr>
          <w:rtl/>
        </w:rPr>
        <w:t>-</w:t>
      </w:r>
      <w:r w:rsidRPr="00E8235D">
        <w:rPr>
          <w:rtl/>
        </w:rPr>
        <w:t>ראש, להמשיך ולדבר עוד כהנה וכהנה. הייתי עושה זאת</w:t>
      </w:r>
      <w:r w:rsidR="00D90493">
        <w:rPr>
          <w:rtl/>
        </w:rPr>
        <w:t xml:space="preserve"> </w:t>
      </w:r>
      <w:r w:rsidRPr="00E8235D">
        <w:rPr>
          <w:rtl/>
        </w:rPr>
        <w:t>ברצון</w:t>
      </w:r>
      <w:r w:rsidR="00D90493">
        <w:rPr>
          <w:rtl/>
        </w:rPr>
        <w:t xml:space="preserve"> </w:t>
      </w:r>
      <w:r w:rsidRPr="00E8235D">
        <w:rPr>
          <w:rtl/>
        </w:rPr>
        <w:t>רב,</w:t>
      </w:r>
      <w:r w:rsidR="00D90493">
        <w:rPr>
          <w:rtl/>
        </w:rPr>
        <w:t xml:space="preserve"> </w:t>
      </w:r>
      <w:r w:rsidRPr="00E8235D">
        <w:rPr>
          <w:rtl/>
        </w:rPr>
        <w:t>ואפילו בכיף גדול, אבל אני אתחשב בחבר הכנסת רובי ריבלין, ואשר על כן</w:t>
      </w:r>
      <w:r w:rsidR="00D90493">
        <w:rPr>
          <w:rtl/>
        </w:rPr>
        <w:t xml:space="preserve"> </w:t>
      </w:r>
      <w:r w:rsidRPr="00E8235D">
        <w:rPr>
          <w:rtl/>
        </w:rPr>
        <w:t>אני רוצה לבקש את תמיכתכם.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אנחנו עוברים להצבעה בקריאה שנייה. אפשר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95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19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19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נמנע</w:t>
      </w:r>
      <w:r w:rsidR="00D90493">
        <w:rPr>
          <w:rtl/>
        </w:rPr>
        <w:t xml:space="preserve"> </w:t>
      </w:r>
      <w:r w:rsidRPr="00E8235D">
        <w:rPr>
          <w:rtl/>
        </w:rPr>
        <w:t>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על החוק בקריאה שלישית. אפשר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הביטוח הלאומי (תיקון מס' 39),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 מתנגדים, אין נמנעים. אכן התקבל חוק הביטוח הלאומי (תיקון מס'</w:t>
      </w:r>
      <w:r w:rsidR="00D90493">
        <w:rPr>
          <w:rtl/>
        </w:rPr>
        <w:t xml:space="preserve"> </w:t>
      </w:r>
      <w:r w:rsidRPr="00E8235D">
        <w:rPr>
          <w:rtl/>
        </w:rPr>
        <w:t>39), התש"ס</w:t>
      </w:r>
      <w:r w:rsidR="00D90493">
        <w:rPr>
          <w:rtl/>
        </w:rPr>
        <w:t>–</w:t>
      </w:r>
      <w:r w:rsidRPr="00E8235D">
        <w:rPr>
          <w:rtl/>
        </w:rPr>
        <w:t>2000. 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07" w:name="_Toc449874359"/>
      <w:r w:rsidRPr="00D90493">
        <w:rPr>
          <w:rtl/>
        </w:rPr>
        <w:t>הצעת חוק נכי המלחמה בנאצים (ביטול הגבלת המועדים להגשת בקשה לתגמול)</w:t>
      </w:r>
      <w:bookmarkEnd w:id="107"/>
    </w:p>
    <w:p w:rsidR="00D90493" w:rsidRDefault="00D90493" w:rsidP="00D90493">
      <w:pPr>
        <w:pStyle w:val="1"/>
        <w:rPr>
          <w:rtl/>
        </w:rPr>
      </w:pPr>
      <w:bookmarkStart w:id="108" w:name="_Toc449874360"/>
      <w:r w:rsidRPr="00D90493">
        <w:rPr>
          <w:rtl/>
        </w:rPr>
        <w:t>(הוראה מיוחדת),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08"/>
    </w:p>
    <w:p w:rsidR="00D90493" w:rsidRPr="00D90493" w:rsidRDefault="00D90493" w:rsidP="00D90493">
      <w:pPr>
        <w:pStyle w:val="1"/>
        <w:rPr>
          <w:rtl/>
        </w:rPr>
      </w:pPr>
      <w:bookmarkStart w:id="109" w:name="_Toc449874361"/>
      <w:r w:rsidRPr="00D90493">
        <w:rPr>
          <w:rtl/>
        </w:rPr>
        <w:t>(קריאה שנייה וקריאה שלישית)</w:t>
      </w:r>
      <w:bookmarkEnd w:id="10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נכי המלחמה בנאצים (ביטול</w:t>
      </w:r>
      <w:r w:rsidR="00D90493">
        <w:rPr>
          <w:rtl/>
        </w:rPr>
        <w:t xml:space="preserve"> </w:t>
      </w:r>
      <w:r w:rsidRPr="00E8235D">
        <w:rPr>
          <w:rtl/>
        </w:rPr>
        <w:t>הגבלת</w:t>
      </w:r>
      <w:r w:rsidR="00D90493">
        <w:rPr>
          <w:rtl/>
        </w:rPr>
        <w:t xml:space="preserve"> </w:t>
      </w:r>
      <w:r w:rsidRPr="00E8235D">
        <w:rPr>
          <w:rtl/>
        </w:rPr>
        <w:t>המועדים</w:t>
      </w:r>
      <w:r w:rsidR="00D90493">
        <w:rPr>
          <w:rtl/>
        </w:rPr>
        <w:t xml:space="preserve"> </w:t>
      </w:r>
      <w:r w:rsidRPr="00E8235D">
        <w:rPr>
          <w:rtl/>
        </w:rPr>
        <w:t>להגשת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לתגמול)</w:t>
      </w:r>
      <w:r w:rsidR="00D90493">
        <w:rPr>
          <w:rtl/>
        </w:rPr>
        <w:t xml:space="preserve"> </w:t>
      </w:r>
      <w:r w:rsidRPr="00E8235D">
        <w:rPr>
          <w:rtl/>
        </w:rPr>
        <w:t>(הוראה</w:t>
      </w:r>
      <w:r w:rsidR="00D90493">
        <w:rPr>
          <w:rtl/>
        </w:rPr>
        <w:t xml:space="preserve"> </w:t>
      </w:r>
      <w:r w:rsidRPr="00E8235D">
        <w:rPr>
          <w:rtl/>
        </w:rPr>
        <w:t>מיוחדת), התש"ס</w:t>
      </w:r>
      <w:r w:rsidR="00D90493">
        <w:rPr>
          <w:rtl/>
        </w:rPr>
        <w:t>–</w:t>
      </w:r>
      <w:r w:rsidRPr="00E8235D">
        <w:rPr>
          <w:rtl/>
        </w:rPr>
        <w:t>2000, 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העבודה, והרווחה והבריאות.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החוק הזה כל כך מובן, שפשוט אין צורך להסביר אותו.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(יו"ר ועדת העבודה, הרווחה והבריאות):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 xml:space="preserve">ראש, אני בכל אופן חייב תודה בגין עבודה על החוק הקודם שהצגת </w:t>
      </w:r>
      <w:r w:rsidR="00D90493">
        <w:rPr>
          <w:rtl/>
        </w:rPr>
        <w:t xml:space="preserve">– </w:t>
      </w:r>
      <w:r w:rsidRPr="00E8235D">
        <w:rPr>
          <w:rtl/>
        </w:rPr>
        <w:t>ליועצת</w:t>
      </w:r>
      <w:r w:rsidR="00D90493">
        <w:rPr>
          <w:rtl/>
        </w:rPr>
        <w:t xml:space="preserve"> </w:t>
      </w:r>
      <w:r w:rsidRPr="00E8235D">
        <w:rPr>
          <w:rtl/>
        </w:rPr>
        <w:t>המשפטית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הוועדה, למנהלת הוועדה, למזכירות וליועצת המשפטית הלית ברק,</w:t>
      </w:r>
      <w:r w:rsidR="00D90493">
        <w:rPr>
          <w:rtl/>
        </w:rPr>
        <w:t xml:space="preserve"> </w:t>
      </w:r>
      <w:r w:rsidRPr="00E8235D">
        <w:rPr>
          <w:rtl/>
        </w:rPr>
        <w:t>ולכל מי שתרם לחוק ההוא.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הצעת חוק נכי המלחמה בנאצים (ביטול הגבלת המועדים להגשת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לתגמול)</w:t>
      </w:r>
      <w:r w:rsidR="00D90493">
        <w:rPr>
          <w:rtl/>
        </w:rPr>
        <w:t xml:space="preserve"> </w:t>
      </w:r>
      <w:r w:rsidRPr="00E8235D">
        <w:rPr>
          <w:rtl/>
        </w:rPr>
        <w:t>(הוראה</w:t>
      </w:r>
      <w:r w:rsidR="00D90493">
        <w:rPr>
          <w:rtl/>
        </w:rPr>
        <w:t xml:space="preserve"> </w:t>
      </w:r>
      <w:r w:rsidRPr="00E8235D">
        <w:rPr>
          <w:rtl/>
        </w:rPr>
        <w:t>מיוחדת),</w:t>
      </w:r>
      <w:r w:rsidR="00D90493">
        <w:rPr>
          <w:rtl/>
        </w:rPr>
        <w:t xml:space="preserve"> </w:t>
      </w:r>
      <w:r w:rsidRPr="00E8235D">
        <w:rPr>
          <w:rtl/>
        </w:rPr>
        <w:t>אני מתכבד להביאה בפניכם לקריאה שנייה ושלישית,</w:t>
      </w:r>
      <w:r w:rsidR="00D90493">
        <w:rPr>
          <w:rtl/>
        </w:rPr>
        <w:t xml:space="preserve"> </w:t>
      </w:r>
      <w:r w:rsidRPr="00E8235D">
        <w:rPr>
          <w:rtl/>
        </w:rPr>
        <w:t>ואני מקווה שהצעת החוק ברורה.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חוק נכי המלחמה בנאצים, אדוני היושב</w:t>
      </w:r>
      <w:r w:rsidR="00D90493">
        <w:rPr>
          <w:rtl/>
        </w:rPr>
        <w:t>-</w:t>
      </w:r>
      <w:r w:rsidRPr="00E8235D">
        <w:rPr>
          <w:rtl/>
        </w:rPr>
        <w:t>ראש, ניתן היה להגיש תביעה לתגמול,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מיום</w:t>
      </w:r>
      <w:r w:rsidR="00D90493">
        <w:rPr>
          <w:rtl/>
        </w:rPr>
        <w:t xml:space="preserve"> </w:t>
      </w:r>
      <w:r w:rsidRPr="00E8235D">
        <w:rPr>
          <w:rtl/>
        </w:rPr>
        <w:t>פרסומו,</w:t>
      </w:r>
      <w:r w:rsidR="00D90493">
        <w:rPr>
          <w:rtl/>
        </w:rPr>
        <w:t xml:space="preserve"> </w:t>
      </w:r>
      <w:r w:rsidRPr="00E8235D">
        <w:rPr>
          <w:rtl/>
        </w:rPr>
        <w:t>או עד שנה מיום הפיכת התובע לתושב קבע</w:t>
      </w:r>
      <w:r w:rsidR="00D90493">
        <w:rPr>
          <w:rtl/>
        </w:rPr>
        <w:t xml:space="preserve"> </w:t>
      </w:r>
      <w:r w:rsidRPr="00E8235D">
        <w:rPr>
          <w:rtl/>
        </w:rPr>
        <w:t>בישראל.</w:t>
      </w:r>
      <w:r w:rsidR="00D90493">
        <w:rPr>
          <w:rtl/>
        </w:rPr>
        <w:t xml:space="preserve"> </w:t>
      </w:r>
      <w:r w:rsidRPr="00E8235D">
        <w:rPr>
          <w:rtl/>
        </w:rPr>
        <w:t>נוצר</w:t>
      </w:r>
      <w:r w:rsidR="00D90493">
        <w:rPr>
          <w:rtl/>
        </w:rPr>
        <w:t xml:space="preserve"> </w:t>
      </w:r>
      <w:r w:rsidRPr="00E8235D">
        <w:rPr>
          <w:rtl/>
        </w:rPr>
        <w:t>מצב שאנשים שמסיבות שונות לא הספיקו להגיש תביעה איבדו את זכאותם</w:t>
      </w:r>
      <w:r w:rsidR="00D90493">
        <w:rPr>
          <w:rtl/>
        </w:rPr>
        <w:t xml:space="preserve"> </w:t>
      </w:r>
      <w:r w:rsidRPr="00E8235D">
        <w:rPr>
          <w:rtl/>
        </w:rPr>
        <w:t>לתגמול מכוח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מדובר,</w:t>
      </w:r>
      <w:r w:rsidR="00D90493">
        <w:rPr>
          <w:rtl/>
        </w:rPr>
        <w:t xml:space="preserve"> </w:t>
      </w:r>
      <w:r w:rsidRPr="00E8235D">
        <w:rPr>
          <w:rtl/>
        </w:rPr>
        <w:t>בדרך הטבע, על קבוצה מצומצמת של זכאים, נכי המלחמה בנאצים, אשר רובם</w:t>
      </w:r>
      <w:r w:rsidR="00D90493">
        <w:rPr>
          <w:rtl/>
        </w:rPr>
        <w:t xml:space="preserve"> </w:t>
      </w:r>
      <w:r w:rsidRPr="00E8235D">
        <w:rPr>
          <w:rtl/>
        </w:rPr>
        <w:t>ככולם קשישים.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ביקשה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להתיר לזכאים להגיש תביעה במשך שנה נוספת, אולם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בהכירה</w:t>
      </w:r>
      <w:r w:rsidR="00D90493">
        <w:rPr>
          <w:rtl/>
        </w:rPr>
        <w:t xml:space="preserve"> </w:t>
      </w:r>
      <w:r w:rsidRPr="00E8235D">
        <w:rPr>
          <w:rtl/>
        </w:rPr>
        <w:t>בזכותה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קבוצה</w:t>
      </w:r>
      <w:r w:rsidR="00D90493">
        <w:rPr>
          <w:rtl/>
        </w:rPr>
        <w:t xml:space="preserve"> </w:t>
      </w:r>
      <w:r w:rsidRPr="00E8235D">
        <w:rPr>
          <w:rtl/>
        </w:rPr>
        <w:t>ייחודית</w:t>
      </w:r>
      <w:r w:rsidR="00D90493">
        <w:rPr>
          <w:rtl/>
        </w:rPr>
        <w:t xml:space="preserve"> </w:t>
      </w:r>
      <w:r w:rsidRPr="00E8235D">
        <w:rPr>
          <w:rtl/>
        </w:rPr>
        <w:t>זו לתגמול על סבלה, ביטלה את מגבלת</w:t>
      </w:r>
      <w:r w:rsidR="00D90493">
        <w:rPr>
          <w:rtl/>
        </w:rPr>
        <w:t xml:space="preserve"> </w:t>
      </w:r>
      <w:r w:rsidRPr="00E8235D">
        <w:rPr>
          <w:rtl/>
        </w:rPr>
        <w:t>הזמן וקבעה כי ניתן יהיה להגיש תביעה לתגמול מכוח החוק בכל עת בעתיד.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ראוי</w:t>
      </w:r>
      <w:r w:rsidR="00D90493">
        <w:rPr>
          <w:rtl/>
        </w:rPr>
        <w:t xml:space="preserve"> </w:t>
      </w:r>
      <w:r w:rsidRPr="00E8235D">
        <w:rPr>
          <w:rtl/>
        </w:rPr>
        <w:t>לציין בהקשר זה, כי לפני שנה הוסרה מגבלת הזמן על הגשת תביעות לפי חוק</w:t>
      </w:r>
      <w:r w:rsidR="00D90493">
        <w:rPr>
          <w:rtl/>
        </w:rPr>
        <w:t xml:space="preserve"> </w:t>
      </w:r>
      <w:r w:rsidRPr="00E8235D">
        <w:rPr>
          <w:rtl/>
        </w:rPr>
        <w:t>נכי רדיפות הנאצים, והצעת החוק שבפניכם יוצרת תנאים שווים בשני החוקים.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להצעת החוק יש הסתייגויות, ואני מבקש את תמיכתכם בדחיית ההסתייגויות ובאישור</w:t>
      </w:r>
      <w:r w:rsidR="00D90493">
        <w:rPr>
          <w:rtl/>
        </w:rPr>
        <w:t xml:space="preserve"> </w:t>
      </w:r>
      <w:r w:rsidRPr="00E8235D">
        <w:rPr>
          <w:rtl/>
        </w:rPr>
        <w:t>ההצעה בקריאה שנייה וקריאה שלישית.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הסתייגות</w:t>
      </w:r>
      <w:r w:rsidR="00D90493">
        <w:rPr>
          <w:rtl/>
        </w:rPr>
        <w:t xml:space="preserve"> </w:t>
      </w:r>
      <w:r w:rsidRPr="00E8235D">
        <w:rPr>
          <w:rtl/>
        </w:rPr>
        <w:t>אחת,</w:t>
      </w:r>
      <w:r w:rsidR="00D90493">
        <w:rPr>
          <w:rtl/>
        </w:rPr>
        <w:t xml:space="preserve"> </w:t>
      </w:r>
      <w:r w:rsidRPr="00E8235D">
        <w:rPr>
          <w:rtl/>
        </w:rPr>
        <w:t>של שר האוצר בייגה שוחט, והוא לא נמצא אתנו,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 נצביע על ההסתייגות שלו, ואנחנו מצביעים מייד על הצעת החוק כולה בקריאה</w:t>
      </w:r>
      <w:r w:rsidR="00D90493">
        <w:rPr>
          <w:rtl/>
        </w:rPr>
        <w:t xml:space="preserve"> </w:t>
      </w:r>
      <w:r w:rsidRPr="00E8235D">
        <w:rPr>
          <w:rtl/>
        </w:rPr>
        <w:t>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 נא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 הצעה של חבר הכנסת הירשזון.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 הצעה של חבר הכנסת הירשזון, בוודאי, זה מובן מאליו.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2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התקבלה</w:t>
      </w:r>
      <w:r w:rsidR="00D90493">
        <w:rPr>
          <w:rtl/>
        </w:rPr>
        <w:t xml:space="preserve"> </w:t>
      </w:r>
      <w:r w:rsidRPr="00E8235D">
        <w:rPr>
          <w:rtl/>
        </w:rPr>
        <w:t>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23 בקריאה שנייה, ואנחנו מגיעים לקריאה 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98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נכי המלחמה בנאצים (ביטול הגבלת המועדים להגשת בקשה לתגמול)</w:t>
      </w:r>
      <w:r w:rsidR="00D90493">
        <w:rPr>
          <w:rtl/>
        </w:rPr>
        <w:t xml:space="preserve"> </w:t>
      </w:r>
      <w:r w:rsidRPr="00E8235D">
        <w:rPr>
          <w:rtl/>
        </w:rPr>
        <w:t>(הוראה מיוחדת),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26</w:t>
      </w:r>
      <w:r w:rsidR="00D90493">
        <w:rPr>
          <w:rtl/>
        </w:rPr>
        <w:t xml:space="preserve"> </w:t>
      </w:r>
      <w:r w:rsidRPr="00E8235D">
        <w:rPr>
          <w:rtl/>
        </w:rPr>
        <w:t>קולות התקבלה הצעת חוק נכי המלחמה בנאצים (ביטול הגבלת המועדים</w:t>
      </w:r>
      <w:r w:rsidR="00D90493">
        <w:rPr>
          <w:rtl/>
        </w:rPr>
        <w:t xml:space="preserve"> </w:t>
      </w:r>
      <w:r w:rsidRPr="00E8235D">
        <w:rPr>
          <w:rtl/>
        </w:rPr>
        <w:t>להגשת בקשה לתגמול) (הוראה מיוחדת), התש"ס</w:t>
      </w:r>
      <w:r w:rsidR="00D90493">
        <w:rPr>
          <w:rtl/>
        </w:rPr>
        <w:t>–</w:t>
      </w:r>
      <w:r w:rsidRPr="00E8235D">
        <w:rPr>
          <w:rtl/>
        </w:rPr>
        <w:t>2000, בקריאה שנייה ובקריאה 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10" w:name="_Toc449874362"/>
      <w:r w:rsidRPr="00D90493">
        <w:rPr>
          <w:rtl/>
        </w:rPr>
        <w:t>הצעת חוק הבלו על דלק (תיקון מס' 4),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0"/>
    </w:p>
    <w:p w:rsidR="00D90493" w:rsidRPr="00D90493" w:rsidRDefault="00D90493" w:rsidP="00D90493">
      <w:pPr>
        <w:pStyle w:val="1"/>
        <w:rPr>
          <w:rtl/>
        </w:rPr>
      </w:pPr>
      <w:bookmarkStart w:id="111" w:name="_Toc449874363"/>
      <w:r w:rsidRPr="00D90493">
        <w:rPr>
          <w:rtl/>
        </w:rPr>
        <w:t>(קריאה שנייה וקריאה שלישית)</w:t>
      </w:r>
      <w:bookmarkEnd w:id="111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ממשיכים בסדר</w:t>
      </w:r>
      <w:r w:rsidR="00D90493">
        <w:rPr>
          <w:rtl/>
        </w:rPr>
        <w:t>-</w:t>
      </w:r>
      <w:r w:rsidRPr="00E8235D">
        <w:rPr>
          <w:rtl/>
        </w:rPr>
        <w:t>היום: הצעת חוק הבלו על דלק (תיקון מס' 4),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וקריאה</w:t>
      </w:r>
      <w:r w:rsidR="00D90493">
        <w:rPr>
          <w:rtl/>
        </w:rPr>
        <w:t xml:space="preserve"> </w:t>
      </w:r>
      <w:r w:rsidRPr="00E8235D">
        <w:rPr>
          <w:rtl/>
        </w:rPr>
        <w:t>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הכספים, הלוא הוא הרב</w:t>
      </w:r>
      <w:r w:rsidR="00D90493">
        <w:rPr>
          <w:rtl/>
        </w:rPr>
        <w:t xml:space="preserve"> </w:t>
      </w:r>
      <w:r w:rsidRPr="00E8235D">
        <w:rPr>
          <w:rtl/>
        </w:rPr>
        <w:t>יעקב ליצמן.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ממלא</w:t>
      </w:r>
      <w:r w:rsidR="00D90493">
        <w:rPr>
          <w:rtl/>
        </w:rPr>
        <w:t>-</w:t>
      </w:r>
      <w:r w:rsidRPr="00E8235D">
        <w:rPr>
          <w:rtl/>
        </w:rPr>
        <w:t>מקום יושב</w:t>
      </w:r>
      <w:r w:rsidR="00D90493">
        <w:rPr>
          <w:rtl/>
        </w:rPr>
        <w:t>-</w:t>
      </w:r>
      <w:r w:rsidRPr="00E8235D">
        <w:rPr>
          <w:rtl/>
        </w:rPr>
        <w:t>ראש ועדת הכספים.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מר ליצמן, יש רמז לעתיד?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הסכם קואליציוני?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(בשם ועדת הכספים):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המונחת</w:t>
      </w:r>
      <w:r w:rsidR="00D90493">
        <w:rPr>
          <w:rtl/>
        </w:rPr>
        <w:t xml:space="preserve"> </w:t>
      </w:r>
      <w:r w:rsidRPr="00E8235D">
        <w:rPr>
          <w:rtl/>
        </w:rPr>
        <w:t>לפניכם</w:t>
      </w:r>
      <w:r w:rsidR="00D90493">
        <w:rPr>
          <w:rtl/>
        </w:rPr>
        <w:t xml:space="preserve"> </w:t>
      </w:r>
      <w:r w:rsidRPr="00E8235D">
        <w:rPr>
          <w:rtl/>
        </w:rPr>
        <w:t>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 שלישית עניינה דחיית המועד לתשלום הבלו על הדלק.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כפי שהוא כיום, הבלו ישולם על</w:t>
      </w:r>
      <w:r w:rsidR="00D90493">
        <w:rPr>
          <w:rtl/>
        </w:rPr>
        <w:t>-</w:t>
      </w:r>
      <w:r w:rsidRPr="00E8235D">
        <w:rPr>
          <w:rtl/>
        </w:rPr>
        <w:t>ידי היצרן בעת הוצאת הדלק ממקום</w:t>
      </w:r>
      <w:r w:rsidR="00D90493">
        <w:rPr>
          <w:rtl/>
        </w:rPr>
        <w:t xml:space="preserve"> </w:t>
      </w:r>
      <w:r w:rsidRPr="00E8235D">
        <w:rPr>
          <w:rtl/>
        </w:rPr>
        <w:t>הייצור.</w:t>
      </w:r>
      <w:r w:rsidR="00D90493">
        <w:rPr>
          <w:rtl/>
        </w:rPr>
        <w:t xml:space="preserve"> </w:t>
      </w:r>
      <w:r w:rsidRPr="00E8235D">
        <w:rPr>
          <w:rtl/>
        </w:rPr>
        <w:t>עם זאת, החוק קובע כי מנהל המכס ומע"מ רשאי לדחות את התשלום למועד אחר,</w:t>
      </w:r>
      <w:r w:rsidR="00D90493">
        <w:rPr>
          <w:rtl/>
        </w:rPr>
        <w:t xml:space="preserve"> </w:t>
      </w:r>
      <w:r w:rsidRPr="00E8235D">
        <w:rPr>
          <w:rtl/>
        </w:rPr>
        <w:t>אך לא מאוחר יותר מיום מכירתו של הדלק.</w:t>
      </w:r>
      <w:r w:rsidR="00D90493">
        <w:rPr>
          <w:rtl/>
        </w:rPr>
        <w:t xml:space="preserve"> </w:t>
      </w:r>
      <w:r w:rsidRPr="00E8235D">
        <w:rPr>
          <w:rtl/>
        </w:rPr>
        <w:t>מועד מכירת הדלק הוא בדרך כלל חמישה ימים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הוצאתו</w:t>
      </w:r>
      <w:r w:rsidR="00D90493">
        <w:rPr>
          <w:rtl/>
        </w:rPr>
        <w:t xml:space="preserve"> </w:t>
      </w:r>
      <w:r w:rsidRPr="00E8235D">
        <w:rPr>
          <w:rtl/>
        </w:rPr>
        <w:t>ממקום הייצור.</w:t>
      </w:r>
      <w:r w:rsidR="00D90493">
        <w:rPr>
          <w:rtl/>
        </w:rPr>
        <w:t xml:space="preserve"> </w:t>
      </w:r>
      <w:r w:rsidRPr="00E8235D">
        <w:rPr>
          <w:rtl/>
        </w:rPr>
        <w:t>מכאן, שעל</w:t>
      </w:r>
      <w:r w:rsidR="00D90493">
        <w:rPr>
          <w:rtl/>
        </w:rPr>
        <w:t>-</w:t>
      </w:r>
      <w:r w:rsidRPr="00E8235D">
        <w:rPr>
          <w:rtl/>
        </w:rPr>
        <w:t>פי החוק הקיים אין למנהל אפשרות לדחות את</w:t>
      </w:r>
      <w:r w:rsidR="00D90493">
        <w:rPr>
          <w:rtl/>
        </w:rPr>
        <w:t xml:space="preserve"> </w:t>
      </w:r>
      <w:r w:rsidRPr="00E8235D">
        <w:rPr>
          <w:rtl/>
        </w:rPr>
        <w:t>מועד התשלום ביותר מחמישה ימים.</w:t>
      </w:r>
      <w:r w:rsidR="00D90493">
        <w:rPr>
          <w:rtl/>
        </w:rPr>
        <w:t xml:space="preserve"> </w:t>
      </w:r>
      <w:r w:rsidRPr="00E8235D">
        <w:rPr>
          <w:rtl/>
        </w:rPr>
        <w:t>מוצע לאפשר למנהל לדחות את המועד לתשלום הבלו עד</w:t>
      </w:r>
      <w:r w:rsidR="00D90493">
        <w:rPr>
          <w:rtl/>
        </w:rPr>
        <w:t xml:space="preserve"> </w:t>
      </w:r>
      <w:r w:rsidRPr="00E8235D">
        <w:rPr>
          <w:rtl/>
        </w:rPr>
        <w:t>עשרה ימים ממועד הוצאת הדלק ממקום הייצור.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הכספים, בעת הדיונים על הצעת החוק, החליטה, כי הדחייה תיעשה בהתייעצות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מנהל</w:t>
      </w:r>
      <w:r w:rsidR="00D90493">
        <w:rPr>
          <w:rtl/>
        </w:rPr>
        <w:t xml:space="preserve"> </w:t>
      </w:r>
      <w:r w:rsidRPr="00E8235D">
        <w:rPr>
          <w:rtl/>
        </w:rPr>
        <w:t>מינהל</w:t>
      </w:r>
      <w:r w:rsidR="00D90493">
        <w:rPr>
          <w:rtl/>
        </w:rPr>
        <w:t xml:space="preserve"> </w:t>
      </w:r>
      <w:r w:rsidRPr="00E8235D">
        <w:rPr>
          <w:rtl/>
        </w:rPr>
        <w:t>הדלק במשרד התשתיות הלאומיות, וזאת על מנת להבטיח את מחירי הדלק</w:t>
      </w:r>
      <w:r w:rsidR="00D90493">
        <w:rPr>
          <w:rtl/>
        </w:rPr>
        <w:t xml:space="preserve"> </w:t>
      </w:r>
      <w:r w:rsidRPr="00E8235D">
        <w:rPr>
          <w:rtl/>
        </w:rPr>
        <w:t>בהתאם.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לא הוגשו הסתייגויות, ואני מבקש מכם לתמוך בה</w:t>
      </w:r>
      <w:r w:rsidR="00D90493">
        <w:rPr>
          <w:rtl/>
        </w:rPr>
        <w:t xml:space="preserve"> </w:t>
      </w:r>
      <w:r w:rsidRPr="00E8235D">
        <w:rPr>
          <w:rtl/>
        </w:rPr>
        <w:t>ולהצביע בעדה בקריאה שנייה ובקריאה שלישית.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אנחנו מצביעים על הצעת חוק הדלק, ואני רוצה לציין שזה תיקון מס'</w:t>
      </w:r>
      <w:r w:rsidR="00D90493">
        <w:rPr>
          <w:rtl/>
        </w:rPr>
        <w:t xml:space="preserve"> </w:t>
      </w:r>
      <w:r w:rsidRPr="00E8235D">
        <w:rPr>
          <w:rtl/>
        </w:rPr>
        <w:t>4, ועוד מעט יבוא לפנינו תיקון מס' 5,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להצביע.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99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24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נמנעים.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בבקשה.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19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הבלו על דלק (תיקון מס' 4),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19</w:t>
      </w:r>
      <w:r w:rsidR="00D90493">
        <w:rPr>
          <w:rtl/>
        </w:rPr>
        <w:t xml:space="preserve"> </w:t>
      </w:r>
      <w:r w:rsidRPr="00E8235D">
        <w:rPr>
          <w:rtl/>
        </w:rPr>
        <w:t>הצביעו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נמנעים. התקבלה הצעת חוק הבלו על דלק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12" w:name="_Toc449874364"/>
      <w:r w:rsidRPr="00D90493">
        <w:rPr>
          <w:rtl/>
        </w:rPr>
        <w:t>הצעת חוק הבלו על הדלק (תיקון מס' 5) (איסור מיסוי מפלה על סולר),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2"/>
    </w:p>
    <w:p w:rsidR="00D90493" w:rsidRPr="00D90493" w:rsidRDefault="00D90493" w:rsidP="00D90493">
      <w:pPr>
        <w:pStyle w:val="1"/>
        <w:rPr>
          <w:rtl/>
        </w:rPr>
      </w:pPr>
      <w:bookmarkStart w:id="113" w:name="_Toc449874365"/>
      <w:r w:rsidRPr="00D90493">
        <w:rPr>
          <w:rtl/>
        </w:rPr>
        <w:t>(קריאה ראשונה)</w:t>
      </w:r>
      <w:bookmarkEnd w:id="11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אנו</w:t>
      </w:r>
      <w:r w:rsidR="00D90493">
        <w:rPr>
          <w:rtl/>
        </w:rPr>
        <w:t xml:space="preserve"> </w:t>
      </w:r>
      <w:r w:rsidRPr="00E8235D">
        <w:rPr>
          <w:rtl/>
        </w:rPr>
        <w:t>עוברים להצעת חוק הבלו על הדלק (תיקון מס' 5), של חבר הכנסת פורז.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מאריך בדיבוריך; נראה אותך הפעם, אל תדבר מנייר, דבר מהלב.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אדם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חיובי, לכן אני מאריך. אני מציע לכם</w:t>
      </w:r>
      <w:r w:rsidR="00D90493">
        <w:rPr>
          <w:rtl/>
        </w:rPr>
        <w:t xml:space="preserve"> </w:t>
      </w:r>
      <w:r w:rsidRPr="00E8235D">
        <w:rPr>
          <w:rtl/>
        </w:rPr>
        <w:t>לקרוא את דברי ההסבר בדף, ובזה אני מסתפק. נא תמכו בהצעת החוק בקריאה 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 קריאה ראשונה, זה סיפור. איפה רשימת הדוברים? מישהו רוצה לדבר?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כולם ויתרו על רשות הדיבור.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 לדבר, חבר הכנסת פורז שכנע את הציבור, ולכן אנחנו מצביעים</w:t>
      </w:r>
      <w:r w:rsidR="00D90493">
        <w:rPr>
          <w:rtl/>
        </w:rPr>
        <w:t xml:space="preserve"> </w:t>
      </w:r>
      <w:r w:rsidRPr="00E8235D">
        <w:rPr>
          <w:rtl/>
        </w:rPr>
        <w:t>בקריאה ראשונה.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26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הבלו על הדלק (תיקון מס' 5)</w:t>
      </w:r>
      <w:r>
        <w:rPr>
          <w:rtl/>
        </w:rPr>
        <w:t xml:space="preserve"> </w:t>
      </w:r>
      <w:r w:rsidR="00E8235D" w:rsidRPr="00E8235D">
        <w:rPr>
          <w:rtl/>
        </w:rPr>
        <w:t>(איסור מיסוי מפלה על סולר), התש"ס</w:t>
      </w:r>
      <w:r>
        <w:rPr>
          <w:rtl/>
        </w:rPr>
        <w:t>–</w:t>
      </w:r>
      <w:r w:rsidR="00E8235D" w:rsidRPr="00E8235D">
        <w:rPr>
          <w:rtl/>
        </w:rPr>
        <w:t>2000, לוועדת הכלכלה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קובע,</w:t>
      </w:r>
      <w:r w:rsidR="00D90493">
        <w:rPr>
          <w:rtl/>
        </w:rPr>
        <w:t xml:space="preserve"> </w:t>
      </w:r>
      <w:r w:rsidRPr="00E8235D">
        <w:rPr>
          <w:rtl/>
        </w:rPr>
        <w:t>שהצעת החוק הזאת התקבלה בקריאה ראשונה, והיא עוברת לוועדת הכספים</w:t>
      </w:r>
      <w:r w:rsidR="00D90493">
        <w:rPr>
          <w:rtl/>
        </w:rPr>
        <w:t xml:space="preserve"> </w:t>
      </w:r>
      <w:r w:rsidRPr="00E8235D">
        <w:rPr>
          <w:rtl/>
        </w:rPr>
        <w:t>של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לוועדת הכלכלה.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לי רשום ועדת הכספים.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(יו"ר ועדת הכלכלה):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 החוק באה מוועדת הכלכלה והיא תחזור לוועדת הכלכלה.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התחיל בכלכלה בכ"ף או בקו"ף?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אברהם פורז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וגם.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 החוק תעבור לוועדת הכלכלה.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14" w:name="_Toc449874366"/>
      <w:r w:rsidRPr="00D90493">
        <w:rPr>
          <w:rtl/>
        </w:rPr>
        <w:t>הצעת חוק הביטוח הלאומי (תיקון מס' 42) (מענק חג),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4"/>
    </w:p>
    <w:p w:rsidR="00D90493" w:rsidRPr="00D90493" w:rsidRDefault="00D90493" w:rsidP="00D90493">
      <w:pPr>
        <w:pStyle w:val="1"/>
        <w:rPr>
          <w:rtl/>
        </w:rPr>
      </w:pPr>
      <w:bookmarkStart w:id="115" w:name="_Toc449874367"/>
      <w:r w:rsidRPr="00D90493">
        <w:rPr>
          <w:rtl/>
        </w:rPr>
        <w:t>(קריאה ראשונה)</w:t>
      </w:r>
      <w:bookmarkEnd w:id="11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– </w:t>
      </w:r>
      <w:r w:rsidRPr="00E8235D">
        <w:rPr>
          <w:rtl/>
        </w:rPr>
        <w:t>של חבר הכנסת דוד טל, 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רבותי חברי הכנסת, אני מתכבד להביא לקריאה ראשונה את הצעת</w:t>
      </w:r>
      <w:r w:rsidR="00D90493">
        <w:rPr>
          <w:rtl/>
        </w:rPr>
        <w:t xml:space="preserve"> </w:t>
      </w:r>
      <w:r w:rsidRPr="00E8235D">
        <w:rPr>
          <w:rtl/>
        </w:rPr>
        <w:t>חוק הביטוח הלאומי (מענק חג),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מטרת</w:t>
      </w:r>
      <w:r w:rsidR="00D90493">
        <w:rPr>
          <w:rtl/>
        </w:rPr>
        <w:t xml:space="preserve"> </w:t>
      </w:r>
      <w:r w:rsidRPr="00E8235D">
        <w:rPr>
          <w:rtl/>
        </w:rPr>
        <w:t>ההצעה,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להעניק סיוע למשפחות הנזקקות בישראל, בשני</w:t>
      </w:r>
      <w:r w:rsidR="00D90493">
        <w:rPr>
          <w:rtl/>
        </w:rPr>
        <w:t xml:space="preserve"> </w:t>
      </w:r>
      <w:r w:rsidRPr="00E8235D">
        <w:rPr>
          <w:rtl/>
        </w:rPr>
        <w:t>מועדים</w:t>
      </w:r>
      <w:r w:rsidR="00D90493">
        <w:rPr>
          <w:rtl/>
        </w:rPr>
        <w:t xml:space="preserve"> </w:t>
      </w:r>
      <w:r w:rsidRPr="00E8235D">
        <w:rPr>
          <w:rtl/>
        </w:rPr>
        <w:t>בשנה,</w:t>
      </w:r>
      <w:r w:rsidR="00D90493">
        <w:rPr>
          <w:rtl/>
        </w:rPr>
        <w:t xml:space="preserve"> </w:t>
      </w:r>
      <w:r w:rsidRPr="00E8235D">
        <w:rPr>
          <w:rtl/>
        </w:rPr>
        <w:t>בראש</w:t>
      </w:r>
      <w:r w:rsidR="00D90493">
        <w:rPr>
          <w:rtl/>
        </w:rPr>
        <w:t xml:space="preserve"> </w:t>
      </w:r>
      <w:r w:rsidRPr="00E8235D">
        <w:rPr>
          <w:rtl/>
        </w:rPr>
        <w:t>השנה ובפסח.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המענק הוא סמלי, </w:t>
      </w:r>
      <w:r w:rsidR="00D90493" w:rsidRPr="00E8235D">
        <w:rPr>
          <w:rtl/>
        </w:rPr>
        <w:t>4</w:t>
      </w:r>
      <w:r w:rsidRPr="00E8235D">
        <w:rPr>
          <w:rtl/>
        </w:rPr>
        <w:t>.2</w:t>
      </w:r>
      <w:r w:rsidR="00236508">
        <w:rPr>
          <w:rFonts w:hint="cs"/>
          <w:rtl/>
        </w:rPr>
        <w:t>%</w:t>
      </w:r>
      <w:r w:rsidRPr="00E8235D">
        <w:rPr>
          <w:rtl/>
        </w:rPr>
        <w:t xml:space="preserve"> מהשכר הממוצע במשק.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 את התמיכה של חברי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שהמענק הזה יהיה גדול יותר, אבל אני מבין שלאוצר קשה. אני מבקש</w:t>
      </w:r>
      <w:r w:rsidR="00D90493">
        <w:rPr>
          <w:rtl/>
        </w:rPr>
        <w:t xml:space="preserve"> </w:t>
      </w:r>
      <w:r w:rsidRPr="00E8235D">
        <w:rPr>
          <w:rtl/>
        </w:rPr>
        <w:t>את תמיכת החברים.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מישהו רוצה לדבר?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 לוותר.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שחק,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שאלה פרוצדורלית. האם ידוע לך אם לממשלה יש עמדה</w:t>
      </w:r>
      <w:r w:rsidR="00D90493">
        <w:rPr>
          <w:rtl/>
        </w:rPr>
        <w:t xml:space="preserve"> </w:t>
      </w:r>
      <w:r w:rsidRPr="00E8235D">
        <w:rPr>
          <w:rtl/>
        </w:rPr>
        <w:t>בהצעת החוק הזאת?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התיירות א' ליפקין</w:t>
      </w:r>
      <w:r>
        <w:rPr>
          <w:rtl/>
        </w:rPr>
        <w:t>-</w:t>
      </w:r>
      <w:r w:rsidRPr="00D90493">
        <w:rPr>
          <w:rtl/>
        </w:rPr>
        <w:t>שחק: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נגד.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בבקשה,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זו עוד הצעת חוק שבלי לשים לב אפילו קבעו, בלי</w:t>
      </w:r>
      <w:r w:rsidR="00D90493">
        <w:rPr>
          <w:rtl/>
        </w:rPr>
        <w:t xml:space="preserve"> </w:t>
      </w:r>
      <w:r w:rsidRPr="00E8235D">
        <w:rPr>
          <w:rtl/>
        </w:rPr>
        <w:t>לחשוב שיש פה תושבים שיש להם חגים חוץ מראש השנה ומיום כיפור, כמו שאמר חבר הכנסת</w:t>
      </w:r>
      <w:r w:rsidR="00D90493">
        <w:rPr>
          <w:rtl/>
        </w:rPr>
        <w:t xml:space="preserve"> </w:t>
      </w:r>
      <w:r w:rsidRPr="00E8235D">
        <w:rPr>
          <w:rtl/>
        </w:rPr>
        <w:t>דוד טל.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לי בעיה עם החגים, עם הציבור היהודי ועם מה שאתם רוצים, אבל מענק שיינתן</w:t>
      </w:r>
      <w:r w:rsidR="00D90493">
        <w:rPr>
          <w:rtl/>
        </w:rPr>
        <w:t xml:space="preserve"> </w:t>
      </w:r>
      <w:r w:rsidRPr="00E8235D">
        <w:rPr>
          <w:rtl/>
        </w:rPr>
        <w:t>לאזרחים</w:t>
      </w:r>
      <w:r w:rsidR="00D90493">
        <w:rPr>
          <w:rtl/>
        </w:rPr>
        <w:t xml:space="preserve"> </w:t>
      </w:r>
      <w:r w:rsidRPr="00E8235D">
        <w:rPr>
          <w:rtl/>
        </w:rPr>
        <w:t>חייב</w:t>
      </w:r>
      <w:r w:rsidR="00D90493">
        <w:rPr>
          <w:rtl/>
        </w:rPr>
        <w:t xml:space="preserve"> </w:t>
      </w:r>
      <w:r w:rsidRPr="00E8235D">
        <w:rPr>
          <w:rtl/>
        </w:rPr>
        <w:t>להינתן</w:t>
      </w:r>
      <w:r w:rsidR="00D90493">
        <w:rPr>
          <w:rtl/>
        </w:rPr>
        <w:t xml:space="preserve"> </w:t>
      </w:r>
      <w:r w:rsidRPr="00E8235D">
        <w:rPr>
          <w:rtl/>
        </w:rPr>
        <w:t>לכולם, או שגם פה יש דרכים איך לתת רק באותם חגים ולא לתת</w:t>
      </w:r>
      <w:r w:rsidR="00D90493">
        <w:rPr>
          <w:rtl/>
        </w:rPr>
        <w:t xml:space="preserve"> </w:t>
      </w:r>
      <w:r w:rsidRPr="00E8235D">
        <w:rPr>
          <w:rtl/>
        </w:rPr>
        <w:t>לאזרחים האחרים. זה לא יעלה על הדעת.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לראות מי מרים את ידו בעד החוק הזה, שהוא טעות גמורה. אני לא רוצה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שמישהו</w:t>
      </w:r>
      <w:r w:rsidR="00D90493">
        <w:rPr>
          <w:rtl/>
        </w:rPr>
        <w:t xml:space="preserve"> </w:t>
      </w:r>
      <w:r w:rsidRPr="00E8235D">
        <w:rPr>
          <w:rtl/>
        </w:rPr>
        <w:t>התכוון</w:t>
      </w:r>
      <w:r w:rsidR="00D90493">
        <w:rPr>
          <w:rtl/>
        </w:rPr>
        <w:t xml:space="preserve"> </w:t>
      </w:r>
      <w:r w:rsidRPr="00E8235D">
        <w:rPr>
          <w:rtl/>
        </w:rPr>
        <w:t>לזה.</w:t>
      </w:r>
      <w:r w:rsidR="00D90493">
        <w:rPr>
          <w:rtl/>
        </w:rPr>
        <w:t xml:space="preserve"> </w:t>
      </w:r>
      <w:r w:rsidRPr="00E8235D">
        <w:rPr>
          <w:rtl/>
        </w:rPr>
        <w:t>אבל לא יעלה על הדעת, שכך החוק הזה יתקבל. אני מבקש</w:t>
      </w:r>
      <w:r w:rsidR="00D90493">
        <w:rPr>
          <w:rtl/>
        </w:rPr>
        <w:t xml:space="preserve"> </w:t>
      </w:r>
      <w:r w:rsidRPr="00E8235D">
        <w:rPr>
          <w:rtl/>
        </w:rPr>
        <w:t>מכבודו, שההצעה הזאת תוחזר לוועדה, כדי להכינה בדרך הנכונה, וכל החגים של האזרחים</w:t>
      </w:r>
      <w:r w:rsidR="00D90493">
        <w:rPr>
          <w:rtl/>
        </w:rPr>
        <w:t xml:space="preserve"> </w:t>
      </w:r>
      <w:r w:rsidRPr="00E8235D">
        <w:rPr>
          <w:rtl/>
        </w:rPr>
        <w:t>יוכרו.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חג הרמדאן וחג הקורבן.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עבד</w:t>
      </w:r>
      <w:r>
        <w:rPr>
          <w:rtl/>
        </w:rPr>
        <w:t>-</w:t>
      </w:r>
      <w:r w:rsidRPr="00D90493">
        <w:rPr>
          <w:rtl/>
        </w:rPr>
        <w:t>אלמאלכ דהאמשה (הרשימה הערבית המאוחדת):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הייתי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לשנות</w:t>
      </w:r>
      <w:r w:rsidR="00D90493">
        <w:rPr>
          <w:rtl/>
        </w:rPr>
        <w:t xml:space="preserve"> </w:t>
      </w:r>
      <w:r w:rsidRPr="00E8235D">
        <w:rPr>
          <w:rtl/>
        </w:rPr>
        <w:t>את הסכום, שהוא כל כך נמוך. 250 שקל לחג לא יעזרו בכלום</w:t>
      </w:r>
      <w:r w:rsidR="00D90493">
        <w:rPr>
          <w:rtl/>
        </w:rPr>
        <w:t xml:space="preserve"> </w:t>
      </w:r>
      <w:r w:rsidRPr="00E8235D">
        <w:rPr>
          <w:rtl/>
        </w:rPr>
        <w:t>למשפחה היום.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הסכום</w:t>
      </w:r>
      <w:r w:rsidR="00D90493">
        <w:rPr>
          <w:rtl/>
        </w:rPr>
        <w:t xml:space="preserve"> </w:t>
      </w:r>
      <w:r w:rsidRPr="00E8235D">
        <w:rPr>
          <w:rtl/>
        </w:rPr>
        <w:t>טעון תיקון, והחגים טעונים תיקון, ולכן אני מתנגד לחוק. אני לא אאריך</w:t>
      </w:r>
      <w:r w:rsidR="00D90493">
        <w:rPr>
          <w:rtl/>
        </w:rPr>
        <w:t xml:space="preserve"> </w:t>
      </w:r>
      <w:r w:rsidRPr="00E8235D">
        <w:rPr>
          <w:rtl/>
        </w:rPr>
        <w:t>בגלל קוצר הזמן, אבל אני מזמין את חברי כולם להתנגד לחוק הזה ולהחזירו לוועדה.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מודה</w:t>
      </w:r>
      <w:r w:rsidR="00D90493">
        <w:rPr>
          <w:rtl/>
        </w:rPr>
        <w:t xml:space="preserve"> </w:t>
      </w:r>
      <w:r w:rsidRPr="00E8235D">
        <w:rPr>
          <w:rtl/>
        </w:rPr>
        <w:t>לך. יש עוד מישהו שרוצה לדבר? ובכן, הדיון הסתיים. אין עוד מישהו</w:t>
      </w:r>
      <w:r w:rsidR="00D90493">
        <w:rPr>
          <w:rtl/>
        </w:rPr>
        <w:t xml:space="preserve"> </w:t>
      </w:r>
      <w:r w:rsidRPr="00E8235D">
        <w:rPr>
          <w:rtl/>
        </w:rPr>
        <w:t>שרוצה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לי הודעה.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קולט אביטל מבקשת את רשות הדיבור.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יש לי הערה לסדר.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נותן לה את רשות הדיבור.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לי הערה לסדר,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לסדר?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רגע.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 קולט אביטל, תמתיני רגע. חבר הכנסת שטרית,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תפתח לי את המיקרופון.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חברים,</w:t>
      </w:r>
      <w:r w:rsidR="00D90493">
        <w:rPr>
          <w:rtl/>
        </w:rPr>
        <w:t xml:space="preserve"> </w:t>
      </w:r>
      <w:r w:rsidRPr="00E8235D">
        <w:rPr>
          <w:rtl/>
        </w:rPr>
        <w:t>חברים, למה רגשו חברים? חברי הכנסת, תנו להמשיך את הדיון. חבר הכנסת</w:t>
      </w:r>
      <w:r w:rsidR="00D90493">
        <w:rPr>
          <w:rtl/>
        </w:rPr>
        <w:t xml:space="preserve"> </w:t>
      </w:r>
      <w:r w:rsidRPr="00E8235D">
        <w:rPr>
          <w:rtl/>
        </w:rPr>
        <w:t>מאיר שטרית.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 הערה לסדר הדיון. זו הצעת חוק שמוגשת לכנסת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תקנון הכנסת, כל הצעת חוק שמובאת לקריאה ראשונה צריכה לכלול הערכה תקציבית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המציע</w:t>
      </w:r>
      <w:r w:rsidR="00D90493">
        <w:rPr>
          <w:rtl/>
        </w:rPr>
        <w:t xml:space="preserve"> </w:t>
      </w:r>
      <w:r w:rsidRPr="00E8235D">
        <w:rPr>
          <w:rtl/>
        </w:rPr>
        <w:t>ושל האוצר על עלותה. בהצעת החוק הזאת אין הערכה תקציבית של המציע.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הערכה של האוצר, שכתובה בה טעות והיא לא יכולה להיות. האוצר כותב פה שהערכת האוצר</w:t>
      </w:r>
      <w:r w:rsidR="00D90493">
        <w:rPr>
          <w:rtl/>
        </w:rPr>
        <w:t xml:space="preserve"> </w:t>
      </w:r>
      <w:r w:rsidRPr="00E8235D">
        <w:rPr>
          <w:rtl/>
        </w:rPr>
        <w:t>לגבי החוק המוצע היא 230 שקלים חדשים בשנה. איך זה יכול להיות? הרי החוק מציע לתת</w:t>
      </w:r>
      <w:r w:rsidR="00D90493">
        <w:rPr>
          <w:rtl/>
        </w:rPr>
        <w:t xml:space="preserve"> </w:t>
      </w:r>
      <w:r w:rsidRPr="00E8235D">
        <w:rPr>
          <w:rtl/>
        </w:rPr>
        <w:t>250 שקל לכל אזרח בכל חג, לכל מי שמקבל קצבת נכות.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שאלת, בסדר, אל תעשה מזה עניין. הבנתי אותך.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אי</w:t>
      </w:r>
      <w:r w:rsidR="00D90493">
        <w:rPr>
          <w:rtl/>
        </w:rPr>
        <w:t>-</w:t>
      </w:r>
      <w:r w:rsidRPr="00E8235D">
        <w:rPr>
          <w:rtl/>
        </w:rPr>
        <w:t>אפשר להביא את החוק לדיון.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הרי הבנו. מה רוצה להגיד חבר הכנסת טל?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סבור</w:t>
      </w:r>
      <w:r w:rsidR="00D90493">
        <w:rPr>
          <w:rtl/>
        </w:rPr>
        <w:t xml:space="preserve"> </w:t>
      </w:r>
      <w:r w:rsidRPr="00E8235D">
        <w:rPr>
          <w:rtl/>
        </w:rPr>
        <w:t>שחבר הכנסת שטרית צודק. הייתי צריך לתקן זאת.</w:t>
      </w:r>
      <w:r w:rsidR="00D90493">
        <w:rPr>
          <w:rtl/>
        </w:rPr>
        <w:t xml:space="preserve"> </w:t>
      </w:r>
      <w:r w:rsidRPr="00E8235D">
        <w:rPr>
          <w:rtl/>
        </w:rPr>
        <w:t>מפאת</w:t>
      </w:r>
      <w:r w:rsidR="00D90493">
        <w:rPr>
          <w:rtl/>
        </w:rPr>
        <w:t xml:space="preserve"> </w:t>
      </w:r>
      <w:r w:rsidRPr="00E8235D">
        <w:rPr>
          <w:rtl/>
        </w:rPr>
        <w:t>החיפזון, קוצר הזמן והשעה המאוחרת, כאשר חברי מספסלי האופוזיציה ביקשו ממני</w:t>
      </w:r>
      <w:r w:rsidR="00D90493">
        <w:rPr>
          <w:rtl/>
        </w:rPr>
        <w:t xml:space="preserve"> </w:t>
      </w:r>
      <w:r w:rsidRPr="00E8235D">
        <w:rPr>
          <w:rtl/>
        </w:rPr>
        <w:t>לקצר,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ציינתי זאת. צודק חבר הכנסת שטרית. נפלה טעות סופר. זה צריך להיות 230</w:t>
      </w:r>
      <w:r w:rsidR="00D90493">
        <w:rPr>
          <w:rtl/>
        </w:rPr>
        <w:t xml:space="preserve"> </w:t>
      </w:r>
      <w:r w:rsidRPr="00E8235D">
        <w:rPr>
          <w:rtl/>
        </w:rPr>
        <w:t>מיליון ש"ח.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יפה. 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קולט אביטל,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יושב</w:t>
      </w:r>
      <w:r w:rsidR="00D90493">
        <w:rPr>
          <w:rtl/>
        </w:rPr>
        <w:t>-</w:t>
      </w:r>
      <w:r w:rsidRPr="00E8235D">
        <w:rPr>
          <w:rtl/>
        </w:rPr>
        <w:t>ראש האופוזיציה.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סיעת הליכוד מבקשת לראות בהצבעה הצבעת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גנבת לה את ההצגה. חברת הכנסת קולט, מה את מבקשת?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 מודיע</w:t>
      </w:r>
      <w:r w:rsidR="00D90493">
        <w:rPr>
          <w:rtl/>
        </w:rPr>
        <w:t xml:space="preserve"> </w:t>
      </w:r>
      <w:r w:rsidRPr="00E8235D">
        <w:rPr>
          <w:rtl/>
        </w:rPr>
        <w:t>בזאת,</w:t>
      </w:r>
      <w:r w:rsidR="00D90493">
        <w:rPr>
          <w:rtl/>
        </w:rPr>
        <w:t xml:space="preserve"> </w:t>
      </w:r>
      <w:r w:rsidRPr="00E8235D">
        <w:rPr>
          <w:rtl/>
        </w:rPr>
        <w:t>שההצבעה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החוק הנוכחית, חוק הביטוח</w:t>
      </w:r>
      <w:r w:rsidR="00D90493">
        <w:rPr>
          <w:rtl/>
        </w:rPr>
        <w:t xml:space="preserve"> </w:t>
      </w:r>
      <w:r w:rsidRPr="00E8235D">
        <w:rPr>
          <w:rtl/>
        </w:rPr>
        <w:t>הלאומי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42)</w:t>
      </w:r>
      <w:r w:rsidR="00D90493">
        <w:rPr>
          <w:rtl/>
        </w:rPr>
        <w:t xml:space="preserve"> </w:t>
      </w:r>
      <w:r w:rsidRPr="00E8235D">
        <w:rPr>
          <w:rtl/>
        </w:rPr>
        <w:t>(מענק חג), התש"ס</w:t>
      </w:r>
      <w:r w:rsidR="00D90493">
        <w:rPr>
          <w:rtl/>
        </w:rPr>
        <w:t>–</w:t>
      </w:r>
      <w:r w:rsidRPr="00E8235D">
        <w:rPr>
          <w:rtl/>
        </w:rPr>
        <w:t>2000, נדחתה למועד שאפשר יהיה להצביע</w:t>
      </w:r>
      <w:r w:rsidR="00D90493">
        <w:rPr>
          <w:rtl/>
        </w:rPr>
        <w:t xml:space="preserve"> </w:t>
      </w:r>
      <w:r w:rsidRPr="00E8235D">
        <w:rPr>
          <w:rtl/>
        </w:rPr>
        <w:t>בו עליה, היות שהליכוד רואה בזה הצבעת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הליכוד מבקש לראות בהצבעה על הצעת החוק הזאת הצבעת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סיעת ש"ס מאיימים עלי.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ואתה</w:t>
      </w:r>
      <w:r w:rsidR="00D90493">
        <w:rPr>
          <w:rtl/>
        </w:rPr>
        <w:t xml:space="preserve"> </w:t>
      </w:r>
      <w:r w:rsidRPr="00E8235D">
        <w:rPr>
          <w:rtl/>
        </w:rPr>
        <w:t>נראה</w:t>
      </w:r>
      <w:r w:rsidR="00D90493">
        <w:rPr>
          <w:rtl/>
        </w:rPr>
        <w:t xml:space="preserve"> </w:t>
      </w:r>
      <w:r w:rsidRPr="00E8235D">
        <w:rPr>
          <w:rtl/>
        </w:rPr>
        <w:t>מאוד מפוחד. אקרא לסדרנים. הסדרנים, נא לפזר את האיום המרחף מעל</w:t>
      </w:r>
      <w:r w:rsidR="00D90493">
        <w:rPr>
          <w:rtl/>
        </w:rPr>
        <w:t xml:space="preserve"> </w:t>
      </w:r>
      <w:r w:rsidRPr="00E8235D">
        <w:rPr>
          <w:rtl/>
        </w:rPr>
        <w:t>ראשו של חבר הכנסת ריבלין.</w:t>
      </w:r>
    </w:p>
    <w:p w:rsidR="00D90493" w:rsidRDefault="00D90493" w:rsidP="00D90493">
      <w:pPr>
        <w:rPr>
          <w:rtl/>
        </w:rPr>
      </w:pPr>
    </w:p>
    <w:p w:rsidR="00D90493" w:rsidRDefault="00D90493" w:rsidP="000A0539">
      <w:pPr>
        <w:pStyle w:val="1"/>
        <w:rPr>
          <w:rtl/>
        </w:rPr>
      </w:pPr>
      <w:bookmarkStart w:id="116" w:name="_Toc449874368"/>
      <w:r w:rsidRPr="00D90493">
        <w:rPr>
          <w:rtl/>
        </w:rPr>
        <w:t>הצעת חוק הרשויות המקומיות (תיקוני חקיקה) (שלילת הזכות להיבחר ולכהן</w:t>
      </w:r>
      <w:bookmarkStart w:id="117" w:name="_Toc449874369"/>
      <w:bookmarkEnd w:id="116"/>
      <w:r w:rsidR="000A0539">
        <w:rPr>
          <w:rFonts w:hint="cs"/>
          <w:rtl/>
        </w:rPr>
        <w:t xml:space="preserve"> </w:t>
      </w:r>
      <w:r w:rsidRPr="00D90493">
        <w:rPr>
          <w:rtl/>
        </w:rPr>
        <w:t>בשל עבר פלילי),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17"/>
    </w:p>
    <w:p w:rsidR="00D90493" w:rsidRPr="00D90493" w:rsidRDefault="00D90493" w:rsidP="00D90493">
      <w:pPr>
        <w:pStyle w:val="1"/>
        <w:rPr>
          <w:rtl/>
        </w:rPr>
      </w:pPr>
      <w:bookmarkStart w:id="118" w:name="_Toc449874370"/>
      <w:r w:rsidRPr="00D90493">
        <w:rPr>
          <w:rtl/>
        </w:rPr>
        <w:t>(קריאה ראשונה)</w:t>
      </w:r>
      <w:bookmarkEnd w:id="118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לנושא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הרשויות המקומיות (תיקוני</w:t>
      </w:r>
      <w:r w:rsidR="00D90493">
        <w:rPr>
          <w:rtl/>
        </w:rPr>
        <w:t xml:space="preserve"> </w:t>
      </w:r>
      <w:r w:rsidRPr="00E8235D">
        <w:rPr>
          <w:rtl/>
        </w:rPr>
        <w:t>חקיקה)</w:t>
      </w:r>
      <w:r w:rsidR="00D90493">
        <w:rPr>
          <w:rtl/>
        </w:rPr>
        <w:t xml:space="preserve"> </w:t>
      </w:r>
      <w:r w:rsidRPr="00E8235D">
        <w:rPr>
          <w:rtl/>
        </w:rPr>
        <w:t>(שלילת</w:t>
      </w:r>
      <w:r w:rsidR="00D90493">
        <w:rPr>
          <w:rtl/>
        </w:rPr>
        <w:t xml:space="preserve"> </w:t>
      </w:r>
      <w:r w:rsidRPr="00E8235D">
        <w:rPr>
          <w:rtl/>
        </w:rPr>
        <w:t>הזכות</w:t>
      </w:r>
      <w:r w:rsidR="00D90493">
        <w:rPr>
          <w:rtl/>
        </w:rPr>
        <w:t xml:space="preserve"> </w:t>
      </w:r>
      <w:r w:rsidRPr="00E8235D">
        <w:rPr>
          <w:rtl/>
        </w:rPr>
        <w:t>להיבחר</w:t>
      </w:r>
      <w:r w:rsidR="00D90493">
        <w:rPr>
          <w:rtl/>
        </w:rPr>
        <w:t xml:space="preserve"> </w:t>
      </w:r>
      <w:r w:rsidRPr="00E8235D">
        <w:rPr>
          <w:rtl/>
        </w:rPr>
        <w:t>ולכהן בשל עבר פלילי), התש"ס</w:t>
      </w:r>
      <w:r w:rsidR="00D90493">
        <w:rPr>
          <w:rtl/>
        </w:rPr>
        <w:t>–</w:t>
      </w:r>
      <w:r w:rsidRPr="00E8235D">
        <w:rPr>
          <w:rtl/>
        </w:rPr>
        <w:t>2000. הצעת החוק היא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הצעה של חברת הכנסת יהודית נאות וקבוצת חברי כנסת.</w:t>
      </w:r>
      <w:r w:rsidR="00D90493">
        <w:rPr>
          <w:rtl/>
        </w:rPr>
        <w:t xml:space="preserve"> </w:t>
      </w:r>
      <w:r w:rsidRPr="00E8235D">
        <w:rPr>
          <w:rtl/>
        </w:rPr>
        <w:t>תציג את</w:t>
      </w:r>
      <w:r w:rsidR="00D90493">
        <w:rPr>
          <w:rtl/>
        </w:rPr>
        <w:t xml:space="preserve"> </w:t>
      </w:r>
      <w:r w:rsidRPr="00E8235D">
        <w:rPr>
          <w:rtl/>
        </w:rPr>
        <w:t>ההצעה חברת הכנסת יהודית נאות;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יש לי הפתעה. זו הצעת חוק שלא עולה כסף.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מאמין.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האמן, האמן, חוץ מהנייר של הקריאה השנייה והשלישית.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 הצעת חוק שעוסקת למעשה בזכות לבחור ולהיבחר ברשויות המקומיות. כוונת הצעת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החוק הזאת היא, שאדם שהורשע בעבירה פלילית שיש עמה קלון ונגזר עליו עונש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רחמים מלול, אני פשוט לא שומעת את עצמי בשעה הזאת.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נאות, אני ארגיע את הציבור. חבר הכנסת נסים דהן, אני מבקש. חבר</w:t>
      </w:r>
      <w:r w:rsidR="00D90493">
        <w:rPr>
          <w:rtl/>
        </w:rPr>
        <w:t xml:space="preserve"> </w:t>
      </w:r>
      <w:r w:rsidRPr="00E8235D">
        <w:rPr>
          <w:rtl/>
        </w:rPr>
        <w:t>הכנסת השר יצחק כהן. תודה רבה. חבר הכנסת דהאמשה, תודה. חברת הכנסת נאות,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הזאת קובעת, שאדם שהורשע בעבירה פלילית שיש עמה קלון ונגזר עליו</w:t>
      </w:r>
      <w:r w:rsidR="00D90493">
        <w:rPr>
          <w:rtl/>
        </w:rPr>
        <w:t xml:space="preserve"> </w:t>
      </w:r>
      <w:r w:rsidRPr="00E8235D">
        <w:rPr>
          <w:rtl/>
        </w:rPr>
        <w:t>עונש</w:t>
      </w:r>
      <w:r w:rsidR="00D90493">
        <w:rPr>
          <w:rtl/>
        </w:rPr>
        <w:t xml:space="preserve"> </w:t>
      </w:r>
      <w:r w:rsidRPr="00E8235D">
        <w:rPr>
          <w:rtl/>
        </w:rPr>
        <w:t>מאסר של שלושה חודשים ומעלה לא יוכל במשך שבע שנים להציג את מועמדותו להיות</w:t>
      </w:r>
      <w:r w:rsidR="00D90493">
        <w:rPr>
          <w:rtl/>
        </w:rPr>
        <w:t xml:space="preserve"> </w:t>
      </w:r>
      <w:r w:rsidRPr="00E8235D">
        <w:rPr>
          <w:rtl/>
        </w:rPr>
        <w:t>חבר מועצת עיר או ראש רשות.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הזאת מקלה במידה מסוימת ומכבידה במידה אחרת. ההצעה הזאת מיישרת למעשה</w:t>
      </w:r>
      <w:r w:rsidR="00D90493">
        <w:rPr>
          <w:rtl/>
        </w:rPr>
        <w:t xml:space="preserve"> </w:t>
      </w:r>
      <w:r w:rsidRPr="00E8235D">
        <w:rPr>
          <w:rtl/>
        </w:rPr>
        <w:t>את התנאים המתבקשים ממועמד לכנסת או לרשויות המקומיות.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מבקשת את תמיכתכם, בעיקר כשהאוצר איננו פה כדי לשים לנו מחסומים.</w:t>
      </w:r>
      <w:r w:rsidR="00D90493">
        <w:rPr>
          <w:rtl/>
        </w:rPr>
        <w:t xml:space="preserve"> </w:t>
      </w:r>
      <w:r w:rsidRPr="00E8235D">
        <w:rPr>
          <w:rtl/>
        </w:rPr>
        <w:t>אני מבטיחה, שאנחנו נמשיך בחקיקה גם לגבי משרות אחרות בכירות, כפי שישראל כץ הציע</w:t>
      </w:r>
      <w:r w:rsidR="00D90493">
        <w:rPr>
          <w:rtl/>
        </w:rPr>
        <w:t xml:space="preserve"> </w:t>
      </w:r>
      <w:r w:rsidRPr="00E8235D">
        <w:rPr>
          <w:rtl/>
        </w:rPr>
        <w:t>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שלושה חודשים ושבע שנים זו לא פרופורציה.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מדובר על עונש מאסר של שלושה חודשים ומעלה. מדובר על עבירה שיש עמה קלון.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אהה, זו עבירה שיש עמה קלון.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חברי הכנסת, האם יש מישהו שרוצה להתייחס לנושא? אם יש </w:t>
      </w:r>
      <w:r w:rsidR="00D90493">
        <w:rPr>
          <w:rtl/>
        </w:rPr>
        <w:t>–</w:t>
      </w:r>
      <w:r w:rsidRPr="00E8235D">
        <w:rPr>
          <w:rtl/>
        </w:rPr>
        <w:t xml:space="preserve"> אקרא את השמות.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לא. יש הבנה שלא מבקשים את רשות הדיבור.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נסים זאב, אתה מוכן לוותר? אחרת זה יהיה כדור שלג ויתחילו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זאב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מוותר.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נמצאים במסגרת של קריאה ראשונה. לכן אנחנו ניגשים להצבעה. מי בעד? מי</w:t>
      </w:r>
      <w:r w:rsidR="00D90493">
        <w:rPr>
          <w:rtl/>
        </w:rPr>
        <w:t xml:space="preserve"> </w:t>
      </w:r>
      <w:r w:rsidRPr="00E8235D">
        <w:rPr>
          <w:rtl/>
        </w:rPr>
        <w:t>נגד?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821A50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הרשויות המקומיות (תיקוני חקיקה)</w:t>
      </w:r>
      <w:r>
        <w:rPr>
          <w:rtl/>
        </w:rPr>
        <w:t xml:space="preserve"> </w:t>
      </w:r>
      <w:r w:rsidR="00E8235D" w:rsidRPr="00E8235D">
        <w:rPr>
          <w:rtl/>
        </w:rPr>
        <w:t>(שלילת הזכות להיבחר ולכהן בשל עבר פלילי), התש"ס</w:t>
      </w:r>
      <w:r>
        <w:rPr>
          <w:rtl/>
        </w:rPr>
        <w:t>–</w:t>
      </w:r>
      <w:r w:rsidR="00E8235D" w:rsidRPr="00E8235D">
        <w:rPr>
          <w:rtl/>
        </w:rPr>
        <w:t>2000, לוועדת הפנים ואיכות</w:t>
      </w:r>
      <w:r w:rsidR="00821A50">
        <w:rPr>
          <w:rFonts w:hint="cs"/>
          <w:rtl/>
        </w:rPr>
        <w:t xml:space="preserve"> </w:t>
      </w:r>
      <w:r w:rsidRPr="00E8235D">
        <w:rPr>
          <w:rtl/>
        </w:rPr>
        <w:t>ה</w:t>
      </w:r>
      <w:r w:rsidR="00E8235D" w:rsidRPr="00E8235D">
        <w:rPr>
          <w:rtl/>
        </w:rPr>
        <w:t>סביבה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28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שלושה נגד, אין נמנעים. הצעת החוק הזאת עברה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תועבר לוועדת הפנים ואיכות הסביבה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הבא בסדר</w:t>
      </w:r>
      <w:r w:rsidR="00D90493">
        <w:rPr>
          <w:rtl/>
        </w:rPr>
        <w:t>-</w:t>
      </w:r>
      <w:r w:rsidRPr="00E8235D">
        <w:rPr>
          <w:rtl/>
        </w:rPr>
        <w:t>היום: הצעת חוק חתימה אלקטרונית, התש"ס</w:t>
      </w:r>
      <w:r w:rsidR="00D90493">
        <w:rPr>
          <w:rtl/>
        </w:rPr>
        <w:t>–</w:t>
      </w:r>
      <w:r w:rsidRPr="00E8235D">
        <w:rPr>
          <w:rtl/>
        </w:rPr>
        <w:t>2000.</w:t>
      </w:r>
      <w:r w:rsidR="00D90493">
        <w:rPr>
          <w:rtl/>
        </w:rPr>
        <w:t xml:space="preserve"> </w:t>
      </w:r>
      <w:r w:rsidRPr="00E8235D">
        <w:rPr>
          <w:rtl/>
        </w:rPr>
        <w:t>יציג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ההצעה שר המשפטים </w:t>
      </w:r>
      <w:r w:rsidR="00D90493">
        <w:rPr>
          <w:rtl/>
        </w:rPr>
        <w:t>–</w:t>
      </w:r>
      <w:r w:rsidRPr="00E8235D">
        <w:rPr>
          <w:rtl/>
        </w:rPr>
        <w:t xml:space="preserve"> והוא איננו.</w:t>
      </w:r>
      <w:r w:rsidR="00D90493">
        <w:rPr>
          <w:rtl/>
        </w:rPr>
        <w:t xml:space="preserve"> </w:t>
      </w:r>
      <w:r w:rsidRPr="00E8235D">
        <w:rPr>
          <w:rtl/>
        </w:rPr>
        <w:t>מאחר ששר המשפטים איננו, נדמה לי שלפי</w:t>
      </w:r>
      <w:r w:rsidR="00D90493">
        <w:rPr>
          <w:rtl/>
        </w:rPr>
        <w:t xml:space="preserve"> </w:t>
      </w:r>
      <w:r w:rsidRPr="00E8235D">
        <w:rPr>
          <w:rtl/>
        </w:rPr>
        <w:t>התקנון אני לא יכול להציג את הצעת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מוכן להציג את ההצעה במקומו.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נורא, זה יחכה. אולי הוא יגיע. אתן לו את רשות הדיבור לאחר מכן. אם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מישהו יכול להזעיק אותו </w:t>
      </w:r>
      <w:r w:rsidR="00D90493">
        <w:rPr>
          <w:rtl/>
        </w:rPr>
        <w:t>–</w:t>
      </w:r>
      <w:r w:rsidRPr="00E8235D">
        <w:rPr>
          <w:rtl/>
        </w:rPr>
        <w:t xml:space="preserve"> הוא ידבר אחר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מאה אחוז.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למה? שיבוא ויחכה לסוף.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שר המשפטים בדרך הנה. כשהוא יגיע נעבור אל הצעת החוק עוד הפעם.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119" w:name="_Toc449874371"/>
      <w:r w:rsidRPr="00D90493">
        <w:rPr>
          <w:rtl/>
        </w:rPr>
        <w:t>דברים לזכרו של חסיד אומות העולם יאן קארסקי</w:t>
      </w:r>
      <w:bookmarkEnd w:id="11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בקשת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הכנסת, נתבקשתי לאפשר לחברת הכנסת קולט אביטל לומר כמה</w:t>
      </w:r>
      <w:r w:rsidR="00D90493">
        <w:rPr>
          <w:rtl/>
        </w:rPr>
        <w:t xml:space="preserve"> </w:t>
      </w:r>
      <w:r w:rsidRPr="00E8235D">
        <w:rPr>
          <w:rtl/>
        </w:rPr>
        <w:t>מלים.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לפני</w:t>
      </w:r>
      <w:r w:rsidR="00D90493">
        <w:rPr>
          <w:rtl/>
        </w:rPr>
        <w:t xml:space="preserve"> </w:t>
      </w:r>
      <w:r w:rsidRPr="00E8235D">
        <w:rPr>
          <w:rtl/>
        </w:rPr>
        <w:t>שבועיים</w:t>
      </w:r>
      <w:r w:rsidR="00D90493">
        <w:rPr>
          <w:rtl/>
        </w:rPr>
        <w:t xml:space="preserve"> </w:t>
      </w:r>
      <w:r w:rsidRPr="00E8235D">
        <w:rPr>
          <w:rtl/>
        </w:rPr>
        <w:t>נפטר</w:t>
      </w:r>
      <w:r w:rsidR="00D90493">
        <w:rPr>
          <w:rtl/>
        </w:rPr>
        <w:t xml:space="preserve"> </w:t>
      </w:r>
      <w:r w:rsidRPr="00E8235D">
        <w:rPr>
          <w:rtl/>
        </w:rPr>
        <w:t>בוושינגטון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ישר וצנוע, פרופסור פולני קתולי, יאן</w:t>
      </w:r>
      <w:r w:rsidR="00D90493">
        <w:rPr>
          <w:rtl/>
        </w:rPr>
        <w:t xml:space="preserve"> </w:t>
      </w:r>
      <w:r w:rsidRPr="00E8235D">
        <w:rPr>
          <w:rtl/>
        </w:rPr>
        <w:t>קארסקי, שניסה, בשעות החשוכות של ההיסטוריה שלנו, לעזור לעם היהודי.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במלחמת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השנייה</w:t>
      </w:r>
      <w:r w:rsidR="00D90493">
        <w:rPr>
          <w:rtl/>
        </w:rPr>
        <w:t xml:space="preserve"> </w:t>
      </w:r>
      <w:r w:rsidRPr="00E8235D">
        <w:rPr>
          <w:rtl/>
        </w:rPr>
        <w:t>שימש</w:t>
      </w:r>
      <w:r w:rsidR="00D90493">
        <w:rPr>
          <w:rtl/>
        </w:rPr>
        <w:t xml:space="preserve"> </w:t>
      </w:r>
      <w:r w:rsidRPr="00E8235D">
        <w:rPr>
          <w:rtl/>
        </w:rPr>
        <w:t>קארסקי</w:t>
      </w:r>
      <w:r w:rsidR="00D90493">
        <w:rPr>
          <w:rtl/>
        </w:rPr>
        <w:t xml:space="preserve"> </w:t>
      </w:r>
      <w:r w:rsidRPr="00E8235D">
        <w:rPr>
          <w:rtl/>
        </w:rPr>
        <w:t>בלדר. זאת אומרת, הוא העביר מידע סודי</w:t>
      </w:r>
      <w:r w:rsidR="00D90493">
        <w:rPr>
          <w:rtl/>
        </w:rPr>
        <w:t xml:space="preserve"> </w:t>
      </w:r>
      <w:r w:rsidRPr="00E8235D">
        <w:rPr>
          <w:rtl/>
        </w:rPr>
        <w:t>מפולין הכבושה לבעלות</w:t>
      </w:r>
      <w:r w:rsidR="00D90493">
        <w:rPr>
          <w:rtl/>
        </w:rPr>
        <w:t>-</w:t>
      </w:r>
      <w:r w:rsidRPr="00E8235D">
        <w:rPr>
          <w:rtl/>
        </w:rPr>
        <w:t>הברית.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באוגוסט</w:t>
      </w:r>
      <w:r w:rsidR="00D90493">
        <w:rPr>
          <w:rtl/>
        </w:rPr>
        <w:t xml:space="preserve"> </w:t>
      </w:r>
      <w:r w:rsidRPr="00E8235D">
        <w:rPr>
          <w:rtl/>
        </w:rPr>
        <w:t>1942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נפגש</w:t>
      </w:r>
      <w:r w:rsidR="00D90493">
        <w:rPr>
          <w:rtl/>
        </w:rPr>
        <w:t xml:space="preserve"> </w:t>
      </w:r>
      <w:r w:rsidRPr="00E8235D">
        <w:rPr>
          <w:rtl/>
        </w:rPr>
        <w:t>עם נציגי הקהילה היהודית בוורשה, ביקר בגטו ורשה,</w:t>
      </w:r>
      <w:r w:rsidR="00D90493">
        <w:rPr>
          <w:rtl/>
        </w:rPr>
        <w:t xml:space="preserve"> </w:t>
      </w:r>
      <w:r w:rsidRPr="00E8235D">
        <w:rPr>
          <w:rtl/>
        </w:rPr>
        <w:t>ביקר</w:t>
      </w:r>
      <w:r w:rsidR="00D90493">
        <w:rPr>
          <w:rtl/>
        </w:rPr>
        <w:t xml:space="preserve"> </w:t>
      </w:r>
      <w:r w:rsidRPr="00E8235D">
        <w:rPr>
          <w:rtl/>
        </w:rPr>
        <w:t>במחנה ריכוז</w:t>
      </w:r>
      <w:r w:rsidR="00D90493">
        <w:rPr>
          <w:rtl/>
        </w:rPr>
        <w:t xml:space="preserve"> </w:t>
      </w:r>
      <w:r w:rsidRPr="00E8235D">
        <w:rPr>
          <w:rtl/>
        </w:rPr>
        <w:t>ונחרד.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הראשון שנסע ללונדון והעביר לבעלות</w:t>
      </w:r>
      <w:r w:rsidR="00D90493">
        <w:rPr>
          <w:rtl/>
        </w:rPr>
        <w:t>-</w:t>
      </w:r>
      <w:r w:rsidRPr="00E8235D">
        <w:rPr>
          <w:rtl/>
        </w:rPr>
        <w:t>הברית,</w:t>
      </w:r>
      <w:r w:rsidR="00D90493">
        <w:rPr>
          <w:rtl/>
        </w:rPr>
        <w:t xml:space="preserve"> </w:t>
      </w:r>
      <w:r w:rsidRPr="00E8235D">
        <w:rPr>
          <w:rtl/>
        </w:rPr>
        <w:t>לווינסטון צ'רצ'יל ולנשיא ארצות</w:t>
      </w:r>
      <w:r w:rsidR="00D90493">
        <w:rPr>
          <w:rtl/>
        </w:rPr>
        <w:t>-</w:t>
      </w:r>
      <w:r w:rsidRPr="00E8235D">
        <w:rPr>
          <w:rtl/>
        </w:rPr>
        <w:t>הברית, מידע על השואה היהודית ועל ממדיה.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בעלות</w:t>
      </w:r>
      <w:r w:rsidR="00D90493">
        <w:rPr>
          <w:rtl/>
        </w:rPr>
        <w:t>-</w:t>
      </w:r>
      <w:r w:rsidRPr="00E8235D">
        <w:rPr>
          <w:rtl/>
        </w:rPr>
        <w:t>הברית ידעו אפוא על השואה והעדיפו שלא לעשות כלום.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במשך מלחמת העולם השנייה נתפס קארסקי על</w:t>
      </w:r>
      <w:r w:rsidR="00D90493">
        <w:rPr>
          <w:rtl/>
        </w:rPr>
        <w:t>-</w:t>
      </w:r>
      <w:r w:rsidRPr="00E8235D">
        <w:rPr>
          <w:rtl/>
        </w:rPr>
        <w:t>ידי הגסטאפו ועונה.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1994</w:t>
      </w:r>
      <w:r w:rsidR="00D90493">
        <w:rPr>
          <w:rtl/>
        </w:rPr>
        <w:t xml:space="preserve"> </w:t>
      </w:r>
      <w:r w:rsidRPr="00E8235D">
        <w:rPr>
          <w:rtl/>
        </w:rPr>
        <w:t>העניקה לו ממשלת ישראל אזרחות כבוד, מעשה שהוא נדיר במחוזותינו וללא</w:t>
      </w:r>
      <w:r w:rsidR="00D90493">
        <w:rPr>
          <w:rtl/>
        </w:rPr>
        <w:t xml:space="preserve"> </w:t>
      </w:r>
      <w:r w:rsidRPr="00E8235D">
        <w:rPr>
          <w:rtl/>
        </w:rPr>
        <w:t>ספק הביע את הערכתנו העמוקה לדרכו.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בהלווייתו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קארסקי</w:t>
      </w:r>
      <w:r w:rsidR="00D90493">
        <w:rPr>
          <w:rtl/>
        </w:rPr>
        <w:t xml:space="preserve"> </w:t>
      </w:r>
      <w:r w:rsidRPr="00E8235D">
        <w:rPr>
          <w:rtl/>
        </w:rPr>
        <w:t>השתתף</w:t>
      </w:r>
      <w:r w:rsidR="00D90493">
        <w:rPr>
          <w:rtl/>
        </w:rPr>
        <w:t xml:space="preserve"> </w:t>
      </w:r>
      <w:r w:rsidRPr="00E8235D">
        <w:rPr>
          <w:rtl/>
        </w:rPr>
        <w:t>רק פקיד זוטר מטעמנו. לכן, חברי הכנסת, מצאתי</w:t>
      </w:r>
      <w:r w:rsidR="00D90493">
        <w:rPr>
          <w:rtl/>
        </w:rPr>
        <w:t xml:space="preserve"> </w:t>
      </w:r>
      <w:r w:rsidRPr="00E8235D">
        <w:rPr>
          <w:rtl/>
        </w:rPr>
        <w:t>לנכון להעלות את זכרו ופועלו בבית זה.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יהי זכרו ברוך.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20" w:name="_Toc449874372"/>
      <w:r w:rsidRPr="00D90493">
        <w:rPr>
          <w:rtl/>
        </w:rPr>
        <w:t>הצעת חוק חתימה אלקטרונית,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0"/>
    </w:p>
    <w:p w:rsidR="00D90493" w:rsidRPr="00D90493" w:rsidRDefault="00D90493" w:rsidP="00D90493">
      <w:pPr>
        <w:pStyle w:val="1"/>
        <w:rPr>
          <w:rtl/>
        </w:rPr>
      </w:pPr>
      <w:bookmarkStart w:id="121" w:name="_Toc449874373"/>
      <w:r w:rsidRPr="00D90493">
        <w:rPr>
          <w:rtl/>
        </w:rPr>
        <w:t>(קריאה ראשונה)</w:t>
      </w:r>
      <w:bookmarkEnd w:id="121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המשפטים,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להציג</w:t>
      </w:r>
      <w:r w:rsidR="00D90493">
        <w:rPr>
          <w:rtl/>
        </w:rPr>
        <w:t xml:space="preserve"> </w:t>
      </w:r>
      <w:r w:rsidRPr="00E8235D">
        <w:rPr>
          <w:rtl/>
        </w:rPr>
        <w:t>לפנינו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חתימה אלקטרונית.</w:t>
      </w:r>
      <w:r w:rsidR="00D90493">
        <w:rPr>
          <w:rtl/>
        </w:rPr>
        <w:t xml:space="preserve"> </w:t>
      </w:r>
      <w:r w:rsidRPr="00E8235D">
        <w:rPr>
          <w:rtl/>
        </w:rPr>
        <w:t>בהיעדרך,</w:t>
      </w:r>
      <w:r w:rsidR="00D90493">
        <w:rPr>
          <w:rtl/>
        </w:rPr>
        <w:t xml:space="preserve"> </w:t>
      </w:r>
      <w:r w:rsidRPr="00E8235D">
        <w:rPr>
          <w:rtl/>
        </w:rPr>
        <w:t>אדוני השר, התנדבו חברי הכנסת לקצר את האומר והם ידברו מעט. אלה נקודות</w:t>
      </w:r>
      <w:r w:rsidR="00D90493">
        <w:rPr>
          <w:rtl/>
        </w:rPr>
        <w:t xml:space="preserve"> </w:t>
      </w:r>
      <w:r w:rsidRPr="00E8235D">
        <w:rPr>
          <w:rtl/>
        </w:rPr>
        <w:t>זכות כדי שהחוק יעבור מהר.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לתרום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תרומתי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דבר בתנאי שאני יכול להעביר את זה</w:t>
      </w:r>
      <w:r w:rsidR="00D90493">
        <w:rPr>
          <w:rtl/>
        </w:rPr>
        <w:t xml:space="preserve"> </w:t>
      </w:r>
      <w:r w:rsidRPr="00E8235D">
        <w:rPr>
          <w:rtl/>
        </w:rPr>
        <w:t>לפרוטוקול.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מאשר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להעביר</w:t>
      </w:r>
      <w:r w:rsidR="00D90493">
        <w:rPr>
          <w:rtl/>
        </w:rPr>
        <w:t xml:space="preserve"> </w:t>
      </w:r>
      <w:r w:rsidRPr="00E8235D">
        <w:rPr>
          <w:rtl/>
        </w:rPr>
        <w:t>לפרוטוקול,</w:t>
      </w:r>
      <w:r w:rsidR="00D90493">
        <w:rPr>
          <w:rtl/>
        </w:rPr>
        <w:t xml:space="preserve"> </w:t>
      </w:r>
      <w:r w:rsidRPr="00E8235D">
        <w:rPr>
          <w:rtl/>
        </w:rPr>
        <w:t>אבל בכל אופן, לכבוד הכנסת תגיד מה אומר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העיקרון,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בחוק הזה הוא מתן אפשרות למערכת של</w:t>
      </w:r>
      <w:r w:rsidR="00D90493">
        <w:rPr>
          <w:rtl/>
        </w:rPr>
        <w:t xml:space="preserve"> </w:t>
      </w:r>
      <w:r w:rsidRPr="00E8235D">
        <w:rPr>
          <w:rtl/>
        </w:rPr>
        <w:t>קשרי</w:t>
      </w:r>
      <w:r w:rsidR="00D90493">
        <w:rPr>
          <w:rtl/>
        </w:rPr>
        <w:t xml:space="preserve"> </w:t>
      </w:r>
      <w:r w:rsidRPr="00E8235D">
        <w:rPr>
          <w:rtl/>
        </w:rPr>
        <w:t>המסחר</w:t>
      </w:r>
      <w:r w:rsidR="00D90493">
        <w:rPr>
          <w:rtl/>
        </w:rPr>
        <w:t xml:space="preserve"> </w:t>
      </w: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להתחבר</w:t>
      </w:r>
      <w:r w:rsidR="00D90493">
        <w:rPr>
          <w:rtl/>
        </w:rPr>
        <w:t xml:space="preserve"> </w:t>
      </w:r>
      <w:r w:rsidRPr="00E8235D">
        <w:rPr>
          <w:rtl/>
        </w:rPr>
        <w:t>לעידן</w:t>
      </w:r>
      <w:r w:rsidR="00D90493">
        <w:rPr>
          <w:rtl/>
        </w:rPr>
        <w:t xml:space="preserve"> </w:t>
      </w:r>
      <w:r w:rsidRPr="00E8235D">
        <w:rPr>
          <w:rtl/>
        </w:rPr>
        <w:t>המסחר</w:t>
      </w:r>
      <w:r w:rsidR="00D90493">
        <w:rPr>
          <w:rtl/>
        </w:rPr>
        <w:t xml:space="preserve"> </w:t>
      </w:r>
      <w:r w:rsidRPr="00E8235D">
        <w:rPr>
          <w:rtl/>
        </w:rPr>
        <w:t>המודרני, כיוון שאחת הבעיות המרכזיות</w:t>
      </w:r>
      <w:r w:rsidR="00D90493">
        <w:rPr>
          <w:rtl/>
        </w:rPr>
        <w:t xml:space="preserve"> </w:t>
      </w:r>
      <w:r w:rsidRPr="00E8235D">
        <w:rPr>
          <w:rtl/>
        </w:rPr>
        <w:t>בעניין</w:t>
      </w:r>
      <w:r w:rsidR="00D90493">
        <w:rPr>
          <w:rtl/>
        </w:rPr>
        <w:t xml:space="preserve"> </w:t>
      </w:r>
      <w:r w:rsidRPr="00E8235D">
        <w:rPr>
          <w:rtl/>
        </w:rPr>
        <w:t>של חוזים, בעניין של התקשרויות, היא עניין החתימה, חתימת היעד. מדובר כאן</w:t>
      </w:r>
      <w:r w:rsidR="00D90493">
        <w:rPr>
          <w:rtl/>
        </w:rPr>
        <w:t xml:space="preserve"> </w:t>
      </w:r>
      <w:r w:rsidRPr="00E8235D">
        <w:rPr>
          <w:rtl/>
        </w:rPr>
        <w:t>בהצעה</w:t>
      </w:r>
      <w:r w:rsidR="00D90493">
        <w:rPr>
          <w:rtl/>
        </w:rPr>
        <w:t xml:space="preserve"> </w:t>
      </w:r>
      <w:r w:rsidRPr="00E8235D">
        <w:rPr>
          <w:rtl/>
        </w:rPr>
        <w:t>לגבי</w:t>
      </w:r>
      <w:r w:rsidR="00D90493">
        <w:rPr>
          <w:rtl/>
        </w:rPr>
        <w:t xml:space="preserve"> </w:t>
      </w:r>
      <w:r w:rsidRPr="00E8235D">
        <w:rPr>
          <w:rtl/>
        </w:rPr>
        <w:t>אשרור והכרה בחתימה אלקטרונית שנעשית מרחוק ולא דווקא בעט ולא דווקא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נייר.</w:t>
      </w:r>
      <w:r w:rsidR="00D90493">
        <w:rPr>
          <w:rtl/>
        </w:rPr>
        <w:t xml:space="preserve"> </w:t>
      </w:r>
      <w:r w:rsidRPr="00E8235D">
        <w:rPr>
          <w:rtl/>
        </w:rPr>
        <w:t>בכך אנחנו מצטרפים למדינות המתוקנות בעולם, שהדבר הזה מאפשר להן באמת</w:t>
      </w:r>
      <w:r w:rsidR="00D90493">
        <w:rPr>
          <w:rtl/>
        </w:rPr>
        <w:t xml:space="preserve"> </w:t>
      </w:r>
      <w:r w:rsidRPr="00E8235D">
        <w:rPr>
          <w:rtl/>
        </w:rPr>
        <w:t>לקיים קשרי מסחר ברמה הגבוהה ביותר.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לפי המסורת הנקוטה בידינו, חברי הכנסת מוותרים על רשות</w:t>
      </w:r>
      <w:r w:rsidR="00D90493">
        <w:rPr>
          <w:rtl/>
        </w:rPr>
        <w:t xml:space="preserve"> </w:t>
      </w:r>
      <w:r w:rsidRPr="00E8235D">
        <w:rPr>
          <w:rtl/>
        </w:rPr>
        <w:t>הדיבור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ראשונה,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אפשר להצביע על החתימה</w:t>
      </w:r>
      <w:r w:rsidR="00D90493">
        <w:rPr>
          <w:rtl/>
        </w:rPr>
        <w:t xml:space="preserve"> </w:t>
      </w:r>
      <w:r w:rsidRPr="00E8235D">
        <w:rPr>
          <w:rtl/>
        </w:rPr>
        <w:t>האלקטרונית.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חתימה אלקטרונית, התש"ס</w:t>
      </w:r>
      <w:r>
        <w:rPr>
          <w:rtl/>
        </w:rPr>
        <w:t>–</w:t>
      </w:r>
      <w:r w:rsidR="00E8235D" w:rsidRPr="00E8235D">
        <w:rPr>
          <w:rtl/>
        </w:rPr>
        <w:t>2000,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ל</w:t>
      </w:r>
      <w:r w:rsidR="00E8235D" w:rsidRPr="00E8235D">
        <w:rPr>
          <w:rtl/>
        </w:rPr>
        <w:t>וועדה שתקבע ועדת הכנסת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34 בעד הצעת חוק חתימה אלקטרונית, התש"ס</w:t>
      </w:r>
      <w:r w:rsidR="00D90493">
        <w:rPr>
          <w:rtl/>
        </w:rPr>
        <w:t>–</w:t>
      </w:r>
      <w:r w:rsidRPr="00E8235D">
        <w:rPr>
          <w:rtl/>
        </w:rPr>
        <w:t>2000, ואני מבין שההצעה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תעבור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לוועדת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כדי שתעביר אותה לוועדה המשותפת לחוקה ומדע בראשות חבר הכנסת</w:t>
      </w:r>
      <w:r w:rsidR="00D90493">
        <w:rPr>
          <w:rtl/>
        </w:rPr>
        <w:t xml:space="preserve"> </w:t>
      </w:r>
      <w:r w:rsidRPr="00E8235D">
        <w:rPr>
          <w:rtl/>
        </w:rPr>
        <w:t>מיכאל איתן.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ההצעה תעבור לוועדת הכנסת כדי שתעביר זאת לוועדה משותפת לוועדת החוקה,</w:t>
      </w:r>
      <w:r w:rsidR="00D90493">
        <w:rPr>
          <w:rtl/>
        </w:rPr>
        <w:t xml:space="preserve"> </w:t>
      </w:r>
      <w:r w:rsidRPr="00E8235D">
        <w:rPr>
          <w:rtl/>
        </w:rPr>
        <w:t>חוק ומשפט ולוועדת המדע בראשות חבר הכנסת מיכאל איתן.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122" w:name="_Toc449874374"/>
      <w:r w:rsidRPr="00D90493">
        <w:rPr>
          <w:rtl/>
        </w:rPr>
        <w:t>הודעת הממשלה על רצונה להחיל דין רציפות על הצעת חוק</w:t>
      </w:r>
      <w:bookmarkEnd w:id="12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שר המשפטים רוצה לומר לנו עוד דבר שאין בו צורך בדיון.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המשפטים י' ביילין: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 על</w:t>
      </w:r>
      <w:r w:rsidR="00D90493">
        <w:rPr>
          <w:rtl/>
        </w:rPr>
        <w:t>-</w:t>
      </w:r>
      <w:r w:rsidRPr="00E8235D">
        <w:rPr>
          <w:rtl/>
        </w:rPr>
        <w:t>פי חוק רציפות בהצעות חוק, התשנ"ג</w:t>
      </w:r>
      <w:r w:rsidR="00D90493">
        <w:rPr>
          <w:rtl/>
        </w:rPr>
        <w:t>–</w:t>
      </w:r>
      <w:r w:rsidRPr="00E8235D">
        <w:rPr>
          <w:rtl/>
        </w:rPr>
        <w:t>1993,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למסור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על רצונה של הממשלה להחיל את רציפות הדיון על הצעת חוק</w:t>
      </w:r>
      <w:r w:rsidR="00D90493">
        <w:rPr>
          <w:rtl/>
        </w:rPr>
        <w:t xml:space="preserve"> </w:t>
      </w:r>
      <w:r w:rsidRPr="00E8235D">
        <w:rPr>
          <w:rtl/>
        </w:rPr>
        <w:t>הביטוח הלאומי (תיקון מס' 31), התשנ"ט</w:t>
      </w:r>
      <w:r w:rsidR="00D90493">
        <w:rPr>
          <w:rtl/>
        </w:rPr>
        <w:t>–</w:t>
      </w:r>
      <w:r w:rsidRPr="00E8235D">
        <w:rPr>
          <w:rtl/>
        </w:rPr>
        <w:t>1998.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הוראות</w:t>
      </w:r>
      <w:r w:rsidR="00D90493">
        <w:rPr>
          <w:rtl/>
        </w:rPr>
        <w:t xml:space="preserve"> </w:t>
      </w:r>
      <w:r w:rsidRPr="00E8235D">
        <w:rPr>
          <w:rtl/>
        </w:rPr>
        <w:t>החוק,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סיעה</w:t>
      </w:r>
      <w:r w:rsidR="00D90493">
        <w:rPr>
          <w:rtl/>
        </w:rPr>
        <w:t xml:space="preserve"> </w:t>
      </w:r>
      <w:r w:rsidRPr="00E8235D">
        <w:rPr>
          <w:rtl/>
        </w:rPr>
        <w:t>הרוצה</w:t>
      </w:r>
      <w:r w:rsidR="00D90493">
        <w:rPr>
          <w:rtl/>
        </w:rPr>
        <w:t xml:space="preserve"> </w:t>
      </w:r>
      <w:r w:rsidRPr="00E8235D">
        <w:rPr>
          <w:rtl/>
        </w:rPr>
        <w:t>בכך רשאית להציע בתוך שבועיים, שדין</w:t>
      </w:r>
      <w:r w:rsidR="00D90493">
        <w:rPr>
          <w:rtl/>
        </w:rPr>
        <w:t xml:space="preserve"> </w:t>
      </w:r>
      <w:r w:rsidRPr="00E8235D">
        <w:rPr>
          <w:rtl/>
        </w:rPr>
        <w:t>הרציפות לא יוחל על הצעה כלשהי.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תוגש</w:t>
      </w:r>
      <w:r w:rsidR="00D90493">
        <w:rPr>
          <w:rtl/>
        </w:rPr>
        <w:t xml:space="preserve"> </w:t>
      </w: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כזאת,</w:t>
      </w:r>
      <w:r w:rsidR="00D90493">
        <w:rPr>
          <w:rtl/>
        </w:rPr>
        <w:t xml:space="preserve"> </w:t>
      </w:r>
      <w:r w:rsidRPr="00E8235D">
        <w:rPr>
          <w:rtl/>
        </w:rPr>
        <w:t>תחליט</w:t>
      </w:r>
      <w:r w:rsidR="00D90493">
        <w:rPr>
          <w:rtl/>
        </w:rPr>
        <w:t xml:space="preserve"> </w:t>
      </w:r>
      <w:r w:rsidRPr="00E8235D">
        <w:rPr>
          <w:rtl/>
        </w:rPr>
        <w:t>הכנסת בעניין; אם לא תוגש הצעה כזאת, או תוגש</w:t>
      </w:r>
      <w:r w:rsidR="00D90493">
        <w:rPr>
          <w:rtl/>
        </w:rPr>
        <w:t xml:space="preserve"> </w:t>
      </w:r>
      <w:r w:rsidRPr="00E8235D">
        <w:rPr>
          <w:rtl/>
        </w:rPr>
        <w:t>ותידחה,</w:t>
      </w:r>
      <w:r w:rsidR="00D90493">
        <w:rPr>
          <w:rtl/>
        </w:rPr>
        <w:t xml:space="preserve"> </w:t>
      </w:r>
      <w:r w:rsidRPr="00E8235D">
        <w:rPr>
          <w:rtl/>
        </w:rPr>
        <w:t>תמשיך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לדון בהצעת החוק ורשאית היא לנהוג בדיונים שנתקיימו בכנסת</w:t>
      </w:r>
      <w:r w:rsidR="00D90493">
        <w:rPr>
          <w:rtl/>
        </w:rPr>
        <w:t xml:space="preserve"> </w:t>
      </w:r>
      <w:r w:rsidRPr="00E8235D">
        <w:rPr>
          <w:rtl/>
        </w:rPr>
        <w:t>היוצאת כאילו היו אלה דיונים 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123" w:name="_Toc449874375"/>
      <w:r w:rsidRPr="00D90493">
        <w:rPr>
          <w:rtl/>
        </w:rPr>
        <w:t>הצעת חוק לתיקון פקודת מס הכנסה (מס' 124)</w:t>
      </w:r>
      <w:bookmarkEnd w:id="123"/>
    </w:p>
    <w:p w:rsidR="00D90493" w:rsidRDefault="00D90493" w:rsidP="00D90493">
      <w:pPr>
        <w:rPr>
          <w:bCs/>
          <w:u w:val="single"/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24" w:name="_Toc449874376"/>
      <w:r w:rsidRPr="00D90493">
        <w:rPr>
          <w:rtl/>
        </w:rPr>
        <w:t>(הקלות במתן הטבה לשינויי מבנה),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4"/>
    </w:p>
    <w:p w:rsidR="00D90493" w:rsidRPr="00D90493" w:rsidRDefault="00D90493" w:rsidP="00D90493">
      <w:pPr>
        <w:pStyle w:val="1"/>
        <w:rPr>
          <w:rtl/>
        </w:rPr>
      </w:pPr>
      <w:bookmarkStart w:id="125" w:name="_Toc449874377"/>
      <w:r w:rsidRPr="00D90493">
        <w:rPr>
          <w:rtl/>
        </w:rPr>
        <w:t>(קריאה ראשונה)</w:t>
      </w:r>
      <w:bookmarkEnd w:id="12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 לתיקון פקודת מס הכנסה (הקלות במתן</w:t>
      </w:r>
      <w:r w:rsidR="00D90493">
        <w:rPr>
          <w:rtl/>
        </w:rPr>
        <w:t xml:space="preserve"> </w:t>
      </w:r>
      <w:r w:rsidRPr="00E8235D">
        <w:rPr>
          <w:rtl/>
        </w:rPr>
        <w:t>הטבה לשינויי מבנה), התש"ס</w:t>
      </w:r>
      <w:r w:rsidR="00D90493">
        <w:rPr>
          <w:rtl/>
        </w:rPr>
        <w:t>–</w:t>
      </w:r>
      <w:r w:rsidRPr="00E8235D">
        <w:rPr>
          <w:rtl/>
        </w:rPr>
        <w:t>2000, קריאה ראשונה. יציג את ההצעה שר האוצר.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השארתי את הנייר שמסביר את חשיבות החוק הזה, אבל אני רוצה</w:t>
      </w:r>
      <w:r w:rsidR="00D90493">
        <w:rPr>
          <w:rtl/>
        </w:rPr>
        <w:t xml:space="preserve"> </w:t>
      </w:r>
      <w:r w:rsidRPr="00E8235D">
        <w:rPr>
          <w:rtl/>
        </w:rPr>
        <w:t>לומר בשניים</w:t>
      </w:r>
      <w:r w:rsidR="00D90493">
        <w:rPr>
          <w:rtl/>
        </w:rPr>
        <w:t>-</w:t>
      </w:r>
      <w:r w:rsidRPr="00E8235D">
        <w:rPr>
          <w:rtl/>
        </w:rPr>
        <w:t>שלושה</w:t>
      </w:r>
      <w:r w:rsidR="00D90493">
        <w:rPr>
          <w:rtl/>
        </w:rPr>
        <w:t xml:space="preserve"> </w:t>
      </w:r>
      <w:r w:rsidRPr="00E8235D">
        <w:rPr>
          <w:rtl/>
        </w:rPr>
        <w:t>משפטים,</w:t>
      </w:r>
      <w:r w:rsidR="00D90493">
        <w:rPr>
          <w:rtl/>
        </w:rPr>
        <w:t xml:space="preserve"> </w:t>
      </w:r>
      <w:r w:rsidRPr="00E8235D">
        <w:rPr>
          <w:rtl/>
        </w:rPr>
        <w:t>שאחת הבעיות הקשות בתעשיית ההיי</w:t>
      </w:r>
      <w:r w:rsidR="00D90493">
        <w:rPr>
          <w:rtl/>
        </w:rPr>
        <w:t>-</w:t>
      </w:r>
      <w:r w:rsidRPr="00E8235D">
        <w:rPr>
          <w:rtl/>
        </w:rPr>
        <w:t>טק שלנו היא העובדה,</w:t>
      </w:r>
      <w:r w:rsidR="00D90493">
        <w:rPr>
          <w:rtl/>
        </w:rPr>
        <w:t xml:space="preserve"> </w:t>
      </w:r>
      <w:r w:rsidRPr="00E8235D">
        <w:rPr>
          <w:rtl/>
        </w:rPr>
        <w:t>שכאשר יש מיזוג בין חברה ישראלית לבין חברה אמריקנית, ורבות הן חברות כאלה, העברת</w:t>
      </w:r>
      <w:r w:rsidR="00D90493">
        <w:rPr>
          <w:rtl/>
        </w:rPr>
        <w:t xml:space="preserve"> </w:t>
      </w:r>
      <w:r w:rsidRPr="00E8235D">
        <w:rPr>
          <w:rtl/>
        </w:rPr>
        <w:t>המניות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התשלום. העברת המניות מבחינת החוק הקיים היא אירוע מס.</w:t>
      </w:r>
      <w:r w:rsidR="00D90493">
        <w:rPr>
          <w:rtl/>
        </w:rPr>
        <w:t xml:space="preserve"> </w:t>
      </w:r>
      <w:r w:rsidRPr="00E8235D">
        <w:rPr>
          <w:rtl/>
        </w:rPr>
        <w:t>כלומר, נאמר</w:t>
      </w:r>
      <w:r w:rsidR="00D90493">
        <w:rPr>
          <w:rtl/>
        </w:rPr>
        <w:t xml:space="preserve"> </w:t>
      </w:r>
      <w:r w:rsidRPr="00E8235D">
        <w:rPr>
          <w:rtl/>
        </w:rPr>
        <w:t>שחברה</w:t>
      </w:r>
      <w:r w:rsidR="00D90493">
        <w:rPr>
          <w:rtl/>
        </w:rPr>
        <w:t xml:space="preserve"> </w:t>
      </w:r>
      <w:r w:rsidRPr="00E8235D">
        <w:rPr>
          <w:rtl/>
        </w:rPr>
        <w:t>ישראלית</w:t>
      </w:r>
      <w:r w:rsidR="00D90493">
        <w:rPr>
          <w:rtl/>
        </w:rPr>
        <w:t xml:space="preserve"> </w:t>
      </w:r>
      <w:r w:rsidRPr="00E8235D">
        <w:rPr>
          <w:rtl/>
        </w:rPr>
        <w:t>מתמזגת</w:t>
      </w:r>
      <w:r w:rsidR="00D90493">
        <w:rPr>
          <w:rtl/>
        </w:rPr>
        <w:t xml:space="preserve"> </w:t>
      </w:r>
      <w:r w:rsidRPr="00E8235D">
        <w:rPr>
          <w:rtl/>
        </w:rPr>
        <w:t>עם חברה אמריקנית ומקבלת את המכירה במניות אמריקניות, הן</w:t>
      </w:r>
      <w:r w:rsidR="00D90493">
        <w:rPr>
          <w:rtl/>
        </w:rPr>
        <w:t xml:space="preserve"> </w:t>
      </w:r>
      <w:r w:rsidRPr="00E8235D">
        <w:rPr>
          <w:rtl/>
        </w:rPr>
        <w:t>מקבלות</w:t>
      </w:r>
      <w:r w:rsidR="00D90493">
        <w:rPr>
          <w:rtl/>
        </w:rPr>
        <w:t xml:space="preserve"> </w:t>
      </w:r>
      <w:r w:rsidRPr="00E8235D">
        <w:rPr>
          <w:rtl/>
        </w:rPr>
        <w:t>100</w:t>
      </w:r>
      <w:r w:rsidR="00D90493">
        <w:rPr>
          <w:rtl/>
        </w:rPr>
        <w:t xml:space="preserve"> </w:t>
      </w:r>
      <w:r w:rsidRPr="00E8235D">
        <w:rPr>
          <w:rtl/>
        </w:rPr>
        <w:t>מיליון</w:t>
      </w:r>
      <w:r w:rsidR="00D90493">
        <w:rPr>
          <w:rtl/>
        </w:rPr>
        <w:t xml:space="preserve"> </w:t>
      </w:r>
      <w:r w:rsidRPr="00E8235D">
        <w:rPr>
          <w:rtl/>
        </w:rPr>
        <w:t>דולר,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 xml:space="preserve"> </w:t>
      </w:r>
      <w:r w:rsidRPr="00E8235D">
        <w:rPr>
          <w:rtl/>
        </w:rPr>
        <w:t>הקיים היום זה אירוע מס. החוק הזה בא לפתור את</w:t>
      </w:r>
      <w:r w:rsidR="00D90493">
        <w:rPr>
          <w:rtl/>
        </w:rPr>
        <w:t xml:space="preserve"> </w:t>
      </w:r>
      <w:r w:rsidRPr="00E8235D">
        <w:rPr>
          <w:rtl/>
        </w:rPr>
        <w:t>הבעיה</w:t>
      </w:r>
      <w:r w:rsidR="00D90493">
        <w:rPr>
          <w:rtl/>
        </w:rPr>
        <w:t xml:space="preserve"> </w:t>
      </w:r>
      <w:r w:rsidRPr="00E8235D">
        <w:rPr>
          <w:rtl/>
        </w:rPr>
        <w:t>ולגרום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שאנחנו נוכל בתעשייה זו ליצור מצבים שהמיזוגים לא יהיו אירוע</w:t>
      </w:r>
      <w:r w:rsidR="00D90493">
        <w:rPr>
          <w:rtl/>
        </w:rPr>
        <w:t xml:space="preserve"> </w:t>
      </w:r>
      <w:r w:rsidRPr="00E8235D">
        <w:rPr>
          <w:rtl/>
        </w:rPr>
        <w:t>מס לכמה שנים בתנאים כאלה ואחרים שאני לא רוצה כעת להרבות בפירוטם.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נחשפתי</w:t>
      </w:r>
      <w:r w:rsidR="00D90493">
        <w:rPr>
          <w:rtl/>
        </w:rPr>
        <w:t xml:space="preserve"> </w:t>
      </w:r>
      <w:r w:rsidRPr="00E8235D">
        <w:rPr>
          <w:rtl/>
        </w:rPr>
        <w:t>לבעיה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ביקרתי ב"עמק הסיליקון" בספטמבר בשנה שעברה</w:t>
      </w:r>
      <w:r w:rsidR="00D90493">
        <w:rPr>
          <w:rtl/>
        </w:rPr>
        <w:t xml:space="preserve"> </w:t>
      </w:r>
      <w:r w:rsidRPr="00E8235D">
        <w:rPr>
          <w:rtl/>
        </w:rPr>
        <w:t>ונפגשתי עם אנשי התעשייה.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לשבח את נציבות מס הכנסה ואת נציב המס שנמצא פה על העבודה החשובה</w:t>
      </w:r>
      <w:r w:rsidR="00D90493">
        <w:rPr>
          <w:rtl/>
        </w:rPr>
        <w:t xml:space="preserve"> </w:t>
      </w:r>
      <w:r w:rsidRPr="00E8235D">
        <w:rPr>
          <w:rtl/>
        </w:rPr>
        <w:t>בהכנת החוק.</w:t>
      </w:r>
      <w:r w:rsidR="00D90493">
        <w:rPr>
          <w:rtl/>
        </w:rPr>
        <w:t xml:space="preserve"> </w:t>
      </w:r>
      <w:r w:rsidRPr="00E8235D">
        <w:rPr>
          <w:rtl/>
        </w:rPr>
        <w:t>החוק הזה חיוני למשק הישראלי, חיוני לתעשיות המתפתחות, הוא חוק טוב,</w:t>
      </w:r>
      <w:r w:rsidR="00D90493">
        <w:rPr>
          <w:rtl/>
        </w:rPr>
        <w:t xml:space="preserve"> </w:t>
      </w:r>
      <w:r w:rsidRPr="00E8235D">
        <w:rPr>
          <w:rtl/>
        </w:rPr>
        <w:t>ואנחנו רוצים להידמות בכך לארצות</w:t>
      </w:r>
      <w:r w:rsidR="00D90493">
        <w:rPr>
          <w:rtl/>
        </w:rPr>
        <w:t>-</w:t>
      </w:r>
      <w:r w:rsidRPr="00E8235D">
        <w:rPr>
          <w:rtl/>
        </w:rPr>
        <w:t>הברית, בעיקר למה שקורה בתעשיית ההיי</w:t>
      </w:r>
      <w:r w:rsidR="00D90493">
        <w:rPr>
          <w:rtl/>
        </w:rPr>
        <w:t>-</w:t>
      </w:r>
      <w:r w:rsidRPr="00E8235D">
        <w:rPr>
          <w:rtl/>
        </w:rPr>
        <w:t>טק.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לאשר את החוק בקריאה ראשונה ולהעבירו לדיון ולהכנתו לקריאה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 בוועדת הכספים של הכנסת.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מודה לך.</w:t>
      </w:r>
      <w:r w:rsidR="00D90493">
        <w:rPr>
          <w:rtl/>
        </w:rPr>
        <w:t xml:space="preserve"> </w:t>
      </w:r>
      <w:r w:rsidRPr="00E8235D">
        <w:rPr>
          <w:rtl/>
        </w:rPr>
        <w:t>ובכן, האם אנחנו נוקטים כנ"ל גם בהצעת חוק זאת?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אני רוצה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רק רגע, אני לא יכול לכפות על החברים. אני רוצה לרשום מי רוצה לדבר </w:t>
      </w:r>
      <w:r w:rsidR="00D90493">
        <w:rPr>
          <w:rtl/>
        </w:rPr>
        <w:t>–</w:t>
      </w:r>
      <w:r w:rsidRPr="00E8235D">
        <w:rPr>
          <w:rtl/>
        </w:rPr>
        <w:t xml:space="preserve"> רק אתה</w:t>
      </w:r>
      <w:r w:rsidR="00D90493">
        <w:rPr>
          <w:rtl/>
        </w:rPr>
        <w:t xml:space="preserve"> </w:t>
      </w:r>
      <w:r w:rsidRPr="00E8235D">
        <w:rPr>
          <w:rtl/>
        </w:rPr>
        <w:t>רוצה לדבר?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לדבר, אני לא יודע מה עם האחרים.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עוד מישהו שרוצה לדבר? דוד טל, אתה היחיד שרוצה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אני רוצה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מודיע שהרשימה סגורה.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אפשר להעיר משהו לסדר?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רגע מגישים לנו נוסחים חדשים של סדר</w:t>
      </w:r>
      <w:r w:rsidR="00D90493">
        <w:rPr>
          <w:rtl/>
        </w:rPr>
        <w:t>-</w:t>
      </w:r>
      <w:r w:rsidRPr="00E8235D">
        <w:rPr>
          <w:rtl/>
        </w:rPr>
        <w:t>היום שמשנים את</w:t>
      </w:r>
      <w:r w:rsidR="00D90493">
        <w:rPr>
          <w:rtl/>
        </w:rPr>
        <w:t xml:space="preserve"> </w:t>
      </w:r>
      <w:r w:rsidRPr="00E8235D">
        <w:rPr>
          <w:rtl/>
        </w:rPr>
        <w:t>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שהוגש</w:t>
      </w:r>
      <w:r w:rsidR="00D90493">
        <w:rPr>
          <w:rtl/>
        </w:rPr>
        <w:t xml:space="preserve"> </w:t>
      </w:r>
      <w:r w:rsidRPr="00E8235D">
        <w:rPr>
          <w:rtl/>
        </w:rPr>
        <w:t>לכנסת</w:t>
      </w:r>
      <w:r w:rsidR="00D90493">
        <w:rPr>
          <w:rtl/>
        </w:rPr>
        <w:t xml:space="preserve"> </w:t>
      </w:r>
      <w:r w:rsidRPr="00E8235D">
        <w:rPr>
          <w:rtl/>
        </w:rPr>
        <w:t>בתחילת היום. כעת הניחו בפנינו תיקון מס' 6, שמוסיף אחרי</w:t>
      </w:r>
      <w:r w:rsidR="00D90493">
        <w:rPr>
          <w:rtl/>
        </w:rPr>
        <w:t xml:space="preserve"> </w:t>
      </w:r>
      <w:r w:rsidRPr="00E8235D">
        <w:rPr>
          <w:rtl/>
        </w:rPr>
        <w:t>ההצעות</w:t>
      </w:r>
      <w:r w:rsidR="00D90493">
        <w:rPr>
          <w:rtl/>
        </w:rPr>
        <w:t xml:space="preserve"> </w:t>
      </w:r>
      <w:r w:rsidRPr="00E8235D">
        <w:rPr>
          <w:rtl/>
        </w:rPr>
        <w:t>שמונחות לפניך עוד חמישה חוקים. עם כל הכבוד, אני חושב שזה לא מהלך תקין.</w:t>
      </w:r>
      <w:r w:rsidR="00D90493">
        <w:rPr>
          <w:rtl/>
        </w:rPr>
        <w:t xml:space="preserve"> </w:t>
      </w:r>
      <w:r w:rsidRPr="00E8235D">
        <w:rPr>
          <w:rtl/>
        </w:rPr>
        <w:t>אנשים עזבו את הכנסת כשהחוקים הללו לא היו מונחים על סדר</w:t>
      </w:r>
      <w:r w:rsidR="00D90493">
        <w:rPr>
          <w:rtl/>
        </w:rPr>
        <w:t>-</w:t>
      </w:r>
      <w:r w:rsidRPr="00E8235D">
        <w:rPr>
          <w:rtl/>
        </w:rPr>
        <w:t>היום. אני חושב שאי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לדון</w:t>
      </w:r>
      <w:r w:rsidR="00D90493">
        <w:rPr>
          <w:rtl/>
        </w:rPr>
        <w:t xml:space="preserve"> </w:t>
      </w:r>
      <w:r w:rsidRPr="00E8235D">
        <w:rPr>
          <w:rtl/>
        </w:rPr>
        <w:t>בחוקים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האלה </w:t>
      </w:r>
      <w:r w:rsidR="00D90493">
        <w:rPr>
          <w:rtl/>
        </w:rPr>
        <w:t>–</w:t>
      </w:r>
      <w:r w:rsidRPr="00E8235D">
        <w:rPr>
          <w:rtl/>
        </w:rPr>
        <w:t xml:space="preserve"> מעבר לחוקים שהונחו קודם. החוקים נסתיימו בסעיף ל"ח, ומאותו</w:t>
      </w:r>
      <w:r w:rsidR="00D90493">
        <w:rPr>
          <w:rtl/>
        </w:rPr>
        <w:t xml:space="preserve"> </w:t>
      </w:r>
      <w:r w:rsidRPr="00E8235D">
        <w:rPr>
          <w:rtl/>
        </w:rPr>
        <w:t>רגע</w:t>
      </w:r>
      <w:r w:rsidR="00D90493">
        <w:rPr>
          <w:rtl/>
        </w:rPr>
        <w:t xml:space="preserve"> </w:t>
      </w:r>
      <w:r w:rsidRPr="00E8235D">
        <w:rPr>
          <w:rtl/>
        </w:rPr>
        <w:t>ואילך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להפסיק</w:t>
      </w:r>
      <w:r w:rsidR="00D90493">
        <w:rPr>
          <w:rtl/>
        </w:rPr>
        <w:t xml:space="preserve"> </w:t>
      </w:r>
      <w:r w:rsidRPr="00E8235D">
        <w:rPr>
          <w:rtl/>
        </w:rPr>
        <w:t>את הדיונים בחוקים.</w:t>
      </w:r>
      <w:r w:rsidR="00D90493">
        <w:rPr>
          <w:rtl/>
        </w:rPr>
        <w:t xml:space="preserve"> </w:t>
      </w:r>
      <w:r w:rsidRPr="00E8235D">
        <w:rPr>
          <w:rtl/>
        </w:rPr>
        <w:t>אני אומר לך, אדוני היושב</w:t>
      </w:r>
      <w:r w:rsidR="00D90493">
        <w:rPr>
          <w:rtl/>
        </w:rPr>
        <w:t>-</w:t>
      </w:r>
      <w:r w:rsidRPr="00E8235D">
        <w:rPr>
          <w:rtl/>
        </w:rPr>
        <w:t>ראש, יש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שאולי לא היו עוזבים את הכנסת אילו ידעו שהחוקים האלה עומדים על 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זה לא תקין.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בשום</w:t>
      </w:r>
      <w:r w:rsidR="00D90493">
        <w:rPr>
          <w:rtl/>
        </w:rPr>
        <w:t xml:space="preserve"> </w:t>
      </w:r>
      <w:r w:rsidRPr="00E8235D">
        <w:rPr>
          <w:rtl/>
        </w:rPr>
        <w:t>פנים,</w:t>
      </w:r>
      <w:r w:rsidR="00D90493">
        <w:rPr>
          <w:rtl/>
        </w:rPr>
        <w:t xml:space="preserve"> </w:t>
      </w:r>
      <w:r w:rsidRPr="00E8235D">
        <w:rPr>
          <w:rtl/>
        </w:rPr>
        <w:t>שמביאים כל הזמן תוספות לסדר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הסדר הזה,</w:t>
      </w:r>
      <w:r w:rsidR="00D90493">
        <w:rPr>
          <w:rtl/>
        </w:rPr>
        <w:t xml:space="preserve"> </w:t>
      </w:r>
      <w:r w:rsidRPr="00E8235D">
        <w:rPr>
          <w:rtl/>
        </w:rPr>
        <w:t>אדוני, אפשר להביא את הרפורמה במס, להעביר אותה בתוך דקה. עוד לא מאוחר.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טוב,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מנצל את זכותי כיושב</w:t>
      </w:r>
      <w:r w:rsidR="00D90493">
        <w:rPr>
          <w:rtl/>
        </w:rPr>
        <w:t>-</w:t>
      </w:r>
      <w:r w:rsidRPr="00E8235D">
        <w:rPr>
          <w:rtl/>
        </w:rPr>
        <w:t>ראש לטעות ולעבור על חמישה</w:t>
      </w:r>
      <w:r w:rsidR="00D90493">
        <w:rPr>
          <w:rtl/>
        </w:rPr>
        <w:t>-</w:t>
      </w:r>
      <w:r w:rsidRPr="00E8235D">
        <w:rPr>
          <w:rtl/>
        </w:rPr>
        <w:t>שישה</w:t>
      </w:r>
      <w:r w:rsidR="00D90493">
        <w:rPr>
          <w:rtl/>
        </w:rPr>
        <w:t xml:space="preserve"> </w:t>
      </w:r>
      <w:r w:rsidRPr="00E8235D">
        <w:rPr>
          <w:rtl/>
        </w:rPr>
        <w:t>החוקים</w:t>
      </w:r>
      <w:r w:rsidR="00D90493">
        <w:rPr>
          <w:rtl/>
        </w:rPr>
        <w:t xml:space="preserve"> </w:t>
      </w:r>
      <w:r w:rsidRPr="00E8235D">
        <w:rPr>
          <w:rtl/>
        </w:rPr>
        <w:t>האלה</w:t>
      </w:r>
      <w:r w:rsidR="00D90493">
        <w:rPr>
          <w:rtl/>
        </w:rPr>
        <w:t xml:space="preserve"> </w:t>
      </w:r>
      <w:r w:rsidRPr="00E8235D">
        <w:rPr>
          <w:rtl/>
        </w:rPr>
        <w:t>בהנחה</w:t>
      </w:r>
      <w:r w:rsidR="00D90493">
        <w:rPr>
          <w:rtl/>
        </w:rPr>
        <w:t xml:space="preserve"> </w:t>
      </w:r>
      <w:r w:rsidRPr="00E8235D">
        <w:rPr>
          <w:rtl/>
        </w:rPr>
        <w:t>שבאמת</w:t>
      </w:r>
      <w:r w:rsidR="00D90493">
        <w:rPr>
          <w:rtl/>
        </w:rPr>
        <w:t xml:space="preserve"> </w:t>
      </w:r>
      <w:r w:rsidRPr="00E8235D">
        <w:rPr>
          <w:rtl/>
        </w:rPr>
        <w:t>חברי הכנסת לא יטריחו את עצמם דווקא לדבר. חבר הכנסת</w:t>
      </w:r>
      <w:r w:rsidR="00D90493">
        <w:rPr>
          <w:rtl/>
        </w:rPr>
        <w:t xml:space="preserve"> </w:t>
      </w:r>
      <w:r w:rsidRPr="00E8235D">
        <w:rPr>
          <w:rtl/>
        </w:rPr>
        <w:t>טל, זכותו כמובן, נתקדם מהר, שלוש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עמיתי חברי הכנסת, אני חושב שהצעת החוק הזאת היא הצעת חוק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חשובה למשק הישראלי. אני חושב שהצעת החוק הזאת יכולה לתרום הרבה מאוד</w:t>
      </w:r>
      <w:r w:rsidR="00D90493">
        <w:rPr>
          <w:rtl/>
        </w:rPr>
        <w:t xml:space="preserve"> </w:t>
      </w:r>
      <w:r w:rsidRPr="00E8235D">
        <w:rPr>
          <w:rtl/>
        </w:rPr>
        <w:t>למשק</w:t>
      </w:r>
      <w:r w:rsidR="00D90493">
        <w:rPr>
          <w:rtl/>
        </w:rPr>
        <w:t xml:space="preserve"> </w:t>
      </w:r>
      <w:r w:rsidRPr="00E8235D">
        <w:rPr>
          <w:rtl/>
        </w:rPr>
        <w:t>הישראלי.</w:t>
      </w:r>
      <w:r w:rsidR="00D90493">
        <w:rPr>
          <w:rtl/>
        </w:rPr>
        <w:t xml:space="preserve"> </w:t>
      </w:r>
      <w:r w:rsidRPr="00E8235D">
        <w:rPr>
          <w:rtl/>
        </w:rPr>
        <w:t>אבל, ברשותך,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רוצה להפנות שאלה לשר האוצר.</w:t>
      </w:r>
      <w:r w:rsidR="00D90493">
        <w:rPr>
          <w:rtl/>
        </w:rPr>
        <w:t xml:space="preserve"> </w:t>
      </w:r>
      <w:r w:rsidRPr="00E8235D">
        <w:rPr>
          <w:rtl/>
        </w:rPr>
        <w:t>אדוני שר האוצר, כמה תעלה לאוצר הצעת החוק הזאת? מה העלות?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תעלה שום 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כלום?</w:t>
      </w:r>
      <w:r w:rsidR="00D90493">
        <w:rPr>
          <w:rtl/>
        </w:rPr>
        <w:t xml:space="preserve"> </w:t>
      </w:r>
      <w:r w:rsidRPr="00E8235D">
        <w:rPr>
          <w:rtl/>
        </w:rPr>
        <w:t>יפה.</w:t>
      </w:r>
      <w:r w:rsidR="00D90493">
        <w:rPr>
          <w:rtl/>
        </w:rPr>
        <w:t xml:space="preserve"> </w:t>
      </w:r>
      <w:r w:rsidRPr="00E8235D">
        <w:rPr>
          <w:rtl/>
        </w:rPr>
        <w:t>רציתי</w:t>
      </w:r>
      <w:r w:rsidR="00D90493">
        <w:rPr>
          <w:rtl/>
        </w:rPr>
        <w:t xml:space="preserve"> </w:t>
      </w:r>
      <w:r w:rsidRPr="00E8235D">
        <w:rPr>
          <w:rtl/>
        </w:rPr>
        <w:t>לשמוע את זה.</w:t>
      </w:r>
      <w:r w:rsidR="00D90493">
        <w:rPr>
          <w:rtl/>
        </w:rPr>
        <w:t xml:space="preserve"> </w:t>
      </w:r>
      <w:r w:rsidRPr="00E8235D">
        <w:rPr>
          <w:rtl/>
        </w:rPr>
        <w:t>ההצעה הזאת תורמת תרומה סגולית למשק</w:t>
      </w:r>
      <w:r w:rsidR="00D90493">
        <w:rPr>
          <w:rtl/>
        </w:rPr>
        <w:t xml:space="preserve"> </w:t>
      </w:r>
      <w:r w:rsidRPr="00E8235D">
        <w:rPr>
          <w:rtl/>
        </w:rPr>
        <w:t>הישראלי,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שנכון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לתמוך</w:t>
      </w:r>
      <w:r w:rsidR="00D90493">
        <w:rPr>
          <w:rtl/>
        </w:rPr>
        <w:t xml:space="preserve"> </w:t>
      </w:r>
      <w:r w:rsidRPr="00E8235D">
        <w:rPr>
          <w:rtl/>
        </w:rPr>
        <w:t>בה. אבל ראו נא, רבותי חברי הכנסת, 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זה שכרגע היה פה והציג את ההצעה הזאת </w:t>
      </w:r>
      <w:r w:rsidR="00D90493">
        <w:rPr>
          <w:rtl/>
        </w:rPr>
        <w:t>–</w:t>
      </w:r>
      <w:r w:rsidRPr="00E8235D">
        <w:rPr>
          <w:rtl/>
        </w:rPr>
        <w:t xml:space="preserve"> אני מודה, הצעה מצוינת </w:t>
      </w:r>
      <w:r w:rsidR="00D90493">
        <w:rPr>
          <w:rtl/>
        </w:rPr>
        <w:t>–</w:t>
      </w:r>
      <w:r w:rsidRPr="00E8235D">
        <w:rPr>
          <w:rtl/>
        </w:rPr>
        <w:t xml:space="preserve"> הוא רוצה</w:t>
      </w:r>
      <w:r w:rsidR="00D90493">
        <w:rPr>
          <w:rtl/>
        </w:rPr>
        <w:t xml:space="preserve"> </w:t>
      </w:r>
      <w:r w:rsidRPr="00E8235D">
        <w:rPr>
          <w:rtl/>
        </w:rPr>
        <w:t>להרוס</w:t>
      </w:r>
      <w:r w:rsidR="00D90493">
        <w:rPr>
          <w:rtl/>
        </w:rPr>
        <w:t xml:space="preserve"> </w:t>
      </w:r>
      <w:r w:rsidRPr="00E8235D">
        <w:rPr>
          <w:rtl/>
        </w:rPr>
        <w:t>את הקבלנים, הוא רוצה להשית על הקבלנים כל מיני אגרות. אחרי שבשנה האחרונה</w:t>
      </w:r>
      <w:r w:rsidR="00D90493">
        <w:rPr>
          <w:rtl/>
        </w:rPr>
        <w:t xml:space="preserve"> </w:t>
      </w:r>
      <w:r w:rsidRPr="00E8235D">
        <w:rPr>
          <w:rtl/>
        </w:rPr>
        <w:t>360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בנייה</w:t>
      </w:r>
      <w:r w:rsidR="00D90493">
        <w:rPr>
          <w:rtl/>
        </w:rPr>
        <w:t xml:space="preserve"> </w:t>
      </w:r>
      <w:r w:rsidRPr="00E8235D">
        <w:rPr>
          <w:rtl/>
        </w:rPr>
        <w:t>קרסו</w:t>
      </w:r>
      <w:r w:rsidR="00D90493">
        <w:rPr>
          <w:rtl/>
        </w:rPr>
        <w:t xml:space="preserve"> </w:t>
      </w:r>
      <w:r w:rsidRPr="00E8235D">
        <w:rPr>
          <w:rtl/>
        </w:rPr>
        <w:t>ופשטו את הרגל בגלל כל הגזירות הכלכליות שלו, עכשיו הוא</w:t>
      </w:r>
      <w:r w:rsidR="00D90493">
        <w:rPr>
          <w:rtl/>
        </w:rPr>
        <w:t xml:space="preserve"> </w:t>
      </w:r>
      <w:r w:rsidRPr="00E8235D">
        <w:rPr>
          <w:rtl/>
        </w:rPr>
        <w:t>מתחיל</w:t>
      </w:r>
      <w:r w:rsidR="00D90493">
        <w:rPr>
          <w:rtl/>
        </w:rPr>
        <w:t xml:space="preserve"> </w:t>
      </w:r>
      <w:r w:rsidRPr="00E8235D">
        <w:rPr>
          <w:rtl/>
        </w:rPr>
        <w:t>לברור</w:t>
      </w:r>
      <w:r w:rsidR="00D90493">
        <w:rPr>
          <w:rtl/>
        </w:rPr>
        <w:t xml:space="preserve"> </w:t>
      </w:r>
      <w:r w:rsidRPr="00E8235D">
        <w:rPr>
          <w:rtl/>
        </w:rPr>
        <w:t>איזו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התעשיות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יאמץ, איזו הוא ידחה. אנחנו רואים מה קורה</w:t>
      </w:r>
      <w:r w:rsidR="00D90493">
        <w:rPr>
          <w:rtl/>
        </w:rPr>
        <w:t xml:space="preserve"> </w:t>
      </w:r>
      <w:r w:rsidRPr="00E8235D">
        <w:rPr>
          <w:rtl/>
        </w:rPr>
        <w:t>בתעשיות</w:t>
      </w:r>
      <w:r w:rsidR="00D90493">
        <w:rPr>
          <w:rtl/>
        </w:rPr>
        <w:t xml:space="preserve"> </w:t>
      </w:r>
      <w:r w:rsidRPr="00E8235D">
        <w:rPr>
          <w:rtl/>
        </w:rPr>
        <w:t>המסורתיות</w:t>
      </w:r>
      <w:r w:rsidR="00D90493">
        <w:rPr>
          <w:rtl/>
        </w:rPr>
        <w:t xml:space="preserve"> – </w:t>
      </w:r>
      <w:r w:rsidRPr="00E8235D">
        <w:rPr>
          <w:rtl/>
        </w:rPr>
        <w:t>תעשיית</w:t>
      </w:r>
      <w:r w:rsidR="00D90493">
        <w:rPr>
          <w:rtl/>
        </w:rPr>
        <w:t xml:space="preserve"> </w:t>
      </w:r>
      <w:r w:rsidRPr="00E8235D">
        <w:rPr>
          <w:rtl/>
        </w:rPr>
        <w:t>הטקסטיל הכבדה נהרסת בגלל שר האוצר, תעשיות אחרות</w:t>
      </w:r>
      <w:r w:rsidR="00D90493">
        <w:rPr>
          <w:rtl/>
        </w:rPr>
        <w:t xml:space="preserve"> </w:t>
      </w:r>
      <w:r w:rsidRPr="00E8235D">
        <w:rPr>
          <w:rtl/>
        </w:rPr>
        <w:t>בקריית</w:t>
      </w:r>
      <w:r w:rsidR="00D90493">
        <w:rPr>
          <w:rtl/>
        </w:rPr>
        <w:t>-</w:t>
      </w:r>
      <w:r w:rsidRPr="00E8235D">
        <w:rPr>
          <w:rtl/>
        </w:rPr>
        <w:t>שמונה,</w:t>
      </w:r>
      <w:r w:rsidR="00D90493">
        <w:rPr>
          <w:rtl/>
        </w:rPr>
        <w:t xml:space="preserve"> </w:t>
      </w:r>
      <w:r w:rsidRPr="00E8235D">
        <w:rPr>
          <w:rtl/>
        </w:rPr>
        <w:t>בשדרות, בירוחם, בכל עיירות הפיתוח, מפעלים נסגרים משום ששר האוצר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מוצא</w:t>
      </w:r>
      <w:r w:rsidR="00D90493">
        <w:rPr>
          <w:rtl/>
        </w:rPr>
        <w:t xml:space="preserve"> </w:t>
      </w:r>
      <w:r w:rsidRPr="00E8235D">
        <w:rPr>
          <w:rtl/>
        </w:rPr>
        <w:t>לנכון</w:t>
      </w:r>
      <w:r w:rsidR="00D90493">
        <w:rPr>
          <w:rtl/>
        </w:rPr>
        <w:t xml:space="preserve"> </w:t>
      </w:r>
      <w:r w:rsidRPr="00E8235D">
        <w:rPr>
          <w:rtl/>
        </w:rPr>
        <w:t>לאמץ</w:t>
      </w:r>
      <w:r w:rsidR="00D90493">
        <w:rPr>
          <w:rtl/>
        </w:rPr>
        <w:t xml:space="preserve"> </w:t>
      </w:r>
      <w:r w:rsidRPr="00E8235D">
        <w:rPr>
          <w:rtl/>
        </w:rPr>
        <w:t>אותן</w:t>
      </w:r>
      <w:r w:rsidR="00D90493">
        <w:rPr>
          <w:rtl/>
        </w:rPr>
        <w:t xml:space="preserve"> </w:t>
      </w:r>
      <w:r w:rsidRPr="00E8235D">
        <w:rPr>
          <w:rtl/>
        </w:rPr>
        <w:t>תעשיות</w:t>
      </w:r>
      <w:r w:rsidR="00D90493">
        <w:rPr>
          <w:rtl/>
        </w:rPr>
        <w:t xml:space="preserve"> </w:t>
      </w:r>
      <w:r w:rsidRPr="00E8235D">
        <w:rPr>
          <w:rtl/>
        </w:rPr>
        <w:t>טקסטיל, למשל, שתורמות תרומה לא רגילה למשק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הישראלי, שעד היום הצבא נהנה מהן. גם מבחינת איכות </w:t>
      </w:r>
      <w:r w:rsidR="00D90493">
        <w:rPr>
          <w:rtl/>
        </w:rPr>
        <w:t>–</w:t>
      </w:r>
      <w:r w:rsidRPr="00E8235D">
        <w:rPr>
          <w:rtl/>
        </w:rPr>
        <w:t xml:space="preserve"> הן יכולות להתמודד באיכות עם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מפעל</w:t>
      </w:r>
      <w:r w:rsidR="00D90493">
        <w:rPr>
          <w:rtl/>
        </w:rPr>
        <w:t xml:space="preserve"> </w:t>
      </w:r>
      <w:r w:rsidRPr="00E8235D">
        <w:rPr>
          <w:rtl/>
        </w:rPr>
        <w:t>אחר.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מוביל אותנו לידי כך שאנחנו נקנה את כל המוצרים הללו</w:t>
      </w:r>
      <w:r w:rsidR="00D90493">
        <w:rPr>
          <w:rtl/>
        </w:rPr>
        <w:t xml:space="preserve"> </w:t>
      </w:r>
      <w:r w:rsidRPr="00E8235D">
        <w:rPr>
          <w:rtl/>
        </w:rPr>
        <w:t>בחו"ל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בארץ, ולא אכפת לו שאנשים בירוחם, בקריית</w:t>
      </w:r>
      <w:r w:rsidR="00D90493">
        <w:rPr>
          <w:rtl/>
        </w:rPr>
        <w:t>-</w:t>
      </w:r>
      <w:r w:rsidRPr="00E8235D">
        <w:rPr>
          <w:rtl/>
        </w:rPr>
        <w:t>שמונה, בשדרות ובכל המקומות</w:t>
      </w:r>
      <w:r w:rsidR="00D90493">
        <w:rPr>
          <w:rtl/>
        </w:rPr>
        <w:t xml:space="preserve"> </w:t>
      </w:r>
      <w:r w:rsidRPr="00E8235D">
        <w:rPr>
          <w:rtl/>
        </w:rPr>
        <w:t>האלה יצאו ממעגל העבודה.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מוכן</w:t>
      </w:r>
      <w:r w:rsidR="00D90493">
        <w:rPr>
          <w:rtl/>
        </w:rPr>
        <w:t xml:space="preserve"> </w:t>
      </w:r>
      <w:r w:rsidRPr="00E8235D">
        <w:rPr>
          <w:rtl/>
        </w:rPr>
        <w:t>לעזור</w:t>
      </w:r>
      <w:r w:rsidR="00D90493">
        <w:rPr>
          <w:rtl/>
        </w:rPr>
        <w:t xml:space="preserve"> </w:t>
      </w:r>
      <w:r w:rsidRPr="00E8235D">
        <w:rPr>
          <w:rtl/>
        </w:rPr>
        <w:t>למגזרים</w:t>
      </w:r>
      <w:r w:rsidR="00D90493">
        <w:rPr>
          <w:rtl/>
        </w:rPr>
        <w:t xml:space="preserve"> </w:t>
      </w:r>
      <w:r w:rsidRPr="00E8235D">
        <w:rPr>
          <w:rtl/>
        </w:rPr>
        <w:t>מסוימים ומיוחדים וחזקים במשק הישראלי, וזאת הוא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אחר</w:t>
      </w:r>
      <w:r w:rsidR="00D90493">
        <w:rPr>
          <w:rtl/>
        </w:rPr>
        <w:t xml:space="preserve"> </w:t>
      </w:r>
      <w:r w:rsidRPr="00E8235D">
        <w:rPr>
          <w:rtl/>
        </w:rPr>
        <w:t>פעם.</w:t>
      </w:r>
      <w:r w:rsidR="00D90493">
        <w:rPr>
          <w:rtl/>
        </w:rPr>
        <w:t xml:space="preserve"> </w:t>
      </w:r>
      <w:r w:rsidRPr="00E8235D">
        <w:rPr>
          <w:rtl/>
        </w:rPr>
        <w:t>הוא רוצה ללכת בדרך שכבר התוו לו גם אנשי אגף התקציבים וגם</w:t>
      </w:r>
      <w:r w:rsidR="00D90493">
        <w:rPr>
          <w:rtl/>
        </w:rPr>
        <w:t xml:space="preserve"> </w:t>
      </w:r>
      <w:r w:rsidRPr="00E8235D">
        <w:rPr>
          <w:rtl/>
        </w:rPr>
        <w:t>אנשי המשרד שלו.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כאן,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מדיניות עקבית, שאתה דואג לכל המשק</w:t>
      </w:r>
      <w:r w:rsidR="00D90493">
        <w:rPr>
          <w:rtl/>
        </w:rPr>
        <w:t xml:space="preserve"> </w:t>
      </w:r>
      <w:r w:rsidRPr="00E8235D">
        <w:rPr>
          <w:rtl/>
        </w:rPr>
        <w:t>הישראלי.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שאתה</w:t>
      </w:r>
      <w:r w:rsidR="00D90493">
        <w:rPr>
          <w:rtl/>
        </w:rPr>
        <w:t xml:space="preserve"> </w:t>
      </w:r>
      <w:r w:rsidRPr="00E8235D">
        <w:rPr>
          <w:rtl/>
        </w:rPr>
        <w:t>דואג</w:t>
      </w:r>
      <w:r w:rsidR="00D90493">
        <w:rPr>
          <w:rtl/>
        </w:rPr>
        <w:t xml:space="preserve"> </w:t>
      </w:r>
      <w:r w:rsidRPr="00E8235D">
        <w:rPr>
          <w:rtl/>
        </w:rPr>
        <w:t>פה לגזרה צרה ועוד לגזרה צרה ואתה עושה סלקציות</w:t>
      </w:r>
      <w:r w:rsidR="00D90493">
        <w:rPr>
          <w:rtl/>
        </w:rPr>
        <w:t xml:space="preserve"> </w:t>
      </w:r>
      <w:r w:rsidRPr="00E8235D">
        <w:rPr>
          <w:rtl/>
        </w:rPr>
        <w:t>במקצועות הללו.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 שזה מאוד לא נכון, ובסופו של דבר אתה תגרום לכך שתהיה לנו פה חברה</w:t>
      </w:r>
      <w:r w:rsidR="00D90493">
        <w:rPr>
          <w:rtl/>
        </w:rPr>
        <w:t xml:space="preserve"> </w:t>
      </w:r>
      <w:r w:rsidRPr="00E8235D">
        <w:rPr>
          <w:rtl/>
        </w:rPr>
        <w:t>שסועה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ממה שהיא היום. אתה תגרום לכך שיהיו לנו פערי שכר </w:t>
      </w:r>
      <w:r w:rsidR="00D90493">
        <w:rPr>
          <w:rtl/>
        </w:rPr>
        <w:t>–</w:t>
      </w:r>
      <w:r w:rsidRPr="00E8235D">
        <w:rPr>
          <w:rtl/>
        </w:rPr>
        <w:t xml:space="preserve"> היום אנחנו אולי</w:t>
      </w:r>
      <w:r w:rsidR="00D90493">
        <w:rPr>
          <w:rtl/>
        </w:rPr>
        <w:t xml:space="preserve"> </w:t>
      </w:r>
      <w:r w:rsidRPr="00E8235D">
        <w:rPr>
          <w:rtl/>
        </w:rPr>
        <w:t>מקום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בעולם,</w:t>
      </w:r>
      <w:r w:rsidR="00D90493">
        <w:rPr>
          <w:rtl/>
        </w:rPr>
        <w:t xml:space="preserve"> </w:t>
      </w:r>
      <w:r w:rsidRPr="00E8235D">
        <w:rPr>
          <w:rtl/>
        </w:rPr>
        <w:t>אתה תביא אותנו למקום ראשון בעולם. אין לך אותה רגישות שצריכה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לשר האוצר בנושא החברתי כדי לסגור את הפערים הללו וכדי למנוע מהפערים הללו</w:t>
      </w:r>
      <w:r w:rsidR="00D90493">
        <w:rPr>
          <w:rtl/>
        </w:rPr>
        <w:t xml:space="preserve"> </w:t>
      </w:r>
      <w:r w:rsidRPr="00E8235D">
        <w:rPr>
          <w:rtl/>
        </w:rPr>
        <w:t>להשתולל, ואתה הולך ומגדיל את הפערים הללו.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אשר על כן, אדוני, אני רוצה לפנות לשר האוצר לגבי כל התעשיות המסורתיות האלה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גוזר</w:t>
      </w:r>
      <w:r w:rsidR="00D90493">
        <w:rPr>
          <w:rtl/>
        </w:rPr>
        <w:t xml:space="preserve"> </w:t>
      </w:r>
      <w:r w:rsidRPr="00E8235D">
        <w:rPr>
          <w:rtl/>
        </w:rPr>
        <w:t>עליהן כליה כאן במדינת ישראל, על כולן. ולכן, אגב, הגשנו את הצעת חוק</w:t>
      </w:r>
      <w:r w:rsidR="00D90493">
        <w:rPr>
          <w:rtl/>
        </w:rPr>
        <w:t xml:space="preserve"> </w:t>
      </w:r>
      <w:r w:rsidRPr="00E8235D">
        <w:rPr>
          <w:rtl/>
        </w:rPr>
        <w:t>המכרזים, כדי להכיר בעדיפות כל המפעלים בארץ, התעשיות המסורתיות הללו.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תקצר.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סליחה, חבר הכנסת שריד, אני נמצא ברשות הדיבור ואדוני מפריע לי, למה לך?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מתנצל.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הפרעתי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פעם</w:t>
      </w:r>
      <w:r w:rsidR="00D90493">
        <w:rPr>
          <w:rtl/>
        </w:rPr>
        <w:t xml:space="preserve"> </w:t>
      </w:r>
      <w:r w:rsidRPr="00E8235D">
        <w:rPr>
          <w:rtl/>
        </w:rPr>
        <w:t>אחת</w:t>
      </w:r>
      <w:r w:rsidR="00D90493">
        <w:rPr>
          <w:rtl/>
        </w:rPr>
        <w:t xml:space="preserve"> </w:t>
      </w:r>
      <w:r w:rsidRPr="00E8235D">
        <w:rPr>
          <w:rtl/>
        </w:rPr>
        <w:t>כשהיית פה על הדוכן? לא, אף לא פעם אחת.</w:t>
      </w:r>
      <w:r w:rsidR="00D90493">
        <w:rPr>
          <w:rtl/>
        </w:rPr>
        <w:t xml:space="preserve"> </w:t>
      </w:r>
      <w:r w:rsidRPr="00E8235D">
        <w:rPr>
          <w:rtl/>
        </w:rPr>
        <w:t>אדוני, כשאתה תהיה יושב</w:t>
      </w:r>
      <w:r w:rsidR="00D90493">
        <w:rPr>
          <w:rtl/>
        </w:rPr>
        <w:t>-</w:t>
      </w:r>
      <w:r w:rsidRPr="00E8235D">
        <w:rPr>
          <w:rtl/>
        </w:rPr>
        <w:t>ראש הכנסת אני אשמע את מה שאתה אומר, אבל יש לי שלוש דקות</w:t>
      </w:r>
      <w:r w:rsidR="00D90493">
        <w:rPr>
          <w:rtl/>
        </w:rPr>
        <w:t xml:space="preserve"> </w:t>
      </w:r>
      <w:r w:rsidRPr="00E8235D">
        <w:rPr>
          <w:rtl/>
        </w:rPr>
        <w:t>ואני אנצל אותן עד תום.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שלוש היו.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היו, יש יושב</w:t>
      </w:r>
      <w:r w:rsidR="00D90493">
        <w:rPr>
          <w:rtl/>
        </w:rPr>
        <w:t>-</w:t>
      </w:r>
      <w:r w:rsidRPr="00E8235D">
        <w:rPr>
          <w:rtl/>
        </w:rPr>
        <w:t>ראש. אם היושב</w:t>
      </w:r>
      <w:r w:rsidR="00D90493">
        <w:rPr>
          <w:rtl/>
        </w:rPr>
        <w:t>-</w:t>
      </w:r>
      <w:r w:rsidRPr="00E8235D">
        <w:rPr>
          <w:rtl/>
        </w:rPr>
        <w:t>ראש יגיד שסיימתי אז סיימתי.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פונה</w:t>
      </w:r>
      <w:r w:rsidR="00D90493">
        <w:rPr>
          <w:rtl/>
        </w:rPr>
        <w:t xml:space="preserve"> </w:t>
      </w:r>
      <w:r w:rsidRPr="00E8235D">
        <w:rPr>
          <w:rtl/>
        </w:rPr>
        <w:t>אליך לגבי כל התעשיות המסורתיות האלה, תעשיות</w:t>
      </w:r>
      <w:r w:rsidR="00D90493">
        <w:rPr>
          <w:rtl/>
        </w:rPr>
        <w:t xml:space="preserve"> </w:t>
      </w:r>
      <w:r w:rsidRPr="00E8235D">
        <w:rPr>
          <w:rtl/>
        </w:rPr>
        <w:t>שעובדת</w:t>
      </w:r>
      <w:r w:rsidR="00D90493">
        <w:rPr>
          <w:rtl/>
        </w:rPr>
        <w:t xml:space="preserve"> </w:t>
      </w:r>
      <w:r w:rsidRPr="00E8235D">
        <w:rPr>
          <w:rtl/>
        </w:rPr>
        <w:t>בהן מסעודה ועובד שם ג'אנו ועובדים כל אלה, ואתה דורס אותם ברגל גסה, אתה</w:t>
      </w:r>
      <w:r w:rsidR="00D90493">
        <w:rPr>
          <w:rtl/>
        </w:rPr>
        <w:t xml:space="preserve"> </w:t>
      </w:r>
      <w:r w:rsidRPr="00E8235D">
        <w:rPr>
          <w:rtl/>
        </w:rPr>
        <w:t>מתעלם</w:t>
      </w:r>
      <w:r w:rsidR="00D90493">
        <w:rPr>
          <w:rtl/>
        </w:rPr>
        <w:t xml:space="preserve"> </w:t>
      </w:r>
      <w:r w:rsidRPr="00E8235D">
        <w:rPr>
          <w:rtl/>
        </w:rPr>
        <w:t>מהם,</w:t>
      </w:r>
      <w:r w:rsidR="00D90493">
        <w:rPr>
          <w:rtl/>
        </w:rPr>
        <w:t xml:space="preserve"> </w:t>
      </w:r>
      <w:r w:rsidRPr="00E8235D">
        <w:rPr>
          <w:rtl/>
        </w:rPr>
        <w:t>ולעומת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אתה מאמץ אליך ומחבק חיבוק חזק מאוד תעשיות אחרות, שהן</w:t>
      </w:r>
      <w:r w:rsidR="00D90493">
        <w:rPr>
          <w:rtl/>
        </w:rPr>
        <w:t xml:space="preserve"> </w:t>
      </w:r>
      <w:r w:rsidRPr="00E8235D">
        <w:rPr>
          <w:rtl/>
        </w:rPr>
        <w:t>חשובות</w:t>
      </w:r>
      <w:r w:rsidR="00D90493">
        <w:rPr>
          <w:rtl/>
        </w:rPr>
        <w:t xml:space="preserve"> </w:t>
      </w:r>
      <w:r w:rsidRPr="00E8235D">
        <w:rPr>
          <w:rtl/>
        </w:rPr>
        <w:t>למדינת</w:t>
      </w:r>
      <w:r w:rsidR="00D90493">
        <w:rPr>
          <w:rtl/>
        </w:rPr>
        <w:t xml:space="preserve"> </w:t>
      </w:r>
      <w:r w:rsidRPr="00E8235D">
        <w:rPr>
          <w:rtl/>
        </w:rPr>
        <w:t>ישראל,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גורם</w:t>
      </w:r>
      <w:r w:rsidR="00D90493">
        <w:rPr>
          <w:rtl/>
        </w:rPr>
        <w:t xml:space="preserve"> </w:t>
      </w:r>
      <w:r w:rsidRPr="00E8235D">
        <w:rPr>
          <w:rtl/>
        </w:rPr>
        <w:t>לאיזון אמיתי במדינה. אתה תגרום לכך</w:t>
      </w:r>
      <w:r w:rsidR="00D90493">
        <w:rPr>
          <w:rtl/>
        </w:rPr>
        <w:t xml:space="preserve"> </w:t>
      </w:r>
      <w:r w:rsidRPr="00E8235D">
        <w:rPr>
          <w:rtl/>
        </w:rPr>
        <w:t>שהמאיון העליון יקבל פי 144 יותר מהמאיון התחתון.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 הכנסת מאיר שטרית,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דהן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מה קרה? קבענו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עכשיו אני אדבר על כל חוק עשר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לא, אתה תדבר שלוש דקות, שנייה אחת לא יותר. בבקשה, מאיר.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ראשית, אני תומך בחוק שמוצע על</w:t>
      </w:r>
      <w:r w:rsidR="00D90493">
        <w:rPr>
          <w:rtl/>
        </w:rPr>
        <w:t>-</w:t>
      </w:r>
      <w:r w:rsidRPr="00E8235D">
        <w:rPr>
          <w:rtl/>
        </w:rPr>
        <w:t>ידי שר האוצר. החוק הוא חוק</w:t>
      </w:r>
      <w:r w:rsidR="00D90493">
        <w:rPr>
          <w:rtl/>
        </w:rPr>
        <w:t xml:space="preserve"> </w:t>
      </w:r>
      <w:r w:rsidRPr="00E8235D">
        <w:rPr>
          <w:rtl/>
        </w:rPr>
        <w:t>נכון והוא בא לעודד תעשיות ישראליות. חבר הכנסת טל, לא תצמח שום טובה לשום ישראלי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ההיי</w:t>
      </w:r>
      <w:r w:rsidR="00D90493">
        <w:rPr>
          <w:rtl/>
        </w:rPr>
        <w:t>-</w:t>
      </w:r>
      <w:r w:rsidRPr="00E8235D">
        <w:rPr>
          <w:rtl/>
        </w:rPr>
        <w:t>טק</w:t>
      </w:r>
      <w:r w:rsidR="00D90493">
        <w:rPr>
          <w:rtl/>
        </w:rPr>
        <w:t xml:space="preserve"> </w:t>
      </w:r>
      <w:r w:rsidRPr="00E8235D">
        <w:rPr>
          <w:rtl/>
        </w:rPr>
        <w:t>ילכו</w:t>
      </w:r>
      <w:r w:rsidR="00D90493">
        <w:rPr>
          <w:rtl/>
        </w:rPr>
        <w:t xml:space="preserve"> </w:t>
      </w:r>
      <w:r w:rsidRPr="00E8235D">
        <w:rPr>
          <w:rtl/>
        </w:rPr>
        <w:t>מפה למדינות אחרות, כי שם מאפשרים להן את מה ששר האוצר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כאן.</w:t>
      </w:r>
      <w:r w:rsidR="00D90493">
        <w:rPr>
          <w:rtl/>
        </w:rPr>
        <w:t xml:space="preserve"> </w:t>
      </w:r>
      <w:r w:rsidRPr="00E8235D">
        <w:rPr>
          <w:rtl/>
        </w:rPr>
        <w:t>התוצאה תהיה אובדן מקומות עבודה בארץ והעברת השקעות לחו"ל. כבר עושים</w:t>
      </w:r>
      <w:r w:rsidR="00D90493">
        <w:rPr>
          <w:rtl/>
        </w:rPr>
        <w:t xml:space="preserve"> </w:t>
      </w:r>
      <w:r w:rsidRPr="00E8235D">
        <w:rPr>
          <w:rtl/>
        </w:rPr>
        <w:t>זאת, לצערי, ומעבירים מפעלים לקפריסין ולמקומות אחרים.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בעד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 אני אומר שהחוק נכון.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עליתי</w:t>
      </w:r>
      <w:r w:rsidR="00D90493">
        <w:rPr>
          <w:rtl/>
        </w:rPr>
        <w:t xml:space="preserve"> </w:t>
      </w:r>
      <w:r w:rsidRPr="00E8235D">
        <w:rPr>
          <w:rtl/>
        </w:rPr>
        <w:t>לדבר,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רוצה לחזור ולומר שזה לא תקין בעיני</w:t>
      </w:r>
      <w:r w:rsidR="00D90493">
        <w:rPr>
          <w:rtl/>
        </w:rPr>
        <w:t xml:space="preserve"> </w:t>
      </w:r>
      <w:r w:rsidRPr="00E8235D">
        <w:rPr>
          <w:rtl/>
        </w:rPr>
        <w:t>שמוסיפים הצעות חוק באמצע הלילה.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מאיר, אתה רוצה לגמור?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זמן ואפשר להוסיף הצעות חוק, זכותי לדבר. אני אומר לכם</w:t>
      </w:r>
      <w:r w:rsidR="00D90493">
        <w:rPr>
          <w:rtl/>
        </w:rPr>
        <w:t xml:space="preserve"> </w:t>
      </w:r>
      <w:r w:rsidRPr="00E8235D">
        <w:rPr>
          <w:rtl/>
        </w:rPr>
        <w:t>מעכשיו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אדבר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כל הצעת חוק ועכשיו אני אגיש על כל אחת אי</w:t>
      </w:r>
      <w:r w:rsidR="00D90493">
        <w:rPr>
          <w:rtl/>
        </w:rPr>
        <w:t>-</w:t>
      </w:r>
      <w:r w:rsidRPr="00E8235D">
        <w:rPr>
          <w:rtl/>
        </w:rPr>
        <w:t>אמון, למה לא?</w:t>
      </w:r>
      <w:r w:rsidR="00D90493">
        <w:rPr>
          <w:rtl/>
        </w:rPr>
        <w:t xml:space="preserve"> </w:t>
      </w:r>
      <w:r w:rsidRPr="00E8235D">
        <w:rPr>
          <w:rtl/>
        </w:rPr>
        <w:t>הרי ממילא לא יצביעו 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רק רגע, אני רוצה לומר, שבישיבת הנשיאות של הכנסת הוחלט לעשות</w:t>
      </w:r>
      <w:r w:rsidR="00D90493">
        <w:rPr>
          <w:rtl/>
        </w:rPr>
        <w:t xml:space="preserve"> </w:t>
      </w:r>
      <w:r w:rsidRPr="00E8235D">
        <w:rPr>
          <w:rtl/>
        </w:rPr>
        <w:t>ניקיון שולחן והיה משא</w:t>
      </w:r>
      <w:r w:rsidR="00D90493">
        <w:rPr>
          <w:rtl/>
        </w:rPr>
        <w:t>-</w:t>
      </w:r>
      <w:r w:rsidRPr="00E8235D">
        <w:rPr>
          <w:rtl/>
        </w:rPr>
        <w:t>ומתן על כל מיני חוקים שהיו בצנרת, האם להעביר אותם לשולחן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לא. אלה חוקים של חברי כנסת, לא חוקים אחרים; חברי הכנסת ביקשו במפגיע להעביר</w:t>
      </w:r>
      <w:r w:rsidR="00D90493">
        <w:rPr>
          <w:rtl/>
        </w:rPr>
        <w:t xml:space="preserve"> </w:t>
      </w:r>
      <w:r w:rsidRPr="00E8235D">
        <w:rPr>
          <w:rtl/>
        </w:rPr>
        <w:t>את ההצעות שלהם.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טומי,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ללכת</w:t>
      </w:r>
      <w:r w:rsidR="00D90493">
        <w:rPr>
          <w:rtl/>
        </w:rPr>
        <w:t xml:space="preserve"> </w:t>
      </w:r>
      <w:r w:rsidRPr="00E8235D">
        <w:rPr>
          <w:rtl/>
        </w:rPr>
        <w:t>הביתה? תלכו, אני לא הולך. אני אדבר על כל חוק. מה</w:t>
      </w:r>
      <w:r w:rsidR="00D90493">
        <w:rPr>
          <w:rtl/>
        </w:rPr>
        <w:t xml:space="preserve"> </w:t>
      </w:r>
      <w:r w:rsidRPr="00E8235D">
        <w:rPr>
          <w:rtl/>
        </w:rPr>
        <w:t>אתם רוצים? מותר לי לדבר.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להשמיע את דברי בכל זאת. אני אומר לכם, רבותי,</w:t>
      </w:r>
      <w:r w:rsidR="00D90493">
        <w:rPr>
          <w:rtl/>
        </w:rPr>
        <w:t xml:space="preserve"> </w:t>
      </w:r>
      <w:r w:rsidRPr="00E8235D">
        <w:rPr>
          <w:rtl/>
        </w:rPr>
        <w:t>ואני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 xml:space="preserve"> </w:t>
      </w:r>
      <w:r w:rsidRPr="00E8235D">
        <w:rPr>
          <w:rtl/>
        </w:rPr>
        <w:t>שנים</w:t>
      </w:r>
      <w:r w:rsidR="00D90493">
        <w:rPr>
          <w:rtl/>
        </w:rPr>
        <w:t xml:space="preserve"> </w:t>
      </w:r>
      <w:r w:rsidRPr="00E8235D">
        <w:rPr>
          <w:rtl/>
        </w:rPr>
        <w:t>רבות מספיק בכנסת, בעיני זה איננו תקין. חברי הכנסת לא ידעו על</w:t>
      </w:r>
      <w:r w:rsidR="00D90493">
        <w:rPr>
          <w:rtl/>
        </w:rPr>
        <w:t xml:space="preserve"> </w:t>
      </w:r>
      <w:r w:rsidRPr="00E8235D">
        <w:rPr>
          <w:rtl/>
        </w:rPr>
        <w:t>ניקוי</w:t>
      </w:r>
      <w:r w:rsidR="00D90493">
        <w:rPr>
          <w:rtl/>
        </w:rPr>
        <w:t xml:space="preserve"> </w:t>
      </w:r>
      <w:r w:rsidRPr="00E8235D">
        <w:rPr>
          <w:rtl/>
        </w:rPr>
        <w:t>שולחן,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כאלה</w:t>
      </w:r>
      <w:r w:rsidR="00D90493">
        <w:rPr>
          <w:rtl/>
        </w:rPr>
        <w:t xml:space="preserve"> </w:t>
      </w:r>
      <w:r w:rsidRPr="00E8235D">
        <w:rPr>
          <w:rtl/>
        </w:rPr>
        <w:t>שיש להם חוקים בצנרת והם לא יכלו ללכת ללחוץ עכשיו כדי</w:t>
      </w:r>
      <w:r w:rsidR="00D90493">
        <w:rPr>
          <w:rtl/>
        </w:rPr>
        <w:t xml:space="preserve"> </w:t>
      </w:r>
      <w:r w:rsidRPr="00E8235D">
        <w:rPr>
          <w:rtl/>
        </w:rPr>
        <w:t>שיכניסו את החוקים שלהם פנימה. מביאים חוק של חבר כנסת אחד ולא מביאים חוק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אחר.</w:t>
      </w:r>
      <w:r w:rsidR="00D90493">
        <w:rPr>
          <w:rtl/>
        </w:rPr>
        <w:t xml:space="preserve"> </w:t>
      </w:r>
      <w:r w:rsidRPr="00E8235D">
        <w:rPr>
          <w:rtl/>
        </w:rPr>
        <w:t>זה הליך לא תקין.</w:t>
      </w:r>
      <w:r w:rsidR="00D90493">
        <w:rPr>
          <w:rtl/>
        </w:rPr>
        <w:t xml:space="preserve"> </w:t>
      </w:r>
      <w:r w:rsidRPr="00E8235D">
        <w:rPr>
          <w:rtl/>
        </w:rPr>
        <w:t>אני כבר אומר לך, שאני אזום תיקון לתקנון, כדי שלא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אפשר לעשות זאת עוד, אבל אני חושב, אדוני, שלא צריך היה להוסיף חוקים עכשיו</w:t>
      </w:r>
      <w:r w:rsidR="00D90493">
        <w:rPr>
          <w:rtl/>
        </w:rPr>
        <w:t xml:space="preserve"> </w:t>
      </w:r>
      <w:r w:rsidRPr="00E8235D">
        <w:rPr>
          <w:rtl/>
        </w:rPr>
        <w:t>באמצע</w:t>
      </w:r>
      <w:r w:rsidR="00D90493">
        <w:rPr>
          <w:rtl/>
        </w:rPr>
        <w:t xml:space="preserve"> </w:t>
      </w:r>
      <w:r w:rsidRPr="00E8235D">
        <w:rPr>
          <w:rtl/>
        </w:rPr>
        <w:t>הלילה.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יושב פה משעה 17:00 נון</w:t>
      </w:r>
      <w:r w:rsidR="00D90493">
        <w:rPr>
          <w:rtl/>
        </w:rPr>
        <w:t>-</w:t>
      </w:r>
      <w:r w:rsidRPr="00E8235D">
        <w:rPr>
          <w:rtl/>
        </w:rPr>
        <w:t>סטופ והצבעתי בכל הצעות החוק. עם כל</w:t>
      </w:r>
      <w:r w:rsidR="00D90493">
        <w:rPr>
          <w:rtl/>
        </w:rPr>
        <w:t xml:space="preserve"> </w:t>
      </w:r>
      <w:r w:rsidRPr="00E8235D">
        <w:rPr>
          <w:rtl/>
        </w:rPr>
        <w:t>הכבוד לכם, אני לא מסכים שיוסיפו באמצע הלילה עשרה חוקים בלי ידיעה מראש.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לא הגענו לחוקים האלה, עוד לא הגענו אליהם.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לך,</w:t>
      </w:r>
      <w:r w:rsidR="00D90493">
        <w:rPr>
          <w:rtl/>
        </w:rPr>
        <w:t xml:space="preserve"> </w:t>
      </w:r>
      <w:r w:rsidRPr="00E8235D">
        <w:rPr>
          <w:rtl/>
        </w:rPr>
        <w:t>זבולון, סליחה: א. זכותי להתייחס לכל חוק; ב. אני אומר לאלה</w:t>
      </w:r>
      <w:r w:rsidR="00D90493">
        <w:rPr>
          <w:rtl/>
        </w:rPr>
        <w:t xml:space="preserve"> </w:t>
      </w:r>
      <w:r w:rsidRPr="00E8235D">
        <w:rPr>
          <w:rtl/>
        </w:rPr>
        <w:t>שנלחצים</w:t>
      </w:r>
      <w:r w:rsidR="00D90493">
        <w:rPr>
          <w:rtl/>
        </w:rPr>
        <w:t xml:space="preserve"> </w:t>
      </w:r>
      <w:r w:rsidRPr="00E8235D">
        <w:rPr>
          <w:rtl/>
        </w:rPr>
        <w:t>להגיש</w:t>
      </w:r>
      <w:r w:rsidR="00D90493">
        <w:rPr>
          <w:rtl/>
        </w:rPr>
        <w:t xml:space="preserve"> </w:t>
      </w:r>
      <w:r w:rsidRPr="00E8235D">
        <w:rPr>
          <w:rtl/>
        </w:rPr>
        <w:t>הצעות חוק: אני אשב פה מן ההתחלה, ואני אראה בכל הצעות החוק האלה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 של סיעת הליכוד, כך שלא יוצבע היום שום חוק, וזאת זכותי.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נראה אותך גבר, נראה אותך גבר.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פה,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רואה אותי. אני עומד פה, וכל החוקים הללו שנוסחו עכשיו, כולם</w:t>
      </w:r>
      <w:r w:rsidR="00D90493">
        <w:rPr>
          <w:rtl/>
        </w:rPr>
        <w:t xml:space="preserve"> </w:t>
      </w:r>
      <w:r w:rsidRPr="00E8235D">
        <w:rPr>
          <w:rtl/>
        </w:rPr>
        <w:t>יהיו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 לחברי</w:t>
      </w:r>
      <w:r w:rsidR="00D90493">
        <w:rPr>
          <w:rtl/>
        </w:rPr>
        <w:t xml:space="preserve"> </w:t>
      </w:r>
      <w:r w:rsidRPr="00E8235D">
        <w:rPr>
          <w:rtl/>
        </w:rPr>
        <w:t>הכנסת, שלפני שנים היה בג"ץ ידוע, בג"ץ</w:t>
      </w:r>
      <w:r w:rsidR="00D90493">
        <w:rPr>
          <w:rtl/>
        </w:rPr>
        <w:t xml:space="preserve"> </w:t>
      </w:r>
      <w:r w:rsidRPr="00E8235D">
        <w:rPr>
          <w:rtl/>
        </w:rPr>
        <w:t>אליעזר</w:t>
      </w:r>
      <w:r w:rsidR="00D90493">
        <w:rPr>
          <w:rtl/>
        </w:rPr>
        <w:t xml:space="preserve"> </w:t>
      </w:r>
      <w:r w:rsidRPr="00E8235D">
        <w:rPr>
          <w:rtl/>
        </w:rPr>
        <w:t>רונן.</w:t>
      </w:r>
      <w:r w:rsidR="00D90493">
        <w:rPr>
          <w:rtl/>
        </w:rPr>
        <w:t xml:space="preserve"> </w:t>
      </w:r>
      <w:r w:rsidRPr="00E8235D">
        <w:rPr>
          <w:rtl/>
        </w:rPr>
        <w:t>אז החליט הבג"ץ שתפקידם של חברי הכנסת להיות בבניין. אין דבר כזה</w:t>
      </w:r>
      <w:r w:rsidR="00D90493">
        <w:rPr>
          <w:rtl/>
        </w:rPr>
        <w:t xml:space="preserve"> </w:t>
      </w:r>
      <w:r w:rsidRPr="00E8235D">
        <w:rPr>
          <w:rtl/>
        </w:rPr>
        <w:t>שחברי כנסת הולכים הביתה.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צריך סדר</w:t>
      </w:r>
      <w:r w:rsidR="00D90493">
        <w:rPr>
          <w:rtl/>
        </w:rPr>
        <w:t>-</w:t>
      </w:r>
      <w:r w:rsidRPr="00E8235D">
        <w:rPr>
          <w:rtl/>
        </w:rPr>
        <w:t>יום בכלל.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זכותי להכריז עליהם כאי</w:t>
      </w:r>
      <w:r w:rsidR="00D90493">
        <w:rPr>
          <w:rtl/>
        </w:rPr>
        <w:t>-</w:t>
      </w:r>
      <w:r w:rsidRPr="00E8235D">
        <w:rPr>
          <w:rtl/>
        </w:rPr>
        <w:t>אמון, נכון?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בעיה.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כולם יהיו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מיכאל</w:t>
      </w:r>
      <w:r w:rsidR="00D90493">
        <w:rPr>
          <w:rtl/>
        </w:rPr>
        <w:t xml:space="preserve"> </w:t>
      </w:r>
      <w:r w:rsidRPr="00E8235D">
        <w:rPr>
          <w:rtl/>
        </w:rPr>
        <w:t>איתן,</w:t>
      </w:r>
      <w:r w:rsidR="00D90493">
        <w:rPr>
          <w:rtl/>
        </w:rPr>
        <w:t xml:space="preserve"> </w:t>
      </w:r>
      <w:r w:rsidRPr="00E8235D">
        <w:rPr>
          <w:rtl/>
        </w:rPr>
        <w:t>אתה רוצה לדבר? בבקשה. חברי הכנסת,</w:t>
      </w:r>
      <w:r w:rsidR="00D90493">
        <w:rPr>
          <w:rtl/>
        </w:rPr>
        <w:t xml:space="preserve"> </w:t>
      </w:r>
      <w:r w:rsidRPr="00E8235D">
        <w:rPr>
          <w:rtl/>
        </w:rPr>
        <w:t>תאפשרו לחבר הכנסת איתן לומר את דברו.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 נכבדה, אני רוצה לבקש מחבר הכנסת דוד טל לקחת לפחות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מהדברים שלו בחזרה, ואני אומר מדוע. לא במקרה, אולי, החוק הקודם שאישרנו כאן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החתימה</w:t>
      </w:r>
      <w:r w:rsidR="00D90493">
        <w:rPr>
          <w:rtl/>
        </w:rPr>
        <w:t xml:space="preserve"> </w:t>
      </w:r>
      <w:r w:rsidRPr="00E8235D">
        <w:rPr>
          <w:rtl/>
        </w:rPr>
        <w:t>האלקטרונית.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מהפכני שנוגע לאפשרויות העצומות החדשות</w:t>
      </w:r>
      <w:r w:rsidR="00D90493">
        <w:rPr>
          <w:rtl/>
        </w:rPr>
        <w:t xml:space="preserve"> </w:t>
      </w:r>
      <w:r w:rsidRPr="00E8235D">
        <w:rPr>
          <w:rtl/>
        </w:rPr>
        <w:t>הגלומות בעידן המידע ובמהפכת המידע.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הצבענו בעד.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ואתם תמכתם. אני פונה אליכם, אל סיעת ש"ס, ואני אומר לכם, שהתמיכה שלכם בחוק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בהחלט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שבח.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לשבח גם את משרד המשפטים שהביא לנו חוק, אחד</w:t>
      </w:r>
      <w:r w:rsidR="00D90493">
        <w:rPr>
          <w:rtl/>
        </w:rPr>
        <w:t xml:space="preserve"> </w:t>
      </w:r>
      <w:r w:rsidRPr="00E8235D">
        <w:rPr>
          <w:rtl/>
        </w:rPr>
        <w:t>המתקדמים,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שומע את חבר הכנסת דוד טל בחוק הנוכחי, חוק המיזוגים,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שנועד לתת אפשרויות למשק הישראלי להתמודד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בעד, אתם נגד.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שהוא בעד, אני מבין שהוא בעד, אבל הטיעונים שלו </w:t>
      </w:r>
      <w:r w:rsidR="00D90493">
        <w:rPr>
          <w:rtl/>
        </w:rPr>
        <w:t>–</w:t>
      </w:r>
      <w:r w:rsidRPr="00E8235D">
        <w:rPr>
          <w:rtl/>
        </w:rPr>
        <w:t xml:space="preserve"> הוא מדבר כאילו</w:t>
      </w:r>
      <w:r w:rsidR="00D90493">
        <w:rPr>
          <w:rtl/>
        </w:rPr>
        <w:t xml:space="preserve"> </w:t>
      </w:r>
      <w:r w:rsidRPr="00E8235D">
        <w:rPr>
          <w:rtl/>
        </w:rPr>
        <w:t>החוק הנוכחי, חוק המיזוגים, שנועד לעודד את תעשיית ההיי</w:t>
      </w:r>
      <w:r w:rsidR="00D90493">
        <w:rPr>
          <w:rtl/>
        </w:rPr>
        <w:t>-</w:t>
      </w:r>
      <w:r w:rsidRPr="00E8235D">
        <w:rPr>
          <w:rtl/>
        </w:rPr>
        <w:t>טק, פוגע במסעודה משדרות,</w:t>
      </w:r>
      <w:r w:rsidR="00D90493">
        <w:rPr>
          <w:rtl/>
        </w:rPr>
        <w:t xml:space="preserve"> </w:t>
      </w:r>
      <w:r w:rsidRPr="00E8235D">
        <w:rPr>
          <w:rtl/>
        </w:rPr>
        <w:t>ואילו</w:t>
      </w:r>
      <w:r w:rsidR="00D90493">
        <w:rPr>
          <w:rtl/>
        </w:rPr>
        <w:t xml:space="preserve"> </w:t>
      </w:r>
      <w:r w:rsidRPr="00E8235D">
        <w:rPr>
          <w:rtl/>
        </w:rPr>
        <w:t>חוק שנוגע לעבודת הבניין מועיל למסעודה משדרות. אני חושב שהתהפכו היוצרות.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לא אמר זאת. אתה מעוות את דבריו, זה לא מה שהוא אמר.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העתיד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מסעודה</w:t>
      </w:r>
      <w:r w:rsidR="00D90493">
        <w:rPr>
          <w:rtl/>
        </w:rPr>
        <w:t xml:space="preserve"> </w:t>
      </w:r>
      <w:r w:rsidRPr="00E8235D">
        <w:rPr>
          <w:rtl/>
        </w:rPr>
        <w:t>משדרות</w:t>
      </w:r>
      <w:r w:rsidR="00D90493">
        <w:rPr>
          <w:rtl/>
        </w:rPr>
        <w:t xml:space="preserve"> </w:t>
      </w:r>
      <w:r w:rsidRPr="00E8235D">
        <w:rPr>
          <w:rtl/>
        </w:rPr>
        <w:t>תלוי לא פחות ולא יותר בחקיקה שתעודד את ההיי</w:t>
      </w:r>
      <w:r w:rsidR="00D90493">
        <w:rPr>
          <w:rtl/>
        </w:rPr>
        <w:t>-</w:t>
      </w:r>
      <w:r w:rsidRPr="00E8235D">
        <w:rPr>
          <w:rtl/>
        </w:rPr>
        <w:t>טק</w:t>
      </w:r>
      <w:r w:rsidR="00D90493">
        <w:rPr>
          <w:rtl/>
        </w:rPr>
        <w:t xml:space="preserve"> </w:t>
      </w:r>
      <w:r w:rsidRPr="00E8235D">
        <w:rPr>
          <w:rtl/>
        </w:rPr>
        <w:t>במדינת 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 אתה מבלבל את המוח? הוא לא אמר את הדבר הזה.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ללא</w:t>
      </w:r>
      <w:r w:rsidR="00D90493">
        <w:rPr>
          <w:rtl/>
        </w:rPr>
        <w:t xml:space="preserve"> </w:t>
      </w:r>
      <w:r w:rsidRPr="00E8235D">
        <w:rPr>
          <w:rtl/>
        </w:rPr>
        <w:t>חקיקה</w:t>
      </w:r>
      <w:r w:rsidR="00D90493">
        <w:rPr>
          <w:rtl/>
        </w:rPr>
        <w:t xml:space="preserve"> </w:t>
      </w:r>
      <w:r w:rsidRPr="00E8235D">
        <w:rPr>
          <w:rtl/>
        </w:rPr>
        <w:t>שמאפשרת</w:t>
      </w:r>
      <w:r w:rsidR="00D90493">
        <w:rPr>
          <w:rtl/>
        </w:rPr>
        <w:t xml:space="preserve"> </w:t>
      </w:r>
      <w:r w:rsidRPr="00E8235D">
        <w:rPr>
          <w:rtl/>
        </w:rPr>
        <w:t>למשק</w:t>
      </w:r>
      <w:r w:rsidR="00D90493">
        <w:rPr>
          <w:rtl/>
        </w:rPr>
        <w:t xml:space="preserve"> </w:t>
      </w:r>
      <w:r w:rsidRPr="00E8235D">
        <w:rPr>
          <w:rtl/>
        </w:rPr>
        <w:t>הישראלי</w:t>
      </w:r>
      <w:r w:rsidR="00D90493">
        <w:rPr>
          <w:rtl/>
        </w:rPr>
        <w:t xml:space="preserve"> </w:t>
      </w:r>
      <w:r w:rsidRPr="00E8235D">
        <w:rPr>
          <w:rtl/>
        </w:rPr>
        <w:t>להתמודד</w:t>
      </w:r>
      <w:r w:rsidR="00D90493">
        <w:rPr>
          <w:rtl/>
        </w:rPr>
        <w:t xml:space="preserve"> </w:t>
      </w:r>
      <w:r w:rsidRPr="00E8235D">
        <w:rPr>
          <w:rtl/>
        </w:rPr>
        <w:t>מול האפשרויות שיש היום לאותם</w:t>
      </w:r>
      <w:r w:rsidR="00D90493">
        <w:rPr>
          <w:rtl/>
        </w:rPr>
        <w:t xml:space="preserve"> </w:t>
      </w:r>
      <w:r w:rsidRPr="00E8235D">
        <w:rPr>
          <w:rtl/>
        </w:rPr>
        <w:t>אנשים,</w:t>
      </w:r>
      <w:r w:rsidR="00D90493">
        <w:rPr>
          <w:rtl/>
        </w:rPr>
        <w:t xml:space="preserve"> </w:t>
      </w:r>
      <w:r w:rsidRPr="00E8235D">
        <w:rPr>
          <w:rtl/>
        </w:rPr>
        <w:t>שיכולים לצאת עם הידע ועם המוח מהארץ, אם המשק הישראלי, אם האוצר שלנו לא</w:t>
      </w:r>
      <w:r w:rsidR="00D90493">
        <w:rPr>
          <w:rtl/>
        </w:rPr>
        <w:t xml:space="preserve"> </w:t>
      </w:r>
      <w:r w:rsidRPr="00E8235D">
        <w:rPr>
          <w:rtl/>
        </w:rPr>
        <w:t>יאפשר תנאי מיסוי נכונים כך שנוכל להתמודד, היזמים ילכו והממציאים ילכו.</w:t>
      </w:r>
      <w:r w:rsidR="00D90493">
        <w:rPr>
          <w:rtl/>
        </w:rPr>
        <w:t xml:space="preserve"> </w:t>
      </w:r>
      <w:r w:rsidRPr="00E8235D">
        <w:rPr>
          <w:rtl/>
        </w:rPr>
        <w:t>אין להם</w:t>
      </w:r>
      <w:r w:rsidR="00D90493">
        <w:rPr>
          <w:rtl/>
        </w:rPr>
        <w:t xml:space="preserve"> </w:t>
      </w:r>
      <w:r w:rsidRPr="00E8235D">
        <w:rPr>
          <w:rtl/>
        </w:rPr>
        <w:t>פה מפעלים כבדים. יש להם ראש והיכולת להתארגן, והם יכולים לעשות את זה גם במקומות</w:t>
      </w:r>
      <w:r w:rsidR="00D90493">
        <w:rPr>
          <w:rtl/>
        </w:rPr>
        <w:t xml:space="preserve"> </w:t>
      </w:r>
      <w:r w:rsidRPr="00E8235D">
        <w:rPr>
          <w:rtl/>
        </w:rPr>
        <w:t>אחרים בעולם.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אני מציע לסיעת ש"ס,</w:t>
      </w:r>
      <w:r w:rsidR="00D90493">
        <w:rPr>
          <w:rtl/>
        </w:rPr>
        <w:t xml:space="preserve"> </w:t>
      </w:r>
      <w:r w:rsidRPr="00E8235D">
        <w:rPr>
          <w:rtl/>
        </w:rPr>
        <w:t>אם באמת הנושא החברתי כל כך מדאיג אותה, אם היא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באמת מעוניינת לעזור לשכבות החלשות, שתעודד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מפלגת העבודה לא מעוניינת. אנחנו מעוניינים. הוא לא מוכן.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ההצעה הזאת משרתת, ויש הרבה לעשות. יש הרבה מה לעשות.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דוד טל, אני לא שמעתי פעם אחת את הסיעה שלכם באה ומביאה הנה הצעות</w:t>
      </w:r>
      <w:r w:rsidR="00D90493">
        <w:rPr>
          <w:rtl/>
        </w:rPr>
        <w:t xml:space="preserve"> </w:t>
      </w:r>
      <w:r w:rsidRPr="00E8235D">
        <w:rPr>
          <w:rtl/>
        </w:rPr>
        <w:t>להקים מכשירים ללימוד מקצועות ההיי</w:t>
      </w:r>
      <w:r w:rsidR="00D90493">
        <w:rPr>
          <w:rtl/>
        </w:rPr>
        <w:t>-</w:t>
      </w:r>
      <w:r w:rsidRPr="00E8235D">
        <w:rPr>
          <w:rtl/>
        </w:rPr>
        <w:t>טק בעיירות הפיתוח, להקים מועדונים כדי שהנוער</w:t>
      </w:r>
      <w:r w:rsidR="00D90493">
        <w:rPr>
          <w:rtl/>
        </w:rPr>
        <w:t xml:space="preserve"> </w:t>
      </w:r>
      <w:r w:rsidRPr="00E8235D">
        <w:rPr>
          <w:rtl/>
        </w:rPr>
        <w:t>בעיירות</w:t>
      </w:r>
      <w:r w:rsidR="00D90493">
        <w:rPr>
          <w:rtl/>
        </w:rPr>
        <w:t xml:space="preserve"> </w:t>
      </w:r>
      <w:r w:rsidRPr="00E8235D">
        <w:rPr>
          <w:rtl/>
        </w:rPr>
        <w:t>הפיתוח ייקלט אחרי שעות הלימודים בתחום הזה. אני לא שומע אתכם מדברים על</w:t>
      </w:r>
      <w:r w:rsidR="00D90493">
        <w:rPr>
          <w:rtl/>
        </w:rPr>
        <w:t xml:space="preserve"> </w:t>
      </w:r>
      <w:r w:rsidRPr="00E8235D">
        <w:rPr>
          <w:rtl/>
        </w:rPr>
        <w:t>האופן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שבו אפשר להקטין את הפערים </w:t>
      </w:r>
      <w:r w:rsidR="00D90493">
        <w:rPr>
          <w:rtl/>
        </w:rPr>
        <w:t>–</w:t>
      </w:r>
      <w:r w:rsidRPr="00E8235D">
        <w:rPr>
          <w:rtl/>
        </w:rPr>
        <w:t xml:space="preserve"> על</w:t>
      </w:r>
      <w:r w:rsidR="00D90493">
        <w:rPr>
          <w:rtl/>
        </w:rPr>
        <w:t>-</w:t>
      </w:r>
      <w:r w:rsidRPr="00E8235D">
        <w:rPr>
          <w:rtl/>
        </w:rPr>
        <w:t>ידי חינוך לטכנולוגיה ולמדע. אדרבה, תרימו</w:t>
      </w:r>
      <w:r w:rsidR="00D90493">
        <w:rPr>
          <w:rtl/>
        </w:rPr>
        <w:t xml:space="preserve"> </w:t>
      </w:r>
      <w:r w:rsidRPr="00E8235D">
        <w:rPr>
          <w:rtl/>
        </w:rPr>
        <w:t>את הכפפה.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ואני רוצה לסיים את דברי ולומר, ששני החוקים האלה, האחד שאישרנו והשני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הם חוקים נכונים, שמסייעים לחברה ולמשק הישראלי.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תודה. חבר הכנסת מיכאל קליינר, בבקשה. 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 משה גפני, ואחריו </w:t>
      </w:r>
      <w:r w:rsidR="00D90493">
        <w:rPr>
          <w:rtl/>
        </w:rPr>
        <w:t xml:space="preserve">– </w:t>
      </w:r>
      <w:r w:rsidRPr="00E8235D">
        <w:rPr>
          <w:rtl/>
        </w:rPr>
        <w:t>חבר הכנסת גדעון עזרא.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הדברים אינם עומדים זה מול זה. החוק הזה שמגיש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היום שר האוצר הוא חוק חשוב, וכל יום שהוא לא קיים אצלנו </w:t>
      </w:r>
      <w:r w:rsidR="00D90493">
        <w:rPr>
          <w:rtl/>
        </w:rPr>
        <w:t>–</w:t>
      </w:r>
      <w:r w:rsidRPr="00E8235D">
        <w:rPr>
          <w:rtl/>
        </w:rPr>
        <w:t xml:space="preserve"> חבל, מכיוון שהוא יקרב</w:t>
      </w:r>
      <w:r w:rsidR="00D90493">
        <w:rPr>
          <w:rtl/>
        </w:rPr>
        <w:t xml:space="preserve"> </w:t>
      </w:r>
      <w:r w:rsidRPr="00E8235D">
        <w:rPr>
          <w:rtl/>
        </w:rPr>
        <w:t>אלינו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חברות ההיי</w:t>
      </w:r>
      <w:r w:rsidR="00D90493">
        <w:rPr>
          <w:rtl/>
        </w:rPr>
        <w:t>-</w:t>
      </w:r>
      <w:r w:rsidRPr="00E8235D">
        <w:rPr>
          <w:rtl/>
        </w:rPr>
        <w:t>טק וימנע בריחת חברות היי</w:t>
      </w:r>
      <w:r w:rsidR="00D90493">
        <w:rPr>
          <w:rtl/>
        </w:rPr>
        <w:t>-</w:t>
      </w:r>
      <w:r w:rsidRPr="00E8235D">
        <w:rPr>
          <w:rtl/>
        </w:rPr>
        <w:t>טק שמייצרות לנו את המשאבים שאתם</w:t>
      </w:r>
      <w:r w:rsidR="00D90493">
        <w:rPr>
          <w:rtl/>
        </w:rPr>
        <w:t xml:space="preserve"> </w:t>
      </w:r>
      <w:r w:rsidRPr="00E8235D">
        <w:rPr>
          <w:rtl/>
        </w:rPr>
        <w:t>נוכל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את כל אותם דברים חברתיים טובים שמוצעים כאן בין השאר בוועדת העבודה</w:t>
      </w:r>
      <w:r w:rsidR="00D90493">
        <w:rPr>
          <w:rtl/>
        </w:rPr>
        <w:t xml:space="preserve"> </w:t>
      </w:r>
      <w:r w:rsidRPr="00E8235D">
        <w:rPr>
          <w:rtl/>
        </w:rPr>
        <w:t>והרווחה בראשות חבר הכנסת דוד טל.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אגב,</w:t>
      </w:r>
      <w:r w:rsidR="00D90493">
        <w:rPr>
          <w:rtl/>
        </w:rPr>
        <w:t xml:space="preserve"> </w:t>
      </w:r>
      <w:r w:rsidRPr="00E8235D">
        <w:rPr>
          <w:rtl/>
        </w:rPr>
        <w:t>ידידי</w:t>
      </w:r>
      <w:r w:rsidR="00D90493">
        <w:rPr>
          <w:rtl/>
        </w:rPr>
        <w:t xml:space="preserve"> </w:t>
      </w:r>
      <w:r w:rsidRPr="00E8235D">
        <w:rPr>
          <w:rtl/>
        </w:rPr>
        <w:t>מיקי</w:t>
      </w:r>
      <w:r w:rsidR="00D90493">
        <w:rPr>
          <w:rtl/>
        </w:rPr>
        <w:t xml:space="preserve"> </w:t>
      </w:r>
      <w:r w:rsidRPr="00E8235D">
        <w:rPr>
          <w:rtl/>
        </w:rPr>
        <w:t>איתן</w:t>
      </w:r>
      <w:r w:rsidR="00D90493">
        <w:rPr>
          <w:rtl/>
        </w:rPr>
        <w:t xml:space="preserve"> </w:t>
      </w:r>
      <w:r w:rsidRPr="00E8235D">
        <w:rPr>
          <w:rtl/>
        </w:rPr>
        <w:t>אמר</w:t>
      </w:r>
      <w:r w:rsidR="00D90493">
        <w:rPr>
          <w:rtl/>
        </w:rPr>
        <w:t xml:space="preserve"> </w:t>
      </w:r>
      <w:r w:rsidRPr="00E8235D">
        <w:rPr>
          <w:rtl/>
        </w:rPr>
        <w:t>בפתח דבריו בצורה ברורה מאוד, שהוא תומך בחוק</w:t>
      </w:r>
      <w:r w:rsidR="00D90493">
        <w:rPr>
          <w:rtl/>
        </w:rPr>
        <w:t xml:space="preserve"> </w:t>
      </w:r>
      <w:r w:rsidRPr="00E8235D">
        <w:rPr>
          <w:rtl/>
        </w:rPr>
        <w:t>שהציע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האוצר.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אמר שהוא היה מצפה ממנו גם לדברים אחרים, וזה בהחלט</w:t>
      </w:r>
      <w:r w:rsidR="00D90493">
        <w:rPr>
          <w:rtl/>
        </w:rPr>
        <w:t xml:space="preserve"> </w:t>
      </w:r>
      <w:r w:rsidRPr="00E8235D">
        <w:rPr>
          <w:rtl/>
        </w:rPr>
        <w:t>במסגרת הוויכוח הלגיטימי כאן בכנסת.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ההערה</w:t>
      </w:r>
      <w:r w:rsidR="00D90493">
        <w:rPr>
          <w:rtl/>
        </w:rPr>
        <w:t xml:space="preserve"> </w:t>
      </w:r>
      <w:r w:rsidRPr="00E8235D">
        <w:rPr>
          <w:rtl/>
        </w:rPr>
        <w:t>היתה ענף הבנייה מול ענף ההיי</w:t>
      </w:r>
      <w:r w:rsidR="00D90493">
        <w:rPr>
          <w:rtl/>
        </w:rPr>
        <w:t>-</w:t>
      </w:r>
      <w:r w:rsidRPr="00E8235D">
        <w:rPr>
          <w:rtl/>
        </w:rPr>
        <w:t>טק; האם מסעודה משדרות תקבל עידוד</w:t>
      </w:r>
      <w:r w:rsidR="00D90493">
        <w:rPr>
          <w:rtl/>
        </w:rPr>
        <w:t xml:space="preserve"> </w:t>
      </w:r>
      <w:r w:rsidRPr="00E8235D">
        <w:rPr>
          <w:rtl/>
        </w:rPr>
        <w:t>לתעשיות זולות או לתעשיות מתוחכמות. זאת הנקודה, וצריכים להבין אותה.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יש אנשים שעובדים היום בטקסטיל, וכבר לא תסב אותם לעבוד בהיי</w:t>
      </w:r>
      <w:r w:rsidR="00D90493">
        <w:rPr>
          <w:rtl/>
        </w:rPr>
        <w:t>-</w:t>
      </w:r>
      <w:r w:rsidRPr="00E8235D">
        <w:rPr>
          <w:rtl/>
        </w:rPr>
        <w:t>טק.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שאם יקומו כאן הרבה מפעלי היי</w:t>
      </w:r>
      <w:r w:rsidR="00D90493">
        <w:rPr>
          <w:rtl/>
        </w:rPr>
        <w:t>-</w:t>
      </w:r>
      <w:r w:rsidRPr="00E8235D">
        <w:rPr>
          <w:rtl/>
        </w:rPr>
        <w:t xml:space="preserve">טק בתעשיית העזר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אם לא יהיה כאן היי</w:t>
      </w:r>
      <w:r w:rsidR="00D90493">
        <w:rPr>
          <w:rtl/>
        </w:rPr>
        <w:t>-</w:t>
      </w:r>
      <w:r w:rsidRPr="00E8235D">
        <w:rPr>
          <w:rtl/>
        </w:rPr>
        <w:t>טק, לא תהיה אפשרות.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בוודאי.</w:t>
      </w:r>
      <w:r w:rsidR="00D90493">
        <w:rPr>
          <w:rtl/>
        </w:rPr>
        <w:t xml:space="preserve"> </w:t>
      </w:r>
      <w:r w:rsidRPr="00E8235D">
        <w:rPr>
          <w:rtl/>
        </w:rPr>
        <w:t>לכולנו</w:t>
      </w:r>
      <w:r w:rsidR="00D90493">
        <w:rPr>
          <w:rtl/>
        </w:rPr>
        <w:t xml:space="preserve"> </w:t>
      </w:r>
      <w:r w:rsidRPr="00E8235D">
        <w:rPr>
          <w:rtl/>
        </w:rPr>
        <w:t>ברור שהיום ההיי</w:t>
      </w:r>
      <w:r w:rsidR="00D90493">
        <w:rPr>
          <w:rtl/>
        </w:rPr>
        <w:t>-</w:t>
      </w:r>
      <w:r w:rsidRPr="00E8235D">
        <w:rPr>
          <w:rtl/>
        </w:rPr>
        <w:t>טק הוא הקטר שמושך את המשק הישראלי, ואתו</w:t>
      </w:r>
      <w:r w:rsidR="00D90493">
        <w:rPr>
          <w:rtl/>
        </w:rPr>
        <w:t xml:space="preserve"> 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לעזור למפעלי טקסטיל שרוצים לשמר אותם עוד כמה שנים. בכספים שהוא ייצר אפשר</w:t>
      </w:r>
      <w:r w:rsidR="00D90493">
        <w:rPr>
          <w:rtl/>
        </w:rPr>
        <w:t xml:space="preserve"> </w:t>
      </w:r>
      <w:r w:rsidRPr="00E8235D">
        <w:rPr>
          <w:rtl/>
        </w:rPr>
        <w:t>לעזור לתעשיות מסורתיות שצריך להחזיק אותן, כי יש עובדים שצריך בינתיים לאפשר להם</w:t>
      </w:r>
      <w:r w:rsidR="00D90493">
        <w:rPr>
          <w:rtl/>
        </w:rPr>
        <w:t xml:space="preserve"> </w:t>
      </w:r>
      <w:r w:rsidRPr="00E8235D">
        <w:rPr>
          <w:rtl/>
        </w:rPr>
        <w:t>להתפרנס, עד שהם יעבדו בתעשיית העזר של ההיי</w:t>
      </w:r>
      <w:r w:rsidR="00D90493">
        <w:rPr>
          <w:rtl/>
        </w:rPr>
        <w:t>-</w:t>
      </w:r>
      <w:r w:rsidRPr="00E8235D">
        <w:rPr>
          <w:rtl/>
        </w:rPr>
        <w:t>טק.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עם כל הידידות, אני רוצה לתמוך בהצעה של חבר הכנסת שכרגע</w:t>
      </w:r>
      <w:r w:rsidR="00D90493">
        <w:rPr>
          <w:rtl/>
        </w:rPr>
        <w:t xml:space="preserve"> </w:t>
      </w:r>
      <w:r w:rsidRPr="00E8235D">
        <w:rPr>
          <w:rtl/>
        </w:rPr>
        <w:t>עסוק</w:t>
      </w:r>
      <w:r w:rsidR="00D90493">
        <w:rPr>
          <w:rtl/>
        </w:rPr>
        <w:t xml:space="preserve"> </w:t>
      </w:r>
      <w:r w:rsidRPr="00E8235D">
        <w:rPr>
          <w:rtl/>
        </w:rPr>
        <w:t>בחברת</w:t>
      </w:r>
      <w:r w:rsidR="00D90493">
        <w:rPr>
          <w:rtl/>
        </w:rPr>
        <w:t xml:space="preserve"> </w:t>
      </w:r>
      <w:r w:rsidRPr="00E8235D">
        <w:rPr>
          <w:rtl/>
        </w:rPr>
        <w:t>הכנסת ענת מאור, ואני יודע שענת יותר אטרקטיבית. אבל אני רוצה לתמוך</w:t>
      </w:r>
      <w:r w:rsidR="00D90493">
        <w:rPr>
          <w:rtl/>
        </w:rPr>
        <w:t xml:space="preserve"> </w:t>
      </w:r>
      <w:r w:rsidRPr="00E8235D">
        <w:rPr>
          <w:rtl/>
        </w:rPr>
        <w:t>בהצעה של חבר הכנסת מאיר שטרית.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הבדל</w:t>
      </w:r>
      <w:r w:rsidR="00D90493">
        <w:rPr>
          <w:rtl/>
        </w:rPr>
        <w:t xml:space="preserve"> </w:t>
      </w:r>
      <w:r w:rsidRPr="00E8235D">
        <w:rPr>
          <w:rtl/>
        </w:rPr>
        <w:t>בין בג"ץ שלא צריך להתערב, ואם פעם אחת מביאים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איזו הצעת חוק במקרה חירום, בהחלט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היה לפני שנים. המציאות היתה שונה לחלוטין.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בדיוק.</w:t>
      </w:r>
      <w:r w:rsidR="00D90493">
        <w:rPr>
          <w:rtl/>
        </w:rPr>
        <w:t xml:space="preserve"> </w:t>
      </w:r>
      <w:r w:rsidRPr="00E8235D">
        <w:rPr>
          <w:rtl/>
        </w:rPr>
        <w:t>אני לא חושב שבג"ץ צריך להתערב בנוהל התקין כאן בכנסת, כשבדרך הטבע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מסתכל בסדר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אם הוא רוצה לעזוב ואם יש איזה נושא שמאוד חשוב לו,</w:t>
      </w:r>
      <w:r w:rsidR="00D90493">
        <w:rPr>
          <w:rtl/>
        </w:rPr>
        <w:t xml:space="preserve"> </w:t>
      </w:r>
      <w:r w:rsidRPr="00E8235D">
        <w:rPr>
          <w:rtl/>
        </w:rPr>
        <w:t>הוא נשאר; ואם לא, הוא סומך על חברי סיעתו.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התוספות כאן לא סבירות, ואדוני יושב</w:t>
      </w:r>
      <w:r w:rsidR="00D90493">
        <w:rPr>
          <w:rtl/>
        </w:rPr>
        <w:t>-</w:t>
      </w:r>
      <w:r w:rsidRPr="00E8235D">
        <w:rPr>
          <w:rtl/>
        </w:rPr>
        <w:t xml:space="preserve">ראש הוועדה, יתירה מזו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מיכאל איתן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שמביאים הנה את כל הצעות החוק </w:t>
      </w:r>
      <w:r w:rsidR="00D90493">
        <w:rPr>
          <w:rtl/>
        </w:rPr>
        <w:t>–</w:t>
      </w:r>
      <w:r w:rsidRPr="00E8235D">
        <w:rPr>
          <w:rtl/>
        </w:rPr>
        <w:t xml:space="preserve"> אדוני יושב</w:t>
      </w:r>
      <w:r w:rsidR="00D90493">
        <w:rPr>
          <w:rtl/>
        </w:rPr>
        <w:t>-</w:t>
      </w:r>
      <w:r w:rsidRPr="00E8235D">
        <w:rPr>
          <w:rtl/>
        </w:rPr>
        <w:t>ראש ועדת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והתרבות, עם זה אולי תסכים </w:t>
      </w:r>
      <w:r w:rsidR="00D90493">
        <w:rPr>
          <w:rtl/>
        </w:rPr>
        <w:t>–</w:t>
      </w:r>
      <w:r w:rsidRPr="00E8235D">
        <w:rPr>
          <w:rtl/>
        </w:rPr>
        <w:t xml:space="preserve"> שאושרו להנחה על שולחן הכנסת, או שלא מביאים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אחת.</w:t>
      </w:r>
      <w:r w:rsidR="00D90493">
        <w:rPr>
          <w:rtl/>
        </w:rPr>
        <w:t xml:space="preserve"> </w:t>
      </w:r>
      <w:r w:rsidRPr="00E8235D">
        <w:rPr>
          <w:rtl/>
        </w:rPr>
        <w:t>אבל אני לא חושב שזה נוהל תקין לעשות סלקציה ולהביא הנה הצעות שיידונו</w:t>
      </w:r>
      <w:r w:rsidR="00D90493">
        <w:rPr>
          <w:rtl/>
        </w:rPr>
        <w:t xml:space="preserve"> </w:t>
      </w:r>
      <w:r w:rsidRPr="00E8235D">
        <w:rPr>
          <w:rtl/>
        </w:rPr>
        <w:t>בדיון</w:t>
      </w:r>
      <w:r w:rsidR="00D90493">
        <w:rPr>
          <w:rtl/>
        </w:rPr>
        <w:t xml:space="preserve"> </w:t>
      </w:r>
      <w:r w:rsidRPr="00E8235D">
        <w:rPr>
          <w:rtl/>
        </w:rPr>
        <w:t>מזורז</w:t>
      </w:r>
      <w:r w:rsidR="00D90493">
        <w:rPr>
          <w:rtl/>
        </w:rPr>
        <w:t xml:space="preserve"> </w:t>
      </w:r>
      <w:r w:rsidRPr="00E8235D">
        <w:rPr>
          <w:rtl/>
        </w:rPr>
        <w:t>ואף אחד לא מקשיב להן, אם יש כאן אולי איזו הצעה שאיזה חבר כנסת יש</w:t>
      </w:r>
      <w:r w:rsidR="00D90493">
        <w:rPr>
          <w:rtl/>
        </w:rPr>
        <w:t xml:space="preserve"> </w:t>
      </w:r>
      <w:r w:rsidRPr="00E8235D">
        <w:rPr>
          <w:rtl/>
        </w:rPr>
        <w:t>לו עניין 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ולכן אחת משתיים </w:t>
      </w:r>
      <w:r w:rsidR="00D90493">
        <w:rPr>
          <w:rtl/>
        </w:rPr>
        <w:t>–</w:t>
      </w:r>
      <w:r w:rsidRPr="00E8235D">
        <w:rPr>
          <w:rtl/>
        </w:rPr>
        <w:t xml:space="preserve"> או שמסיימים בסעיף ל"ד, אם אני לא טועה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ל"ח.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ל"ח, הרשויות המקומיות (ייעוד כספי הקצבות למטרות חינוך), או שמעלים,</w:t>
      </w:r>
      <w:r>
        <w:rPr>
          <w:rtl/>
        </w:rPr>
        <w:t xml:space="preserve"> </w:t>
      </w:r>
      <w:r w:rsidR="00E8235D" w:rsidRPr="00E8235D">
        <w:rPr>
          <w:rtl/>
        </w:rPr>
        <w:t>אדוני היושב</w:t>
      </w:r>
      <w:r>
        <w:rPr>
          <w:rtl/>
        </w:rPr>
        <w:t>-</w:t>
      </w:r>
      <w:r w:rsidR="00E8235D" w:rsidRPr="00E8235D">
        <w:rPr>
          <w:rtl/>
        </w:rPr>
        <w:t>ראש, את כל ההצעות שאישרה ועדת הכנסת היום להנחה על השולחן.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טוב,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רק רוצה לומר לכם, שרוב הצעות החוק הנמצאות לפנינו הן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ממשלתיות</w:t>
      </w:r>
      <w:r w:rsidR="00D90493">
        <w:rPr>
          <w:rtl/>
        </w:rPr>
        <w:t xml:space="preserve"> </w:t>
      </w:r>
      <w:r w:rsidRPr="00E8235D">
        <w:rPr>
          <w:rtl/>
        </w:rPr>
        <w:t>אלא הצעות חוק פרטיות של חברי הכנסת. אני רואה את 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שיזמו</w:t>
      </w:r>
      <w:r w:rsidR="00D90493">
        <w:rPr>
          <w:rtl/>
        </w:rPr>
        <w:t xml:space="preserve"> </w:t>
      </w:r>
      <w:r w:rsidRPr="00E8235D">
        <w:rPr>
          <w:rtl/>
        </w:rPr>
        <w:t>את הצעות החוק, ואני לא יכול לזהות חס וחלילה שהיתה כאן איפה ואיפה</w:t>
      </w:r>
      <w:r w:rsidR="00D90493">
        <w:rPr>
          <w:rtl/>
        </w:rPr>
        <w:t xml:space="preserve"> </w:t>
      </w:r>
      <w:r w:rsidRPr="00E8235D">
        <w:rPr>
          <w:rtl/>
        </w:rPr>
        <w:t>פוליטית, מפלגתית או כלשהי. אני חושב שזה חברי שאנחנו נרוץ עם הצעות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שעכשיו</w:t>
      </w:r>
      <w:r w:rsidR="00D90493">
        <w:rPr>
          <w:rtl/>
        </w:rPr>
        <w:t xml:space="preserve"> </w:t>
      </w:r>
      <w:r w:rsidRPr="00E8235D">
        <w:rPr>
          <w:rtl/>
        </w:rPr>
        <w:t>צריך</w:t>
      </w:r>
      <w:r w:rsidR="00D90493">
        <w:rPr>
          <w:rtl/>
        </w:rPr>
        <w:t xml:space="preserve"> </w:t>
      </w:r>
      <w:r w:rsidRPr="00E8235D">
        <w:rPr>
          <w:rtl/>
        </w:rPr>
        <w:t>לדבר חבר הכנסת גפני, הרבה יותר נוח לי להציע את</w:t>
      </w:r>
      <w:r w:rsidR="00D90493">
        <w:rPr>
          <w:rtl/>
        </w:rPr>
        <w:t xml:space="preserve"> </w:t>
      </w: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הבאה,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הוא, כידוע לכם, חברי. מי שנרשם לדבר, ידבר דקה ולא שלוש דקות.</w:t>
      </w:r>
      <w:r w:rsidR="00D90493">
        <w:rPr>
          <w:rtl/>
        </w:rPr>
        <w:t xml:space="preserve"> </w:t>
      </w:r>
      <w:r w:rsidRPr="00E8235D">
        <w:rPr>
          <w:rtl/>
        </w:rPr>
        <w:t>אפשר לומר בדקה את כל מה שרוצים.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 שרוצה.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 שרוצה לדבר. בבקשה, חבר הכנסת, במסגרת של דקה.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התקנון קובע שלוש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אבל אם מוותרים.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בסדר, אתה כבר דיברת. אתה תדבר תמיד.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בכל חוק שלוש דקות.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גפני, בבקשה. גם אתה, אם תרגיש שאתה מוכרח יותר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דקה אחת,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סעיף ל"ח היה במקור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סדר מוחלט. חבר הכנסת שריד, לא יהיו עוד הצבעות היום. נקודה.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יהיו עוד הצבעות היום. נקודה. זה הכול, אתם רוצים שזה יהיה ככה?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 רגע, למה להתלהב?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בשביל זה יש 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כבר קבענו שזכותך להכריז אי</w:t>
      </w:r>
      <w:r w:rsidR="00D90493">
        <w:rPr>
          <w:rtl/>
        </w:rPr>
        <w:t>-</w:t>
      </w:r>
      <w:r w:rsidRPr="00E8235D">
        <w:rPr>
          <w:rtl/>
        </w:rPr>
        <w:t>אמון על כל הצעת חוק.</w:t>
      </w:r>
      <w:r w:rsidR="00D90493">
        <w:rPr>
          <w:rtl/>
        </w:rPr>
        <w:t xml:space="preserve"> </w:t>
      </w:r>
      <w:r w:rsidRPr="00E8235D">
        <w:rPr>
          <w:rtl/>
        </w:rPr>
        <w:t>בבקשה, חבר הכנסת 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>יום</w:t>
      </w:r>
      <w:r w:rsidR="00D90493">
        <w:rPr>
          <w:rtl/>
        </w:rPr>
        <w:t xml:space="preserve"> </w:t>
      </w:r>
      <w:r w:rsidRPr="00E8235D">
        <w:rPr>
          <w:rtl/>
        </w:rPr>
        <w:t>מתוח.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כמה הצעות חוק מאוד שנויות</w:t>
      </w:r>
      <w:r w:rsidR="00D90493">
        <w:rPr>
          <w:rtl/>
        </w:rPr>
        <w:t xml:space="preserve"> </w:t>
      </w:r>
      <w:r w:rsidRPr="00E8235D">
        <w:rPr>
          <w:rtl/>
        </w:rPr>
        <w:t>במחלוקת.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חבר הכנסת שריד, רוב החוקים שנמצאים כאן הם חוקים</w:t>
      </w:r>
      <w:r w:rsidR="00D90493">
        <w:rPr>
          <w:rtl/>
        </w:rPr>
        <w:t xml:space="preserve"> </w:t>
      </w:r>
      <w:r w:rsidRPr="00E8235D">
        <w:rPr>
          <w:rtl/>
        </w:rPr>
        <w:t>שאינם שנויים במחלוקת.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עושים</w:t>
      </w:r>
      <w:r w:rsidR="00D90493">
        <w:rPr>
          <w:rtl/>
        </w:rPr>
        <w:t xml:space="preserve"> </w:t>
      </w:r>
      <w:r w:rsidRPr="00E8235D">
        <w:rPr>
          <w:rtl/>
        </w:rPr>
        <w:t>עירוב פרשיות. שר האוצר מעלה הצעת חוק, שהיא הצעת</w:t>
      </w:r>
      <w:r w:rsidR="00D90493">
        <w:rPr>
          <w:rtl/>
        </w:rPr>
        <w:t xml:space="preserve"> </w:t>
      </w:r>
      <w:r w:rsidRPr="00E8235D">
        <w:rPr>
          <w:rtl/>
        </w:rPr>
        <w:t>חוק מצוינת. אין לגביה ויכוח.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שכולם מסכימים 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הצעות החוק שהועלו עכשיו אינן שנויות במחלוקת. היו הצעות חוק שהן מאוד מאוד</w:t>
      </w:r>
      <w:r w:rsidR="00D90493">
        <w:rPr>
          <w:rtl/>
        </w:rPr>
        <w:t xml:space="preserve"> </w:t>
      </w:r>
      <w:r w:rsidRPr="00E8235D">
        <w:rPr>
          <w:rtl/>
        </w:rPr>
        <w:t>שנויות במחלוקת. כל אחד ניסה את כוחו על</w:t>
      </w:r>
      <w:r w:rsidR="00D90493">
        <w:rPr>
          <w:rtl/>
        </w:rPr>
        <w:t>-</w:t>
      </w:r>
      <w:r w:rsidRPr="00E8235D">
        <w:rPr>
          <w:rtl/>
        </w:rPr>
        <w:t xml:space="preserve">פי התקנון, את מה שיכול היה לדחות </w:t>
      </w:r>
      <w:r w:rsidR="00D90493">
        <w:rPr>
          <w:rtl/>
        </w:rPr>
        <w:t>–</w:t>
      </w:r>
      <w:r w:rsidRPr="00E8235D">
        <w:rPr>
          <w:rtl/>
        </w:rPr>
        <w:t xml:space="preserve"> דחה,</w:t>
      </w:r>
      <w:r w:rsidR="00D90493">
        <w:rPr>
          <w:rtl/>
        </w:rPr>
        <w:t xml:space="preserve"> </w:t>
      </w:r>
      <w:r w:rsidRPr="00E8235D">
        <w:rPr>
          <w:rtl/>
        </w:rPr>
        <w:t>ואת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היה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לדחות </w:t>
      </w:r>
      <w:r w:rsidR="00D90493">
        <w:rPr>
          <w:rtl/>
        </w:rPr>
        <w:t>–</w:t>
      </w:r>
      <w:r w:rsidRPr="00E8235D">
        <w:rPr>
          <w:rtl/>
        </w:rPr>
        <w:t xml:space="preserve"> לא דחה, אבל מה שלא שנוי במחלוקת </w:t>
      </w:r>
      <w:r w:rsidR="00D90493">
        <w:rPr>
          <w:rtl/>
        </w:rPr>
        <w:t>–</w:t>
      </w:r>
      <w:r w:rsidRPr="00E8235D">
        <w:rPr>
          <w:rtl/>
        </w:rPr>
        <w:t xml:space="preserve"> ההצעה של שר</w:t>
      </w:r>
      <w:r w:rsidR="00D90493">
        <w:rPr>
          <w:rtl/>
        </w:rPr>
        <w:t xml:space="preserve"> </w:t>
      </w:r>
      <w:r w:rsidRPr="00E8235D">
        <w:rPr>
          <w:rtl/>
        </w:rPr>
        <w:t>האוצר</w:t>
      </w:r>
      <w:r w:rsidR="00D90493">
        <w:rPr>
          <w:rtl/>
        </w:rPr>
        <w:t xml:space="preserve"> </w:t>
      </w:r>
      <w:r w:rsidRPr="00E8235D">
        <w:rPr>
          <w:rtl/>
        </w:rPr>
        <w:t>טובה</w:t>
      </w:r>
      <w:r w:rsidR="00D90493">
        <w:rPr>
          <w:rtl/>
        </w:rPr>
        <w:t xml:space="preserve"> </w:t>
      </w:r>
      <w:r w:rsidRPr="00E8235D">
        <w:rPr>
          <w:rtl/>
        </w:rPr>
        <w:t>וצריך להצביע בעבורה, והצעות החוק הבאות אחריה אינן שנויות במחלוקת,</w:t>
      </w:r>
      <w:r w:rsidR="00D90493">
        <w:rPr>
          <w:rtl/>
        </w:rPr>
        <w:t xml:space="preserve"> </w:t>
      </w:r>
      <w:r w:rsidRPr="00E8235D">
        <w:rPr>
          <w:rtl/>
        </w:rPr>
        <w:t>ואפשר להצביע בעבורן.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בתנאי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נדבר</w:t>
      </w:r>
      <w:r w:rsidR="00D90493">
        <w:rPr>
          <w:rtl/>
        </w:rPr>
        <w:t xml:space="preserve"> </w:t>
      </w:r>
      <w:r w:rsidRPr="00E8235D">
        <w:rPr>
          <w:rtl/>
        </w:rPr>
        <w:t>גם כן. חבר הכנסת נסים זאב, אתה רוצה לדבר דקה?</w:t>
      </w:r>
      <w:r w:rsidR="00D90493">
        <w:rPr>
          <w:rtl/>
        </w:rPr>
        <w:t xml:space="preserve"> </w:t>
      </w:r>
      <w:r w:rsidRPr="00E8235D">
        <w:rPr>
          <w:rtl/>
        </w:rPr>
        <w:t>מוותר.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גדעון עזרא ביקש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 רגע, ודאי שאני אתן לגדעון עזרא לדבר. חבר הכנסת גדעון עזרא,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אחרון.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לא אחרון, כי רן כהן רוצה לומר שני משפטים.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חבר הכנסת מאיר שטרית, אני חושב שצריך להבדיל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ושלישית, שכבר עברו דיונים בוועדות, לבין ההצעות</w:t>
      </w:r>
      <w:r w:rsidR="00D90493">
        <w:rPr>
          <w:rtl/>
        </w:rPr>
        <w:t xml:space="preserve"> </w:t>
      </w:r>
      <w:r w:rsidRPr="00E8235D">
        <w:rPr>
          <w:rtl/>
        </w:rPr>
        <w:t>לקריאה 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די הגיוני מה שאתה אומר.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כמו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קדימה; הצעת חוק למניעת אלימות</w:t>
      </w:r>
      <w:r w:rsidR="00D90493">
        <w:rPr>
          <w:rtl/>
        </w:rPr>
        <w:t xml:space="preserve"> </w:t>
      </w:r>
      <w:r w:rsidRPr="00E8235D">
        <w:rPr>
          <w:rtl/>
        </w:rPr>
        <w:t>במשפחה,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שכולם מדברים עליה כל הזמן, צריך להוליך קדימה; הצעת חוק שירות ביטחון </w:t>
      </w:r>
      <w:r w:rsidR="00D90493">
        <w:rPr>
          <w:rtl/>
        </w:rPr>
        <w:t xml:space="preserve">– </w:t>
      </w:r>
      <w:r w:rsidRPr="00E8235D">
        <w:rPr>
          <w:rtl/>
        </w:rPr>
        <w:t>אני לא יודע מה זה, אבל צריך להוליך קדימה.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להפריד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הדברים.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 בקריאה ראשונה תידחנה, והצעות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ושלישית תידונה היום. אני מציע בנושא הזה ללכת עד הסוף, כי בסך הכול</w:t>
      </w:r>
      <w:r w:rsidR="00D90493">
        <w:rPr>
          <w:rtl/>
        </w:rPr>
        <w:t xml:space="preserve"> </w:t>
      </w:r>
      <w:r w:rsidRPr="00E8235D">
        <w:rPr>
          <w:rtl/>
        </w:rPr>
        <w:t>לא רוצים להפריע לעבודה של המדינה.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הגיוני,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קשה.</w:t>
      </w:r>
      <w:r w:rsidR="00D90493">
        <w:rPr>
          <w:rtl/>
        </w:rPr>
        <w:t xml:space="preserve"> </w:t>
      </w:r>
      <w:r w:rsidRPr="00E8235D">
        <w:rPr>
          <w:rtl/>
        </w:rPr>
        <w:t>טוב, אנחנו נתקדם. חבר הכנסת רן כהן, רצית לומר שני</w:t>
      </w:r>
      <w:r w:rsidR="00D90493">
        <w:rPr>
          <w:rtl/>
        </w:rPr>
        <w:t xml:space="preserve"> </w:t>
      </w:r>
      <w:r w:rsidRPr="00E8235D">
        <w:rPr>
          <w:rtl/>
        </w:rPr>
        <w:t>משפטים,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נסים דהן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מייד, אחרי שרן כהן ידבר תהיה לנו 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חברי הכנסת, 30 שניות לנוכח ויכוח שהתרחש כאן לגבי תעשיות</w:t>
      </w:r>
      <w:r w:rsidR="00D90493">
        <w:rPr>
          <w:rtl/>
        </w:rPr>
        <w:t xml:space="preserve"> </w:t>
      </w:r>
      <w:r w:rsidRPr="00E8235D">
        <w:rPr>
          <w:rtl/>
        </w:rPr>
        <w:t>היי</w:t>
      </w:r>
      <w:r w:rsidR="00D90493">
        <w:rPr>
          <w:rtl/>
        </w:rPr>
        <w:t>-</w:t>
      </w:r>
      <w:r w:rsidRPr="00E8235D">
        <w:rPr>
          <w:rtl/>
        </w:rPr>
        <w:t>טק</w:t>
      </w:r>
      <w:r w:rsidR="00D90493">
        <w:rPr>
          <w:rtl/>
        </w:rPr>
        <w:t xml:space="preserve"> </w:t>
      </w:r>
      <w:r w:rsidRPr="00E8235D">
        <w:rPr>
          <w:rtl/>
        </w:rPr>
        <w:t>עתירות</w:t>
      </w:r>
      <w:r w:rsidR="00D90493">
        <w:rPr>
          <w:rtl/>
        </w:rPr>
        <w:t xml:space="preserve"> </w:t>
      </w:r>
      <w:r w:rsidRPr="00E8235D">
        <w:rPr>
          <w:rtl/>
        </w:rPr>
        <w:t>ידע מול התעשיות המסורתיות. אין דבר מוטעה יותר מאשר לייחס ניגוד</w:t>
      </w:r>
      <w:r w:rsidR="00D90493">
        <w:rPr>
          <w:rtl/>
        </w:rPr>
        <w:t xml:space="preserve"> </w:t>
      </w:r>
      <w:r w:rsidRPr="00E8235D">
        <w:rPr>
          <w:rtl/>
        </w:rPr>
        <w:t>אינטרסים</w:t>
      </w:r>
      <w:r w:rsidR="00D90493">
        <w:rPr>
          <w:rtl/>
        </w:rPr>
        <w:t xml:space="preserve"> </w:t>
      </w:r>
      <w:r w:rsidRPr="00E8235D">
        <w:rPr>
          <w:rtl/>
        </w:rPr>
        <w:t>בקטע הזה.</w:t>
      </w:r>
      <w:r w:rsidR="00D90493">
        <w:rPr>
          <w:rtl/>
        </w:rPr>
        <w:t xml:space="preserve"> </w:t>
      </w:r>
      <w:r w:rsidRPr="00E8235D">
        <w:rPr>
          <w:rtl/>
        </w:rPr>
        <w:t>מדובר בהצעת חוק שבאה גם להקל בתחרות של מדינת ישראל אל מול</w:t>
      </w:r>
      <w:r w:rsidR="00D90493">
        <w:rPr>
          <w:rtl/>
        </w:rPr>
        <w:t xml:space="preserve"> </w:t>
      </w:r>
      <w:r w:rsidRPr="00E8235D">
        <w:rPr>
          <w:rtl/>
        </w:rPr>
        <w:t>מדינות</w:t>
      </w:r>
      <w:r w:rsidR="00D90493">
        <w:rPr>
          <w:rtl/>
        </w:rPr>
        <w:t xml:space="preserve"> </w:t>
      </w:r>
      <w:r w:rsidRPr="00E8235D">
        <w:rPr>
          <w:rtl/>
        </w:rPr>
        <w:t>העולם</w:t>
      </w:r>
      <w:r w:rsidR="00D90493">
        <w:rPr>
          <w:rtl/>
        </w:rPr>
        <w:t xml:space="preserve"> </w:t>
      </w:r>
      <w:r w:rsidRPr="00E8235D">
        <w:rPr>
          <w:rtl/>
        </w:rPr>
        <w:t>בנושא של ההיי</w:t>
      </w:r>
      <w:r w:rsidR="00D90493">
        <w:rPr>
          <w:rtl/>
        </w:rPr>
        <w:t>-</w:t>
      </w:r>
      <w:r w:rsidRPr="00E8235D">
        <w:rPr>
          <w:rtl/>
        </w:rPr>
        <w:t>טק, גם לפשט את הדברים בתוך מדינת ישראל וגם להרבות</w:t>
      </w:r>
      <w:r w:rsidR="00D90493">
        <w:rPr>
          <w:rtl/>
        </w:rPr>
        <w:t xml:space="preserve"> </w:t>
      </w:r>
      <w:r w:rsidRPr="00E8235D">
        <w:rPr>
          <w:rtl/>
        </w:rPr>
        <w:t>תעסוקות במישורים היותר</w:t>
      </w:r>
      <w:r w:rsidR="00D90493">
        <w:rPr>
          <w:rtl/>
        </w:rPr>
        <w:t>-</w:t>
      </w:r>
      <w:r w:rsidRPr="00E8235D">
        <w:rPr>
          <w:rtl/>
        </w:rPr>
        <w:t>פשוטים שנדרשים על</w:t>
      </w:r>
      <w:r w:rsidR="00D90493">
        <w:rPr>
          <w:rtl/>
        </w:rPr>
        <w:t>-</w:t>
      </w:r>
      <w:r w:rsidRPr="00E8235D">
        <w:rPr>
          <w:rtl/>
        </w:rPr>
        <w:t>ידי כל הציבור. לכן, מכל בחינה של המשק</w:t>
      </w:r>
      <w:r w:rsidR="00D90493">
        <w:rPr>
          <w:rtl/>
        </w:rPr>
        <w:t xml:space="preserve"> </w:t>
      </w:r>
      <w:r w:rsidRPr="00E8235D">
        <w:rPr>
          <w:rtl/>
        </w:rPr>
        <w:t>הצעת החוק נכונה.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ניגשים</w:t>
      </w:r>
      <w:r w:rsidR="00D90493">
        <w:rPr>
          <w:rtl/>
        </w:rPr>
        <w:t xml:space="preserve"> </w:t>
      </w:r>
      <w:r w:rsidRPr="00E8235D">
        <w:rPr>
          <w:rtl/>
        </w:rPr>
        <w:t>להצבעה</w:t>
      </w:r>
      <w:r w:rsidR="00D90493">
        <w:rPr>
          <w:rtl/>
        </w:rPr>
        <w:t xml:space="preserve"> </w:t>
      </w:r>
      <w:r w:rsidRPr="00E8235D">
        <w:rPr>
          <w:rtl/>
        </w:rPr>
        <w:t>על הצעת חוק זו בקריאה ראשונה.</w:t>
      </w:r>
      <w:r w:rsidR="00D90493">
        <w:rPr>
          <w:rtl/>
        </w:rPr>
        <w:t xml:space="preserve"> </w:t>
      </w:r>
      <w:r w:rsidRPr="00E8235D">
        <w:rPr>
          <w:rtl/>
        </w:rPr>
        <w:t>בבקשה;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ההצעה להעביר את הצעת החוק לוועדה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הצעה להעביר את הצעת חוק לתיקון פקודת מס הכנסה (מס' 124)</w:t>
      </w:r>
      <w:r>
        <w:rPr>
          <w:rtl/>
        </w:rPr>
        <w:t xml:space="preserve"> </w:t>
      </w:r>
      <w:r w:rsidR="00E8235D" w:rsidRPr="00E8235D">
        <w:rPr>
          <w:rtl/>
        </w:rPr>
        <w:t>(הקלות במתן הטבה לשינויי מבנה), התש"ס</w:t>
      </w:r>
      <w:r>
        <w:rPr>
          <w:rtl/>
        </w:rPr>
        <w:t>–</w:t>
      </w:r>
      <w:r w:rsidR="00E8235D" w:rsidRPr="00E8235D">
        <w:rPr>
          <w:rtl/>
        </w:rPr>
        <w:t>2000, לוועדה שתקבע ועדת הכנסת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מבין שלוועדת הכספים, בייגה?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שר האוצר א' שוחט: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לוועדת הכספים.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לוועדת העבודה והרווחה.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לוועדה שתקבע ועדת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34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אין</w:t>
      </w:r>
      <w:r w:rsidR="00D90493">
        <w:rPr>
          <w:rtl/>
        </w:rPr>
        <w:t xml:space="preserve"> </w:t>
      </w:r>
      <w:r w:rsidRPr="00E8235D">
        <w:rPr>
          <w:rtl/>
        </w:rPr>
        <w:t>מתנגדים ואין נמנעים. הצעת חוק זו עוברת לוועדה שתקבע</w:t>
      </w:r>
      <w:r w:rsidR="00D90493">
        <w:rPr>
          <w:rtl/>
        </w:rPr>
        <w:t xml:space="preserve"> </w:t>
      </w:r>
      <w:r w:rsidRPr="00E8235D">
        <w:rPr>
          <w:rtl/>
        </w:rPr>
        <w:t>ועדת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גדעון עזרא הוא אדם הגיוני מאוד, אומרים לי. הוא הגיש הצעה לסדר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מעניינת.</w:t>
      </w:r>
      <w:r w:rsidR="00D90493">
        <w:rPr>
          <w:rtl/>
        </w:rPr>
        <w:t xml:space="preserve"> </w:t>
      </w:r>
      <w:r w:rsidRPr="00E8235D">
        <w:rPr>
          <w:rtl/>
        </w:rPr>
        <w:t>אני רוצה לבדוק שמא הצעות החוק האלה שהן לקריאה ראשונה היו במקום</w:t>
      </w:r>
      <w:r w:rsidR="00D90493">
        <w:rPr>
          <w:rtl/>
        </w:rPr>
        <w:t xml:space="preserve"> </w:t>
      </w:r>
      <w:r w:rsidRPr="00E8235D">
        <w:rPr>
          <w:rtl/>
        </w:rPr>
        <w:t>גבוה בסדר</w:t>
      </w:r>
      <w:r w:rsidR="00D90493">
        <w:rPr>
          <w:rtl/>
        </w:rPr>
        <w:t>-</w:t>
      </w:r>
      <w:r w:rsidRPr="00E8235D">
        <w:rPr>
          <w:rtl/>
        </w:rPr>
        <w:t xml:space="preserve">היום אלא שהן נדחקו. אם הן היו במקום גבוה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אם הן היו בסדר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ונדחקו.</w:t>
      </w:r>
      <w:r w:rsidR="00D90493">
        <w:rPr>
          <w:rtl/>
        </w:rPr>
        <w:t xml:space="preserve"> </w:t>
      </w:r>
      <w:r w:rsidRPr="00E8235D">
        <w:rPr>
          <w:rtl/>
        </w:rPr>
        <w:t>תרשו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רגע.</w:t>
      </w:r>
      <w:r w:rsidR="00D90493">
        <w:rPr>
          <w:rtl/>
        </w:rPr>
        <w:t xml:space="preserve"> </w:t>
      </w:r>
      <w:r w:rsidRPr="00E8235D">
        <w:rPr>
          <w:rtl/>
        </w:rPr>
        <w:t>אני קובע עכשיו כך: הצעות החוק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שלישית,</w:t>
      </w:r>
      <w:r w:rsidR="00D90493">
        <w:rPr>
          <w:rtl/>
        </w:rPr>
        <w:t xml:space="preserve"> </w:t>
      </w:r>
      <w:r w:rsidRPr="00E8235D">
        <w:rPr>
          <w:rtl/>
        </w:rPr>
        <w:t>ללא ספק נצביע עליהן; הצעות החוק שהיו בסדר</w:t>
      </w:r>
      <w:r w:rsidR="00D90493">
        <w:rPr>
          <w:rtl/>
        </w:rPr>
        <w:t>-</w:t>
      </w:r>
      <w:r w:rsidRPr="00E8235D">
        <w:rPr>
          <w:rtl/>
        </w:rPr>
        <w:t>היום בקריאה ראשונה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נדחקו,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עליהן</w:t>
      </w:r>
      <w:r w:rsidR="00D90493">
        <w:rPr>
          <w:rtl/>
        </w:rPr>
        <w:t xml:space="preserve"> </w:t>
      </w:r>
      <w:r w:rsidRPr="00E8235D">
        <w:rPr>
          <w:rtl/>
        </w:rPr>
        <w:t>נצביע; הצעות חוק שנוספו לנו בסוף, בשולי היום, אם תישאר</w:t>
      </w:r>
      <w:r w:rsidR="00D90493">
        <w:rPr>
          <w:rtl/>
        </w:rPr>
        <w:t xml:space="preserve"> </w:t>
      </w:r>
      <w:r w:rsidRPr="00E8235D">
        <w:rPr>
          <w:rtl/>
        </w:rPr>
        <w:t>הצעת חוק אחת כזאת אני אצביע גם עליה. בסדר?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שלוש הצעות כאלה.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הבנתי אותך.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26" w:name="_Toc449874378"/>
      <w:r w:rsidRPr="00D90493">
        <w:rPr>
          <w:rtl/>
        </w:rPr>
        <w:t>הצעת חוק הביטוח הלאומי (תיקון מס' 40),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6"/>
    </w:p>
    <w:p w:rsidR="00D90493" w:rsidRPr="00D90493" w:rsidRDefault="00D90493" w:rsidP="00D90493">
      <w:pPr>
        <w:pStyle w:val="1"/>
        <w:rPr>
          <w:rtl/>
        </w:rPr>
      </w:pPr>
      <w:bookmarkStart w:id="127" w:name="_Toc449874379"/>
      <w:r w:rsidRPr="00D90493">
        <w:rPr>
          <w:rtl/>
        </w:rPr>
        <w:t>(קריאה שנייה וקריאה שלישית)</w:t>
      </w:r>
      <w:bookmarkEnd w:id="12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מודי זנדברג, אתה מגיש לנו הצעת חוק בקריאה שנייה 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שלישית: חוק הביטוח הלאומי (תיקון מס' 40), התש"ס</w:t>
      </w:r>
      <w:r w:rsidR="00D90493">
        <w:rPr>
          <w:rtl/>
        </w:rPr>
        <w:t>–</w:t>
      </w:r>
      <w:r w:rsidRPr="00E8235D">
        <w:rPr>
          <w:rtl/>
        </w:rPr>
        <w:t>2000.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אליעזר זנדברג (בשם הוועדה לקידום מעמד הילד):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 זו מוגשת ללא הסתייגויות לקריאה שנייה 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שלישית,</w:t>
      </w:r>
      <w:r w:rsidR="00D90493">
        <w:rPr>
          <w:rtl/>
        </w:rPr>
        <w:t xml:space="preserve"> </w:t>
      </w:r>
      <w:r w:rsidRPr="00E8235D">
        <w:rPr>
          <w:rtl/>
        </w:rPr>
        <w:t>לאחר</w:t>
      </w:r>
      <w:r w:rsidR="00D90493">
        <w:rPr>
          <w:rtl/>
        </w:rPr>
        <w:t xml:space="preserve"> </w:t>
      </w:r>
      <w:r w:rsidRPr="00E8235D">
        <w:rPr>
          <w:rtl/>
        </w:rPr>
        <w:t>שנדונה</w:t>
      </w:r>
      <w:r w:rsidR="00D90493">
        <w:rPr>
          <w:rtl/>
        </w:rPr>
        <w:t xml:space="preserve"> </w:t>
      </w:r>
      <w:r w:rsidRPr="00E8235D">
        <w:rPr>
          <w:rtl/>
        </w:rPr>
        <w:t>בוועדה</w:t>
      </w:r>
      <w:r w:rsidR="00D90493">
        <w:rPr>
          <w:rtl/>
        </w:rPr>
        <w:t xml:space="preserve"> </w:t>
      </w:r>
      <w:r w:rsidRPr="00E8235D">
        <w:rPr>
          <w:rtl/>
        </w:rPr>
        <w:t>לקידום מעמד הילד. עניינה של הצעת החוק הוא תיקון</w:t>
      </w:r>
      <w:r w:rsidR="00D90493">
        <w:rPr>
          <w:rtl/>
        </w:rPr>
        <w:t xml:space="preserve"> </w:t>
      </w:r>
      <w:r w:rsidRPr="00E8235D">
        <w:rPr>
          <w:rtl/>
        </w:rPr>
        <w:t>לחוק הביטוח הלאומי.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בישראל</w:t>
      </w:r>
      <w:r w:rsidR="00D90493">
        <w:rPr>
          <w:rtl/>
        </w:rPr>
        <w:t xml:space="preserve"> </w:t>
      </w:r>
      <w:r w:rsidRPr="00E8235D">
        <w:rPr>
          <w:rtl/>
        </w:rPr>
        <w:t>1,800</w:t>
      </w:r>
      <w:r w:rsidR="00D90493">
        <w:rPr>
          <w:rtl/>
        </w:rPr>
        <w:t xml:space="preserve"> </w:t>
      </w:r>
      <w:r w:rsidRPr="00E8235D">
        <w:rPr>
          <w:rtl/>
        </w:rPr>
        <w:t>משפחות</w:t>
      </w:r>
      <w:r w:rsidR="00D90493">
        <w:rPr>
          <w:rtl/>
        </w:rPr>
        <w:t xml:space="preserve"> </w:t>
      </w:r>
      <w:r w:rsidRPr="00E8235D">
        <w:rPr>
          <w:rtl/>
        </w:rPr>
        <w:t>שלהן</w:t>
      </w:r>
      <w:r w:rsidR="00D90493">
        <w:rPr>
          <w:rtl/>
        </w:rPr>
        <w:t xml:space="preserve"> </w:t>
      </w:r>
      <w:r w:rsidRPr="00E8235D">
        <w:rPr>
          <w:rtl/>
        </w:rPr>
        <w:t>יותר מילד נכה אחד, ובהן 250 משפחות שלהן יותר</w:t>
      </w:r>
      <w:r w:rsidR="00D90493">
        <w:rPr>
          <w:rtl/>
        </w:rPr>
        <w:t xml:space="preserve"> </w:t>
      </w:r>
      <w:r w:rsidRPr="00E8235D">
        <w:rPr>
          <w:rtl/>
        </w:rPr>
        <w:t>משני</w:t>
      </w:r>
      <w:r w:rsidR="00D90493">
        <w:rPr>
          <w:rtl/>
        </w:rPr>
        <w:t xml:space="preserve"> </w:t>
      </w:r>
      <w:r w:rsidRPr="00E8235D">
        <w:rPr>
          <w:rtl/>
        </w:rPr>
        <w:t>ילדים נכים.</w:t>
      </w:r>
      <w:r w:rsidR="00D90493">
        <w:rPr>
          <w:rtl/>
        </w:rPr>
        <w:t xml:space="preserve"> </w:t>
      </w:r>
      <w:r w:rsidRPr="00E8235D">
        <w:rPr>
          <w:rtl/>
        </w:rPr>
        <w:t>אלה משפחות מוכות</w:t>
      </w:r>
      <w:r w:rsidR="00D90493">
        <w:rPr>
          <w:rtl/>
        </w:rPr>
        <w:t>-</w:t>
      </w:r>
      <w:r w:rsidRPr="00E8235D">
        <w:rPr>
          <w:rtl/>
        </w:rPr>
        <w:t>גורל, והצעת החוק הזאת באה לסייע להן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הגדלת הקצבה המשולמת בעבור הילדים האלה על</w:t>
      </w:r>
      <w:r w:rsidR="00D90493">
        <w:rPr>
          <w:rtl/>
        </w:rPr>
        <w:t>-</w:t>
      </w:r>
      <w:r w:rsidRPr="00E8235D">
        <w:rPr>
          <w:rtl/>
        </w:rPr>
        <w:t>ידי הביטוח הלאומי ב</w:t>
      </w:r>
      <w:r w:rsidR="00D90493">
        <w:rPr>
          <w:rtl/>
        </w:rPr>
        <w:t>-</w:t>
      </w:r>
      <w:r w:rsidR="00D90493" w:rsidRPr="00E8235D">
        <w:rPr>
          <w:rtl/>
        </w:rPr>
        <w:t>50</w:t>
      </w:r>
      <w:r w:rsidR="00D90493">
        <w:rPr>
          <w:rtl/>
        </w:rPr>
        <w:t>%</w:t>
      </w:r>
      <w:r w:rsidRPr="00E8235D">
        <w:rPr>
          <w:rtl/>
        </w:rPr>
        <w:t>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מדובר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אשר נוסחה הסופי נעשה בשיתוף פעולה עם המוסד לביטוח</w:t>
      </w:r>
      <w:r w:rsidR="00D90493">
        <w:rPr>
          <w:rtl/>
        </w:rPr>
        <w:t xml:space="preserve"> </w:t>
      </w:r>
      <w:r w:rsidRPr="00E8235D">
        <w:rPr>
          <w:rtl/>
        </w:rPr>
        <w:t>לאומי, ומכאן גם האפשרות ליתן גמלה כזאת גם כאשר הילד הנכה האחר לא נמצא בבית אלא</w:t>
      </w:r>
      <w:r w:rsidR="00D90493">
        <w:rPr>
          <w:rtl/>
        </w:rPr>
        <w:t xml:space="preserve"> </w:t>
      </w:r>
      <w:r w:rsidRPr="00E8235D">
        <w:rPr>
          <w:rtl/>
        </w:rPr>
        <w:t>מוחזק</w:t>
      </w:r>
      <w:r w:rsidR="00D90493">
        <w:rPr>
          <w:rtl/>
        </w:rPr>
        <w:t xml:space="preserve"> </w:t>
      </w:r>
      <w:r w:rsidRPr="00E8235D">
        <w:rPr>
          <w:rtl/>
        </w:rPr>
        <w:t>בתנאי</w:t>
      </w:r>
      <w:r w:rsidR="00D90493">
        <w:rPr>
          <w:rtl/>
        </w:rPr>
        <w:t xml:space="preserve"> </w:t>
      </w:r>
      <w:r w:rsidRPr="00E8235D">
        <w:rPr>
          <w:rtl/>
        </w:rPr>
        <w:t>פנימייה</w:t>
      </w:r>
      <w:r w:rsidR="00D90493">
        <w:rPr>
          <w:rtl/>
        </w:rPr>
        <w:t xml:space="preserve"> </w:t>
      </w:r>
      <w:r w:rsidRPr="00E8235D">
        <w:rPr>
          <w:rtl/>
        </w:rPr>
        <w:t>במוסד שבו ניתנים שירותי רפואה או סיעוד, או במקרה שבו יש</w:t>
      </w:r>
      <w:r w:rsidR="00D90493">
        <w:rPr>
          <w:rtl/>
        </w:rPr>
        <w:t xml:space="preserve"> </w:t>
      </w:r>
      <w:r w:rsidRPr="00E8235D">
        <w:rPr>
          <w:rtl/>
        </w:rPr>
        <w:t>ילד</w:t>
      </w:r>
      <w:r w:rsidR="00D90493">
        <w:rPr>
          <w:rtl/>
        </w:rPr>
        <w:t xml:space="preserve"> </w:t>
      </w:r>
      <w:r w:rsidRPr="00E8235D">
        <w:rPr>
          <w:rtl/>
        </w:rPr>
        <w:t>נוסף אשר רק בשל גילו של אותו ילד לא משתלמת בעדו גמלה לפי הסימן הזה.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ייכנס</w:t>
      </w:r>
      <w:r w:rsidR="00D90493">
        <w:rPr>
          <w:rtl/>
        </w:rPr>
        <w:t xml:space="preserve"> </w:t>
      </w:r>
      <w:r w:rsidRPr="00E8235D">
        <w:rPr>
          <w:rtl/>
        </w:rPr>
        <w:t>לתוקפו ב</w:t>
      </w:r>
      <w:r w:rsidR="00D90493">
        <w:rPr>
          <w:rtl/>
        </w:rPr>
        <w:t>-</w:t>
      </w:r>
      <w:r w:rsidRPr="00E8235D">
        <w:rPr>
          <w:rtl/>
        </w:rPr>
        <w:t>1 בינואר 2001, אולם חשוב ביותר להעביר אותו היום, על מנת שהמוסד</w:t>
      </w:r>
      <w:r w:rsidR="00D90493">
        <w:rPr>
          <w:rtl/>
        </w:rPr>
        <w:t xml:space="preserve"> </w:t>
      </w:r>
      <w:r w:rsidRPr="00E8235D">
        <w:rPr>
          <w:rtl/>
        </w:rPr>
        <w:t>לביטוח לאומי יוכל להיערך לסידורים הנדרשים מבחינה טכנית.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להודות</w:t>
      </w:r>
      <w:r w:rsidR="00D90493">
        <w:rPr>
          <w:rtl/>
        </w:rPr>
        <w:t xml:space="preserve"> </w:t>
      </w:r>
      <w:r w:rsidRPr="00E8235D">
        <w:rPr>
          <w:rtl/>
        </w:rPr>
        <w:t>לחברת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תמר גוז'נסקי, יושבת</w:t>
      </w:r>
      <w:r w:rsidR="00D90493">
        <w:rPr>
          <w:rtl/>
        </w:rPr>
        <w:t>-</w:t>
      </w:r>
      <w:r w:rsidRPr="00E8235D">
        <w:rPr>
          <w:rtl/>
        </w:rPr>
        <w:t>ראש הוועדה, על סיועה</w:t>
      </w:r>
      <w:r w:rsidR="00D90493">
        <w:rPr>
          <w:rtl/>
        </w:rPr>
        <w:t xml:space="preserve"> </w:t>
      </w:r>
      <w:r w:rsidRPr="00E8235D">
        <w:rPr>
          <w:rtl/>
        </w:rPr>
        <w:t>בקידום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באופן מהיר, למזכירת הוועדה רחל סעדה, גם למוסד לביטוח לאומי</w:t>
      </w:r>
      <w:r w:rsidR="00D90493">
        <w:rPr>
          <w:rtl/>
        </w:rPr>
        <w:t xml:space="preserve"> </w:t>
      </w:r>
      <w:r w:rsidRPr="00E8235D">
        <w:rPr>
          <w:rtl/>
        </w:rPr>
        <w:t>ולנציגיו</w:t>
      </w:r>
      <w:r w:rsidR="00D90493">
        <w:rPr>
          <w:rtl/>
        </w:rPr>
        <w:t xml:space="preserve"> </w:t>
      </w:r>
      <w:r w:rsidRPr="00E8235D">
        <w:rPr>
          <w:rtl/>
        </w:rPr>
        <w:t>על שיתוף הפעולה. תודה מיוחדת לעורכת</w:t>
      </w:r>
      <w:r w:rsidR="00D90493">
        <w:rPr>
          <w:rtl/>
        </w:rPr>
        <w:t>-</w:t>
      </w:r>
      <w:r w:rsidRPr="00E8235D">
        <w:rPr>
          <w:rtl/>
        </w:rPr>
        <w:t>הדין הלית ברק, היועצת המשפטית של</w:t>
      </w:r>
      <w:r w:rsidR="00D90493">
        <w:rPr>
          <w:rtl/>
        </w:rPr>
        <w:t xml:space="preserve"> </w:t>
      </w:r>
      <w:r w:rsidRPr="00E8235D">
        <w:rPr>
          <w:rtl/>
        </w:rPr>
        <w:t>הוועדה, שסייעה רבות בהכנה, בניסוח ובזירוז הטיפול בהצעת החוק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הואיל</w:t>
      </w:r>
      <w:r w:rsidR="00D90493">
        <w:rPr>
          <w:rtl/>
        </w:rPr>
        <w:t xml:space="preserve"> </w:t>
      </w:r>
      <w:r w:rsidRPr="00E8235D">
        <w:rPr>
          <w:rtl/>
        </w:rPr>
        <w:t>ובכך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מסיים</w:t>
      </w:r>
      <w:r w:rsidR="00D90493">
        <w:rPr>
          <w:rtl/>
        </w:rPr>
        <w:t xml:space="preserve"> </w:t>
      </w:r>
      <w:r w:rsidRPr="00E8235D">
        <w:rPr>
          <w:rtl/>
        </w:rPr>
        <w:t>את דברי במושב הזה, אני רוצה גם להודות לכל עובדי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הבית על העזרה לאורך כל הדרך </w:t>
      </w:r>
      <w:r w:rsidR="00D90493">
        <w:rPr>
          <w:rtl/>
        </w:rPr>
        <w:t>–</w:t>
      </w:r>
      <w:r w:rsidRPr="00E8235D">
        <w:rPr>
          <w:rtl/>
        </w:rPr>
        <w:t xml:space="preserve"> עשינו עבודה 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קורא לחברי הבית לתמוך בהצעת החוק שמוגשת ללא הסתייגויות.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מצביעים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שנייה על הצעת חוק הביטוח הלאומי (תיקון מס'</w:t>
      </w:r>
      <w:r w:rsidR="00D90493">
        <w:rPr>
          <w:rtl/>
        </w:rPr>
        <w:t xml:space="preserve"> </w:t>
      </w:r>
      <w:r w:rsidRPr="00E8235D">
        <w:rPr>
          <w:rtl/>
        </w:rPr>
        <w:t>40). אפשר להצביע בעד, נגד, מה שרוצים.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105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ברוב של 29, אין מתנגדים ואין נמנעים, התקבלה הצעת החוק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 בבקשה;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106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הביטוח הלאומי (תיקון מס' 40),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31,</w:t>
      </w:r>
      <w:r w:rsidR="00D90493">
        <w:rPr>
          <w:rtl/>
        </w:rPr>
        <w:t xml:space="preserve"> </w:t>
      </w:r>
      <w:r w:rsidRPr="00E8235D">
        <w:rPr>
          <w:rtl/>
        </w:rPr>
        <w:t>אין מתנגדים ואין נמנעים התקבל חוק הביטוח הלאומי (תיקון מס'</w:t>
      </w:r>
      <w:r w:rsidR="00D90493">
        <w:rPr>
          <w:rtl/>
        </w:rPr>
        <w:t xml:space="preserve"> </w:t>
      </w:r>
      <w:r w:rsidRPr="00E8235D">
        <w:rPr>
          <w:rtl/>
        </w:rPr>
        <w:t>40), 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28" w:name="_Toc449874380"/>
      <w:r w:rsidRPr="00D90493">
        <w:rPr>
          <w:rtl/>
        </w:rPr>
        <w:t>הצעת חוק שירות ביטחון (תיקון מס' 7 והוראת שעה) (שירות במשטרה ושירות</w:t>
      </w:r>
      <w:bookmarkEnd w:id="128"/>
    </w:p>
    <w:p w:rsidR="00D90493" w:rsidRDefault="00D90493" w:rsidP="00D90493">
      <w:pPr>
        <w:pStyle w:val="1"/>
        <w:rPr>
          <w:rtl/>
        </w:rPr>
      </w:pPr>
      <w:bookmarkStart w:id="129" w:name="_Toc449874381"/>
      <w:r w:rsidRPr="00D90493">
        <w:rPr>
          <w:rtl/>
        </w:rPr>
        <w:t>מוכר) (תיקון מס' 3),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29"/>
    </w:p>
    <w:p w:rsidR="00D90493" w:rsidRPr="00D90493" w:rsidRDefault="00D90493" w:rsidP="00D90493">
      <w:pPr>
        <w:pStyle w:val="1"/>
        <w:rPr>
          <w:rtl/>
        </w:rPr>
      </w:pPr>
      <w:bookmarkStart w:id="130" w:name="_Toc449874382"/>
      <w:r w:rsidRPr="00D90493">
        <w:rPr>
          <w:rtl/>
        </w:rPr>
        <w:t>(קריאה שנייה וקריאה שלישית)</w:t>
      </w:r>
      <w:bookmarkEnd w:id="130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הבא</w:t>
      </w:r>
      <w:r w:rsidR="00D90493">
        <w:rPr>
          <w:rtl/>
        </w:rPr>
        <w:t xml:space="preserve"> </w:t>
      </w:r>
      <w:r w:rsidRPr="00E8235D">
        <w:rPr>
          <w:rtl/>
        </w:rPr>
        <w:t>בסדר</w:t>
      </w:r>
      <w:r w:rsidR="00D90493">
        <w:rPr>
          <w:rtl/>
        </w:rPr>
        <w:t>-</w:t>
      </w:r>
      <w:r w:rsidRPr="00E8235D">
        <w:rPr>
          <w:rtl/>
        </w:rPr>
        <w:t>היום:</w:t>
      </w:r>
      <w:r w:rsidR="00D90493">
        <w:rPr>
          <w:rtl/>
        </w:rPr>
        <w:t xml:space="preserve"> </w:t>
      </w:r>
      <w:r w:rsidRPr="00E8235D">
        <w:rPr>
          <w:rtl/>
        </w:rPr>
        <w:t>הצעת חוק שירות ביטחון (תיקון מס' 7</w:t>
      </w:r>
      <w:r w:rsidR="00D90493">
        <w:rPr>
          <w:rtl/>
        </w:rPr>
        <w:t xml:space="preserve"> </w:t>
      </w:r>
      <w:r w:rsidRPr="00E8235D">
        <w:rPr>
          <w:rtl/>
        </w:rPr>
        <w:t>והוראת</w:t>
      </w:r>
      <w:r w:rsidR="00D90493">
        <w:rPr>
          <w:rtl/>
        </w:rPr>
        <w:t xml:space="preserve"> </w:t>
      </w:r>
      <w:r w:rsidRPr="00E8235D">
        <w:rPr>
          <w:rtl/>
        </w:rPr>
        <w:t>שעה) (שירות במשטרה ושירות מוכר) (תיקון מס' 3), התש"ס</w:t>
      </w:r>
      <w:r w:rsidR="00D90493">
        <w:rPr>
          <w:rtl/>
        </w:rPr>
        <w:t>–</w:t>
      </w:r>
      <w:r w:rsidRPr="00E8235D">
        <w:rPr>
          <w:rtl/>
        </w:rPr>
        <w:t>2000, 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וקריאה שלישית. יציג את ההצעה יושב</w:t>
      </w:r>
      <w:r w:rsidR="00D90493">
        <w:rPr>
          <w:rtl/>
        </w:rPr>
        <w:t>-</w:t>
      </w:r>
      <w:r w:rsidRPr="00E8235D">
        <w:rPr>
          <w:rtl/>
        </w:rPr>
        <w:t>ראש ועדת החוץ והביטחון דן מרידור.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השעה</w:t>
      </w:r>
      <w:r w:rsidR="00D90493">
        <w:rPr>
          <w:rtl/>
        </w:rPr>
        <w:t xml:space="preserve"> </w:t>
      </w:r>
      <w:r w:rsidRPr="00E8235D">
        <w:rPr>
          <w:rtl/>
        </w:rPr>
        <w:t>המאוחרת והאינטליגנציה הטבועה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בחברים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החידוד השכלי בשעה כזאת.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אני אקצר בדברים.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הצעה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תאפשר</w:t>
      </w:r>
      <w:r w:rsidR="00D90493">
        <w:rPr>
          <w:rtl/>
        </w:rPr>
        <w:t xml:space="preserve"> </w:t>
      </w:r>
      <w:r w:rsidRPr="00E8235D">
        <w:rPr>
          <w:rtl/>
        </w:rPr>
        <w:t>להמשיך</w:t>
      </w:r>
      <w:r w:rsidR="00D90493">
        <w:rPr>
          <w:rtl/>
        </w:rPr>
        <w:t xml:space="preserve"> </w:t>
      </w:r>
      <w:r w:rsidRPr="00E8235D">
        <w:rPr>
          <w:rtl/>
        </w:rPr>
        <w:t>שנה</w:t>
      </w:r>
      <w:r w:rsidR="00D90493">
        <w:rPr>
          <w:rtl/>
        </w:rPr>
        <w:t xml:space="preserve"> </w:t>
      </w:r>
      <w:r w:rsidRPr="00E8235D">
        <w:rPr>
          <w:rtl/>
        </w:rPr>
        <w:t>נוספת, מ</w:t>
      </w:r>
      <w:r w:rsidR="00D90493">
        <w:rPr>
          <w:rtl/>
        </w:rPr>
        <w:t>-</w:t>
      </w:r>
      <w:r w:rsidRPr="00E8235D">
        <w:rPr>
          <w:rtl/>
        </w:rPr>
        <w:t>10 באוגוסט, את ההסדר שלפיו חיילים</w:t>
      </w:r>
      <w:r w:rsidR="00D90493">
        <w:rPr>
          <w:rtl/>
        </w:rPr>
        <w:t xml:space="preserve"> </w:t>
      </w:r>
      <w:r w:rsidRPr="00E8235D">
        <w:rPr>
          <w:rtl/>
        </w:rPr>
        <w:t>שמתנדבים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>יוכלו</w:t>
      </w:r>
      <w:r w:rsidR="00D90493">
        <w:rPr>
          <w:rtl/>
        </w:rPr>
        <w:t xml:space="preserve"> </w:t>
      </w:r>
      <w:r w:rsidRPr="00E8235D">
        <w:rPr>
          <w:rtl/>
        </w:rPr>
        <w:t>לשרת</w:t>
      </w:r>
      <w:r w:rsidR="00D90493">
        <w:rPr>
          <w:rtl/>
        </w:rPr>
        <w:t xml:space="preserve"> </w:t>
      </w:r>
      <w:r w:rsidRPr="00E8235D">
        <w:rPr>
          <w:rtl/>
        </w:rPr>
        <w:t>במשטרה.</w:t>
      </w:r>
      <w:r w:rsidR="00D90493">
        <w:rPr>
          <w:rtl/>
        </w:rPr>
        <w:t xml:space="preserve"> </w:t>
      </w:r>
      <w:r w:rsidRPr="00E8235D">
        <w:rPr>
          <w:rtl/>
        </w:rPr>
        <w:t>קיימנו בוועדה דיון בבקשת הממשלה להאריך את</w:t>
      </w:r>
      <w:r w:rsidR="00D90493">
        <w:rPr>
          <w:rtl/>
        </w:rPr>
        <w:t xml:space="preserve"> </w:t>
      </w:r>
      <w:r w:rsidRPr="00E8235D">
        <w:rPr>
          <w:rtl/>
        </w:rPr>
        <w:t>תוקף</w:t>
      </w:r>
      <w:r w:rsidR="00D90493">
        <w:rPr>
          <w:rtl/>
        </w:rPr>
        <w:t xml:space="preserve"> </w:t>
      </w:r>
      <w:r w:rsidRPr="00E8235D">
        <w:rPr>
          <w:rtl/>
        </w:rPr>
        <w:t>ההסדר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לשנתיים. היו בינינו </w:t>
      </w:r>
      <w:r w:rsidR="00D90493">
        <w:rPr>
          <w:rtl/>
        </w:rPr>
        <w:t>–</w:t>
      </w:r>
      <w:r w:rsidRPr="00E8235D">
        <w:rPr>
          <w:rtl/>
        </w:rPr>
        <w:t xml:space="preserve"> גם אני </w:t>
      </w:r>
      <w:r w:rsidR="00D90493">
        <w:rPr>
          <w:rtl/>
        </w:rPr>
        <w:t>–</w:t>
      </w:r>
      <w:r w:rsidRPr="00E8235D">
        <w:rPr>
          <w:rtl/>
        </w:rPr>
        <w:t xml:space="preserve"> שרצו לבטל את הסידור הזה מכול וכול.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הגיע</w:t>
      </w:r>
      <w:r w:rsidR="00D90493">
        <w:rPr>
          <w:rtl/>
        </w:rPr>
        <w:t xml:space="preserve"> </w:t>
      </w:r>
      <w:r w:rsidRPr="00E8235D">
        <w:rPr>
          <w:rtl/>
        </w:rPr>
        <w:t>לוועדה המפכ"ל, והמשטרה אמרה שהיא לא תוכל לעמוד בביטול כזה; זה עולה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כסף.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אלאה אתכם </w:t>
      </w:r>
      <w:r w:rsidR="00D90493">
        <w:rPr>
          <w:rtl/>
        </w:rPr>
        <w:t>–</w:t>
      </w:r>
      <w:r w:rsidRPr="00E8235D">
        <w:rPr>
          <w:rtl/>
        </w:rPr>
        <w:t xml:space="preserve"> הפשרה ברוב דעות היתה, שנאריך את המצב הזה בשנה אחת.</w:t>
      </w:r>
      <w:r w:rsidR="00D90493">
        <w:rPr>
          <w:rtl/>
        </w:rPr>
        <w:t xml:space="preserve"> </w:t>
      </w:r>
      <w:r w:rsidRPr="00E8235D">
        <w:rPr>
          <w:rtl/>
        </w:rPr>
        <w:t>זה התיקון הראשון.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תיקון</w:t>
      </w:r>
      <w:r w:rsidR="00D90493">
        <w:rPr>
          <w:rtl/>
        </w:rPr>
        <w:t xml:space="preserve"> </w:t>
      </w:r>
      <w:r w:rsidRPr="00E8235D">
        <w:rPr>
          <w:rtl/>
        </w:rPr>
        <w:t>שני.</w:t>
      </w:r>
      <w:r w:rsidR="00D90493">
        <w:rPr>
          <w:rtl/>
        </w:rPr>
        <w:t xml:space="preserve"> </w:t>
      </w:r>
      <w:r w:rsidRPr="00E8235D">
        <w:rPr>
          <w:rtl/>
        </w:rPr>
        <w:t>חייל</w:t>
      </w:r>
      <w:r w:rsidR="00D90493">
        <w:rPr>
          <w:rtl/>
        </w:rPr>
        <w:t xml:space="preserve"> </w:t>
      </w:r>
      <w:r w:rsidRPr="00E8235D">
        <w:rPr>
          <w:rtl/>
        </w:rPr>
        <w:t>שהפך</w:t>
      </w:r>
      <w:r w:rsidR="00D90493">
        <w:rPr>
          <w:rtl/>
        </w:rPr>
        <w:t xml:space="preserve"> </w:t>
      </w:r>
      <w:r w:rsidRPr="00E8235D">
        <w:rPr>
          <w:rtl/>
        </w:rPr>
        <w:t>להיות</w:t>
      </w:r>
      <w:r w:rsidR="00D90493">
        <w:rPr>
          <w:rtl/>
        </w:rPr>
        <w:t xml:space="preserve"> </w:t>
      </w:r>
      <w:r w:rsidRPr="00E8235D">
        <w:rPr>
          <w:rtl/>
        </w:rPr>
        <w:t>שוטר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בקשתו, יכול לבקש לחזור לצבא.</w:t>
      </w:r>
      <w:r w:rsidR="00D90493">
        <w:rPr>
          <w:rtl/>
        </w:rPr>
        <w:t xml:space="preserve"> </w:t>
      </w:r>
      <w:r w:rsidRPr="00E8235D">
        <w:rPr>
          <w:rtl/>
        </w:rPr>
        <w:t>הממשלה ביקשה לקבוע, שהתקופה שהוא יכול לחזור אליה היא חודשיים, ולא שישה חודשים,</w:t>
      </w:r>
      <w:r w:rsidR="00D90493">
        <w:rPr>
          <w:rtl/>
        </w:rPr>
        <w:t xml:space="preserve"> </w:t>
      </w:r>
      <w:r w:rsidRPr="00E8235D">
        <w:rPr>
          <w:rtl/>
        </w:rPr>
        <w:t>ככתוב היום, כדי שלא יגיע לשירות מאוחר מדי והשירות לא יהיה יעיל.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מהכנסת לאשר את התיקון.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כן, חבר הכנסת רן כהן, אתה יכול לשאול.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החוץ</w:t>
      </w:r>
      <w:r w:rsidR="00D90493">
        <w:rPr>
          <w:rtl/>
        </w:rPr>
        <w:t xml:space="preserve"> </w:t>
      </w:r>
      <w:r w:rsidRPr="00E8235D">
        <w:rPr>
          <w:rtl/>
        </w:rPr>
        <w:t>והביטחון מקיימת מעקב אחרי המשכורת של החייל, שהדבר הזה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מהווה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התנאים של המשטרה עצמה ולמעשה זה מיותר שם.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כהן, אם אנמק יותר מדי את עמדתי בסוף יצביעו נגד הצעת החוק וזה לא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הוגן.</w:t>
      </w:r>
      <w:r w:rsidR="00D90493">
        <w:rPr>
          <w:rtl/>
        </w:rPr>
        <w:t xml:space="preserve"> </w:t>
      </w:r>
      <w:r w:rsidRPr="00E8235D">
        <w:rPr>
          <w:rtl/>
        </w:rPr>
        <w:t>באופן כללי אני חושב, שלא נכון שאנשים יעבדו במדינה אלא תמורת שכר,</w:t>
      </w:r>
      <w:r w:rsidR="00D90493">
        <w:rPr>
          <w:rtl/>
        </w:rPr>
        <w:t xml:space="preserve"> </w:t>
      </w:r>
      <w:r w:rsidRPr="00E8235D">
        <w:rPr>
          <w:rtl/>
        </w:rPr>
        <w:t>למעט</w:t>
      </w:r>
      <w:r w:rsidR="00D90493">
        <w:rPr>
          <w:rtl/>
        </w:rPr>
        <w:t xml:space="preserve"> </w:t>
      </w:r>
      <w:r w:rsidRPr="00E8235D">
        <w:rPr>
          <w:rtl/>
        </w:rPr>
        <w:t>עניין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והוא</w:t>
      </w:r>
      <w:r w:rsidR="00D90493">
        <w:rPr>
          <w:rtl/>
        </w:rPr>
        <w:t xml:space="preserve"> </w:t>
      </w:r>
      <w:r w:rsidRPr="00E8235D">
        <w:rPr>
          <w:rtl/>
        </w:rPr>
        <w:t>הגנה על המולדת.</w:t>
      </w:r>
      <w:r w:rsidR="00D90493">
        <w:rPr>
          <w:rtl/>
        </w:rPr>
        <w:t xml:space="preserve"> </w:t>
      </w:r>
      <w:r w:rsidRPr="00E8235D">
        <w:rPr>
          <w:rtl/>
        </w:rPr>
        <w:t>לכן, לדעתי, המשטרה צריכה לשלם שכר ולא</w:t>
      </w:r>
      <w:r w:rsidR="00D90493">
        <w:rPr>
          <w:rtl/>
        </w:rPr>
        <w:t xml:space="preserve"> </w:t>
      </w:r>
      <w:r w:rsidRPr="00E8235D">
        <w:rPr>
          <w:rtl/>
        </w:rPr>
        <w:t>להתחרות</w:t>
      </w:r>
      <w:r w:rsidR="00D90493">
        <w:rPr>
          <w:rtl/>
        </w:rPr>
        <w:t xml:space="preserve"> </w:t>
      </w:r>
      <w:r w:rsidRPr="00E8235D">
        <w:rPr>
          <w:rtl/>
        </w:rPr>
        <w:t>בשוק</w:t>
      </w:r>
      <w:r w:rsidR="00D90493">
        <w:rPr>
          <w:rtl/>
        </w:rPr>
        <w:t xml:space="preserve"> </w:t>
      </w:r>
      <w:r w:rsidRPr="00E8235D">
        <w:rPr>
          <w:rtl/>
        </w:rPr>
        <w:t>הפרטי</w:t>
      </w:r>
      <w:r w:rsidR="00D90493">
        <w:rPr>
          <w:rtl/>
        </w:rPr>
        <w:t xml:space="preserve"> </w:t>
      </w:r>
      <w:r w:rsidRPr="00E8235D">
        <w:rPr>
          <w:rtl/>
        </w:rPr>
        <w:t>על כל מה שיוצא מזה. אבל אי</w:t>
      </w:r>
      <w:r w:rsidR="00D90493">
        <w:rPr>
          <w:rtl/>
        </w:rPr>
        <w:t>-</w:t>
      </w:r>
      <w:r w:rsidRPr="00E8235D">
        <w:rPr>
          <w:rtl/>
        </w:rPr>
        <w:t>אפשר להפיל את הגרזן ברגע אחד.</w:t>
      </w:r>
      <w:r w:rsidR="00D90493">
        <w:rPr>
          <w:rtl/>
        </w:rPr>
        <w:t xml:space="preserve"> </w:t>
      </w:r>
      <w:r w:rsidRPr="00E8235D">
        <w:rPr>
          <w:rtl/>
        </w:rPr>
        <w:t>ההסדר</w:t>
      </w:r>
      <w:r w:rsidR="00D90493">
        <w:rPr>
          <w:rtl/>
        </w:rPr>
        <w:t xml:space="preserve"> </w:t>
      </w:r>
      <w:r w:rsidRPr="00E8235D">
        <w:rPr>
          <w:rtl/>
        </w:rPr>
        <w:t>נגמר ב</w:t>
      </w:r>
      <w:r w:rsidR="00D90493">
        <w:rPr>
          <w:rtl/>
        </w:rPr>
        <w:t>-</w:t>
      </w:r>
      <w:r w:rsidRPr="00E8235D">
        <w:rPr>
          <w:rtl/>
        </w:rPr>
        <w:t>10 באוגוסט, ולכן נערכנו. היום יש כ</w:t>
      </w:r>
      <w:r w:rsidR="00D90493">
        <w:rPr>
          <w:rtl/>
        </w:rPr>
        <w:t>-</w:t>
      </w:r>
      <w:r w:rsidRPr="00E8235D">
        <w:rPr>
          <w:rtl/>
        </w:rPr>
        <w:t>1,400 אנשים, והם ניתנים מהצבא</w:t>
      </w:r>
      <w:r w:rsidR="00D90493">
        <w:rPr>
          <w:rtl/>
        </w:rPr>
        <w:t xml:space="preserve"> </w:t>
      </w:r>
      <w:r w:rsidRPr="00E8235D">
        <w:rPr>
          <w:rtl/>
        </w:rPr>
        <w:t>מן הקב"א הלא</w:t>
      </w:r>
      <w:r w:rsidR="00D90493">
        <w:rPr>
          <w:rtl/>
        </w:rPr>
        <w:t>-</w:t>
      </w:r>
      <w:r w:rsidRPr="00E8235D">
        <w:rPr>
          <w:rtl/>
        </w:rPr>
        <w:t>גבוהה; אני לא רוצה להוסיף כדי שלא לפגוע.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לאשר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לשנה</w:t>
      </w:r>
      <w:r w:rsidR="00D90493">
        <w:rPr>
          <w:rtl/>
        </w:rPr>
        <w:t xml:space="preserve"> </w:t>
      </w:r>
      <w:r w:rsidRPr="00E8235D">
        <w:rPr>
          <w:rtl/>
        </w:rPr>
        <w:t>הקרובה, ואני מקווה שבתוך שנה יימצא סידור הולם</w:t>
      </w:r>
      <w:r w:rsidR="00D90493">
        <w:rPr>
          <w:rtl/>
        </w:rPr>
        <w:t xml:space="preserve"> </w:t>
      </w:r>
      <w:r w:rsidRPr="00E8235D">
        <w:rPr>
          <w:rtl/>
        </w:rPr>
        <w:t>יותר.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יכול להישאר לשבת, יש לך עוד הצעת 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הסתייגויות,</w:t>
      </w:r>
      <w:r w:rsidR="00D90493">
        <w:rPr>
          <w:rtl/>
        </w:rPr>
        <w:t xml:space="preserve"> </w:t>
      </w:r>
      <w:r w:rsidRPr="00E8235D">
        <w:rPr>
          <w:rtl/>
        </w:rPr>
        <w:t>אבל המסתייג, חבר הכנסת רענן כהן, לא נמצא כאן, ולכן אנחנו</w:t>
      </w:r>
      <w:r w:rsidR="00D90493">
        <w:rPr>
          <w:rtl/>
        </w:rPr>
        <w:t xml:space="preserve"> </w:t>
      </w:r>
      <w:r w:rsidRPr="00E8235D">
        <w:rPr>
          <w:rtl/>
        </w:rPr>
        <w:t>לא מצביעים על ההסתייגויות.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ובכן, אנחנו ניגשים להצבעה בקריאה שנייה. בבקשה </w:t>
      </w:r>
      <w:r w:rsidR="00D90493">
        <w:rPr>
          <w:rtl/>
        </w:rPr>
        <w:t>–</w:t>
      </w:r>
      <w:r w:rsidRPr="00E8235D">
        <w:rPr>
          <w:rtl/>
        </w:rPr>
        <w:t xml:space="preserve"> בעד, נגד.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107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סעיף 1 </w:t>
      </w:r>
      <w:r>
        <w:rPr>
          <w:rtl/>
        </w:rPr>
        <w:t>–</w:t>
      </w:r>
      <w:r w:rsidR="00E8235D" w:rsidRPr="00E8235D">
        <w:rPr>
          <w:rtl/>
        </w:rPr>
        <w:t xml:space="preserve"> 29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עיף 1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29 בעד, אין מתנגדים ואין נמנעים. הצעת החוק התקבלה 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נא להצביע; בבקשה.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108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28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3F2B07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שירות ביטחון (תיקון מס' 7 והוראת שעה) (שירות במשטרה ושירות מוכר)</w:t>
      </w:r>
      <w:r w:rsidR="00D90493">
        <w:rPr>
          <w:rtl/>
        </w:rPr>
        <w:t xml:space="preserve"> </w:t>
      </w:r>
      <w:r w:rsidRPr="00E8235D">
        <w:rPr>
          <w:rtl/>
        </w:rPr>
        <w:t>(תיקון מס' 3),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קובע,</w:t>
      </w:r>
      <w:r w:rsidR="00D90493">
        <w:rPr>
          <w:rtl/>
        </w:rPr>
        <w:t xml:space="preserve"> </w:t>
      </w:r>
      <w:r w:rsidRPr="00E8235D">
        <w:rPr>
          <w:rtl/>
        </w:rPr>
        <w:t>שברוב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28, אין מתנגדים ואין נמנעים התקבל חוק 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</w:t>
      </w:r>
      <w:r w:rsidR="00D90493">
        <w:rPr>
          <w:rtl/>
        </w:rPr>
        <w:t xml:space="preserve"> </w:t>
      </w:r>
      <w:r w:rsidRPr="00E8235D">
        <w:rPr>
          <w:rtl/>
        </w:rPr>
        <w:t>מס'</w:t>
      </w:r>
      <w:r w:rsidR="00D90493">
        <w:rPr>
          <w:rtl/>
        </w:rPr>
        <w:t xml:space="preserve"> </w:t>
      </w:r>
      <w:r w:rsidRPr="00E8235D">
        <w:rPr>
          <w:rtl/>
        </w:rPr>
        <w:t>7</w:t>
      </w:r>
      <w:r w:rsidR="00D90493">
        <w:rPr>
          <w:rtl/>
        </w:rPr>
        <w:t xml:space="preserve"> </w:t>
      </w:r>
      <w:r w:rsidRPr="00E8235D">
        <w:rPr>
          <w:rtl/>
        </w:rPr>
        <w:t>והוראת</w:t>
      </w:r>
      <w:r w:rsidR="00D90493">
        <w:rPr>
          <w:rtl/>
        </w:rPr>
        <w:t xml:space="preserve"> </w:t>
      </w:r>
      <w:r w:rsidRPr="00E8235D">
        <w:rPr>
          <w:rtl/>
        </w:rPr>
        <w:t>שעה) (שירות במשטרה ושירות מוכר) (תיקון מס' 3),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31" w:name="_Toc449874383"/>
      <w:r w:rsidRPr="00D90493">
        <w:rPr>
          <w:rtl/>
        </w:rPr>
        <w:t>הצעת חוק שירות ביטחון (תיקון מס' 12),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31"/>
    </w:p>
    <w:p w:rsidR="00D90493" w:rsidRPr="00D90493" w:rsidRDefault="00D90493" w:rsidP="00D90493">
      <w:pPr>
        <w:pStyle w:val="1"/>
        <w:rPr>
          <w:rtl/>
        </w:rPr>
      </w:pPr>
      <w:bookmarkStart w:id="132" w:name="_Toc449874384"/>
      <w:r w:rsidRPr="00D90493">
        <w:rPr>
          <w:rtl/>
        </w:rPr>
        <w:t>(קריאה שנייה וקריאה שלישית)</w:t>
      </w:r>
      <w:bookmarkEnd w:id="13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ויבוא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 החוץ והביטחון ויציג בפנינו את הצעת חוק</w:t>
      </w:r>
      <w:r w:rsidR="00D90493">
        <w:rPr>
          <w:rtl/>
        </w:rPr>
        <w:t xml:space="preserve"> </w:t>
      </w:r>
      <w:r w:rsidRPr="00E8235D">
        <w:rPr>
          <w:rtl/>
        </w:rPr>
        <w:t>שירות</w:t>
      </w:r>
      <w:r w:rsidR="00D90493">
        <w:rPr>
          <w:rtl/>
        </w:rPr>
        <w:t xml:space="preserve"> </w:t>
      </w:r>
      <w:r w:rsidRPr="00E8235D">
        <w:rPr>
          <w:rtl/>
        </w:rPr>
        <w:t>ביטחון</w:t>
      </w:r>
      <w:r w:rsidR="00D90493">
        <w:rPr>
          <w:rtl/>
        </w:rPr>
        <w:t xml:space="preserve"> </w:t>
      </w:r>
      <w:r w:rsidRPr="00E8235D">
        <w:rPr>
          <w:rtl/>
        </w:rPr>
        <w:t>(תיקון מס' 12), התש"ס</w:t>
      </w:r>
      <w:r w:rsidR="00D90493">
        <w:rPr>
          <w:rtl/>
        </w:rPr>
        <w:t>–</w:t>
      </w:r>
      <w:r w:rsidRPr="00E8235D">
        <w:rPr>
          <w:rtl/>
        </w:rPr>
        <w:t>2000, בקריאה שנייה ובקריאה שלישית. בבקשה,</w:t>
      </w:r>
      <w:r w:rsidR="00D90493">
        <w:rPr>
          <w:rtl/>
        </w:rPr>
        <w:t xml:space="preserve"> </w:t>
      </w:r>
      <w:r w:rsidRPr="00E8235D">
        <w:rPr>
          <w:rtl/>
        </w:rPr>
        <w:t>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דן מרידור (יו"ר ועדת החוץ והביטחון):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ההצעה שלפנינו מובאת לקריאה שנייה ושלישית</w:t>
      </w:r>
      <w:r w:rsidR="00D90493">
        <w:rPr>
          <w:rtl/>
        </w:rPr>
        <w:t xml:space="preserve"> </w:t>
      </w:r>
      <w:r w:rsidRPr="00E8235D">
        <w:rPr>
          <w:rtl/>
        </w:rPr>
        <w:t>מטעם</w:t>
      </w:r>
      <w:r w:rsidR="00D90493">
        <w:rPr>
          <w:rtl/>
        </w:rPr>
        <w:t xml:space="preserve"> </w:t>
      </w:r>
      <w:r w:rsidRPr="00E8235D">
        <w:rPr>
          <w:rtl/>
        </w:rPr>
        <w:t>הוועדה,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בה שלושה נושאים שונים.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הראשון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קביעת</w:t>
      </w:r>
      <w:r w:rsidR="00D90493">
        <w:rPr>
          <w:rtl/>
        </w:rPr>
        <w:t xml:space="preserve"> </w:t>
      </w:r>
      <w:r w:rsidRPr="00E8235D">
        <w:rPr>
          <w:rtl/>
        </w:rPr>
        <w:t>כושר</w:t>
      </w:r>
      <w:r w:rsidR="00D90493">
        <w:rPr>
          <w:rtl/>
        </w:rPr>
        <w:t xml:space="preserve"> </w:t>
      </w:r>
      <w:r w:rsidRPr="00E8235D">
        <w:rPr>
          <w:rtl/>
        </w:rPr>
        <w:t>לשירות ביטחון בתנאים מיוחדים.</w:t>
      </w:r>
      <w:r w:rsidR="00D90493">
        <w:rPr>
          <w:rtl/>
        </w:rPr>
        <w:t xml:space="preserve"> </w:t>
      </w:r>
      <w:r w:rsidRPr="00E8235D">
        <w:rPr>
          <w:rtl/>
        </w:rPr>
        <w:t>מדובר באנשים שעד</w:t>
      </w:r>
      <w:r w:rsidR="00D90493">
        <w:rPr>
          <w:rtl/>
        </w:rPr>
        <w:t xml:space="preserve"> </w:t>
      </w:r>
      <w:r w:rsidRPr="00E8235D">
        <w:rPr>
          <w:rtl/>
        </w:rPr>
        <w:t>היום קיבלו פרופיל 21 ולא יכלו לשרת, ומכיוון שהצבא, כמו כל החברה שלנו, הופך צבא</w:t>
      </w:r>
      <w:r w:rsidR="00D90493">
        <w:rPr>
          <w:rtl/>
        </w:rPr>
        <w:t xml:space="preserve"> </w:t>
      </w:r>
      <w:r w:rsidRPr="00E8235D">
        <w:rPr>
          <w:rtl/>
        </w:rPr>
        <w:t>שיכולים</w:t>
      </w:r>
      <w:r w:rsidR="00D90493">
        <w:rPr>
          <w:rtl/>
        </w:rPr>
        <w:t xml:space="preserve"> </w:t>
      </w:r>
      <w:r w:rsidRPr="00E8235D">
        <w:rPr>
          <w:rtl/>
        </w:rPr>
        <w:t>לשרת</w:t>
      </w:r>
      <w:r w:rsidR="00D90493">
        <w:rPr>
          <w:rtl/>
        </w:rPr>
        <w:t xml:space="preserve"> </w:t>
      </w:r>
      <w:r w:rsidRPr="00E8235D">
        <w:rPr>
          <w:rtl/>
        </w:rPr>
        <w:t>בו אנשים שכושרם הפיזי מוגבל, ויש עבודות חשובות מאוד שאפשר לעשות</w:t>
      </w:r>
      <w:r w:rsidR="00D90493">
        <w:rPr>
          <w:rtl/>
        </w:rPr>
        <w:t xml:space="preserve"> </w:t>
      </w:r>
      <w:r w:rsidRPr="00E8235D">
        <w:rPr>
          <w:rtl/>
        </w:rPr>
        <w:t>אותן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כיסא</w:t>
      </w:r>
      <w:r w:rsidR="00D90493">
        <w:rPr>
          <w:rtl/>
        </w:rPr>
        <w:t xml:space="preserve"> </w:t>
      </w:r>
      <w:r w:rsidRPr="00E8235D">
        <w:rPr>
          <w:rtl/>
        </w:rPr>
        <w:t>מאחורי</w:t>
      </w:r>
      <w:r w:rsidR="00D90493">
        <w:rPr>
          <w:rtl/>
        </w:rPr>
        <w:t xml:space="preserve"> </w:t>
      </w:r>
      <w:r w:rsidRPr="00E8235D">
        <w:rPr>
          <w:rtl/>
        </w:rPr>
        <w:t>שולחן,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ומשרד</w:t>
      </w:r>
      <w:r w:rsidR="00D90493">
        <w:rPr>
          <w:rtl/>
        </w:rPr>
        <w:t xml:space="preserve"> </w:t>
      </w:r>
      <w:r w:rsidRPr="00E8235D">
        <w:rPr>
          <w:rtl/>
        </w:rPr>
        <w:t>הביטחון מציעים כאן לאפשר לוועדות</w:t>
      </w:r>
      <w:r w:rsidR="00D90493">
        <w:rPr>
          <w:rtl/>
        </w:rPr>
        <w:t xml:space="preserve"> </w:t>
      </w:r>
      <w:r w:rsidRPr="00E8235D">
        <w:rPr>
          <w:rtl/>
        </w:rPr>
        <w:t>הרפואיות לקבוע כושר בתנאים מיוחדים. דהיינו, אדם יכול לשרת ובלבד שהתקיימו תנאים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בריאותיים מיוחדים בשבילו </w:t>
      </w:r>
      <w:r w:rsidR="00D90493">
        <w:rPr>
          <w:rtl/>
        </w:rPr>
        <w:t>–</w:t>
      </w:r>
      <w:r w:rsidRPr="00E8235D">
        <w:rPr>
          <w:rtl/>
        </w:rPr>
        <w:t xml:space="preserve"> כדי למנוע השתמטות של אנשים כאלה, מצד אחד, ומצד אחר,</w:t>
      </w:r>
      <w:r w:rsidR="00D90493">
        <w:rPr>
          <w:rtl/>
        </w:rPr>
        <w:t xml:space="preserve"> </w:t>
      </w:r>
      <w:r w:rsidRPr="00E8235D">
        <w:rPr>
          <w:rtl/>
        </w:rPr>
        <w:t>כדי לאפשר למי שרוצה לשרת לא כמתנדב אלא בדרך הרגילה. זה העניין הראשון.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העניין</w:t>
      </w:r>
      <w:r w:rsidR="00D90493">
        <w:rPr>
          <w:rtl/>
        </w:rPr>
        <w:t xml:space="preserve"> </w:t>
      </w:r>
      <w:r w:rsidRPr="00E8235D">
        <w:rPr>
          <w:rtl/>
        </w:rPr>
        <w:t>השני</w:t>
      </w:r>
      <w:r w:rsidR="00D90493">
        <w:rPr>
          <w:rtl/>
        </w:rPr>
        <w:t xml:space="preserve"> </w:t>
      </w:r>
      <w:r w:rsidRPr="00E8235D">
        <w:rPr>
          <w:rtl/>
        </w:rPr>
        <w:t>נוגע לאפשרות לגייס אדם. עד היום צריך לגייס אותו בתוך שנתיים</w:t>
      </w:r>
      <w:r w:rsidR="00D90493">
        <w:rPr>
          <w:rtl/>
        </w:rPr>
        <w:t xml:space="preserve"> </w:t>
      </w:r>
      <w:r w:rsidRPr="00E8235D">
        <w:rPr>
          <w:rtl/>
        </w:rPr>
        <w:t>מיום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בן</w:t>
      </w:r>
      <w:r w:rsidR="00D90493">
        <w:rPr>
          <w:rtl/>
        </w:rPr>
        <w:t xml:space="preserve"> </w:t>
      </w:r>
      <w:r w:rsidRPr="00E8235D">
        <w:rPr>
          <w:rtl/>
        </w:rPr>
        <w:t>18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מיום שעלה ארצה. לצערנו, יש אנשים שמוצאים דרך לחמוק, הם</w:t>
      </w:r>
      <w:r w:rsidR="00D90493">
        <w:rPr>
          <w:rtl/>
        </w:rPr>
        <w:t xml:space="preserve"> </w:t>
      </w:r>
      <w:r w:rsidRPr="00E8235D">
        <w:rPr>
          <w:rtl/>
        </w:rPr>
        <w:t>נעלמים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מוצאים</w:t>
      </w:r>
      <w:r w:rsidR="00D90493">
        <w:rPr>
          <w:rtl/>
        </w:rPr>
        <w:t xml:space="preserve"> </w:t>
      </w:r>
      <w:r w:rsidRPr="00E8235D">
        <w:rPr>
          <w:rtl/>
        </w:rPr>
        <w:t>אותם.</w:t>
      </w:r>
      <w:r w:rsidR="00D90493">
        <w:rPr>
          <w:rtl/>
        </w:rPr>
        <w:t xml:space="preserve"> </w:t>
      </w:r>
      <w:r w:rsidRPr="00E8235D">
        <w:rPr>
          <w:rtl/>
        </w:rPr>
        <w:t>לכן מוצע כאן לקבוע, שתקופת השנתיים לא תבוא במניין</w:t>
      </w:r>
      <w:r w:rsidR="00D90493">
        <w:rPr>
          <w:rtl/>
        </w:rPr>
        <w:t xml:space="preserve"> </w:t>
      </w:r>
      <w:r w:rsidRPr="00E8235D">
        <w:rPr>
          <w:rtl/>
        </w:rPr>
        <w:t>תקופות שאדם קיבל הוראה להתייצב ולא התייצב ולא מוצאים אותו, או אדם שביקש במיוחד</w:t>
      </w:r>
      <w:r w:rsidR="00D90493">
        <w:rPr>
          <w:rtl/>
        </w:rPr>
        <w:t xml:space="preserve"> </w:t>
      </w:r>
      <w:r w:rsidRPr="00E8235D">
        <w:rPr>
          <w:rtl/>
        </w:rPr>
        <w:t>הסדר</w:t>
      </w:r>
      <w:r w:rsidR="00D90493">
        <w:rPr>
          <w:rtl/>
        </w:rPr>
        <w:t xml:space="preserve"> </w:t>
      </w:r>
      <w:r w:rsidRPr="00E8235D">
        <w:rPr>
          <w:rtl/>
        </w:rPr>
        <w:t>מיוחד</w:t>
      </w:r>
      <w:r w:rsidR="00D90493">
        <w:rPr>
          <w:rtl/>
        </w:rPr>
        <w:t xml:space="preserve"> </w:t>
      </w:r>
      <w:r w:rsidRPr="00E8235D">
        <w:rPr>
          <w:rtl/>
        </w:rPr>
        <w:t>ולקח</w:t>
      </w:r>
      <w:r w:rsidR="00D90493">
        <w:rPr>
          <w:rtl/>
        </w:rPr>
        <w:t xml:space="preserve"> </w:t>
      </w:r>
      <w:r w:rsidRPr="00E8235D">
        <w:rPr>
          <w:rtl/>
        </w:rPr>
        <w:t>זמן לבדוק את בקשתו, או לגבי תקופה העולה על חודשיים לגבי אדם</w:t>
      </w:r>
      <w:r w:rsidR="00D90493">
        <w:rPr>
          <w:rtl/>
        </w:rPr>
        <w:t xml:space="preserve"> </w:t>
      </w:r>
      <w:r w:rsidRPr="00E8235D">
        <w:rPr>
          <w:rtl/>
        </w:rPr>
        <w:t>שישהה מחוץ לישראל בהיתר. אני חושב שאלה בקשות סבירות.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הדבר</w:t>
      </w:r>
      <w:r w:rsidR="00D90493">
        <w:rPr>
          <w:rtl/>
        </w:rPr>
        <w:t xml:space="preserve"> </w:t>
      </w:r>
      <w:r w:rsidRPr="00E8235D">
        <w:rPr>
          <w:rtl/>
        </w:rPr>
        <w:t>השלישי,</w:t>
      </w:r>
      <w:r w:rsidR="00D90493">
        <w:rPr>
          <w:rtl/>
        </w:rPr>
        <w:t xml:space="preserve"> </w:t>
      </w: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החשוב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אזרחי</w:t>
      </w:r>
      <w:r w:rsidR="00D90493">
        <w:rPr>
          <w:rtl/>
        </w:rPr>
        <w:t xml:space="preserve"> </w:t>
      </w:r>
      <w:r w:rsidRPr="00E8235D">
        <w:rPr>
          <w:rtl/>
        </w:rPr>
        <w:t>ישראל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מבוטלת החובה החוקית לאיש</w:t>
      </w:r>
      <w:r w:rsidR="00D90493">
        <w:rPr>
          <w:rtl/>
        </w:rPr>
        <w:t xml:space="preserve"> </w:t>
      </w:r>
      <w:r w:rsidRPr="00E8235D">
        <w:rPr>
          <w:rtl/>
        </w:rPr>
        <w:t>מילואים</w:t>
      </w:r>
      <w:r w:rsidR="00D90493">
        <w:rPr>
          <w:rtl/>
        </w:rPr>
        <w:t xml:space="preserve"> </w:t>
      </w:r>
      <w:r w:rsidRPr="00E8235D">
        <w:rPr>
          <w:rtl/>
        </w:rPr>
        <w:t>לבקש</w:t>
      </w:r>
      <w:r w:rsidR="00D90493">
        <w:rPr>
          <w:rtl/>
        </w:rPr>
        <w:t xml:space="preserve"> </w:t>
      </w:r>
      <w:r w:rsidRPr="00E8235D">
        <w:rPr>
          <w:rtl/>
        </w:rPr>
        <w:t>היתר</w:t>
      </w:r>
      <w:r w:rsidR="00D90493">
        <w:rPr>
          <w:rtl/>
        </w:rPr>
        <w:t xml:space="preserve"> </w:t>
      </w:r>
      <w:r w:rsidRPr="00E8235D">
        <w:rPr>
          <w:rtl/>
        </w:rPr>
        <w:t>ליציאה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הארץ.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עד היום היתה חובה כזאת </w:t>
      </w:r>
      <w:r w:rsidR="00D90493">
        <w:rPr>
          <w:rtl/>
        </w:rPr>
        <w:t>–</w:t>
      </w:r>
      <w:r w:rsidRPr="00E8235D">
        <w:rPr>
          <w:rtl/>
        </w:rPr>
        <w:t xml:space="preserve"> היו פטורים מן</w:t>
      </w:r>
      <w:r w:rsidR="00D90493">
        <w:rPr>
          <w:rtl/>
        </w:rPr>
        <w:t xml:space="preserve"> </w:t>
      </w:r>
      <w:r w:rsidRPr="00E8235D">
        <w:rPr>
          <w:rtl/>
        </w:rPr>
        <w:t>החובה.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מבטל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החובה</w:t>
      </w:r>
      <w:r w:rsidR="00D90493">
        <w:rPr>
          <w:rtl/>
        </w:rPr>
        <w:t xml:space="preserve"> </w:t>
      </w:r>
      <w:r w:rsidRPr="00E8235D">
        <w:rPr>
          <w:rtl/>
        </w:rPr>
        <w:t>לאיש</w:t>
      </w:r>
      <w:r w:rsidR="00D90493">
        <w:rPr>
          <w:rtl/>
        </w:rPr>
        <w:t xml:space="preserve"> </w:t>
      </w:r>
      <w:r w:rsidRPr="00E8235D">
        <w:rPr>
          <w:rtl/>
        </w:rPr>
        <w:t>מילואים, אלא בתקופה ששר הביטחון מכריז על</w:t>
      </w:r>
      <w:r w:rsidR="00D90493">
        <w:rPr>
          <w:rtl/>
        </w:rPr>
        <w:t xml:space="preserve"> </w:t>
      </w:r>
      <w:r w:rsidRPr="00E8235D">
        <w:rPr>
          <w:rtl/>
        </w:rPr>
        <w:t>שעת</w:t>
      </w:r>
      <w:r w:rsidR="00D90493">
        <w:rPr>
          <w:rtl/>
        </w:rPr>
        <w:t>-</w:t>
      </w:r>
      <w:r w:rsidRPr="00E8235D">
        <w:rPr>
          <w:rtl/>
        </w:rPr>
        <w:t>חירום</w:t>
      </w:r>
      <w:r w:rsidR="00D90493">
        <w:rPr>
          <w:rtl/>
        </w:rPr>
        <w:t xml:space="preserve"> </w:t>
      </w:r>
      <w:r w:rsidRPr="00E8235D">
        <w:rPr>
          <w:rtl/>
        </w:rPr>
        <w:t>מיוחדת לעניין זה. אני חושב, שבמדינה מודרנית, שבה אנשים יוצאים ובאים</w:t>
      </w:r>
      <w:r w:rsidR="00D90493">
        <w:rPr>
          <w:rtl/>
        </w:rPr>
        <w:t xml:space="preserve"> </w:t>
      </w:r>
      <w:r w:rsidRPr="00E8235D">
        <w:rPr>
          <w:rtl/>
        </w:rPr>
        <w:t>אל הארץ לא כעניין מיוחד במינו, לא ראוי שאדם יהיה חייב לקבל היתר.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לאור</w:t>
      </w:r>
      <w:r w:rsidR="00D90493">
        <w:rPr>
          <w:rtl/>
        </w:rPr>
        <w:t xml:space="preserve"> </w:t>
      </w:r>
      <w:r w:rsidRPr="00E8235D">
        <w:rPr>
          <w:rtl/>
        </w:rPr>
        <w:t>החוקה</w:t>
      </w:r>
      <w:r w:rsidR="00D90493">
        <w:rPr>
          <w:rtl/>
        </w:rPr>
        <w:t xml:space="preserve"> </w:t>
      </w:r>
      <w:r w:rsidRPr="00E8235D">
        <w:rPr>
          <w:rtl/>
        </w:rPr>
        <w:t>שלנו,</w:t>
      </w:r>
      <w:r w:rsidR="00D90493">
        <w:rPr>
          <w:rtl/>
        </w:rPr>
        <w:t xml:space="preserve"> </w:t>
      </w: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מש"ס</w:t>
      </w:r>
      <w:r w:rsidR="00D90493">
        <w:rPr>
          <w:rtl/>
        </w:rPr>
        <w:t xml:space="preserve"> </w:t>
      </w:r>
      <w:r w:rsidRPr="00E8235D">
        <w:rPr>
          <w:rtl/>
        </w:rPr>
        <w:t>וממקומות</w:t>
      </w:r>
      <w:r w:rsidR="00D90493">
        <w:rPr>
          <w:rtl/>
        </w:rPr>
        <w:t xml:space="preserve"> </w:t>
      </w:r>
      <w:r w:rsidRPr="00E8235D">
        <w:rPr>
          <w:rtl/>
        </w:rPr>
        <w:t>אחרים, החוקה שלנו</w:t>
      </w:r>
      <w:r w:rsidR="00D90493">
        <w:rPr>
          <w:rtl/>
        </w:rPr>
        <w:t xml:space="preserve"> </w:t>
      </w:r>
      <w:r w:rsidRPr="00E8235D">
        <w:rPr>
          <w:rtl/>
        </w:rPr>
        <w:t>בחוק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האדם</w:t>
      </w:r>
      <w:r w:rsidR="00D90493">
        <w:rPr>
          <w:rtl/>
        </w:rPr>
        <w:t xml:space="preserve"> </w:t>
      </w:r>
      <w:r w:rsidRPr="00E8235D">
        <w:rPr>
          <w:rtl/>
        </w:rPr>
        <w:t>וחירותו</w:t>
      </w:r>
      <w:r w:rsidR="00D90493">
        <w:rPr>
          <w:rtl/>
        </w:rPr>
        <w:t xml:space="preserve"> </w:t>
      </w:r>
      <w:r w:rsidRPr="00E8235D">
        <w:rPr>
          <w:rtl/>
        </w:rPr>
        <w:t>קובעת זכות יסוד לאדם גם ליציאה מן הארץ, ואני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שאנחנו עושים פה מעשה על</w:t>
      </w:r>
      <w:r w:rsidR="00D90493">
        <w:rPr>
          <w:rtl/>
        </w:rPr>
        <w:t>-</w:t>
      </w:r>
      <w:r w:rsidRPr="00E8235D">
        <w:rPr>
          <w:rtl/>
        </w:rPr>
        <w:t>פי רוח החוקה. אדם לא צריך היתר לצאת מן הארץ, אלא</w:t>
      </w:r>
      <w:r w:rsidR="00D90493">
        <w:rPr>
          <w:rtl/>
        </w:rPr>
        <w:t xml:space="preserve"> </w:t>
      </w:r>
      <w:r w:rsidRPr="00E8235D">
        <w:rPr>
          <w:rtl/>
        </w:rPr>
        <w:t>בשעת</w:t>
      </w:r>
      <w:r w:rsidR="00D90493">
        <w:rPr>
          <w:rtl/>
        </w:rPr>
        <w:t>-</w:t>
      </w:r>
      <w:r w:rsidRPr="00E8235D">
        <w:rPr>
          <w:rtl/>
        </w:rPr>
        <w:t>חירום מיוחדת.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לאשר את ההצעה הזאת.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אנחנו ניגשים להצבעה בקריאה שנייה על הצעת חוק זו. בבקשה;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109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25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25 בעד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בעד? אם כך, 26 בעד. את היית נמנעת? </w:t>
      </w:r>
      <w:r w:rsidR="00D90493">
        <w:rPr>
          <w:rtl/>
        </w:rPr>
        <w:t>–</w:t>
      </w:r>
      <w:r w:rsidRPr="00E8235D">
        <w:rPr>
          <w:rtl/>
        </w:rPr>
        <w:t xml:space="preserve"> ונמנע אחד. הצעת החוק הזאת התקבלה</w:t>
      </w:r>
      <w:r w:rsidR="00D90493">
        <w:rPr>
          <w:rtl/>
        </w:rPr>
        <w:t xml:space="preserve"> </w:t>
      </w:r>
      <w:r w:rsidRPr="00E8235D">
        <w:rPr>
          <w:rtl/>
        </w:rPr>
        <w:t>בקריאה שנייה.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לקריאה שלישית.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110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30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ח</w:t>
      </w:r>
      <w:r w:rsidR="00E8235D" w:rsidRPr="00E8235D">
        <w:rPr>
          <w:rtl/>
        </w:rPr>
        <w:t>וק שירות ביטחון (תיקון מס' 12), התש"ס</w:t>
      </w:r>
      <w:r>
        <w:rPr>
          <w:rtl/>
        </w:rPr>
        <w:t>–</w:t>
      </w:r>
      <w:r w:rsidR="00E8235D"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30</w:t>
      </w:r>
      <w:r w:rsidR="00D90493">
        <w:rPr>
          <w:rtl/>
        </w:rPr>
        <w:t xml:space="preserve"> </w:t>
      </w:r>
      <w:r w:rsidRPr="00E8235D">
        <w:rPr>
          <w:rtl/>
        </w:rPr>
        <w:t>בעד,</w:t>
      </w:r>
      <w:r w:rsidR="00D90493">
        <w:rPr>
          <w:rtl/>
        </w:rPr>
        <w:t xml:space="preserve"> </w:t>
      </w:r>
      <w:r w:rsidRPr="00E8235D">
        <w:rPr>
          <w:rtl/>
        </w:rPr>
        <w:t>נמנע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– </w:t>
      </w:r>
      <w:r w:rsidRPr="00E8235D">
        <w:rPr>
          <w:rtl/>
        </w:rPr>
        <w:t>הצעת חוק שירות ביטחון (תיקון מס' 12), 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התקבלה בקריאה שנייה ובקריאה שלישית.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33" w:name="_Toc449874385"/>
      <w:r w:rsidRPr="00D90493">
        <w:rPr>
          <w:rtl/>
        </w:rPr>
        <w:t>הצעת חוק הרשויות המקומיות (ייעוד כספי הקצבות למטרות חינוך),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33"/>
    </w:p>
    <w:p w:rsidR="00D90493" w:rsidRPr="00D90493" w:rsidRDefault="00D90493" w:rsidP="00D90493">
      <w:pPr>
        <w:pStyle w:val="1"/>
        <w:rPr>
          <w:rtl/>
        </w:rPr>
      </w:pPr>
      <w:bookmarkStart w:id="134" w:name="_Toc449874386"/>
      <w:r w:rsidRPr="00D90493">
        <w:rPr>
          <w:rtl/>
        </w:rPr>
        <w:t>(קריאה שנייה וקריאה שלישית)</w:t>
      </w:r>
      <w:bookmarkEnd w:id="134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עוברים</w:t>
      </w:r>
      <w:r w:rsidR="00D90493">
        <w:rPr>
          <w:rtl/>
        </w:rPr>
        <w:t xml:space="preserve"> </w:t>
      </w:r>
      <w:r w:rsidRPr="00E8235D">
        <w:rPr>
          <w:rtl/>
        </w:rPr>
        <w:t>לסעיף הבא בסדר</w:t>
      </w:r>
      <w:r w:rsidR="00D90493">
        <w:rPr>
          <w:rtl/>
        </w:rPr>
        <w:t>-</w:t>
      </w:r>
      <w:r w:rsidRPr="00E8235D">
        <w:rPr>
          <w:rtl/>
        </w:rPr>
        <w:t>היום: הצעת חוק הרשויות המקומיות (ייעוד כספי</w:t>
      </w:r>
      <w:r w:rsidR="00D90493">
        <w:rPr>
          <w:rtl/>
        </w:rPr>
        <w:t xml:space="preserve"> </w:t>
      </w:r>
      <w:r w:rsidRPr="00E8235D">
        <w:rPr>
          <w:rtl/>
        </w:rPr>
        <w:t>הקצבות</w:t>
      </w:r>
      <w:r w:rsidR="00D90493">
        <w:rPr>
          <w:rtl/>
        </w:rPr>
        <w:t xml:space="preserve"> </w:t>
      </w:r>
      <w:r w:rsidRPr="00E8235D">
        <w:rPr>
          <w:rtl/>
        </w:rPr>
        <w:t>למטרות</w:t>
      </w:r>
      <w:r w:rsidR="00D90493">
        <w:rPr>
          <w:rtl/>
        </w:rPr>
        <w:t xml:space="preserve"> </w:t>
      </w:r>
      <w:r w:rsidRPr="00E8235D">
        <w:rPr>
          <w:rtl/>
        </w:rPr>
        <w:t>חינוך),</w:t>
      </w:r>
      <w:r w:rsidR="00D90493">
        <w:rPr>
          <w:rtl/>
        </w:rPr>
        <w:t xml:space="preserve"> </w:t>
      </w:r>
      <w:r w:rsidRPr="00E8235D">
        <w:rPr>
          <w:rtl/>
        </w:rPr>
        <w:t>התש"ס</w:t>
      </w:r>
      <w:r w:rsidR="00D90493">
        <w:rPr>
          <w:rtl/>
        </w:rPr>
        <w:t>–</w:t>
      </w:r>
      <w:r w:rsidRPr="00E8235D">
        <w:rPr>
          <w:rtl/>
        </w:rPr>
        <w:t>2000,</w:t>
      </w:r>
      <w:r w:rsidR="00D90493">
        <w:rPr>
          <w:rtl/>
        </w:rPr>
        <w:t xml:space="preserve"> </w:t>
      </w:r>
      <w:r w:rsidRPr="00E8235D">
        <w:rPr>
          <w:rtl/>
        </w:rPr>
        <w:t>קריאה שנייה וקריאה שלישית. יציג את ההצעה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הוועדה</w:t>
      </w:r>
      <w:r w:rsidR="00D90493">
        <w:rPr>
          <w:rtl/>
        </w:rPr>
        <w:t xml:space="preserve"> </w:t>
      </w:r>
      <w:r w:rsidRPr="00E8235D">
        <w:rPr>
          <w:rtl/>
        </w:rPr>
        <w:t>המשותפת</w:t>
      </w:r>
      <w:r w:rsidR="00D90493">
        <w:rPr>
          <w:rtl/>
        </w:rPr>
        <w:t xml:space="preserve"> </w:t>
      </w:r>
      <w:r w:rsidRPr="00E8235D">
        <w:rPr>
          <w:rtl/>
        </w:rPr>
        <w:t>לחוק</w:t>
      </w:r>
      <w:r w:rsidR="00D90493">
        <w:rPr>
          <w:rtl/>
        </w:rPr>
        <w:t xml:space="preserve"> </w:t>
      </w:r>
      <w:r w:rsidRPr="00E8235D">
        <w:rPr>
          <w:rtl/>
        </w:rPr>
        <w:t>הרשויות</w:t>
      </w:r>
      <w:r w:rsidR="00D90493">
        <w:rPr>
          <w:rtl/>
        </w:rPr>
        <w:t xml:space="preserve"> </w:t>
      </w:r>
      <w:r w:rsidRPr="00E8235D">
        <w:rPr>
          <w:rtl/>
        </w:rPr>
        <w:t>המקומיות</w:t>
      </w:r>
      <w:r w:rsidR="00D90493">
        <w:rPr>
          <w:rtl/>
        </w:rPr>
        <w:t xml:space="preserve"> </w:t>
      </w:r>
      <w:r w:rsidRPr="00E8235D">
        <w:rPr>
          <w:rtl/>
        </w:rPr>
        <w:t>(ייחוד</w:t>
      </w:r>
      <w:r w:rsidR="00D90493">
        <w:rPr>
          <w:rtl/>
        </w:rPr>
        <w:t xml:space="preserve"> </w:t>
      </w:r>
      <w:r w:rsidRPr="00E8235D">
        <w:rPr>
          <w:rtl/>
        </w:rPr>
        <w:t>כספי הקצבות למטרות</w:t>
      </w:r>
      <w:r w:rsidR="00D90493">
        <w:rPr>
          <w:rtl/>
        </w:rPr>
        <w:t xml:space="preserve"> </w:t>
      </w:r>
      <w:r w:rsidRPr="00E8235D">
        <w:rPr>
          <w:rtl/>
        </w:rPr>
        <w:t>חינוך), חבר הכנסת זבולון אורלב. בבקשה. אתה שם לב שהציבור מבין מהר היום?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תמיכת חברי הבית בהצעת חוק</w:t>
      </w:r>
      <w:r w:rsidR="00D90493">
        <w:rPr>
          <w:rtl/>
        </w:rPr>
        <w:t xml:space="preserve"> </w:t>
      </w:r>
      <w:r w:rsidRPr="00E8235D">
        <w:rPr>
          <w:rtl/>
        </w:rPr>
        <w:t>שמבטיחה</w:t>
      </w:r>
      <w:r w:rsidR="00D90493">
        <w:rPr>
          <w:rtl/>
        </w:rPr>
        <w:t xml:space="preserve"> </w:t>
      </w:r>
      <w:r w:rsidRPr="00E8235D">
        <w:rPr>
          <w:rtl/>
        </w:rPr>
        <w:t>שכספי</w:t>
      </w:r>
      <w:r w:rsidR="00D90493">
        <w:rPr>
          <w:rtl/>
        </w:rPr>
        <w:t xml:space="preserve"> </w:t>
      </w:r>
      <w:r w:rsidRPr="00E8235D">
        <w:rPr>
          <w:rtl/>
        </w:rPr>
        <w:t>משרד החינוך המועברים לרשויות המקומיות ייכנסו לחשבון בנק מיוחד.</w:t>
      </w:r>
      <w:r w:rsidR="00D90493">
        <w:rPr>
          <w:rtl/>
        </w:rPr>
        <w:t xml:space="preserve"> </w:t>
      </w:r>
      <w:r w:rsidRPr="00E8235D">
        <w:rPr>
          <w:rtl/>
        </w:rPr>
        <w:t>הרשות</w:t>
      </w:r>
      <w:r w:rsidR="00D90493">
        <w:rPr>
          <w:rtl/>
        </w:rPr>
        <w:t xml:space="preserve"> </w:t>
      </w:r>
      <w:r w:rsidRPr="00E8235D">
        <w:rPr>
          <w:rtl/>
        </w:rPr>
        <w:t>המקומית תוכל להוציא מהחשבון הזה רק למטרות חינוך, ולא יהיה אפשר להטיל על</w:t>
      </w:r>
      <w:r w:rsidR="00D90493">
        <w:rPr>
          <w:rtl/>
        </w:rPr>
        <w:t xml:space="preserve"> </w:t>
      </w:r>
      <w:r w:rsidRPr="00E8235D">
        <w:rPr>
          <w:rtl/>
        </w:rPr>
        <w:t>חשבון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עיקולים.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נבטיח,</w:t>
      </w:r>
      <w:r w:rsidR="00D90493">
        <w:rPr>
          <w:rtl/>
        </w:rPr>
        <w:t xml:space="preserve"> </w:t>
      </w:r>
      <w:r w:rsidRPr="00E8235D">
        <w:rPr>
          <w:rtl/>
        </w:rPr>
        <w:t>שכל שקל שבא ממשרד החינוך יגיע לייעודו, למוסד</w:t>
      </w:r>
      <w:r w:rsidR="00D90493">
        <w:rPr>
          <w:rtl/>
        </w:rPr>
        <w:t xml:space="preserve"> </w:t>
      </w:r>
      <w:r w:rsidRPr="00E8235D">
        <w:rPr>
          <w:rtl/>
        </w:rPr>
        <w:t>החינוכי ולבית</w:t>
      </w:r>
      <w:r w:rsidR="00D90493">
        <w:rPr>
          <w:rtl/>
        </w:rPr>
        <w:t>-</w:t>
      </w:r>
      <w:r w:rsidRPr="00E8235D">
        <w:rPr>
          <w:rtl/>
        </w:rPr>
        <w:t>הספר.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להצעת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זו יש כמה הסתייגויות, ואני מבקש לשאול אם אתם מסירים את</w:t>
      </w:r>
      <w:r w:rsidR="00D90493">
        <w:rPr>
          <w:rtl/>
        </w:rPr>
        <w:t xml:space="preserve"> </w:t>
      </w:r>
      <w:r w:rsidRPr="00E8235D">
        <w:rPr>
          <w:rtl/>
        </w:rPr>
        <w:t>ההסתייגויות. חברת הכנסת יהודית נאות, מסירה?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עסאם מח'ול? רוצה לנמק? בבקשה. כספי הקצבות, אתה הרי בעד זה. חבר</w:t>
      </w:r>
      <w:r w:rsidR="00D90493">
        <w:rPr>
          <w:rtl/>
        </w:rPr>
        <w:t xml:space="preserve"> </w:t>
      </w:r>
      <w:r w:rsidRPr="00E8235D">
        <w:rPr>
          <w:rtl/>
        </w:rPr>
        <w:t>הכנסת עסאם מח'ול, אין שום בעיה,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מודע לעייפות החומר, אני רק אגיד שלושה</w:t>
      </w:r>
      <w:r w:rsidR="00D90493">
        <w:rPr>
          <w:rtl/>
        </w:rPr>
        <w:t xml:space="preserve"> </w:t>
      </w:r>
      <w:r w:rsidRPr="00E8235D">
        <w:rPr>
          <w:rtl/>
        </w:rPr>
        <w:t>משפטים.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קודם</w:t>
      </w:r>
      <w:r w:rsidR="00D90493">
        <w:rPr>
          <w:rtl/>
        </w:rPr>
        <w:t xml:space="preserve"> </w:t>
      </w:r>
      <w:r w:rsidRPr="00E8235D">
        <w:rPr>
          <w:rtl/>
        </w:rPr>
        <w:t>כול,</w:t>
      </w:r>
      <w:r w:rsidR="00D90493">
        <w:rPr>
          <w:rtl/>
        </w:rPr>
        <w:t xml:space="preserve"> </w:t>
      </w:r>
      <w:r w:rsidRPr="00E8235D">
        <w:rPr>
          <w:rtl/>
        </w:rPr>
        <w:t>כשיזמתי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הצעת החוק הזאת, במקביל ליוזמה של חבר הכנסת אורלב</w:t>
      </w:r>
      <w:r w:rsidR="00D90493">
        <w:rPr>
          <w:rtl/>
        </w:rPr>
        <w:t xml:space="preserve"> </w:t>
      </w:r>
      <w:r w:rsidRPr="00E8235D">
        <w:rPr>
          <w:rtl/>
        </w:rPr>
        <w:t>בעניין,</w:t>
      </w:r>
      <w:r w:rsidR="00D90493">
        <w:rPr>
          <w:rtl/>
        </w:rPr>
        <w:t xml:space="preserve"> </w:t>
      </w:r>
      <w:r w:rsidRPr="00E8235D">
        <w:rPr>
          <w:rtl/>
        </w:rPr>
        <w:t>הכוונה</w:t>
      </w:r>
      <w:r w:rsidR="00D90493">
        <w:rPr>
          <w:rtl/>
        </w:rPr>
        <w:t xml:space="preserve"> </w:t>
      </w:r>
      <w:r w:rsidRPr="00E8235D">
        <w:rPr>
          <w:rtl/>
        </w:rPr>
        <w:t>היתה</w:t>
      </w:r>
      <w:r w:rsidR="00D90493">
        <w:rPr>
          <w:rtl/>
        </w:rPr>
        <w:t xml:space="preserve"> </w:t>
      </w:r>
      <w:r w:rsidRPr="00E8235D">
        <w:rPr>
          <w:rtl/>
        </w:rPr>
        <w:t>למנוע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שבו בתי</w:t>
      </w:r>
      <w:r w:rsidR="00D90493">
        <w:rPr>
          <w:rtl/>
        </w:rPr>
        <w:t>-</w:t>
      </w:r>
      <w:r w:rsidRPr="00E8235D">
        <w:rPr>
          <w:rtl/>
        </w:rPr>
        <w:t>ספר ומורים צריכים ללכת לשביתות</w:t>
      </w:r>
      <w:r w:rsidR="00D90493">
        <w:rPr>
          <w:rtl/>
        </w:rPr>
        <w:t xml:space="preserve"> </w:t>
      </w:r>
      <w:r w:rsidRPr="00E8235D">
        <w:rPr>
          <w:rtl/>
        </w:rPr>
        <w:t>ארוכות,</w:t>
      </w:r>
      <w:r w:rsidR="00D90493">
        <w:rPr>
          <w:rtl/>
        </w:rPr>
        <w:t xml:space="preserve"> </w:t>
      </w:r>
      <w:r w:rsidRPr="00E8235D">
        <w:rPr>
          <w:rtl/>
        </w:rPr>
        <w:t>שהתלמידים</w:t>
      </w:r>
      <w:r w:rsidR="00D90493">
        <w:rPr>
          <w:rtl/>
        </w:rPr>
        <w:t xml:space="preserve"> </w:t>
      </w:r>
      <w:r w:rsidRPr="00E8235D">
        <w:rPr>
          <w:rtl/>
        </w:rPr>
        <w:t>והציבור</w:t>
      </w:r>
      <w:r w:rsidR="00D90493">
        <w:rPr>
          <w:rtl/>
        </w:rPr>
        <w:t xml:space="preserve"> </w:t>
      </w:r>
      <w:r w:rsidRPr="00E8235D">
        <w:rPr>
          <w:rtl/>
        </w:rPr>
        <w:t>הרחב</w:t>
      </w:r>
      <w:r w:rsidR="00D90493">
        <w:rPr>
          <w:rtl/>
        </w:rPr>
        <w:t xml:space="preserve"> </w:t>
      </w:r>
      <w:r w:rsidRPr="00E8235D">
        <w:rPr>
          <w:rtl/>
        </w:rPr>
        <w:t>משלמים את המחיר שלהן, משום שהכספים שמועברים</w:t>
      </w:r>
      <w:r w:rsidR="00D90493">
        <w:rPr>
          <w:rtl/>
        </w:rPr>
        <w:t xml:space="preserve"> </w:t>
      </w:r>
      <w:r w:rsidRPr="00E8235D">
        <w:rPr>
          <w:rtl/>
        </w:rPr>
        <w:t>לצורכי</w:t>
      </w:r>
      <w:r w:rsidR="00D90493">
        <w:rPr>
          <w:rtl/>
        </w:rPr>
        <w:t xml:space="preserve"> </w:t>
      </w:r>
      <w:r w:rsidRPr="00E8235D">
        <w:rPr>
          <w:rtl/>
        </w:rPr>
        <w:t>החינוך,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משתמשים</w:t>
      </w:r>
      <w:r w:rsidR="00D90493">
        <w:rPr>
          <w:rtl/>
        </w:rPr>
        <w:t xml:space="preserve"> </w:t>
      </w:r>
      <w:r w:rsidRPr="00E8235D">
        <w:rPr>
          <w:rtl/>
        </w:rPr>
        <w:t>בהם</w:t>
      </w:r>
      <w:r w:rsidR="00D90493">
        <w:rPr>
          <w:rtl/>
        </w:rPr>
        <w:t xml:space="preserve"> </w:t>
      </w:r>
      <w:r w:rsidRPr="00E8235D">
        <w:rPr>
          <w:rtl/>
        </w:rPr>
        <w:t>לצרכים שיועדו להם. ההצעה הזאת באה כדי לוודא</w:t>
      </w:r>
      <w:r w:rsidR="00D90493">
        <w:rPr>
          <w:rtl/>
        </w:rPr>
        <w:t xml:space="preserve"> </w:t>
      </w:r>
      <w:r w:rsidRPr="00E8235D">
        <w:rPr>
          <w:rtl/>
        </w:rPr>
        <w:t>ולהזיז הצדה מהמאבקים הצודקים של העובדים או של המועצות המקומיות את מערכת החינוך</w:t>
      </w:r>
      <w:r w:rsidR="00D90493">
        <w:rPr>
          <w:rtl/>
        </w:rPr>
        <w:t xml:space="preserve"> </w:t>
      </w:r>
      <w:r w:rsidRPr="00E8235D">
        <w:rPr>
          <w:rtl/>
        </w:rPr>
        <w:t>ואת התלמידים והמורים.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לנמק</w:t>
      </w:r>
      <w:r w:rsidR="00D90493">
        <w:rPr>
          <w:rtl/>
        </w:rPr>
        <w:t xml:space="preserve"> </w:t>
      </w:r>
      <w:r w:rsidRPr="00E8235D">
        <w:rPr>
          <w:rtl/>
        </w:rPr>
        <w:t>את שתי ההסתייגויות שלי יחד. אני חושב, שאין מקום בחוק הזה</w:t>
      </w:r>
      <w:r w:rsidR="00D90493">
        <w:rPr>
          <w:rtl/>
        </w:rPr>
        <w:t xml:space="preserve"> </w:t>
      </w:r>
      <w:r w:rsidRPr="00E8235D">
        <w:rPr>
          <w:rtl/>
        </w:rPr>
        <w:t>להתייחס</w:t>
      </w:r>
      <w:r w:rsidR="00D90493">
        <w:rPr>
          <w:rtl/>
        </w:rPr>
        <w:t xml:space="preserve"> </w:t>
      </w:r>
      <w:r w:rsidRPr="00E8235D">
        <w:rPr>
          <w:rtl/>
        </w:rPr>
        <w:t>לעבירה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החוק הזה כעבירה פלילית אישית של ראש המועצה. אני מניח, שאם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מעבירים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החוק הזה והמערכת האחראית עוקבת אחרי ביצוע הסעיפים האלה, די</w:t>
      </w:r>
      <w:r w:rsidR="00D90493">
        <w:rPr>
          <w:rtl/>
        </w:rPr>
        <w:t xml:space="preserve"> </w:t>
      </w:r>
      <w:r w:rsidRPr="00E8235D">
        <w:rPr>
          <w:rtl/>
        </w:rPr>
        <w:t>בכך.</w:t>
      </w:r>
      <w:r w:rsidR="00D90493">
        <w:rPr>
          <w:rtl/>
        </w:rPr>
        <w:t xml:space="preserve"> </w:t>
      </w:r>
      <w:r w:rsidRPr="00E8235D">
        <w:rPr>
          <w:rtl/>
        </w:rPr>
        <w:t>קיימות</w:t>
      </w:r>
      <w:r w:rsidR="00D90493">
        <w:rPr>
          <w:rtl/>
        </w:rPr>
        <w:t xml:space="preserve"> </w:t>
      </w:r>
      <w:r w:rsidRPr="00E8235D">
        <w:rPr>
          <w:rtl/>
        </w:rPr>
        <w:t>סנקציות,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הן סנקציות ניהוליות, לא סנקציות פליליות. זה אמור</w:t>
      </w:r>
      <w:r w:rsidR="00D90493">
        <w:rPr>
          <w:rtl/>
        </w:rPr>
        <w:t xml:space="preserve"> </w:t>
      </w:r>
      <w:r w:rsidRPr="00E8235D">
        <w:rPr>
          <w:rtl/>
        </w:rPr>
        <w:t>לגבי סעיף 9 וסעיף 11 שבו מדובר שוב על קובלנה פלילית.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מציע לקבל את ההסתייגויות האלה ולקבל את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אתה נימקת את שתי ההסתייגויות שלך, נכון, אדוני?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יש הסתייגות של שר האוצר, אבל הוא לא פה. מובן שלא נצביע על הסתייגות</w:t>
      </w:r>
      <w:r w:rsidR="00D90493">
        <w:rPr>
          <w:rtl/>
        </w:rPr>
        <w:t xml:space="preserve"> </w:t>
      </w:r>
      <w:r w:rsidRPr="00E8235D">
        <w:rPr>
          <w:rtl/>
        </w:rPr>
        <w:t>של שר שלא נמצא.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 הכנסת יואל אדלשטיין, אתה פה? </w:t>
      </w:r>
      <w:r w:rsidR="00D90493">
        <w:rPr>
          <w:rtl/>
        </w:rPr>
        <w:t>–</w:t>
      </w:r>
      <w:r w:rsidRPr="00E8235D">
        <w:rPr>
          <w:rtl/>
        </w:rPr>
        <w:t xml:space="preserve"> גם לא.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ניגשים להצבעה בקריאה שנייה, בבקשה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לשאול את חבר הכנסת עסאם מח'ול אם הוא מסיר את ההסתייגות שלו.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הסיר את ההסתייגות.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עסאם מח'ול (חד"ש):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מסיר את ההסתייגות לשם החוק, ואת ההסתייגות השנייה אני משאיר.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</w:t>
      </w:r>
      <w:r w:rsidR="00D90493">
        <w:rPr>
          <w:rtl/>
        </w:rPr>
        <w:t xml:space="preserve"> </w:t>
      </w:r>
      <w:r w:rsidRPr="00E8235D">
        <w:rPr>
          <w:rtl/>
        </w:rPr>
        <w:t>אין בעיה.</w:t>
      </w:r>
      <w:r w:rsidR="00D90493">
        <w:rPr>
          <w:rtl/>
        </w:rPr>
        <w:t xml:space="preserve"> </w:t>
      </w:r>
      <w:r w:rsidRPr="00E8235D">
        <w:rPr>
          <w:rtl/>
        </w:rPr>
        <w:t>יש סעיף אחד שחבר הכנסת עסאם מח'ול רוצה לבטל אותו ומבקש</w:t>
      </w:r>
      <w:r w:rsidR="00D90493">
        <w:rPr>
          <w:rtl/>
        </w:rPr>
        <w:t xml:space="preserve"> </w:t>
      </w:r>
      <w:r w:rsidRPr="00E8235D">
        <w:rPr>
          <w:rtl/>
        </w:rPr>
        <w:t>להצביע עליו.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עד סעיף 11 אין הסתייגויות, ולכן אנחנו מצביעים.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111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 </w:t>
      </w:r>
      <w:r>
        <w:rPr>
          <w:rtl/>
        </w:rPr>
        <w:t>–</w:t>
      </w:r>
      <w:r w:rsidR="00E8235D" w:rsidRPr="00E8235D">
        <w:rPr>
          <w:rtl/>
        </w:rPr>
        <w:t xml:space="preserve"> 36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10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36 בעד, אחד נגד. הסעיפים 1 עד 10 התקבלו כהצעת הוועדה.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לסעיף</w:t>
      </w:r>
      <w:r w:rsidR="00D90493">
        <w:rPr>
          <w:rtl/>
        </w:rPr>
        <w:t xml:space="preserve"> </w:t>
      </w:r>
      <w:r w:rsidRPr="00E8235D">
        <w:rPr>
          <w:rtl/>
        </w:rPr>
        <w:t>11 יש הסתייגות של חבר הכנסת מח'ול. אפשר להצביע. מי בעד? מי נגד? נא</w:t>
      </w:r>
      <w:r w:rsidR="00D90493">
        <w:rPr>
          <w:rtl/>
        </w:rPr>
        <w:t xml:space="preserve"> </w:t>
      </w:r>
      <w:r w:rsidRPr="00E8235D">
        <w:rPr>
          <w:rtl/>
        </w:rPr>
        <w:t>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112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ההסתייגות של חבר הכנסת ע' מח'ול לסעיף 11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1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הסתייגות של חבר הכנסת ע' מח'ול לסעיף 11 לא נתקבלה.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 אחד בעד, 34 נגד ונמנע אחד, ההסתייגות לא התקבלה.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אנחנו עוברים להצבעה על כל שאר הסעיפים </w:t>
      </w:r>
      <w:r w:rsidR="00D90493">
        <w:rPr>
          <w:rtl/>
        </w:rPr>
        <w:t>–</w:t>
      </w:r>
      <w:r w:rsidRPr="00E8235D">
        <w:rPr>
          <w:rtl/>
        </w:rPr>
        <w:t xml:space="preserve"> מסעיף 11 עד סעיף 15. אפשר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סעיף 11 הוא הצעת חוק שלי. לא ביקשתי להעלות אותה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מעט, עוד לא הגעתי להצעה שלך,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אחרי הפגרה.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ריבלין, עוד לא הגעתי אליך, אני עדיין בחוק הקודם.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נא להצביע על סעיפים 11 עד 15 בהצעת החוק.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רובי, הייתי מבקש שדווקא כן נצביע היום על ההצעה שלך, בגלל האלימות במשפחה.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113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>עד סעיפים 15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 xml:space="preserve">11, כהצעת הוועדה </w:t>
      </w:r>
      <w:r>
        <w:rPr>
          <w:rtl/>
        </w:rPr>
        <w:t>–</w:t>
      </w:r>
      <w:r w:rsidR="00E8235D" w:rsidRPr="00E8235D">
        <w:rPr>
          <w:rtl/>
        </w:rPr>
        <w:t xml:space="preserve"> 34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D90493" w:rsidRDefault="00D90493" w:rsidP="00236508">
      <w:pPr>
        <w:pStyle w:val="3"/>
        <w:rPr>
          <w:rtl/>
        </w:rPr>
      </w:pPr>
      <w:r w:rsidRPr="00E8235D">
        <w:rPr>
          <w:rtl/>
        </w:rPr>
        <w:t>ס</w:t>
      </w:r>
      <w:r w:rsidR="00E8235D" w:rsidRPr="00E8235D">
        <w:rPr>
          <w:rtl/>
        </w:rPr>
        <w:t>עיפים 15</w:t>
      </w:r>
      <w:r w:rsidR="00236508">
        <w:rPr>
          <w:rFonts w:hint="cs"/>
          <w:rtl/>
        </w:rPr>
        <w:t>-</w:t>
      </w:r>
      <w:r w:rsidR="00E8235D" w:rsidRPr="00E8235D">
        <w:rPr>
          <w:rtl/>
        </w:rPr>
        <w:t>11, כהצעת הוועדה, נתקבלו.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34 בעד, אין מתנגדים ואין נמנעים.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 בקריאה שלישית. נא להצביע.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צבעה מס' 114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ב</w:t>
      </w:r>
      <w:r w:rsidR="00E8235D" w:rsidRPr="00E8235D">
        <w:rPr>
          <w:rtl/>
        </w:rPr>
        <w:t xml:space="preserve">עד החוק </w:t>
      </w:r>
      <w:r>
        <w:rPr>
          <w:rtl/>
        </w:rPr>
        <w:t>–</w:t>
      </w:r>
      <w:r w:rsidR="00E8235D" w:rsidRPr="00E8235D">
        <w:rPr>
          <w:rtl/>
        </w:rPr>
        <w:t xml:space="preserve"> 35</w:t>
      </w: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גד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</w:p>
    <w:p w:rsidR="00EA0EFF" w:rsidRDefault="00D90493" w:rsidP="00D90493">
      <w:pPr>
        <w:pStyle w:val="3"/>
        <w:rPr>
          <w:rtl/>
        </w:rPr>
      </w:pPr>
      <w:r w:rsidRPr="00E8235D">
        <w:rPr>
          <w:rtl/>
        </w:rPr>
        <w:t>נ</w:t>
      </w:r>
      <w:r w:rsidR="00E8235D" w:rsidRPr="00E8235D">
        <w:rPr>
          <w:rtl/>
        </w:rPr>
        <w:t xml:space="preserve">מנעים </w:t>
      </w:r>
      <w:r>
        <w:rPr>
          <w:rtl/>
        </w:rPr>
        <w:t>–</w:t>
      </w:r>
      <w:r w:rsidR="00E8235D" w:rsidRPr="00E8235D">
        <w:rPr>
          <w:rtl/>
        </w:rPr>
        <w:t xml:space="preserve"> אין</w:t>
      </w:r>
      <w:r>
        <w:rPr>
          <w:rtl/>
        </w:rPr>
        <w:t xml:space="preserve"> </w:t>
      </w:r>
    </w:p>
    <w:p w:rsidR="00D90493" w:rsidRDefault="00E8235D" w:rsidP="00D90493">
      <w:pPr>
        <w:pStyle w:val="3"/>
        <w:rPr>
          <w:rtl/>
        </w:rPr>
      </w:pPr>
      <w:r w:rsidRPr="00E8235D">
        <w:rPr>
          <w:rtl/>
        </w:rPr>
        <w:t>חוק הרשויות המקומיות (ייעוד כספי 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 נתקבל.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הרשויות המקומיות (ייעוד כספי הקצבות למטרות חינוך), התש"ס</w:t>
      </w:r>
      <w:r w:rsidR="00D90493">
        <w:rPr>
          <w:rtl/>
        </w:rPr>
        <w:t>–</w:t>
      </w:r>
      <w:r w:rsidRPr="00E8235D">
        <w:rPr>
          <w:rtl/>
        </w:rPr>
        <w:t>2000, התקבל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ושלישית.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זבולון אורלב רוצה להגיד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(יו"ר ועדת החינוך והתרבות):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החוק הראשון, חוק הבתולים שלי, בקריאה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ובקריאה</w:t>
      </w:r>
      <w:r w:rsidR="00D90493">
        <w:rPr>
          <w:rtl/>
        </w:rPr>
        <w:t xml:space="preserve"> </w:t>
      </w:r>
      <w:r w:rsidRPr="00E8235D">
        <w:rPr>
          <w:rtl/>
        </w:rPr>
        <w:t>שלישית.</w:t>
      </w:r>
      <w:r w:rsidR="00D90493">
        <w:rPr>
          <w:rtl/>
        </w:rPr>
        <w:t xml:space="preserve"> </w:t>
      </w:r>
      <w:r w:rsidRPr="00E8235D">
        <w:rPr>
          <w:rtl/>
        </w:rPr>
        <w:t>אני מבקש להודות למנהלת הוועדה יהודית גידלי, למזכירות</w:t>
      </w:r>
      <w:r w:rsidR="00D90493">
        <w:rPr>
          <w:rtl/>
        </w:rPr>
        <w:t xml:space="preserve"> </w:t>
      </w:r>
      <w:r w:rsidRPr="00E8235D">
        <w:rPr>
          <w:rtl/>
        </w:rPr>
        <w:t>דלית אזולאי וחנה, ליועצת המשפטית מירי פרנקל</w:t>
      </w:r>
      <w:r w:rsidR="00D90493">
        <w:rPr>
          <w:rtl/>
        </w:rPr>
        <w:t>-</w:t>
      </w:r>
      <w:r w:rsidRPr="00E8235D">
        <w:rPr>
          <w:rtl/>
        </w:rPr>
        <w:t>שור ולמתמחה המצוין שלנו תמיר שאנן,</w:t>
      </w:r>
      <w:r w:rsidR="00D90493">
        <w:rPr>
          <w:rtl/>
        </w:rPr>
        <w:t xml:space="preserve"> </w:t>
      </w:r>
      <w:r w:rsidRPr="00E8235D">
        <w:rPr>
          <w:rtl/>
        </w:rPr>
        <w:t>לחברי</w:t>
      </w:r>
      <w:r w:rsidR="00D90493">
        <w:rPr>
          <w:rtl/>
        </w:rPr>
        <w:t xml:space="preserve"> </w:t>
      </w:r>
      <w:r w:rsidRPr="00E8235D">
        <w:rPr>
          <w:rtl/>
        </w:rPr>
        <w:t>שעבד</w:t>
      </w:r>
      <w:r w:rsidR="00D90493">
        <w:rPr>
          <w:rtl/>
        </w:rPr>
        <w:t xml:space="preserve"> </w:t>
      </w:r>
      <w:r w:rsidRPr="00E8235D">
        <w:rPr>
          <w:rtl/>
        </w:rPr>
        <w:t>אתי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החוק, יושב</w:t>
      </w:r>
      <w:r w:rsidR="00D90493">
        <w:rPr>
          <w:rtl/>
        </w:rPr>
        <w:t>-</w:t>
      </w:r>
      <w:r w:rsidRPr="00E8235D">
        <w:rPr>
          <w:rtl/>
        </w:rPr>
        <w:t>ראש ועדת הפנים חבר הכנסת דוד אזולאי, לכל חברי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החינוך שעזרו ותמכו, לארגון המורים העל</w:t>
      </w:r>
      <w:r w:rsidR="00D90493">
        <w:rPr>
          <w:rtl/>
        </w:rPr>
        <w:t>-</w:t>
      </w:r>
      <w:r w:rsidRPr="00E8235D">
        <w:rPr>
          <w:rtl/>
        </w:rPr>
        <w:t>יסודיים ובראשם רן ארז, ואחרון חביב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לשר החינוך לשעבר יוסי שריד. תודה רבה לכל חברי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להודיע</w:t>
      </w:r>
      <w:r w:rsidR="00D90493">
        <w:rPr>
          <w:rtl/>
        </w:rPr>
        <w:t xml:space="preserve"> </w:t>
      </w:r>
      <w:r w:rsidRPr="00E8235D">
        <w:rPr>
          <w:rtl/>
        </w:rPr>
        <w:t>לכם כך: יש לנו עוד ארבע הצעות חוק 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ראשונה.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האלה לא היו בסדר</w:t>
      </w:r>
      <w:r w:rsidR="00D90493">
        <w:rPr>
          <w:rtl/>
        </w:rPr>
        <w:t>-</w:t>
      </w:r>
      <w:r w:rsidRPr="00E8235D">
        <w:rPr>
          <w:rtl/>
        </w:rPr>
        <w:t xml:space="preserve">היום, והן הגיעו בסוף. אני רוצה לשאול </w:t>
      </w:r>
      <w:r w:rsidR="00D90493">
        <w:rPr>
          <w:rtl/>
        </w:rPr>
        <w:t xml:space="preserve">– </w:t>
      </w:r>
      <w:r w:rsidRPr="00E8235D">
        <w:rPr>
          <w:rtl/>
        </w:rPr>
        <w:t>ואני רואה שהמזכיר מגיע לעזור לי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מותר לדבר עליהן, למה לא?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רן כהן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בקריאה ראשונה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חוזר בי ממה שאמרתי קודם, מאחר שאני מבטל את דעתי מפני דעתו של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קבע, שהצעות חוק אלה יוספו לסדר</w:t>
      </w:r>
      <w:r w:rsidR="00D90493">
        <w:rPr>
          <w:rtl/>
        </w:rPr>
        <w:t>-</w:t>
      </w:r>
      <w:r w:rsidRPr="00E8235D">
        <w:rPr>
          <w:rtl/>
        </w:rPr>
        <w:t>היום, ומאחר</w:t>
      </w:r>
      <w:r w:rsidR="00D90493">
        <w:rPr>
          <w:rtl/>
        </w:rPr>
        <w:t xml:space="preserve"> </w:t>
      </w:r>
      <w:r w:rsidRPr="00E8235D">
        <w:rPr>
          <w:rtl/>
        </w:rPr>
        <w:t>שהוא קבע אין אחר מעשה יושב</w:t>
      </w:r>
      <w:r w:rsidR="00D90493">
        <w:rPr>
          <w:rtl/>
        </w:rPr>
        <w:t>-</w:t>
      </w:r>
      <w:r w:rsidRPr="00E8235D">
        <w:rPr>
          <w:rtl/>
        </w:rPr>
        <w:t>ראש ולא כלום.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מאה אחוז. יש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אני כן אביא לדיון את ארבע הצעות החוק הנוספות שיש לפנינו.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מותר הערה אחת לסדר?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לך </w:t>
      </w:r>
      <w:r w:rsidR="00D90493">
        <w:rPr>
          <w:rtl/>
        </w:rPr>
        <w:t>–</w:t>
      </w:r>
      <w:r w:rsidRPr="00E8235D">
        <w:rPr>
          <w:rtl/>
        </w:rPr>
        <w:t xml:space="preserve"> תמיד.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חברי הכנסת שיושבים פה. לא תהיינה הצבעות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שטרית, בבקשה לך למיקרופון ותגיד מה שאתה רוצה.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תהיינה הצבעות על החוקים האלה 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כדי 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את חברי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צודק.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יוסי שריד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רוני מילוא (מפלגת המרכז):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יכול בשם שינוי, מרצ והכול וגם ישראל אחת.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האם אני יכול להתחיל להיכנס לדיון?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 כולן.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של חבר הכנסת ריבלין?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מוריד</w:t>
      </w:r>
      <w:r w:rsidR="00D90493">
        <w:rPr>
          <w:rtl/>
        </w:rPr>
        <w:t xml:space="preserve"> </w:t>
      </w:r>
      <w:r w:rsidRPr="00E8235D">
        <w:rPr>
          <w:rtl/>
        </w:rPr>
        <w:t>את זה. לא ביקשתי להעלות את זה על 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ההצעה חשובה ביותר, ואני לא רוצה כל שיקול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אני מוריד את שלי.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אתה מוריד את שלך.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 עוד צריך להוריד כאן? חבר הכנסת זבולון אורלב, אתה גם מוריד?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זבולון אורלב לא מוריד.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אסביר מה החוק. ירצו להוריד </w:t>
      </w:r>
      <w:r w:rsidR="00D90493">
        <w:rPr>
          <w:rtl/>
        </w:rPr>
        <w:t>–</w:t>
      </w:r>
      <w:r w:rsidRPr="00E8235D">
        <w:rPr>
          <w:rtl/>
        </w:rPr>
        <w:t xml:space="preserve"> יורידו.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תעשו אי</w:t>
      </w:r>
      <w:r w:rsidR="00D90493">
        <w:rPr>
          <w:rtl/>
        </w:rPr>
        <w:t>-</w:t>
      </w:r>
      <w:r w:rsidRPr="00E8235D">
        <w:rPr>
          <w:rtl/>
        </w:rPr>
        <w:t xml:space="preserve">אמון. אתה מפחיד אותי? תעשה </w:t>
      </w:r>
      <w:r w:rsidR="00D90493">
        <w:rPr>
          <w:rtl/>
        </w:rPr>
        <w:t>–</w:t>
      </w:r>
      <w:r w:rsidRPr="00E8235D">
        <w:rPr>
          <w:rtl/>
        </w:rPr>
        <w:t xml:space="preserve"> אני אעשה על ההצעות שלך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35" w:name="_Toc449874387"/>
      <w:r w:rsidRPr="00D90493">
        <w:rPr>
          <w:rtl/>
        </w:rPr>
        <w:t>הצעת חוק בית</w:t>
      </w:r>
      <w:r>
        <w:rPr>
          <w:rtl/>
        </w:rPr>
        <w:t>-</w:t>
      </w:r>
      <w:r w:rsidRPr="00D90493">
        <w:rPr>
          <w:rtl/>
        </w:rPr>
        <w:t>המשפט לענייני משפחה (תיקון מס' 4)</w:t>
      </w:r>
      <w:bookmarkEnd w:id="135"/>
    </w:p>
    <w:p w:rsidR="00D90493" w:rsidRDefault="00D90493" w:rsidP="00D90493">
      <w:pPr>
        <w:rPr>
          <w:bCs/>
          <w:u w:val="single"/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36" w:name="_Toc449874388"/>
      <w:r w:rsidRPr="00D90493">
        <w:rPr>
          <w:rtl/>
        </w:rPr>
        <w:t>(הפניה ליחידות הסיוע),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36"/>
    </w:p>
    <w:p w:rsidR="00D90493" w:rsidRPr="00D90493" w:rsidRDefault="00D90493" w:rsidP="00D90493">
      <w:pPr>
        <w:pStyle w:val="1"/>
        <w:rPr>
          <w:rtl/>
        </w:rPr>
      </w:pPr>
      <w:bookmarkStart w:id="137" w:name="_Toc449874389"/>
      <w:r w:rsidRPr="00D90493">
        <w:rPr>
          <w:rtl/>
        </w:rPr>
        <w:t>(קריאה ראשונה)</w:t>
      </w:r>
      <w:bookmarkEnd w:id="137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לענייני</w:t>
      </w:r>
      <w:r w:rsidR="00D90493">
        <w:rPr>
          <w:rtl/>
        </w:rPr>
        <w:t xml:space="preserve"> </w:t>
      </w:r>
      <w:r w:rsidRPr="00E8235D">
        <w:rPr>
          <w:rtl/>
        </w:rPr>
        <w:t>משפחה</w:t>
      </w:r>
      <w:r w:rsidR="00D90493">
        <w:rPr>
          <w:rtl/>
        </w:rPr>
        <w:t xml:space="preserve"> </w:t>
      </w:r>
      <w:r w:rsidRPr="00E8235D">
        <w:rPr>
          <w:rtl/>
        </w:rPr>
        <w:t>(תיקון מס' 4) (הפניה ליחידות</w:t>
      </w:r>
      <w:r w:rsidR="00D90493">
        <w:rPr>
          <w:rtl/>
        </w:rPr>
        <w:t xml:space="preserve"> </w:t>
      </w:r>
      <w:r w:rsidRPr="00E8235D">
        <w:rPr>
          <w:rtl/>
        </w:rPr>
        <w:t>הסיוע), התש"ס</w:t>
      </w:r>
      <w:r w:rsidR="00D90493">
        <w:rPr>
          <w:rtl/>
        </w:rPr>
        <w:t>–</w:t>
      </w:r>
      <w:r w:rsidRPr="00E8235D">
        <w:rPr>
          <w:rtl/>
        </w:rPr>
        <w:t>2000. חבר הכנסת זבולון אורלב,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ממש מתפלא על גישתו של חבר הכנסת שטרית.</w:t>
      </w:r>
      <w:r w:rsidR="00D90493">
        <w:rPr>
          <w:rtl/>
        </w:rPr>
        <w:t xml:space="preserve"> </w:t>
      </w: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חטאי ומה פשעי שהנושא מופיע על סדר</w:t>
      </w:r>
      <w:r w:rsidR="00D90493">
        <w:rPr>
          <w:rtl/>
        </w:rPr>
        <w:t>-</w:t>
      </w:r>
      <w:r w:rsidRPr="00E8235D">
        <w:rPr>
          <w:rtl/>
        </w:rPr>
        <w:t>היום כפי שהוא מופיע? זאת הצעת חוק שהוגשה</w:t>
      </w:r>
      <w:r w:rsidR="00D90493">
        <w:rPr>
          <w:rtl/>
        </w:rPr>
        <w:t xml:space="preserve"> </w:t>
      </w:r>
      <w:r w:rsidRPr="00E8235D">
        <w:rPr>
          <w:rtl/>
        </w:rPr>
        <w:t>לפני חודשים ארוכים.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נכון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אולי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חבר כנסת חדש, לא ידעתי לעמוד שם בתור ולהתחנן. הצעות חוק</w:t>
      </w:r>
      <w:r w:rsidR="00D90493">
        <w:rPr>
          <w:rtl/>
        </w:rPr>
        <w:t xml:space="preserve"> </w:t>
      </w:r>
      <w:r w:rsidRPr="00E8235D">
        <w:rPr>
          <w:rtl/>
        </w:rPr>
        <w:t>שאושרו</w:t>
      </w:r>
      <w:r w:rsidR="00D90493">
        <w:rPr>
          <w:rtl/>
        </w:rPr>
        <w:t xml:space="preserve"> </w:t>
      </w:r>
      <w:r w:rsidRPr="00E8235D">
        <w:rPr>
          <w:rtl/>
        </w:rPr>
        <w:t>אחרי הצעתי כבר הוגשו.</w:t>
      </w:r>
      <w:r w:rsidR="00D90493">
        <w:rPr>
          <w:rtl/>
        </w:rPr>
        <w:t xml:space="preserve"> </w:t>
      </w:r>
      <w:r w:rsidRPr="00E8235D">
        <w:rPr>
          <w:rtl/>
        </w:rPr>
        <w:t>אני מציע שתתייחסו לגופו של דבר.</w:t>
      </w:r>
      <w:r w:rsidR="00D90493">
        <w:rPr>
          <w:rtl/>
        </w:rPr>
        <w:t xml:space="preserve"> </w:t>
      </w:r>
      <w:r w:rsidRPr="00E8235D">
        <w:rPr>
          <w:rtl/>
        </w:rPr>
        <w:t>אם יגיד מישהו,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שאציג</w:t>
      </w:r>
      <w:r w:rsidR="00D90493">
        <w:rPr>
          <w:rtl/>
        </w:rPr>
        <w:t xml:space="preserve"> </w:t>
      </w:r>
      <w:r w:rsidRPr="00E8235D">
        <w:rPr>
          <w:rtl/>
        </w:rPr>
        <w:t>את החוק, שהחוק לא מוסכם, אני אציע לדחות את ההצבעה. אבל תראה, אולי</w:t>
      </w:r>
      <w:r w:rsidR="00D90493">
        <w:rPr>
          <w:rtl/>
        </w:rPr>
        <w:t xml:space="preserve"> </w:t>
      </w:r>
      <w:r w:rsidRPr="00E8235D">
        <w:rPr>
          <w:rtl/>
        </w:rPr>
        <w:t>זו הצבעה פה</w:t>
      </w:r>
      <w:r w:rsidR="00D90493">
        <w:rPr>
          <w:rtl/>
        </w:rPr>
        <w:t>-</w:t>
      </w:r>
      <w:r w:rsidRPr="00E8235D">
        <w:rPr>
          <w:rtl/>
        </w:rPr>
        <w:t>אחד.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אורלב, לעניין. עכשיו תנמק.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אדוני, מותר לי בזמן שלי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הכול מותר לך. אני מציע 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בסדר.</w:t>
      </w:r>
      <w:r w:rsidR="00D90493">
        <w:rPr>
          <w:rtl/>
        </w:rPr>
        <w:t xml:space="preserve"> </w:t>
      </w: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 מבקש, אם אפשר, התייחסות לגופו של דבר. אל תענישו חבר כנסת</w:t>
      </w:r>
      <w:r w:rsidR="00D90493">
        <w:rPr>
          <w:rtl/>
        </w:rPr>
        <w:t xml:space="preserve"> </w:t>
      </w:r>
      <w:r w:rsidRPr="00E8235D">
        <w:rPr>
          <w:rtl/>
        </w:rPr>
        <w:t>שעבד וטרח על הצעת החוק.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</w:t>
      </w:r>
      <w:r w:rsidR="00D90493">
        <w:rPr>
          <w:rtl/>
        </w:rPr>
        <w:t xml:space="preserve"> </w:t>
      </w: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דברי</w:t>
      </w:r>
      <w:r w:rsidR="00D90493">
        <w:rPr>
          <w:rtl/>
        </w:rPr>
        <w:t xml:space="preserve"> </w:t>
      </w:r>
      <w:r w:rsidRPr="00E8235D">
        <w:rPr>
          <w:rtl/>
        </w:rPr>
        <w:t>האוצר, להצעת החוק שלי אין שום עלות</w:t>
      </w:r>
      <w:r w:rsidR="00D90493">
        <w:rPr>
          <w:rtl/>
        </w:rPr>
        <w:t xml:space="preserve"> </w:t>
      </w:r>
      <w:r w:rsidRPr="00E8235D">
        <w:rPr>
          <w:rtl/>
        </w:rPr>
        <w:t>תקציבית.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חוק בית</w:t>
      </w:r>
      <w:r w:rsidR="00D90493">
        <w:rPr>
          <w:rtl/>
        </w:rPr>
        <w:t>-</w:t>
      </w:r>
      <w:r w:rsidRPr="00E8235D">
        <w:rPr>
          <w:rtl/>
        </w:rPr>
        <w:t>המשפט לענייני משפחה, והוא מסמיך את</w:t>
      </w:r>
      <w:r w:rsidR="00D90493">
        <w:rPr>
          <w:rtl/>
        </w:rPr>
        <w:t xml:space="preserve"> </w:t>
      </w:r>
      <w:r w:rsidRPr="00E8235D">
        <w:rPr>
          <w:rtl/>
        </w:rPr>
        <w:t>בית</w:t>
      </w:r>
      <w:r w:rsidR="00D90493">
        <w:rPr>
          <w:rtl/>
        </w:rPr>
        <w:t>-</w:t>
      </w:r>
      <w:r w:rsidRPr="00E8235D">
        <w:rPr>
          <w:rtl/>
        </w:rPr>
        <w:t>המשפט</w:t>
      </w:r>
      <w:r w:rsidR="00D90493">
        <w:rPr>
          <w:rtl/>
        </w:rPr>
        <w:t xml:space="preserve"> </w:t>
      </w:r>
      <w:r w:rsidRPr="00E8235D">
        <w:rPr>
          <w:rtl/>
        </w:rPr>
        <w:t>והרשם</w:t>
      </w:r>
      <w:r w:rsidR="00D90493">
        <w:rPr>
          <w:rtl/>
        </w:rPr>
        <w:t xml:space="preserve"> </w:t>
      </w:r>
      <w:r w:rsidRPr="00E8235D">
        <w:rPr>
          <w:rtl/>
        </w:rPr>
        <w:t>להפנות</w:t>
      </w:r>
      <w:r w:rsidR="00D90493">
        <w:rPr>
          <w:rtl/>
        </w:rPr>
        <w:t xml:space="preserve"> </w:t>
      </w:r>
      <w:r w:rsidRPr="00E8235D">
        <w:rPr>
          <w:rtl/>
        </w:rPr>
        <w:t>בעלי</w:t>
      </w:r>
      <w:r w:rsidR="00D90493">
        <w:rPr>
          <w:rtl/>
        </w:rPr>
        <w:t>-</w:t>
      </w:r>
      <w:r w:rsidRPr="00E8235D">
        <w:rPr>
          <w:rtl/>
        </w:rPr>
        <w:t>דין שבאים לבית</w:t>
      </w:r>
      <w:r w:rsidR="00D90493">
        <w:rPr>
          <w:rtl/>
        </w:rPr>
        <w:t>-</w:t>
      </w:r>
      <w:r w:rsidRPr="00E8235D">
        <w:rPr>
          <w:rtl/>
        </w:rPr>
        <w:t xml:space="preserve">משפט למשפחה </w:t>
      </w:r>
      <w:r w:rsidR="00D90493">
        <w:rPr>
          <w:rtl/>
        </w:rPr>
        <w:t>–</w:t>
      </w:r>
      <w:r w:rsidRPr="00E8235D">
        <w:rPr>
          <w:rtl/>
        </w:rPr>
        <w:t xml:space="preserve"> וכל אחד יודע באיזה</w:t>
      </w:r>
      <w:r w:rsidR="00D90493">
        <w:rPr>
          <w:rtl/>
        </w:rPr>
        <w:t xml:space="preserve"> </w:t>
      </w:r>
      <w:r w:rsidRPr="00E8235D">
        <w:rPr>
          <w:rtl/>
        </w:rPr>
        <w:t>מצב</w:t>
      </w:r>
      <w:r w:rsidR="00D90493">
        <w:rPr>
          <w:rtl/>
        </w:rPr>
        <w:t xml:space="preserve"> </w:t>
      </w:r>
      <w:r w:rsidRPr="00E8235D">
        <w:rPr>
          <w:rtl/>
        </w:rPr>
        <w:t>באים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דין</w:t>
      </w:r>
      <w:r w:rsidR="00D90493">
        <w:rPr>
          <w:rtl/>
        </w:rPr>
        <w:t xml:space="preserve"> </w:t>
      </w:r>
      <w:r w:rsidRPr="00E8235D">
        <w:rPr>
          <w:rtl/>
        </w:rPr>
        <w:t>למשפחה,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כשיש משבר נוראי </w:t>
      </w:r>
      <w:r w:rsidR="00D90493">
        <w:rPr>
          <w:rtl/>
        </w:rPr>
        <w:t>–</w:t>
      </w:r>
      <w:r w:rsidRPr="00E8235D">
        <w:rPr>
          <w:rtl/>
        </w:rPr>
        <w:t xml:space="preserve"> ליחידת הסיוע.</w:t>
      </w:r>
      <w:r w:rsidR="00D90493">
        <w:rPr>
          <w:rtl/>
        </w:rPr>
        <w:t xml:space="preserve"> </w:t>
      </w:r>
      <w:r w:rsidRPr="00E8235D">
        <w:rPr>
          <w:rtl/>
        </w:rPr>
        <w:t>יחידת הסיוע היא</w:t>
      </w:r>
      <w:r w:rsidR="00D90493">
        <w:rPr>
          <w:rtl/>
        </w:rPr>
        <w:t xml:space="preserve"> </w:t>
      </w:r>
      <w:r w:rsidRPr="00E8235D">
        <w:rPr>
          <w:rtl/>
        </w:rPr>
        <w:t>טיפול</w:t>
      </w:r>
      <w:r w:rsidR="00D90493">
        <w:rPr>
          <w:rtl/>
        </w:rPr>
        <w:t xml:space="preserve"> </w:t>
      </w:r>
      <w:r w:rsidRPr="00E8235D">
        <w:rPr>
          <w:rtl/>
        </w:rPr>
        <w:t>פסיכולוגי</w:t>
      </w:r>
      <w:r w:rsidR="00D90493">
        <w:rPr>
          <w:rtl/>
        </w:rPr>
        <w:t>-</w:t>
      </w:r>
      <w:r w:rsidRPr="00E8235D">
        <w:rPr>
          <w:rtl/>
        </w:rPr>
        <w:t>סוציאלי.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מתבררות בפני בית</w:t>
      </w:r>
      <w:r w:rsidR="00D90493">
        <w:rPr>
          <w:rtl/>
        </w:rPr>
        <w:t>-</w:t>
      </w:r>
      <w:r w:rsidRPr="00E8235D">
        <w:rPr>
          <w:rtl/>
        </w:rPr>
        <w:t>המשפט לענייני משפחה תובענות</w:t>
      </w:r>
      <w:r w:rsidR="00D90493">
        <w:rPr>
          <w:rtl/>
        </w:rPr>
        <w:t xml:space="preserve"> </w:t>
      </w:r>
      <w:r w:rsidRPr="00E8235D">
        <w:rPr>
          <w:rtl/>
        </w:rPr>
        <w:t>הנוגעות ישירות לבני משפחה של בעלי</w:t>
      </w:r>
      <w:r w:rsidR="00D90493">
        <w:rPr>
          <w:rtl/>
        </w:rPr>
        <w:t>-</w:t>
      </w:r>
      <w:r w:rsidRPr="00E8235D">
        <w:rPr>
          <w:rtl/>
        </w:rPr>
        <w:t>הדין. כלומר, הבעל והאשה ניגשים למשפט, ולמשפט</w:t>
      </w:r>
      <w:r w:rsidR="00D90493">
        <w:rPr>
          <w:rtl/>
        </w:rPr>
        <w:t xml:space="preserve"> </w:t>
      </w:r>
      <w:r w:rsidRPr="00E8235D">
        <w:rPr>
          <w:rtl/>
        </w:rPr>
        <w:t>הזה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השלכות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ההורים</w:t>
      </w:r>
      <w:r w:rsidR="00D90493">
        <w:rPr>
          <w:rtl/>
        </w:rPr>
        <w:t xml:space="preserve"> </w:t>
      </w:r>
      <w:r w:rsidRPr="00E8235D">
        <w:rPr>
          <w:rtl/>
        </w:rPr>
        <w:t>שלהם, על הבנים שלהם, על האחים שלהם ועל כל המשפחה.</w:t>
      </w:r>
      <w:r w:rsidR="00D90493">
        <w:rPr>
          <w:rtl/>
        </w:rPr>
        <w:t xml:space="preserve"> </w:t>
      </w:r>
      <w:r w:rsidRPr="00E8235D">
        <w:rPr>
          <w:rtl/>
        </w:rPr>
        <w:t>מטרת החוק היא, שיחידת הסיוע תוכל לטפל לא רק בבעלי</w:t>
      </w:r>
      <w:r w:rsidR="00D90493">
        <w:rPr>
          <w:rtl/>
        </w:rPr>
        <w:t>-</w:t>
      </w:r>
      <w:r w:rsidRPr="00E8235D">
        <w:rPr>
          <w:rtl/>
        </w:rPr>
        <w:t>הדין, אלא גם באלה שהם קרובים</w:t>
      </w:r>
      <w:r w:rsidR="00D90493">
        <w:rPr>
          <w:rtl/>
        </w:rPr>
        <w:t xml:space="preserve"> </w:t>
      </w:r>
      <w:r w:rsidRPr="00E8235D">
        <w:rPr>
          <w:rtl/>
        </w:rPr>
        <w:t>של בעלי</w:t>
      </w:r>
      <w:r w:rsidR="00D90493">
        <w:rPr>
          <w:rtl/>
        </w:rPr>
        <w:t>-</w:t>
      </w:r>
      <w:r w:rsidRPr="00E8235D">
        <w:rPr>
          <w:rtl/>
        </w:rPr>
        <w:t>הדין, כי צריך להסתכל על כל המשפחה כעל מכלול אחד.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יחידת</w:t>
      </w:r>
      <w:r w:rsidR="00D90493">
        <w:rPr>
          <w:rtl/>
        </w:rPr>
        <w:t xml:space="preserve"> </w:t>
      </w:r>
      <w:r w:rsidRPr="00E8235D">
        <w:rPr>
          <w:rtl/>
        </w:rPr>
        <w:t>הסיוע</w:t>
      </w:r>
      <w:r w:rsidR="00D90493">
        <w:rPr>
          <w:rtl/>
        </w:rPr>
        <w:t xml:space="preserve"> </w:t>
      </w:r>
      <w:r w:rsidRPr="00E8235D">
        <w:rPr>
          <w:rtl/>
        </w:rPr>
        <w:t>קיבלה על עצמה, ללא תוספת כוח</w:t>
      </w:r>
      <w:r w:rsidR="00D90493">
        <w:rPr>
          <w:rtl/>
        </w:rPr>
        <w:t>-</w:t>
      </w:r>
      <w:r w:rsidRPr="00E8235D">
        <w:rPr>
          <w:rtl/>
        </w:rPr>
        <w:t>אדם, לעשות את הדבר הזה.</w:t>
      </w:r>
      <w:r w:rsidR="00D90493">
        <w:rPr>
          <w:rtl/>
        </w:rPr>
        <w:t xml:space="preserve"> </w:t>
      </w:r>
      <w:r w:rsidRPr="00E8235D">
        <w:rPr>
          <w:rtl/>
        </w:rPr>
        <w:t>בעצם,</w:t>
      </w:r>
      <w:r w:rsidR="00D90493">
        <w:rPr>
          <w:rtl/>
        </w:rPr>
        <w:t xml:space="preserve"> </w:t>
      </w:r>
      <w:r w:rsidRPr="00E8235D">
        <w:rPr>
          <w:rtl/>
        </w:rPr>
        <w:t>חלק מהדברים כבר נעשים, אלא שרוצים להסדיר זאת בחוק.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ההצעה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בהסכמה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ועדת</w:t>
      </w:r>
      <w:r w:rsidR="00D90493">
        <w:rPr>
          <w:rtl/>
        </w:rPr>
        <w:t xml:space="preserve"> </w:t>
      </w:r>
      <w:r w:rsidRPr="00E8235D">
        <w:rPr>
          <w:rtl/>
        </w:rPr>
        <w:t>שרים</w:t>
      </w:r>
      <w:r w:rsidR="00D90493">
        <w:rPr>
          <w:rtl/>
        </w:rPr>
        <w:t xml:space="preserve"> </w:t>
      </w:r>
      <w:r w:rsidRPr="00E8235D">
        <w:rPr>
          <w:rtl/>
        </w:rPr>
        <w:t>לחקיקה, של משרד המשפטים, ועברה פה</w:t>
      </w:r>
      <w:r w:rsidR="00D90493">
        <w:rPr>
          <w:rtl/>
        </w:rPr>
        <w:t>-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בוועדת</w:t>
      </w:r>
      <w:r w:rsidR="00D90493">
        <w:rPr>
          <w:rtl/>
        </w:rPr>
        <w:t xml:space="preserve"> </w:t>
      </w:r>
      <w:r w:rsidRPr="00E8235D">
        <w:rPr>
          <w:rtl/>
        </w:rPr>
        <w:t>החוקה, חוק ומשפט.</w:t>
      </w:r>
      <w:r w:rsidR="00D90493">
        <w:rPr>
          <w:rtl/>
        </w:rPr>
        <w:t xml:space="preserve"> </w:t>
      </w:r>
      <w:r w:rsidRPr="00E8235D">
        <w:rPr>
          <w:rtl/>
        </w:rPr>
        <w:t>אני מאוד מבקש, אם אפשר, לאשר את הצעת החוק. אם יהיה,</w:t>
      </w:r>
      <w:r w:rsidR="00D90493">
        <w:rPr>
          <w:rtl/>
        </w:rPr>
        <w:t xml:space="preserve"> </w:t>
      </w:r>
      <w:r w:rsidRPr="00E8235D">
        <w:rPr>
          <w:rtl/>
        </w:rPr>
        <w:t>אחרי שארד, אדם אחד שיגיד לי שהוא מתנגד, אני אדחה את ההצבעה.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לנו רשימת דוברים. חבר הכנסת שטרית, רצית לומר משהו?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 ממך.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לא אישי נגדך. זה עקרוני.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 תעניש אותי.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מעניש אותך.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ראשית,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שאין לי שום דבר נגד הצעת החוק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זבולון אורלב וגם לא נגד הצעות חוק אחרות. ברובן אני גם תומך. אבל אני</w:t>
      </w:r>
      <w:r w:rsidR="00D90493">
        <w:rPr>
          <w:rtl/>
        </w:rPr>
        <w:t xml:space="preserve"> </w:t>
      </w:r>
      <w:r w:rsidRPr="00E8235D">
        <w:rPr>
          <w:rtl/>
        </w:rPr>
        <w:t>מוחה,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השימוש</w:t>
      </w:r>
      <w:r w:rsidR="00D90493">
        <w:rPr>
          <w:rtl/>
        </w:rPr>
        <w:t xml:space="preserve"> </w:t>
      </w:r>
      <w:r w:rsidRPr="00E8235D">
        <w:rPr>
          <w:rtl/>
        </w:rPr>
        <w:t>הלא</w:t>
      </w:r>
      <w:r w:rsidR="00D90493">
        <w:rPr>
          <w:rtl/>
        </w:rPr>
        <w:t>-</w:t>
      </w:r>
      <w:r w:rsidRPr="00E8235D">
        <w:rPr>
          <w:rtl/>
        </w:rPr>
        <w:t>תקין</w:t>
      </w:r>
      <w:r w:rsidR="00D90493">
        <w:rPr>
          <w:rtl/>
        </w:rPr>
        <w:t xml:space="preserve"> </w:t>
      </w:r>
      <w:r w:rsidRPr="00E8235D">
        <w:rPr>
          <w:rtl/>
        </w:rPr>
        <w:t>והלא</w:t>
      </w:r>
      <w:r w:rsidR="00D90493">
        <w:rPr>
          <w:rtl/>
        </w:rPr>
        <w:t>-</w:t>
      </w:r>
      <w:r w:rsidRPr="00E8235D">
        <w:rPr>
          <w:rtl/>
        </w:rPr>
        <w:t>נכון, בעיני, בסדר</w:t>
      </w:r>
      <w:r w:rsidR="00D90493">
        <w:rPr>
          <w:rtl/>
        </w:rPr>
        <w:t>-</w:t>
      </w:r>
      <w:r w:rsidRPr="00E8235D">
        <w:rPr>
          <w:rtl/>
        </w:rPr>
        <w:t>היום של</w:t>
      </w:r>
      <w:r w:rsidR="00D90493">
        <w:rPr>
          <w:rtl/>
        </w:rPr>
        <w:t xml:space="preserve"> </w:t>
      </w:r>
      <w:r w:rsidRPr="00E8235D">
        <w:rPr>
          <w:rtl/>
        </w:rPr>
        <w:t>הכנסת, כדי לדחוף חוקים בדקה התשעים.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כבר</w:t>
      </w:r>
      <w:r w:rsidR="00D90493">
        <w:rPr>
          <w:rtl/>
        </w:rPr>
        <w:t xml:space="preserve"> </w:t>
      </w:r>
      <w:r w:rsidRPr="00E8235D">
        <w:rPr>
          <w:rtl/>
        </w:rPr>
        <w:t>פתחו</w:t>
      </w:r>
      <w:r w:rsidR="00D90493">
        <w:rPr>
          <w:rtl/>
        </w:rPr>
        <w:t xml:space="preserve"> </w:t>
      </w:r>
      <w:r w:rsidRPr="00E8235D">
        <w:rPr>
          <w:rtl/>
        </w:rPr>
        <w:t>את הנושא, אני מבקש לפתוח את הנושא יותר.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העברתי במושב הזה 22 הצעות חוק שעברו דיון, ומתוכן הוסרו</w:t>
      </w:r>
      <w:r w:rsidR="00D90493">
        <w:rPr>
          <w:rtl/>
        </w:rPr>
        <w:t xml:space="preserve"> </w:t>
      </w:r>
      <w:r w:rsidRPr="00E8235D">
        <w:rPr>
          <w:rtl/>
        </w:rPr>
        <w:t>כמה,</w:t>
      </w:r>
      <w:r w:rsidR="00D90493">
        <w:rPr>
          <w:rtl/>
        </w:rPr>
        <w:t xml:space="preserve"> </w:t>
      </w:r>
      <w:r w:rsidRPr="00E8235D">
        <w:rPr>
          <w:rtl/>
        </w:rPr>
        <w:t>רובן</w:t>
      </w:r>
      <w:r w:rsidR="00D90493">
        <w:rPr>
          <w:rtl/>
        </w:rPr>
        <w:t xml:space="preserve"> </w:t>
      </w:r>
      <w:r w:rsidRPr="00E8235D">
        <w:rPr>
          <w:rtl/>
        </w:rPr>
        <w:t>עברו</w:t>
      </w:r>
      <w:r w:rsidR="00D90493">
        <w:rPr>
          <w:rtl/>
        </w:rPr>
        <w:t xml:space="preserve"> </w:t>
      </w:r>
      <w:r w:rsidRPr="00E8235D">
        <w:rPr>
          <w:rtl/>
        </w:rPr>
        <w:t>קריאה</w:t>
      </w:r>
      <w:r w:rsidR="00D90493">
        <w:rPr>
          <w:rtl/>
        </w:rPr>
        <w:t xml:space="preserve"> </w:t>
      </w:r>
      <w:r w:rsidRPr="00E8235D">
        <w:rPr>
          <w:rtl/>
        </w:rPr>
        <w:t>טרומית וחלקן אף עברו קריאה ראשונה. אני לא עמדתי בשער.</w:t>
      </w:r>
      <w:r w:rsidR="00D90493">
        <w:rPr>
          <w:rtl/>
        </w:rPr>
        <w:t xml:space="preserve"> </w:t>
      </w:r>
      <w:r w:rsidRPr="00E8235D">
        <w:rPr>
          <w:rtl/>
        </w:rPr>
        <w:t>מסתבר שיש מועדפים ומועדפים יותר.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חוקים שעוברים בוועדה ונתקעים במשרד המשפטים חמישה חודשים.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נכון מאוד.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לך</w:t>
      </w:r>
      <w:r w:rsidR="00D90493">
        <w:rPr>
          <w:rtl/>
        </w:rPr>
        <w:t xml:space="preserve"> </w:t>
      </w:r>
      <w:r w:rsidRPr="00E8235D">
        <w:rPr>
          <w:rtl/>
        </w:rPr>
        <w:t>רשימה</w:t>
      </w:r>
      <w:r w:rsidR="00D90493">
        <w:rPr>
          <w:rtl/>
        </w:rPr>
        <w:t xml:space="preserve"> </w:t>
      </w:r>
      <w:r w:rsidRPr="00E8235D">
        <w:rPr>
          <w:rtl/>
        </w:rPr>
        <w:t>של חוקים שלי עם תאריכי אישוריהם, ותראה שהחוקים</w:t>
      </w:r>
      <w:r w:rsidR="00D90493">
        <w:rPr>
          <w:rtl/>
        </w:rPr>
        <w:t xml:space="preserve"> </w:t>
      </w:r>
      <w:r w:rsidRPr="00E8235D">
        <w:rPr>
          <w:rtl/>
        </w:rPr>
        <w:t>תקועים במשרד המשפטים עד היום הזה. אני לא הלכתי לרוץ אחרי משרד המשפטים.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שלי.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יעקב ליצמן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חבר הכנסת שטרית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ההנחה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היתה,</w:t>
      </w:r>
      <w:r w:rsidR="00D90493">
        <w:rPr>
          <w:rtl/>
        </w:rPr>
        <w:t xml:space="preserve"> </w:t>
      </w:r>
      <w:r w:rsidRPr="00E8235D">
        <w:rPr>
          <w:rtl/>
        </w:rPr>
        <w:t>שהכנסת</w:t>
      </w:r>
      <w:r w:rsidR="00D90493">
        <w:rPr>
          <w:rtl/>
        </w:rPr>
        <w:t xml:space="preserve"> </w:t>
      </w:r>
      <w:r w:rsidRPr="00E8235D">
        <w:rPr>
          <w:rtl/>
        </w:rPr>
        <w:t>עושה</w:t>
      </w:r>
      <w:r w:rsidR="00D90493">
        <w:rPr>
          <w:rtl/>
        </w:rPr>
        <w:t xml:space="preserve"> </w:t>
      </w: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בצורה</w:t>
      </w:r>
      <w:r w:rsidR="00D90493">
        <w:rPr>
          <w:rtl/>
        </w:rPr>
        <w:t xml:space="preserve"> </w:t>
      </w:r>
      <w:r w:rsidRPr="00E8235D">
        <w:rPr>
          <w:rtl/>
        </w:rPr>
        <w:t>מסודרת, ויש איזה היגיון וסדר</w:t>
      </w:r>
      <w:r w:rsidR="00D90493">
        <w:rPr>
          <w:rtl/>
        </w:rPr>
        <w:t xml:space="preserve"> </w:t>
      </w:r>
      <w:r w:rsidRPr="00E8235D">
        <w:rPr>
          <w:rtl/>
        </w:rPr>
        <w:t>בדברים.</w:t>
      </w:r>
      <w:r w:rsidR="00D90493">
        <w:rPr>
          <w:rtl/>
        </w:rPr>
        <w:t xml:space="preserve"> </w:t>
      </w:r>
      <w:r w:rsidRPr="00E8235D">
        <w:rPr>
          <w:rtl/>
        </w:rPr>
        <w:t>מסתבר שלא כך הדבר. אם העסק הוא כל דאלים גבר, אין בעיה. אני אומר שאני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להסכים</w:t>
      </w:r>
      <w:r w:rsidR="00D90493">
        <w:rPr>
          <w:rtl/>
        </w:rPr>
        <w:t xml:space="preserve"> </w:t>
      </w:r>
      <w:r w:rsidRPr="00E8235D">
        <w:rPr>
          <w:rtl/>
        </w:rPr>
        <w:t>לאי</w:t>
      </w:r>
      <w:r w:rsidR="00D90493">
        <w:rPr>
          <w:rtl/>
        </w:rPr>
        <w:t>-</w:t>
      </w:r>
      <w:r w:rsidRPr="00E8235D">
        <w:rPr>
          <w:rtl/>
        </w:rPr>
        <w:t>סדר</w:t>
      </w:r>
      <w:r w:rsidR="00D90493">
        <w:rPr>
          <w:rtl/>
        </w:rPr>
        <w:t xml:space="preserve"> </w:t>
      </w:r>
      <w:r w:rsidRPr="00E8235D">
        <w:rPr>
          <w:rtl/>
        </w:rPr>
        <w:t>כזה.</w:t>
      </w:r>
      <w:r w:rsidR="00D90493">
        <w:rPr>
          <w:rtl/>
        </w:rPr>
        <w:t xml:space="preserve"> </w:t>
      </w:r>
      <w:r w:rsidRPr="00E8235D">
        <w:rPr>
          <w:rtl/>
        </w:rPr>
        <w:t>חלילה, אני מתנצל מראש, ידידי חבר הכנסת זבולון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אורלב וחברתי חברת הכנסת ענת מאור וחברי חברי הכנסת רובי ריבלין ומאיר פרוש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לא. אתה עושה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אני מתנצל בפניכם, שזה נוגע לכם באופן אישי. אבל אני מוחה בכל תוקף על</w:t>
      </w:r>
      <w:r>
        <w:rPr>
          <w:rtl/>
        </w:rPr>
        <w:t xml:space="preserve"> </w:t>
      </w:r>
      <w:r w:rsidR="00E8235D" w:rsidRPr="00E8235D">
        <w:rPr>
          <w:rtl/>
        </w:rPr>
        <w:t>האי</w:t>
      </w:r>
      <w:r>
        <w:rPr>
          <w:rtl/>
        </w:rPr>
        <w:t>-</w:t>
      </w:r>
      <w:r w:rsidR="00E8235D" w:rsidRPr="00E8235D">
        <w:rPr>
          <w:rtl/>
        </w:rPr>
        <w:t>סדר</w:t>
      </w:r>
      <w:r>
        <w:rPr>
          <w:rtl/>
        </w:rPr>
        <w:t xml:space="preserve"> </w:t>
      </w:r>
      <w:r w:rsidR="00E8235D" w:rsidRPr="00E8235D">
        <w:rPr>
          <w:rtl/>
        </w:rPr>
        <w:t>הזה.</w:t>
      </w:r>
      <w:r>
        <w:rPr>
          <w:rtl/>
        </w:rPr>
        <w:t xml:space="preserve"> </w:t>
      </w:r>
      <w:r w:rsidR="00E8235D" w:rsidRPr="00E8235D">
        <w:rPr>
          <w:rtl/>
        </w:rPr>
        <w:t>אני</w:t>
      </w:r>
      <w:r>
        <w:rPr>
          <w:rtl/>
        </w:rPr>
        <w:t xml:space="preserve"> </w:t>
      </w:r>
      <w:r w:rsidR="00E8235D" w:rsidRPr="00E8235D">
        <w:rPr>
          <w:rtl/>
        </w:rPr>
        <w:t>יושב</w:t>
      </w:r>
      <w:r>
        <w:rPr>
          <w:rtl/>
        </w:rPr>
        <w:t xml:space="preserve"> </w:t>
      </w:r>
      <w:r w:rsidR="00E8235D" w:rsidRPr="00E8235D">
        <w:rPr>
          <w:rtl/>
        </w:rPr>
        <w:t>פה יותר שנים מכל חברי הכנסת שיושבים פה. אני יושב פה</w:t>
      </w:r>
      <w:r>
        <w:rPr>
          <w:rtl/>
        </w:rPr>
        <w:t xml:space="preserve"> </w:t>
      </w:r>
      <w:r w:rsidR="00E8235D" w:rsidRPr="00E8235D">
        <w:rPr>
          <w:rtl/>
        </w:rPr>
        <w:t>כמעט 20 שנה. אני לא זוכר בלגן כזה.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נכון.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זוכר מצב, שדוחפים באמצע הלילה עוד עשרות חוקים שלא היו בסדר</w:t>
      </w:r>
      <w:r w:rsidR="00D90493">
        <w:rPr>
          <w:rtl/>
        </w:rPr>
        <w:t>-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אמרתי</w:t>
      </w:r>
      <w:r w:rsidR="00D90493">
        <w:rPr>
          <w:rtl/>
        </w:rPr>
        <w:t xml:space="preserve"> </w:t>
      </w:r>
      <w:r w:rsidRPr="00E8235D">
        <w:rPr>
          <w:rtl/>
        </w:rPr>
        <w:t>לשר</w:t>
      </w:r>
      <w:r w:rsidR="00D90493">
        <w:rPr>
          <w:rtl/>
        </w:rPr>
        <w:t xml:space="preserve"> </w:t>
      </w:r>
      <w:r w:rsidRPr="00E8235D">
        <w:rPr>
          <w:rtl/>
        </w:rPr>
        <w:t>האוצר:</w:t>
      </w:r>
      <w:r w:rsidR="00D90493">
        <w:rPr>
          <w:rtl/>
        </w:rPr>
        <w:t xml:space="preserve"> </w:t>
      </w:r>
      <w:r w:rsidRPr="00E8235D">
        <w:rPr>
          <w:rtl/>
        </w:rPr>
        <w:t>הצעת</w:t>
      </w:r>
      <w:r w:rsidR="00D90493">
        <w:rPr>
          <w:rtl/>
        </w:rPr>
        <w:t xml:space="preserve"> </w:t>
      </w:r>
      <w:r w:rsidRPr="00E8235D">
        <w:rPr>
          <w:rtl/>
        </w:rPr>
        <w:t>החוק שלו להעברת הרפורמה נמצאת על שולחן הכנסת, ואפשר</w:t>
      </w:r>
      <w:r w:rsidR="00D90493">
        <w:rPr>
          <w:rtl/>
        </w:rPr>
        <w:t xml:space="preserve"> </w:t>
      </w:r>
      <w:r w:rsidRPr="00E8235D">
        <w:rPr>
          <w:rtl/>
        </w:rPr>
        <w:t>להביא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גם אותה עכשיו </w:t>
      </w:r>
      <w:r w:rsidR="00D90493">
        <w:rPr>
          <w:rtl/>
        </w:rPr>
        <w:t>–</w:t>
      </w:r>
      <w:r w:rsidRPr="00E8235D">
        <w:rPr>
          <w:rtl/>
        </w:rPr>
        <w:t xml:space="preserve"> להעביר עכשיו את הרפורמה, בלילה. נעשה שינוי גדול במדינה,</w:t>
      </w:r>
      <w:r w:rsidR="00D90493">
        <w:rPr>
          <w:rtl/>
        </w:rPr>
        <w:t xml:space="preserve"> </w:t>
      </w:r>
      <w:r w:rsidRPr="00E8235D">
        <w:rPr>
          <w:rtl/>
        </w:rPr>
        <w:t>ואולי בניגוד לטובת האזרחים.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שטרית, זמנך חלף.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השיטה, דרך המחאה שלי </w:t>
      </w:r>
      <w:r w:rsidR="00D90493">
        <w:rPr>
          <w:rtl/>
        </w:rPr>
        <w:t>–</w:t>
      </w:r>
      <w:r w:rsidRPr="00E8235D">
        <w:rPr>
          <w:rtl/>
        </w:rPr>
        <w:t xml:space="preserve"> ואני מצטער על כך </w:t>
      </w:r>
      <w:r w:rsidR="00D90493">
        <w:rPr>
          <w:rtl/>
        </w:rPr>
        <w:t>–</w:t>
      </w:r>
      <w:r w:rsidRPr="00E8235D">
        <w:rPr>
          <w:rtl/>
        </w:rPr>
        <w:t xml:space="preserve"> היא שאני</w:t>
      </w:r>
      <w:r w:rsidR="00D90493">
        <w:rPr>
          <w:rtl/>
        </w:rPr>
        <w:t xml:space="preserve"> </w:t>
      </w:r>
      <w:r w:rsidRPr="00E8235D">
        <w:rPr>
          <w:rtl/>
        </w:rPr>
        <w:t>אדבר</w:t>
      </w:r>
      <w:r w:rsidR="00D90493">
        <w:rPr>
          <w:rtl/>
        </w:rPr>
        <w:t xml:space="preserve"> </w:t>
      </w: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הצעת חוק. אדוני היושב</w:t>
      </w:r>
      <w:r w:rsidR="00D90493">
        <w:rPr>
          <w:rtl/>
        </w:rPr>
        <w:t>-</w:t>
      </w:r>
      <w:r w:rsidRPr="00E8235D">
        <w:rPr>
          <w:rtl/>
        </w:rPr>
        <w:t>ראש, אני מודיע, שכל הצעות החוק הללו, אני רואה</w:t>
      </w:r>
      <w:r w:rsidR="00D90493">
        <w:rPr>
          <w:rtl/>
        </w:rPr>
        <w:t xml:space="preserve"> </w:t>
      </w:r>
      <w:r w:rsidRPr="00E8235D">
        <w:rPr>
          <w:rtl/>
        </w:rPr>
        <w:t>בהן, מטעם הליכוד, הצעות אי</w:t>
      </w:r>
      <w:r w:rsidR="00D90493">
        <w:rPr>
          <w:rtl/>
        </w:rPr>
        <w:t>-</w:t>
      </w:r>
      <w:r w:rsidRPr="00E8235D">
        <w:rPr>
          <w:rtl/>
        </w:rPr>
        <w:t>אמון בראש הממשלה.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חברים שבכל זאת ביקשו לדבר. אני רוצה לנעול את הרשימה</w:t>
      </w:r>
      <w:r w:rsidR="00D90493">
        <w:rPr>
          <w:rtl/>
        </w:rPr>
        <w:t xml:space="preserve"> </w:t>
      </w:r>
      <w:r w:rsidRPr="00E8235D">
        <w:rPr>
          <w:rtl/>
        </w:rPr>
        <w:t>ולשאול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שביקשו לדבר האם הם עומדים על כך, ואני קורא את השמות: 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מאיר</w:t>
      </w:r>
      <w:r w:rsidR="00D90493">
        <w:rPr>
          <w:rtl/>
        </w:rPr>
        <w:t xml:space="preserve"> </w:t>
      </w:r>
      <w:r w:rsidRPr="00E8235D">
        <w:rPr>
          <w:rtl/>
        </w:rPr>
        <w:t>פרוש,</w:t>
      </w:r>
      <w:r w:rsidR="00D90493">
        <w:rPr>
          <w:rtl/>
        </w:rPr>
        <w:t xml:space="preserve"> </w:t>
      </w:r>
      <w:r w:rsidRPr="00E8235D">
        <w:rPr>
          <w:rtl/>
        </w:rPr>
        <w:t>משה</w:t>
      </w:r>
      <w:r w:rsidR="00D90493">
        <w:rPr>
          <w:rtl/>
        </w:rPr>
        <w:t xml:space="preserve"> </w:t>
      </w:r>
      <w:r w:rsidRPr="00E8235D">
        <w:rPr>
          <w:rtl/>
        </w:rPr>
        <w:t>גפני, זבולון אורלב שכבר דיבר בעצם, שאול יהלום, אבשלום</w:t>
      </w:r>
      <w:r w:rsidR="00D90493">
        <w:rPr>
          <w:rtl/>
        </w:rPr>
        <w:t xml:space="preserve"> </w:t>
      </w:r>
      <w:r w:rsidRPr="00E8235D">
        <w:rPr>
          <w:rtl/>
        </w:rPr>
        <w:t>וילן, עזמי בשארה, מיכאל קליינר, דוד טל, יהודית נאות וענת מאור. מי מהחברים האלה</w:t>
      </w:r>
      <w:r w:rsidR="00D90493">
        <w:rPr>
          <w:rtl/>
        </w:rPr>
        <w:t xml:space="preserve"> </w:t>
      </w:r>
      <w:r w:rsidRPr="00E8235D">
        <w:rPr>
          <w:rtl/>
        </w:rPr>
        <w:t>מבקש לדבר? אתם מבקשים.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כולם.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הסדר,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דוד טל הוא הראשון. אחריו </w:t>
      </w:r>
      <w:r w:rsidR="00D90493">
        <w:rPr>
          <w:rtl/>
        </w:rPr>
        <w:t>–</w:t>
      </w:r>
      <w:r w:rsidRPr="00E8235D">
        <w:rPr>
          <w:rtl/>
        </w:rPr>
        <w:t xml:space="preserve"> חברות הכנסת יהודית נאות</w:t>
      </w:r>
      <w:r w:rsidR="00D90493">
        <w:rPr>
          <w:rtl/>
        </w:rPr>
        <w:t xml:space="preserve"> </w:t>
      </w:r>
      <w:r w:rsidRPr="00E8235D">
        <w:rPr>
          <w:rtl/>
        </w:rPr>
        <w:t>וענת מאור. גם אתה רוצה? לא נרשמת.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כנסת נכבדה, בשעות הללו של הלילה אני רוצה לומר כמה דברים</w:t>
      </w:r>
      <w:r w:rsidR="00D90493">
        <w:rPr>
          <w:rtl/>
        </w:rPr>
        <w:t xml:space="preserve"> </w:t>
      </w:r>
      <w:r w:rsidRPr="00E8235D">
        <w:rPr>
          <w:rtl/>
        </w:rPr>
        <w:t>דווקא</w:t>
      </w:r>
      <w:r w:rsidR="00D90493">
        <w:rPr>
          <w:rtl/>
        </w:rPr>
        <w:t xml:space="preserve"> </w:t>
      </w:r>
      <w:r w:rsidRPr="00E8235D">
        <w:rPr>
          <w:rtl/>
        </w:rPr>
        <w:t>לאגף</w:t>
      </w:r>
      <w:r w:rsidR="00D90493">
        <w:rPr>
          <w:rtl/>
        </w:rPr>
        <w:t xml:space="preserve"> </w:t>
      </w:r>
      <w:r w:rsidRPr="00E8235D">
        <w:rPr>
          <w:rtl/>
        </w:rPr>
        <w:t>מימיני</w:t>
      </w:r>
      <w:r w:rsidR="00D90493">
        <w:rPr>
          <w:rtl/>
        </w:rPr>
        <w:t xml:space="preserve"> </w:t>
      </w:r>
      <w:r w:rsidRPr="00E8235D">
        <w:rPr>
          <w:rtl/>
        </w:rPr>
        <w:t>ומשמאלי.</w:t>
      </w:r>
      <w:r w:rsidR="00D90493">
        <w:rPr>
          <w:rtl/>
        </w:rPr>
        <w:t xml:space="preserve"> </w:t>
      </w:r>
      <w:r w:rsidRPr="00E8235D">
        <w:rPr>
          <w:rtl/>
        </w:rPr>
        <w:t>אף</w:t>
      </w:r>
      <w:r w:rsidR="00D90493">
        <w:rPr>
          <w:rtl/>
        </w:rPr>
        <w:t xml:space="preserve"> </w:t>
      </w:r>
      <w:r w:rsidRPr="00E8235D">
        <w:rPr>
          <w:rtl/>
        </w:rPr>
        <w:t>לא אחד מאתנו, מחברי הכנסת, יכול לצאת מכאן,</w:t>
      </w:r>
      <w:r w:rsidR="00D90493">
        <w:rPr>
          <w:rtl/>
        </w:rPr>
        <w:t xml:space="preserve"> </w:t>
      </w:r>
      <w:r w:rsidRPr="00E8235D">
        <w:rPr>
          <w:rtl/>
        </w:rPr>
        <w:t>מהמליאה,</w:t>
      </w:r>
      <w:r w:rsidR="00D90493">
        <w:rPr>
          <w:rtl/>
        </w:rPr>
        <w:t xml:space="preserve"> </w:t>
      </w:r>
      <w:r w:rsidRPr="00E8235D">
        <w:rPr>
          <w:rtl/>
        </w:rPr>
        <w:t>כשכל</w:t>
      </w:r>
      <w:r w:rsidR="00D90493">
        <w:rPr>
          <w:rtl/>
        </w:rPr>
        <w:t xml:space="preserve"> </w:t>
      </w:r>
      <w:r w:rsidRPr="00E8235D">
        <w:rPr>
          <w:rtl/>
        </w:rPr>
        <w:t>תאוותו</w:t>
      </w:r>
      <w:r w:rsidR="00D90493">
        <w:rPr>
          <w:rtl/>
        </w:rPr>
        <w:t xml:space="preserve"> </w:t>
      </w:r>
      <w:r w:rsidRPr="00E8235D">
        <w:rPr>
          <w:rtl/>
        </w:rPr>
        <w:t>בידו.</w:t>
      </w:r>
      <w:r w:rsidR="00D90493">
        <w:rPr>
          <w:rtl/>
        </w:rPr>
        <w:t xml:space="preserve"> </w:t>
      </w:r>
      <w:r w:rsidRPr="00E8235D">
        <w:rPr>
          <w:rtl/>
        </w:rPr>
        <w:t>אם</w:t>
      </w:r>
      <w:r w:rsidR="00D90493">
        <w:rPr>
          <w:rtl/>
        </w:rPr>
        <w:t xml:space="preserve"> </w:t>
      </w:r>
      <w:r w:rsidRPr="00E8235D">
        <w:rPr>
          <w:rtl/>
        </w:rPr>
        <w:t>חברי הכנסת לא יבינו שיש פה נציגים לציבורים</w:t>
      </w:r>
      <w:r w:rsidR="00D90493">
        <w:rPr>
          <w:rtl/>
        </w:rPr>
        <w:t xml:space="preserve"> </w:t>
      </w:r>
      <w:r w:rsidRPr="00E8235D">
        <w:rPr>
          <w:rtl/>
        </w:rPr>
        <w:t>האחרים</w:t>
      </w:r>
      <w:r w:rsidR="00D90493">
        <w:rPr>
          <w:rtl/>
        </w:rPr>
        <w:t xml:space="preserve"> </w:t>
      </w:r>
      <w:r w:rsidRPr="00E8235D">
        <w:rPr>
          <w:rtl/>
        </w:rPr>
        <w:t>במדינה</w:t>
      </w:r>
      <w:r w:rsidR="00D90493">
        <w:rPr>
          <w:rtl/>
        </w:rPr>
        <w:t xml:space="preserve"> </w:t>
      </w:r>
      <w:r w:rsidRPr="00E8235D">
        <w:rPr>
          <w:rtl/>
        </w:rPr>
        <w:t>ואי</w:t>
      </w:r>
      <w:r w:rsidR="00D90493">
        <w:rPr>
          <w:rtl/>
        </w:rPr>
        <w:t>-</w:t>
      </w:r>
      <w:r w:rsidRPr="00E8235D">
        <w:rPr>
          <w:rtl/>
        </w:rPr>
        <w:t>אפשר</w:t>
      </w:r>
      <w:r w:rsidR="00D90493">
        <w:rPr>
          <w:rtl/>
        </w:rPr>
        <w:t xml:space="preserve"> </w:t>
      </w:r>
      <w:r w:rsidRPr="00E8235D">
        <w:rPr>
          <w:rtl/>
        </w:rPr>
        <w:t>לבטל</w:t>
      </w:r>
      <w:r w:rsidR="00D90493">
        <w:rPr>
          <w:rtl/>
        </w:rPr>
        <w:t xml:space="preserve"> </w:t>
      </w:r>
      <w:r w:rsidRPr="00E8235D">
        <w:rPr>
          <w:rtl/>
        </w:rPr>
        <w:t>אותם, ואשר על כן צריכים גם לגלות הבנה לציבורים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הללו ולא אוטומטית לראות בכל דבר שבקדושה דבר שצריך לצאת נגדו </w:t>
      </w:r>
      <w:r w:rsidR="00D90493">
        <w:rPr>
          <w:rtl/>
        </w:rPr>
        <w:t>–</w:t>
      </w:r>
      <w:r w:rsidRPr="00E8235D">
        <w:rPr>
          <w:rtl/>
        </w:rPr>
        <w:t xml:space="preserve"> הם צריכים להבין,</w:t>
      </w:r>
      <w:r w:rsidR="00D90493">
        <w:rPr>
          <w:rtl/>
        </w:rPr>
        <w:t xml:space="preserve"> </w:t>
      </w:r>
      <w:r w:rsidRPr="00E8235D">
        <w:rPr>
          <w:rtl/>
        </w:rPr>
        <w:t>שגם הציבור האחר, שמייצג את הציבורים הללו, את השכבות הללו, יכול לעשות להם את זה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 התקנון בצורה פרלמנטרית, ואז קורה מה שקורה.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נמצאים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בשעה</w:t>
      </w:r>
      <w:r w:rsidR="00D90493">
        <w:rPr>
          <w:rtl/>
        </w:rPr>
        <w:t xml:space="preserve"> </w:t>
      </w:r>
      <w:r w:rsidRPr="00E8235D">
        <w:rPr>
          <w:rtl/>
        </w:rPr>
        <w:t>מאוחרת, אנחנו נועלים את המושב הזה, וראו מה קרה</w:t>
      </w:r>
      <w:r w:rsidR="00D90493">
        <w:rPr>
          <w:rtl/>
        </w:rPr>
        <w:t xml:space="preserve"> 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אנשים</w:t>
      </w:r>
      <w:r w:rsidR="00D90493">
        <w:rPr>
          <w:rtl/>
        </w:rPr>
        <w:t xml:space="preserve"> </w:t>
      </w:r>
      <w:r w:rsidRPr="00E8235D">
        <w:rPr>
          <w:rtl/>
        </w:rPr>
        <w:t>כאן, מכל הצדדים, כתוצאה מהשנאות הגדולות הללו שקיימות בין חילונים</w:t>
      </w:r>
      <w:r w:rsidR="00D90493">
        <w:rPr>
          <w:rtl/>
        </w:rPr>
        <w:t xml:space="preserve"> </w:t>
      </w:r>
      <w:r w:rsidRPr="00E8235D">
        <w:rPr>
          <w:rtl/>
        </w:rPr>
        <w:t>לדתיים,</w:t>
      </w:r>
      <w:r w:rsidR="00D90493">
        <w:rPr>
          <w:rtl/>
        </w:rPr>
        <w:t xml:space="preserve"> </w:t>
      </w:r>
      <w:r w:rsidRPr="00E8235D">
        <w:rPr>
          <w:rtl/>
        </w:rPr>
        <w:t>ויותר בין ימין לשמאל, ולצערי היום ראיתי את הימין בשעה שחורה, בשעה קשה</w:t>
      </w:r>
      <w:r w:rsidR="00D90493">
        <w:rPr>
          <w:rtl/>
        </w:rPr>
        <w:t xml:space="preserve"> – </w:t>
      </w:r>
      <w:r w:rsidRPr="00E8235D">
        <w:rPr>
          <w:rtl/>
        </w:rPr>
        <w:t>חוסר בושה של אנשי הימין, אנשי הליכוד, שסברנו לתומנו שאנחנו משתפים אתם פעולה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בהרבה מאוד נושאים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מי אתה מדבר?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כהן, אני לא רוצה לנקוב בשמות פרטיים, אל תגרור אותי, אני לא אעשה</w:t>
      </w:r>
      <w:r w:rsidR="00D90493">
        <w:rPr>
          <w:rtl/>
        </w:rPr>
        <w:t xml:space="preserve"> </w:t>
      </w:r>
      <w:r w:rsidRPr="00E8235D">
        <w:rPr>
          <w:rtl/>
        </w:rPr>
        <w:t>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רוצה לעשות את הדבר הזה, אז אל תגרור אותי לזה. אם אתה רוצה, תבוא</w:t>
      </w:r>
      <w:r w:rsidR="00D90493">
        <w:rPr>
          <w:rtl/>
        </w:rPr>
        <w:t xml:space="preserve"> </w:t>
      </w:r>
      <w:r w:rsidRPr="00E8235D">
        <w:rPr>
          <w:rtl/>
        </w:rPr>
        <w:t>ותדבר פה אתה. אני לא רוצה להתייחס לשמות פרטיים.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שאנשי הליכוד בבית ידעו, שהליכוד כאן מפשלים בגדול, וכשאנחנו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משתפים פעולה חדשות לבקרים </w:t>
      </w:r>
      <w:r w:rsidR="00D90493">
        <w:rPr>
          <w:rtl/>
        </w:rPr>
        <w:t>–</w:t>
      </w:r>
      <w:r w:rsidRPr="00E8235D">
        <w:rPr>
          <w:rtl/>
        </w:rPr>
        <w:t xml:space="preserve"> הם הורסים ודורסים כל חלקת חברות טובה.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מה שכתוב: "שמאל דוחה וימין מקרבת".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בבוקר הם היו בסדר. זה לא מהליכוד, זה לא כולם.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לא מצד ימין ולא מצד שמאל.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 מי אתה מדבר? הליכוד זה שני חברי כנסת?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נאות, בבקשה.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בתשעת</w:t>
      </w:r>
      <w:r w:rsidR="00D90493">
        <w:rPr>
          <w:rtl/>
        </w:rPr>
        <w:t xml:space="preserve"> </w:t>
      </w:r>
      <w:r w:rsidRPr="00E8235D">
        <w:rPr>
          <w:rtl/>
        </w:rPr>
        <w:t>הימים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הטונים</w:t>
      </w:r>
      <w:r w:rsidR="00D90493">
        <w:rPr>
          <w:rtl/>
        </w:rPr>
        <w:t xml:space="preserve"> </w:t>
      </w:r>
      <w:r w:rsidRPr="00E8235D">
        <w:rPr>
          <w:rtl/>
        </w:rPr>
        <w:t>ולא לנקוב בשמות, ולמחול זה לזה.</w:t>
      </w:r>
      <w:r w:rsidR="00D90493">
        <w:rPr>
          <w:rtl/>
        </w:rPr>
        <w:t xml:space="preserve"> </w:t>
      </w:r>
      <w:r w:rsidRPr="00E8235D">
        <w:rPr>
          <w:rtl/>
        </w:rPr>
        <w:t>אנחנו צריכים מחילה וכפרה.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כבוד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חברים,</w:t>
      </w:r>
      <w:r w:rsidR="00D90493">
        <w:rPr>
          <w:rtl/>
        </w:rPr>
        <w:t xml:space="preserve"> </w:t>
      </w:r>
      <w:r w:rsidRPr="00E8235D">
        <w:rPr>
          <w:rtl/>
        </w:rPr>
        <w:t>אני רוצה לומר לכם, שהיום אנחנו מסיימים את המושב</w:t>
      </w:r>
      <w:r w:rsidR="00D90493">
        <w:rPr>
          <w:rtl/>
        </w:rPr>
        <w:t xml:space="preserve"> </w:t>
      </w:r>
      <w:r w:rsidRPr="00E8235D">
        <w:rPr>
          <w:rtl/>
        </w:rPr>
        <w:t>הזה, ואני יוצאת מפה בהרגשה כבדה מאוד, משום שיש לי הרגשה שלא מקדישים פה את שימת</w:t>
      </w:r>
      <w:r w:rsidR="00D90493">
        <w:rPr>
          <w:rtl/>
        </w:rPr>
        <w:t xml:space="preserve"> </w:t>
      </w:r>
      <w:r w:rsidRPr="00E8235D">
        <w:rPr>
          <w:rtl/>
        </w:rPr>
        <w:t>הלב</w:t>
      </w:r>
      <w:r w:rsidR="00D90493">
        <w:rPr>
          <w:rtl/>
        </w:rPr>
        <w:t xml:space="preserve"> </w:t>
      </w:r>
      <w:r w:rsidRPr="00E8235D">
        <w:rPr>
          <w:rtl/>
        </w:rPr>
        <w:t>הדרושה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רציתי להתבטא בביטוי חריף הרבה יותר </w:t>
      </w:r>
      <w:r w:rsidR="00D90493">
        <w:rPr>
          <w:rtl/>
        </w:rPr>
        <w:t>–</w:t>
      </w:r>
      <w:r w:rsidRPr="00E8235D">
        <w:rPr>
          <w:rtl/>
        </w:rPr>
        <w:t xml:space="preserve"> לחבר הכנסת שמגיע הנה ורוצה</w:t>
      </w:r>
      <w:r w:rsidR="00D90493">
        <w:rPr>
          <w:rtl/>
        </w:rPr>
        <w:t xml:space="preserve"> </w:t>
      </w:r>
      <w:r w:rsidRPr="00E8235D">
        <w:rPr>
          <w:rtl/>
        </w:rPr>
        <w:t>לחוקק</w:t>
      </w:r>
      <w:r w:rsidR="00D90493">
        <w:rPr>
          <w:rtl/>
        </w:rPr>
        <w:t xml:space="preserve"> </w:t>
      </w:r>
      <w:r w:rsidRPr="00E8235D">
        <w:rPr>
          <w:rtl/>
        </w:rPr>
        <w:t>חוקים</w:t>
      </w:r>
      <w:r w:rsidR="00D90493">
        <w:rPr>
          <w:rtl/>
        </w:rPr>
        <w:t xml:space="preserve"> </w:t>
      </w:r>
      <w:r w:rsidRPr="00E8235D">
        <w:rPr>
          <w:rtl/>
        </w:rPr>
        <w:t>וחושב לתומו שהתפקיד שלו לשכנע את עמיתיו שהוא צודק. אבל אתה מגלה,</w:t>
      </w:r>
      <w:r w:rsidR="00D90493">
        <w:rPr>
          <w:rtl/>
        </w:rPr>
        <w:t xml:space="preserve"> </w:t>
      </w:r>
      <w:r w:rsidRPr="00E8235D">
        <w:rPr>
          <w:rtl/>
        </w:rPr>
        <w:t>שבעצם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חצי מהאנרגיה שלך, אם אתה לא רץ לתקשורת </w:t>
      </w:r>
      <w:r w:rsidR="00D90493">
        <w:rPr>
          <w:rtl/>
        </w:rPr>
        <w:t>–</w:t>
      </w:r>
      <w:r w:rsidRPr="00E8235D">
        <w:rPr>
          <w:rtl/>
        </w:rPr>
        <w:t xml:space="preserve"> ויש כאלה שלא חושבים שהם צריכים</w:t>
      </w:r>
      <w:r w:rsidR="00D90493">
        <w:rPr>
          <w:rtl/>
        </w:rPr>
        <w:t xml:space="preserve"> </w:t>
      </w:r>
      <w:r w:rsidRPr="00E8235D">
        <w:rPr>
          <w:rtl/>
        </w:rPr>
        <w:t>לרוץ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כל היום לתקשורת </w:t>
      </w:r>
      <w:r w:rsidR="00D90493">
        <w:rPr>
          <w:rtl/>
        </w:rPr>
        <w:t>–</w:t>
      </w:r>
      <w:r w:rsidRPr="00E8235D">
        <w:rPr>
          <w:rtl/>
        </w:rPr>
        <w:t xml:space="preserve"> אם אתה לא מתלהם אלא אתה בא לעשות עבודת חקיקה, אתה מגלה</w:t>
      </w:r>
      <w:r w:rsidR="00D90493">
        <w:rPr>
          <w:rtl/>
        </w:rPr>
        <w:t xml:space="preserve"> </w:t>
      </w:r>
      <w:r w:rsidRPr="00E8235D">
        <w:rPr>
          <w:rtl/>
        </w:rPr>
        <w:t>שהעניין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לא אם החוק שלך נכון, העניין הוא לא אם עמיתיך משוכנעים שהוא נכון,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סיעות</w:t>
      </w:r>
      <w:r w:rsidR="00D90493">
        <w:rPr>
          <w:rtl/>
        </w:rPr>
        <w:t xml:space="preserve"> </w:t>
      </w:r>
      <w:r w:rsidRPr="00E8235D">
        <w:rPr>
          <w:rtl/>
        </w:rPr>
        <w:t>הבית,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יש כאן פרוצדורות ויש כאן פרוטקציות.</w:t>
      </w:r>
      <w:r w:rsidR="00D90493">
        <w:rPr>
          <w:rtl/>
        </w:rPr>
        <w:t xml:space="preserve"> </w:t>
      </w:r>
      <w:r w:rsidRPr="00E8235D">
        <w:rPr>
          <w:rtl/>
        </w:rPr>
        <w:t>יש כאן לשבת ולקבל</w:t>
      </w:r>
      <w:r w:rsidR="00D90493">
        <w:rPr>
          <w:rtl/>
        </w:rPr>
        <w:t xml:space="preserve"> </w:t>
      </w:r>
      <w:r w:rsidRPr="00E8235D">
        <w:rPr>
          <w:rtl/>
        </w:rPr>
        <w:t>אישור</w:t>
      </w:r>
      <w:r w:rsidR="00D90493">
        <w:rPr>
          <w:rtl/>
        </w:rPr>
        <w:t xml:space="preserve"> </w:t>
      </w:r>
      <w:r w:rsidRPr="00E8235D">
        <w:rPr>
          <w:rtl/>
        </w:rPr>
        <w:t>בוועדה,</w:t>
      </w:r>
      <w:r w:rsidR="00D90493">
        <w:rPr>
          <w:rtl/>
        </w:rPr>
        <w:t xml:space="preserve"> </w:t>
      </w:r>
      <w:r w:rsidRPr="00E8235D">
        <w:rPr>
          <w:rtl/>
        </w:rPr>
        <w:t>ואחרי כן לטלפן ולחכות עד בוש ולא עונים לך, כי אתה רק חבר כנסת,</w:t>
      </w:r>
      <w:r w:rsidR="00D90493">
        <w:rPr>
          <w:rtl/>
        </w:rPr>
        <w:t xml:space="preserve"> </w:t>
      </w:r>
      <w:r w:rsidRPr="00E8235D">
        <w:rPr>
          <w:rtl/>
        </w:rPr>
        <w:t>עד שהגואל יופיע והצעת החוק תגיע פה למליאה.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כשאתה</w:t>
      </w:r>
      <w:r w:rsidR="00D90493">
        <w:rPr>
          <w:rtl/>
        </w:rPr>
        <w:t xml:space="preserve"> </w:t>
      </w:r>
      <w:r w:rsidRPr="00E8235D">
        <w:rPr>
          <w:rtl/>
        </w:rPr>
        <w:t>בודק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ואתה בודק את התאריכים שבהם הן אושרו בוועדות ואתה</w:t>
      </w:r>
      <w:r w:rsidR="00D90493">
        <w:rPr>
          <w:rtl/>
        </w:rPr>
        <w:t xml:space="preserve"> </w:t>
      </w:r>
      <w:r w:rsidRPr="00E8235D">
        <w:rPr>
          <w:rtl/>
        </w:rPr>
        <w:t>בודק את המורכבות ואת הניסוחים, אתה מגלה שאין כאן סדר, יש כאן פרוטקציוניזם. ועל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דיבר חבר הכנסת אורלב, ועל כך דיבר חבר הכנסת שטרית, ועל הדבר הזה אני מדברת,</w:t>
      </w:r>
      <w:r w:rsidR="00D90493">
        <w:rPr>
          <w:rtl/>
        </w:rPr>
        <w:t xml:space="preserve"> </w:t>
      </w:r>
      <w:r w:rsidRPr="00E8235D">
        <w:rPr>
          <w:rtl/>
        </w:rPr>
        <w:t>ואני פה רק שנה.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כן</w:t>
      </w:r>
      <w:r w:rsidR="00D90493">
        <w:rPr>
          <w:rtl/>
        </w:rPr>
        <w:t xml:space="preserve"> </w:t>
      </w:r>
      <w:r w:rsidRPr="00E8235D">
        <w:rPr>
          <w:rtl/>
        </w:rPr>
        <w:t>אתה מגלה איך מורידים ומוסיפים לסדר</w:t>
      </w:r>
      <w:r w:rsidR="00D90493">
        <w:rPr>
          <w:rtl/>
        </w:rPr>
        <w:t>-</w:t>
      </w:r>
      <w:r w:rsidRPr="00E8235D">
        <w:rPr>
          <w:rtl/>
        </w:rPr>
        <w:t>היום, ואתה מגלה שיש כאן משקל</w:t>
      </w:r>
      <w:r w:rsidR="00D90493">
        <w:rPr>
          <w:rtl/>
        </w:rPr>
        <w:t xml:space="preserve"> </w:t>
      </w:r>
      <w:r w:rsidRPr="00E8235D">
        <w:rPr>
          <w:rtl/>
        </w:rPr>
        <w:t>ויש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משקל יתר; יש כאן לחצים ויש כאן מקורבים לצלחת. ואם אתה לא מוכר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המזכירות</w:t>
      </w:r>
      <w:r w:rsidR="00D90493">
        <w:rPr>
          <w:rtl/>
        </w:rPr>
        <w:t xml:space="preserve"> </w:t>
      </w:r>
      <w:r w:rsidRPr="00E8235D">
        <w:rPr>
          <w:rtl/>
        </w:rPr>
        <w:t>שם בלשכות, יש לך בעיה. אם היום שואלת אותי מישהי "מי את?", זה רק משום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לא מתדפקת על דלתות. אז מה, חבר כנסת שמחוקק חוקים לא יכול לצפות שמי שנכנס</w:t>
      </w:r>
      <w:r w:rsidR="00D90493">
        <w:rPr>
          <w:rtl/>
        </w:rPr>
        <w:t xml:space="preserve"> </w:t>
      </w:r>
      <w:r w:rsidRPr="00E8235D">
        <w:rPr>
          <w:rtl/>
        </w:rPr>
        <w:t>ראשון לתור יצא משם ראשון?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כמה ועדות שנוהגות כך, ויש כמה ועדות שמפעילים עליהן לחצים. ואני חושבת,</w:t>
      </w:r>
      <w:r w:rsidR="00D90493">
        <w:rPr>
          <w:rtl/>
        </w:rPr>
        <w:t xml:space="preserve"> </w:t>
      </w:r>
      <w:r w:rsidRPr="00E8235D">
        <w:rPr>
          <w:rtl/>
        </w:rPr>
        <w:t>שמי</w:t>
      </w:r>
      <w:r w:rsidR="00D90493">
        <w:rPr>
          <w:rtl/>
        </w:rPr>
        <w:t xml:space="preserve"> </w:t>
      </w:r>
      <w:r w:rsidRPr="00E8235D">
        <w:rPr>
          <w:rtl/>
        </w:rPr>
        <w:t>שעושה</w:t>
      </w:r>
      <w:r w:rsidR="00D90493">
        <w:rPr>
          <w:rtl/>
        </w:rPr>
        <w:t xml:space="preserve"> </w:t>
      </w:r>
      <w:r w:rsidRPr="00E8235D">
        <w:rPr>
          <w:rtl/>
        </w:rPr>
        <w:t>זאת היום לחבריו, שלא יחשוב שלא יעשו לו את הדבר הזה בבוא הזמן, כאשר</w:t>
      </w:r>
      <w:r w:rsidR="00D90493">
        <w:rPr>
          <w:rtl/>
        </w:rPr>
        <w:t xml:space="preserve"> </w:t>
      </w:r>
      <w:r w:rsidRPr="00E8235D">
        <w:rPr>
          <w:rtl/>
        </w:rPr>
        <w:t>הם יהיו יושבי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מרגישה</w:t>
      </w:r>
      <w:r w:rsidR="00D90493">
        <w:rPr>
          <w:rtl/>
        </w:rPr>
        <w:t xml:space="preserve"> </w:t>
      </w:r>
      <w:r w:rsidRPr="00E8235D">
        <w:rPr>
          <w:rtl/>
        </w:rPr>
        <w:t>הרגשה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ביאוס,</w:t>
      </w:r>
      <w:r w:rsidR="00D90493">
        <w:rPr>
          <w:rtl/>
        </w:rPr>
        <w:t xml:space="preserve"> </w:t>
      </w:r>
      <w:r w:rsidRPr="00E8235D">
        <w:rPr>
          <w:rtl/>
        </w:rPr>
        <w:t>כי אנחנו צריכים לתת את הדוגמה לא רק לטוהר</w:t>
      </w:r>
      <w:r w:rsidR="00D90493">
        <w:rPr>
          <w:rtl/>
        </w:rPr>
        <w:t xml:space="preserve"> </w:t>
      </w:r>
      <w:r w:rsidRPr="00E8235D">
        <w:rPr>
          <w:rtl/>
        </w:rPr>
        <w:t>המידות</w:t>
      </w:r>
      <w:r w:rsidR="00D90493">
        <w:rPr>
          <w:rtl/>
        </w:rPr>
        <w:t xml:space="preserve"> </w:t>
      </w:r>
      <w:r w:rsidRPr="00E8235D">
        <w:rPr>
          <w:rtl/>
        </w:rPr>
        <w:t>אלא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להתנהגות</w:t>
      </w:r>
      <w:r w:rsidR="00D90493">
        <w:rPr>
          <w:rtl/>
        </w:rPr>
        <w:t xml:space="preserve"> </w:t>
      </w:r>
      <w:r w:rsidRPr="00E8235D">
        <w:rPr>
          <w:rtl/>
        </w:rPr>
        <w:t>ראויה</w:t>
      </w:r>
      <w:r w:rsidR="00D90493">
        <w:rPr>
          <w:rtl/>
        </w:rPr>
        <w:t xml:space="preserve"> </w:t>
      </w:r>
      <w:r w:rsidRPr="00E8235D">
        <w:rPr>
          <w:rtl/>
        </w:rPr>
        <w:t>ונורמטיבית. אני חושבת, שלא יכול להיות, שהיום</w:t>
      </w:r>
      <w:r w:rsidR="00D90493">
        <w:rPr>
          <w:rtl/>
        </w:rPr>
        <w:t xml:space="preserve"> </w:t>
      </w:r>
      <w:r w:rsidRPr="00E8235D">
        <w:rPr>
          <w:rtl/>
        </w:rPr>
        <w:t>הוצאנו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פרופסור נודלמן, חבר הכנסת קליינר ובמיוחד יושב</w:t>
      </w:r>
      <w:r w:rsidR="00D90493">
        <w:rPr>
          <w:rtl/>
        </w:rPr>
        <w:t>-</w:t>
      </w:r>
      <w:r w:rsidRPr="00E8235D">
        <w:rPr>
          <w:rtl/>
        </w:rPr>
        <w:t>ראש ועדת החינוך ואנוכי</w:t>
      </w:r>
      <w:r w:rsidR="00D90493">
        <w:rPr>
          <w:rtl/>
        </w:rPr>
        <w:t xml:space="preserve"> –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המרירה על שרירות הלב והאטימות של האוצר, שלא מוכן להאמין שכאשר חברי כנסת</w:t>
      </w:r>
      <w:r w:rsidR="00D90493">
        <w:rPr>
          <w:rtl/>
        </w:rPr>
        <w:t xml:space="preserve"> </w:t>
      </w:r>
      <w:r w:rsidRPr="00E8235D">
        <w:rPr>
          <w:rtl/>
        </w:rPr>
        <w:t>מחוקקים</w:t>
      </w:r>
      <w:r w:rsidR="00D90493">
        <w:rPr>
          <w:rtl/>
        </w:rPr>
        <w:t xml:space="preserve"> </w:t>
      </w:r>
      <w:r w:rsidRPr="00E8235D">
        <w:rPr>
          <w:rtl/>
        </w:rPr>
        <w:t>חוק הם מתכוונים למה שהם מחוקקים. והממשלה הזאת ראויה שתיפול, משום שהיא</w:t>
      </w:r>
      <w:r w:rsidR="00D90493">
        <w:rPr>
          <w:rtl/>
        </w:rPr>
        <w:t xml:space="preserve"> </w:t>
      </w:r>
      <w:r w:rsidRPr="00E8235D">
        <w:rPr>
          <w:rtl/>
        </w:rPr>
        <w:t>איננה מוכנה שבפתיחת שנת הלימודים הקרובה יהיו ספרי לימוד.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השלום לא חשוב לך?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ענת מאור,</w:t>
      </w:r>
      <w:r w:rsidR="00D90493">
        <w:rPr>
          <w:rtl/>
        </w:rPr>
        <w:t xml:space="preserve"> </w:t>
      </w:r>
      <w:r w:rsidRPr="00E8235D">
        <w:rPr>
          <w:rtl/>
        </w:rPr>
        <w:t>אל תצעקי עלי. אני אגיד לך מה יש לי על הלב היום. לא יכול להיות,</w:t>
      </w:r>
      <w:r w:rsidR="00D90493">
        <w:rPr>
          <w:rtl/>
        </w:rPr>
        <w:t xml:space="preserve"> </w:t>
      </w:r>
      <w:r w:rsidRPr="00E8235D">
        <w:rPr>
          <w:rtl/>
        </w:rPr>
        <w:t>שבאשדוד,</w:t>
      </w:r>
      <w:r w:rsidR="00D90493">
        <w:rPr>
          <w:rtl/>
        </w:rPr>
        <w:t xml:space="preserve"> </w:t>
      </w:r>
      <w:r w:rsidRPr="00E8235D">
        <w:rPr>
          <w:rtl/>
        </w:rPr>
        <w:t>בשדרות</w:t>
      </w:r>
      <w:r w:rsidR="00D90493">
        <w:rPr>
          <w:rtl/>
        </w:rPr>
        <w:t xml:space="preserve"> </w:t>
      </w:r>
      <w:r w:rsidRPr="00E8235D">
        <w:rPr>
          <w:rtl/>
        </w:rPr>
        <w:t>ובנתיבות</w:t>
      </w:r>
      <w:r w:rsidR="00D90493">
        <w:rPr>
          <w:rtl/>
        </w:rPr>
        <w:t xml:space="preserve"> </w:t>
      </w:r>
      <w:r w:rsidRPr="00E8235D">
        <w:rPr>
          <w:rtl/>
        </w:rPr>
        <w:t>ילך</w:t>
      </w:r>
      <w:r w:rsidR="00D90493">
        <w:rPr>
          <w:rtl/>
        </w:rPr>
        <w:t xml:space="preserve"> </w:t>
      </w:r>
      <w:r w:rsidRPr="00E8235D">
        <w:rPr>
          <w:rtl/>
        </w:rPr>
        <w:t>ילד</w:t>
      </w:r>
      <w:r w:rsidR="00D90493">
        <w:rPr>
          <w:rtl/>
        </w:rPr>
        <w:t xml:space="preserve"> </w:t>
      </w:r>
      <w:r w:rsidRPr="00E8235D">
        <w:rPr>
          <w:rtl/>
        </w:rPr>
        <w:t>לבית</w:t>
      </w:r>
      <w:r w:rsidR="00D90493">
        <w:rPr>
          <w:rtl/>
        </w:rPr>
        <w:t>-</w:t>
      </w:r>
      <w:r w:rsidRPr="00E8235D">
        <w:rPr>
          <w:rtl/>
        </w:rPr>
        <w:t>ספר בלי ספרי לימוד, כי אתם ממשלה לא</w:t>
      </w:r>
      <w:r w:rsidR="00D90493">
        <w:rPr>
          <w:rtl/>
        </w:rPr>
        <w:t xml:space="preserve"> </w:t>
      </w:r>
      <w:r w:rsidRPr="00E8235D">
        <w:rPr>
          <w:rtl/>
        </w:rPr>
        <w:t>חברתית.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השלום לא חשוב לך?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ממפלגה</w:t>
      </w:r>
      <w:r w:rsidR="00D90493">
        <w:rPr>
          <w:rtl/>
        </w:rPr>
        <w:t xml:space="preserve"> </w:t>
      </w:r>
      <w:r w:rsidRPr="00E8235D">
        <w:rPr>
          <w:rtl/>
        </w:rPr>
        <w:t>שלא חרתה על דגלה את הסוציאליזם, אבל אני לא יכולה לשאת את זה.</w:t>
      </w:r>
      <w:r w:rsidR="00D90493">
        <w:rPr>
          <w:rtl/>
        </w:rPr>
        <w:t xml:space="preserve"> </w:t>
      </w:r>
      <w:r w:rsidRPr="00E8235D">
        <w:rPr>
          <w:rtl/>
        </w:rPr>
        <w:t>איך</w:t>
      </w:r>
      <w:r w:rsidR="00D90493">
        <w:rPr>
          <w:rtl/>
        </w:rPr>
        <w:t xml:space="preserve"> </w:t>
      </w:r>
      <w:r w:rsidRPr="00E8235D">
        <w:rPr>
          <w:rtl/>
        </w:rPr>
        <w:t>באטימות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עזרתם</w:t>
      </w:r>
      <w:r w:rsidR="00D90493">
        <w:rPr>
          <w:rtl/>
        </w:rPr>
        <w:t xml:space="preserve"> </w:t>
      </w:r>
      <w:r w:rsidRPr="00E8235D">
        <w:rPr>
          <w:rtl/>
        </w:rPr>
        <w:t>לכך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שהצעת החוק שלפיה ספרי לימוד לילדים </w:t>
      </w:r>
      <w:r w:rsidR="00D90493">
        <w:rPr>
          <w:rtl/>
        </w:rPr>
        <w:t>–</w:t>
      </w:r>
      <w:r w:rsidRPr="00E8235D">
        <w:rPr>
          <w:rtl/>
        </w:rPr>
        <w:t xml:space="preserve"> גם ברשת</w:t>
      </w:r>
      <w:r w:rsidR="00D90493">
        <w:rPr>
          <w:rtl/>
        </w:rPr>
        <w:t xml:space="preserve"> </w:t>
      </w:r>
      <w:r w:rsidRPr="00E8235D">
        <w:rPr>
          <w:rtl/>
        </w:rPr>
        <w:t>החינוך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הכללית, גם בממ"ד וגם בחינוך המוכר שאינו רשמי </w:t>
      </w:r>
      <w:r w:rsidR="00D90493">
        <w:rPr>
          <w:rtl/>
        </w:rPr>
        <w:t>–</w:t>
      </w:r>
      <w:r w:rsidRPr="00E8235D">
        <w:rPr>
          <w:rtl/>
        </w:rPr>
        <w:t xml:space="preserve"> שלא ישלמו 600 שקלים אלא</w:t>
      </w:r>
      <w:r w:rsidR="00D90493">
        <w:rPr>
          <w:rtl/>
        </w:rPr>
        <w:t xml:space="preserve"> </w:t>
      </w:r>
      <w:r w:rsidRPr="00E8235D">
        <w:rPr>
          <w:rtl/>
        </w:rPr>
        <w:t>רק 200 שקלים.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בגלל זה הממשלה צריכה ליפול?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ואל תספרו שום דבר יותר. לא הייתם פה לעזור. אני מודה לכם.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 צודקת. יישר כוח.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>חברת הכנסת ענת מאור,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חברות</w:t>
      </w:r>
      <w:r w:rsidR="00D90493">
        <w:rPr>
          <w:rtl/>
        </w:rPr>
        <w:t xml:space="preserve"> </w:t>
      </w:r>
      <w:r w:rsidRPr="00E8235D">
        <w:rPr>
          <w:rtl/>
        </w:rPr>
        <w:t>וחברי</w:t>
      </w:r>
      <w:r w:rsidR="00D90493">
        <w:rPr>
          <w:rtl/>
        </w:rPr>
        <w:t xml:space="preserve"> </w:t>
      </w:r>
      <w:r w:rsidRPr="00E8235D">
        <w:rPr>
          <w:rtl/>
        </w:rPr>
        <w:t>הבית,</w:t>
      </w:r>
      <w:r w:rsidR="00D90493">
        <w:rPr>
          <w:rtl/>
        </w:rPr>
        <w:t xml:space="preserve"> </w:t>
      </w:r>
      <w:r w:rsidRPr="00E8235D">
        <w:rPr>
          <w:rtl/>
        </w:rPr>
        <w:t>היתה זו שנה תזזיתית ורועשת. השבוע</w:t>
      </w:r>
      <w:r w:rsidR="00D90493">
        <w:rPr>
          <w:rtl/>
        </w:rPr>
        <w:t xml:space="preserve"> </w:t>
      </w:r>
      <w:r w:rsidRPr="00E8235D">
        <w:rPr>
          <w:rtl/>
        </w:rPr>
        <w:t>האחרון בוודאי היה כזה.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זה תזזיתית?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השר לשעבר כהן, תזזיתי זה דבר שזז במהירות מצד לצד.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רצוי</w:t>
      </w:r>
      <w:r w:rsidR="00D90493">
        <w:rPr>
          <w:rtl/>
        </w:rPr>
        <w:t xml:space="preserve"> </w:t>
      </w:r>
      <w:r w:rsidRPr="00E8235D">
        <w:rPr>
          <w:rtl/>
        </w:rPr>
        <w:t>שהממשלה</w:t>
      </w:r>
      <w:r w:rsidR="00D90493">
        <w:rPr>
          <w:rtl/>
        </w:rPr>
        <w:t xml:space="preserve"> </w:t>
      </w:r>
      <w:r w:rsidRPr="00E8235D">
        <w:rPr>
          <w:rtl/>
        </w:rPr>
        <w:t>הזאת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תיפול,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שחלום של דורות, להגיע להסכם שלום עם</w:t>
      </w:r>
      <w:r w:rsidR="00D90493">
        <w:rPr>
          <w:rtl/>
        </w:rPr>
        <w:t xml:space="preserve"> </w:t>
      </w:r>
      <w:r w:rsidRPr="00E8235D">
        <w:rPr>
          <w:rtl/>
        </w:rPr>
        <w:t>הפלסטינים, יוגשם ויובא לאישור משאל העם. אבל זה עניין פוליטי.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שמואל הלפרט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היא צריכה ליפול כמה שיותר מהר.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לדבר על החקיקה. חבר הכנסת שטרית, דווקא בהיותך חבר כנסת ותיק, לפי</w:t>
      </w:r>
      <w:r w:rsidR="00D90493">
        <w:rPr>
          <w:rtl/>
        </w:rPr>
        <w:t xml:space="preserve"> </w:t>
      </w:r>
      <w:r w:rsidRPr="00E8235D">
        <w:rPr>
          <w:rtl/>
        </w:rPr>
        <w:t>דעתי,</w:t>
      </w:r>
      <w:r w:rsidR="00D90493">
        <w:rPr>
          <w:rtl/>
        </w:rPr>
        <w:t xml:space="preserve"> </w:t>
      </w:r>
      <w:r w:rsidRPr="00E8235D">
        <w:rPr>
          <w:rtl/>
        </w:rPr>
        <w:t>והלכתי</w:t>
      </w:r>
      <w:r w:rsidR="00D90493">
        <w:rPr>
          <w:rtl/>
        </w:rPr>
        <w:t xml:space="preserve"> </w:t>
      </w:r>
      <w:r w:rsidRPr="00E8235D">
        <w:rPr>
          <w:rtl/>
        </w:rPr>
        <w:t>לבדוק במזכירות הכנסת, זיכרונך בגד בך. יש פה תהליך שקורה כל שנה,</w:t>
      </w:r>
      <w:r w:rsidR="00D90493">
        <w:rPr>
          <w:rtl/>
        </w:rPr>
        <w:t xml:space="preserve"> </w:t>
      </w:r>
      <w:r w:rsidRPr="00E8235D">
        <w:rPr>
          <w:rtl/>
        </w:rPr>
        <w:t>והוא לא בלתי תקין.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תיארו</w:t>
      </w:r>
      <w:r w:rsidR="00D90493">
        <w:rPr>
          <w:rtl/>
        </w:rPr>
        <w:t xml:space="preserve"> </w:t>
      </w:r>
      <w:r w:rsidRPr="00E8235D">
        <w:rPr>
          <w:rtl/>
        </w:rPr>
        <w:t>קודמי את המצב, שאחרי שחקיקה עברה בצורה רצינית ואחראית, ולא במחטפים</w:t>
      </w:r>
      <w:r w:rsidR="00D90493">
        <w:rPr>
          <w:rtl/>
        </w:rPr>
        <w:t xml:space="preserve"> </w:t>
      </w:r>
      <w:r w:rsidRPr="00E8235D">
        <w:rPr>
          <w:rtl/>
        </w:rPr>
        <w:t>ולא</w:t>
      </w:r>
      <w:r w:rsidR="00D90493">
        <w:rPr>
          <w:rtl/>
        </w:rPr>
        <w:t xml:space="preserve"> </w:t>
      </w:r>
      <w:r w:rsidRPr="00E8235D">
        <w:rPr>
          <w:rtl/>
        </w:rPr>
        <w:t>בחאפ</w:t>
      </w:r>
      <w:r w:rsidR="00D90493">
        <w:rPr>
          <w:rtl/>
        </w:rPr>
        <w:t>-</w:t>
      </w:r>
      <w:r w:rsidRPr="00E8235D">
        <w:rPr>
          <w:rtl/>
        </w:rPr>
        <w:t>לאפ,</w:t>
      </w:r>
      <w:r w:rsidR="00D90493">
        <w:rPr>
          <w:rtl/>
        </w:rPr>
        <w:t xml:space="preserve"> </w:t>
      </w:r>
      <w:r w:rsidRPr="00E8235D">
        <w:rPr>
          <w:rtl/>
        </w:rPr>
        <w:t>בוועדות</w:t>
      </w:r>
      <w:r w:rsidR="00D90493">
        <w:rPr>
          <w:rtl/>
        </w:rPr>
        <w:t xml:space="preserve"> </w:t>
      </w:r>
      <w:r w:rsidRPr="00E8235D">
        <w:rPr>
          <w:rtl/>
        </w:rPr>
        <w:t>הכנסת, יש צוואר בקבוק בעריכת החוקים מהוועדה אל המליאה</w:t>
      </w:r>
      <w:r w:rsidR="00D90493">
        <w:rPr>
          <w:rtl/>
        </w:rPr>
        <w:t xml:space="preserve"> </w:t>
      </w:r>
      <w:r w:rsidRPr="00E8235D">
        <w:rPr>
          <w:rtl/>
        </w:rPr>
        <w:t>במשרד המשפטים. כולנו מכירים את זה, אנחנו לוחצים על משרד המשפטים שיקצה יותר כוח</w:t>
      </w:r>
      <w:r w:rsidR="00D90493">
        <w:rPr>
          <w:rtl/>
        </w:rPr>
        <w:t xml:space="preserve"> </w:t>
      </w:r>
      <w:r w:rsidRPr="00E8235D">
        <w:rPr>
          <w:rtl/>
        </w:rPr>
        <w:t>אדם לשם כך. כל שנה אנחנו עומדים בפני הבעיה הזאת.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מאחר</w:t>
      </w:r>
      <w:r w:rsidR="00D90493">
        <w:rPr>
          <w:rtl/>
        </w:rPr>
        <w:t xml:space="preserve"> </w:t>
      </w:r>
      <w:r w:rsidRPr="00E8235D">
        <w:rPr>
          <w:rtl/>
        </w:rPr>
        <w:t>שאפשר</w:t>
      </w:r>
      <w:r w:rsidR="00D90493">
        <w:rPr>
          <w:rtl/>
        </w:rPr>
        <w:t xml:space="preserve"> </w:t>
      </w:r>
      <w:r w:rsidRPr="00E8235D">
        <w:rPr>
          <w:rtl/>
        </w:rPr>
        <w:t>להציע</w:t>
      </w:r>
      <w:r w:rsidR="00D90493">
        <w:rPr>
          <w:rtl/>
        </w:rPr>
        <w:t xml:space="preserve"> </w:t>
      </w:r>
      <w:r w:rsidRPr="00E8235D">
        <w:rPr>
          <w:rtl/>
        </w:rPr>
        <w:t>הצעות חוק לקריאה ראשונה ולקריאה שנייה מראש, זאת אומרת</w:t>
      </w:r>
      <w:r w:rsidR="00D90493">
        <w:rPr>
          <w:rtl/>
        </w:rPr>
        <w:t xml:space="preserve"> </w:t>
      </w:r>
      <w:r w:rsidRPr="00E8235D">
        <w:rPr>
          <w:rtl/>
        </w:rPr>
        <w:t>תוך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הדיונים,</w:t>
      </w:r>
      <w:r w:rsidR="00D90493">
        <w:rPr>
          <w:rtl/>
        </w:rPr>
        <w:t xml:space="preserve"> </w:t>
      </w:r>
      <w:r w:rsidRPr="00E8235D">
        <w:rPr>
          <w:rtl/>
        </w:rPr>
        <w:t>אין שום טעם לפגם שברגע שהנושא מוכן מבחינה טכנית, גם 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עריכת החוק בידי משרד המשפטים וגם על</w:t>
      </w:r>
      <w:r w:rsidR="00D90493">
        <w:rPr>
          <w:rtl/>
        </w:rPr>
        <w:t>-</w:t>
      </w:r>
      <w:r w:rsidRPr="00E8235D">
        <w:rPr>
          <w:rtl/>
        </w:rPr>
        <w:t>ידי הדפסתו, הוא ייתוסף לסדר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שטרית, אתה יודע שזה קורה בכנסת יום</w:t>
      </w:r>
      <w:r w:rsidR="00D90493">
        <w:rPr>
          <w:rtl/>
        </w:rPr>
        <w:t>-</w:t>
      </w:r>
      <w:r w:rsidRPr="00E8235D">
        <w:rPr>
          <w:rtl/>
        </w:rPr>
        <w:t>יום. מוציאים סדר</w:t>
      </w:r>
      <w:r w:rsidR="00D90493">
        <w:rPr>
          <w:rtl/>
        </w:rPr>
        <w:t>-</w:t>
      </w:r>
      <w:r w:rsidRPr="00E8235D">
        <w:rPr>
          <w:rtl/>
        </w:rPr>
        <w:t>יום, ולאחר</w:t>
      </w:r>
      <w:r w:rsidR="00D90493">
        <w:rPr>
          <w:rtl/>
        </w:rPr>
        <w:t xml:space="preserve"> </w:t>
      </w:r>
      <w:r w:rsidRPr="00E8235D">
        <w:rPr>
          <w:rtl/>
        </w:rPr>
        <w:t>מכן מוציאים סדר</w:t>
      </w:r>
      <w:r w:rsidR="00D90493">
        <w:rPr>
          <w:rtl/>
        </w:rPr>
        <w:t>-</w:t>
      </w:r>
      <w:r w:rsidRPr="00E8235D">
        <w:rPr>
          <w:rtl/>
        </w:rPr>
        <w:t>יום מעודכן. ודאי שהדבר קורה ביום אחרון של חקיקה.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</w:t>
      </w:r>
      <w:r w:rsidR="00D90493">
        <w:rPr>
          <w:rtl/>
        </w:rPr>
        <w:t xml:space="preserve"> </w:t>
      </w:r>
      <w:r w:rsidRPr="00E8235D">
        <w:rPr>
          <w:rtl/>
        </w:rPr>
        <w:t>שהיתה</w:t>
      </w:r>
      <w:r w:rsidR="00D90493">
        <w:rPr>
          <w:rtl/>
        </w:rPr>
        <w:t xml:space="preserve"> </w:t>
      </w:r>
      <w:r w:rsidRPr="00E8235D">
        <w:rPr>
          <w:rtl/>
        </w:rPr>
        <w:t>פה הגזמה והקצנה. אני גם מבינה חלק מהכעסים. אני לא</w:t>
      </w:r>
      <w:r w:rsidR="00D90493">
        <w:rPr>
          <w:rtl/>
        </w:rPr>
        <w:t xml:space="preserve"> </w:t>
      </w:r>
      <w:r w:rsidRPr="00E8235D">
        <w:rPr>
          <w:rtl/>
        </w:rPr>
        <w:t>מציעה</w:t>
      </w:r>
      <w:r w:rsidR="00D90493">
        <w:rPr>
          <w:rtl/>
        </w:rPr>
        <w:t xml:space="preserve"> </w:t>
      </w:r>
      <w:r w:rsidRPr="00E8235D">
        <w:rPr>
          <w:rtl/>
        </w:rPr>
        <w:t>להשתמש בביטויים שמדביקים בנו חותם שלילי שלא בצדק. אין פרוטקציוניזם ואין</w:t>
      </w:r>
      <w:r w:rsidR="00D90493">
        <w:rPr>
          <w:rtl/>
        </w:rPr>
        <w:t xml:space="preserve"> </w:t>
      </w:r>
      <w:r w:rsidRPr="00E8235D">
        <w:rPr>
          <w:rtl/>
        </w:rPr>
        <w:t>לחץ.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מה?</w:t>
      </w:r>
      <w:r w:rsidR="00D90493">
        <w:rPr>
          <w:rtl/>
        </w:rPr>
        <w:t xml:space="preserve"> </w:t>
      </w:r>
      <w:r w:rsidRPr="00E8235D">
        <w:rPr>
          <w:rtl/>
        </w:rPr>
        <w:t>חלק</w:t>
      </w:r>
      <w:r w:rsidR="00D90493">
        <w:rPr>
          <w:rtl/>
        </w:rPr>
        <w:t xml:space="preserve"> </w:t>
      </w:r>
      <w:r w:rsidRPr="00E8235D">
        <w:rPr>
          <w:rtl/>
        </w:rPr>
        <w:t>מטיפול בחוקים זה גם יזמות של חברי כנסת וגם פנייה</w:t>
      </w:r>
      <w:r w:rsidR="00D90493">
        <w:rPr>
          <w:rtl/>
        </w:rPr>
        <w:t xml:space="preserve"> </w:t>
      </w:r>
      <w:r w:rsidRPr="00E8235D">
        <w:rPr>
          <w:rtl/>
        </w:rPr>
        <w:t>לזרז.</w:t>
      </w:r>
      <w:r w:rsidR="00D90493">
        <w:rPr>
          <w:rtl/>
        </w:rPr>
        <w:t xml:space="preserve"> </w:t>
      </w:r>
      <w:r w:rsidRPr="00E8235D">
        <w:rPr>
          <w:rtl/>
        </w:rPr>
        <w:t>יש גם דברים דחופים באמת לפי שיקול דעת יושב</w:t>
      </w:r>
      <w:r w:rsidR="00D90493">
        <w:rPr>
          <w:rtl/>
        </w:rPr>
        <w:t>-</w:t>
      </w:r>
      <w:r w:rsidRPr="00E8235D">
        <w:rPr>
          <w:rtl/>
        </w:rPr>
        <w:t>ראש ועדה. לכן אני חושבת, חבר</w:t>
      </w:r>
      <w:r w:rsidR="00D90493">
        <w:rPr>
          <w:rtl/>
        </w:rPr>
        <w:t xml:space="preserve"> </w:t>
      </w:r>
      <w:r w:rsidRPr="00E8235D">
        <w:rPr>
          <w:rtl/>
        </w:rPr>
        <w:t>הכנסת שטרית, ששגית בעשייתך.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אחרון.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חושבת, שיושב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ועדת הפנים, חבר הכנסת דוד</w:t>
      </w:r>
      <w:r w:rsidR="00D90493">
        <w:rPr>
          <w:rtl/>
        </w:rPr>
        <w:t xml:space="preserve"> </w:t>
      </w:r>
      <w:r w:rsidRPr="00E8235D">
        <w:rPr>
          <w:rtl/>
        </w:rPr>
        <w:t>אזולאי,</w:t>
      </w:r>
      <w:r w:rsidR="00D90493">
        <w:rPr>
          <w:rtl/>
        </w:rPr>
        <w:t xml:space="preserve"> </w:t>
      </w:r>
      <w:r w:rsidRPr="00E8235D">
        <w:rPr>
          <w:rtl/>
        </w:rPr>
        <w:t>עשה</w:t>
      </w:r>
      <w:r w:rsidR="00D90493">
        <w:rPr>
          <w:rtl/>
        </w:rPr>
        <w:t xml:space="preserve"> </w:t>
      </w:r>
      <w:r w:rsidRPr="00E8235D">
        <w:rPr>
          <w:rtl/>
        </w:rPr>
        <w:t>עבודה</w:t>
      </w:r>
      <w:r w:rsidR="00D90493">
        <w:rPr>
          <w:rtl/>
        </w:rPr>
        <w:t xml:space="preserve"> </w:t>
      </w:r>
      <w:r w:rsidRPr="00E8235D">
        <w:rPr>
          <w:rtl/>
        </w:rPr>
        <w:t>מאוד רצינית בחוק שלי. החוק חשוב מאוד. החוק בא לסייע במאבק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אלימות</w:t>
      </w:r>
      <w:r w:rsidR="00D90493">
        <w:rPr>
          <w:rtl/>
        </w:rPr>
        <w:t xml:space="preserve"> </w:t>
      </w:r>
      <w:r w:rsidRPr="00E8235D">
        <w:rPr>
          <w:rtl/>
        </w:rPr>
        <w:t>במשפחה.</w:t>
      </w:r>
      <w:r w:rsidR="00D90493">
        <w:rPr>
          <w:rtl/>
        </w:rPr>
        <w:t xml:space="preserve"> </w:t>
      </w:r>
      <w:r w:rsidRPr="00E8235D">
        <w:rPr>
          <w:rtl/>
        </w:rPr>
        <w:t>החוק</w:t>
      </w:r>
      <w:r w:rsidR="00D90493">
        <w:rPr>
          <w:rtl/>
        </w:rPr>
        <w:t xml:space="preserve"> </w:t>
      </w:r>
      <w:r w:rsidRPr="00E8235D">
        <w:rPr>
          <w:rtl/>
        </w:rPr>
        <w:t>נועד לכך שגם עובד סוציאלי יוכל להמליץ על לקיחת נשק</w:t>
      </w:r>
      <w:r w:rsidR="00D90493">
        <w:rPr>
          <w:rtl/>
        </w:rPr>
        <w:t xml:space="preserve"> </w:t>
      </w:r>
      <w:r w:rsidRPr="00E8235D">
        <w:rPr>
          <w:rtl/>
        </w:rPr>
        <w:t>מבעלים ומחברים אלימים.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תודה,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בגלל</w:t>
      </w:r>
      <w:r w:rsidR="00D90493">
        <w:rPr>
          <w:rtl/>
        </w:rPr>
        <w:t xml:space="preserve"> </w:t>
      </w:r>
      <w:r w:rsidRPr="00E8235D">
        <w:rPr>
          <w:rtl/>
        </w:rPr>
        <w:t>חשיבות</w:t>
      </w:r>
      <w:r w:rsidR="00D90493">
        <w:rPr>
          <w:rtl/>
        </w:rPr>
        <w:t xml:space="preserve"> </w:t>
      </w:r>
      <w:r w:rsidRPr="00E8235D">
        <w:rPr>
          <w:rtl/>
        </w:rPr>
        <w:t>החוק אני לא רואה איך אפשר להגיש לגביו אי</w:t>
      </w:r>
      <w:r w:rsidR="00D90493">
        <w:rPr>
          <w:rtl/>
        </w:rPr>
        <w:t>-</w:t>
      </w:r>
      <w:r w:rsidRPr="00E8235D">
        <w:rPr>
          <w:rtl/>
        </w:rPr>
        <w:t>אמון. לכן אין</w:t>
      </w:r>
      <w:r w:rsidR="00D90493">
        <w:rPr>
          <w:rtl/>
        </w:rPr>
        <w:t xml:space="preserve"> </w:t>
      </w:r>
      <w:r w:rsidRPr="00E8235D">
        <w:rPr>
          <w:rtl/>
        </w:rPr>
        <w:t>לי ברירה אלא לדחות אותו.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משפט</w:t>
      </w:r>
      <w:r w:rsidR="00D90493">
        <w:rPr>
          <w:rtl/>
        </w:rPr>
        <w:t xml:space="preserve"> </w:t>
      </w:r>
      <w:r w:rsidRPr="00E8235D">
        <w:rPr>
          <w:rtl/>
        </w:rPr>
        <w:t>אחרון.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שטרית, אתם הגשתם אי</w:t>
      </w:r>
      <w:r w:rsidR="00D90493">
        <w:rPr>
          <w:rtl/>
        </w:rPr>
        <w:t>-</w:t>
      </w:r>
      <w:r w:rsidRPr="00E8235D">
        <w:rPr>
          <w:rtl/>
        </w:rPr>
        <w:t>אמון. אנחנו יודעים שהחקיקה</w:t>
      </w:r>
      <w:r w:rsidR="00D90493">
        <w:rPr>
          <w:rtl/>
        </w:rPr>
        <w:t xml:space="preserve"> </w:t>
      </w:r>
      <w:r w:rsidRPr="00E8235D">
        <w:rPr>
          <w:rtl/>
        </w:rPr>
        <w:t>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</w:t>
      </w:r>
      <w:r w:rsidRPr="00E8235D">
        <w:rPr>
          <w:rtl/>
        </w:rPr>
        <w:t>מאפשרת</w:t>
      </w:r>
      <w:r w:rsidR="00D90493">
        <w:rPr>
          <w:rtl/>
        </w:rPr>
        <w:t xml:space="preserve"> </w:t>
      </w:r>
      <w:r w:rsidRPr="00E8235D">
        <w:rPr>
          <w:rtl/>
        </w:rPr>
        <w:t>בקשה</w:t>
      </w:r>
      <w:r w:rsidR="00D90493">
        <w:rPr>
          <w:rtl/>
        </w:rPr>
        <w:t xml:space="preserve"> </w:t>
      </w:r>
      <w:r w:rsidRPr="00E8235D">
        <w:rPr>
          <w:rtl/>
        </w:rPr>
        <w:t>להחלת</w:t>
      </w:r>
      <w:r w:rsidR="00D90493">
        <w:rPr>
          <w:rtl/>
        </w:rPr>
        <w:t xml:space="preserve"> </w:t>
      </w:r>
      <w:r w:rsidRPr="00E8235D">
        <w:rPr>
          <w:rtl/>
        </w:rPr>
        <w:t>דין רציפות, ויש פגרה עכשיו, אפשר לעבוד על</w:t>
      </w:r>
      <w:r w:rsidR="00D90493">
        <w:rPr>
          <w:rtl/>
        </w:rPr>
        <w:t xml:space="preserve"> </w:t>
      </w:r>
      <w:r w:rsidRPr="00E8235D">
        <w:rPr>
          <w:rtl/>
        </w:rPr>
        <w:t>החוקים.</w:t>
      </w:r>
      <w:r w:rsidR="00D90493">
        <w:rPr>
          <w:rtl/>
        </w:rPr>
        <w:t xml:space="preserve"> </w:t>
      </w:r>
      <w:r w:rsidRPr="00E8235D">
        <w:rPr>
          <w:rtl/>
        </w:rPr>
        <w:t>אני חושבת שזו טעות, אבל בשל האיום של האי</w:t>
      </w:r>
      <w:r w:rsidR="00D90493">
        <w:rPr>
          <w:rtl/>
        </w:rPr>
        <w:t>-</w:t>
      </w:r>
      <w:r w:rsidRPr="00E8235D">
        <w:rPr>
          <w:rtl/>
        </w:rPr>
        <w:t>אמון אני מסירה את הצעת החוק</w:t>
      </w:r>
      <w:r w:rsidR="00D90493">
        <w:rPr>
          <w:rtl/>
        </w:rPr>
        <w:t xml:space="preserve"> </w:t>
      </w:r>
      <w:r w:rsidRPr="00E8235D">
        <w:rPr>
          <w:rtl/>
        </w:rPr>
        <w:t>שלי.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 הכנסת מיכאל קליינר,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אני חושב שיהודית נאות צודקת. אני חושב שגם</w:t>
      </w:r>
      <w:r w:rsidR="00D90493">
        <w:rPr>
          <w:rtl/>
        </w:rPr>
        <w:t xml:space="preserve"> </w:t>
      </w:r>
      <w:r w:rsidRPr="00E8235D">
        <w:rPr>
          <w:rtl/>
        </w:rPr>
        <w:t>שיקול</w:t>
      </w:r>
      <w:r w:rsidR="00D90493">
        <w:rPr>
          <w:rtl/>
        </w:rPr>
        <w:t xml:space="preserve"> </w:t>
      </w:r>
      <w:r w:rsidRPr="00E8235D">
        <w:rPr>
          <w:rtl/>
        </w:rPr>
        <w:t>דעת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 הכנסת צריך להיעשות לפי קריטריונים כלשהם ולא בשרירות</w:t>
      </w:r>
      <w:r w:rsidR="00D90493">
        <w:rPr>
          <w:rtl/>
        </w:rPr>
        <w:t xml:space="preserve"> </w:t>
      </w:r>
      <w:r w:rsidRPr="00E8235D">
        <w:rPr>
          <w:rtl/>
        </w:rPr>
        <w:t>לב.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</w:t>
      </w:r>
      <w:r w:rsidR="00D90493">
        <w:rPr>
          <w:rtl/>
        </w:rPr>
        <w:t xml:space="preserve"> </w:t>
      </w:r>
      <w:r w:rsidRPr="00E8235D">
        <w:rPr>
          <w:rtl/>
        </w:rPr>
        <w:t>שלהביא</w:t>
      </w:r>
      <w:r w:rsidR="00D90493">
        <w:rPr>
          <w:rtl/>
        </w:rPr>
        <w:t xml:space="preserve"> </w:t>
      </w:r>
      <w:r w:rsidRPr="00E8235D">
        <w:rPr>
          <w:rtl/>
        </w:rPr>
        <w:t>בחצות</w:t>
      </w:r>
      <w:r w:rsidR="00D90493">
        <w:rPr>
          <w:rtl/>
        </w:rPr>
        <w:t xml:space="preserve"> </w:t>
      </w:r>
      <w:r w:rsidRPr="00E8235D">
        <w:rPr>
          <w:rtl/>
        </w:rPr>
        <w:t>הלילה,</w:t>
      </w:r>
      <w:r w:rsidR="00D90493">
        <w:rPr>
          <w:rtl/>
        </w:rPr>
        <w:t xml:space="preserve"> </w:t>
      </w:r>
      <w:r w:rsidRPr="00E8235D">
        <w:rPr>
          <w:rtl/>
        </w:rPr>
        <w:t>ביום האחרון של הכנסת, הצעות חוק בקריאה</w:t>
      </w:r>
      <w:r w:rsidR="00D90493">
        <w:rPr>
          <w:rtl/>
        </w:rPr>
        <w:t xml:space="preserve"> </w:t>
      </w:r>
      <w:r w:rsidRPr="00E8235D">
        <w:rPr>
          <w:rtl/>
        </w:rPr>
        <w:t>ראשונה</w:t>
      </w:r>
      <w:r w:rsidR="00D90493">
        <w:rPr>
          <w:rtl/>
        </w:rPr>
        <w:t xml:space="preserve"> – </w:t>
      </w:r>
      <w:r w:rsidRPr="00E8235D">
        <w:rPr>
          <w:rtl/>
        </w:rPr>
        <w:t>זה ביזויה של הכנסת, כיוון שמה היא הצעת חוק בקריאה ראשונה? איך מתנהל</w:t>
      </w:r>
      <w:r w:rsidR="00D90493">
        <w:rPr>
          <w:rtl/>
        </w:rPr>
        <w:t xml:space="preserve"> </w:t>
      </w:r>
      <w:r w:rsidRPr="00E8235D">
        <w:rPr>
          <w:rtl/>
        </w:rPr>
        <w:t>בדרך</w:t>
      </w:r>
      <w:r w:rsidR="00D90493">
        <w:rPr>
          <w:rtl/>
        </w:rPr>
        <w:t xml:space="preserve"> </w:t>
      </w:r>
      <w:r w:rsidRPr="00E8235D">
        <w:rPr>
          <w:rtl/>
        </w:rPr>
        <w:t>כלל הדיון בהצעות חוק בקריאה ראשונה, להבדיל מדיון בהצעת חוק בקריאה טרומית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 xml:space="preserve"> </w:t>
      </w:r>
      <w:r w:rsidRPr="00E8235D">
        <w:rPr>
          <w:rtl/>
        </w:rPr>
        <w:t>בקריאה שנייה ובקריאה שלישית? זה הקטע שבו הכנסת דנה באופן רציני</w:t>
      </w:r>
      <w:r w:rsidR="00D90493">
        <w:rPr>
          <w:rtl/>
        </w:rPr>
        <w:t xml:space="preserve"> </w:t>
      </w:r>
      <w:r w:rsidRPr="00E8235D">
        <w:rPr>
          <w:rtl/>
        </w:rPr>
        <w:t>בהצעת</w:t>
      </w:r>
      <w:r w:rsidR="00D90493">
        <w:rPr>
          <w:rtl/>
        </w:rPr>
        <w:t xml:space="preserve"> </w:t>
      </w:r>
      <w:r w:rsidRPr="00E8235D">
        <w:rPr>
          <w:rtl/>
        </w:rPr>
        <w:t>החוק.</w:t>
      </w:r>
      <w:r w:rsidR="00D90493">
        <w:rPr>
          <w:rtl/>
        </w:rPr>
        <w:t xml:space="preserve"> </w:t>
      </w:r>
      <w:r w:rsidRPr="00E8235D">
        <w:rPr>
          <w:rtl/>
        </w:rPr>
        <w:t>עולים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כנסת, קוראים את הצעת החוק, מביעים דעה. הוועדה שדנה</w:t>
      </w:r>
      <w:r w:rsidR="00D90493">
        <w:rPr>
          <w:rtl/>
        </w:rPr>
        <w:t xml:space="preserve"> </w:t>
      </w:r>
      <w:r w:rsidRPr="00E8235D">
        <w:rPr>
          <w:rtl/>
        </w:rPr>
        <w:t>בהכנה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ולקריאה</w:t>
      </w:r>
      <w:r w:rsidR="00D90493">
        <w:rPr>
          <w:rtl/>
        </w:rPr>
        <w:t xml:space="preserve"> </w:t>
      </w:r>
      <w:r w:rsidRPr="00E8235D">
        <w:rPr>
          <w:rtl/>
        </w:rPr>
        <w:t>שלישית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השר כהן, אני לא אוהב לדבר אל הגב. חבר</w:t>
      </w:r>
      <w:r w:rsidR="00D90493">
        <w:rPr>
          <w:rtl/>
        </w:rPr>
        <w:t xml:space="preserve"> </w:t>
      </w:r>
      <w:r w:rsidRPr="00E8235D">
        <w:rPr>
          <w:rtl/>
        </w:rPr>
        <w:t>הכנסת ריבלין, אני אקשיב לך אחר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אני לא יכול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מייד</w:t>
      </w:r>
      <w:r w:rsidR="00D90493">
        <w:rPr>
          <w:rtl/>
        </w:rPr>
        <w:t xml:space="preserve"> </w:t>
      </w:r>
      <w:r w:rsidRPr="00E8235D">
        <w:rPr>
          <w:rtl/>
        </w:rPr>
        <w:t>אדאג לשקט. הציבור קצת עייף, כנראה. חברי הכנסת, הרי חבר הכנסת קליינר</w:t>
      </w:r>
      <w:r w:rsidR="00D90493">
        <w:rPr>
          <w:rtl/>
        </w:rPr>
        <w:t xml:space="preserve"> </w:t>
      </w:r>
      <w:r w:rsidRPr="00E8235D">
        <w:rPr>
          <w:rtl/>
        </w:rPr>
        <w:t>מדבר כמעט בשמכם, כך נדמה לי. אז אנא, אל תפריעו לו. בבקשה, חבר הכנסת קליינר.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הפרוטוקול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הדיון</w:t>
      </w:r>
      <w:r w:rsidR="00D90493">
        <w:rPr>
          <w:rtl/>
        </w:rPr>
        <w:t xml:space="preserve"> </w:t>
      </w:r>
      <w:r w:rsidRPr="00E8235D">
        <w:rPr>
          <w:rtl/>
        </w:rPr>
        <w:t>בהצעת חוק בקריאה ראשונה עובר לוועדה, מתייחסים לדעות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וכאן מביאים לקריאה ראשונה הצעות חוק, בידיעת מי שהחליט </w:t>
      </w:r>
      <w:r w:rsidR="00D90493">
        <w:rPr>
          <w:rtl/>
        </w:rPr>
        <w:t>–</w:t>
      </w:r>
      <w:r w:rsidRPr="00E8235D">
        <w:rPr>
          <w:rtl/>
        </w:rPr>
        <w:t xml:space="preserve">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– </w:t>
      </w:r>
      <w:r w:rsidRPr="00E8235D">
        <w:rPr>
          <w:rtl/>
        </w:rPr>
        <w:t>שלא ידונו בהן, ואם חבר כנסת ירצה להתייחס יכעסו עליו. ולכן, זה ביזוין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 האלה.</w:t>
      </w:r>
      <w:r w:rsidR="00D90493">
        <w:rPr>
          <w:rtl/>
        </w:rPr>
        <w:t xml:space="preserve"> </w:t>
      </w:r>
      <w:r w:rsidRPr="00E8235D">
        <w:rPr>
          <w:rtl/>
        </w:rPr>
        <w:t>אם הן כבר היו על סדר</w:t>
      </w:r>
      <w:r w:rsidR="00D90493">
        <w:rPr>
          <w:rtl/>
        </w:rPr>
        <w:t>-</w:t>
      </w:r>
      <w:r w:rsidRPr="00E8235D">
        <w:rPr>
          <w:rtl/>
        </w:rPr>
        <w:t xml:space="preserve">היום </w:t>
      </w:r>
      <w:r w:rsidR="00D90493">
        <w:rPr>
          <w:rtl/>
        </w:rPr>
        <w:t>–</w:t>
      </w:r>
      <w:r w:rsidRPr="00E8235D">
        <w:rPr>
          <w:rtl/>
        </w:rPr>
        <w:t xml:space="preserve"> קורה, אין ברירה, אבל להוסיף</w:t>
      </w:r>
      <w:r w:rsidR="00D90493">
        <w:rPr>
          <w:rtl/>
        </w:rPr>
        <w:t xml:space="preserve"> </w:t>
      </w:r>
      <w:r w:rsidRPr="00E8235D">
        <w:rPr>
          <w:rtl/>
        </w:rPr>
        <w:t>ב</w:t>
      </w:r>
      <w:r w:rsidR="00D90493">
        <w:rPr>
          <w:rtl/>
        </w:rPr>
        <w:t>-</w:t>
      </w:r>
      <w:r w:rsidRPr="00E8235D">
        <w:rPr>
          <w:rtl/>
        </w:rPr>
        <w:t>23:00 הצעות חוק לקריאה ראשונה? מי שעושה את הדבר הזה אין לו כבוד לכנסת.</w:t>
      </w:r>
      <w:r w:rsidR="00D90493">
        <w:rPr>
          <w:rtl/>
        </w:rPr>
        <w:t xml:space="preserve"> </w:t>
      </w:r>
      <w:r w:rsidRPr="00E8235D">
        <w:rPr>
          <w:rtl/>
        </w:rPr>
        <w:t>ולכן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מברך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שטרית ואת חבר הכנסת ריבלין שיגישו הצעות אי</w:t>
      </w:r>
      <w:r w:rsidR="00D90493">
        <w:rPr>
          <w:rtl/>
        </w:rPr>
        <w:t>-</w:t>
      </w:r>
      <w:r w:rsidRPr="00E8235D">
        <w:rPr>
          <w:rtl/>
        </w:rPr>
        <w:t>אמון בגין</w:t>
      </w:r>
      <w:r w:rsidR="00D90493">
        <w:rPr>
          <w:rtl/>
        </w:rPr>
        <w:t xml:space="preserve"> </w:t>
      </w:r>
      <w:r w:rsidRPr="00E8235D">
        <w:rPr>
          <w:rtl/>
        </w:rPr>
        <w:t>הצעות חוק אלה.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>לכם,</w:t>
      </w:r>
      <w:r w:rsidR="00D90493">
        <w:rPr>
          <w:rtl/>
        </w:rPr>
        <w:t xml:space="preserve"> </w:t>
      </w:r>
      <w:r w:rsidRPr="00E8235D">
        <w:rPr>
          <w:rtl/>
        </w:rPr>
        <w:t>שבניגוד</w:t>
      </w:r>
      <w:r w:rsidR="00D90493">
        <w:rPr>
          <w:rtl/>
        </w:rPr>
        <w:t xml:space="preserve"> </w:t>
      </w:r>
      <w:r w:rsidRPr="00E8235D">
        <w:rPr>
          <w:rtl/>
        </w:rPr>
        <w:t>להצעות</w:t>
      </w:r>
      <w:r w:rsidR="00D90493">
        <w:rPr>
          <w:rtl/>
        </w:rPr>
        <w:t xml:space="preserve"> </w:t>
      </w:r>
      <w:r w:rsidRPr="00E8235D">
        <w:rPr>
          <w:rtl/>
        </w:rPr>
        <w:t>חוק בקריאה ראשונה, עמדה לעלות כאן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בקריאה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ועוד</w:t>
      </w:r>
      <w:r w:rsidR="00D90493">
        <w:rPr>
          <w:rtl/>
        </w:rPr>
        <w:t xml:space="preserve"> </w:t>
      </w:r>
      <w:r w:rsidRPr="00E8235D">
        <w:rPr>
          <w:rtl/>
        </w:rPr>
        <w:t>אני שומע שהולכים להביא עכשיו, באמצע הלילה, מינוי של סגן 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החוץ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עמדו</w:t>
      </w:r>
      <w:r w:rsidR="00D90493">
        <w:rPr>
          <w:rtl/>
        </w:rPr>
        <w:t xml:space="preserve"> </w:t>
      </w:r>
      <w:r w:rsidRPr="00E8235D">
        <w:rPr>
          <w:rtl/>
        </w:rPr>
        <w:t>להעלות</w:t>
      </w:r>
      <w:r w:rsidR="00D90493">
        <w:rPr>
          <w:rtl/>
        </w:rPr>
        <w:t xml:space="preserve"> </w:t>
      </w:r>
      <w:r w:rsidRPr="00E8235D">
        <w:rPr>
          <w:rtl/>
        </w:rPr>
        <w:t>כאן בקריאה שנייה ובקריאה שלישית הצעת חוק</w:t>
      </w:r>
      <w:r w:rsidR="00D90493">
        <w:rPr>
          <w:rtl/>
        </w:rPr>
        <w:t xml:space="preserve"> </w:t>
      </w:r>
      <w:r w:rsidRPr="00E8235D">
        <w:rPr>
          <w:rtl/>
        </w:rPr>
        <w:t>שהיה</w:t>
      </w:r>
      <w:r w:rsidR="00D90493">
        <w:rPr>
          <w:rtl/>
        </w:rPr>
        <w:t xml:space="preserve"> </w:t>
      </w:r>
      <w:r w:rsidRPr="00E8235D">
        <w:rPr>
          <w:rtl/>
        </w:rPr>
        <w:t>עליה</w:t>
      </w:r>
      <w:r w:rsidR="00D90493">
        <w:rPr>
          <w:rtl/>
        </w:rPr>
        <w:t xml:space="preserve"> </w:t>
      </w:r>
      <w:r w:rsidRPr="00E8235D">
        <w:rPr>
          <w:rtl/>
        </w:rPr>
        <w:t>קונסנסוס בין ימין לשמאל, בין יהודים לערבים. היא עברה פה</w:t>
      </w:r>
      <w:r w:rsidR="00D90493">
        <w:rPr>
          <w:rtl/>
        </w:rPr>
        <w:t>-</w:t>
      </w:r>
      <w:r w:rsidRPr="00E8235D">
        <w:rPr>
          <w:rtl/>
        </w:rPr>
        <w:t>אחד בקריאה</w:t>
      </w:r>
      <w:r w:rsidR="00D90493">
        <w:rPr>
          <w:rtl/>
        </w:rPr>
        <w:t xml:space="preserve"> </w:t>
      </w:r>
      <w:r w:rsidRPr="00E8235D">
        <w:rPr>
          <w:rtl/>
        </w:rPr>
        <w:t>טרומית, הצעת חוק של חבר הכנסת נודלמן וקבוצה גדולה של חברי הכנסת, של חברת הכנסת</w:t>
      </w:r>
      <w:r w:rsidR="00D90493">
        <w:rPr>
          <w:rtl/>
        </w:rPr>
        <w:t xml:space="preserve"> </w:t>
      </w:r>
      <w:r w:rsidRPr="00E8235D">
        <w:rPr>
          <w:rtl/>
        </w:rPr>
        <w:t>נאות</w:t>
      </w:r>
      <w:r w:rsidR="00D90493">
        <w:rPr>
          <w:rtl/>
        </w:rPr>
        <w:t xml:space="preserve"> </w:t>
      </w:r>
      <w:r w:rsidRPr="00E8235D">
        <w:rPr>
          <w:rtl/>
        </w:rPr>
        <w:t>וקבוצה גדולה של חברי הכנסת ושל עבדכם הנאמן. נכון, גם חברת הכנסת ענת מאור</w:t>
      </w:r>
      <w:r w:rsidR="00D90493">
        <w:rPr>
          <w:rtl/>
        </w:rPr>
        <w:t xml:space="preserve"> </w:t>
      </w:r>
      <w:r w:rsidRPr="00E8235D">
        <w:rPr>
          <w:rtl/>
        </w:rPr>
        <w:t>תמכה בה בקריאה הטרומית ובקריאה הראשונה.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ובהסכמת ועדת הכנסת כונסה היום ועדת החינוך והתרבות של הכנסת והכינה את החוק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 ולקריאה שלישית.</w:t>
      </w:r>
      <w:r w:rsidR="00D90493">
        <w:rPr>
          <w:rtl/>
        </w:rPr>
        <w:t xml:space="preserve"> </w:t>
      </w:r>
      <w:r w:rsidRPr="00E8235D">
        <w:rPr>
          <w:rtl/>
        </w:rPr>
        <w:t>זה חוק סוציאלי, חוק של השאלת ספרים, חוק שיקל את</w:t>
      </w:r>
      <w:r w:rsidR="00D90493">
        <w:rPr>
          <w:rtl/>
        </w:rPr>
        <w:t xml:space="preserve"> </w:t>
      </w:r>
      <w:r w:rsidRPr="00E8235D">
        <w:rPr>
          <w:rtl/>
        </w:rPr>
        <w:t>העומס</w:t>
      </w:r>
      <w:r w:rsidR="00D90493">
        <w:rPr>
          <w:rtl/>
        </w:rPr>
        <w:t xml:space="preserve"> </w:t>
      </w:r>
      <w:r w:rsidRPr="00E8235D">
        <w:rPr>
          <w:rtl/>
        </w:rPr>
        <w:t>הכספי</w:t>
      </w:r>
      <w:r w:rsidR="00D90493">
        <w:rPr>
          <w:rtl/>
        </w:rPr>
        <w:t xml:space="preserve"> </w:t>
      </w:r>
      <w:r w:rsidRPr="00E8235D">
        <w:rPr>
          <w:rtl/>
        </w:rPr>
        <w:t>על עשרות אלפי משפחות, ואולי מאות אלפי משפחות, בכל חלקי הארץ.</w:t>
      </w:r>
      <w:r w:rsidR="00D90493">
        <w:rPr>
          <w:rtl/>
        </w:rPr>
        <w:t xml:space="preserve"> </w:t>
      </w:r>
      <w:r w:rsidRPr="00E8235D">
        <w:rPr>
          <w:rtl/>
        </w:rPr>
        <w:t>מי</w:t>
      </w:r>
      <w:r w:rsidR="00D90493">
        <w:rPr>
          <w:rtl/>
        </w:rPr>
        <w:t xml:space="preserve"> </w:t>
      </w:r>
      <w:r w:rsidRPr="00E8235D">
        <w:rPr>
          <w:rtl/>
        </w:rPr>
        <w:t>שהתלוננו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בפני</w:t>
      </w:r>
      <w:r w:rsidR="00D90493">
        <w:rPr>
          <w:rtl/>
        </w:rPr>
        <w:t xml:space="preserve"> </w:t>
      </w:r>
      <w:r w:rsidRPr="00E8235D">
        <w:rPr>
          <w:rtl/>
        </w:rPr>
        <w:t>זבולון</w:t>
      </w:r>
      <w:r w:rsidR="00D90493">
        <w:rPr>
          <w:rtl/>
        </w:rPr>
        <w:t xml:space="preserve"> </w:t>
      </w:r>
      <w:r w:rsidRPr="00E8235D">
        <w:rPr>
          <w:rtl/>
        </w:rPr>
        <w:t>אורלב בוועדת החינוך על העוול הגדול שנגרם להם אלה</w:t>
      </w:r>
      <w:r w:rsidR="00D90493">
        <w:rPr>
          <w:rtl/>
        </w:rPr>
        <w:t xml:space="preserve"> </w:t>
      </w:r>
      <w:r w:rsidRPr="00E8235D">
        <w:rPr>
          <w:rtl/>
        </w:rPr>
        <w:t>המו"לים.</w:t>
      </w:r>
      <w:r w:rsidR="00D90493">
        <w:rPr>
          <w:rtl/>
        </w:rPr>
        <w:t xml:space="preserve"> </w:t>
      </w:r>
      <w:r w:rsidRPr="00E8235D">
        <w:rPr>
          <w:rtl/>
        </w:rPr>
        <w:t>התאחדות</w:t>
      </w:r>
      <w:r w:rsidR="00D90493">
        <w:rPr>
          <w:rtl/>
        </w:rPr>
        <w:t xml:space="preserve"> </w:t>
      </w:r>
      <w:r w:rsidRPr="00E8235D">
        <w:rPr>
          <w:rtl/>
        </w:rPr>
        <w:t>המו"לים באה ואמרה: ייגרם לנו נזק אדיר. כלומר, אם להם ייגרם</w:t>
      </w:r>
      <w:r w:rsidR="00D90493">
        <w:rPr>
          <w:rtl/>
        </w:rPr>
        <w:t xml:space="preserve"> </w:t>
      </w:r>
      <w:r w:rsidRPr="00E8235D">
        <w:rPr>
          <w:rtl/>
        </w:rPr>
        <w:t>נזק, פירושו של דבר שלמשפחות יירשם רווח גדול. ובגלל כל מיני תרגילים ומשחקים, את</w:t>
      </w:r>
      <w:r w:rsidR="00D90493">
        <w:rPr>
          <w:rtl/>
        </w:rPr>
        <w:t xml:space="preserve"> </w:t>
      </w:r>
      <w:r w:rsidRPr="00E8235D">
        <w:rPr>
          <w:rtl/>
        </w:rPr>
        <w:t>ההצעה הזאת לא הביאו. אז פלא שחברת הכנסת נאות עמדה כאן על הבמה ואמרה מה שאמרה?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שהגיע הזמן להביא בחשבון את הדברים האלה.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 שמי שהציעו כאן את הצעות החוק בקריאה ראשונה ראויים לא רק לכך שהחוקים שלהם</w:t>
      </w:r>
      <w:r w:rsidR="00D90493">
        <w:rPr>
          <w:rtl/>
        </w:rPr>
        <w:t xml:space="preserve"> </w:t>
      </w:r>
      <w:r w:rsidRPr="00E8235D">
        <w:rPr>
          <w:rtl/>
        </w:rPr>
        <w:t>יעברו,</w:t>
      </w:r>
      <w:r w:rsidR="00D90493">
        <w:rPr>
          <w:rtl/>
        </w:rPr>
        <w:t xml:space="preserve"> </w:t>
      </w:r>
      <w:r w:rsidRPr="00E8235D">
        <w:rPr>
          <w:rtl/>
        </w:rPr>
        <w:t>אלא גם להתייחסות רצינית של חברי הכנסת בדיון רציני בקריאה ראשונה. ולכן,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</w:t>
      </w:r>
      <w:r w:rsidR="00D90493">
        <w:rPr>
          <w:rtl/>
        </w:rPr>
        <w:t xml:space="preserve"> </w:t>
      </w:r>
      <w:r w:rsidRPr="00E8235D">
        <w:rPr>
          <w:rtl/>
        </w:rPr>
        <w:t>להם</w:t>
      </w:r>
      <w:r w:rsidR="00D90493">
        <w:rPr>
          <w:rtl/>
        </w:rPr>
        <w:t xml:space="preserve"> </w:t>
      </w:r>
      <w:r w:rsidRPr="00E8235D">
        <w:rPr>
          <w:rtl/>
        </w:rPr>
        <w:t>להוריד את ההצעות.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הן יעלו ראשונות בדיון הפגרה הראשון שנקיים </w:t>
      </w:r>
      <w:r w:rsidR="00D90493">
        <w:rPr>
          <w:rtl/>
        </w:rPr>
        <w:t xml:space="preserve">– </w:t>
      </w:r>
      <w:r w:rsidRPr="00E8235D">
        <w:rPr>
          <w:rtl/>
        </w:rPr>
        <w:t>ונלך לישון, אדוני היושב</w:t>
      </w:r>
      <w:r w:rsidR="00D90493">
        <w:rPr>
          <w:rtl/>
        </w:rPr>
        <w:t>-</w:t>
      </w:r>
      <w:r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אתה יודע שבפגרה לא מעלים הצעות חוק פרטיות.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רובי ריבלין, בבקשה, בוא ותחכים אותנו.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חבר'ה, שכפ"צים.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הולך לתקוף את ש"ס, תתקפו אותו חזרה. מה הבעיה שלכם? אתם 17. הוא, מסכן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אחד.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שניים.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חברים, נא להקשיב בשקט לדברי חבר הכנסת רובי ריבלין.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הנכבדים,</w:t>
      </w:r>
      <w:r w:rsidR="00D90493">
        <w:rPr>
          <w:rtl/>
        </w:rPr>
        <w:t xml:space="preserve"> </w:t>
      </w:r>
      <w:r w:rsidRPr="00E8235D">
        <w:rPr>
          <w:rtl/>
        </w:rPr>
        <w:t>הואיל</w:t>
      </w:r>
      <w:r w:rsidR="00D90493">
        <w:rPr>
          <w:rtl/>
        </w:rPr>
        <w:t xml:space="preserve"> </w:t>
      </w:r>
      <w:r w:rsidRPr="00E8235D">
        <w:rPr>
          <w:rtl/>
        </w:rPr>
        <w:t>ומפלגת</w:t>
      </w:r>
      <w:r w:rsidR="00D90493">
        <w:rPr>
          <w:rtl/>
        </w:rPr>
        <w:t xml:space="preserve"> </w:t>
      </w:r>
      <w:r w:rsidRPr="00E8235D">
        <w:rPr>
          <w:rtl/>
        </w:rPr>
        <w:t>העבודה מיוצגת רק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ידי</w:t>
      </w:r>
      <w:r w:rsidR="00D90493">
        <w:rPr>
          <w:rtl/>
        </w:rPr>
        <w:t xml:space="preserve"> </w:t>
      </w:r>
      <w:r w:rsidRPr="00E8235D">
        <w:rPr>
          <w:rtl/>
        </w:rPr>
        <w:t>חברת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החרוצה</w:t>
      </w:r>
      <w:r w:rsidR="00D90493">
        <w:rPr>
          <w:rtl/>
        </w:rPr>
        <w:t xml:space="preserve"> </w:t>
      </w:r>
      <w:r w:rsidRPr="00E8235D">
        <w:rPr>
          <w:rtl/>
        </w:rPr>
        <w:t>קולט</w:t>
      </w:r>
      <w:r w:rsidR="00D90493">
        <w:rPr>
          <w:rtl/>
        </w:rPr>
        <w:t xml:space="preserve"> </w:t>
      </w:r>
      <w:r w:rsidRPr="00E8235D">
        <w:rPr>
          <w:rtl/>
        </w:rPr>
        <w:t>אביטל,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איש</w:t>
      </w:r>
      <w:r w:rsidR="00D90493">
        <w:rPr>
          <w:rtl/>
        </w:rPr>
        <w:t xml:space="preserve"> </w:t>
      </w:r>
      <w:r w:rsidRPr="00E8235D">
        <w:rPr>
          <w:rtl/>
        </w:rPr>
        <w:t>מהממשלה,</w:t>
      </w:r>
      <w:r w:rsidR="00D90493">
        <w:rPr>
          <w:rtl/>
        </w:rPr>
        <w:t xml:space="preserve"> </w:t>
      </w:r>
      <w:r w:rsidRPr="00E8235D">
        <w:rPr>
          <w:rtl/>
        </w:rPr>
        <w:t>אין פה איש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מהקואליציה להעביר חוקים שהם כולם של הקואליציה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רובי, תגיד: אחד יניס אלף ושניים יניסו רבבה.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אוה, לא צריכים כל כך הרבה.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נמצאים כאן ביום של נעילה, בין המצרים, והנה אנחנו רואים שאנחנו תנועה</w:t>
      </w:r>
      <w:r w:rsidR="00D90493">
        <w:rPr>
          <w:rtl/>
        </w:rPr>
        <w:t xml:space="preserve"> </w:t>
      </w:r>
      <w:r w:rsidRPr="00E8235D">
        <w:rPr>
          <w:rtl/>
        </w:rPr>
        <w:t>שלטונית</w:t>
      </w:r>
      <w:r w:rsidR="00D90493">
        <w:rPr>
          <w:rtl/>
        </w:rPr>
        <w:t xml:space="preserve"> </w:t>
      </w:r>
      <w:r w:rsidRPr="00E8235D">
        <w:rPr>
          <w:rtl/>
        </w:rPr>
        <w:t>שמבקשת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טובתה</w:t>
      </w:r>
      <w:r w:rsidR="00D90493">
        <w:rPr>
          <w:rtl/>
        </w:rPr>
        <w:t xml:space="preserve"> </w:t>
      </w:r>
      <w:r w:rsidRPr="00E8235D">
        <w:rPr>
          <w:rtl/>
        </w:rPr>
        <w:t>של מדינת ישראל, של עם ישראל ושל כל האזרחים היושבים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בישראל </w:t>
      </w:r>
      <w:r w:rsidR="00D90493">
        <w:rPr>
          <w:rtl/>
        </w:rPr>
        <w:t>–</w:t>
      </w:r>
      <w:r w:rsidRPr="00E8235D">
        <w:rPr>
          <w:rtl/>
        </w:rPr>
        <w:t xml:space="preserve"> במידת האפשר, כי יש לנו הרבה בעיות </w:t>
      </w:r>
      <w:r w:rsidR="00D90493">
        <w:rPr>
          <w:rtl/>
        </w:rPr>
        <w:t>–</w:t>
      </w:r>
      <w:r w:rsidRPr="00E8235D">
        <w:rPr>
          <w:rtl/>
        </w:rPr>
        <w:t xml:space="preserve"> ואנחנו משתדלים מאוד גם לראות היבט</w:t>
      </w:r>
      <w:r w:rsidR="00D90493">
        <w:rPr>
          <w:rtl/>
        </w:rPr>
        <w:t xml:space="preserve"> </w:t>
      </w:r>
      <w:r w:rsidRPr="00E8235D">
        <w:rPr>
          <w:rtl/>
        </w:rPr>
        <w:t>פוליטי,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היבט שכואב לפעמים, כי לא אחת, כאשר אתה צריך לתת חשבון פוליטי או</w:t>
      </w:r>
      <w:r w:rsidR="00D90493">
        <w:rPr>
          <w:rtl/>
        </w:rPr>
        <w:t xml:space="preserve"> </w:t>
      </w:r>
      <w:r w:rsidRPr="00E8235D">
        <w:rPr>
          <w:rtl/>
        </w:rPr>
        <w:t>להתחשב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מנת</w:t>
      </w:r>
      <w:r w:rsidR="00D90493">
        <w:rPr>
          <w:rtl/>
        </w:rPr>
        <w:t xml:space="preserve"> </w:t>
      </w:r>
      <w:r w:rsidRPr="00E8235D">
        <w:rPr>
          <w:rtl/>
        </w:rPr>
        <w:t>שתוכל</w:t>
      </w:r>
      <w:r w:rsidR="00D90493">
        <w:rPr>
          <w:rtl/>
        </w:rPr>
        <w:t xml:space="preserve"> </w:t>
      </w:r>
      <w:r w:rsidRPr="00E8235D">
        <w:rPr>
          <w:rtl/>
        </w:rPr>
        <w:t>לבצע את עיקרי הרעיון שאתה מאמין בו, אתה צריך להתפשר עם</w:t>
      </w:r>
      <w:r w:rsidR="00D90493">
        <w:rPr>
          <w:rtl/>
        </w:rPr>
        <w:t xml:space="preserve"> </w:t>
      </w:r>
      <w:r w:rsidRPr="00E8235D">
        <w:rPr>
          <w:rtl/>
        </w:rPr>
        <w:t>שותפים</w:t>
      </w:r>
      <w:r w:rsidR="00D90493">
        <w:rPr>
          <w:rtl/>
        </w:rPr>
        <w:t xml:space="preserve"> </w:t>
      </w:r>
      <w:r w:rsidRPr="00E8235D">
        <w:rPr>
          <w:rtl/>
        </w:rPr>
        <w:t>פשרה</w:t>
      </w:r>
      <w:r w:rsidR="00D90493">
        <w:rPr>
          <w:rtl/>
        </w:rPr>
        <w:t xml:space="preserve"> </w:t>
      </w:r>
      <w:r w:rsidRPr="00E8235D">
        <w:rPr>
          <w:rtl/>
        </w:rPr>
        <w:t>שיכולה להביא לפעמים לכך שתסטה מעט מאותם דברים ועקרונות שאתה מכיר</w:t>
      </w:r>
      <w:r w:rsidR="00D90493">
        <w:rPr>
          <w:rtl/>
        </w:rPr>
        <w:t xml:space="preserve"> </w:t>
      </w:r>
      <w:r w:rsidRPr="00E8235D">
        <w:rPr>
          <w:rtl/>
        </w:rPr>
        <w:t>בהם או שעל</w:t>
      </w:r>
      <w:r w:rsidR="00D90493">
        <w:rPr>
          <w:rtl/>
        </w:rPr>
        <w:t>-</w:t>
      </w:r>
      <w:r w:rsidRPr="00E8235D">
        <w:rPr>
          <w:rtl/>
        </w:rPr>
        <w:t>פיהם חונכת. יש פעמים שאתה אפילו מחויב להשלים עם דברים או ללכת לקראת</w:t>
      </w:r>
      <w:r w:rsidR="00D90493">
        <w:rPr>
          <w:rtl/>
        </w:rPr>
        <w:t xml:space="preserve"> </w:t>
      </w:r>
      <w:r w:rsidRPr="00E8235D">
        <w:rPr>
          <w:rtl/>
        </w:rPr>
        <w:t>שותפים,</w:t>
      </w:r>
      <w:r w:rsidR="00D90493">
        <w:rPr>
          <w:rtl/>
        </w:rPr>
        <w:t xml:space="preserve"> </w:t>
      </w:r>
      <w:r w:rsidRPr="00E8235D">
        <w:rPr>
          <w:rtl/>
        </w:rPr>
        <w:t>ושותפות</w:t>
      </w:r>
      <w:r w:rsidR="00D90493">
        <w:rPr>
          <w:rtl/>
        </w:rPr>
        <w:t xml:space="preserve"> </w:t>
      </w:r>
      <w:r w:rsidRPr="00E8235D">
        <w:rPr>
          <w:rtl/>
        </w:rPr>
        <w:t>היא תמיד כזאת שאתה מבין את הצרכים של שותפיך, מתוך הבנה שאולי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הם</w:t>
      </w:r>
      <w:r w:rsidR="00D90493">
        <w:rPr>
          <w:rtl/>
        </w:rPr>
        <w:t xml:space="preserve"> </w:t>
      </w:r>
      <w:r w:rsidRPr="00E8235D">
        <w:rPr>
          <w:rtl/>
        </w:rPr>
        <w:t>מבינים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הצרכים</w:t>
      </w:r>
      <w:r w:rsidR="00D90493">
        <w:rPr>
          <w:rtl/>
        </w:rPr>
        <w:t xml:space="preserve"> </w:t>
      </w:r>
      <w:r w:rsidRPr="00E8235D">
        <w:rPr>
          <w:rtl/>
        </w:rPr>
        <w:t>שלך. צורכיהם מול צרכיך, ביניהם יש לפעמים אפילו פער</w:t>
      </w:r>
      <w:r w:rsidR="00D90493">
        <w:rPr>
          <w:rtl/>
        </w:rPr>
        <w:t xml:space="preserve"> </w:t>
      </w:r>
      <w:r w:rsidRPr="00E8235D">
        <w:rPr>
          <w:rtl/>
        </w:rPr>
        <w:t>גדול, פעמים תהום רובצת, אבל לפעמים העיקר מאחד את כולם, כי האינטרס ההדדי הוא זה</w:t>
      </w:r>
      <w:r w:rsidR="00D90493">
        <w:rPr>
          <w:rtl/>
        </w:rPr>
        <w:t xml:space="preserve"> </w:t>
      </w:r>
      <w:r w:rsidRPr="00E8235D">
        <w:rPr>
          <w:rtl/>
        </w:rPr>
        <w:t>שמביא לכך שהם מקיימים שותפות. שותפות היא לתת ולקבל, לקבל ולתת.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מקבלים?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מקבלים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שומרי</w:t>
      </w:r>
      <w:r w:rsidR="00D90493">
        <w:rPr>
          <w:rtl/>
        </w:rPr>
        <w:t xml:space="preserve"> </w:t>
      </w:r>
      <w:r w:rsidRPr="00E8235D">
        <w:rPr>
          <w:rtl/>
        </w:rPr>
        <w:t>אמוני</w:t>
      </w:r>
      <w:r w:rsidR="00D90493">
        <w:rPr>
          <w:rtl/>
        </w:rPr>
        <w:t xml:space="preserve"> </w:t>
      </w:r>
      <w:r w:rsidRPr="00E8235D">
        <w:rPr>
          <w:rtl/>
        </w:rPr>
        <w:t>ארץ</w:t>
      </w:r>
      <w:r w:rsidR="00D90493">
        <w:rPr>
          <w:rtl/>
        </w:rPr>
        <w:t>-</w:t>
      </w:r>
      <w:r w:rsidRPr="00E8235D">
        <w:rPr>
          <w:rtl/>
        </w:rPr>
        <w:t>ישראל ששומרים על</w:t>
      </w:r>
      <w:r w:rsidR="00D90493">
        <w:rPr>
          <w:rtl/>
        </w:rPr>
        <w:t xml:space="preserve"> </w:t>
      </w:r>
      <w:r w:rsidRPr="00E8235D">
        <w:rPr>
          <w:rtl/>
        </w:rPr>
        <w:t>ארץ</w:t>
      </w:r>
      <w:r w:rsidR="00D90493">
        <w:rPr>
          <w:rtl/>
        </w:rPr>
        <w:t>-</w:t>
      </w:r>
      <w:r w:rsidRPr="00E8235D">
        <w:rPr>
          <w:rtl/>
        </w:rPr>
        <w:t>ישראל. זאת אומרת, אני נתתי את ארץ</w:t>
      </w:r>
      <w:r w:rsidR="00D90493">
        <w:rPr>
          <w:rtl/>
        </w:rPr>
        <w:t>-</w:t>
      </w:r>
      <w:r w:rsidRPr="00E8235D">
        <w:rPr>
          <w:rtl/>
        </w:rPr>
        <w:t>ישראל להם, והם נתנו את ארץ</w:t>
      </w:r>
      <w:r w:rsidR="00D90493">
        <w:rPr>
          <w:rtl/>
        </w:rPr>
        <w:t>-</w:t>
      </w:r>
      <w:r w:rsidRPr="00E8235D">
        <w:rPr>
          <w:rtl/>
        </w:rPr>
        <w:t>ישראל 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מבקש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עכשיו יש ממשלה.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שומרים על ירושלים. מה פירוש שאנחנו שומרים על ירושלים? אני שומר להם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ירושלים,</w:t>
      </w:r>
      <w:r w:rsidR="00D90493">
        <w:rPr>
          <w:rtl/>
        </w:rPr>
        <w:t xml:space="preserve"> </w:t>
      </w:r>
      <w:r w:rsidRPr="00E8235D">
        <w:rPr>
          <w:rtl/>
        </w:rPr>
        <w:t>והם שומרים לי על ירושלים. פעמים יש דברים שיש בהם צורך סקטוריאלי,</w:t>
      </w:r>
      <w:r w:rsidR="00D90493">
        <w:rPr>
          <w:rtl/>
        </w:rPr>
        <w:t xml:space="preserve"> </w:t>
      </w:r>
      <w:r w:rsidRPr="00E8235D">
        <w:rPr>
          <w:rtl/>
        </w:rPr>
        <w:t>ומה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שאני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סקטורלי? אז אני צריך להתחשב לפעמים בחברי שמייצגים נושאים</w:t>
      </w:r>
      <w:r w:rsidR="00D90493">
        <w:rPr>
          <w:rtl/>
        </w:rPr>
        <w:t xml:space="preserve"> </w:t>
      </w:r>
      <w:r w:rsidRPr="00E8235D">
        <w:rPr>
          <w:rtl/>
        </w:rPr>
        <w:t>סקטוריאליים.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ובאים</w:t>
      </w:r>
      <w:r w:rsidR="00D90493">
        <w:rPr>
          <w:rtl/>
        </w:rPr>
        <w:t xml:space="preserve"> </w:t>
      </w:r>
      <w:r w:rsidRPr="00E8235D">
        <w:rPr>
          <w:rtl/>
        </w:rPr>
        <w:t>ואומרים:</w:t>
      </w:r>
      <w:r w:rsidR="00D90493">
        <w:rPr>
          <w:rtl/>
        </w:rPr>
        <w:t xml:space="preserve"> </w:t>
      </w:r>
      <w:r w:rsidRPr="00E8235D">
        <w:rPr>
          <w:rtl/>
        </w:rPr>
        <w:t>אם כי הדבר יכול להיות על חשבון המדינה כולה, אני לא רואה</w:t>
      </w:r>
      <w:r w:rsidR="00D90493">
        <w:rPr>
          <w:rtl/>
        </w:rPr>
        <w:t xml:space="preserve"> </w:t>
      </w:r>
      <w:r w:rsidRPr="00E8235D">
        <w:rPr>
          <w:rtl/>
        </w:rPr>
        <w:t>שרעת</w:t>
      </w:r>
      <w:r w:rsidR="00D90493">
        <w:rPr>
          <w:rtl/>
        </w:rPr>
        <w:t xml:space="preserve"> </w:t>
      </w:r>
      <w:r w:rsidRPr="00E8235D">
        <w:rPr>
          <w:rtl/>
        </w:rPr>
        <w:t>המדינה היא אפילו אפס קצה לעומת הטובה של אותו סקטור, שגם הוא חשוב למדינה.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כאשר</w:t>
      </w:r>
      <w:r w:rsidR="00D90493">
        <w:rPr>
          <w:rtl/>
        </w:rPr>
        <w:t xml:space="preserve"> </w:t>
      </w:r>
      <w:r w:rsidRPr="00E8235D">
        <w:rPr>
          <w:rtl/>
        </w:rPr>
        <w:t>באים</w:t>
      </w:r>
      <w:r w:rsidR="00D90493">
        <w:rPr>
          <w:rtl/>
        </w:rPr>
        <w:t xml:space="preserve"> </w:t>
      </w:r>
      <w:r w:rsidRPr="00E8235D">
        <w:rPr>
          <w:rtl/>
        </w:rPr>
        <w:t>אלי ואומרים לי: כל מה שאתה צריך לתת אתה תיתן, כל מה שאתה צריך</w:t>
      </w:r>
      <w:r w:rsidR="00D90493">
        <w:rPr>
          <w:rtl/>
        </w:rPr>
        <w:t xml:space="preserve"> </w:t>
      </w:r>
      <w:r w:rsidRPr="00E8235D">
        <w:rPr>
          <w:rtl/>
        </w:rPr>
        <w:t>לתת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תיתן,</w:t>
      </w:r>
      <w:r w:rsidR="00D90493">
        <w:rPr>
          <w:rtl/>
        </w:rPr>
        <w:t xml:space="preserve"> </w:t>
      </w: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אם לא, לא נשמור על ירושלים שהיא של שנינו; כל מה שאתה צריך</w:t>
      </w:r>
      <w:r w:rsidR="00D90493">
        <w:rPr>
          <w:rtl/>
        </w:rPr>
        <w:t xml:space="preserve"> </w:t>
      </w:r>
      <w:r w:rsidRPr="00E8235D">
        <w:rPr>
          <w:rtl/>
        </w:rPr>
        <w:t>לתת תיתן כי ארץ</w:t>
      </w:r>
      <w:r w:rsidR="00D90493">
        <w:rPr>
          <w:rtl/>
        </w:rPr>
        <w:t>-</w:t>
      </w:r>
      <w:r w:rsidRPr="00E8235D">
        <w:rPr>
          <w:rtl/>
        </w:rPr>
        <w:t xml:space="preserve">ישראל היא שלנו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יאיר פרץ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כל מה שתצטרך לתת כדי שנשיא מדינה, בן המעברה, איש עדות המזרח, אדם יקר,</w:t>
      </w:r>
      <w:r>
        <w:rPr>
          <w:rtl/>
        </w:rPr>
        <w:t xml:space="preserve"> </w:t>
      </w:r>
      <w:r w:rsidR="00E8235D" w:rsidRPr="00E8235D">
        <w:rPr>
          <w:rtl/>
        </w:rPr>
        <w:t xml:space="preserve">מסמל יותר מכול את רוח ש"ס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צריך לשלם להם על שהבאתי להם את המועמד הטוב ביותר שהם היו יכולים לחלום</w:t>
      </w:r>
      <w:r w:rsidR="00D90493">
        <w:rPr>
          <w:rtl/>
        </w:rPr>
        <w:t xml:space="preserve"> </w:t>
      </w:r>
      <w:r w:rsidRPr="00E8235D">
        <w:rPr>
          <w:rtl/>
        </w:rPr>
        <w:t>עליו, שהם היו צריכים להמציא אותו.</w:t>
      </w:r>
      <w:r w:rsidR="00D90493">
        <w:rPr>
          <w:rtl/>
        </w:rPr>
        <w:t xml:space="preserve"> </w:t>
      </w:r>
      <w:r w:rsidRPr="00E8235D">
        <w:rPr>
          <w:rtl/>
        </w:rPr>
        <w:t>ומאותו רגע, אין דבר שאני צריך לתת ולא נותן,</w:t>
      </w:r>
      <w:r w:rsidR="00D90493">
        <w:rPr>
          <w:rtl/>
        </w:rPr>
        <w:t xml:space="preserve"> </w:t>
      </w:r>
      <w:r w:rsidRPr="00E8235D">
        <w:rPr>
          <w:rtl/>
        </w:rPr>
        <w:t>פעמים מתוך כאב גדול. לומר לכם שכל ילדי ישראל הם האנשים שאני צריך לדאוג להם, כי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בקרב מצביעי הליכוד חרדים, יש מקרב מצביעי הליכוד, חלילה, אנשים שאינם שומרים</w:t>
      </w:r>
      <w:r w:rsidR="00D90493">
        <w:rPr>
          <w:rtl/>
        </w:rPr>
        <w:t xml:space="preserve"> </w:t>
      </w:r>
      <w:r w:rsidRPr="00E8235D">
        <w:rPr>
          <w:rtl/>
        </w:rPr>
        <w:t>תרי"ג מצוות, ויש בקרבם מסורתיים, ואני מחויב להגן על כולם.</w:t>
      </w:r>
      <w:r w:rsidR="00D90493">
        <w:rPr>
          <w:rtl/>
        </w:rPr>
        <w:t xml:space="preserve"> </w:t>
      </w:r>
      <w:r w:rsidRPr="00E8235D">
        <w:rPr>
          <w:rtl/>
        </w:rPr>
        <w:t>ופעמים אני ממשכן את</w:t>
      </w:r>
      <w:r w:rsidR="00D90493">
        <w:rPr>
          <w:rtl/>
        </w:rPr>
        <w:t xml:space="preserve"> </w:t>
      </w:r>
      <w:r w:rsidRPr="00E8235D">
        <w:rPr>
          <w:rtl/>
        </w:rPr>
        <w:t>הרצון</w:t>
      </w:r>
      <w:r w:rsidR="00D90493">
        <w:rPr>
          <w:rtl/>
        </w:rPr>
        <w:t xml:space="preserve"> </w:t>
      </w:r>
      <w:r w:rsidRPr="00E8235D">
        <w:rPr>
          <w:rtl/>
        </w:rPr>
        <w:t>הכללי</w:t>
      </w:r>
      <w:r w:rsidR="00D90493">
        <w:rPr>
          <w:rtl/>
        </w:rPr>
        <w:t xml:space="preserve"> </w:t>
      </w:r>
      <w:r w:rsidRPr="00E8235D">
        <w:rPr>
          <w:rtl/>
        </w:rPr>
        <w:t>לטובת</w:t>
      </w:r>
      <w:r w:rsidR="00D90493">
        <w:rPr>
          <w:rtl/>
        </w:rPr>
        <w:t xml:space="preserve"> </w:t>
      </w:r>
      <w:r w:rsidRPr="00E8235D">
        <w:rPr>
          <w:rtl/>
        </w:rPr>
        <w:t>סקטור מסוים, גם זה יכול להיות. אבל יש דברים שהם באמונה של</w:t>
      </w:r>
      <w:r w:rsidR="00D90493">
        <w:rPr>
          <w:rtl/>
        </w:rPr>
        <w:t xml:space="preserve"> </w:t>
      </w:r>
      <w:r w:rsidRPr="00E8235D">
        <w:rPr>
          <w:rtl/>
        </w:rPr>
        <w:t>סקטור אחד, ועל כך הם שומרים קלה כחמורה. וכאשר הם מאמינים לא יוכל שום גורם לבוא</w:t>
      </w:r>
      <w:r w:rsidR="00D90493">
        <w:rPr>
          <w:rtl/>
        </w:rPr>
        <w:t xml:space="preserve"> </w:t>
      </w:r>
      <w:r w:rsidRPr="00E8235D">
        <w:rPr>
          <w:rtl/>
        </w:rPr>
        <w:t>ולהשפיע</w:t>
      </w:r>
      <w:r w:rsidR="00D90493">
        <w:rPr>
          <w:rtl/>
        </w:rPr>
        <w:t xml:space="preserve"> </w:t>
      </w:r>
      <w:r w:rsidRPr="00E8235D">
        <w:rPr>
          <w:rtl/>
        </w:rPr>
        <w:t>עליהם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יסטו</w:t>
      </w:r>
      <w:r w:rsidR="00D90493">
        <w:rPr>
          <w:rtl/>
        </w:rPr>
        <w:t xml:space="preserve"> </w:t>
      </w:r>
      <w:r w:rsidRPr="00E8235D">
        <w:rPr>
          <w:rtl/>
        </w:rPr>
        <w:t>כהוא</w:t>
      </w:r>
      <w:r w:rsidR="00D90493">
        <w:rPr>
          <w:rtl/>
        </w:rPr>
        <w:t>-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מאמונתם,</w:t>
      </w:r>
      <w:r w:rsidR="00D90493">
        <w:rPr>
          <w:rtl/>
        </w:rPr>
        <w:t xml:space="preserve"> </w:t>
      </w:r>
      <w:r w:rsidRPr="00E8235D">
        <w:rPr>
          <w:rtl/>
        </w:rPr>
        <w:t>כי באמונתם הם חיים. ואני מכבד את</w:t>
      </w:r>
      <w:r w:rsidR="00D90493">
        <w:rPr>
          <w:rtl/>
        </w:rPr>
        <w:t xml:space="preserve"> </w:t>
      </w:r>
      <w:r w:rsidRPr="00E8235D">
        <w:rPr>
          <w:rtl/>
        </w:rPr>
        <w:t>אמונתם כי היא תורת חייהם ובה יהגו, או רובם הוגים יומם ולילה, ולא סרים ממנה קלה</w:t>
      </w:r>
      <w:r w:rsidR="00D90493">
        <w:rPr>
          <w:rtl/>
        </w:rPr>
        <w:t xml:space="preserve"> </w:t>
      </w:r>
      <w:r w:rsidRPr="00E8235D">
        <w:rPr>
          <w:rtl/>
        </w:rPr>
        <w:t>כחמורה.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וראה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פלא. גם אני יהודי שלא מצליח לשמור תרי"ג מצוות בגלל חולשה. יש לי</w:t>
      </w:r>
      <w:r w:rsidR="00D90493">
        <w:rPr>
          <w:rtl/>
        </w:rPr>
        <w:t xml:space="preserve"> </w:t>
      </w:r>
      <w:r w:rsidRPr="00E8235D">
        <w:rPr>
          <w:rtl/>
        </w:rPr>
        <w:t>עקרונות, שכאשר 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ליישם</w:t>
      </w:r>
      <w:r w:rsidR="00D90493">
        <w:rPr>
          <w:rtl/>
        </w:rPr>
        <w:t xml:space="preserve"> </w:t>
      </w:r>
      <w:r w:rsidRPr="00E8235D">
        <w:rPr>
          <w:rtl/>
        </w:rPr>
        <w:t>אותם,</w:t>
      </w:r>
      <w:r w:rsidR="00D90493">
        <w:rPr>
          <w:rtl/>
        </w:rPr>
        <w:t xml:space="preserve"> </w:t>
      </w:r>
      <w:r w:rsidRPr="00E8235D">
        <w:rPr>
          <w:rtl/>
        </w:rPr>
        <w:t>באים ואומרים לי, אלה שהעקרונות אצלם הם</w:t>
      </w:r>
      <w:r w:rsidR="00D90493">
        <w:rPr>
          <w:rtl/>
        </w:rPr>
        <w:t xml:space="preserve"> </w:t>
      </w:r>
      <w:r w:rsidRPr="00E8235D">
        <w:rPr>
          <w:rtl/>
        </w:rPr>
        <w:t>בקדושה</w:t>
      </w:r>
      <w:r w:rsidR="00D90493">
        <w:rPr>
          <w:rtl/>
        </w:rPr>
        <w:t xml:space="preserve"> –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יהין מישהו לפגוע חלילה באיזה דבר שהם מאמינים בו </w:t>
      </w:r>
      <w:r w:rsidR="00D90493">
        <w:rPr>
          <w:rtl/>
        </w:rPr>
        <w:t>–</w:t>
      </w:r>
      <w:r w:rsidRPr="00E8235D">
        <w:rPr>
          <w:rtl/>
        </w:rPr>
        <w:t xml:space="preserve"> באים ואומרים</w:t>
      </w:r>
      <w:r w:rsidR="00D90493">
        <w:rPr>
          <w:rtl/>
        </w:rPr>
        <w:t xml:space="preserve"> </w:t>
      </w:r>
      <w:r w:rsidRPr="00E8235D">
        <w:rPr>
          <w:rtl/>
        </w:rPr>
        <w:t>לי: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אמונתך</w:t>
      </w:r>
      <w:r w:rsidR="00D90493">
        <w:rPr>
          <w:rtl/>
        </w:rPr>
        <w:t xml:space="preserve"> – </w:t>
      </w:r>
      <w:r w:rsidRPr="00E8235D">
        <w:rPr>
          <w:rtl/>
        </w:rPr>
        <w:t>כלאם</w:t>
      </w:r>
      <w:r w:rsidR="00D90493">
        <w:rPr>
          <w:rtl/>
        </w:rPr>
        <w:t xml:space="preserve"> </w:t>
      </w:r>
      <w:r w:rsidRPr="00E8235D">
        <w:rPr>
          <w:rtl/>
        </w:rPr>
        <w:t>פאדי,</w:t>
      </w:r>
      <w:r w:rsidR="00D90493">
        <w:rPr>
          <w:rtl/>
        </w:rPr>
        <w:t xml:space="preserve"> </w:t>
      </w:r>
      <w:r w:rsidRPr="00E8235D">
        <w:rPr>
          <w:rtl/>
        </w:rPr>
        <w:t>כל אמונתך לא שווה כלום, כי אם אתה לא תעשה מה</w:t>
      </w:r>
      <w:r w:rsidR="00D90493">
        <w:rPr>
          <w:rtl/>
        </w:rPr>
        <w:t xml:space="preserve"> </w:t>
      </w:r>
      <w:r w:rsidRPr="00E8235D">
        <w:rPr>
          <w:rtl/>
        </w:rPr>
        <w:t>שאנחנו אומרים לך, אוי 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מרכז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באו</w:t>
      </w:r>
      <w:r w:rsidR="00D90493">
        <w:rPr>
          <w:rtl/>
        </w:rPr>
        <w:t xml:space="preserve"> </w:t>
      </w:r>
      <w:r w:rsidRPr="00E8235D">
        <w:rPr>
          <w:rtl/>
        </w:rPr>
        <w:t>אלי תשעה מחברי ש"ס והודיעו לי, שהם עומדים</w:t>
      </w:r>
      <w:r w:rsidR="00D90493">
        <w:rPr>
          <w:rtl/>
        </w:rPr>
        <w:t xml:space="preserve"> </w:t>
      </w:r>
      <w:r w:rsidRPr="00E8235D">
        <w:rPr>
          <w:rtl/>
        </w:rPr>
        <w:t>לשלוח לכם מכתבים על כך שאני לא סר למרותם, לא הופך לאסקופה נדרסת תחת רגלם, כאשר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שלליכוד</w:t>
      </w:r>
      <w:r w:rsidR="00D90493">
        <w:rPr>
          <w:rtl/>
        </w:rPr>
        <w:t xml:space="preserve"> </w:t>
      </w:r>
      <w:r w:rsidRPr="00E8235D">
        <w:rPr>
          <w:rtl/>
        </w:rPr>
        <w:t>יש גם עקרונות אחרים. אני חוסך לאותם תשעה חברי ש"ס את הצורך</w:t>
      </w:r>
      <w:r w:rsidR="00D90493">
        <w:rPr>
          <w:rtl/>
        </w:rPr>
        <w:t xml:space="preserve"> </w:t>
      </w:r>
      <w:r w:rsidRPr="00E8235D">
        <w:rPr>
          <w:rtl/>
        </w:rPr>
        <w:t>בשליחת</w:t>
      </w:r>
      <w:r w:rsidR="00D90493">
        <w:rPr>
          <w:rtl/>
        </w:rPr>
        <w:t xml:space="preserve"> </w:t>
      </w:r>
      <w:r w:rsidRPr="00E8235D">
        <w:rPr>
          <w:rtl/>
        </w:rPr>
        <w:t>מכתבים.</w:t>
      </w:r>
      <w:r w:rsidR="00D90493">
        <w:rPr>
          <w:rtl/>
        </w:rPr>
        <w:t xml:space="preserve"> </w:t>
      </w:r>
      <w:r w:rsidRPr="00E8235D">
        <w:rPr>
          <w:rtl/>
        </w:rPr>
        <w:t>הנה</w:t>
      </w:r>
      <w:r w:rsidR="00D90493">
        <w:rPr>
          <w:rtl/>
        </w:rPr>
        <w:t xml:space="preserve"> </w:t>
      </w:r>
      <w:r w:rsidRPr="00E8235D">
        <w:rPr>
          <w:rtl/>
        </w:rPr>
        <w:t>כאן</w:t>
      </w:r>
      <w:r w:rsidR="00D90493">
        <w:rPr>
          <w:rtl/>
        </w:rPr>
        <w:t xml:space="preserve"> </w:t>
      </w:r>
      <w:r w:rsidRPr="00E8235D">
        <w:rPr>
          <w:rtl/>
        </w:rPr>
        <w:t>אני ניצב בפניכם ואומר לכם: גם לנו יש עקרונות, חברי</w:t>
      </w:r>
      <w:r w:rsidR="00D90493">
        <w:rPr>
          <w:rtl/>
        </w:rPr>
        <w:t xml:space="preserve"> </w:t>
      </w:r>
      <w:r w:rsidRPr="00E8235D">
        <w:rPr>
          <w:rtl/>
        </w:rPr>
        <w:t>הליכוד,</w:t>
      </w:r>
      <w:r w:rsidR="00D90493">
        <w:rPr>
          <w:rtl/>
        </w:rPr>
        <w:t xml:space="preserve"> </w:t>
      </w:r>
      <w:r w:rsidRPr="00E8235D">
        <w:rPr>
          <w:rtl/>
        </w:rPr>
        <w:t>ועם כל אהבתנו והבנתנו לצורך לקיים את תורת ישראל וללכת בדרך ישראל סבא,</w:t>
      </w:r>
      <w:r w:rsidR="00D90493">
        <w:rPr>
          <w:rtl/>
        </w:rPr>
        <w:t xml:space="preserve"> </w:t>
      </w: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יש דברים שאנחנו לא יכולים לסטות מהם, גם לנו יש קווים אדומים, גם אנחנו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מבינים שיש לנו שר אוצר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ראינו את זה בחוק</w:t>
      </w:r>
      <w:r w:rsidR="00D90493">
        <w:rPr>
          <w:rtl/>
        </w:rPr>
        <w:t>-</w:t>
      </w:r>
      <w:r w:rsidRPr="00E8235D">
        <w:rPr>
          <w:rtl/>
        </w:rPr>
        <w:t>יסוד: החקיקה.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שיושב כאן והיה אחראי לעוגה הלאומית ויודע שיש הבדל בין 230 שקל שכתובים</w:t>
      </w:r>
      <w:r>
        <w:rPr>
          <w:rtl/>
        </w:rPr>
        <w:t xml:space="preserve"> </w:t>
      </w:r>
      <w:r w:rsidR="00E8235D" w:rsidRPr="00E8235D">
        <w:rPr>
          <w:rtl/>
        </w:rPr>
        <w:t>בחוק</w:t>
      </w:r>
      <w:r>
        <w:rPr>
          <w:rtl/>
        </w:rPr>
        <w:t xml:space="preserve"> </w:t>
      </w:r>
      <w:r w:rsidR="00E8235D" w:rsidRPr="00E8235D">
        <w:rPr>
          <w:rtl/>
        </w:rPr>
        <w:t>של טל לבין 230 מיליון שקל. אלה הם דברים, חברי חברי המרכז, שאם אנחנו נבין</w:t>
      </w:r>
      <w:r>
        <w:rPr>
          <w:rtl/>
        </w:rPr>
        <w:t xml:space="preserve"> </w:t>
      </w:r>
      <w:r w:rsidR="00E8235D" w:rsidRPr="00E8235D">
        <w:rPr>
          <w:rtl/>
        </w:rPr>
        <w:t>שכל</w:t>
      </w:r>
      <w:r>
        <w:rPr>
          <w:rtl/>
        </w:rPr>
        <w:t xml:space="preserve"> </w:t>
      </w:r>
      <w:r w:rsidR="00E8235D" w:rsidRPr="00E8235D">
        <w:rPr>
          <w:rtl/>
        </w:rPr>
        <w:t>מה</w:t>
      </w:r>
      <w:r>
        <w:rPr>
          <w:rtl/>
        </w:rPr>
        <w:t xml:space="preserve"> </w:t>
      </w:r>
      <w:r w:rsidR="00E8235D" w:rsidRPr="00E8235D">
        <w:rPr>
          <w:rtl/>
        </w:rPr>
        <w:t>שאנחנו</w:t>
      </w:r>
      <w:r>
        <w:rPr>
          <w:rtl/>
        </w:rPr>
        <w:t xml:space="preserve"> </w:t>
      </w:r>
      <w:r w:rsidR="00E8235D" w:rsidRPr="00E8235D">
        <w:rPr>
          <w:rtl/>
        </w:rPr>
        <w:t>רוצים,</w:t>
      </w:r>
      <w:r>
        <w:rPr>
          <w:rtl/>
        </w:rPr>
        <w:t xml:space="preserve"> </w:t>
      </w:r>
      <w:r w:rsidR="00E8235D" w:rsidRPr="00E8235D">
        <w:rPr>
          <w:rtl/>
        </w:rPr>
        <w:t>שיהיה</w:t>
      </w:r>
      <w:r>
        <w:rPr>
          <w:rtl/>
        </w:rPr>
        <w:t xml:space="preserve"> </w:t>
      </w:r>
      <w:r w:rsidR="00E8235D" w:rsidRPr="00E8235D">
        <w:rPr>
          <w:rtl/>
        </w:rPr>
        <w:t>לנו</w:t>
      </w:r>
      <w:r>
        <w:rPr>
          <w:rtl/>
        </w:rPr>
        <w:t xml:space="preserve"> </w:t>
      </w:r>
      <w:r w:rsidR="00E8235D" w:rsidRPr="00E8235D">
        <w:rPr>
          <w:rtl/>
        </w:rPr>
        <w:t>ראש ממשלה, ויהיה לנו שר חוץ, ויהיה לנו שר</w:t>
      </w:r>
      <w:r>
        <w:rPr>
          <w:rtl/>
        </w:rPr>
        <w:t xml:space="preserve"> </w:t>
      </w:r>
      <w:r w:rsidR="00E8235D" w:rsidRPr="00E8235D">
        <w:rPr>
          <w:rtl/>
        </w:rPr>
        <w:t>ביטחון,</w:t>
      </w:r>
      <w:r>
        <w:rPr>
          <w:rtl/>
        </w:rPr>
        <w:t xml:space="preserve"> </w:t>
      </w:r>
      <w:r w:rsidR="00E8235D" w:rsidRPr="00E8235D">
        <w:rPr>
          <w:rtl/>
        </w:rPr>
        <w:t>וכל</w:t>
      </w:r>
      <w:r>
        <w:rPr>
          <w:rtl/>
        </w:rPr>
        <w:t xml:space="preserve"> </w:t>
      </w:r>
      <w:r w:rsidR="00E8235D" w:rsidRPr="00E8235D">
        <w:rPr>
          <w:rtl/>
        </w:rPr>
        <w:t>השאר</w:t>
      </w:r>
      <w:r>
        <w:rPr>
          <w:rtl/>
        </w:rPr>
        <w:t xml:space="preserve"> </w:t>
      </w:r>
      <w:r w:rsidR="00E8235D" w:rsidRPr="00E8235D">
        <w:rPr>
          <w:rtl/>
        </w:rPr>
        <w:t>שקורה</w:t>
      </w:r>
      <w:r>
        <w:rPr>
          <w:rtl/>
        </w:rPr>
        <w:t xml:space="preserve"> </w:t>
      </w:r>
      <w:r w:rsidR="00E8235D" w:rsidRPr="00E8235D">
        <w:rPr>
          <w:rtl/>
        </w:rPr>
        <w:t>במדינה</w:t>
      </w:r>
      <w:r>
        <w:rPr>
          <w:rtl/>
        </w:rPr>
        <w:t xml:space="preserve"> </w:t>
      </w:r>
      <w:r w:rsidR="00E8235D" w:rsidRPr="00E8235D">
        <w:rPr>
          <w:rtl/>
        </w:rPr>
        <w:t>לא</w:t>
      </w:r>
      <w:r>
        <w:rPr>
          <w:rtl/>
        </w:rPr>
        <w:t xml:space="preserve"> </w:t>
      </w:r>
      <w:r w:rsidR="00E8235D" w:rsidRPr="00E8235D">
        <w:rPr>
          <w:rtl/>
        </w:rPr>
        <w:t>יעניין אותנו, למה לנו שלטון? וכל רצוננו</w:t>
      </w:r>
      <w:r>
        <w:rPr>
          <w:rtl/>
        </w:rPr>
        <w:t xml:space="preserve"> </w:t>
      </w:r>
      <w:r w:rsidR="00E8235D" w:rsidRPr="00E8235D">
        <w:rPr>
          <w:rtl/>
        </w:rPr>
        <w:t>להחזיק בארץ</w:t>
      </w:r>
      <w:r>
        <w:rPr>
          <w:rtl/>
        </w:rPr>
        <w:t>-</w:t>
      </w:r>
      <w:r w:rsidR="00E8235D" w:rsidRPr="00E8235D">
        <w:rPr>
          <w:rtl/>
        </w:rPr>
        <w:t>ישראל, גדולה כמה שתהיה, כי היא הארץ המובטחת לעם היהודי, ואין תנועה</w:t>
      </w:r>
      <w:r>
        <w:rPr>
          <w:rtl/>
        </w:rPr>
        <w:t xml:space="preserve"> </w:t>
      </w:r>
      <w:r w:rsidR="00E8235D" w:rsidRPr="00E8235D">
        <w:rPr>
          <w:rtl/>
        </w:rPr>
        <w:t>מוסרית</w:t>
      </w:r>
      <w:r>
        <w:rPr>
          <w:rtl/>
        </w:rPr>
        <w:t xml:space="preserve"> </w:t>
      </w:r>
      <w:r w:rsidR="00E8235D" w:rsidRPr="00E8235D">
        <w:rPr>
          <w:rtl/>
        </w:rPr>
        <w:t>יותר</w:t>
      </w:r>
      <w:r>
        <w:rPr>
          <w:rtl/>
        </w:rPr>
        <w:t xml:space="preserve"> </w:t>
      </w:r>
      <w:r w:rsidR="00E8235D" w:rsidRPr="00E8235D">
        <w:rPr>
          <w:rtl/>
        </w:rPr>
        <w:t>מהתנועה</w:t>
      </w:r>
      <w:r>
        <w:rPr>
          <w:rtl/>
        </w:rPr>
        <w:t xml:space="preserve"> </w:t>
      </w:r>
      <w:r w:rsidR="00E8235D" w:rsidRPr="00E8235D">
        <w:rPr>
          <w:rtl/>
        </w:rPr>
        <w:t>הציונית</w:t>
      </w:r>
      <w:r>
        <w:rPr>
          <w:rtl/>
        </w:rPr>
        <w:t xml:space="preserve"> </w:t>
      </w:r>
      <w:r w:rsidR="00E8235D" w:rsidRPr="00E8235D">
        <w:rPr>
          <w:rtl/>
        </w:rPr>
        <w:t>שהביאה</w:t>
      </w:r>
      <w:r>
        <w:rPr>
          <w:rtl/>
        </w:rPr>
        <w:t xml:space="preserve"> </w:t>
      </w:r>
      <w:r w:rsidR="00E8235D" w:rsidRPr="00E8235D">
        <w:rPr>
          <w:rtl/>
        </w:rPr>
        <w:t>את</w:t>
      </w:r>
      <w:r>
        <w:rPr>
          <w:rtl/>
        </w:rPr>
        <w:t xml:space="preserve"> </w:t>
      </w:r>
      <w:r w:rsidR="00E8235D" w:rsidRPr="00E8235D">
        <w:rPr>
          <w:rtl/>
        </w:rPr>
        <w:t>כולנו ביחד הנה; תנועה ציונית שהיתה</w:t>
      </w:r>
      <w:r>
        <w:rPr>
          <w:rtl/>
        </w:rPr>
        <w:t xml:space="preserve"> </w:t>
      </w:r>
      <w:r w:rsidR="00E8235D" w:rsidRPr="00E8235D">
        <w:rPr>
          <w:rtl/>
        </w:rPr>
        <w:t>מיסטית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>כן,</w:t>
      </w:r>
      <w:r>
        <w:rPr>
          <w:rtl/>
        </w:rPr>
        <w:t xml:space="preserve"> </w:t>
      </w:r>
      <w:r w:rsidR="00E8235D" w:rsidRPr="00E8235D">
        <w:rPr>
          <w:rtl/>
        </w:rPr>
        <w:t>הרבה</w:t>
      </w:r>
      <w:r>
        <w:rPr>
          <w:rtl/>
        </w:rPr>
        <w:t xml:space="preserve"> </w:t>
      </w:r>
      <w:r w:rsidR="00E8235D" w:rsidRPr="00E8235D">
        <w:rPr>
          <w:rtl/>
        </w:rPr>
        <w:t>לפני</w:t>
      </w:r>
      <w:r>
        <w:rPr>
          <w:rtl/>
        </w:rPr>
        <w:t xml:space="preserve"> </w:t>
      </w:r>
      <w:r w:rsidR="00E8235D" w:rsidRPr="00E8235D">
        <w:rPr>
          <w:rtl/>
        </w:rPr>
        <w:t>התנועה</w:t>
      </w:r>
      <w:r>
        <w:rPr>
          <w:rtl/>
        </w:rPr>
        <w:t xml:space="preserve"> </w:t>
      </w:r>
      <w:r w:rsidR="00E8235D" w:rsidRPr="00E8235D">
        <w:rPr>
          <w:rtl/>
        </w:rPr>
        <w:t>הפוליטית שהיתה, ובזכותם באו אבות אבותי,</w:t>
      </w:r>
      <w:r>
        <w:rPr>
          <w:rtl/>
        </w:rPr>
        <w:t xml:space="preserve"> </w:t>
      </w:r>
      <w:r w:rsidR="00E8235D" w:rsidRPr="00E8235D">
        <w:rPr>
          <w:rtl/>
        </w:rPr>
        <w:t>ובזכות</w:t>
      </w:r>
      <w:r>
        <w:rPr>
          <w:rtl/>
        </w:rPr>
        <w:t xml:space="preserve"> </w:t>
      </w:r>
      <w:r w:rsidR="00E8235D" w:rsidRPr="00E8235D">
        <w:rPr>
          <w:rtl/>
        </w:rPr>
        <w:t>החרדים</w:t>
      </w:r>
      <w:r>
        <w:rPr>
          <w:rtl/>
        </w:rPr>
        <w:t xml:space="preserve"> </w:t>
      </w:r>
      <w:r w:rsidR="00E8235D" w:rsidRPr="00E8235D">
        <w:rPr>
          <w:rtl/>
        </w:rPr>
        <w:t>כולנו</w:t>
      </w:r>
      <w:r>
        <w:rPr>
          <w:rtl/>
        </w:rPr>
        <w:t xml:space="preserve"> </w:t>
      </w:r>
      <w:r w:rsidR="00E8235D" w:rsidRPr="00E8235D">
        <w:rPr>
          <w:rtl/>
        </w:rPr>
        <w:t>הגענו</w:t>
      </w:r>
      <w:r>
        <w:rPr>
          <w:rtl/>
        </w:rPr>
        <w:t xml:space="preserve"> </w:t>
      </w:r>
      <w:r w:rsidR="00E8235D" w:rsidRPr="00E8235D">
        <w:rPr>
          <w:rtl/>
        </w:rPr>
        <w:t>ועלינו ארצה.</w:t>
      </w:r>
      <w:r>
        <w:rPr>
          <w:rtl/>
        </w:rPr>
        <w:t xml:space="preserve"> </w:t>
      </w:r>
      <w:r w:rsidR="00E8235D" w:rsidRPr="00E8235D">
        <w:rPr>
          <w:rtl/>
        </w:rPr>
        <w:t>עם זאת, כמה שאני רוצה במדינה שתהיה</w:t>
      </w:r>
      <w:r>
        <w:rPr>
          <w:rtl/>
        </w:rPr>
        <w:t xml:space="preserve"> </w:t>
      </w:r>
      <w:r w:rsidR="00E8235D" w:rsidRPr="00E8235D">
        <w:rPr>
          <w:rtl/>
        </w:rPr>
        <w:t>מדינת</w:t>
      </w:r>
      <w:r>
        <w:rPr>
          <w:rtl/>
        </w:rPr>
        <w:t xml:space="preserve"> </w:t>
      </w:r>
      <w:r w:rsidR="00E8235D" w:rsidRPr="00E8235D">
        <w:rPr>
          <w:rtl/>
        </w:rPr>
        <w:t>היהודים</w:t>
      </w:r>
      <w:r>
        <w:rPr>
          <w:rtl/>
        </w:rPr>
        <w:t xml:space="preserve"> </w:t>
      </w:r>
      <w:r w:rsidR="00E8235D" w:rsidRPr="00E8235D">
        <w:rPr>
          <w:rtl/>
        </w:rPr>
        <w:t>בגבולות</w:t>
      </w:r>
      <w:r>
        <w:rPr>
          <w:rtl/>
        </w:rPr>
        <w:t xml:space="preserve"> </w:t>
      </w:r>
      <w:r w:rsidR="00E8235D" w:rsidRPr="00E8235D">
        <w:rPr>
          <w:rtl/>
        </w:rPr>
        <w:t>כמה שיותר רחבים, חשוב לי, באיזה גבול שלא יהיה, גם איך</w:t>
      </w:r>
      <w:r>
        <w:rPr>
          <w:rtl/>
        </w:rPr>
        <w:t xml:space="preserve"> </w:t>
      </w:r>
      <w:r w:rsidR="00E8235D" w:rsidRPr="00E8235D">
        <w:rPr>
          <w:rtl/>
        </w:rPr>
        <w:t>המדינה שלנו נראית.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אתם לא תקבלו מכתב מחברי ש"ס, אולי חברי אגודת ישראל יצלצלו אליכם כדי לצלצל</w:t>
      </w:r>
      <w:r w:rsidR="00D90493">
        <w:rPr>
          <w:rtl/>
        </w:rPr>
        <w:t xml:space="preserve"> </w:t>
      </w:r>
      <w:r w:rsidRPr="00E8235D">
        <w:rPr>
          <w:rtl/>
        </w:rPr>
        <w:t>אלי.</w:t>
      </w:r>
      <w:r w:rsidR="00D90493">
        <w:rPr>
          <w:rtl/>
        </w:rPr>
        <w:t xml:space="preserve"> </w:t>
      </w:r>
      <w:r w:rsidRPr="00E8235D">
        <w:rPr>
          <w:rtl/>
        </w:rPr>
        <w:t>תבינו,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רוצים</w:t>
      </w:r>
      <w:r w:rsidR="00D90493">
        <w:rPr>
          <w:rtl/>
        </w:rPr>
        <w:t xml:space="preserve"> </w:t>
      </w:r>
      <w:r w:rsidRPr="00E8235D">
        <w:rPr>
          <w:rtl/>
        </w:rPr>
        <w:t>לעשות</w:t>
      </w:r>
      <w:r w:rsidR="00D90493">
        <w:rPr>
          <w:rtl/>
        </w:rPr>
        <w:t xml:space="preserve"> 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למען ישראל, למען עם ישראל, למען מדינת</w:t>
      </w:r>
      <w:r w:rsidR="00D90493">
        <w:rPr>
          <w:rtl/>
        </w:rPr>
        <w:t xml:space="preserve"> </w:t>
      </w:r>
      <w:r w:rsidRPr="00E8235D">
        <w:rPr>
          <w:rtl/>
        </w:rPr>
        <w:t>ישראל, למען תורת ישראל, אבל אי</w:t>
      </w:r>
      <w:r w:rsidR="00D90493">
        <w:rPr>
          <w:rtl/>
        </w:rPr>
        <w:t>-</w:t>
      </w:r>
      <w:r w:rsidRPr="00E8235D">
        <w:rPr>
          <w:rtl/>
        </w:rPr>
        <w:t>אפשר להתפרק מכל מה שאנחנו מאמינים בו.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כמה זמן הוא מדבר?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מדבר מנהמת לבו.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לכן אסיים ואומר, שהחוק של חבר הכנסת זבולון אורלב הוא חוק</w:t>
      </w:r>
      <w:r w:rsidR="00D90493">
        <w:rPr>
          <w:rtl/>
        </w:rPr>
        <w:t xml:space="preserve"> </w:t>
      </w:r>
      <w:r w:rsidRPr="00E8235D">
        <w:rPr>
          <w:rtl/>
        </w:rPr>
        <w:t>מצוין,</w:t>
      </w:r>
      <w:r w:rsidR="00D90493">
        <w:rPr>
          <w:rtl/>
        </w:rPr>
        <w:t xml:space="preserve"> </w:t>
      </w:r>
      <w:r w:rsidRPr="00E8235D">
        <w:rPr>
          <w:rtl/>
        </w:rPr>
        <w:t>ואני תומך בו בלי שום שיקול כזה או אחר, משום שהוא מצביע על ארץ</w:t>
      </w:r>
      <w:r w:rsidR="00D90493">
        <w:rPr>
          <w:rtl/>
        </w:rPr>
        <w:t>-</w:t>
      </w:r>
      <w:r w:rsidRPr="00E8235D">
        <w:rPr>
          <w:rtl/>
        </w:rPr>
        <w:t>ישראל או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שומר על תלמידי ישראל באשר הם </w:t>
      </w:r>
      <w:r w:rsidR="00D90493">
        <w:rPr>
          <w:rtl/>
        </w:rPr>
        <w:t>–</w:t>
      </w:r>
      <w:r w:rsidRPr="00E8235D">
        <w:rPr>
          <w:rtl/>
        </w:rPr>
        <w:t xml:space="preserve"> חרדים, מסורתיים, חלילה כאלה</w:t>
      </w:r>
      <w:r w:rsidR="00D90493">
        <w:rPr>
          <w:rtl/>
        </w:rPr>
        <w:t xml:space="preserve"> </w:t>
      </w:r>
      <w:r w:rsidRPr="00E8235D">
        <w:rPr>
          <w:rtl/>
        </w:rPr>
        <w:t>שלא שומרים תרי"ג מצוות, וברוך תהיה. ברוך תהיה.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38" w:name="_Toc449874390"/>
      <w:r w:rsidRPr="00D90493">
        <w:rPr>
          <w:rtl/>
        </w:rPr>
        <w:t>הודעת הממשלה על הפסקת כהונתו של סגן שר החוץ ועל מינוי סגן שר במשרד ראש</w:t>
      </w:r>
      <w:bookmarkEnd w:id="138"/>
    </w:p>
    <w:p w:rsidR="00D90493" w:rsidRPr="00D90493" w:rsidRDefault="00D90493" w:rsidP="00D90493">
      <w:pPr>
        <w:pStyle w:val="1"/>
        <w:rPr>
          <w:rtl/>
        </w:rPr>
      </w:pPr>
      <w:bookmarkStart w:id="139" w:name="_Toc449874391"/>
      <w:r w:rsidRPr="00D90493">
        <w:rPr>
          <w:rtl/>
        </w:rPr>
        <w:t>הממשלה</w:t>
      </w:r>
      <w:bookmarkEnd w:id="139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ובכן,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לנו עוד שני דוברים, אבל אני נותן פריווילגיה לשר,</w:t>
      </w:r>
      <w:r w:rsidR="00D90493">
        <w:rPr>
          <w:rtl/>
        </w:rPr>
        <w:t xml:space="preserve"> </w:t>
      </w:r>
      <w:r w:rsidRPr="00E8235D">
        <w:rPr>
          <w:rtl/>
        </w:rPr>
        <w:t>נדמה</w:t>
      </w:r>
      <w:r w:rsidR="00D90493">
        <w:rPr>
          <w:rtl/>
        </w:rPr>
        <w:t xml:space="preserve"> </w:t>
      </w:r>
      <w:r w:rsidRPr="00E8235D">
        <w:rPr>
          <w:rtl/>
        </w:rPr>
        <w:t>לי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התקנון,</w:t>
      </w:r>
      <w:r w:rsidR="00D90493">
        <w:rPr>
          <w:rtl/>
        </w:rPr>
        <w:t xml:space="preserve"> </w:t>
      </w:r>
      <w:r w:rsidRPr="00E8235D">
        <w:rPr>
          <w:rtl/>
        </w:rPr>
        <w:t>הוא יכול לעלות לדבר בכל עת שהוא ירצה. השר לענייני</w:t>
      </w:r>
      <w:r w:rsidR="00D90493">
        <w:rPr>
          <w:rtl/>
        </w:rPr>
        <w:t xml:space="preserve"> </w:t>
      </w:r>
      <w:r w:rsidRPr="00E8235D">
        <w:rPr>
          <w:rtl/>
        </w:rPr>
        <w:t>ירושלים</w:t>
      </w:r>
      <w:r w:rsidR="00D90493">
        <w:rPr>
          <w:rtl/>
        </w:rPr>
        <w:t xml:space="preserve"> </w:t>
      </w:r>
      <w:r w:rsidRPr="00E8235D">
        <w:rPr>
          <w:rtl/>
        </w:rPr>
        <w:t>ותיאום</w:t>
      </w:r>
      <w:r w:rsidR="00D90493">
        <w:rPr>
          <w:rtl/>
        </w:rPr>
        <w:t xml:space="preserve"> </w:t>
      </w:r>
      <w:r w:rsidRPr="00E8235D">
        <w:rPr>
          <w:rtl/>
        </w:rPr>
        <w:t>בין הממשלה</w:t>
      </w:r>
      <w:r w:rsidR="00D90493">
        <w:rPr>
          <w:rtl/>
        </w:rPr>
        <w:t xml:space="preserve"> </w:t>
      </w:r>
      <w:r w:rsidRPr="00E8235D">
        <w:rPr>
          <w:rtl/>
        </w:rPr>
        <w:t>לכנסת,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חיים רמון, עם הודעה דרמטית, כפי שהוא</w:t>
      </w:r>
      <w:r w:rsidR="00D90493">
        <w:rPr>
          <w:rtl/>
        </w:rPr>
        <w:t xml:space="preserve"> </w:t>
      </w:r>
      <w:r w:rsidRPr="00E8235D">
        <w:rPr>
          <w:rtl/>
        </w:rPr>
        <w:t>הבטיח.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 נכנסתי לפה וראיתי מחזה מאוד מרנין על ויכוח בין ש"ס</w:t>
      </w:r>
      <w:r w:rsidR="00D90493">
        <w:rPr>
          <w:rtl/>
        </w:rPr>
        <w:t xml:space="preserve"> </w:t>
      </w:r>
      <w:r w:rsidRPr="00E8235D">
        <w:rPr>
          <w:rtl/>
        </w:rPr>
        <w:t>לבין חבר הכנסת רובי ריבלין, לא לבין הליכוד.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נותן סיכוי.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שמתי לב לתיאום הנפלא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זאת ההודעה?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סתם,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>לא רוצה</w:t>
      </w:r>
      <w:r w:rsidR="00D90493">
        <w:rPr>
          <w:rtl/>
        </w:rPr>
        <w:t xml:space="preserve"> </w:t>
      </w:r>
      <w:r w:rsidRPr="00E8235D">
        <w:rPr>
          <w:rtl/>
        </w:rPr>
        <w:t>להפריע</w:t>
      </w:r>
      <w:r w:rsidR="00D90493">
        <w:rPr>
          <w:rtl/>
        </w:rPr>
        <w:t xml:space="preserve"> </w:t>
      </w:r>
      <w:r w:rsidRPr="00E8235D">
        <w:rPr>
          <w:rtl/>
        </w:rPr>
        <w:t>להמשך</w:t>
      </w:r>
      <w:r w:rsidR="00D90493">
        <w:rPr>
          <w:rtl/>
        </w:rPr>
        <w:t xml:space="preserve"> </w:t>
      </w:r>
      <w:r w:rsidRPr="00E8235D">
        <w:rPr>
          <w:rtl/>
        </w:rPr>
        <w:t>הוויכוח הזה, הוא מאוד מרנין. אבל</w:t>
      </w:r>
      <w:r w:rsidR="00D90493">
        <w:rPr>
          <w:rtl/>
        </w:rPr>
        <w:t xml:space="preserve"> </w:t>
      </w:r>
      <w:r w:rsidRPr="00E8235D">
        <w:rPr>
          <w:rtl/>
        </w:rPr>
        <w:t>הוויכוח</w:t>
      </w:r>
      <w:r w:rsidR="00D90493">
        <w:rPr>
          <w:rtl/>
        </w:rPr>
        <w:t xml:space="preserve"> </w:t>
      </w:r>
      <w:r w:rsidRPr="00E8235D">
        <w:rPr>
          <w:rtl/>
        </w:rPr>
        <w:t>הזה,</w:t>
      </w:r>
      <w:r w:rsidR="00D90493">
        <w:rPr>
          <w:rtl/>
        </w:rPr>
        <w:t xml:space="preserve"> </w:t>
      </w:r>
      <w:r w:rsidRPr="00E8235D">
        <w:rPr>
          <w:rtl/>
        </w:rPr>
        <w:t>לצערי,</w:t>
      </w:r>
      <w:r w:rsidR="00D90493">
        <w:rPr>
          <w:rtl/>
        </w:rPr>
        <w:t xml:space="preserve"> </w:t>
      </w: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רק</w:t>
      </w:r>
      <w:r w:rsidR="00D90493">
        <w:rPr>
          <w:rtl/>
        </w:rPr>
        <w:t xml:space="preserve"> </w:t>
      </w:r>
      <w:r w:rsidRPr="00E8235D">
        <w:rPr>
          <w:rtl/>
        </w:rPr>
        <w:t>עם חבר הכנסת ריבלין, והוא גם כן יחלוף עם הרוח.</w:t>
      </w:r>
      <w:r w:rsidR="00D90493">
        <w:rPr>
          <w:rtl/>
        </w:rPr>
        <w:t xml:space="preserve"> </w:t>
      </w:r>
      <w:r w:rsidRPr="00E8235D">
        <w:rPr>
          <w:rtl/>
        </w:rPr>
        <w:t>ובמהירות רבה גם חבר הכנסת ריבלין יתיישר, כי אין לו ברירה.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 למסור הודעה דרמטית. הודעה לכנסת על</w:t>
      </w:r>
      <w:r w:rsidR="00D90493">
        <w:rPr>
          <w:rtl/>
        </w:rPr>
        <w:t>-</w:t>
      </w:r>
      <w:r w:rsidRPr="00E8235D">
        <w:rPr>
          <w:rtl/>
        </w:rPr>
        <w:t>פי סעיפים 37 ו</w:t>
      </w:r>
      <w:r w:rsidR="00D90493">
        <w:rPr>
          <w:rtl/>
        </w:rPr>
        <w:t>-</w:t>
      </w:r>
      <w:r w:rsidRPr="00E8235D">
        <w:rPr>
          <w:rtl/>
        </w:rPr>
        <w:t>38 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הממשלה:</w:t>
      </w:r>
      <w:r w:rsidR="00D90493">
        <w:rPr>
          <w:rtl/>
        </w:rPr>
        <w:t xml:space="preserve"> </w:t>
      </w:r>
      <w:r w:rsidRPr="00E8235D">
        <w:rPr>
          <w:rtl/>
        </w:rPr>
        <w:t xml:space="preserve">א. סגן שר החוץ, חבר הכנסת נואף מסאלחה, מסר הערב לשר החוץ דוד לוי </w:t>
      </w:r>
      <w:r w:rsidR="00D90493">
        <w:rPr>
          <w:rtl/>
        </w:rPr>
        <w:t>–</w:t>
      </w:r>
      <w:r w:rsidRPr="00E8235D">
        <w:rPr>
          <w:rtl/>
        </w:rPr>
        <w:t xml:space="preserve"> מי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שלא יודע, שר החוץ נכון לרגע זה הוא עדיין דוד לוי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לא התפטר?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התפטר,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ההתפטרות</w:t>
      </w:r>
      <w:r w:rsidR="00D90493">
        <w:rPr>
          <w:rtl/>
        </w:rPr>
        <w:t xml:space="preserve"> </w:t>
      </w:r>
      <w:r w:rsidRPr="00E8235D">
        <w:rPr>
          <w:rtl/>
        </w:rPr>
        <w:t>נכנסת</w:t>
      </w:r>
      <w:r w:rsidR="00D90493">
        <w:rPr>
          <w:rtl/>
        </w:rPr>
        <w:t xml:space="preserve"> </w:t>
      </w:r>
      <w:r w:rsidRPr="00E8235D">
        <w:rPr>
          <w:rtl/>
        </w:rPr>
        <w:t>לתוקף אחרי 48 שעות. מי כמוך, חבר הכנסת</w:t>
      </w:r>
      <w:r w:rsidR="00D90493">
        <w:rPr>
          <w:rtl/>
        </w:rPr>
        <w:t xml:space="preserve"> </w:t>
      </w:r>
      <w:r w:rsidRPr="00E8235D">
        <w:rPr>
          <w:rtl/>
        </w:rPr>
        <w:t>איציק כהן, יודע שזה 48 שעות. אתה מומחה לעניין 48 השעות.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הצעה לסדר.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 רגע. באמצע?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סעיף</w:t>
      </w:r>
      <w:r w:rsidR="00D90493">
        <w:rPr>
          <w:rtl/>
        </w:rPr>
        <w:t xml:space="preserve"> </w:t>
      </w:r>
      <w:r w:rsidRPr="00E8235D">
        <w:rPr>
          <w:rtl/>
        </w:rPr>
        <w:t>38(1)</w:t>
      </w:r>
      <w:r w:rsidR="00D90493">
        <w:rPr>
          <w:rtl/>
        </w:rPr>
        <w:t xml:space="preserve"> </w:t>
      </w:r>
      <w:r w:rsidRPr="00E8235D">
        <w:rPr>
          <w:rtl/>
        </w:rPr>
        <w:t>לחוק,</w:t>
      </w:r>
      <w:r w:rsidR="00D90493">
        <w:rPr>
          <w:rtl/>
        </w:rPr>
        <w:t xml:space="preserve"> </w:t>
      </w:r>
      <w:r w:rsidRPr="00E8235D">
        <w:rPr>
          <w:rtl/>
        </w:rPr>
        <w:t>נכנסת ההתפטרות לתוקפה לאלתר. התפטרות של סגן שר</w:t>
      </w:r>
      <w:r w:rsidR="00D90493">
        <w:rPr>
          <w:rtl/>
        </w:rPr>
        <w:t xml:space="preserve"> </w:t>
      </w:r>
      <w:r w:rsidRPr="00E8235D">
        <w:rPr>
          <w:rtl/>
        </w:rPr>
        <w:t>נכנסת לתוקפה מייד, אין 48 שעות.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התפטר?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התפטר. הוא הגיש מכתב התפטרות.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הגיש מכתב התפטרות.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סגן השר נואף מסאלחה מסר הערב, קרי לפני כשעה, מכתב התפטרות.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שאנסו אותו להגיש.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חס</w:t>
      </w:r>
      <w:r w:rsidR="00D90493">
        <w:rPr>
          <w:rtl/>
        </w:rPr>
        <w:t xml:space="preserve"> </w:t>
      </w:r>
      <w:r w:rsidRPr="00E8235D">
        <w:rPr>
          <w:rtl/>
        </w:rPr>
        <w:t>וחלילה,</w:t>
      </w:r>
      <w:r w:rsidR="00D90493">
        <w:rPr>
          <w:rtl/>
        </w:rPr>
        <w:t xml:space="preserve"> 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מרצונו</w:t>
      </w:r>
      <w:r w:rsidR="00D90493">
        <w:rPr>
          <w:rtl/>
        </w:rPr>
        <w:t xml:space="preserve"> – </w:t>
      </w:r>
      <w:r w:rsidRPr="00E8235D">
        <w:rPr>
          <w:rtl/>
        </w:rPr>
        <w:t>מתפקידו כסגן שר חוץ. על</w:t>
      </w:r>
      <w:r w:rsidR="00D90493">
        <w:rPr>
          <w:rtl/>
        </w:rPr>
        <w:t>-</w:t>
      </w:r>
      <w:r w:rsidRPr="00E8235D">
        <w:rPr>
          <w:rtl/>
        </w:rPr>
        <w:t>פי סעיף 38(1) לחוק,</w:t>
      </w:r>
      <w:r w:rsidR="00D90493">
        <w:rPr>
          <w:rtl/>
        </w:rPr>
        <w:t xml:space="preserve"> </w:t>
      </w:r>
      <w:r w:rsidRPr="00E8235D">
        <w:rPr>
          <w:rtl/>
        </w:rPr>
        <w:t>נכנסת ההתפטרות לתוקפה לאלתר. ולכן, הוא חדל מלכהן כסגן שר חוץ.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וכדי שלא יישאר בלי עבודה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קרה נס, וראש הממשלה מאוד התרשם מההתפטרות הזאת ואמר: לא יהיה כדבר הזה.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יהיה. ומייד, על</w:t>
      </w:r>
      <w:r w:rsidR="00D90493">
        <w:rPr>
          <w:rtl/>
        </w:rPr>
        <w:t>-</w:t>
      </w:r>
      <w:r w:rsidRPr="00E8235D">
        <w:rPr>
          <w:rtl/>
        </w:rPr>
        <w:t>פי סעיף 37(א) לחוק</w:t>
      </w:r>
      <w:r w:rsidR="00D90493">
        <w:rPr>
          <w:rtl/>
        </w:rPr>
        <w:t>-</w:t>
      </w:r>
      <w:r w:rsidRPr="00E8235D">
        <w:rPr>
          <w:rtl/>
        </w:rPr>
        <w:t>יסוד: הממשלה, החליט ראש הממשלה למנות את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נואף מסאלחה לסגן שר במשרד ראש הממשלה, והיום להיות סגן שר במשרד ראש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הממשלה זה לא דבר קל. זה להיות למעשה סגן שר להרבה מאוד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לתשעה שרים.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יפה, חבר הכנסת ריבלין.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וסגן השר ייכנס לכהונתו </w:t>
      </w:r>
      <w:r w:rsidR="00D90493">
        <w:rPr>
          <w:rtl/>
        </w:rPr>
        <w:t>–</w:t>
      </w:r>
      <w:r w:rsidRPr="00E8235D">
        <w:rPr>
          <w:rtl/>
        </w:rPr>
        <w:t xml:space="preserve"> תיכף אני אגיד משהו בשבילך, חבר הכנסת נהרי </w:t>
      </w:r>
      <w:r w:rsidR="00D90493">
        <w:rPr>
          <w:rtl/>
        </w:rPr>
        <w:t>–</w:t>
      </w:r>
      <w:r w:rsidRPr="00E8235D">
        <w:rPr>
          <w:rtl/>
        </w:rPr>
        <w:t xml:space="preserve"> מייד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מתן הודעה זאת בפני הכנסת, ולסגן השר נואף מסאלחה יוענקו סמכויות מופלגות, לא</w:t>
      </w:r>
      <w:r w:rsidR="00D90493">
        <w:rPr>
          <w:rtl/>
        </w:rPr>
        <w:t xml:space="preserve"> </w:t>
      </w:r>
      <w:r w:rsidRPr="00E8235D">
        <w:rPr>
          <w:rtl/>
        </w:rPr>
        <w:t>כפי שהיה העניין עם חבר הכנסת נהרי. תודה רבה.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שאלות?</w:t>
      </w:r>
      <w:r w:rsidR="00D90493">
        <w:rPr>
          <w:rtl/>
        </w:rPr>
        <w:t xml:space="preserve"> </w:t>
      </w:r>
      <w:r w:rsidRPr="00E8235D">
        <w:rPr>
          <w:rtl/>
        </w:rPr>
        <w:t>שעת</w:t>
      </w:r>
      <w:r w:rsidR="00D90493">
        <w:rPr>
          <w:rtl/>
        </w:rPr>
        <w:t xml:space="preserve"> </w:t>
      </w:r>
      <w:r w:rsidRPr="00E8235D">
        <w:rPr>
          <w:rtl/>
        </w:rPr>
        <w:t>שאלות?</w:t>
      </w:r>
      <w:r w:rsidR="00D90493">
        <w:rPr>
          <w:rtl/>
        </w:rPr>
        <w:t xml:space="preserve"> </w:t>
      </w:r>
      <w:r w:rsidRPr="00E8235D">
        <w:rPr>
          <w:rtl/>
        </w:rPr>
        <w:t>תגידו,</w:t>
      </w:r>
      <w:r w:rsidR="00D90493">
        <w:rPr>
          <w:rtl/>
        </w:rPr>
        <w:t xml:space="preserve"> </w:t>
      </w:r>
      <w:r w:rsidRPr="00E8235D">
        <w:rPr>
          <w:rtl/>
        </w:rPr>
        <w:t>מה יש לכם אתם ברבע לשתים</w:t>
      </w:r>
      <w:r w:rsidR="00D90493">
        <w:rPr>
          <w:rtl/>
        </w:rPr>
        <w:t>-</w:t>
      </w:r>
      <w:r w:rsidRPr="00E8235D">
        <w:rPr>
          <w:rtl/>
        </w:rPr>
        <w:t>עשרה בלילה? לא,</w:t>
      </w:r>
      <w:r w:rsidR="00D90493">
        <w:rPr>
          <w:rtl/>
        </w:rPr>
        <w:t xml:space="preserve"> </w:t>
      </w:r>
      <w:r w:rsidRPr="00E8235D">
        <w:rPr>
          <w:rtl/>
        </w:rPr>
        <w:t>באמת, השתגעתם?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חיים, מתי מוציאים אותו החוצה ממשרד החוץ?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 ביקש הצעה לסדר. דוד, אתה אחר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מאיר שטרית,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לדבר מהבמה.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אמרת הצעה לסדר. דבר בבקשה מהרמקול שבפינה. רק רגע, נעשה סדר, יש לי כל הזמן</w:t>
      </w:r>
      <w:r w:rsidR="00D90493">
        <w:rPr>
          <w:rtl/>
        </w:rPr>
        <w:t xml:space="preserve"> </w:t>
      </w:r>
      <w:r w:rsidRPr="00E8235D">
        <w:rPr>
          <w:rtl/>
        </w:rPr>
        <w:t>שבעולם.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להצביע.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צריך להצביע, על סגן שר לא מצביעים.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אבקש</w:t>
      </w:r>
      <w:r w:rsidR="00D90493">
        <w:rPr>
          <w:rtl/>
        </w:rPr>
        <w:t xml:space="preserve"> </w:t>
      </w:r>
      <w:r w:rsidRPr="00E8235D">
        <w:rPr>
          <w:rtl/>
        </w:rPr>
        <w:t>מהשר</w:t>
      </w:r>
      <w:r w:rsidR="00D90493">
        <w:rPr>
          <w:rtl/>
        </w:rPr>
        <w:t xml:space="preserve"> </w:t>
      </w:r>
      <w:r w:rsidRPr="00E8235D">
        <w:rPr>
          <w:rtl/>
        </w:rPr>
        <w:t>שיחזור</w:t>
      </w:r>
      <w:r w:rsidR="00D90493">
        <w:rPr>
          <w:rtl/>
        </w:rPr>
        <w:t xml:space="preserve"> </w:t>
      </w:r>
      <w:r w:rsidRPr="00E8235D">
        <w:rPr>
          <w:rtl/>
        </w:rPr>
        <w:t>על הודעתו, כי רק הרגע זה עלה על סדר</w:t>
      </w:r>
      <w:r w:rsidR="00D90493">
        <w:rPr>
          <w:rtl/>
        </w:rPr>
        <w:t>-</w:t>
      </w:r>
      <w:r w:rsidRPr="00E8235D">
        <w:rPr>
          <w:rtl/>
        </w:rPr>
        <w:t>היום. עד עכשיו זה</w:t>
      </w:r>
      <w:r w:rsidR="00D90493">
        <w:rPr>
          <w:rtl/>
        </w:rPr>
        <w:t xml:space="preserve"> </w:t>
      </w:r>
      <w:r w:rsidRPr="00E8235D">
        <w:rPr>
          <w:rtl/>
        </w:rPr>
        <w:t>לא היה על סדר</w:t>
      </w:r>
      <w:r w:rsidR="00D90493">
        <w:rPr>
          <w:rtl/>
        </w:rPr>
        <w:t>-</w:t>
      </w:r>
      <w:r w:rsidRPr="00E8235D">
        <w:rPr>
          <w:rtl/>
        </w:rPr>
        <w:t>היום.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236508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שזאת</w:t>
      </w:r>
      <w:r w:rsidR="00D90493">
        <w:rPr>
          <w:rtl/>
        </w:rPr>
        <w:t xml:space="preserve"> </w:t>
      </w:r>
      <w:r w:rsidRPr="00E8235D">
        <w:rPr>
          <w:rtl/>
        </w:rPr>
        <w:t>צורה מאוד מוזרה לעלות פה באמצע</w:t>
      </w:r>
      <w:r w:rsidR="00D90493">
        <w:rPr>
          <w:rtl/>
        </w:rPr>
        <w:t xml:space="preserve"> </w:t>
      </w:r>
      <w:r w:rsidRPr="00E8235D">
        <w:rPr>
          <w:rtl/>
        </w:rPr>
        <w:t>הלילה,</w:t>
      </w:r>
      <w:r w:rsidR="00D90493">
        <w:rPr>
          <w:rtl/>
        </w:rPr>
        <w:t xml:space="preserve"> </w:t>
      </w:r>
      <w:r w:rsidRPr="00E8235D">
        <w:rPr>
          <w:rtl/>
        </w:rPr>
        <w:t>כמעט</w:t>
      </w:r>
      <w:r w:rsidR="00D90493">
        <w:rPr>
          <w:rtl/>
        </w:rPr>
        <w:t xml:space="preserve"> </w:t>
      </w:r>
      <w:r w:rsidRPr="00E8235D">
        <w:rPr>
          <w:rtl/>
        </w:rPr>
        <w:t>חצות,</w:t>
      </w:r>
      <w:r w:rsidR="00D90493">
        <w:rPr>
          <w:rtl/>
        </w:rPr>
        <w:t xml:space="preserve"> </w:t>
      </w:r>
      <w:r w:rsidRPr="00E8235D">
        <w:rPr>
          <w:rtl/>
        </w:rPr>
        <w:t>כדי למנות את סגן שר החוץ. אני לא מבין למה צריך לקחת לחיים</w:t>
      </w:r>
      <w:r w:rsidR="00D90493">
        <w:rPr>
          <w:rtl/>
        </w:rPr>
        <w:t xml:space="preserve"> </w:t>
      </w:r>
      <w:r w:rsidRPr="00E8235D">
        <w:rPr>
          <w:rtl/>
        </w:rPr>
        <w:t>רמון,</w:t>
      </w:r>
      <w:r w:rsidR="00D90493">
        <w:rPr>
          <w:rtl/>
        </w:rPr>
        <w:t xml:space="preserve"> </w:t>
      </w:r>
      <w:r w:rsidRPr="00E8235D">
        <w:rPr>
          <w:rtl/>
        </w:rPr>
        <w:t>שהוא</w:t>
      </w:r>
      <w:r w:rsidR="00D90493">
        <w:rPr>
          <w:rtl/>
        </w:rPr>
        <w:t xml:space="preserve"> </w:t>
      </w:r>
      <w:r w:rsidRPr="00E8235D">
        <w:rPr>
          <w:rtl/>
        </w:rPr>
        <w:t>בחור</w:t>
      </w:r>
      <w:r w:rsidR="00D90493">
        <w:rPr>
          <w:rtl/>
        </w:rPr>
        <w:t xml:space="preserve"> </w:t>
      </w:r>
      <w:r w:rsidRPr="00E8235D">
        <w:rPr>
          <w:rtl/>
        </w:rPr>
        <w:t>מבריק בדרך כלל, 12</w:t>
      </w:r>
      <w:r w:rsidR="00236508">
        <w:rPr>
          <w:rFonts w:hint="cs"/>
          <w:rtl/>
        </w:rPr>
        <w:t>-</w:t>
      </w:r>
      <w:r w:rsidRPr="00E8235D">
        <w:rPr>
          <w:rtl/>
        </w:rPr>
        <w:t>10 שעות מאז התפטר דוד לוי עד שעלה התרגיל</w:t>
      </w:r>
      <w:r w:rsidR="00D90493">
        <w:rPr>
          <w:rtl/>
        </w:rPr>
        <w:t xml:space="preserve"> </w:t>
      </w:r>
      <w:r w:rsidRPr="00E8235D">
        <w:rPr>
          <w:rtl/>
        </w:rPr>
        <w:t>שצריך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לנואף</w:t>
      </w:r>
      <w:r w:rsidR="00D90493">
        <w:rPr>
          <w:rtl/>
        </w:rPr>
        <w:t xml:space="preserve"> </w:t>
      </w:r>
      <w:r w:rsidRPr="00E8235D">
        <w:rPr>
          <w:rtl/>
        </w:rPr>
        <w:t>מסאלחה להתפטר כדי שראש הממשלה ימנה אותו כסגן שר במשרד ראש</w:t>
      </w:r>
      <w:r w:rsidR="00D90493">
        <w:rPr>
          <w:rtl/>
        </w:rPr>
        <w:t xml:space="preserve"> </w:t>
      </w:r>
      <w:r w:rsidRPr="00E8235D">
        <w:rPr>
          <w:rtl/>
        </w:rPr>
        <w:t>הממשלה שכבר אין בו שרים.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להם בושה?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לך, לבוא לפה באמצע הלילה למנות סגן שר במשרד ראש הממשלה </w:t>
      </w:r>
      <w:r w:rsidR="00D90493">
        <w:rPr>
          <w:rtl/>
        </w:rPr>
        <w:t xml:space="preserve">– </w:t>
      </w:r>
      <w:r w:rsidRPr="00E8235D">
        <w:rPr>
          <w:rtl/>
        </w:rPr>
        <w:t>יכול</w:t>
      </w:r>
      <w:r w:rsidR="00D90493">
        <w:rPr>
          <w:rtl/>
        </w:rPr>
        <w:t xml:space="preserve"> </w:t>
      </w:r>
      <w:r w:rsidRPr="00E8235D">
        <w:rPr>
          <w:rtl/>
        </w:rPr>
        <w:t>להיות, בהחלט, אני רוצה להגיד לך, אני אוהב מאוד את נואף מסאלחה, בעיני הוא</w:t>
      </w:r>
      <w:r w:rsidR="00D90493">
        <w:rPr>
          <w:rtl/>
        </w:rPr>
        <w:t xml:space="preserve"> </w:t>
      </w:r>
      <w:r w:rsidRPr="00E8235D">
        <w:rPr>
          <w:rtl/>
        </w:rPr>
        <w:t>בחור</w:t>
      </w:r>
      <w:r w:rsidR="00D90493">
        <w:rPr>
          <w:rtl/>
        </w:rPr>
        <w:t xml:space="preserve"> </w:t>
      </w:r>
      <w:r w:rsidRPr="00E8235D">
        <w:rPr>
          <w:rtl/>
        </w:rPr>
        <w:t>חיובי מאוד וגם איש טוב מאוד, אבל למה לעשות זאת באמצע הלילה? הוא אפילו לא</w:t>
      </w:r>
      <w:r w:rsidR="00D90493">
        <w:rPr>
          <w:rtl/>
        </w:rPr>
        <w:t xml:space="preserve"> </w:t>
      </w:r>
      <w:r w:rsidRPr="00E8235D">
        <w:rPr>
          <w:rtl/>
        </w:rPr>
        <w:t>נוכח פה.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משולם נהרי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מתאים לתיקון חצות.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יודעים אם הוא מסכים או לא מסכים להיות סגן שר במשרד ראש הממשלה.</w:t>
      </w:r>
      <w:r w:rsidR="00D90493">
        <w:rPr>
          <w:rtl/>
        </w:rPr>
        <w:t xml:space="preserve"> </w:t>
      </w:r>
      <w:r w:rsidRPr="00E8235D">
        <w:rPr>
          <w:rtl/>
        </w:rPr>
        <w:t>אנחנו לא יודעים, יכול להיות שבכלל הוא לא ירצה להיות סגן שר במשרד ראש הממשלה.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חבר הכנסת שטרית, אני מודה לך מאוד.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מסיים, אדוני.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חושב, שמכובד היה, שסגן שר החוץ, אם רוצים למנות אותו, ידע על כך, יהיה</w:t>
      </w:r>
      <w:r w:rsidR="00D90493">
        <w:rPr>
          <w:rtl/>
        </w:rPr>
        <w:t xml:space="preserve"> </w:t>
      </w:r>
      <w:r w:rsidRPr="00E8235D">
        <w:rPr>
          <w:rtl/>
        </w:rPr>
        <w:t>פה, נברך אותו, ננשק אותו, נגיד לו מזל טוב. לצערי, אין כלום.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>התקנון,</w:t>
      </w:r>
      <w:r w:rsidR="00D90493">
        <w:rPr>
          <w:rtl/>
        </w:rPr>
        <w:t xml:space="preserve"> </w:t>
      </w:r>
      <w:r w:rsidRPr="00E8235D">
        <w:rPr>
          <w:rtl/>
        </w:rPr>
        <w:t>יש</w:t>
      </w:r>
      <w:r w:rsidR="00D90493">
        <w:rPr>
          <w:rtl/>
        </w:rPr>
        <w:t xml:space="preserve"> </w:t>
      </w:r>
      <w:r w:rsidRPr="00E8235D">
        <w:rPr>
          <w:rtl/>
        </w:rPr>
        <w:t>בידי 30 חתימות של חברי הליכוד, ואני דורש לקיים דיון לפי</w:t>
      </w:r>
      <w:r w:rsidR="00D90493">
        <w:rPr>
          <w:rtl/>
        </w:rPr>
        <w:t xml:space="preserve"> </w:t>
      </w:r>
      <w:r w:rsidRPr="00E8235D">
        <w:rPr>
          <w:rtl/>
        </w:rPr>
        <w:t>התקנון במינויו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סגן שר במשרד ראש הממשלה. אני מגיש אותן עכשיו למזכיר הכנסת,</w:t>
      </w:r>
      <w:r w:rsidR="00D90493">
        <w:rPr>
          <w:rtl/>
        </w:rPr>
        <w:t xml:space="preserve"> </w:t>
      </w:r>
      <w:r w:rsidRPr="00E8235D">
        <w:rPr>
          <w:rtl/>
        </w:rPr>
        <w:t>ואבקש לקיים דיון.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השיב</w:t>
      </w:r>
      <w:r w:rsidR="00D90493">
        <w:rPr>
          <w:rtl/>
        </w:rPr>
        <w:t xml:space="preserve"> </w:t>
      </w:r>
      <w:r w:rsidRPr="00E8235D">
        <w:rPr>
          <w:rtl/>
        </w:rPr>
        <w:t>שאין</w:t>
      </w:r>
      <w:r w:rsidR="00D90493">
        <w:rPr>
          <w:rtl/>
        </w:rPr>
        <w:t xml:space="preserve"> </w:t>
      </w:r>
      <w:r w:rsidRPr="00E8235D">
        <w:rPr>
          <w:rtl/>
        </w:rPr>
        <w:t>להגיש אי</w:t>
      </w:r>
      <w:r w:rsidR="00D90493">
        <w:rPr>
          <w:rtl/>
        </w:rPr>
        <w:t>-</w:t>
      </w:r>
      <w:r w:rsidRPr="00E8235D">
        <w:rPr>
          <w:rtl/>
        </w:rPr>
        <w:t>אמון בעניין זה, אז אני לא יכול להגיש אי</w:t>
      </w:r>
      <w:r w:rsidR="00D90493">
        <w:rPr>
          <w:rtl/>
        </w:rPr>
        <w:t>-</w:t>
      </w:r>
      <w:r w:rsidRPr="00E8235D">
        <w:rPr>
          <w:rtl/>
        </w:rPr>
        <w:t>אמון,</w:t>
      </w:r>
      <w:r w:rsidR="00D90493">
        <w:rPr>
          <w:rtl/>
        </w:rPr>
        <w:t xml:space="preserve"> </w:t>
      </w:r>
      <w:r w:rsidRPr="00E8235D">
        <w:rPr>
          <w:rtl/>
        </w:rPr>
        <w:t>אבל דיון אפשר.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רבה.</w:t>
      </w:r>
      <w:r w:rsidR="00D90493">
        <w:rPr>
          <w:rtl/>
        </w:rPr>
        <w:t xml:space="preserve"> </w:t>
      </w:r>
      <w:r w:rsidRPr="00E8235D">
        <w:rPr>
          <w:rtl/>
        </w:rPr>
        <w:t>חבר הכנסת דוד טל,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 עמיתי חברי הכנסת, בשעה כזאת מאוחרת של לילה</w:t>
      </w:r>
      <w:r w:rsidR="00D90493">
        <w:rPr>
          <w:rtl/>
        </w:rPr>
        <w:t xml:space="preserve"> </w:t>
      </w:r>
      <w:r w:rsidRPr="00E8235D">
        <w:rPr>
          <w:rtl/>
        </w:rPr>
        <w:t>אנחנו שומעים בשורה כזאת נהדרת, מצוינת, אבל,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</w:t>
      </w:r>
      <w:r w:rsidRPr="00E8235D">
        <w:rPr>
          <w:rtl/>
        </w:rPr>
        <w:t xml:space="preserve"> מר דוד לב, אדוני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המזכיר,</w:t>
      </w:r>
      <w:r w:rsidR="00D90493">
        <w:rPr>
          <w:rtl/>
        </w:rPr>
        <w:t xml:space="preserve"> </w:t>
      </w:r>
      <w:r w:rsidRPr="00E8235D">
        <w:rPr>
          <w:rtl/>
        </w:rPr>
        <w:t xml:space="preserve">אתה מפריע לי </w:t>
      </w:r>
      <w:r w:rsidR="00D90493">
        <w:rPr>
          <w:rtl/>
        </w:rPr>
        <w:t>–</w:t>
      </w:r>
      <w:r w:rsidRPr="00E8235D">
        <w:rPr>
          <w:rtl/>
        </w:rPr>
        <w:t xml:space="preserve"> היות שבמהלך הלילה הארוך הזה אדוני אישר, ויושב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אישר, דיונים והצעות חוק נוספות, אני סבור, שנכון, לפי סעיף 37 לחוק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הממשלה,</w:t>
      </w:r>
      <w:r w:rsidR="00D90493">
        <w:rPr>
          <w:rtl/>
        </w:rPr>
        <w:t xml:space="preserve"> </w:t>
      </w:r>
      <w:r w:rsidRPr="00E8235D">
        <w:rPr>
          <w:rtl/>
        </w:rPr>
        <w:t>לקיים</w:t>
      </w:r>
      <w:r w:rsidR="00D90493">
        <w:rPr>
          <w:rtl/>
        </w:rPr>
        <w:t xml:space="preserve"> </w:t>
      </w:r>
      <w:r w:rsidRPr="00E8235D">
        <w:rPr>
          <w:rtl/>
        </w:rPr>
        <w:t>דיון בנושא הזה.</w:t>
      </w:r>
      <w:r w:rsidR="00D90493">
        <w:rPr>
          <w:rtl/>
        </w:rPr>
        <w:t xml:space="preserve"> </w:t>
      </w:r>
      <w:r w:rsidRPr="00E8235D">
        <w:rPr>
          <w:rtl/>
        </w:rPr>
        <w:t>ואני תובע מטעם סיעת ש"ס לקיים דיון בנושא הזה.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חושב</w:t>
      </w:r>
      <w:r w:rsidR="00D90493">
        <w:rPr>
          <w:rtl/>
        </w:rPr>
        <w:t xml:space="preserve"> </w:t>
      </w:r>
      <w:r w:rsidRPr="00E8235D">
        <w:rPr>
          <w:rtl/>
        </w:rPr>
        <w:t>שזה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נכון</w:t>
      </w:r>
      <w:r w:rsidR="00D90493">
        <w:rPr>
          <w:rtl/>
        </w:rPr>
        <w:t xml:space="preserve"> </w:t>
      </w:r>
      <w:r w:rsidRPr="00E8235D">
        <w:rPr>
          <w:rtl/>
        </w:rPr>
        <w:t>וראוי,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שנוכל לברך גם את סגן השר שלא נמצא כאן</w:t>
      </w:r>
      <w:r w:rsidR="00D90493">
        <w:rPr>
          <w:rtl/>
        </w:rPr>
        <w:t xml:space="preserve"> </w:t>
      </w:r>
      <w:r w:rsidRPr="00E8235D">
        <w:rPr>
          <w:rtl/>
        </w:rPr>
        <w:t>בתפקידו החדש.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חברת הכנסת ענת מאור, ואחריה </w:t>
      </w:r>
      <w:r w:rsidR="00D90493">
        <w:rPr>
          <w:rtl/>
        </w:rPr>
        <w:t>–</w:t>
      </w:r>
      <w:r w:rsidRPr="00E8235D">
        <w:rPr>
          <w:rtl/>
        </w:rPr>
        <w:t xml:space="preserve"> חבר הכנסת זבולון אורלב.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 אי</w:t>
      </w:r>
      <w:r w:rsidR="00D90493">
        <w:rPr>
          <w:rtl/>
        </w:rPr>
        <w:t>-</w:t>
      </w:r>
      <w:r w:rsidRPr="00E8235D">
        <w:rPr>
          <w:rtl/>
        </w:rPr>
        <w:t>אפשר.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עוד שני חברי כנסת. חברת הכנסת ענת מאור,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אדוני השר, חברות וחברי הבית, ההערכה לסגן השר נואף מסאלחה</w:t>
      </w:r>
      <w:r w:rsidR="00D90493">
        <w:rPr>
          <w:rtl/>
        </w:rPr>
        <w:t xml:space="preserve"> </w:t>
      </w:r>
      <w:r w:rsidRPr="00E8235D">
        <w:rPr>
          <w:rtl/>
        </w:rPr>
        <w:t>היא</w:t>
      </w:r>
      <w:r w:rsidR="00D90493">
        <w:rPr>
          <w:rtl/>
        </w:rPr>
        <w:t xml:space="preserve"> </w:t>
      </w:r>
      <w:r w:rsidRPr="00E8235D">
        <w:rPr>
          <w:rtl/>
        </w:rPr>
        <w:t>מלאה,</w:t>
      </w:r>
      <w:r w:rsidR="00D90493">
        <w:rPr>
          <w:rtl/>
        </w:rPr>
        <w:t xml:space="preserve"> </w:t>
      </w: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מאחר שהוא צריך להיות סגן של שמונה שרים, פנייתי</w:t>
      </w:r>
      <w:r w:rsidR="00D90493">
        <w:rPr>
          <w:rtl/>
        </w:rPr>
        <w:t xml:space="preserve"> </w:t>
      </w:r>
      <w:r w:rsidRPr="00E8235D">
        <w:rPr>
          <w:rtl/>
        </w:rPr>
        <w:t>אליך,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השר, להחזיר לאלתר לממשלה שלושה שרים: את השר יוסי שריד, את השר רן</w:t>
      </w:r>
      <w:r w:rsidR="00D90493">
        <w:rPr>
          <w:rtl/>
        </w:rPr>
        <w:t xml:space="preserve"> </w:t>
      </w:r>
      <w:r w:rsidRPr="00E8235D">
        <w:rPr>
          <w:rtl/>
        </w:rPr>
        <w:t>כהן ואת השר חיים אורון, וכך לפחות סגן השר נואף מסאלחה יצטרך לכהן כסגן שר בפחות</w:t>
      </w:r>
      <w:r w:rsidR="00D90493">
        <w:rPr>
          <w:rtl/>
        </w:rPr>
        <w:t xml:space="preserve"> </w:t>
      </w:r>
      <w:r w:rsidRPr="00E8235D">
        <w:rPr>
          <w:rtl/>
        </w:rPr>
        <w:t>משרדים.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ואז הוא יכול לקדם את תוכנית השלום עם ערפאת.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תודה. ענת, את גולשת.</w:t>
      </w:r>
      <w:r w:rsidR="00D90493">
        <w:rPr>
          <w:rtl/>
        </w:rPr>
        <w:t xml:space="preserve"> </w:t>
      </w:r>
      <w:r w:rsidRPr="00E8235D">
        <w:rPr>
          <w:rtl/>
        </w:rPr>
        <w:t>חבר הכנסת זבולון אורלב.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בתוספת</w:t>
      </w:r>
      <w:r w:rsidR="00D90493">
        <w:rPr>
          <w:rtl/>
        </w:rPr>
        <w:t xml:space="preserve"> </w:t>
      </w:r>
      <w:r w:rsidRPr="00E8235D">
        <w:rPr>
          <w:rtl/>
        </w:rPr>
        <w:t>לסדר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שהונחה בפנינו כתוב: "הודעת המשלה".</w:t>
      </w:r>
      <w:r w:rsidR="00D90493">
        <w:rPr>
          <w:rtl/>
        </w:rPr>
        <w:t xml:space="preserve"> </w:t>
      </w:r>
      <w:r w:rsidRPr="00E8235D">
        <w:rPr>
          <w:rtl/>
        </w:rPr>
        <w:t>לא הממשלה, אלא הודעת המשלה.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הממשלה </w:t>
      </w:r>
      <w:r w:rsidR="00D90493">
        <w:rPr>
          <w:rtl/>
        </w:rPr>
        <w:t>–</w:t>
      </w:r>
      <w:r w:rsidRPr="00E8235D">
        <w:rPr>
          <w:rtl/>
        </w:rPr>
        <w:t xml:space="preserve"> אני מדבר דברים רציניים.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לכם בית, אתם? לא, באמת אני שואל אתכם.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השר</w:t>
      </w:r>
      <w:r w:rsidR="00D90493">
        <w:rPr>
          <w:rtl/>
        </w:rPr>
        <w:t xml:space="preserve"> </w:t>
      </w:r>
      <w:r w:rsidRPr="00E8235D">
        <w:rPr>
          <w:rtl/>
        </w:rPr>
        <w:t>רמון, אנחנו אנשים רציניים מאוד, עובדים כאן עד חצות ומבקשים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שיתייחסו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עד שהגעתי הנה חשבתי שאתם רציניים. לאור ההערות שלכם, אני כבר לא בטוח.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רוצים שיתייחסו לחברי הכנסת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חברי הכנסת, תאפשרו לזבולון.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 –</w:t>
      </w:r>
      <w:r w:rsidR="00E8235D" w:rsidRPr="00E8235D">
        <w:rPr>
          <w:rtl/>
        </w:rPr>
        <w:t xml:space="preserve"> ואני מבקש את תשומת לב היושב</w:t>
      </w:r>
      <w:r>
        <w:rPr>
          <w:rtl/>
        </w:rPr>
        <w:t>-</w:t>
      </w:r>
      <w:r w:rsidR="00E8235D" w:rsidRPr="00E8235D">
        <w:rPr>
          <w:rtl/>
        </w:rPr>
        <w:t xml:space="preserve">ראש </w:t>
      </w:r>
      <w:r>
        <w:rPr>
          <w:rtl/>
        </w:rPr>
        <w:t>–</w:t>
      </w:r>
      <w:r w:rsidR="00E8235D" w:rsidRPr="00E8235D">
        <w:rPr>
          <w:rtl/>
        </w:rPr>
        <w:t xml:space="preserve"> ואני אמתין עד שהיושב</w:t>
      </w:r>
      <w:r>
        <w:rPr>
          <w:rtl/>
        </w:rPr>
        <w:t>-</w:t>
      </w:r>
      <w:r w:rsidR="00E8235D" w:rsidRPr="00E8235D">
        <w:rPr>
          <w:rtl/>
        </w:rPr>
        <w:t>ראש יקשיב לי,</w:t>
      </w:r>
      <w:r>
        <w:rPr>
          <w:rtl/>
        </w:rPr>
        <w:t xml:space="preserve"> </w:t>
      </w:r>
      <w:r w:rsidR="00E8235D" w:rsidRPr="00E8235D">
        <w:rPr>
          <w:rtl/>
        </w:rPr>
        <w:t>כי אני מדבר אל היושב</w:t>
      </w:r>
      <w:r>
        <w:rPr>
          <w:rtl/>
        </w:rPr>
        <w:t>-</w:t>
      </w:r>
      <w:r w:rsidR="00E8235D" w:rsidRPr="00E8235D">
        <w:rPr>
          <w:rtl/>
        </w:rPr>
        <w:t>ראש.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מקשיב במקומו.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מודה לך.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אם אפשר לבקש, תשומת לבך. אדוני היושב</w:t>
      </w:r>
      <w:r w:rsidR="00D90493">
        <w:rPr>
          <w:rtl/>
        </w:rPr>
        <w:t>-</w:t>
      </w:r>
      <w:r w:rsidRPr="00E8235D">
        <w:rPr>
          <w:rtl/>
        </w:rPr>
        <w:t>ראש, הואיל ופנייתי</w:t>
      </w:r>
      <w:r w:rsidR="00D90493">
        <w:rPr>
          <w:rtl/>
        </w:rPr>
        <w:t xml:space="preserve"> </w:t>
      </w:r>
      <w:r w:rsidRPr="00E8235D">
        <w:rPr>
          <w:rtl/>
        </w:rPr>
        <w:t>מופנית</w:t>
      </w:r>
      <w:r w:rsidR="00D90493">
        <w:rPr>
          <w:rtl/>
        </w:rPr>
        <w:t xml:space="preserve"> </w:t>
      </w:r>
      <w:r w:rsidRPr="00E8235D">
        <w:rPr>
          <w:rtl/>
        </w:rPr>
        <w:t>אליך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מדבר עכשיו ברצינות </w:t>
      </w:r>
      <w:r w:rsidR="00D90493">
        <w:rPr>
          <w:rtl/>
        </w:rPr>
        <w:t>–</w:t>
      </w:r>
      <w:r w:rsidRPr="00E8235D">
        <w:rPr>
          <w:rtl/>
        </w:rPr>
        <w:t xml:space="preserve"> בהודעה שהונחה לחברי הכנסת על סדר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כתוב</w:t>
      </w:r>
      <w:r w:rsidR="00D90493">
        <w:rPr>
          <w:rtl/>
        </w:rPr>
        <w:t xml:space="preserve"> </w:t>
      </w:r>
      <w:r w:rsidRPr="00E8235D">
        <w:rPr>
          <w:rtl/>
        </w:rPr>
        <w:t>כך:</w:t>
      </w:r>
      <w:r w:rsidR="00D90493">
        <w:rPr>
          <w:rtl/>
        </w:rPr>
        <w:t xml:space="preserve"> </w:t>
      </w:r>
      <w:r w:rsidRPr="00E8235D">
        <w:rPr>
          <w:rtl/>
        </w:rPr>
        <w:t>"הודעת</w:t>
      </w:r>
      <w:r w:rsidR="00D90493">
        <w:rPr>
          <w:rtl/>
        </w:rPr>
        <w:t xml:space="preserve"> </w:t>
      </w:r>
      <w:r w:rsidRPr="00E8235D">
        <w:rPr>
          <w:rtl/>
        </w:rPr>
        <w:t>המשלה, על</w:t>
      </w:r>
      <w:r w:rsidR="00D90493">
        <w:rPr>
          <w:rtl/>
        </w:rPr>
        <w:t>-</w:t>
      </w:r>
      <w:r w:rsidRPr="00E8235D">
        <w:rPr>
          <w:rtl/>
        </w:rPr>
        <w:t>פי סעיף 37 ו</w:t>
      </w:r>
      <w:r w:rsidR="00D90493">
        <w:rPr>
          <w:rtl/>
        </w:rPr>
        <w:t>-</w:t>
      </w:r>
      <w:r w:rsidRPr="00E8235D">
        <w:rPr>
          <w:rtl/>
        </w:rPr>
        <w:t>38 לחוק</w:t>
      </w:r>
      <w:r w:rsidR="00D90493">
        <w:rPr>
          <w:rtl/>
        </w:rPr>
        <w:t>-</w:t>
      </w:r>
      <w:r w:rsidRPr="00E8235D">
        <w:rPr>
          <w:rtl/>
        </w:rPr>
        <w:t>יסוד: הממשלה, על התפטרות שר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החוץ", לא על התפטרות סגן שר החוץ ומינוי סגן שר במשרד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דבר דרמטי, לא?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זאת</w:t>
      </w:r>
      <w:r w:rsidR="00D90493">
        <w:rPr>
          <w:rtl/>
        </w:rPr>
        <w:t xml:space="preserve"> </w:t>
      </w:r>
      <w:r w:rsidRPr="00E8235D">
        <w:rPr>
          <w:rtl/>
        </w:rPr>
        <w:t>הודעה</w:t>
      </w:r>
      <w:r w:rsidR="00D90493">
        <w:rPr>
          <w:rtl/>
        </w:rPr>
        <w:t xml:space="preserve"> </w:t>
      </w:r>
      <w:r w:rsidRPr="00E8235D">
        <w:rPr>
          <w:rtl/>
        </w:rPr>
        <w:t>שגויה.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מציע שהיא תונח מחדש. אם הממשלה רוצה בכך למצות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זכותה </w:t>
      </w:r>
      <w:r w:rsidR="00D90493">
        <w:rPr>
          <w:rtl/>
        </w:rPr>
        <w:t>–</w:t>
      </w:r>
      <w:r w:rsidRPr="00E8235D">
        <w:rPr>
          <w:rtl/>
        </w:rPr>
        <w:t xml:space="preserve"> להניח מחדש. אחרי שיניחו, יבוא השר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העניין הובן.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יודיע את הודעתו, ובינתיים נוכל להמשיך בסדר</w:t>
      </w:r>
      <w:r>
        <w:rPr>
          <w:rtl/>
        </w:rPr>
        <w:t>-</w:t>
      </w:r>
      <w:r w:rsidR="00E8235D" w:rsidRPr="00E8235D">
        <w:rPr>
          <w:rtl/>
        </w:rPr>
        <w:t>היום.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הובן העניין.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צודק.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בסדר, זו טעות טכנית, היא תתוקן מייד.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לקרוא לפניכם סעיף אשר ל</w:t>
      </w:r>
      <w:r w:rsidR="00D90493">
        <w:rPr>
          <w:rtl/>
        </w:rPr>
        <w:t>-</w:t>
      </w:r>
      <w:r w:rsidRPr="00E8235D">
        <w:rPr>
          <w:rtl/>
        </w:rPr>
        <w:t>30 החתימות. אני רוצה לקרוא בפניכם סעיף</w:t>
      </w:r>
      <w:r w:rsidR="00D90493">
        <w:rPr>
          <w:rtl/>
        </w:rPr>
        <w:t xml:space="preserve"> </w:t>
      </w:r>
      <w:r w:rsidRPr="00E8235D">
        <w:rPr>
          <w:rtl/>
        </w:rPr>
        <w:t>מהתקנון:</w:t>
      </w:r>
      <w:r w:rsidR="00D90493">
        <w:rPr>
          <w:rtl/>
        </w:rPr>
        <w:t xml:space="preserve"> </w:t>
      </w:r>
      <w:r w:rsidRPr="00E8235D">
        <w:rPr>
          <w:rtl/>
        </w:rPr>
        <w:t xml:space="preserve">"הממשלה רשאית בכל עת למסור בכנסת" </w:t>
      </w:r>
      <w:r w:rsidR="00D90493">
        <w:rPr>
          <w:rtl/>
        </w:rPr>
        <w:t>–</w:t>
      </w:r>
      <w:r w:rsidRPr="00E8235D">
        <w:rPr>
          <w:rtl/>
        </w:rPr>
        <w:t xml:space="preserve"> זבולון אורלב, אני מבקש שתקשיב </w:t>
      </w:r>
      <w:r w:rsidR="00D90493">
        <w:rPr>
          <w:rtl/>
        </w:rPr>
        <w:t xml:space="preserve">– </w:t>
      </w:r>
      <w:r w:rsidRPr="00E8235D">
        <w:rPr>
          <w:rtl/>
        </w:rPr>
        <w:t>"הודעה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הצהרה,</w:t>
      </w:r>
      <w:r w:rsidR="00D90493">
        <w:rPr>
          <w:rtl/>
        </w:rPr>
        <w:t xml:space="preserve"> </w:t>
      </w:r>
      <w:r w:rsidRPr="00E8235D">
        <w:rPr>
          <w:rtl/>
        </w:rPr>
        <w:t>ולפי דרישתם של 30 חברי הכנסת יקוים עליה דיון כעבור 24 שעות</w:t>
      </w:r>
      <w:r w:rsidR="00D90493">
        <w:rPr>
          <w:rtl/>
        </w:rPr>
        <w:t xml:space="preserve"> </w:t>
      </w:r>
      <w:r w:rsidRPr="00E8235D">
        <w:rPr>
          <w:rtl/>
        </w:rPr>
        <w:t>משעת</w:t>
      </w:r>
      <w:r w:rsidR="00D90493">
        <w:rPr>
          <w:rtl/>
        </w:rPr>
        <w:t xml:space="preserve"> </w:t>
      </w:r>
      <w:r w:rsidRPr="00E8235D">
        <w:rPr>
          <w:rtl/>
        </w:rPr>
        <w:t>מסירת</w:t>
      </w:r>
      <w:r w:rsidR="00D90493">
        <w:rPr>
          <w:rtl/>
        </w:rPr>
        <w:t xml:space="preserve"> </w:t>
      </w:r>
      <w:r w:rsidRPr="00E8235D">
        <w:rPr>
          <w:rtl/>
        </w:rPr>
        <w:t>הדרישה ליושב</w:t>
      </w:r>
      <w:r w:rsidR="00D90493">
        <w:rPr>
          <w:rtl/>
        </w:rPr>
        <w:t>-</w:t>
      </w:r>
      <w:r w:rsidRPr="00E8235D">
        <w:rPr>
          <w:rtl/>
        </w:rPr>
        <w:t>ראש הכנסת, אולם רשאית הממשלה לדרוש שדיון על</w:t>
      </w:r>
      <w:r w:rsidR="00D90493">
        <w:rPr>
          <w:rtl/>
        </w:rPr>
        <w:t>-</w:t>
      </w:r>
      <w:r w:rsidRPr="00E8235D">
        <w:rPr>
          <w:rtl/>
        </w:rPr>
        <w:t>פי דרישה</w:t>
      </w:r>
      <w:r w:rsidR="00D90493">
        <w:rPr>
          <w:rtl/>
        </w:rPr>
        <w:t xml:space="preserve"> </w:t>
      </w:r>
      <w:r w:rsidRPr="00E8235D">
        <w:rPr>
          <w:rtl/>
        </w:rPr>
        <w:t>כאמור</w:t>
      </w:r>
      <w:r w:rsidR="00D90493">
        <w:rPr>
          <w:rtl/>
        </w:rPr>
        <w:t xml:space="preserve"> </w:t>
      </w:r>
      <w:r w:rsidRPr="00E8235D">
        <w:rPr>
          <w:rtl/>
        </w:rPr>
        <w:t>יידחה</w:t>
      </w:r>
      <w:r w:rsidR="00D90493">
        <w:rPr>
          <w:rtl/>
        </w:rPr>
        <w:t xml:space="preserve"> </w:t>
      </w:r>
      <w:r w:rsidRPr="00E8235D">
        <w:rPr>
          <w:rtl/>
        </w:rPr>
        <w:t>ל</w:t>
      </w:r>
      <w:r w:rsidR="00D90493">
        <w:rPr>
          <w:rtl/>
        </w:rPr>
        <w:t>-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שעות נוספות".</w:t>
      </w:r>
      <w:r w:rsidR="00D90493">
        <w:rPr>
          <w:rtl/>
        </w:rPr>
        <w:t xml:space="preserve"> </w:t>
      </w:r>
      <w:r w:rsidRPr="00E8235D">
        <w:rPr>
          <w:rtl/>
        </w:rPr>
        <w:t>זאת אומרת, שאנחנו לא צריכים היום לדון בבקשה</w:t>
      </w:r>
      <w:r w:rsidR="00D90493">
        <w:rPr>
          <w:rtl/>
        </w:rPr>
        <w:t xml:space="preserve"> </w:t>
      </w:r>
      <w:r w:rsidRPr="00E8235D">
        <w:rPr>
          <w:rtl/>
        </w:rPr>
        <w:t>שלכם, וזה כבר יעבור ליושב</w:t>
      </w:r>
      <w:r w:rsidR="00D90493">
        <w:rPr>
          <w:rtl/>
        </w:rPr>
        <w:t>-</w:t>
      </w:r>
      <w:r w:rsidRPr="00E8235D">
        <w:rPr>
          <w:rtl/>
        </w:rPr>
        <w:t>ראש הקבוע של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השר, אתה רוצה להשיב על כמה הערות?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מבין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האווירה</w:t>
      </w:r>
      <w:r w:rsidR="00D90493">
        <w:rPr>
          <w:rtl/>
        </w:rPr>
        <w:t xml:space="preserve"> </w:t>
      </w:r>
      <w:r w:rsidRPr="00E8235D">
        <w:rPr>
          <w:rtl/>
        </w:rPr>
        <w:t>המבודחת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אני מקווה שהיא מבודחת </w:t>
      </w:r>
      <w:r w:rsidR="00D90493">
        <w:rPr>
          <w:rtl/>
        </w:rPr>
        <w:t>–</w:t>
      </w:r>
      <w:r w:rsidRPr="00E8235D">
        <w:rPr>
          <w:rtl/>
        </w:rPr>
        <w:t xml:space="preserve"> וכל ההערות, גם</w:t>
      </w:r>
      <w:r w:rsidR="00D90493">
        <w:rPr>
          <w:rtl/>
        </w:rPr>
        <w:t xml:space="preserve"> </w:t>
      </w:r>
      <w:r w:rsidRPr="00E8235D">
        <w:rPr>
          <w:rtl/>
        </w:rPr>
        <w:t>הלכאורה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רציניות, נאמרו בבדיחות הדעת לגבי טעויות הדפוס או הכתיב או ההגהה </w:t>
      </w:r>
      <w:r w:rsidR="00D90493">
        <w:rPr>
          <w:rtl/>
        </w:rPr>
        <w:t>–</w:t>
      </w:r>
      <w:r w:rsidRPr="00E8235D">
        <w:rPr>
          <w:rtl/>
        </w:rPr>
        <w:t xml:space="preserve"> אני</w:t>
      </w:r>
      <w:r w:rsidR="00D90493">
        <w:rPr>
          <w:rtl/>
        </w:rPr>
        <w:t xml:space="preserve"> </w:t>
      </w:r>
      <w:r w:rsidRPr="00E8235D">
        <w:rPr>
          <w:rtl/>
        </w:rPr>
        <w:t>מניח שמזכיר הכנסת ישיב, אבל הדברים ברורים.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רוצה להסביר </w:t>
      </w:r>
      <w:r w:rsidR="00D90493">
        <w:rPr>
          <w:rtl/>
        </w:rPr>
        <w:t>–</w:t>
      </w:r>
      <w:r w:rsidRPr="00E8235D">
        <w:rPr>
          <w:rtl/>
        </w:rPr>
        <w:t xml:space="preserve"> אנחנו פשוט חושבים </w:t>
      </w:r>
      <w:r w:rsidR="00D90493">
        <w:rPr>
          <w:rtl/>
        </w:rPr>
        <w:t>–</w:t>
      </w:r>
      <w:r w:rsidRPr="00E8235D">
        <w:rPr>
          <w:rtl/>
        </w:rPr>
        <w:t xml:space="preserve"> אנו חושבים שחברי הכנסת גם הם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יחשבו שזה 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אף אחד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למה חברי המפלגה שלך לא נמצאים פה?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כי הם יודעים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ראובן ריבלין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אנחנו זוכים מן ההפקר, אבל הם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כי</w:t>
      </w:r>
      <w:r w:rsidR="00D90493">
        <w:rPr>
          <w:rtl/>
        </w:rPr>
        <w:t xml:space="preserve"> </w:t>
      </w:r>
      <w:r w:rsidRPr="00E8235D">
        <w:rPr>
          <w:rtl/>
        </w:rPr>
        <w:t>הם שומעים אותי בנסיבות אחרות, ומכם נבצר, לצערי. אם הייתם מזמינים אותי</w:t>
      </w:r>
      <w:r w:rsidR="00D90493">
        <w:rPr>
          <w:rtl/>
        </w:rPr>
        <w:t xml:space="preserve"> </w:t>
      </w:r>
      <w:r w:rsidRPr="00E8235D">
        <w:rPr>
          <w:rtl/>
        </w:rPr>
        <w:t>למצודת</w:t>
      </w:r>
      <w:r w:rsidR="00D90493">
        <w:rPr>
          <w:rtl/>
        </w:rPr>
        <w:t>-</w:t>
      </w:r>
      <w:r w:rsidRPr="00E8235D">
        <w:rPr>
          <w:rtl/>
        </w:rPr>
        <w:t>זאב</w:t>
      </w:r>
      <w:r w:rsidR="00D90493">
        <w:rPr>
          <w:rtl/>
        </w:rPr>
        <w:t xml:space="preserve"> </w:t>
      </w:r>
      <w:r w:rsidRPr="00E8235D">
        <w:rPr>
          <w:rtl/>
        </w:rPr>
        <w:t>לעתים</w:t>
      </w:r>
      <w:r w:rsidR="00D90493">
        <w:rPr>
          <w:rtl/>
        </w:rPr>
        <w:t xml:space="preserve"> </w:t>
      </w:r>
      <w:r w:rsidRPr="00E8235D">
        <w:rPr>
          <w:rtl/>
        </w:rPr>
        <w:t>קרובות,</w:t>
      </w:r>
      <w:r w:rsidR="00D90493">
        <w:rPr>
          <w:rtl/>
        </w:rPr>
        <w:t xml:space="preserve"> </w:t>
      </w:r>
      <w:r w:rsidRPr="00E8235D">
        <w:rPr>
          <w:rtl/>
        </w:rPr>
        <w:t>לא הייתי מדבר אליכם כאן, אבל אתם לא מזמינים אז אני</w:t>
      </w:r>
      <w:r w:rsidR="00D90493">
        <w:rPr>
          <w:rtl/>
        </w:rPr>
        <w:t xml:space="preserve"> </w:t>
      </w:r>
      <w:r w:rsidRPr="00E8235D">
        <w:rPr>
          <w:rtl/>
        </w:rPr>
        <w:t>נאלץ לדבר כאן.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רק אותך הם לא מזמינים. גם אותנו הם לא מזמינים.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 דווקא אין צורך. אין צורך. אתם מתואמים בלי לבוא זה אל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שמעת מה שהוא אמר?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שמעתי.</w:t>
      </w:r>
      <w:r w:rsidR="00D90493">
        <w:rPr>
          <w:rtl/>
        </w:rPr>
        <w:t xml:space="preserve"> </w:t>
      </w:r>
      <w:r w:rsidRPr="00E8235D">
        <w:rPr>
          <w:rtl/>
        </w:rPr>
        <w:t>הוא לא מייצג, לצערי, את הליכוד, כי אם הוא היה מייצג את הליכוד,</w:t>
      </w:r>
      <w:r w:rsidR="00D90493">
        <w:rPr>
          <w:rtl/>
        </w:rPr>
        <w:t xml:space="preserve"> </w:t>
      </w:r>
      <w:r w:rsidRPr="00E8235D">
        <w:rPr>
          <w:rtl/>
        </w:rPr>
        <w:t>עד היום הייתם בקואליציה אתנו.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רביץ: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רובי ריבלין, אתה רוצה לשבת על כס הנשיאות?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אומר</w:t>
      </w:r>
      <w:r w:rsidR="00D90493">
        <w:rPr>
          <w:rtl/>
        </w:rPr>
        <w:t xml:space="preserve"> </w:t>
      </w:r>
      <w:r w:rsidRPr="00E8235D">
        <w:rPr>
          <w:rtl/>
        </w:rPr>
        <w:t>פשוט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לחברים </w:t>
      </w:r>
      <w:r w:rsidR="00D90493">
        <w:rPr>
          <w:rtl/>
        </w:rPr>
        <w:t>–</w:t>
      </w:r>
      <w:r w:rsidRPr="00E8235D">
        <w:rPr>
          <w:rtl/>
        </w:rPr>
        <w:t xml:space="preserve"> הרי לא מסתירים שום דבר, ולא צריך לעשות שערורייה</w:t>
      </w:r>
      <w:r w:rsidR="00D90493">
        <w:rPr>
          <w:rtl/>
        </w:rPr>
        <w:t xml:space="preserve"> </w:t>
      </w:r>
      <w:r w:rsidRPr="00E8235D">
        <w:rPr>
          <w:rtl/>
        </w:rPr>
        <w:t>משום</w:t>
      </w:r>
      <w:r w:rsidR="00D90493">
        <w:rPr>
          <w:rtl/>
        </w:rPr>
        <w:t xml:space="preserve"> </w:t>
      </w:r>
      <w:r w:rsidRPr="00E8235D">
        <w:rPr>
          <w:rtl/>
        </w:rPr>
        <w:t>דבר: אם לא היינו מביאים את ההודעה היום, היינו צריכים לכנס את הכנסת בשבוע</w:t>
      </w:r>
      <w:r w:rsidR="00D90493">
        <w:rPr>
          <w:rtl/>
        </w:rPr>
        <w:t xml:space="preserve"> </w:t>
      </w:r>
      <w:r w:rsidRPr="00E8235D">
        <w:rPr>
          <w:rtl/>
        </w:rPr>
        <w:t>הבא אך ורק לשם מסירת ההודעה.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יכנסו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ההודעה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אין צורך. כשתהיה ישיבת כנסת, הדיון הזה יתקיים. הדיון שנדחה ל</w:t>
      </w:r>
      <w:r w:rsidR="00D90493">
        <w:rPr>
          <w:rtl/>
        </w:rPr>
        <w:t>-</w:t>
      </w:r>
      <w:r w:rsidRPr="00E8235D">
        <w:rPr>
          <w:rtl/>
        </w:rPr>
        <w:t>48</w:t>
      </w:r>
      <w:r w:rsidR="00D90493">
        <w:rPr>
          <w:rtl/>
        </w:rPr>
        <w:t xml:space="preserve"> </w:t>
      </w:r>
      <w:r w:rsidRPr="00E8235D">
        <w:rPr>
          <w:rtl/>
        </w:rPr>
        <w:t>שעות מתקיים ביום שבו מתכנסת הכנסת. לכאורה, הוא נדחה עכשיו. אם לא יהיה שום דיון</w:t>
      </w:r>
      <w:r w:rsidR="00D90493">
        <w:rPr>
          <w:rtl/>
        </w:rPr>
        <w:t xml:space="preserve"> </w:t>
      </w:r>
      <w:r w:rsidRPr="00E8235D">
        <w:rPr>
          <w:rtl/>
        </w:rPr>
        <w:t>בפגרה, הוא נדחה עד אוקטובר, כמו האי</w:t>
      </w:r>
      <w:r w:rsidR="00D90493">
        <w:rPr>
          <w:rtl/>
        </w:rPr>
        <w:t>-</w:t>
      </w:r>
      <w:r w:rsidRPr="00E8235D">
        <w:rPr>
          <w:rtl/>
        </w:rPr>
        <w:t>אמון. 48 שעות מיועד ליום 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מן</w:t>
      </w:r>
      <w:r w:rsidR="00D90493">
        <w:rPr>
          <w:rtl/>
        </w:rPr>
        <w:t xml:space="preserve"> </w:t>
      </w:r>
      <w:r w:rsidRPr="00E8235D">
        <w:rPr>
          <w:rtl/>
        </w:rPr>
        <w:t>הראוי שחבר הכנסת נואף מסאלחה יישאר סגן שר ולא יצטרך לחכות עשרה</w:t>
      </w:r>
      <w:r w:rsidR="00D90493">
        <w:rPr>
          <w:rtl/>
        </w:rPr>
        <w:t xml:space="preserve"> </w:t>
      </w:r>
      <w:r w:rsidRPr="00E8235D">
        <w:rPr>
          <w:rtl/>
        </w:rPr>
        <w:t>ימים, שבועיים, עד אשר יתמנה שוב לסגן שר, כי נכנס את הכנסת.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האופציה</w:t>
      </w:r>
      <w:r w:rsidR="00D90493">
        <w:rPr>
          <w:rtl/>
        </w:rPr>
        <w:t xml:space="preserve"> </w:t>
      </w:r>
      <w:r w:rsidRPr="00E8235D">
        <w:rPr>
          <w:rtl/>
        </w:rPr>
        <w:t>היתה או לבוא הערב להודיע לכנסת את ההודעה הזאת, משום שישיבת הכנסת</w:t>
      </w:r>
      <w:r w:rsidR="00D90493">
        <w:rPr>
          <w:rtl/>
        </w:rPr>
        <w:t xml:space="preserve"> </w:t>
      </w:r>
      <w:r w:rsidRPr="00E8235D">
        <w:rPr>
          <w:rtl/>
        </w:rPr>
        <w:t>מתקיימת,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לבקש</w:t>
      </w:r>
      <w:r w:rsidR="00D90493">
        <w:rPr>
          <w:rtl/>
        </w:rPr>
        <w:t xml:space="preserve"> </w:t>
      </w:r>
      <w:r w:rsidRPr="00E8235D">
        <w:rPr>
          <w:rtl/>
        </w:rPr>
        <w:t>לכנס</w:t>
      </w:r>
      <w:r w:rsidR="00D90493">
        <w:rPr>
          <w:rtl/>
        </w:rPr>
        <w:t xml:space="preserve"> </w:t>
      </w:r>
      <w:r w:rsidRPr="00E8235D">
        <w:rPr>
          <w:rtl/>
        </w:rPr>
        <w:t>את הכנסת בשבוע הבא. אני יודע שחברי הכנסת רגישים מאוד</w:t>
      </w:r>
      <w:r w:rsidR="00D90493">
        <w:rPr>
          <w:rtl/>
        </w:rPr>
        <w:t xml:space="preserve"> </w:t>
      </w:r>
      <w:r w:rsidRPr="00E8235D">
        <w:rPr>
          <w:rtl/>
        </w:rPr>
        <w:t>להוצאות</w:t>
      </w:r>
      <w:r w:rsidR="00D90493">
        <w:rPr>
          <w:rtl/>
        </w:rPr>
        <w:t xml:space="preserve"> </w:t>
      </w:r>
      <w:r w:rsidRPr="00E8235D">
        <w:rPr>
          <w:rtl/>
        </w:rPr>
        <w:t>מיותרות, להוצאת כספים מיותרים על מנת למסור דבר כל כך טכני, ואני בטוח,</w:t>
      </w:r>
      <w:r w:rsidR="00D90493">
        <w:rPr>
          <w:rtl/>
        </w:rPr>
        <w:t xml:space="preserve"> </w:t>
      </w:r>
      <w:r w:rsidRPr="00E8235D">
        <w:rPr>
          <w:rtl/>
        </w:rPr>
        <w:t>שאם יהיה דיון בהודעה שביקש חבר הכנסת שטרית, יהיה מה לומר.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בעיקר</w:t>
      </w:r>
      <w:r w:rsidR="00D90493">
        <w:rPr>
          <w:rtl/>
        </w:rPr>
        <w:t xml:space="preserve"> </w:t>
      </w:r>
      <w:r w:rsidRPr="00E8235D">
        <w:rPr>
          <w:rtl/>
        </w:rPr>
        <w:t>יהיה</w:t>
      </w:r>
      <w:r w:rsidR="00D90493">
        <w:rPr>
          <w:rtl/>
        </w:rPr>
        <w:t xml:space="preserve"> </w:t>
      </w:r>
      <w:r w:rsidRPr="00E8235D">
        <w:rPr>
          <w:rtl/>
        </w:rPr>
        <w:t>דיון</w:t>
      </w:r>
      <w:r w:rsidR="00D90493">
        <w:rPr>
          <w:rtl/>
        </w:rPr>
        <w:t xml:space="preserve"> </w:t>
      </w:r>
      <w:r w:rsidRPr="00E8235D">
        <w:rPr>
          <w:rtl/>
        </w:rPr>
        <w:t>על התפטרות שר החוץ ולא על התפטרות סגן שר החוץ, ולשם כך</w:t>
      </w:r>
      <w:r w:rsidR="00D90493">
        <w:rPr>
          <w:rtl/>
        </w:rPr>
        <w:t xml:space="preserve"> </w:t>
      </w:r>
      <w:r w:rsidRPr="00E8235D">
        <w:rPr>
          <w:rtl/>
        </w:rPr>
        <w:t>גם אין צורך להמתין, כי על הודעת שר החוץ, שהוא התפטר, גם כן אפשר לקיים דיון.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ולכן,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מאוד מחברי הכנסת לקבל את ההודעה הזאת בהבנה, לברך את סגן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השר נואף מסאלחה על התמנותו לסגן שר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אני מבקש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יבוא.</w:t>
      </w:r>
      <w:r w:rsidR="00D90493">
        <w:rPr>
          <w:rtl/>
        </w:rPr>
        <w:t xml:space="preserve"> </w:t>
      </w:r>
      <w:r w:rsidRPr="00E8235D">
        <w:rPr>
          <w:rtl/>
        </w:rPr>
        <w:t>אני מודה לכם מאוד.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השר, ברגע זה הודיעה לי סיעת הליכוד, שהיא מושכת את 30 החתימות ומברכת</w:t>
      </w:r>
      <w:r w:rsidR="00D90493">
        <w:rPr>
          <w:rtl/>
        </w:rPr>
        <w:t xml:space="preserve"> </w:t>
      </w:r>
      <w:r w:rsidRPr="00E8235D">
        <w:rPr>
          <w:rtl/>
        </w:rPr>
        <w:t>את סגן השר מסאלחה, על מנת שיצליח בתפקידו.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ידעתי, שאם אני אדבר בהיגיון, אפילו את סיעת הליכוד אשכנע.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יש לך בעיה לשכנע את חברי מפלגתך. הכנסת כולה ערה להערותיך.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אדוני, יש לי שאלה לשר.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השר כבר ירד, חבר הכנסת קליינר. אתה יכול לשאול אותו בלי שהוא יהיה פה.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</w:t>
      </w:r>
      <w:r w:rsidR="00D90493">
        <w:rPr>
          <w:rtl/>
        </w:rPr>
        <w:t xml:space="preserve"> </w:t>
      </w:r>
      <w:r w:rsidRPr="00E8235D">
        <w:rPr>
          <w:rtl/>
        </w:rPr>
        <w:t>לא.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 הצטרפתי למסע ההצעות לסדר, כי קיוויתי, אדוני 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שבמסגרת הדיון שביקשתם הוא יהיה סיעתי בוודאי, ונוכל להתייחס כמקובל בכנסת להודעה</w:t>
      </w:r>
      <w:r w:rsidR="00D90493">
        <w:rPr>
          <w:rtl/>
        </w:rPr>
        <w:t xml:space="preserve"> </w:t>
      </w:r>
      <w:r w:rsidRPr="00E8235D">
        <w:rPr>
          <w:rtl/>
        </w:rPr>
        <w:t>כה דרמטית.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אבל,</w:t>
      </w:r>
      <w:r w:rsidR="00D90493">
        <w:rPr>
          <w:rtl/>
        </w:rPr>
        <w:t xml:space="preserve"> </w:t>
      </w:r>
      <w:r w:rsidRPr="00E8235D">
        <w:rPr>
          <w:rtl/>
        </w:rPr>
        <w:t>למען</w:t>
      </w:r>
      <w:r w:rsidR="00D90493">
        <w:rPr>
          <w:rtl/>
        </w:rPr>
        <w:t xml:space="preserve"> </w:t>
      </w:r>
      <w:r w:rsidRPr="00E8235D">
        <w:rPr>
          <w:rtl/>
        </w:rPr>
        <w:t>האמת,</w:t>
      </w:r>
      <w:r w:rsidR="00D90493">
        <w:rPr>
          <w:rtl/>
        </w:rPr>
        <w:t xml:space="preserve"> </w:t>
      </w:r>
      <w:r w:rsidRPr="00E8235D">
        <w:rPr>
          <w:rtl/>
        </w:rPr>
        <w:t>כששמעתי</w:t>
      </w:r>
      <w:r w:rsidR="00D90493">
        <w:rPr>
          <w:rtl/>
        </w:rPr>
        <w:t xml:space="preserve"> </w:t>
      </w:r>
      <w:r w:rsidRPr="00E8235D">
        <w:rPr>
          <w:rtl/>
        </w:rPr>
        <w:t>הודעה דרמטית וראיתי את התפטרות שר החוץ, הייתי</w:t>
      </w:r>
      <w:r w:rsidR="00D90493">
        <w:rPr>
          <w:rtl/>
        </w:rPr>
        <w:t xml:space="preserve"> </w:t>
      </w:r>
      <w:r w:rsidRPr="00E8235D">
        <w:rPr>
          <w:rtl/>
        </w:rPr>
        <w:t>משוכנע</w:t>
      </w:r>
      <w:r w:rsidR="00D90493">
        <w:rPr>
          <w:rtl/>
        </w:rPr>
        <w:t xml:space="preserve"> </w:t>
      </w:r>
      <w:r w:rsidRPr="00E8235D">
        <w:rPr>
          <w:rtl/>
        </w:rPr>
        <w:t>שהשר</w:t>
      </w:r>
      <w:r w:rsidR="00D90493">
        <w:rPr>
          <w:rtl/>
        </w:rPr>
        <w:t xml:space="preserve"> </w:t>
      </w:r>
      <w:r w:rsidRPr="00E8235D">
        <w:rPr>
          <w:rtl/>
        </w:rPr>
        <w:t>יעלה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הבמה ויגיד: הנה, היות שיש לנו כל כך הרבה מקומות פנויים</w:t>
      </w:r>
      <w:r w:rsidR="00D90493">
        <w:rPr>
          <w:rtl/>
        </w:rPr>
        <w:t xml:space="preserve"> </w:t>
      </w:r>
      <w:r w:rsidRPr="00E8235D">
        <w:rPr>
          <w:rtl/>
        </w:rPr>
        <w:t>בממשלה,</w:t>
      </w:r>
      <w:r w:rsidR="00D90493">
        <w:rPr>
          <w:rtl/>
        </w:rPr>
        <w:t xml:space="preserve"> </w:t>
      </w:r>
      <w:r w:rsidRPr="00E8235D">
        <w:rPr>
          <w:rtl/>
        </w:rPr>
        <w:t>ניצלנו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ההזדמנות,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התפטרות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שר החוץ, למנות שר ערבי ראשון</w:t>
      </w:r>
      <w:r w:rsidR="00D90493">
        <w:rPr>
          <w:rtl/>
        </w:rPr>
        <w:t xml:space="preserve"> </w:t>
      </w:r>
      <w:r w:rsidRPr="00E8235D">
        <w:rPr>
          <w:rtl/>
        </w:rPr>
        <w:t>בממשלה.</w:t>
      </w:r>
      <w:r w:rsidR="00D90493">
        <w:rPr>
          <w:rtl/>
        </w:rPr>
        <w:t xml:space="preserve"> </w:t>
      </w:r>
      <w:r w:rsidRPr="00E8235D">
        <w:rPr>
          <w:rtl/>
        </w:rPr>
        <w:t>אני יודע שקוצ'יק מנהל את כל המשרדים. היה מוותר קוצ'יק על משרד אחד או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שניים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ושאלתך? שאלתך לשר.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 xml:space="preserve">מיכאל קליינר (חרות </w:t>
      </w:r>
      <w:r>
        <w:rPr>
          <w:rtl/>
        </w:rPr>
        <w:t>–</w:t>
      </w:r>
      <w:r w:rsidRPr="00D90493">
        <w:rPr>
          <w:rtl/>
        </w:rPr>
        <w:t xml:space="preserve"> התנועה הלאומית):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ונותן לו להיות שר.</w:t>
      </w:r>
      <w:r>
        <w:rPr>
          <w:rtl/>
        </w:rPr>
        <w:t xml:space="preserve"> </w:t>
      </w:r>
      <w:r w:rsidR="00E8235D" w:rsidRPr="00E8235D">
        <w:rPr>
          <w:rtl/>
        </w:rPr>
        <w:t>מדוע לא ניצלתם את ההזדמנות למנות את נואף מסאלחה</w:t>
      </w:r>
      <w:r>
        <w:rPr>
          <w:rtl/>
        </w:rPr>
        <w:t xml:space="preserve"> </w:t>
      </w:r>
      <w:r w:rsidR="00E8235D" w:rsidRPr="00E8235D">
        <w:rPr>
          <w:rtl/>
        </w:rPr>
        <w:t>לשר ערבי ראשון בממשלה?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 לחבר הכנסת קליינר.</w:t>
      </w:r>
      <w:r w:rsidR="00D90493">
        <w:rPr>
          <w:rtl/>
        </w:rPr>
        <w:t xml:space="preserve"> </w:t>
      </w:r>
      <w:r w:rsidRPr="00E8235D">
        <w:rPr>
          <w:rtl/>
        </w:rPr>
        <w:t>אדוני יענה בשם ראש הממשלה.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השר ח' רמון: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מסרתי הודעה דרמטית, וחבר הכנסת קליינר מסר הודעה מפתיעה.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עד</w:t>
      </w:r>
      <w:r w:rsidR="00D90493">
        <w:rPr>
          <w:rtl/>
        </w:rPr>
        <w:t xml:space="preserve"> </w:t>
      </w:r>
      <w:r w:rsidRPr="00E8235D">
        <w:rPr>
          <w:rtl/>
        </w:rPr>
        <w:t>עכשיו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היסוסים</w:t>
      </w:r>
      <w:r w:rsidR="00D90493">
        <w:rPr>
          <w:rtl/>
        </w:rPr>
        <w:t xml:space="preserve"> </w:t>
      </w:r>
      <w:r w:rsidRPr="00E8235D">
        <w:rPr>
          <w:rtl/>
        </w:rPr>
        <w:t>בעניין, אבל אני אביא את בקשתו האישית של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קליינר</w:t>
      </w:r>
      <w:r w:rsidR="00D90493">
        <w:rPr>
          <w:rtl/>
        </w:rPr>
        <w:t xml:space="preserve"> </w:t>
      </w:r>
      <w:r w:rsidRPr="00E8235D">
        <w:rPr>
          <w:rtl/>
        </w:rPr>
        <w:t>למנות</w:t>
      </w:r>
      <w:r w:rsidR="00D90493">
        <w:rPr>
          <w:rtl/>
        </w:rPr>
        <w:t xml:space="preserve"> </w:t>
      </w:r>
      <w:r w:rsidRPr="00E8235D">
        <w:rPr>
          <w:rtl/>
        </w:rPr>
        <w:t>שר</w:t>
      </w:r>
      <w:r w:rsidR="00D90493">
        <w:rPr>
          <w:rtl/>
        </w:rPr>
        <w:t xml:space="preserve"> </w:t>
      </w:r>
      <w:r w:rsidRPr="00E8235D">
        <w:rPr>
          <w:rtl/>
        </w:rPr>
        <w:t>ערבי, ונדמה לי שלאחר שחבר הכנסת קליינר הציע למנות שר</w:t>
      </w:r>
      <w:r w:rsidR="00D90493">
        <w:rPr>
          <w:rtl/>
        </w:rPr>
        <w:t xml:space="preserve"> </w:t>
      </w:r>
      <w:r w:rsidRPr="00E8235D">
        <w:rPr>
          <w:rtl/>
        </w:rPr>
        <w:t>ערבי, אנחנו נשקול זאת שיקול מאוד רציני, ויש סיכוי שהצעתך תתקבל.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לשר,</w:t>
      </w:r>
      <w:r w:rsidR="00D90493">
        <w:rPr>
          <w:rtl/>
        </w:rPr>
        <w:t xml:space="preserve"> </w:t>
      </w:r>
      <w:r w:rsidRPr="00E8235D">
        <w:rPr>
          <w:rtl/>
        </w:rPr>
        <w:t>ואנחנו מברכים את סגן השר גם בהיעדרו: בהצלחה רבה לסגן השר</w:t>
      </w:r>
      <w:r w:rsidR="00D90493">
        <w:rPr>
          <w:rtl/>
        </w:rPr>
        <w:t xml:space="preserve"> </w:t>
      </w:r>
      <w:r w:rsidRPr="00E8235D">
        <w:rPr>
          <w:rtl/>
        </w:rPr>
        <w:t>נואף מסאלחה, שהיה סגן שר החוץ והיום הוא סגן שר של כו</w:t>
      </w:r>
      <w:r w:rsidR="00D90493">
        <w:rPr>
          <w:rtl/>
        </w:rPr>
        <w:t>-</w:t>
      </w:r>
      <w:r w:rsidRPr="00E8235D">
        <w:rPr>
          <w:rtl/>
        </w:rPr>
        <w:t>לם.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1"/>
        <w:rPr>
          <w:rtl/>
        </w:rPr>
      </w:pPr>
      <w:bookmarkStart w:id="140" w:name="_Toc449874392"/>
      <w:r w:rsidRPr="00D90493">
        <w:rPr>
          <w:rtl/>
        </w:rPr>
        <w:t>הצעת חוק בית</w:t>
      </w:r>
      <w:r>
        <w:rPr>
          <w:rtl/>
        </w:rPr>
        <w:t>-</w:t>
      </w:r>
      <w:r w:rsidRPr="00D90493">
        <w:rPr>
          <w:rtl/>
        </w:rPr>
        <w:t>המשפט לענייני משפחה (תיקון מס' 4)</w:t>
      </w:r>
      <w:bookmarkEnd w:id="140"/>
    </w:p>
    <w:p w:rsidR="00D90493" w:rsidRDefault="00D90493" w:rsidP="00D90493">
      <w:pPr>
        <w:pStyle w:val="1"/>
        <w:rPr>
          <w:rtl/>
        </w:rPr>
      </w:pPr>
      <w:bookmarkStart w:id="141" w:name="_Toc449874393"/>
      <w:r w:rsidRPr="00D90493">
        <w:rPr>
          <w:rtl/>
        </w:rPr>
        <w:t>(הפניה ליחידות הסיוע), התש"ס</w:t>
      </w:r>
      <w:r>
        <w:rPr>
          <w:rtl/>
        </w:rPr>
        <w:t>–</w:t>
      </w:r>
      <w:r w:rsidRPr="00D90493">
        <w:rPr>
          <w:rtl/>
        </w:rPr>
        <w:t>2000</w:t>
      </w:r>
      <w:bookmarkEnd w:id="141"/>
    </w:p>
    <w:p w:rsidR="00D90493" w:rsidRPr="00D90493" w:rsidRDefault="00D90493" w:rsidP="00D90493">
      <w:pPr>
        <w:pStyle w:val="1"/>
        <w:rPr>
          <w:rtl/>
        </w:rPr>
      </w:pPr>
      <w:bookmarkStart w:id="142" w:name="_Toc449874394"/>
      <w:r w:rsidRPr="00D90493">
        <w:rPr>
          <w:rtl/>
        </w:rPr>
        <w:t>(קריאה ראשונה)</w:t>
      </w:r>
      <w:bookmarkEnd w:id="142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 אנחנו ממשיכים בסדר</w:t>
      </w:r>
      <w:r w:rsidR="00D90493">
        <w:rPr>
          <w:rtl/>
        </w:rPr>
        <w:t>-</w:t>
      </w:r>
      <w:r w:rsidRPr="00E8235D">
        <w:rPr>
          <w:rtl/>
        </w:rPr>
        <w:t>היום. על סדר</w:t>
      </w:r>
      <w:r w:rsidR="00D90493">
        <w:rPr>
          <w:rtl/>
        </w:rPr>
        <w:t>-</w:t>
      </w:r>
      <w:r w:rsidRPr="00E8235D">
        <w:rPr>
          <w:rtl/>
        </w:rPr>
        <w:t>היום אותה הצעת חוק של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אורלב. נשארו לדיון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עופר חוגי, בבקשה, ואחריו </w:t>
      </w:r>
      <w:r w:rsidR="00D90493">
        <w:rPr>
          <w:rtl/>
        </w:rPr>
        <w:t>–</w:t>
      </w:r>
      <w:r w:rsidRPr="00E8235D">
        <w:rPr>
          <w:rtl/>
        </w:rPr>
        <w:t xml:space="preserve"> חבר הכנסת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משה גפני, ואחריהם </w:t>
      </w:r>
      <w:r w:rsidR="00D90493">
        <w:rPr>
          <w:rtl/>
        </w:rPr>
        <w:t>–</w:t>
      </w:r>
      <w:r w:rsidRPr="00E8235D">
        <w:rPr>
          <w:rtl/>
        </w:rPr>
        <w:t xml:space="preserve"> חבר הכנסת עזרא יסיים את הדיון.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חברי הכנסת, אני מקווה שהיושב</w:t>
      </w:r>
      <w:r w:rsidR="00D90493">
        <w:rPr>
          <w:rtl/>
        </w:rPr>
        <w:t>-</w:t>
      </w:r>
      <w:r w:rsidRPr="00E8235D">
        <w:rPr>
          <w:rtl/>
        </w:rPr>
        <w:t>ראש ייתן לי את הזמן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כמו שכבודו קיבל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מאדוני, אם הוא רוצה לדבר, ידבר. אל תעשה חשבונות עם היושב</w:t>
      </w:r>
      <w:r w:rsidR="00D90493">
        <w:rPr>
          <w:rtl/>
        </w:rPr>
        <w:t>-</w:t>
      </w:r>
      <w:r w:rsidRPr="00E8235D">
        <w:rPr>
          <w:rtl/>
        </w:rPr>
        <w:t>ראש כדי</w:t>
      </w:r>
      <w:r w:rsidR="00D90493">
        <w:rPr>
          <w:rtl/>
        </w:rPr>
        <w:t xml:space="preserve"> </w:t>
      </w:r>
      <w:r w:rsidRPr="00E8235D">
        <w:rPr>
          <w:rtl/>
        </w:rPr>
        <w:t>שהיושב</w:t>
      </w:r>
      <w:r w:rsidR="00D90493">
        <w:rPr>
          <w:rtl/>
        </w:rPr>
        <w:t>-</w:t>
      </w:r>
      <w:r w:rsidRPr="00E8235D">
        <w:rPr>
          <w:rtl/>
        </w:rPr>
        <w:t>ראש לא יעשה חשבונות אתך. תתחיל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בכל</w:t>
      </w:r>
      <w:r w:rsidR="00D90493">
        <w:rPr>
          <w:rtl/>
        </w:rPr>
        <w:t xml:space="preserve"> </w:t>
      </w:r>
      <w:r w:rsidRPr="00E8235D">
        <w:rPr>
          <w:rtl/>
        </w:rPr>
        <w:t>אופן,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מקווה שגם חברי מרכז הליכוד שומעים אותי בשעה זו. אני רוצה</w:t>
      </w:r>
      <w:r w:rsidR="00D90493">
        <w:rPr>
          <w:rtl/>
        </w:rPr>
        <w:t xml:space="preserve"> </w:t>
      </w:r>
      <w:r w:rsidRPr="00E8235D">
        <w:rPr>
          <w:rtl/>
        </w:rPr>
        <w:t>להזכיר</w:t>
      </w:r>
      <w:r w:rsidR="00D90493">
        <w:rPr>
          <w:rtl/>
        </w:rPr>
        <w:t xml:space="preserve"> </w:t>
      </w:r>
      <w:r w:rsidRPr="00E8235D">
        <w:rPr>
          <w:rtl/>
        </w:rPr>
        <w:t>ליושב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שלפני כמה דקות, אולי לפני חצי שעה, הציע להוריד הצעה של חבר</w:t>
      </w:r>
      <w:r w:rsidR="00D90493">
        <w:rPr>
          <w:rtl/>
        </w:rPr>
        <w:t xml:space="preserve"> </w:t>
      </w:r>
      <w:r w:rsidRPr="00E8235D">
        <w:rPr>
          <w:rtl/>
        </w:rPr>
        <w:t>הכנסת דוד טל שאומרת:</w:t>
      </w:r>
      <w:r w:rsidR="00D90493">
        <w:rPr>
          <w:rtl/>
        </w:rPr>
        <w:t xml:space="preserve"> </w:t>
      </w:r>
      <w:r w:rsidRPr="00E8235D">
        <w:rPr>
          <w:rtl/>
        </w:rPr>
        <w:t>מוצע כי הזכאים לקצבאות הנכות לפי חוק הביטוח הלאומי לגמלה</w:t>
      </w:r>
      <w:r w:rsidR="00D90493">
        <w:rPr>
          <w:rtl/>
        </w:rPr>
        <w:t xml:space="preserve"> </w:t>
      </w:r>
      <w:r w:rsidRPr="00E8235D">
        <w:rPr>
          <w:rtl/>
        </w:rPr>
        <w:t>לפי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חוק הבטחת הכנסה ותשלום לפי חוק המזונות, יקבלו מענק חג פעמיים בשנה </w:t>
      </w:r>
      <w:r w:rsidR="00D90493">
        <w:rPr>
          <w:rtl/>
        </w:rPr>
        <w:t>–</w:t>
      </w:r>
      <w:r w:rsidRPr="00E8235D">
        <w:rPr>
          <w:rtl/>
        </w:rPr>
        <w:t xml:space="preserve"> בחגים</w:t>
      </w:r>
      <w:r w:rsidR="00D90493">
        <w:rPr>
          <w:rtl/>
        </w:rPr>
        <w:t xml:space="preserve"> –</w:t>
      </w:r>
      <w:r w:rsidRPr="00E8235D">
        <w:rPr>
          <w:rtl/>
        </w:rPr>
        <w:t xml:space="preserve"> בגובה 250 ש"ח.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 הוריד את 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הוריד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זה חבר הכנסת ריבלין מהליכוד. ואני מתפלא מאוד על הליכוד </w:t>
      </w:r>
      <w:r w:rsidR="00D90493">
        <w:rPr>
          <w:rtl/>
        </w:rPr>
        <w:t>–</w:t>
      </w:r>
      <w:r w:rsidRPr="00E8235D">
        <w:rPr>
          <w:rtl/>
        </w:rPr>
        <w:t xml:space="preserve"> מה יש</w:t>
      </w:r>
      <w:r w:rsidR="00D90493">
        <w:rPr>
          <w:rtl/>
        </w:rPr>
        <w:t xml:space="preserve"> </w:t>
      </w:r>
      <w:r w:rsidRPr="00E8235D">
        <w:rPr>
          <w:rtl/>
        </w:rPr>
        <w:t>לכם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המסכנים?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למדתם</w:t>
      </w:r>
      <w:r w:rsidR="00D90493">
        <w:rPr>
          <w:rtl/>
        </w:rPr>
        <w:t xml:space="preserve"> </w:t>
      </w:r>
      <w:r w:rsidRPr="00E8235D">
        <w:rPr>
          <w:rtl/>
        </w:rPr>
        <w:t>לקח? לא הבנתם למה ירדתם ל</w:t>
      </w:r>
      <w:r w:rsidR="00D90493">
        <w:rPr>
          <w:rtl/>
        </w:rPr>
        <w:t>-</w:t>
      </w:r>
      <w:r w:rsidRPr="00E8235D">
        <w:rPr>
          <w:rtl/>
        </w:rPr>
        <w:t>19 מנדטים? למה אתם לא</w:t>
      </w:r>
      <w:r w:rsidR="00D90493">
        <w:rPr>
          <w:rtl/>
        </w:rPr>
        <w:t xml:space="preserve"> </w:t>
      </w:r>
      <w:r w:rsidRPr="00E8235D">
        <w:rPr>
          <w:rtl/>
        </w:rPr>
        <w:t>דואגים למסכנים? עד מתי תמשיכו? אתם חושבים שבדרך זאת אתם תחזרו לשלטון?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אל יתהלל חוגר כמפתח. בבחירות הקודמות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 תדאג, בינתיים הקיבוצים מצטמצמים.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ובא לציון גואל.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בינתיים הקיבוצים מצטמצמים. תמצא לך פרויקט חדש, אני מציע 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מבקש להתווכח עם חבר הכנסת אבו וילן? אם הוא יצעק אני אקח את זה</w:t>
      </w:r>
      <w:r w:rsidR="00D90493">
        <w:rPr>
          <w:rtl/>
        </w:rPr>
        <w:t xml:space="preserve"> </w:t>
      </w:r>
      <w:r w:rsidRPr="00E8235D">
        <w:rPr>
          <w:rtl/>
        </w:rPr>
        <w:t>על חשבונו. אם אתה תענה לו אני אקח את זה על חשבונך.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רוצה להתווכח אתו.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וילן, הוא רוצה למצות את הדקות שעומדות לרשותו. הוא לא יודע כמה,</w:t>
      </w:r>
      <w:r w:rsidR="00D90493">
        <w:rPr>
          <w:rtl/>
        </w:rPr>
        <w:t xml:space="preserve"> </w:t>
      </w:r>
      <w:r w:rsidRPr="00E8235D">
        <w:rPr>
          <w:rtl/>
        </w:rPr>
        <w:t>אבל הוא רוצה למצות אותן.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להגן על המחנה הלאומי.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מתפלא מאוד על הליכוד גם בעניין חוק בני הישיבות, שפתאום קם מצביא גדול</w:t>
      </w:r>
      <w:r w:rsidR="00D90493">
        <w:rPr>
          <w:rtl/>
        </w:rPr>
        <w:t xml:space="preserve"> </w:t>
      </w:r>
      <w:r w:rsidRPr="00E8235D">
        <w:rPr>
          <w:rtl/>
        </w:rPr>
        <w:t>בישראל ומחליט שלליכוד יש עקרונות, ממש עקרונות מאוד חשובים, מאוד גדולים, והחליט</w:t>
      </w:r>
      <w:r w:rsidR="00D90493">
        <w:rPr>
          <w:rtl/>
        </w:rPr>
        <w:t xml:space="preserve"> </w:t>
      </w:r>
      <w:r w:rsidRPr="00E8235D">
        <w:rPr>
          <w:rtl/>
        </w:rPr>
        <w:t>להנהיג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כל מפלגת הליכוד להצביע נגד החוק.</w:t>
      </w:r>
      <w:r w:rsidR="00D90493">
        <w:rPr>
          <w:rtl/>
        </w:rPr>
        <w:t xml:space="preserve"> </w:t>
      </w:r>
      <w:r w:rsidRPr="00E8235D">
        <w:rPr>
          <w:rtl/>
        </w:rPr>
        <w:t>אתם חושבים שאנחנו לא זוכרים? אתם</w:t>
      </w:r>
      <w:r w:rsidR="00D90493">
        <w:rPr>
          <w:rtl/>
        </w:rPr>
        <w:t xml:space="preserve"> </w:t>
      </w:r>
      <w:r w:rsidRPr="00E8235D">
        <w:rPr>
          <w:rtl/>
        </w:rPr>
        <w:t>חושבים,</w:t>
      </w:r>
      <w:r w:rsidR="00D90493">
        <w:rPr>
          <w:rtl/>
        </w:rPr>
        <w:t xml:space="preserve"> </w:t>
      </w:r>
      <w:r w:rsidRPr="00E8235D">
        <w:rPr>
          <w:rtl/>
        </w:rPr>
        <w:t>שאנחנו</w:t>
      </w:r>
      <w:r w:rsidR="00D90493">
        <w:rPr>
          <w:rtl/>
        </w:rPr>
        <w:t xml:space="preserve"> </w:t>
      </w:r>
      <w:r w:rsidRPr="00E8235D">
        <w:rPr>
          <w:rtl/>
        </w:rPr>
        <w:t>בתור מפלגה מאוד גדולה, חוג מאוד גדול של חרדים שנמצאים במדינה,</w:t>
      </w:r>
      <w:r w:rsidR="00D90493">
        <w:rPr>
          <w:rtl/>
        </w:rPr>
        <w:t xml:space="preserve"> </w:t>
      </w:r>
      <w:r w:rsidRPr="00E8235D">
        <w:rPr>
          <w:rtl/>
        </w:rPr>
        <w:t>לא נזכור לכם את זה?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חרדים וחוזרים בתשובה, אל תשכח.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מדבר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 xml:space="preserve"> </w:t>
      </w:r>
      <w:r w:rsidRPr="00E8235D">
        <w:rPr>
          <w:rtl/>
        </w:rPr>
        <w:t>החוזרים</w:t>
      </w:r>
      <w:r w:rsidR="00D90493">
        <w:rPr>
          <w:rtl/>
        </w:rPr>
        <w:t xml:space="preserve"> </w:t>
      </w:r>
      <w:r w:rsidRPr="00E8235D">
        <w:rPr>
          <w:rtl/>
        </w:rPr>
        <w:t>בתשובה.</w:t>
      </w:r>
      <w:r w:rsidR="00D90493">
        <w:rPr>
          <w:rtl/>
        </w:rPr>
        <w:t xml:space="preserve"> </w:t>
      </w:r>
      <w:r w:rsidRPr="00E8235D">
        <w:rPr>
          <w:rtl/>
        </w:rPr>
        <w:t>אתם</w:t>
      </w:r>
      <w:r w:rsidR="00D90493">
        <w:rPr>
          <w:rtl/>
        </w:rPr>
        <w:t xml:space="preserve"> </w:t>
      </w:r>
      <w:r w:rsidRPr="00E8235D">
        <w:rPr>
          <w:rtl/>
        </w:rPr>
        <w:t>חושבים שבדרך שאתם מתנהגים אנחנו</w:t>
      </w:r>
      <w:r w:rsidR="00D90493">
        <w:rPr>
          <w:rtl/>
        </w:rPr>
        <w:t xml:space="preserve"> </w:t>
      </w:r>
      <w:r w:rsidRPr="00E8235D">
        <w:rPr>
          <w:rtl/>
        </w:rPr>
        <w:t>נשתוק?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מה זה פוליטיקה? אנחנו ילדים קטנים שלכם? זו לא הדרך.</w:t>
      </w:r>
      <w:r w:rsidR="00D90493">
        <w:rPr>
          <w:rtl/>
        </w:rPr>
        <w:t xml:space="preserve"> </w:t>
      </w:r>
      <w:r w:rsidRPr="00E8235D">
        <w:rPr>
          <w:rtl/>
        </w:rPr>
        <w:t xml:space="preserve">ותדע לך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אבשלום וילן (מרצ):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את פרס, תיזהרו.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טוב,</w:t>
      </w:r>
      <w:r w:rsidR="00D90493">
        <w:rPr>
          <w:rtl/>
        </w:rPr>
        <w:t xml:space="preserve"> </w:t>
      </w:r>
      <w:r w:rsidRPr="00E8235D">
        <w:rPr>
          <w:rtl/>
        </w:rPr>
        <w:t>אתה</w:t>
      </w:r>
      <w:r w:rsidR="00D90493">
        <w:rPr>
          <w:rtl/>
        </w:rPr>
        <w:t xml:space="preserve"> </w:t>
      </w:r>
      <w:r w:rsidRPr="00E8235D">
        <w:rPr>
          <w:rtl/>
        </w:rPr>
        <w:t>הזכרת</w:t>
      </w:r>
      <w:r w:rsidR="00D90493">
        <w:rPr>
          <w:rtl/>
        </w:rPr>
        <w:t xml:space="preserve"> </w:t>
      </w:r>
      <w:r w:rsidRPr="00E8235D">
        <w:rPr>
          <w:rtl/>
        </w:rPr>
        <w:t>את הכרת הטוב. הם שכחו מה אומרת הכרת הטוב. ותדע לך, שמשה</w:t>
      </w:r>
      <w:r w:rsidR="00D90493">
        <w:rPr>
          <w:rtl/>
        </w:rPr>
        <w:t xml:space="preserve"> </w:t>
      </w:r>
      <w:r w:rsidRPr="00E8235D">
        <w:rPr>
          <w:rtl/>
        </w:rPr>
        <w:t>רבנו, בפרשת השבוע, באלה הדברים הוכיח את עם ישראל. אני לא בא להוכיח אתכם.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אמר בפרשת השבוע?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הוכיח אתכם ברמזים.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איך? איך? נמק.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ואני מדבר אתך אך ורק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רחמים מלול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כבר הוציא את הכיפה.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חשבתי שהוא הולך לצטט, חבר הכנסת מלול. אני לא ידעתי שהוא חוסך ממני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עופר חוגי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בסך</w:t>
      </w:r>
      <w:r w:rsidR="00D90493">
        <w:rPr>
          <w:rtl/>
        </w:rPr>
        <w:t xml:space="preserve"> </w:t>
      </w:r>
      <w:r w:rsidRPr="00E8235D">
        <w:rPr>
          <w:rtl/>
        </w:rPr>
        <w:t>הכול</w:t>
      </w:r>
      <w:r w:rsidR="00D90493">
        <w:rPr>
          <w:rtl/>
        </w:rPr>
        <w:t xml:space="preserve"> </w:t>
      </w:r>
      <w:r w:rsidRPr="00E8235D">
        <w:rPr>
          <w:rtl/>
        </w:rPr>
        <w:t>להוכיח אותך ממש ברמזים. ואני מציע לכם, חברי הליכוד,</w:t>
      </w:r>
      <w:r w:rsidR="00D90493">
        <w:rPr>
          <w:rtl/>
        </w:rPr>
        <w:t xml:space="preserve"> </w:t>
      </w:r>
      <w:r w:rsidRPr="00E8235D">
        <w:rPr>
          <w:rtl/>
        </w:rPr>
        <w:t>לקחת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לתשומת</w:t>
      </w:r>
      <w:r w:rsidR="00D90493">
        <w:rPr>
          <w:rtl/>
        </w:rPr>
        <w:t xml:space="preserve"> </w:t>
      </w:r>
      <w:r w:rsidRPr="00E8235D">
        <w:rPr>
          <w:rtl/>
        </w:rPr>
        <w:t>לב. אם אתם רוצים שנמשיך יחד בתור המחנה הלאומי האמיתי</w:t>
      </w:r>
      <w:r w:rsidR="00D90493">
        <w:rPr>
          <w:rtl/>
        </w:rPr>
        <w:t xml:space="preserve"> </w:t>
      </w:r>
      <w:r w:rsidRPr="00E8235D">
        <w:rPr>
          <w:rtl/>
        </w:rPr>
        <w:t>ונעבוד יחד, אנחנו חייבים להגיע להידברות בצורה נכונה.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עופר חוגי, שלא עבר את הזמן שניתן לדובר הקודם לפני</w:t>
      </w:r>
      <w:r w:rsidR="00D90493">
        <w:rPr>
          <w:rtl/>
        </w:rPr>
        <w:t xml:space="preserve"> </w:t>
      </w:r>
      <w:r w:rsidRPr="00E8235D">
        <w:rPr>
          <w:rtl/>
        </w:rPr>
        <w:t>הדובר של השר.</w:t>
      </w:r>
      <w:r w:rsidR="00D90493">
        <w:rPr>
          <w:rtl/>
        </w:rPr>
        <w:t xml:space="preserve"> </w:t>
      </w:r>
      <w:r w:rsidRPr="00E8235D">
        <w:rPr>
          <w:rtl/>
        </w:rPr>
        <w:t>יעלה ויבוא חבר הכנסת משה גפני,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הנשיאות הודיע לי את החלטתו שב</w:t>
      </w:r>
      <w:r w:rsidR="00D90493">
        <w:rPr>
          <w:rtl/>
        </w:rPr>
        <w:t>-</w:t>
      </w:r>
      <w:r w:rsidRPr="00E8235D">
        <w:rPr>
          <w:rtl/>
        </w:rPr>
        <w:t>24:00 נועלים את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הישיבה. כבר עברו שלוש דקות. אני מבקש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אדוני קשור בעבותות לכיסאו? היושב</w:t>
      </w:r>
      <w:r w:rsidR="00D90493">
        <w:rPr>
          <w:rtl/>
        </w:rPr>
        <w:t>-</w:t>
      </w:r>
      <w:r w:rsidRPr="00E8235D">
        <w:rPr>
          <w:rtl/>
        </w:rPr>
        <w:t>ראש יודיע מתי הישיבה ננעלת,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אבל יושב</w:t>
      </w:r>
      <w:r w:rsidR="00D90493">
        <w:rPr>
          <w:rtl/>
        </w:rPr>
        <w:t>-</w:t>
      </w:r>
      <w:r w:rsidRPr="00E8235D">
        <w:rPr>
          <w:rtl/>
        </w:rPr>
        <w:t>ראש הכנסת הודיע שב</w:t>
      </w:r>
      <w:r w:rsidR="00D90493">
        <w:rPr>
          <w:rtl/>
        </w:rPr>
        <w:t>-</w:t>
      </w:r>
      <w:r w:rsidRPr="00E8235D">
        <w:rPr>
          <w:rtl/>
        </w:rPr>
        <w:t xml:space="preserve">24:00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ישב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  <w:r w:rsidR="00D90493">
        <w:rPr>
          <w:rtl/>
        </w:rPr>
        <w:t xml:space="preserve"> </w:t>
      </w:r>
      <w:r w:rsidRPr="00E8235D">
        <w:rPr>
          <w:rtl/>
        </w:rPr>
        <w:t>שמעתי</w:t>
      </w:r>
      <w:r w:rsidR="00D90493">
        <w:rPr>
          <w:rtl/>
        </w:rPr>
        <w:t xml:space="preserve"> </w:t>
      </w:r>
      <w:r w:rsidRPr="00E8235D">
        <w:rPr>
          <w:rtl/>
        </w:rPr>
        <w:t>אותך.</w:t>
      </w:r>
      <w:r w:rsidR="00D90493">
        <w:rPr>
          <w:rtl/>
        </w:rPr>
        <w:t xml:space="preserve"> </w:t>
      </w:r>
      <w:r w:rsidRPr="00E8235D">
        <w:rPr>
          <w:rtl/>
        </w:rPr>
        <w:t>אדוני יתקשר ליושב</w:t>
      </w:r>
      <w:r w:rsidR="00D90493">
        <w:rPr>
          <w:rtl/>
        </w:rPr>
        <w:t>-</w:t>
      </w:r>
      <w:r w:rsidRPr="00E8235D">
        <w:rPr>
          <w:rtl/>
        </w:rPr>
        <w:t>ראש הכנסת. היושב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בישיבה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שמע את הערתך. אדוני אולי לא יודע כי הוא כנראה מזמן לא היה יושב</w:t>
      </w:r>
      <w:r w:rsidR="00D90493">
        <w:rPr>
          <w:rtl/>
        </w:rPr>
        <w:t>-</w:t>
      </w:r>
      <w:r w:rsidRPr="00E8235D">
        <w:rPr>
          <w:rtl/>
        </w:rPr>
        <w:t>ראש</w:t>
      </w:r>
      <w:r w:rsidR="00D90493">
        <w:rPr>
          <w:rtl/>
        </w:rPr>
        <w:t xml:space="preserve"> </w:t>
      </w:r>
      <w:r w:rsidRPr="00E8235D">
        <w:rPr>
          <w:rtl/>
        </w:rPr>
        <w:t>ישיבה.</w:t>
      </w:r>
      <w:r w:rsidR="00D90493">
        <w:rPr>
          <w:rtl/>
        </w:rPr>
        <w:t xml:space="preserve"> </w:t>
      </w:r>
      <w:r w:rsidRPr="00E8235D">
        <w:rPr>
          <w:rtl/>
        </w:rPr>
        <w:t>לא מפסיקים דיון באמצעו. עוד מעט קט אנחנו נקיים. למה אדוני כל כך מתרגש</w:t>
      </w:r>
      <w:r w:rsidR="00D90493">
        <w:rPr>
          <w:rtl/>
        </w:rPr>
        <w:t xml:space="preserve"> </w:t>
      </w:r>
      <w:r w:rsidRPr="00E8235D">
        <w:rPr>
          <w:rtl/>
        </w:rPr>
        <w:t>מהתקנון ומהסדר הטוב כאשר הוא יודע מה הוא?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נקפיד, כמובן</w:t>
      </w:r>
      <w:r w:rsidR="00D90493">
        <w:rPr>
          <w:rtl/>
        </w:rPr>
        <w:t xml:space="preserve"> </w:t>
      </w:r>
      <w:r w:rsidRPr="00E8235D">
        <w:rPr>
          <w:rtl/>
        </w:rPr>
        <w:t>אם זה לא יפגע בשותפינו. אם ייתנו לי רשות חברי המרכז,</w:t>
      </w:r>
      <w:r w:rsidR="00D90493">
        <w:rPr>
          <w:rtl/>
        </w:rPr>
        <w:t xml:space="preserve"> </w:t>
      </w:r>
      <w:r w:rsidRPr="00E8235D">
        <w:rPr>
          <w:rtl/>
        </w:rPr>
        <w:t>אחרי שאתם תתלוננו. בבקשה, חבר הכנסת גפני.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 אני שמח שהשר לענייני ירושלים הגיע לכאן, שכן אז אני יודע</w:t>
      </w:r>
      <w:r w:rsidR="00D90493">
        <w:rPr>
          <w:rtl/>
        </w:rPr>
        <w:t xml:space="preserve"> </w:t>
      </w:r>
      <w:r w:rsidRPr="00E8235D">
        <w:rPr>
          <w:rtl/>
        </w:rPr>
        <w:t>שיש</w:t>
      </w:r>
      <w:r w:rsidR="00D90493">
        <w:rPr>
          <w:rtl/>
        </w:rPr>
        <w:t xml:space="preserve"> </w:t>
      </w:r>
      <w:r w:rsidRPr="00E8235D">
        <w:rPr>
          <w:rtl/>
        </w:rPr>
        <w:t>ממשלה, מכיוון שהערב הייתי בטוח לחלוטין שאין ממשלה. יש מצב שמגישים אי</w:t>
      </w:r>
      <w:r w:rsidR="00D90493">
        <w:rPr>
          <w:rtl/>
        </w:rPr>
        <w:t>-</w:t>
      </w:r>
      <w:r w:rsidRPr="00E8235D">
        <w:rPr>
          <w:rtl/>
        </w:rPr>
        <w:t>אמון</w:t>
      </w:r>
      <w:r w:rsidR="00D90493">
        <w:rPr>
          <w:rtl/>
        </w:rPr>
        <w:t xml:space="preserve"> </w:t>
      </w:r>
      <w:r w:rsidRPr="00E8235D">
        <w:rPr>
          <w:rtl/>
        </w:rPr>
        <w:t>בממשלה,</w:t>
      </w:r>
      <w:r w:rsidR="00D90493">
        <w:rPr>
          <w:rtl/>
        </w:rPr>
        <w:t xml:space="preserve"> </w:t>
      </w:r>
      <w:r w:rsidRPr="00E8235D">
        <w:rPr>
          <w:rtl/>
        </w:rPr>
        <w:t>בראש הממשלה. מה שהיה הערב עם החוקים האחרונים היה מצב חדש בכנסת, שחברי</w:t>
      </w:r>
      <w:r w:rsidR="00D90493">
        <w:rPr>
          <w:rtl/>
        </w:rPr>
        <w:t xml:space="preserve"> </w:t>
      </w:r>
      <w:r w:rsidRPr="00E8235D">
        <w:rPr>
          <w:rtl/>
        </w:rPr>
        <w:t>הכנסת מגישים אי</w:t>
      </w:r>
      <w:r w:rsidR="00D90493">
        <w:rPr>
          <w:rtl/>
        </w:rPr>
        <w:t>-</w:t>
      </w:r>
      <w:r w:rsidRPr="00E8235D">
        <w:rPr>
          <w:rtl/>
        </w:rPr>
        <w:t>אמון זה נגד זה. יש הצעות חוק פרטיות, ומגישים עליהן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אחד</w:t>
      </w:r>
      <w:r w:rsidR="00D90493">
        <w:rPr>
          <w:rtl/>
        </w:rPr>
        <w:t xml:space="preserve"> </w:t>
      </w:r>
      <w:r w:rsidRPr="00E8235D">
        <w:rPr>
          <w:rtl/>
        </w:rPr>
        <w:t>מאתנו</w:t>
      </w:r>
      <w:r w:rsidR="00D90493">
        <w:rPr>
          <w:rtl/>
        </w:rPr>
        <w:t xml:space="preserve"> </w:t>
      </w:r>
      <w:r w:rsidRPr="00E8235D">
        <w:rPr>
          <w:rtl/>
        </w:rPr>
        <w:t>יודע</w:t>
      </w:r>
      <w:r w:rsidR="00D90493">
        <w:rPr>
          <w:rtl/>
        </w:rPr>
        <w:t xml:space="preserve"> </w:t>
      </w:r>
      <w:r w:rsidRPr="00E8235D">
        <w:rPr>
          <w:rtl/>
        </w:rPr>
        <w:t>כמה קשה להביא חוק לקריאה טרומית ולקריאה ראשונה, ועד</w:t>
      </w:r>
      <w:r w:rsidR="00D90493">
        <w:rPr>
          <w:rtl/>
        </w:rPr>
        <w:t xml:space="preserve"> </w:t>
      </w:r>
      <w:r w:rsidRPr="00E8235D">
        <w:rPr>
          <w:rtl/>
        </w:rPr>
        <w:t>ש"המדפיס</w:t>
      </w:r>
      <w:r w:rsidR="00D90493">
        <w:rPr>
          <w:rtl/>
        </w:rPr>
        <w:t xml:space="preserve"> </w:t>
      </w:r>
      <w:r w:rsidRPr="00E8235D">
        <w:rPr>
          <w:rtl/>
        </w:rPr>
        <w:t>הממשלתי" מדפיס את זה ועד שמניחים על השולחן ואיזה מסע ייסורים עובר כל</w:t>
      </w:r>
      <w:r w:rsidR="00D90493">
        <w:rPr>
          <w:rtl/>
        </w:rPr>
        <w:t xml:space="preserve"> </w:t>
      </w: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כנסת.</w:t>
      </w:r>
      <w:r w:rsidR="00D90493">
        <w:rPr>
          <w:rtl/>
        </w:rPr>
        <w:t xml:space="preserve"> </w:t>
      </w:r>
      <w:r w:rsidRPr="00E8235D">
        <w:rPr>
          <w:rtl/>
        </w:rPr>
        <w:t>אבל</w:t>
      </w:r>
      <w:r w:rsidR="00D90493">
        <w:rPr>
          <w:rtl/>
        </w:rPr>
        <w:t xml:space="preserve"> </w:t>
      </w:r>
      <w:r w:rsidRPr="00E8235D">
        <w:rPr>
          <w:rtl/>
        </w:rPr>
        <w:t>ידענו,</w:t>
      </w:r>
      <w:r w:rsidR="00D90493">
        <w:rPr>
          <w:rtl/>
        </w:rPr>
        <w:t xml:space="preserve"> </w:t>
      </w:r>
      <w:r w:rsidRPr="00E8235D">
        <w:rPr>
          <w:rtl/>
        </w:rPr>
        <w:t>שאף</w:t>
      </w:r>
      <w:r w:rsidR="00D90493">
        <w:rPr>
          <w:rtl/>
        </w:rPr>
        <w:t>-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>-</w:t>
      </w:r>
      <w:r w:rsidRPr="00E8235D">
        <w:rPr>
          <w:rtl/>
        </w:rPr>
        <w:t>כן, כאשר יש מצב שהממשלה תומכת בחוק, מגישים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הממשלה</w:t>
      </w:r>
      <w:r w:rsidR="00D90493">
        <w:rPr>
          <w:rtl/>
        </w:rPr>
        <w:t xml:space="preserve"> </w:t>
      </w:r>
      <w:r w:rsidRPr="00E8235D">
        <w:rPr>
          <w:rtl/>
        </w:rPr>
        <w:t>מתנגדת,</w:t>
      </w:r>
      <w:r w:rsidR="00D90493">
        <w:rPr>
          <w:rtl/>
        </w:rPr>
        <w:t xml:space="preserve"> </w:t>
      </w:r>
      <w:r w:rsidRPr="00E8235D">
        <w:rPr>
          <w:rtl/>
        </w:rPr>
        <w:t>מגישים אי</w:t>
      </w:r>
      <w:r w:rsidR="00D90493">
        <w:rPr>
          <w:rtl/>
        </w:rPr>
        <w:t>-</w:t>
      </w:r>
      <w:r w:rsidRPr="00E8235D">
        <w:rPr>
          <w:rtl/>
        </w:rPr>
        <w:t>אמון. הפעם הגענו לשיא חדש. חברי כנסת,</w:t>
      </w:r>
      <w:r w:rsidR="00D90493">
        <w:rPr>
          <w:rtl/>
        </w:rPr>
        <w:t xml:space="preserve"> </w:t>
      </w:r>
      <w:r w:rsidRPr="00E8235D">
        <w:rPr>
          <w:rtl/>
        </w:rPr>
        <w:t>בהצעות חוק פרטיות מגישים אי</w:t>
      </w:r>
      <w:r w:rsidR="00D90493">
        <w:rPr>
          <w:rtl/>
        </w:rPr>
        <w:t>-</w:t>
      </w:r>
      <w:r w:rsidRPr="00E8235D">
        <w:rPr>
          <w:rtl/>
        </w:rPr>
        <w:t>אמון זה כנגד זה. זה חידוש מאוד לא מרענן ומאוד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לא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בשם הליכוד שהיה פה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תמוה,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מובן. אני נמצא לא כל כך הרבה שנים בכנסת. אנחנו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שביום</w:t>
      </w:r>
      <w:r w:rsidR="00D90493">
        <w:rPr>
          <w:rtl/>
        </w:rPr>
        <w:t xml:space="preserve"> </w:t>
      </w:r>
      <w:r w:rsidRPr="00E8235D">
        <w:rPr>
          <w:rtl/>
        </w:rPr>
        <w:t>האחרון</w:t>
      </w:r>
      <w:r w:rsidR="00D90493">
        <w:rPr>
          <w:rtl/>
        </w:rPr>
        <w:t xml:space="preserve"> </w:t>
      </w:r>
      <w:r w:rsidRPr="00E8235D">
        <w:rPr>
          <w:rtl/>
        </w:rPr>
        <w:t>מגישים</w:t>
      </w:r>
      <w:r w:rsidR="00D90493">
        <w:rPr>
          <w:rtl/>
        </w:rPr>
        <w:t xml:space="preserve"> </w:t>
      </w:r>
      <w:r w:rsidRPr="00E8235D">
        <w:rPr>
          <w:rtl/>
        </w:rPr>
        <w:t>הרבה</w:t>
      </w:r>
      <w:r w:rsidR="00D90493">
        <w:rPr>
          <w:rtl/>
        </w:rPr>
        <w:t xml:space="preserve"> </w:t>
      </w:r>
      <w:r w:rsidRPr="00E8235D">
        <w:rPr>
          <w:rtl/>
        </w:rPr>
        <w:t>דברים</w:t>
      </w:r>
      <w:r w:rsidR="00D90493">
        <w:rPr>
          <w:rtl/>
        </w:rPr>
        <w:t xml:space="preserve"> </w:t>
      </w:r>
      <w:r w:rsidRPr="00E8235D">
        <w:rPr>
          <w:rtl/>
        </w:rPr>
        <w:t>של ניקוי שולחן. עד שהגיעה הצעת חוק</w:t>
      </w:r>
      <w:r w:rsidR="00D90493">
        <w:rPr>
          <w:rtl/>
        </w:rPr>
        <w:t xml:space="preserve"> </w:t>
      </w:r>
      <w:r w:rsidRPr="00E8235D">
        <w:rPr>
          <w:rtl/>
        </w:rPr>
        <w:t>מ"המדפיס</w:t>
      </w:r>
      <w:r w:rsidR="00D90493">
        <w:rPr>
          <w:rtl/>
        </w:rPr>
        <w:t xml:space="preserve"> </w:t>
      </w:r>
      <w:r w:rsidRPr="00E8235D">
        <w:rPr>
          <w:rtl/>
        </w:rPr>
        <w:t>הממשלתי"</w:t>
      </w:r>
      <w:r w:rsidR="00D90493">
        <w:rPr>
          <w:rtl/>
        </w:rPr>
        <w:t xml:space="preserve"> </w:t>
      </w:r>
      <w:r w:rsidRPr="00E8235D">
        <w:rPr>
          <w:rtl/>
        </w:rPr>
        <w:t>לקח</w:t>
      </w:r>
      <w:r w:rsidR="00D90493">
        <w:rPr>
          <w:rtl/>
        </w:rPr>
        <w:t xml:space="preserve"> </w:t>
      </w:r>
      <w:r w:rsidRPr="00E8235D">
        <w:rPr>
          <w:rtl/>
        </w:rPr>
        <w:t>יותר</w:t>
      </w:r>
      <w:r w:rsidR="00D90493">
        <w:rPr>
          <w:rtl/>
        </w:rPr>
        <w:t xml:space="preserve"> </w:t>
      </w:r>
      <w:r w:rsidRPr="00E8235D">
        <w:rPr>
          <w:rtl/>
        </w:rPr>
        <w:t>זמן מהרגיל והניחו אותה רק אחר הצהריים. אז מה הם</w:t>
      </w:r>
      <w:r w:rsidR="00D90493">
        <w:rPr>
          <w:rtl/>
        </w:rPr>
        <w:t xml:space="preserve"> </w:t>
      </w:r>
      <w:r w:rsidRPr="00E8235D">
        <w:rPr>
          <w:rtl/>
        </w:rPr>
        <w:t>מביאים את זה להצבעה? אם זה שנוי במחלוקת, שנוי במחלוקת. תמוה מאוד.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הולך</w:t>
      </w:r>
      <w:r w:rsidR="00D90493">
        <w:rPr>
          <w:rtl/>
        </w:rPr>
        <w:t xml:space="preserve"> </w:t>
      </w:r>
      <w:r w:rsidRPr="00E8235D">
        <w:rPr>
          <w:rtl/>
        </w:rPr>
        <w:t>להגיד</w:t>
      </w:r>
      <w:r w:rsidR="00D90493">
        <w:rPr>
          <w:rtl/>
        </w:rPr>
        <w:t xml:space="preserve"> </w:t>
      </w:r>
      <w:r w:rsidRPr="00E8235D">
        <w:rPr>
          <w:rtl/>
        </w:rPr>
        <w:t>לך שום פסוק מהתורה, אבל שמעתי את</w:t>
      </w:r>
      <w:r w:rsidR="00D90493">
        <w:rPr>
          <w:rtl/>
        </w:rPr>
        <w:t xml:space="preserve"> </w:t>
      </w:r>
      <w:r w:rsidRPr="00E8235D">
        <w:rPr>
          <w:rtl/>
        </w:rPr>
        <w:t>הדברים</w:t>
      </w:r>
      <w:r w:rsidR="00D90493">
        <w:rPr>
          <w:rtl/>
        </w:rPr>
        <w:t xml:space="preserve"> </w:t>
      </w:r>
      <w:r w:rsidRPr="00E8235D">
        <w:rPr>
          <w:rtl/>
        </w:rPr>
        <w:t>שלך</w:t>
      </w:r>
      <w:r w:rsidR="00D90493">
        <w:rPr>
          <w:rtl/>
        </w:rPr>
        <w:t xml:space="preserve"> </w:t>
      </w:r>
      <w:r w:rsidRPr="00E8235D">
        <w:rPr>
          <w:rtl/>
        </w:rPr>
        <w:t>ברוב קשב. תרשה לי, אני לא נכנס לוויכוח שהיה כאן. שמעתי את הדברים,</w:t>
      </w:r>
      <w:r w:rsidR="00D90493">
        <w:rPr>
          <w:rtl/>
        </w:rPr>
        <w:t xml:space="preserve"> </w:t>
      </w:r>
      <w:r w:rsidRPr="00E8235D">
        <w:rPr>
          <w:rtl/>
        </w:rPr>
        <w:t>והם</w:t>
      </w:r>
      <w:r w:rsidR="00D90493">
        <w:rPr>
          <w:rtl/>
        </w:rPr>
        <w:t xml:space="preserve"> </w:t>
      </w:r>
      <w:r w:rsidRPr="00E8235D">
        <w:rPr>
          <w:rtl/>
        </w:rPr>
        <w:t>אפילו נגעו ללב. אני רוצה להגיד לך ממש בקצרה. יושבים פה שני חברי כנסת,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ידידי הרב רביץ ואני. אנחנו נבחרנו לכנסת ב</w:t>
      </w:r>
      <w:r w:rsidR="00D90493">
        <w:rPr>
          <w:rtl/>
        </w:rPr>
        <w:t>-</w:t>
      </w:r>
      <w:r w:rsidRPr="00E8235D">
        <w:rPr>
          <w:rtl/>
        </w:rPr>
        <w:t>1988, בהתשמ"ט, אני אתן לך ממש</w:t>
      </w:r>
      <w:r w:rsidR="00D90493">
        <w:rPr>
          <w:rtl/>
        </w:rPr>
        <w:t xml:space="preserve"> </w:t>
      </w:r>
      <w:r w:rsidRPr="00E8235D">
        <w:rPr>
          <w:rtl/>
        </w:rPr>
        <w:t>היסטוריה</w:t>
      </w:r>
      <w:r w:rsidR="00D90493">
        <w:rPr>
          <w:rtl/>
        </w:rPr>
        <w:t xml:space="preserve"> </w:t>
      </w:r>
      <w:r w:rsidRPr="00E8235D">
        <w:rPr>
          <w:rtl/>
        </w:rPr>
        <w:t>קצרה</w:t>
      </w:r>
      <w:r w:rsidR="00D90493">
        <w:rPr>
          <w:rtl/>
        </w:rPr>
        <w:t>-</w:t>
      </w:r>
      <w:r w:rsidRPr="00E8235D">
        <w:rPr>
          <w:rtl/>
        </w:rPr>
        <w:t>קצרה.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הצטרפנו לממשלה הזאת שהיתה ממשלת אחדות בראשות</w:t>
      </w:r>
      <w:r w:rsidR="00D90493">
        <w:rPr>
          <w:rtl/>
        </w:rPr>
        <w:t xml:space="preserve"> </w:t>
      </w:r>
      <w:r w:rsidRPr="00E8235D">
        <w:rPr>
          <w:rtl/>
        </w:rPr>
        <w:t>שמיר.</w:t>
      </w:r>
      <w:r w:rsidR="00D90493">
        <w:rPr>
          <w:rtl/>
        </w:rPr>
        <w:t xml:space="preserve"> </w:t>
      </w:r>
      <w:r w:rsidRPr="00E8235D">
        <w:rPr>
          <w:rtl/>
        </w:rPr>
        <w:t>שמיר הפר את כל ההבטחות לנו. לא הצטרפנו. הגיע תרגיל שהשר שהיה פה קודם עם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אישים</w:t>
      </w:r>
      <w:r w:rsidR="00D90493">
        <w:rPr>
          <w:rtl/>
        </w:rPr>
        <w:t xml:space="preserve"> </w:t>
      </w:r>
      <w:r w:rsidRPr="00E8235D">
        <w:rPr>
          <w:rtl/>
        </w:rPr>
        <w:t>נוספים</w:t>
      </w:r>
      <w:r w:rsidR="00D90493">
        <w:rPr>
          <w:rtl/>
        </w:rPr>
        <w:t xml:space="preserve"> </w:t>
      </w:r>
      <w:r w:rsidRPr="00E8235D">
        <w:rPr>
          <w:rtl/>
        </w:rPr>
        <w:t>עשו</w:t>
      </w:r>
      <w:r w:rsidR="00D90493">
        <w:rPr>
          <w:rtl/>
        </w:rPr>
        <w:t xml:space="preserve"> </w:t>
      </w:r>
      <w:r w:rsidRPr="00E8235D">
        <w:rPr>
          <w:rtl/>
        </w:rPr>
        <w:t>אותו</w:t>
      </w:r>
      <w:r w:rsidR="00D90493">
        <w:rPr>
          <w:rtl/>
        </w:rPr>
        <w:t xml:space="preserve"> </w:t>
      </w:r>
      <w:r w:rsidRPr="00E8235D">
        <w:rPr>
          <w:rtl/>
        </w:rPr>
        <w:t>כדי</w:t>
      </w:r>
      <w:r w:rsidR="00D90493">
        <w:rPr>
          <w:rtl/>
        </w:rPr>
        <w:t xml:space="preserve"> </w:t>
      </w:r>
      <w:r w:rsidRPr="00E8235D">
        <w:rPr>
          <w:rtl/>
        </w:rPr>
        <w:t>להפיל את שמיר. אנחנו, הרב רביץ ואני, היינו</w:t>
      </w:r>
      <w:r w:rsidR="00D90493">
        <w:rPr>
          <w:rtl/>
        </w:rPr>
        <w:t xml:space="preserve"> </w:t>
      </w:r>
      <w:r w:rsidRPr="00E8235D">
        <w:rPr>
          <w:rtl/>
        </w:rPr>
        <w:t>צריכים,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פי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היגיון</w:t>
      </w:r>
      <w:r w:rsidR="00D90493">
        <w:rPr>
          <w:rtl/>
        </w:rPr>
        <w:t xml:space="preserve"> </w:t>
      </w:r>
      <w:r w:rsidRPr="00E8235D">
        <w:rPr>
          <w:rtl/>
        </w:rPr>
        <w:t>פוליטי, להצביע בעד הפלת ראש הממשלה שמיר, ראש ממשלה</w:t>
      </w:r>
      <w:r w:rsidR="00D90493">
        <w:rPr>
          <w:rtl/>
        </w:rPr>
        <w:t xml:space="preserve"> </w:t>
      </w:r>
      <w:r w:rsidRPr="00E8235D">
        <w:rPr>
          <w:rtl/>
        </w:rPr>
        <w:t>מתנועתך,</w:t>
      </w:r>
      <w:r w:rsidR="00D90493">
        <w:rPr>
          <w:rtl/>
        </w:rPr>
        <w:t xml:space="preserve"> </w:t>
      </w:r>
      <w:r w:rsidRPr="00E8235D">
        <w:rPr>
          <w:rtl/>
        </w:rPr>
        <w:t>והיינו</w:t>
      </w:r>
      <w:r w:rsidR="00D90493">
        <w:rPr>
          <w:rtl/>
        </w:rPr>
        <w:t xml:space="preserve"> </w:t>
      </w:r>
      <w:r w:rsidRPr="00E8235D">
        <w:rPr>
          <w:rtl/>
        </w:rPr>
        <w:t>צריכים</w:t>
      </w:r>
      <w:r w:rsidR="00D90493">
        <w:rPr>
          <w:rtl/>
        </w:rPr>
        <w:t xml:space="preserve"> </w:t>
      </w:r>
      <w:r w:rsidRPr="00E8235D">
        <w:rPr>
          <w:rtl/>
        </w:rPr>
        <w:t>להצביע 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לא הצבענו אי</w:t>
      </w:r>
      <w:r w:rsidR="00D90493">
        <w:rPr>
          <w:rtl/>
        </w:rPr>
        <w:t>-</w:t>
      </w:r>
      <w:r w:rsidRPr="00E8235D">
        <w:rPr>
          <w:rtl/>
        </w:rPr>
        <w:t>אמון. אז רצינו להימנע.</w:t>
      </w:r>
      <w:r w:rsidR="00D90493">
        <w:rPr>
          <w:rtl/>
        </w:rPr>
        <w:t xml:space="preserve"> </w:t>
      </w:r>
      <w:r w:rsidRPr="00E8235D">
        <w:rPr>
          <w:rtl/>
        </w:rPr>
        <w:t>הרי בכל אופן שמיר, שהיה יושב</w:t>
      </w:r>
      <w:r w:rsidR="00D90493">
        <w:rPr>
          <w:rtl/>
        </w:rPr>
        <w:t>-</w:t>
      </w:r>
      <w:r w:rsidRPr="00E8235D">
        <w:rPr>
          <w:rtl/>
        </w:rPr>
        <w:t>ראש התנועה שלך, הפר את כל ההסכמות אתנו.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הרב</w:t>
      </w:r>
      <w:r w:rsidR="00D90493">
        <w:rPr>
          <w:rtl/>
        </w:rPr>
        <w:t xml:space="preserve"> </w:t>
      </w:r>
      <w:r w:rsidRPr="00E8235D">
        <w:rPr>
          <w:rtl/>
        </w:rPr>
        <w:t>שך</w:t>
      </w:r>
      <w:r w:rsidR="00D90493">
        <w:rPr>
          <w:rtl/>
        </w:rPr>
        <w:t xml:space="preserve"> </w:t>
      </w:r>
      <w:r w:rsidRPr="00E8235D">
        <w:rPr>
          <w:rtl/>
        </w:rPr>
        <w:t>הורה</w:t>
      </w:r>
      <w:r w:rsidR="00D90493">
        <w:rPr>
          <w:rtl/>
        </w:rPr>
        <w:t xml:space="preserve"> </w:t>
      </w:r>
      <w:r w:rsidRPr="00E8235D">
        <w:rPr>
          <w:rtl/>
        </w:rPr>
        <w:t>לנו</w:t>
      </w:r>
      <w:r w:rsidR="00D90493">
        <w:rPr>
          <w:rtl/>
        </w:rPr>
        <w:t xml:space="preserve"> </w:t>
      </w:r>
      <w:r w:rsidRPr="00E8235D">
        <w:rPr>
          <w:rtl/>
        </w:rPr>
        <w:t>להצביע</w:t>
      </w:r>
      <w:r w:rsidR="00D90493">
        <w:rPr>
          <w:rtl/>
        </w:rPr>
        <w:t xml:space="preserve"> </w:t>
      </w:r>
      <w:r w:rsidRPr="00E8235D">
        <w:rPr>
          <w:rtl/>
        </w:rPr>
        <w:t>נגד</w:t>
      </w:r>
      <w:r w:rsidR="00D90493">
        <w:rPr>
          <w:rtl/>
        </w:rPr>
        <w:t xml:space="preserve"> </w:t>
      </w:r>
      <w:r w:rsidRPr="00E8235D">
        <w:rPr>
          <w:rtl/>
        </w:rPr>
        <w:t>הפלתו של ראש הממשלה מתנועתך. הצבענו נגד,</w:t>
      </w:r>
      <w:r w:rsidR="00D90493">
        <w:rPr>
          <w:rtl/>
        </w:rPr>
        <w:t xml:space="preserve"> </w:t>
      </w:r>
      <w:r w:rsidRPr="00E8235D">
        <w:rPr>
          <w:rtl/>
        </w:rPr>
        <w:t>ועשינו</w:t>
      </w:r>
      <w:r w:rsidR="00D90493">
        <w:rPr>
          <w:rtl/>
        </w:rPr>
        <w:t xml:space="preserve"> </w:t>
      </w:r>
      <w:r w:rsidRPr="00E8235D">
        <w:rPr>
          <w:rtl/>
        </w:rPr>
        <w:t>הכול על מנת שתקום ממשלה בראשותכם. אני חושב, שבאותה עת דן מרידור היה שר</w:t>
      </w:r>
      <w:r w:rsidR="00D90493">
        <w:rPr>
          <w:rtl/>
        </w:rPr>
        <w:t xml:space="preserve"> </w:t>
      </w:r>
      <w:r w:rsidRPr="00E8235D">
        <w:rPr>
          <w:rtl/>
        </w:rPr>
        <w:t>המשפטים.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הקשר של שמיר עם הרב רביץ לא היה רק עם הרב שך.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קשה אתו.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הקשר</w:t>
      </w:r>
      <w:r w:rsidR="00D90493">
        <w:rPr>
          <w:rtl/>
        </w:rPr>
        <w:t xml:space="preserve"> </w:t>
      </w:r>
      <w:r w:rsidRPr="00E8235D">
        <w:rPr>
          <w:rtl/>
        </w:rPr>
        <w:t>של הרב רביץ עם ראש הממשלה שמיר היה דרך הלח"י; יש רבים מבני עמנו שלא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שחבר</w:t>
      </w:r>
      <w:r w:rsidR="00D90493">
        <w:rPr>
          <w:rtl/>
        </w:rPr>
        <w:t xml:space="preserve"> </w:t>
      </w:r>
      <w:r w:rsidRPr="00E8235D">
        <w:rPr>
          <w:rtl/>
        </w:rPr>
        <w:t>הכנסת רביץ היה חבר ב"לוחמי חירות ישראל". אתם לא יודעים כמה אנשים</w:t>
      </w:r>
      <w:r w:rsidR="00D90493">
        <w:rPr>
          <w:rtl/>
        </w:rPr>
        <w:t xml:space="preserve"> </w:t>
      </w:r>
      <w:r w:rsidRPr="00E8235D">
        <w:rPr>
          <w:rtl/>
        </w:rPr>
        <w:t>צופים בנו, אתם לא יודעים כמה מחברי המרכז, חבר הכנסת חוגי, צופים בנו עכשיו.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למה אתה מזכיר סיפורים מלפני עשר שנים?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חשוב ביותר, כי יש הטוענים שרק הם נלחמו, ואני רוצה לומר להם מי עוד נלחם.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ואז, 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אתה מדבר על נאמנות מלפני עשר שנים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 xml:space="preserve">ראש, באותה ממשלה כיהן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היתה שמחה כזאת, בבית הזה, עשר שנים.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 xml:space="preserve">– – </w:t>
      </w:r>
      <w:r w:rsidR="00E8235D" w:rsidRPr="00E8235D">
        <w:rPr>
          <w:rtl/>
        </w:rPr>
        <w:t>דן</w:t>
      </w:r>
      <w:r>
        <w:rPr>
          <w:rtl/>
        </w:rPr>
        <w:t xml:space="preserve"> </w:t>
      </w:r>
      <w:r w:rsidR="00E8235D" w:rsidRPr="00E8235D">
        <w:rPr>
          <w:rtl/>
        </w:rPr>
        <w:t>מרידור</w:t>
      </w:r>
      <w:r>
        <w:rPr>
          <w:rtl/>
        </w:rPr>
        <w:t xml:space="preserve"> </w:t>
      </w:r>
      <w:r w:rsidR="00E8235D" w:rsidRPr="00E8235D">
        <w:rPr>
          <w:rtl/>
        </w:rPr>
        <w:t>כשר</w:t>
      </w:r>
      <w:r>
        <w:rPr>
          <w:rtl/>
        </w:rPr>
        <w:t xml:space="preserve"> </w:t>
      </w:r>
      <w:r w:rsidR="00E8235D" w:rsidRPr="00E8235D">
        <w:rPr>
          <w:rtl/>
        </w:rPr>
        <w:t>המשפטים.</w:t>
      </w:r>
      <w:r>
        <w:rPr>
          <w:rtl/>
        </w:rPr>
        <w:t xml:space="preserve"> </w:t>
      </w:r>
      <w:r w:rsidR="00E8235D" w:rsidRPr="00E8235D">
        <w:rPr>
          <w:rtl/>
        </w:rPr>
        <w:t>ואז</w:t>
      </w:r>
      <w:r>
        <w:rPr>
          <w:rtl/>
        </w:rPr>
        <w:t xml:space="preserve"> </w:t>
      </w:r>
      <w:r w:rsidR="00E8235D" w:rsidRPr="00E8235D">
        <w:rPr>
          <w:rtl/>
        </w:rPr>
        <w:t>בא</w:t>
      </w:r>
      <w:r>
        <w:rPr>
          <w:rtl/>
        </w:rPr>
        <w:t xml:space="preserve"> </w:t>
      </w:r>
      <w:r w:rsidR="00E8235D" w:rsidRPr="00E8235D">
        <w:rPr>
          <w:rtl/>
        </w:rPr>
        <w:t>הליכוד ואמר: יש לנו דברים מאוד</w:t>
      </w:r>
      <w:r>
        <w:rPr>
          <w:rtl/>
        </w:rPr>
        <w:t xml:space="preserve"> </w:t>
      </w:r>
      <w:r w:rsidR="00E8235D" w:rsidRPr="00E8235D">
        <w:rPr>
          <w:rtl/>
        </w:rPr>
        <w:t>עקרוניים,</w:t>
      </w:r>
      <w:r>
        <w:rPr>
          <w:rtl/>
        </w:rPr>
        <w:t xml:space="preserve"> </w:t>
      </w:r>
      <w:r w:rsidR="00E8235D" w:rsidRPr="00E8235D">
        <w:rPr>
          <w:rtl/>
        </w:rPr>
        <w:t>חוקי</w:t>
      </w:r>
      <w:r>
        <w:rPr>
          <w:rtl/>
        </w:rPr>
        <w:t>-</w:t>
      </w:r>
      <w:r w:rsidR="00E8235D" w:rsidRPr="00E8235D">
        <w:rPr>
          <w:rtl/>
        </w:rPr>
        <w:t>יסוד.</w:t>
      </w:r>
      <w:r>
        <w:rPr>
          <w:rtl/>
        </w:rPr>
        <w:t xml:space="preserve"> </w:t>
      </w:r>
      <w:r w:rsidR="00E8235D" w:rsidRPr="00E8235D">
        <w:rPr>
          <w:rtl/>
        </w:rPr>
        <w:t>ואנחנו</w:t>
      </w:r>
      <w:r>
        <w:rPr>
          <w:rtl/>
        </w:rPr>
        <w:t xml:space="preserve"> </w:t>
      </w:r>
      <w:r w:rsidR="00E8235D" w:rsidRPr="00E8235D">
        <w:rPr>
          <w:rtl/>
        </w:rPr>
        <w:t>סברנו,</w:t>
      </w:r>
      <w:r>
        <w:rPr>
          <w:rtl/>
        </w:rPr>
        <w:t xml:space="preserve"> </w:t>
      </w:r>
      <w:r w:rsidR="00E8235D" w:rsidRPr="00E8235D">
        <w:rPr>
          <w:rtl/>
        </w:rPr>
        <w:t>שדברים</w:t>
      </w:r>
      <w:r>
        <w:rPr>
          <w:rtl/>
        </w:rPr>
        <w:t xml:space="preserve"> </w:t>
      </w:r>
      <w:r w:rsidR="00E8235D" w:rsidRPr="00E8235D">
        <w:rPr>
          <w:rtl/>
        </w:rPr>
        <w:t>מצפוניים</w:t>
      </w:r>
      <w:r>
        <w:rPr>
          <w:rtl/>
        </w:rPr>
        <w:t xml:space="preserve"> </w:t>
      </w:r>
      <w:r w:rsidR="00E8235D" w:rsidRPr="00E8235D">
        <w:rPr>
          <w:rtl/>
        </w:rPr>
        <w:t>של הליכוד, הרי הם לא</w:t>
      </w:r>
      <w:r>
        <w:rPr>
          <w:rtl/>
        </w:rPr>
        <w:t xml:space="preserve"> </w:t>
      </w:r>
      <w:r w:rsidR="00E8235D" w:rsidRPr="00E8235D">
        <w:rPr>
          <w:rtl/>
        </w:rPr>
        <w:t>פוגעים</w:t>
      </w:r>
      <w:r>
        <w:rPr>
          <w:rtl/>
        </w:rPr>
        <w:t xml:space="preserve"> </w:t>
      </w:r>
      <w:r w:rsidR="00E8235D" w:rsidRPr="00E8235D">
        <w:rPr>
          <w:rtl/>
        </w:rPr>
        <w:t>בדת,</w:t>
      </w:r>
      <w:r>
        <w:rPr>
          <w:rtl/>
        </w:rPr>
        <w:t xml:space="preserve"> </w:t>
      </w:r>
      <w:r w:rsidR="00E8235D" w:rsidRPr="00E8235D">
        <w:rPr>
          <w:rtl/>
        </w:rPr>
        <w:t>אז</w:t>
      </w:r>
      <w:r>
        <w:rPr>
          <w:rtl/>
        </w:rPr>
        <w:t xml:space="preserve"> </w:t>
      </w:r>
      <w:r w:rsidR="00E8235D" w:rsidRPr="00E8235D">
        <w:rPr>
          <w:rtl/>
        </w:rPr>
        <w:t>לא</w:t>
      </w:r>
      <w:r>
        <w:rPr>
          <w:rtl/>
        </w:rPr>
        <w:t xml:space="preserve"> </w:t>
      </w:r>
      <w:r w:rsidR="00E8235D" w:rsidRPr="00E8235D">
        <w:rPr>
          <w:rtl/>
        </w:rPr>
        <w:t>נתנגד</w:t>
      </w:r>
      <w:r>
        <w:rPr>
          <w:rtl/>
        </w:rPr>
        <w:t xml:space="preserve"> </w:t>
      </w:r>
      <w:r w:rsidR="00E8235D" w:rsidRPr="00E8235D">
        <w:rPr>
          <w:rtl/>
        </w:rPr>
        <w:t>להם.</w:t>
      </w:r>
      <w:r>
        <w:rPr>
          <w:rtl/>
        </w:rPr>
        <w:t xml:space="preserve"> </w:t>
      </w:r>
      <w:r w:rsidR="00E8235D" w:rsidRPr="00E8235D">
        <w:rPr>
          <w:rtl/>
        </w:rPr>
        <w:t>ואז, בהתשנ"ב, ב</w:t>
      </w:r>
      <w:r>
        <w:rPr>
          <w:rtl/>
        </w:rPr>
        <w:t>-</w:t>
      </w:r>
      <w:r w:rsidR="00E8235D" w:rsidRPr="00E8235D">
        <w:rPr>
          <w:rtl/>
        </w:rPr>
        <w:t>1992, הובאו שני חוקי</w:t>
      </w:r>
      <w:r>
        <w:rPr>
          <w:rtl/>
        </w:rPr>
        <w:t>-</w:t>
      </w:r>
      <w:r w:rsidR="00E8235D" w:rsidRPr="00E8235D">
        <w:rPr>
          <w:rtl/>
        </w:rPr>
        <w:t xml:space="preserve">יסוד </w:t>
      </w:r>
      <w:r>
        <w:rPr>
          <w:rtl/>
        </w:rPr>
        <w:t xml:space="preserve">– </w:t>
      </w:r>
      <w:r w:rsidR="00E8235D" w:rsidRPr="00E8235D">
        <w:rPr>
          <w:rtl/>
        </w:rPr>
        <w:t>חוק</w:t>
      </w:r>
      <w:r>
        <w:rPr>
          <w:rtl/>
        </w:rPr>
        <w:t>-</w:t>
      </w:r>
      <w:r w:rsidR="00E8235D" w:rsidRPr="00E8235D">
        <w:rPr>
          <w:rtl/>
        </w:rPr>
        <w:t>יסוד: כבוד האדם וחירותו וחוק</w:t>
      </w:r>
      <w:r>
        <w:rPr>
          <w:rtl/>
        </w:rPr>
        <w:t>-</w:t>
      </w:r>
      <w:r w:rsidR="00E8235D" w:rsidRPr="00E8235D">
        <w:rPr>
          <w:rtl/>
        </w:rPr>
        <w:t>יסוד: חופש העיסוק.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</w:t>
      </w:r>
      <w:r w:rsidR="00D90493">
        <w:rPr>
          <w:rtl/>
        </w:rPr>
        <w:t xml:space="preserve"> </w:t>
      </w: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מתכוון</w:t>
      </w:r>
      <w:r w:rsidR="00D90493">
        <w:rPr>
          <w:rtl/>
        </w:rPr>
        <w:t xml:space="preserve"> </w:t>
      </w:r>
      <w:r w:rsidRPr="00E8235D">
        <w:rPr>
          <w:rtl/>
        </w:rPr>
        <w:t>להרצות</w:t>
      </w:r>
      <w:r w:rsidR="00D90493">
        <w:rPr>
          <w:rtl/>
        </w:rPr>
        <w:t xml:space="preserve"> </w:t>
      </w:r>
      <w:r w:rsidRPr="00E8235D">
        <w:rPr>
          <w:rtl/>
        </w:rPr>
        <w:t>לנו, כמו הנשיא היוצא, זאת אומרת, את כל תולדות</w:t>
      </w:r>
      <w:r w:rsidR="00D90493">
        <w:rPr>
          <w:rtl/>
        </w:rPr>
        <w:t xml:space="preserve"> </w:t>
      </w:r>
      <w:r w:rsidRPr="00E8235D">
        <w:rPr>
          <w:rtl/>
        </w:rPr>
        <w:t>חייו?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רוצה, אני אפסיק.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כמה רוצה אדוני?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עוד דקה וחצי.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בבקשה, אדוני.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עברו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חוקי</w:t>
      </w:r>
      <w:r w:rsidR="00D90493">
        <w:rPr>
          <w:rtl/>
        </w:rPr>
        <w:t>-</w:t>
      </w:r>
      <w:r w:rsidRPr="00E8235D">
        <w:rPr>
          <w:rtl/>
        </w:rPr>
        <w:t>היסוד הללו, ואז בית</w:t>
      </w:r>
      <w:r w:rsidR="00D90493">
        <w:rPr>
          <w:rtl/>
        </w:rPr>
        <w:t>-</w:t>
      </w:r>
      <w:r w:rsidRPr="00E8235D">
        <w:rPr>
          <w:rtl/>
        </w:rPr>
        <w:t>המשפט העליון, אדוני היושב</w:t>
      </w:r>
      <w:r w:rsidR="00D90493">
        <w:rPr>
          <w:rtl/>
        </w:rPr>
        <w:t>-</w:t>
      </w:r>
      <w:r w:rsidRPr="00E8235D">
        <w:rPr>
          <w:rtl/>
        </w:rPr>
        <w:t>ראש, בעקבות</w:t>
      </w:r>
      <w:r w:rsidR="00D90493">
        <w:rPr>
          <w:rtl/>
        </w:rPr>
        <w:t xml:space="preserve"> </w:t>
      </w:r>
      <w:r w:rsidRPr="00E8235D">
        <w:rPr>
          <w:rtl/>
        </w:rPr>
        <w:t>חוק</w:t>
      </w:r>
      <w:r w:rsidR="00D90493">
        <w:rPr>
          <w:rtl/>
        </w:rPr>
        <w:t>-</w:t>
      </w:r>
      <w:r w:rsidRPr="00E8235D">
        <w:rPr>
          <w:rtl/>
        </w:rPr>
        <w:t>יסוד:</w:t>
      </w:r>
      <w:r w:rsidR="00D90493">
        <w:rPr>
          <w:rtl/>
        </w:rPr>
        <w:t xml:space="preserve"> </w:t>
      </w:r>
      <w:r w:rsidRPr="00E8235D">
        <w:rPr>
          <w:rtl/>
        </w:rPr>
        <w:t>חופש העיסוק, החליט שצריך לייבא בשר חזיר לארץ, ואתה בוודאי לא מסכים</w:t>
      </w:r>
      <w:r w:rsidR="00D90493">
        <w:rPr>
          <w:rtl/>
        </w:rPr>
        <w:t xml:space="preserve"> </w:t>
      </w:r>
      <w:r w:rsidRPr="00E8235D">
        <w:rPr>
          <w:rtl/>
        </w:rPr>
        <w:t>לזה.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חס וחלילה.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מאז</w:t>
      </w:r>
      <w:r w:rsidR="00D90493">
        <w:rPr>
          <w:rtl/>
        </w:rPr>
        <w:t xml:space="preserve"> </w:t>
      </w:r>
      <w:r w:rsidRPr="00E8235D">
        <w:rPr>
          <w:rtl/>
        </w:rPr>
        <w:t>ועד</w:t>
      </w:r>
      <w:r w:rsidR="00D90493">
        <w:rPr>
          <w:rtl/>
        </w:rPr>
        <w:t xml:space="preserve"> </w:t>
      </w:r>
      <w:r w:rsidRPr="00E8235D">
        <w:rPr>
          <w:rtl/>
        </w:rPr>
        <w:t>היום,</w:t>
      </w:r>
      <w:r w:rsidR="00D90493">
        <w:rPr>
          <w:rtl/>
        </w:rPr>
        <w:t xml:space="preserve"> </w:t>
      </w:r>
      <w:r w:rsidRPr="00E8235D">
        <w:rPr>
          <w:rtl/>
        </w:rPr>
        <w:t>הלכנו</w:t>
      </w:r>
      <w:r w:rsidR="00D90493">
        <w:rPr>
          <w:rtl/>
        </w:rPr>
        <w:t xml:space="preserve"> </w:t>
      </w:r>
      <w:r w:rsidRPr="00E8235D">
        <w:rPr>
          <w:rtl/>
        </w:rPr>
        <w:t>כל הזמן עם הליכוד, והוכינו כל הזמן, אנחנו והציבור</w:t>
      </w:r>
      <w:r w:rsidR="00D90493">
        <w:rPr>
          <w:rtl/>
        </w:rPr>
        <w:t xml:space="preserve"> </w:t>
      </w:r>
      <w:r w:rsidRPr="00E8235D">
        <w:rPr>
          <w:rtl/>
        </w:rPr>
        <w:t>שלנו, בגללכם, משום שתמכנו בכם ללא סייג.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קולט אביטל (ישראל אחת):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אז מספיק.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משה גפני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יכול להיות.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</w:t>
      </w:r>
      <w:r w:rsidR="00D90493">
        <w:rPr>
          <w:rtl/>
        </w:rPr>
        <w:t xml:space="preserve"> </w:t>
      </w:r>
      <w:r w:rsidRPr="00E8235D">
        <w:rPr>
          <w:rtl/>
        </w:rPr>
        <w:t>בבחירות</w:t>
      </w:r>
      <w:r w:rsidR="00D90493">
        <w:rPr>
          <w:rtl/>
        </w:rPr>
        <w:t xml:space="preserve"> </w:t>
      </w:r>
      <w:r w:rsidRPr="00E8235D">
        <w:rPr>
          <w:rtl/>
        </w:rPr>
        <w:t>האחרונות,</w:t>
      </w:r>
      <w:r w:rsidR="00D90493">
        <w:rPr>
          <w:rtl/>
        </w:rPr>
        <w:t xml:space="preserve"> </w:t>
      </w:r>
      <w:r w:rsidRPr="00E8235D">
        <w:rPr>
          <w:rtl/>
        </w:rPr>
        <w:t>כשחברים</w:t>
      </w:r>
      <w:r w:rsidR="00D90493">
        <w:rPr>
          <w:rtl/>
        </w:rPr>
        <w:t xml:space="preserve"> </w:t>
      </w:r>
      <w:r w:rsidRPr="00E8235D">
        <w:rPr>
          <w:rtl/>
        </w:rPr>
        <w:t>מתנועתך</w:t>
      </w:r>
      <w:r w:rsidR="00D90493">
        <w:rPr>
          <w:rtl/>
        </w:rPr>
        <w:t xml:space="preserve"> </w:t>
      </w:r>
      <w:r w:rsidRPr="00E8235D">
        <w:rPr>
          <w:rtl/>
        </w:rPr>
        <w:t>בגדו</w:t>
      </w:r>
      <w:r w:rsidR="00D90493">
        <w:rPr>
          <w:rtl/>
        </w:rPr>
        <w:t xml:space="preserve"> </w:t>
      </w:r>
      <w:r w:rsidRPr="00E8235D">
        <w:rPr>
          <w:rtl/>
        </w:rPr>
        <w:t>בכם</w:t>
      </w:r>
      <w:r w:rsidR="00D90493">
        <w:rPr>
          <w:rtl/>
        </w:rPr>
        <w:t xml:space="preserve"> </w:t>
      </w:r>
      <w:r w:rsidRPr="00E8235D">
        <w:rPr>
          <w:rtl/>
        </w:rPr>
        <w:t>והלכו</w:t>
      </w:r>
      <w:r w:rsidR="00D90493">
        <w:rPr>
          <w:rtl/>
        </w:rPr>
        <w:t xml:space="preserve"> </w:t>
      </w:r>
      <w:r w:rsidRPr="00E8235D">
        <w:rPr>
          <w:rtl/>
        </w:rPr>
        <w:t>למפלגות אחרות</w:t>
      </w:r>
      <w:r w:rsidR="00D90493">
        <w:rPr>
          <w:rtl/>
        </w:rPr>
        <w:t xml:space="preserve"> </w:t>
      </w:r>
      <w:r w:rsidRPr="00E8235D">
        <w:rPr>
          <w:rtl/>
        </w:rPr>
        <w:t>והצביעו</w:t>
      </w:r>
      <w:r w:rsidR="00D90493">
        <w:rPr>
          <w:rtl/>
        </w:rPr>
        <w:t xml:space="preserve"> </w:t>
      </w:r>
      <w:r w:rsidRPr="00E8235D">
        <w:rPr>
          <w:rtl/>
        </w:rPr>
        <w:t>למפלגות</w:t>
      </w:r>
      <w:r w:rsidR="00D90493">
        <w:rPr>
          <w:rtl/>
        </w:rPr>
        <w:t xml:space="preserve"> </w:t>
      </w:r>
      <w:r w:rsidRPr="00E8235D">
        <w:rPr>
          <w:rtl/>
        </w:rPr>
        <w:t>אחרות,</w:t>
      </w:r>
      <w:r w:rsidR="00D90493">
        <w:rPr>
          <w:rtl/>
        </w:rPr>
        <w:t xml:space="preserve"> </w:t>
      </w:r>
      <w:r w:rsidRPr="00E8235D">
        <w:rPr>
          <w:rtl/>
        </w:rPr>
        <w:t>אנחנו, הציבור החרדי, תמכנו ב</w:t>
      </w:r>
      <w:r w:rsidR="00D90493">
        <w:rPr>
          <w:rtl/>
        </w:rPr>
        <w:t>-</w:t>
      </w:r>
      <w:r w:rsidR="00D90493" w:rsidRPr="00E8235D">
        <w:rPr>
          <w:rtl/>
        </w:rPr>
        <w:t>100</w:t>
      </w:r>
      <w:r w:rsidR="00D90493">
        <w:rPr>
          <w:rtl/>
        </w:rPr>
        <w:t>%</w:t>
      </w:r>
      <w:r w:rsidRPr="00E8235D">
        <w:rPr>
          <w:rtl/>
        </w:rPr>
        <w:t xml:space="preserve"> במועמד שלכם. זה מה</w:t>
      </w:r>
      <w:r w:rsidR="00D90493">
        <w:rPr>
          <w:rtl/>
        </w:rPr>
        <w:t xml:space="preserve"> </w:t>
      </w:r>
      <w:r w:rsidRPr="00E8235D">
        <w:rPr>
          <w:rtl/>
        </w:rPr>
        <w:t>שאתם משיבים לנו? זה נושא מצפוני? זה נושא מוסרי?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גפני.</w:t>
      </w:r>
      <w:r w:rsidR="00D90493">
        <w:rPr>
          <w:rtl/>
        </w:rPr>
        <w:t xml:space="preserve"> </w:t>
      </w:r>
      <w:r w:rsidRPr="00E8235D">
        <w:rPr>
          <w:rtl/>
        </w:rPr>
        <w:t>אחרון הדוברים בנושא זה הוא חבר הכנסת גדעון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עזרא, ואחר כך </w:t>
      </w:r>
      <w:r w:rsidR="00D90493">
        <w:rPr>
          <w:rtl/>
        </w:rPr>
        <w:t>–</w:t>
      </w:r>
      <w:r w:rsidRPr="00E8235D">
        <w:rPr>
          <w:rtl/>
        </w:rPr>
        <w:t xml:space="preserve"> נעילה.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מזכיר הכנסת א' האן: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נעמי חזן.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לדבר גם בעניין חוק זה? כי בנעילה אני נותן לכמה אנשים את האפשרות</w:t>
      </w:r>
      <w:r w:rsidR="00D90493">
        <w:rPr>
          <w:rtl/>
        </w:rPr>
        <w:t xml:space="preserve"> </w:t>
      </w:r>
      <w:r w:rsidRPr="00E8235D">
        <w:rPr>
          <w:rtl/>
        </w:rPr>
        <w:t>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צריך להזכיר לכולם, שליל הווידויים הוא בערב יום כיפור, לא בתשעה באב.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בתשעה</w:t>
      </w:r>
      <w:r w:rsidR="00D90493">
        <w:rPr>
          <w:rtl/>
        </w:rPr>
        <w:t xml:space="preserve"> </w:t>
      </w:r>
      <w:r w:rsidRPr="00E8235D">
        <w:rPr>
          <w:rtl/>
        </w:rPr>
        <w:t>באב</w:t>
      </w:r>
      <w:r w:rsidR="00D90493">
        <w:rPr>
          <w:rtl/>
        </w:rPr>
        <w:t xml:space="preserve"> </w:t>
      </w:r>
      <w:r w:rsidRPr="00E8235D">
        <w:rPr>
          <w:rtl/>
        </w:rPr>
        <w:t>הוגים</w:t>
      </w:r>
      <w:r w:rsidR="00D90493">
        <w:rPr>
          <w:rtl/>
        </w:rPr>
        <w:t xml:space="preserve"> </w:t>
      </w:r>
      <w:r w:rsidRPr="00E8235D">
        <w:rPr>
          <w:rtl/>
        </w:rPr>
        <w:t>ויושבים</w:t>
      </w:r>
      <w:r w:rsidR="00D90493">
        <w:rPr>
          <w:rtl/>
        </w:rPr>
        <w:t xml:space="preserve"> </w:t>
      </w:r>
      <w:r w:rsidRPr="00E8235D">
        <w:rPr>
          <w:rtl/>
        </w:rPr>
        <w:t>ולומדים תורה ויודעים מהי מחלוקת שמתקיימת ומהי</w:t>
      </w:r>
      <w:r w:rsidR="00D90493">
        <w:rPr>
          <w:rtl/>
        </w:rPr>
        <w:t xml:space="preserve"> </w:t>
      </w:r>
      <w:r w:rsidRPr="00E8235D">
        <w:rPr>
          <w:rtl/>
        </w:rPr>
        <w:t>מחלוקת שאינה מתקיימת; אתה יודע, בית שמאי ובית הלל.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רחמים מלול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בתשעה באב לא לומדים תורה, אדוני. תורה משמחת את הלב.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מאז אני בכנסת, ארבע שנים, וזו הקדנציה השנייה</w:t>
      </w:r>
      <w:r w:rsidR="00D90493">
        <w:rPr>
          <w:rtl/>
        </w:rPr>
        <w:t xml:space="preserve"> </w:t>
      </w:r>
      <w:r w:rsidRPr="00E8235D">
        <w:rPr>
          <w:rtl/>
        </w:rPr>
        <w:t>שלי, לא הייתי נוכח ביום כמו היום הזה. כשאתה שואל את עצמך בסוף היום מה הבאנו על</w:t>
      </w:r>
      <w:r w:rsidR="00D90493">
        <w:rPr>
          <w:rtl/>
        </w:rPr>
        <w:t xml:space="preserve"> </w:t>
      </w:r>
      <w:r w:rsidRPr="00E8235D">
        <w:rPr>
          <w:rtl/>
        </w:rPr>
        <w:t>הכנסת ומה הבאנו על העם, אני יכול להגיד: בושה וחרפה.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אם תשאלו אותי את הסיבות לבושה ולחרפה </w:t>
      </w:r>
      <w:r w:rsidR="00D90493">
        <w:rPr>
          <w:rtl/>
        </w:rPr>
        <w:t>–</w:t>
      </w:r>
      <w:r w:rsidRPr="00E8235D">
        <w:rPr>
          <w:rtl/>
        </w:rPr>
        <w:t xml:space="preserve"> אני לא מדבר על ישראל אחת, שבכלל לא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נמצאים פה, וזה לא מעניין אותם, למעט חברת הכנסת קולט אביטל </w:t>
      </w:r>
      <w:r w:rsidR="00D90493">
        <w:rPr>
          <w:rtl/>
        </w:rPr>
        <w:t>–</w:t>
      </w:r>
      <w:r w:rsidRPr="00E8235D">
        <w:rPr>
          <w:rtl/>
        </w:rPr>
        <w:t xml:space="preserve"> מה ראינו פה? ראינו</w:t>
      </w:r>
      <w:r w:rsidR="00D90493">
        <w:rPr>
          <w:rtl/>
        </w:rPr>
        <w:t xml:space="preserve"> </w:t>
      </w:r>
      <w:r w:rsidRPr="00E8235D">
        <w:rPr>
          <w:rtl/>
        </w:rPr>
        <w:t>פה את מצילי האומה של ממשלת נתניהו, הם קיבלו את התפקידים החברתיים ואמרו: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הבאנו</w:t>
      </w:r>
      <w:r w:rsidR="00D90493">
        <w:rPr>
          <w:rtl/>
        </w:rPr>
        <w:t xml:space="preserve"> </w:t>
      </w:r>
      <w:r w:rsidRPr="00E8235D">
        <w:rPr>
          <w:rtl/>
        </w:rPr>
        <w:t>ואנחנו</w:t>
      </w:r>
      <w:r w:rsidR="00D90493">
        <w:rPr>
          <w:rtl/>
        </w:rPr>
        <w:t xml:space="preserve"> </w:t>
      </w:r>
      <w:r w:rsidRPr="00E8235D">
        <w:rPr>
          <w:rtl/>
        </w:rPr>
        <w:t>עשינו. היום אני רואה המשך בעניין הזה, בחלוקת מתנות החג מהכסף של</w:t>
      </w:r>
      <w:r w:rsidR="00D90493">
        <w:rPr>
          <w:rtl/>
        </w:rPr>
        <w:t xml:space="preserve"> </w:t>
      </w:r>
      <w:r w:rsidRPr="00E8235D">
        <w:rPr>
          <w:rtl/>
        </w:rPr>
        <w:t>כולם,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כולנו.</w:t>
      </w:r>
      <w:r w:rsidR="00D90493">
        <w:rPr>
          <w:rtl/>
        </w:rPr>
        <w:t xml:space="preserve"> </w:t>
      </w:r>
      <w:r w:rsidRPr="00E8235D">
        <w:rPr>
          <w:rtl/>
        </w:rPr>
        <w:t>הדברים עולים והדברים נשמעים והעם רואה, ועוד עולה עופר חוגי,</w:t>
      </w:r>
      <w:r w:rsidR="00D90493">
        <w:rPr>
          <w:rtl/>
        </w:rPr>
        <w:t xml:space="preserve"> </w:t>
      </w:r>
      <w:r w:rsidRPr="00E8235D">
        <w:rPr>
          <w:rtl/>
        </w:rPr>
        <w:t>ובתרועת</w:t>
      </w:r>
      <w:r w:rsidR="00D90493">
        <w:rPr>
          <w:rtl/>
        </w:rPr>
        <w:t xml:space="preserve"> </w:t>
      </w:r>
      <w:r w:rsidRPr="00E8235D">
        <w:rPr>
          <w:rtl/>
        </w:rPr>
        <w:t>ניצחון</w:t>
      </w:r>
      <w:r w:rsidR="00D90493">
        <w:rPr>
          <w:rtl/>
        </w:rPr>
        <w:t xml:space="preserve"> </w:t>
      </w:r>
      <w:r w:rsidRPr="00E8235D">
        <w:rPr>
          <w:rtl/>
        </w:rPr>
        <w:t>אומר: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עוד נראה לכם, ואתם עוד תראו. אני אומר לך, עופר</w:t>
      </w:r>
      <w:r w:rsidR="00D90493">
        <w:rPr>
          <w:rtl/>
        </w:rPr>
        <w:t xml:space="preserve"> </w:t>
      </w:r>
      <w:r w:rsidRPr="00E8235D">
        <w:rPr>
          <w:rtl/>
        </w:rPr>
        <w:t>חוגי, זו איננה צורת דיבור וזו איננה דרך.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התכוון לרובי ריבלין, רובי תקף אותו.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יצחק כהן, יש לנו יחסים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התכוון לרובי ריבלין.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רובי ריבלין הוא ראש הסיעה שלנו.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רובי ריבלין תקף אותו.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להגיד לך, לא זו צורת הדיבור שהיינו מורגלים בה, ואני מאוד מקווה</w:t>
      </w:r>
      <w:r w:rsidR="00D90493">
        <w:rPr>
          <w:rtl/>
        </w:rPr>
        <w:t xml:space="preserve"> </w:t>
      </w:r>
      <w:r w:rsidRPr="00E8235D">
        <w:rPr>
          <w:rtl/>
        </w:rPr>
        <w:t>שמה שראינו כאן היום הוא דבר שלא יחזור.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 xml:space="preserve">טל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ראית פה היום, שמאיר שטרית התנגד לשני חוקים?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ראיתי הרבה דברים.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כמי</w:t>
      </w:r>
      <w:r w:rsidR="00D90493">
        <w:rPr>
          <w:rtl/>
        </w:rPr>
        <w:t xml:space="preserve"> </w:t>
      </w:r>
      <w:r w:rsidRPr="00E8235D">
        <w:rPr>
          <w:rtl/>
        </w:rPr>
        <w:t>שחושב,</w:t>
      </w:r>
      <w:r w:rsidR="00D90493">
        <w:rPr>
          <w:rtl/>
        </w:rPr>
        <w:t xml:space="preserve"> </w:t>
      </w:r>
      <w:r w:rsidRPr="00E8235D">
        <w:rPr>
          <w:rtl/>
        </w:rPr>
        <w:t>שהמצב</w:t>
      </w:r>
      <w:r w:rsidR="00D90493">
        <w:rPr>
          <w:rtl/>
        </w:rPr>
        <w:t xml:space="preserve"> </w:t>
      </w:r>
      <w:r w:rsidRPr="00E8235D">
        <w:rPr>
          <w:rtl/>
        </w:rPr>
        <w:t>שלנו אל מול הפלסטינים יכול להתפתח למאבק אלים,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שמרכזו בירושלים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אמר רובי ריבלין שהוא מוותר על 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רובי ריבלין אמר, אני לא מסכים עם רובי ריבלין. אני רוצה להגיד מלה.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אמר, שיבואו הנה הפלסטינים, שיבואו הנה המצרים.</w:t>
      </w:r>
      <w:r w:rsidR="00D90493">
        <w:rPr>
          <w:rtl/>
        </w:rPr>
        <w:t xml:space="preserve"> </w:t>
      </w:r>
      <w:r w:rsidRPr="00E8235D">
        <w:rPr>
          <w:rtl/>
        </w:rPr>
        <w:t>לא אכפת לו מארץ</w:t>
      </w:r>
      <w:r w:rsidR="00D90493">
        <w:rPr>
          <w:rtl/>
        </w:rPr>
        <w:t>-</w:t>
      </w:r>
      <w:r w:rsidRPr="00E8235D">
        <w:rPr>
          <w:rtl/>
        </w:rPr>
        <w:t>ישראל.</w:t>
      </w:r>
      <w:r w:rsidR="00D90493">
        <w:rPr>
          <w:rtl/>
        </w:rPr>
        <w:t xml:space="preserve"> </w:t>
      </w:r>
      <w:r w:rsidRPr="00E8235D">
        <w:rPr>
          <w:rtl/>
        </w:rPr>
        <w:t>כך הוא אמר. הוא יושב</w:t>
      </w:r>
      <w:r w:rsidR="00D90493">
        <w:rPr>
          <w:rtl/>
        </w:rPr>
        <w:t>-</w:t>
      </w:r>
      <w:r w:rsidRPr="00E8235D">
        <w:rPr>
          <w:rtl/>
        </w:rPr>
        <w:t>ראש סיעת הליכוד.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ועדת</w:t>
      </w:r>
      <w:r w:rsidR="00D90493">
        <w:rPr>
          <w:rtl/>
        </w:rPr>
        <w:t>-</w:t>
      </w:r>
      <w:r w:rsidRPr="00E8235D">
        <w:rPr>
          <w:rtl/>
        </w:rPr>
        <w:t>טל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ראתה</w:t>
      </w:r>
      <w:r w:rsidR="00D90493">
        <w:rPr>
          <w:rtl/>
        </w:rPr>
        <w:t xml:space="preserve"> </w:t>
      </w:r>
      <w:r w:rsidRPr="00E8235D">
        <w:rPr>
          <w:rtl/>
        </w:rPr>
        <w:t>לנגד</w:t>
      </w:r>
      <w:r w:rsidR="00D90493">
        <w:rPr>
          <w:rtl/>
        </w:rPr>
        <w:t xml:space="preserve"> </w:t>
      </w:r>
      <w:r w:rsidRPr="00E8235D">
        <w:rPr>
          <w:rtl/>
        </w:rPr>
        <w:t>עיניה</w:t>
      </w:r>
      <w:r w:rsidR="00D90493">
        <w:rPr>
          <w:rtl/>
        </w:rPr>
        <w:t xml:space="preserve"> </w:t>
      </w:r>
      <w:r w:rsidRPr="00E8235D">
        <w:rPr>
          <w:rtl/>
        </w:rPr>
        <w:t>אפשרות,</w:t>
      </w:r>
      <w:r w:rsidR="00D90493">
        <w:rPr>
          <w:rtl/>
        </w:rPr>
        <w:t xml:space="preserve"> </w:t>
      </w:r>
      <w:r w:rsidRPr="00E8235D">
        <w:rPr>
          <w:rtl/>
        </w:rPr>
        <w:t>שיכול</w:t>
      </w:r>
      <w:r w:rsidR="00D90493">
        <w:rPr>
          <w:rtl/>
        </w:rPr>
        <w:t xml:space="preserve"> </w:t>
      </w:r>
      <w:r w:rsidRPr="00E8235D">
        <w:rPr>
          <w:rtl/>
        </w:rPr>
        <w:t>להתפתח מאבק אלים פה, בתוך</w:t>
      </w:r>
      <w:r w:rsidR="00D90493">
        <w:rPr>
          <w:rtl/>
        </w:rPr>
        <w:t xml:space="preserve"> </w:t>
      </w:r>
      <w:r w:rsidRPr="00E8235D">
        <w:rPr>
          <w:rtl/>
        </w:rPr>
        <w:t>ירושלים.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זוכר</w:t>
      </w:r>
      <w:r w:rsidR="00D90493">
        <w:rPr>
          <w:rtl/>
        </w:rPr>
        <w:t xml:space="preserve"> </w:t>
      </w:r>
      <w:r w:rsidRPr="00E8235D">
        <w:rPr>
          <w:rtl/>
        </w:rPr>
        <w:t>את החרדים במלחמת השחרור בירושלים, והם נושאים נשק ונושאים</w:t>
      </w:r>
      <w:r w:rsidR="00D90493">
        <w:rPr>
          <w:rtl/>
        </w:rPr>
        <w:t xml:space="preserve"> </w:t>
      </w:r>
      <w:r w:rsidRPr="00E8235D">
        <w:rPr>
          <w:rtl/>
        </w:rPr>
        <w:t>בעול.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הם יעשו זאת כשהם יצטרכו, לא כשהכנסת תגיד להם.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חשבתי</w:t>
      </w:r>
      <w:r w:rsidR="00D90493">
        <w:rPr>
          <w:rtl/>
        </w:rPr>
        <w:t xml:space="preserve"> </w:t>
      </w:r>
      <w:r w:rsidRPr="00E8235D">
        <w:rPr>
          <w:rtl/>
        </w:rPr>
        <w:t>ביום</w:t>
      </w:r>
      <w:r w:rsidR="00D90493">
        <w:rPr>
          <w:rtl/>
        </w:rPr>
        <w:t xml:space="preserve"> </w:t>
      </w:r>
      <w:r w:rsidRPr="00E8235D">
        <w:rPr>
          <w:rtl/>
        </w:rPr>
        <w:t>ההצבעה,</w:t>
      </w:r>
      <w:r w:rsidR="00D90493">
        <w:rPr>
          <w:rtl/>
        </w:rPr>
        <w:t xml:space="preserve"> </w:t>
      </w:r>
      <w:r w:rsidRPr="00E8235D">
        <w:rPr>
          <w:rtl/>
        </w:rPr>
        <w:t>אחרי</w:t>
      </w:r>
      <w:r w:rsidR="00D90493">
        <w:rPr>
          <w:rtl/>
        </w:rPr>
        <w:t xml:space="preserve"> </w:t>
      </w:r>
      <w:r w:rsidRPr="00E8235D">
        <w:rPr>
          <w:rtl/>
        </w:rPr>
        <w:t>שאהוד</w:t>
      </w:r>
      <w:r w:rsidR="00D90493">
        <w:rPr>
          <w:rtl/>
        </w:rPr>
        <w:t xml:space="preserve"> </w:t>
      </w:r>
      <w:r w:rsidRPr="00E8235D">
        <w:rPr>
          <w:rtl/>
        </w:rPr>
        <w:t>ברק</w:t>
      </w:r>
      <w:r w:rsidR="00D90493">
        <w:rPr>
          <w:rtl/>
        </w:rPr>
        <w:t xml:space="preserve"> </w:t>
      </w:r>
      <w:r w:rsidRPr="00E8235D">
        <w:rPr>
          <w:rtl/>
        </w:rPr>
        <w:t>הביא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הרעיונות</w:t>
      </w:r>
      <w:r w:rsidR="00D90493">
        <w:rPr>
          <w:rtl/>
        </w:rPr>
        <w:t xml:space="preserve"> </w:t>
      </w:r>
      <w:r w:rsidRPr="00E8235D">
        <w:rPr>
          <w:rtl/>
        </w:rPr>
        <w:t>הנועזים</w:t>
      </w:r>
      <w:r w:rsidR="00D90493">
        <w:rPr>
          <w:rtl/>
        </w:rPr>
        <w:t xml:space="preserve"> </w:t>
      </w:r>
      <w:r w:rsidRPr="00E8235D">
        <w:rPr>
          <w:rtl/>
        </w:rPr>
        <w:t>שלו</w:t>
      </w:r>
      <w:r w:rsidR="00D90493">
        <w:rPr>
          <w:rtl/>
        </w:rPr>
        <w:t xml:space="preserve"> </w:t>
      </w:r>
      <w:r w:rsidRPr="00E8235D">
        <w:rPr>
          <w:rtl/>
        </w:rPr>
        <w:t xml:space="preserve">לפלסטינים, שלא מן הנמנע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שהפלסטינים</w:t>
      </w:r>
      <w:r w:rsidR="00D90493">
        <w:rPr>
          <w:rtl/>
        </w:rPr>
        <w:t xml:space="preserve"> </w:t>
      </w:r>
      <w:r w:rsidRPr="00E8235D">
        <w:rPr>
          <w:rtl/>
        </w:rPr>
        <w:t>יבואו</w:t>
      </w:r>
      <w:r w:rsidR="00D90493">
        <w:rPr>
          <w:rtl/>
        </w:rPr>
        <w:t xml:space="preserve"> </w:t>
      </w:r>
      <w:r w:rsidRPr="00E8235D">
        <w:rPr>
          <w:rtl/>
        </w:rPr>
        <w:t>הנה,</w:t>
      </w:r>
      <w:r w:rsidR="00D90493">
        <w:rPr>
          <w:rtl/>
        </w:rPr>
        <w:t xml:space="preserve"> </w:t>
      </w:r>
      <w:r w:rsidRPr="00E8235D">
        <w:rPr>
          <w:rtl/>
        </w:rPr>
        <w:t>שהמצרים</w:t>
      </w:r>
      <w:r w:rsidR="00D90493">
        <w:rPr>
          <w:rtl/>
        </w:rPr>
        <w:t xml:space="preserve"> </w:t>
      </w:r>
      <w:r w:rsidRPr="00E8235D">
        <w:rPr>
          <w:rtl/>
        </w:rPr>
        <w:t>יבואו הנה, שהסורים יבואו הנה, כך הליכוד</w:t>
      </w:r>
      <w:r w:rsidR="00D90493">
        <w:rPr>
          <w:rtl/>
        </w:rPr>
        <w:t xml:space="preserve"> </w:t>
      </w:r>
      <w:r w:rsidRPr="00E8235D">
        <w:rPr>
          <w:rtl/>
        </w:rPr>
        <w:t>אומר.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נכון. הוא אמר זאת בציניות, הוא לא התכוון לכך.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אמר,</w:t>
      </w:r>
      <w:r w:rsidR="00D90493">
        <w:rPr>
          <w:rtl/>
        </w:rPr>
        <w:t xml:space="preserve"> </w:t>
      </w:r>
      <w:r w:rsidRPr="00E8235D">
        <w:rPr>
          <w:rtl/>
        </w:rPr>
        <w:t>שאין מה לשמור על ארץ</w:t>
      </w:r>
      <w:r w:rsidR="00D90493">
        <w:rPr>
          <w:rtl/>
        </w:rPr>
        <w:t>-</w:t>
      </w:r>
      <w:r w:rsidRPr="00E8235D">
        <w:rPr>
          <w:rtl/>
        </w:rPr>
        <w:t>ישראל, אין מה לשמור על ירושלים, לא צריכים</w:t>
      </w:r>
      <w:r w:rsidR="00D90493">
        <w:rPr>
          <w:rtl/>
        </w:rPr>
        <w:t xml:space="preserve"> </w:t>
      </w:r>
      <w:r w:rsidRPr="00E8235D">
        <w:rPr>
          <w:rtl/>
        </w:rPr>
        <w:t>לשמור על המדינה. כך הוא אמר היום, לפני חצי שעה.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אמר, אז הוא אמר.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  <w:r w:rsidR="00E8235D" w:rsidRPr="00E8235D">
        <w:rPr>
          <w:rtl/>
        </w:rPr>
        <w:t xml:space="preserve"> </w:t>
      </w:r>
      <w:r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שמעת בקולו את הסרקאזם.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אדוני רוצה לשמוע את חבר הכנסת פרוש, או שאתה רוצה לדבר בשקט?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רוצה לדבר.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פרוש, חבר הכנסת עזרא רוצה לשאת את דבריו.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 אמר, שהפלסטינים יבואו הנה, לא צריך לשמור על 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מאדוני לאפשר לחבר הכנסת עזרא לשאת את דבריו.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זאת היתה קריאת ביניים מקובלת.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</w:t>
      </w:r>
      <w:r w:rsidR="00D90493">
        <w:rPr>
          <w:rtl/>
        </w:rPr>
        <w:t xml:space="preserve"> </w:t>
      </w:r>
      <w:r w:rsidRPr="00E8235D">
        <w:rPr>
          <w:rtl/>
        </w:rPr>
        <w:t>שמע</w:t>
      </w:r>
      <w:r w:rsidR="00D90493">
        <w:rPr>
          <w:rtl/>
        </w:rPr>
        <w:t xml:space="preserve"> </w:t>
      </w:r>
      <w:r w:rsidRPr="00E8235D">
        <w:rPr>
          <w:rtl/>
        </w:rPr>
        <w:t>אותה,</w:t>
      </w:r>
      <w:r w:rsidR="00D90493">
        <w:rPr>
          <w:rtl/>
        </w:rPr>
        <w:t xml:space="preserve"> </w:t>
      </w:r>
      <w:r w:rsidRPr="00E8235D">
        <w:rPr>
          <w:rtl/>
        </w:rPr>
        <w:t>האזין</w:t>
      </w:r>
      <w:r w:rsidR="00D90493">
        <w:rPr>
          <w:rtl/>
        </w:rPr>
        <w:t xml:space="preserve"> </w:t>
      </w:r>
      <w:r w:rsidRPr="00E8235D">
        <w:rPr>
          <w:rtl/>
        </w:rPr>
        <w:t>לה, והוא רוצה להמשיך לדבר. שאלתי אותו אם הוא רוצה</w:t>
      </w:r>
      <w:r w:rsidR="00D90493">
        <w:rPr>
          <w:rtl/>
        </w:rPr>
        <w:t xml:space="preserve"> </w:t>
      </w:r>
      <w:r w:rsidRPr="00E8235D">
        <w:rPr>
          <w:rtl/>
        </w:rPr>
        <w:t>שתמשיך לצעוק, והוא אמר: 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מי צריך לשמור על ירושלים? כשהפלסטינים יהיו פה, מה יהיה?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יכול לדבר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אדוני רוצה שאני אקרא אותו לסדר?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קורא את חבר הכנסת פרוש לסדר בפעם הראשונה. בבקשה, חבר הכנסת עזרא.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מודה לך מאוד. אני רוצה לשמור על ירושלים.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קורא אותך לסדר בפעם השנייה. בבקשה, אדוני חבר הכנסת עזרא.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רואה</w:t>
      </w:r>
      <w:r w:rsidR="00D90493">
        <w:rPr>
          <w:rtl/>
        </w:rPr>
        <w:t xml:space="preserve"> </w:t>
      </w:r>
      <w:r w:rsidRPr="00E8235D">
        <w:rPr>
          <w:rtl/>
        </w:rPr>
        <w:t>אפשרות</w:t>
      </w:r>
      <w:r w:rsidR="00D90493">
        <w:rPr>
          <w:rtl/>
        </w:rPr>
        <w:t xml:space="preserve"> </w:t>
      </w:r>
      <w:r w:rsidRPr="00E8235D">
        <w:rPr>
          <w:rtl/>
        </w:rPr>
        <w:t>לא טובה, שיתפתח מאבק אלים בירושלים, שוועדת</w:t>
      </w:r>
      <w:r w:rsidR="00D90493">
        <w:rPr>
          <w:rtl/>
        </w:rPr>
        <w:t>-</w:t>
      </w:r>
      <w:r w:rsidRPr="00E8235D">
        <w:rPr>
          <w:rtl/>
        </w:rPr>
        <w:t>טל לא הביאה</w:t>
      </w:r>
      <w:r w:rsidR="00D90493">
        <w:rPr>
          <w:rtl/>
        </w:rPr>
        <w:t xml:space="preserve"> </w:t>
      </w:r>
      <w:r w:rsidRPr="00E8235D">
        <w:rPr>
          <w:rtl/>
        </w:rPr>
        <w:t>אותו בחשבון, וראש הממשלה הביא אותנו לעניין הזה.</w:t>
      </w:r>
      <w:r w:rsidR="00D90493">
        <w:rPr>
          <w:rtl/>
        </w:rPr>
        <w:t xml:space="preserve"> </w:t>
      </w:r>
      <w:r w:rsidRPr="00E8235D">
        <w:rPr>
          <w:rtl/>
        </w:rPr>
        <w:t>אני חושב שקיימת אפשרות שנצטרך</w:t>
      </w:r>
      <w:r w:rsidR="00D90493">
        <w:rPr>
          <w:rtl/>
        </w:rPr>
        <w:t xml:space="preserve"> </w:t>
      </w:r>
      <w:r w:rsidRPr="00E8235D">
        <w:rPr>
          <w:rtl/>
        </w:rPr>
        <w:t>כל בחור צעיר וטוב לנשק, ומוטב להיערך קודם. אם מדובר בצבא מקצועי, אם מדובר בצבא</w:t>
      </w:r>
      <w:r w:rsidR="00D90493">
        <w:rPr>
          <w:rtl/>
        </w:rPr>
        <w:t xml:space="preserve"> </w:t>
      </w:r>
      <w:r w:rsidRPr="00E8235D">
        <w:rPr>
          <w:rtl/>
        </w:rPr>
        <w:t xml:space="preserve">שהולך וקטן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משא</w:t>
      </w:r>
      <w:r w:rsidR="00D90493">
        <w:rPr>
          <w:rtl/>
        </w:rPr>
        <w:t>-</w:t>
      </w:r>
      <w:r w:rsidRPr="00E8235D">
        <w:rPr>
          <w:rtl/>
        </w:rPr>
        <w:t>ומתן על שלום, אולי לא שמעת על כך.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מאמין שאין לנו בצבא צורך בבחורי ישיבות לומדים, אבל אני גם מאמין בצורך</w:t>
      </w:r>
      <w:r w:rsidR="00D90493">
        <w:rPr>
          <w:rtl/>
        </w:rPr>
        <w:t xml:space="preserve"> </w:t>
      </w:r>
      <w:r w:rsidRPr="00E8235D">
        <w:rPr>
          <w:rtl/>
        </w:rPr>
        <w:t>להיות מוכנים. עשינו מה שעשינו לטובת ירושלים, לטובת מדינת ישראל.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שמעתי מכם, שאמרתם לי: אם יצטרכו אותנו </w:t>
      </w:r>
      <w:r w:rsidR="00D90493">
        <w:rPr>
          <w:rtl/>
        </w:rPr>
        <w:t>–</w:t>
      </w:r>
      <w:r w:rsidRPr="00E8235D">
        <w:rPr>
          <w:rtl/>
        </w:rPr>
        <w:t xml:space="preserve"> נבוא. אבל אם לא התאמנת לקראת היום</w:t>
      </w:r>
      <w:r w:rsidR="00D90493">
        <w:rPr>
          <w:rtl/>
        </w:rPr>
        <w:t xml:space="preserve"> </w:t>
      </w:r>
      <w:r w:rsidRPr="00E8235D">
        <w:rPr>
          <w:rtl/>
        </w:rPr>
        <w:t>הזה, מה נעשה באותו יום?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יש הודעה של הליכוד שלא צריך.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רבותי,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מבקש</w:t>
      </w:r>
      <w:r w:rsidR="00D90493">
        <w:rPr>
          <w:rtl/>
        </w:rPr>
        <w:t xml:space="preserve"> </w:t>
      </w:r>
      <w:r w:rsidRPr="00E8235D">
        <w:rPr>
          <w:rtl/>
        </w:rPr>
        <w:t>מאוד</w:t>
      </w:r>
      <w:r w:rsidR="00D90493">
        <w:rPr>
          <w:rtl/>
        </w:rPr>
        <w:t xml:space="preserve"> </w:t>
      </w:r>
      <w:r w:rsidRPr="00E8235D">
        <w:rPr>
          <w:rtl/>
        </w:rPr>
        <w:t>מכל</w:t>
      </w:r>
      <w:r w:rsidR="00D90493">
        <w:rPr>
          <w:rtl/>
        </w:rPr>
        <w:t xml:space="preserve"> </w:t>
      </w:r>
      <w:r w:rsidRPr="00E8235D">
        <w:rPr>
          <w:rtl/>
        </w:rPr>
        <w:t>אחד ואחד מאתנו לנהוג בכבוד זה מול זה.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בוודאי אנחנו כשותפים לדרך, ואנחנו כאלה, אף שבחדשות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שותפים.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</w:t>
      </w:r>
      <w:r w:rsidR="00D90493">
        <w:rPr>
          <w:rtl/>
        </w:rPr>
        <w:t xml:space="preserve"> </w:t>
      </w:r>
      <w:r w:rsidRPr="00E8235D">
        <w:rPr>
          <w:rtl/>
        </w:rPr>
        <w:t>הכנסת פרוש, הואיל ואין לי סדרנים, אני קורא אותך לסדר פעם ראשונה; אני</w:t>
      </w:r>
      <w:r w:rsidR="00D90493">
        <w:rPr>
          <w:rtl/>
        </w:rPr>
        <w:t xml:space="preserve"> </w:t>
      </w:r>
      <w:r w:rsidRPr="00E8235D">
        <w:rPr>
          <w:rtl/>
        </w:rPr>
        <w:t>קורא אותך לסדר פעם שנייה.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סדרנים.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 אני קורא אותו שוב לסדר פעם ראשונה.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הליכוד ויתר על ארץ</w:t>
      </w:r>
      <w:r w:rsidR="00D90493">
        <w:rPr>
          <w:rtl/>
        </w:rPr>
        <w:t>-</w:t>
      </w:r>
      <w:r w:rsidRPr="00E8235D">
        <w:rPr>
          <w:rtl/>
        </w:rPr>
        <w:t>ישראל ומוותר על ארץ</w:t>
      </w:r>
      <w:r w:rsidR="00D90493">
        <w:rPr>
          <w:rtl/>
        </w:rPr>
        <w:t>-</w:t>
      </w:r>
      <w:r w:rsidRPr="00E8235D">
        <w:rPr>
          <w:rtl/>
        </w:rPr>
        <w:t>ישראל.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שמעתי אותך.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גדעון עזרא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</w:t>
      </w:r>
      <w:r w:rsidR="00D90493">
        <w:rPr>
          <w:rtl/>
        </w:rPr>
        <w:t xml:space="preserve"> </w:t>
      </w:r>
      <w:r w:rsidRPr="00E8235D">
        <w:rPr>
          <w:rtl/>
        </w:rPr>
        <w:t>רבותי, אני מציע לכולנו שננהג בכבוד זה עם זה, וש"ס לא תבוא בדברי רהב</w:t>
      </w:r>
      <w:r w:rsidR="00D90493">
        <w:rPr>
          <w:rtl/>
        </w:rPr>
        <w:t xml:space="preserve"> </w:t>
      </w:r>
      <w:r w:rsidRPr="00E8235D">
        <w:rPr>
          <w:rtl/>
        </w:rPr>
        <w:t>אל הליכוד, הליכוד מעולם לא בא בדברי רהב לש"ס, ונשמור על יחסים טובים.</w:t>
      </w:r>
      <w:r w:rsidR="00D90493">
        <w:rPr>
          <w:rtl/>
        </w:rPr>
        <w:t xml:space="preserve"> </w:t>
      </w:r>
      <w:r w:rsidRPr="00E8235D">
        <w:rPr>
          <w:rtl/>
        </w:rPr>
        <w:t>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 הכנסת גדעון עזרא, שהופרע בדבריו, ולכן דיבר נטו שלוש דקות.</w:t>
      </w:r>
      <w:r w:rsidR="00D90493">
        <w:rPr>
          <w:rtl/>
        </w:rPr>
        <w:t xml:space="preserve"> </w:t>
      </w:r>
      <w:r w:rsidRPr="00E8235D">
        <w:rPr>
          <w:rtl/>
        </w:rPr>
        <w:t>רבותי, תם ולא נשלם. האם יש הודעות אישיות לחברי הכנסת?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ביקשתי.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אנחנו עוברים להצבעה.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ביקשתי לראות בכל הצבעה על הצעת חוק הצעת אי</w:t>
      </w:r>
      <w:r w:rsidR="00D90493">
        <w:rPr>
          <w:rtl/>
        </w:rPr>
        <w:t>-</w:t>
      </w:r>
      <w:r w:rsidRPr="00E8235D">
        <w:rPr>
          <w:rtl/>
        </w:rPr>
        <w:t>אמון.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האם אדוני רואה בהצבעה על הצעת חוק זאת אי</w:t>
      </w:r>
      <w:r w:rsidR="00D90493">
        <w:rPr>
          <w:rtl/>
        </w:rPr>
        <w:t>-</w:t>
      </w:r>
      <w:r w:rsidRPr="00E8235D">
        <w:rPr>
          <w:rtl/>
        </w:rPr>
        <w:t>אמון?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בהחלט כן.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הואיל</w:t>
      </w:r>
      <w:r w:rsidR="00D90493">
        <w:rPr>
          <w:rtl/>
        </w:rPr>
        <w:t xml:space="preserve"> </w:t>
      </w:r>
      <w:r w:rsidRPr="00E8235D">
        <w:rPr>
          <w:rtl/>
        </w:rPr>
        <w:t>וחבר הכנסת רואה בעניין הזה, בשם הליכוד, הצעת אי</w:t>
      </w:r>
      <w:r w:rsidR="00D90493">
        <w:rPr>
          <w:rtl/>
        </w:rPr>
        <w:t>-</w:t>
      </w:r>
      <w:r w:rsidRPr="00E8235D">
        <w:rPr>
          <w:rtl/>
        </w:rPr>
        <w:t>אמון, ההצבעה נדחית</w:t>
      </w:r>
      <w:r w:rsidR="00D90493">
        <w:rPr>
          <w:rtl/>
        </w:rPr>
        <w:t xml:space="preserve"> </w:t>
      </w:r>
      <w:r w:rsidRPr="00E8235D">
        <w:rPr>
          <w:rtl/>
        </w:rPr>
        <w:t>לשבוע הבא או לישיבה הראשונה של הכנסת לאחר הפגרה.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רשות מענת מאור ואני מבקש רשות ממאיר פרוש לוותר על ההצבעה.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זכאי, ואני לא מבקש.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מבקש ממך לוותר על הצבעה.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לא מעלה את זה.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ענת מאור, את מוכנה לוותר על הצבעה?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הצעת החוק חשובה.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יצחק כהן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אל תוותרי.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 יהיה, לא לך ולא לי.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הכנסת, אדוני יודיע לחברי הכנסת האחרים.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טל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השעה 24:00.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צודק אדוני.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143" w:name="_Toc449874395"/>
      <w:r w:rsidRPr="00D90493">
        <w:rPr>
          <w:rtl/>
        </w:rPr>
        <w:t>הודעה אישית של חברת הכנסת י' נאות</w:t>
      </w:r>
      <w:bookmarkEnd w:id="143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 חברי הכנסת, היתה בקשה להודעה אישית לחברת הכנסת יהודית נאות.</w:t>
      </w:r>
      <w:r w:rsidR="00D90493">
        <w:rPr>
          <w:rtl/>
        </w:rPr>
        <w:t xml:space="preserve"> </w:t>
      </w:r>
      <w:r w:rsidRPr="00E8235D">
        <w:rPr>
          <w:rtl/>
        </w:rPr>
        <w:t>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גם אני ביקשתי למסור הודעה אישית.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אתה דיברת הרגע.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לא.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בסדר. רבותי, אני נותן לכל אחד דקה.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היות שיכול להיות שדברי קודם, בדיון על הצעת החוק של חבר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אורלב,</w:t>
      </w:r>
      <w:r w:rsidR="00D90493">
        <w:rPr>
          <w:rtl/>
        </w:rPr>
        <w:t xml:space="preserve"> </w:t>
      </w:r>
      <w:r w:rsidRPr="00E8235D">
        <w:rPr>
          <w:rtl/>
        </w:rPr>
        <w:t>פורשו,</w:t>
      </w:r>
      <w:r w:rsidR="00D90493">
        <w:rPr>
          <w:rtl/>
        </w:rPr>
        <w:t xml:space="preserve"> </w:t>
      </w:r>
      <w:r w:rsidRPr="00E8235D">
        <w:rPr>
          <w:rtl/>
        </w:rPr>
        <w:t>או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יכולים</w:t>
      </w:r>
      <w:r w:rsidR="00D90493">
        <w:rPr>
          <w:rtl/>
        </w:rPr>
        <w:t xml:space="preserve"> </w:t>
      </w:r>
      <w:r w:rsidRPr="00E8235D">
        <w:rPr>
          <w:rtl/>
        </w:rPr>
        <w:t>להשתמע</w:t>
      </w:r>
      <w:r w:rsidR="00D90493">
        <w:rPr>
          <w:rtl/>
        </w:rPr>
        <w:t xml:space="preserve"> </w:t>
      </w:r>
      <w:r w:rsidRPr="00E8235D">
        <w:rPr>
          <w:rtl/>
        </w:rPr>
        <w:t>לא נכון, אני רוצה לומר, שבדברי</w:t>
      </w:r>
      <w:r w:rsidR="00D90493">
        <w:rPr>
          <w:rtl/>
        </w:rPr>
        <w:t xml:space="preserve"> </w:t>
      </w:r>
      <w:r w:rsidRPr="00E8235D">
        <w:rPr>
          <w:rtl/>
        </w:rPr>
        <w:t>הביקורת</w:t>
      </w:r>
      <w:r w:rsidR="00D90493">
        <w:rPr>
          <w:rtl/>
        </w:rPr>
        <w:t xml:space="preserve"> </w:t>
      </w:r>
      <w:r w:rsidRPr="00E8235D">
        <w:rPr>
          <w:rtl/>
        </w:rPr>
        <w:t>שלי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התכוונתי</w:t>
      </w:r>
      <w:r w:rsidR="00D90493">
        <w:rPr>
          <w:rtl/>
        </w:rPr>
        <w:t xml:space="preserve"> </w:t>
      </w:r>
      <w:r w:rsidRPr="00E8235D">
        <w:rPr>
          <w:rtl/>
        </w:rPr>
        <w:t>למזכירות הכנסת.</w:t>
      </w:r>
      <w:r w:rsidR="00D90493">
        <w:rPr>
          <w:rtl/>
        </w:rPr>
        <w:t xml:space="preserve"> </w:t>
      </w:r>
      <w:r w:rsidRPr="00E8235D">
        <w:rPr>
          <w:rtl/>
        </w:rPr>
        <w:t>גם האירוע שתיארתי לא קרה במזכירות</w:t>
      </w:r>
      <w:r w:rsidR="00D90493">
        <w:rPr>
          <w:rtl/>
        </w:rPr>
        <w:t xml:space="preserve"> </w:t>
      </w:r>
      <w:r w:rsidRPr="00E8235D">
        <w:rPr>
          <w:rtl/>
        </w:rPr>
        <w:t>הכנסת אלא בלשכה סמוכה אליה.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 לחברת הכנסת נאות.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144" w:name="_Toc449874396"/>
      <w:r w:rsidRPr="00D90493">
        <w:rPr>
          <w:rtl/>
        </w:rPr>
        <w:t>הודעה אישית של חבר הכנסת ז' אורלב</w:t>
      </w:r>
      <w:bookmarkEnd w:id="144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זבולון אורלב,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זבולון אורלב (מפד"ל):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חברי הכנסת, קודם ביקרתי את צורת ההנחה של סדר</w:t>
      </w:r>
      <w:r w:rsidR="00D90493">
        <w:rPr>
          <w:rtl/>
        </w:rPr>
        <w:t>-</w:t>
      </w:r>
      <w:r w:rsidRPr="00E8235D">
        <w:rPr>
          <w:rtl/>
        </w:rPr>
        <w:t>היום בעניין</w:t>
      </w:r>
      <w:r w:rsidR="00D90493">
        <w:rPr>
          <w:rtl/>
        </w:rPr>
        <w:t xml:space="preserve"> </w:t>
      </w:r>
      <w:r w:rsidRPr="00E8235D">
        <w:rPr>
          <w:rtl/>
        </w:rPr>
        <w:t>סגן</w:t>
      </w:r>
      <w:r w:rsidR="00D90493">
        <w:rPr>
          <w:rtl/>
        </w:rPr>
        <w:t xml:space="preserve"> </w:t>
      </w:r>
      <w:r w:rsidRPr="00E8235D">
        <w:rPr>
          <w:rtl/>
        </w:rPr>
        <w:t>שר החוץ. מובן שעשיתי את כל הדבר במילתא דבדיחותא, בשעה המאוחרת.</w:t>
      </w:r>
      <w:r w:rsidR="00D90493">
        <w:rPr>
          <w:rtl/>
        </w:rPr>
        <w:t xml:space="preserve"> </w:t>
      </w:r>
      <w:r w:rsidRPr="00E8235D">
        <w:rPr>
          <w:rtl/>
        </w:rPr>
        <w:t>אבל הואיל</w:t>
      </w:r>
      <w:r w:rsidR="00D90493">
        <w:rPr>
          <w:rtl/>
        </w:rPr>
        <w:t xml:space="preserve"> </w:t>
      </w:r>
      <w:r w:rsidRPr="00E8235D">
        <w:rPr>
          <w:rtl/>
        </w:rPr>
        <w:t>ודברי</w:t>
      </w:r>
      <w:r w:rsidR="00D90493">
        <w:rPr>
          <w:rtl/>
        </w:rPr>
        <w:t xml:space="preserve"> </w:t>
      </w:r>
      <w:r w:rsidRPr="00E8235D">
        <w:rPr>
          <w:rtl/>
        </w:rPr>
        <w:t>התפרשו</w:t>
      </w:r>
      <w:r w:rsidR="00D90493">
        <w:rPr>
          <w:rtl/>
        </w:rPr>
        <w:t xml:space="preserve"> </w:t>
      </w:r>
      <w:r w:rsidRPr="00E8235D">
        <w:rPr>
          <w:rtl/>
        </w:rPr>
        <w:t>שלא</w:t>
      </w:r>
      <w:r w:rsidR="00D90493">
        <w:rPr>
          <w:rtl/>
        </w:rPr>
        <w:t xml:space="preserve"> </w:t>
      </w:r>
      <w:r w:rsidRPr="00E8235D">
        <w:rPr>
          <w:rtl/>
        </w:rPr>
        <w:t>כהלכה,</w:t>
      </w:r>
      <w:r w:rsidR="00D90493">
        <w:rPr>
          <w:rtl/>
        </w:rPr>
        <w:t xml:space="preserve"> </w:t>
      </w:r>
      <w:r w:rsidRPr="00E8235D">
        <w:rPr>
          <w:rtl/>
        </w:rPr>
        <w:t>אני מבקש להתנצל בפני עדנה, לימור ואלינור, המזכירות</w:t>
      </w:r>
      <w:r w:rsidR="00D90493">
        <w:rPr>
          <w:rtl/>
        </w:rPr>
        <w:t xml:space="preserve"> </w:t>
      </w:r>
      <w:r w:rsidRPr="00E8235D">
        <w:rPr>
          <w:rtl/>
        </w:rPr>
        <w:t>המאוד</w:t>
      </w:r>
      <w:r w:rsidR="00D90493">
        <w:rPr>
          <w:rtl/>
        </w:rPr>
        <w:t>-</w:t>
      </w:r>
      <w:r w:rsidRPr="00E8235D">
        <w:rPr>
          <w:rtl/>
        </w:rPr>
        <w:t>מסורות</w:t>
      </w:r>
      <w:r w:rsidR="00D90493">
        <w:rPr>
          <w:rtl/>
        </w:rPr>
        <w:t xml:space="preserve"> </w:t>
      </w:r>
      <w:r w:rsidRPr="00E8235D">
        <w:rPr>
          <w:rtl/>
        </w:rPr>
        <w:t>והמאוד</w:t>
      </w:r>
      <w:r w:rsidR="00D90493">
        <w:rPr>
          <w:rtl/>
        </w:rPr>
        <w:t>-</w:t>
      </w:r>
      <w:r w:rsidRPr="00E8235D">
        <w:rPr>
          <w:rtl/>
        </w:rPr>
        <w:t>מקצועיות</w:t>
      </w:r>
      <w:r w:rsidR="00D90493">
        <w:rPr>
          <w:rtl/>
        </w:rPr>
        <w:t xml:space="preserve"> </w:t>
      </w:r>
      <w:r w:rsidRPr="00E8235D">
        <w:rPr>
          <w:rtl/>
        </w:rPr>
        <w:t>של</w:t>
      </w:r>
      <w:r w:rsidR="00D90493">
        <w:rPr>
          <w:rtl/>
        </w:rPr>
        <w:t xml:space="preserve"> </w:t>
      </w:r>
      <w:r w:rsidRPr="00E8235D">
        <w:rPr>
          <w:rtl/>
        </w:rPr>
        <w:t>לשכת המזכיר. אני מבקש להתנצל בפניהן אם דברי</w:t>
      </w:r>
      <w:r w:rsidR="00D90493">
        <w:rPr>
          <w:rtl/>
        </w:rPr>
        <w:t xml:space="preserve"> </w:t>
      </w:r>
      <w:r w:rsidRPr="00E8235D">
        <w:rPr>
          <w:rtl/>
        </w:rPr>
        <w:t>התפרשו כפגיעה. תודה רבה.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 לחבר הכנסת זבולון אורלב.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1"/>
        <w:rPr>
          <w:rtl/>
        </w:rPr>
      </w:pPr>
      <w:bookmarkStart w:id="145" w:name="_Toc449874397"/>
      <w:r w:rsidRPr="00D90493">
        <w:rPr>
          <w:rtl/>
        </w:rPr>
        <w:t>דברים בסיום המושב השני של הכנסת החמש</w:t>
      </w:r>
      <w:r>
        <w:rPr>
          <w:rtl/>
        </w:rPr>
        <w:t>-</w:t>
      </w:r>
      <w:r w:rsidRPr="00D90493">
        <w:rPr>
          <w:rtl/>
        </w:rPr>
        <w:t>עשרה</w:t>
      </w:r>
      <w:bookmarkEnd w:id="145"/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נעמי חזן. לאחר מכן יסיים חבר הכנסת דוד אזולאי.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אנחנו</w:t>
      </w:r>
      <w:r w:rsidR="00D90493">
        <w:rPr>
          <w:rtl/>
        </w:rPr>
        <w:t xml:space="preserve"> </w:t>
      </w:r>
      <w:r w:rsidRPr="00E8235D">
        <w:rPr>
          <w:rtl/>
        </w:rPr>
        <w:t>מגיעים</w:t>
      </w:r>
      <w:r w:rsidR="00D90493">
        <w:rPr>
          <w:rtl/>
        </w:rPr>
        <w:t xml:space="preserve"> </w:t>
      </w:r>
      <w:r w:rsidRPr="00E8235D">
        <w:rPr>
          <w:rtl/>
        </w:rPr>
        <w:t>לשעת</w:t>
      </w:r>
      <w:r w:rsidR="00D90493">
        <w:rPr>
          <w:rtl/>
        </w:rPr>
        <w:t xml:space="preserve"> </w:t>
      </w:r>
      <w:r w:rsidRPr="00E8235D">
        <w:rPr>
          <w:rtl/>
        </w:rPr>
        <w:t>סיום</w:t>
      </w:r>
      <w:r w:rsidR="00D90493">
        <w:rPr>
          <w:rtl/>
        </w:rPr>
        <w:t xml:space="preserve"> </w:t>
      </w:r>
      <w:r w:rsidRPr="00E8235D">
        <w:rPr>
          <w:rtl/>
        </w:rPr>
        <w:t>מושב מאוד סוער, וייתכן מאוד</w:t>
      </w:r>
      <w:r w:rsidR="00D90493">
        <w:rPr>
          <w:rtl/>
        </w:rPr>
        <w:t xml:space="preserve"> </w:t>
      </w:r>
      <w:r w:rsidRPr="00E8235D">
        <w:rPr>
          <w:rtl/>
        </w:rPr>
        <w:t>שהציבור</w:t>
      </w:r>
      <w:r w:rsidR="00D90493">
        <w:rPr>
          <w:rtl/>
        </w:rPr>
        <w:t xml:space="preserve"> </w:t>
      </w:r>
      <w:r w:rsidRPr="00E8235D">
        <w:rPr>
          <w:rtl/>
        </w:rPr>
        <w:t>וחלק</w:t>
      </w:r>
      <w:r w:rsidR="00D90493">
        <w:rPr>
          <w:rtl/>
        </w:rPr>
        <w:t xml:space="preserve"> </w:t>
      </w:r>
      <w:r w:rsidRPr="00E8235D">
        <w:rPr>
          <w:rtl/>
        </w:rPr>
        <w:t>מחברי הכנסת לא נתנו ביטוי הולם לעבודה של הרבה אנשים בתוך הכנסת,</w:t>
      </w:r>
      <w:r w:rsidR="00D90493">
        <w:rPr>
          <w:rtl/>
        </w:rPr>
        <w:t xml:space="preserve"> </w:t>
      </w:r>
      <w:r w:rsidRPr="00E8235D">
        <w:rPr>
          <w:rtl/>
        </w:rPr>
        <w:t>שאפשרו לנו לעבוד בתקופה הזאת. הם מסורים במיוחד.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לכן, אני רוצה, בשם כל חברי הכנסת, להודות למזכיר הכנסת, מר אריה האן, לסגני</w:t>
      </w:r>
      <w:r w:rsidR="00D90493">
        <w:rPr>
          <w:rtl/>
        </w:rPr>
        <w:t xml:space="preserve"> </w:t>
      </w:r>
      <w:r w:rsidRPr="00E8235D">
        <w:rPr>
          <w:rtl/>
        </w:rPr>
        <w:t>המזכיר,</w:t>
      </w:r>
      <w:r w:rsidR="00D90493">
        <w:rPr>
          <w:rtl/>
        </w:rPr>
        <w:t xml:space="preserve"> </w:t>
      </w:r>
      <w:r w:rsidRPr="00E8235D">
        <w:rPr>
          <w:rtl/>
        </w:rPr>
        <w:t>דוד</w:t>
      </w:r>
      <w:r w:rsidR="00D90493">
        <w:rPr>
          <w:rtl/>
        </w:rPr>
        <w:t xml:space="preserve"> </w:t>
      </w:r>
      <w:r w:rsidRPr="00E8235D">
        <w:rPr>
          <w:rtl/>
        </w:rPr>
        <w:t>לב</w:t>
      </w:r>
      <w:r w:rsidR="00D90493">
        <w:rPr>
          <w:rtl/>
        </w:rPr>
        <w:t xml:space="preserve"> </w:t>
      </w:r>
      <w:r w:rsidRPr="00E8235D">
        <w:rPr>
          <w:rtl/>
        </w:rPr>
        <w:t>ורותי</w:t>
      </w:r>
      <w:r w:rsidR="00D90493">
        <w:rPr>
          <w:rtl/>
        </w:rPr>
        <w:t xml:space="preserve"> </w:t>
      </w:r>
      <w:r w:rsidRPr="00E8235D">
        <w:rPr>
          <w:rtl/>
        </w:rPr>
        <w:t>קפלן,</w:t>
      </w:r>
      <w:r w:rsidR="00D90493">
        <w:rPr>
          <w:rtl/>
        </w:rPr>
        <w:t xml:space="preserve"> </w:t>
      </w:r>
      <w:r w:rsidRPr="00E8235D">
        <w:rPr>
          <w:rtl/>
        </w:rPr>
        <w:t>לעובדות</w:t>
      </w:r>
      <w:r w:rsidR="00D90493">
        <w:rPr>
          <w:rtl/>
        </w:rPr>
        <w:t xml:space="preserve"> </w:t>
      </w:r>
      <w:r w:rsidRPr="00E8235D">
        <w:rPr>
          <w:rtl/>
        </w:rPr>
        <w:t>במזכירות הכנסת, לעדנה, לימור ואלינור,</w:t>
      </w:r>
      <w:r w:rsidR="00D90493">
        <w:rPr>
          <w:rtl/>
        </w:rPr>
        <w:t xml:space="preserve"> </w:t>
      </w:r>
      <w:r w:rsidRPr="00E8235D">
        <w:rPr>
          <w:rtl/>
        </w:rPr>
        <w:t>לסדרנים</w:t>
      </w:r>
      <w:r w:rsidR="00D90493">
        <w:rPr>
          <w:rtl/>
        </w:rPr>
        <w:t xml:space="preserve"> </w:t>
      </w:r>
      <w:r w:rsidRPr="00E8235D">
        <w:rPr>
          <w:rtl/>
        </w:rPr>
        <w:t>שכל הזמן מתרוצצים ועוזרים לנו, למשמר הכנסת, לקצרניות שעמלות באמת שעות</w:t>
      </w:r>
      <w:r w:rsidR="00D90493">
        <w:rPr>
          <w:rtl/>
        </w:rPr>
        <w:t xml:space="preserve"> </w:t>
      </w:r>
      <w:r w:rsidRPr="00E8235D">
        <w:rPr>
          <w:rtl/>
        </w:rPr>
        <w:t>רבות, לצלמים של ערוץ</w:t>
      </w:r>
      <w:r w:rsidR="00D90493">
        <w:rPr>
          <w:rtl/>
        </w:rPr>
        <w:t>-</w:t>
      </w:r>
      <w:r w:rsidRPr="00E8235D">
        <w:rPr>
          <w:rtl/>
        </w:rPr>
        <w:t xml:space="preserve">33, ואם מותר לי לומר </w:t>
      </w:r>
      <w:r w:rsidR="00D90493">
        <w:rPr>
          <w:rtl/>
        </w:rPr>
        <w:t>–</w:t>
      </w:r>
      <w:r w:rsidRPr="00E8235D">
        <w:rPr>
          <w:rtl/>
        </w:rPr>
        <w:t xml:space="preserve"> לכל אנשי התחזוקה בבית הזה, וכמובן,</w:t>
      </w:r>
      <w:r w:rsidR="00D90493">
        <w:rPr>
          <w:rtl/>
        </w:rPr>
        <w:t xml:space="preserve"> </w:t>
      </w:r>
      <w:r w:rsidRPr="00E8235D">
        <w:rPr>
          <w:rtl/>
        </w:rPr>
        <w:t>לד"ר ליפשיץ.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 לחברת הכנסת נעמי חזן.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מה קרה לכם? מה קרה?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יהודית נאות (שינוי):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אין מחיאות כפיים באולם המליאה.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רבותי, ישיבת הכנסת לא ננעלה. חברת הכנסת נאות, קולך נשמע ברמה.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 הכנסת דוד אזולאי,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 היושב</w:t>
      </w:r>
      <w:r w:rsidR="00D90493">
        <w:rPr>
          <w:rtl/>
        </w:rPr>
        <w:t>-</w:t>
      </w:r>
      <w:r w:rsidRPr="00E8235D">
        <w:rPr>
          <w:rtl/>
        </w:rPr>
        <w:t>ראש, עם כל ביטויי השמחה שאני שומע כאן, גם לרגל יציאתנו לפגרה,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כל</w:t>
      </w:r>
      <w:r w:rsidR="00D90493">
        <w:rPr>
          <w:rtl/>
        </w:rPr>
        <w:t xml:space="preserve"> </w:t>
      </w:r>
      <w:r w:rsidRPr="00E8235D">
        <w:rPr>
          <w:rtl/>
        </w:rPr>
        <w:t>כך</w:t>
      </w:r>
      <w:r w:rsidR="00D90493">
        <w:rPr>
          <w:rtl/>
        </w:rPr>
        <w:t xml:space="preserve"> </w:t>
      </w:r>
      <w:r w:rsidRPr="00E8235D">
        <w:rPr>
          <w:rtl/>
        </w:rPr>
        <w:t>שמח כשאני יודע ששני חוקים שהיו אמורים לעבור הערב בקריאה 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</w:t>
      </w:r>
      <w:r w:rsidR="00D90493">
        <w:rPr>
          <w:rtl/>
        </w:rPr>
        <w:t xml:space="preserve"> </w:t>
      </w:r>
      <w:r w:rsidRPr="00E8235D">
        <w:rPr>
          <w:rtl/>
        </w:rPr>
        <w:t>לא יעברו</w:t>
      </w:r>
      <w:r w:rsidR="00D90493">
        <w:rPr>
          <w:rtl/>
        </w:rPr>
        <w:t xml:space="preserve"> </w:t>
      </w:r>
      <w:r w:rsidRPr="00E8235D">
        <w:rPr>
          <w:rtl/>
        </w:rPr>
        <w:t>היום.</w:t>
      </w:r>
      <w:r w:rsidR="00D90493">
        <w:rPr>
          <w:rtl/>
        </w:rPr>
        <w:t xml:space="preserve"> </w:t>
      </w:r>
      <w:r w:rsidRPr="00E8235D">
        <w:rPr>
          <w:rtl/>
        </w:rPr>
        <w:t>אלה</w:t>
      </w:r>
      <w:r w:rsidR="00D90493">
        <w:rPr>
          <w:rtl/>
        </w:rPr>
        <w:t xml:space="preserve"> </w:t>
      </w:r>
      <w:r w:rsidRPr="00E8235D">
        <w:rPr>
          <w:rtl/>
        </w:rPr>
        <w:t>שני</w:t>
      </w:r>
      <w:r w:rsidR="00D90493">
        <w:rPr>
          <w:rtl/>
        </w:rPr>
        <w:t xml:space="preserve"> </w:t>
      </w:r>
      <w:r w:rsidRPr="00E8235D">
        <w:rPr>
          <w:rtl/>
        </w:rPr>
        <w:t>חוקים חשובים מאוד, שעבדנו עליהם הרבה מאוד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בוועדת הפנים </w:t>
      </w:r>
      <w:r w:rsidR="00D90493">
        <w:rPr>
          <w:rtl/>
        </w:rPr>
        <w:t>–</w:t>
      </w:r>
      <w:r w:rsidRPr="00E8235D">
        <w:rPr>
          <w:rtl/>
        </w:rPr>
        <w:t xml:space="preserve"> החוק למניעת אלימות במשפחה וחוק כלי הירייה.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פרוש (יהדות התורה):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בקריאה שלישית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הצעות</w:t>
      </w:r>
      <w:r w:rsidR="00D90493">
        <w:rPr>
          <w:rtl/>
        </w:rPr>
        <w:t xml:space="preserve"> </w:t>
      </w:r>
      <w:r w:rsidRPr="00E8235D">
        <w:rPr>
          <w:rtl/>
        </w:rPr>
        <w:t>החוק הן בקריאה שנייה ושלישית. אלה הצעות חוק שעבדנו עליהן הרבה מאוד</w:t>
      </w:r>
      <w:r w:rsidR="00D90493">
        <w:rPr>
          <w:rtl/>
        </w:rPr>
        <w:t xml:space="preserve"> </w:t>
      </w:r>
      <w:r w:rsidRPr="00E8235D">
        <w:rPr>
          <w:rtl/>
        </w:rPr>
        <w:t>והן</w:t>
      </w:r>
      <w:r w:rsidR="00D90493">
        <w:rPr>
          <w:rtl/>
        </w:rPr>
        <w:t xml:space="preserve"> </w:t>
      </w:r>
      <w:r w:rsidRPr="00E8235D">
        <w:rPr>
          <w:rtl/>
        </w:rPr>
        <w:t>היו</w:t>
      </w:r>
      <w:r w:rsidR="00D90493">
        <w:rPr>
          <w:rtl/>
        </w:rPr>
        <w:t xml:space="preserve"> </w:t>
      </w:r>
      <w:r w:rsidRPr="00E8235D">
        <w:rPr>
          <w:rtl/>
        </w:rPr>
        <w:t>אמורות</w:t>
      </w:r>
      <w:r w:rsidR="00D90493">
        <w:rPr>
          <w:rtl/>
        </w:rPr>
        <w:t xml:space="preserve"> </w:t>
      </w:r>
      <w:r w:rsidRPr="00E8235D">
        <w:rPr>
          <w:rtl/>
        </w:rPr>
        <w:t>לעלות</w:t>
      </w:r>
      <w:r w:rsidR="00D90493">
        <w:rPr>
          <w:rtl/>
        </w:rPr>
        <w:t xml:space="preserve"> </w:t>
      </w:r>
      <w:r w:rsidRPr="00E8235D">
        <w:rPr>
          <w:rtl/>
        </w:rPr>
        <w:t>הערב</w:t>
      </w:r>
      <w:r w:rsidR="00D90493">
        <w:rPr>
          <w:rtl/>
        </w:rPr>
        <w:t xml:space="preserve"> </w:t>
      </w:r>
      <w:r w:rsidRPr="00E8235D">
        <w:rPr>
          <w:rtl/>
        </w:rPr>
        <w:t>לקריאה</w:t>
      </w:r>
      <w:r w:rsidR="00D90493">
        <w:rPr>
          <w:rtl/>
        </w:rPr>
        <w:t xml:space="preserve"> </w:t>
      </w:r>
      <w:r w:rsidRPr="00E8235D">
        <w:rPr>
          <w:rtl/>
        </w:rPr>
        <w:t>שנייה</w:t>
      </w:r>
      <w:r w:rsidR="00D90493">
        <w:rPr>
          <w:rtl/>
        </w:rPr>
        <w:t xml:space="preserve"> </w:t>
      </w:r>
      <w:r w:rsidRPr="00E8235D">
        <w:rPr>
          <w:rtl/>
        </w:rPr>
        <w:t>ושלישית.</w:t>
      </w:r>
      <w:r w:rsidR="00D90493">
        <w:rPr>
          <w:rtl/>
        </w:rPr>
        <w:t xml:space="preserve"> </w:t>
      </w:r>
      <w:r w:rsidRPr="00E8235D">
        <w:rPr>
          <w:rtl/>
        </w:rPr>
        <w:t>אבל הן לא יעלו מסיבות</w:t>
      </w:r>
      <w:r w:rsidR="00D90493">
        <w:rPr>
          <w:rtl/>
        </w:rPr>
        <w:t xml:space="preserve"> </w:t>
      </w:r>
      <w:r w:rsidRPr="00E8235D">
        <w:rPr>
          <w:rtl/>
        </w:rPr>
        <w:t>קטנוניות.</w:t>
      </w:r>
      <w:r w:rsidR="00D90493">
        <w:rPr>
          <w:rtl/>
        </w:rPr>
        <w:t xml:space="preserve"> </w:t>
      </w:r>
      <w:r w:rsidRPr="00E8235D">
        <w:rPr>
          <w:rtl/>
        </w:rPr>
        <w:t>אינני מבין מדוע הן לא עולות כאן. זה משום שמישהו הבטיח שהוא יהפוך את</w:t>
      </w:r>
      <w:r w:rsidR="00D90493">
        <w:rPr>
          <w:rtl/>
        </w:rPr>
        <w:t xml:space="preserve"> </w:t>
      </w:r>
      <w:r w:rsidRPr="00E8235D">
        <w:rPr>
          <w:rtl/>
        </w:rPr>
        <w:t>ההצבעה</w:t>
      </w:r>
      <w:r w:rsidR="00D90493">
        <w:rPr>
          <w:rtl/>
        </w:rPr>
        <w:t xml:space="preserve"> </w:t>
      </w:r>
      <w:r w:rsidRPr="00E8235D">
        <w:rPr>
          <w:rtl/>
        </w:rPr>
        <w:t>להצבעת</w:t>
      </w:r>
      <w:r w:rsidR="00D90493">
        <w:rPr>
          <w:rtl/>
        </w:rPr>
        <w:t xml:space="preserve"> </w:t>
      </w:r>
      <w:r w:rsidRPr="00E8235D">
        <w:rPr>
          <w:rtl/>
        </w:rPr>
        <w:t>אי</w:t>
      </w:r>
      <w:r w:rsidR="00D90493">
        <w:rPr>
          <w:rtl/>
        </w:rPr>
        <w:t>-</w:t>
      </w:r>
      <w:r w:rsidRPr="00E8235D">
        <w:rPr>
          <w:rtl/>
        </w:rPr>
        <w:t>אמון.</w:t>
      </w:r>
      <w:r w:rsidR="00D90493">
        <w:rPr>
          <w:rtl/>
        </w:rPr>
        <w:t xml:space="preserve"> </w:t>
      </w:r>
      <w:r w:rsidRPr="00E8235D">
        <w:rPr>
          <w:rtl/>
        </w:rPr>
        <w:t>אני חושב שזאת לא דרך מכובדת וזאת לא דרך ראויה. מדובר</w:t>
      </w:r>
      <w:r w:rsidR="00D90493">
        <w:rPr>
          <w:rtl/>
        </w:rPr>
        <w:t xml:space="preserve"> </w:t>
      </w:r>
      <w:r w:rsidRPr="00E8235D">
        <w:rPr>
          <w:rtl/>
        </w:rPr>
        <w:t>בדברים</w:t>
      </w:r>
      <w:r w:rsidR="00D90493">
        <w:rPr>
          <w:rtl/>
        </w:rPr>
        <w:t xml:space="preserve"> </w:t>
      </w:r>
      <w:r w:rsidRPr="00E8235D">
        <w:rPr>
          <w:rtl/>
        </w:rPr>
        <w:t>שהם</w:t>
      </w:r>
      <w:r w:rsidR="00D90493">
        <w:rPr>
          <w:rtl/>
        </w:rPr>
        <w:t xml:space="preserve"> </w:t>
      </w:r>
      <w:r w:rsidRPr="00E8235D">
        <w:rPr>
          <w:rtl/>
        </w:rPr>
        <w:t>בנפשנו והם נוגעים לפסוק "כל המציל נפש אחת מישראל". כל אחד ייקח על</w:t>
      </w:r>
      <w:r w:rsidR="00D90493">
        <w:rPr>
          <w:rtl/>
        </w:rPr>
        <w:t xml:space="preserve"> </w:t>
      </w:r>
      <w:r w:rsidRPr="00E8235D">
        <w:rPr>
          <w:rtl/>
        </w:rPr>
        <w:t>עצמו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האחריות.</w:t>
      </w:r>
      <w:r w:rsidR="00D90493">
        <w:rPr>
          <w:rtl/>
        </w:rPr>
        <w:t xml:space="preserve"> </w:t>
      </w:r>
      <w:r w:rsidRPr="00E8235D">
        <w:rPr>
          <w:rtl/>
        </w:rPr>
        <w:t>אם, חס ושלום, בפגרה של הכנסת יקרה משהו כתוצאה מזה שהחוקים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הללו לא חוקקו </w:t>
      </w:r>
      <w:r w:rsidR="00D90493">
        <w:rPr>
          <w:rtl/>
        </w:rPr>
        <w:t>–</w:t>
      </w:r>
      <w:r w:rsidRPr="00E8235D">
        <w:rPr>
          <w:rtl/>
        </w:rPr>
        <w:t xml:space="preserve"> שזה יהיה על מצפונו. תודה.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</w:t>
      </w:r>
      <w:r w:rsidR="00D90493">
        <w:rPr>
          <w:rtl/>
        </w:rPr>
        <w:t xml:space="preserve"> </w:t>
      </w:r>
      <w:r w:rsidRPr="00E8235D">
        <w:rPr>
          <w:rtl/>
        </w:rPr>
        <w:t>רבה</w:t>
      </w:r>
      <w:r w:rsidR="00D90493">
        <w:rPr>
          <w:rtl/>
        </w:rPr>
        <w:t xml:space="preserve"> </w:t>
      </w:r>
      <w:r w:rsidRPr="00E8235D">
        <w:rPr>
          <w:rtl/>
        </w:rPr>
        <w:t>לחבר</w:t>
      </w:r>
      <w:r w:rsidR="00D90493">
        <w:rPr>
          <w:rtl/>
        </w:rPr>
        <w:t xml:space="preserve"> </w:t>
      </w:r>
      <w:r w:rsidRPr="00E8235D">
        <w:rPr>
          <w:rtl/>
        </w:rPr>
        <w:t>הכנסת אזולאי.</w:t>
      </w:r>
      <w:r w:rsidR="00D90493">
        <w:rPr>
          <w:rtl/>
        </w:rPr>
        <w:t xml:space="preserve"> </w:t>
      </w:r>
      <w:r w:rsidRPr="00E8235D">
        <w:rPr>
          <w:rtl/>
        </w:rPr>
        <w:t>חברת הכנסת נעמי בלומנטל, אחרונה. לאחר מכן</w:t>
      </w:r>
      <w:r w:rsidR="00D90493">
        <w:rPr>
          <w:rtl/>
        </w:rPr>
        <w:t xml:space="preserve"> </w:t>
      </w:r>
      <w:r w:rsidRPr="00E8235D">
        <w:rPr>
          <w:rtl/>
        </w:rPr>
        <w:t>נאמר מלת סיום על מנת לנעול את הישיבה.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אדוני</w:t>
      </w:r>
      <w:r w:rsidR="00D90493">
        <w:rPr>
          <w:rtl/>
        </w:rPr>
        <w:t xml:space="preserve"> </w:t>
      </w:r>
      <w:r w:rsidRPr="00E8235D">
        <w:rPr>
          <w:rtl/>
        </w:rPr>
        <w:t>היושב</w:t>
      </w:r>
      <w:r w:rsidR="00D90493">
        <w:rPr>
          <w:rtl/>
        </w:rPr>
        <w:t>-</w:t>
      </w:r>
      <w:r w:rsidRPr="00E8235D">
        <w:rPr>
          <w:rtl/>
        </w:rPr>
        <w:t>ראש,</w:t>
      </w:r>
      <w:r w:rsidR="00D90493">
        <w:rPr>
          <w:rtl/>
        </w:rPr>
        <w:t xml:space="preserve"> </w:t>
      </w:r>
      <w:r w:rsidRPr="00E8235D">
        <w:rPr>
          <w:rtl/>
        </w:rPr>
        <w:t>כנסת</w:t>
      </w:r>
      <w:r w:rsidR="00D90493">
        <w:rPr>
          <w:rtl/>
        </w:rPr>
        <w:t xml:space="preserve"> </w:t>
      </w:r>
      <w:r w:rsidRPr="00E8235D">
        <w:rPr>
          <w:rtl/>
        </w:rPr>
        <w:t>נכבדה,</w:t>
      </w:r>
      <w:r w:rsidR="00D90493">
        <w:rPr>
          <w:rtl/>
        </w:rPr>
        <w:t xml:space="preserve"> </w:t>
      </w:r>
      <w:r w:rsidRPr="00E8235D">
        <w:rPr>
          <w:rtl/>
        </w:rPr>
        <w:t>משום שנאמרו דברים מסוימים בדקות האחרונות</w:t>
      </w:r>
      <w:r w:rsidR="00D90493">
        <w:rPr>
          <w:rtl/>
        </w:rPr>
        <w:t xml:space="preserve"> </w:t>
      </w:r>
      <w:r w:rsidRPr="00E8235D">
        <w:rPr>
          <w:rtl/>
        </w:rPr>
        <w:t>ומשום</w:t>
      </w:r>
      <w:r w:rsidR="00D90493">
        <w:rPr>
          <w:rtl/>
        </w:rPr>
        <w:t xml:space="preserve"> </w:t>
      </w:r>
      <w:r w:rsidRPr="00E8235D">
        <w:rPr>
          <w:rtl/>
        </w:rPr>
        <w:t>שהישיבה</w:t>
      </w:r>
      <w:r w:rsidR="00D90493">
        <w:rPr>
          <w:rtl/>
        </w:rPr>
        <w:t xml:space="preserve"> </w:t>
      </w:r>
      <w:r w:rsidRPr="00E8235D">
        <w:rPr>
          <w:rtl/>
        </w:rPr>
        <w:t>היתה קצת סוערת, אני רוצה להפיג במקצת את המתח שקיים כאן באווירה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לומר,</w:t>
      </w:r>
      <w:r w:rsidR="00D90493">
        <w:rPr>
          <w:rtl/>
        </w:rPr>
        <w:t xml:space="preserve"> </w:t>
      </w:r>
      <w:r w:rsidRPr="00E8235D">
        <w:rPr>
          <w:rtl/>
        </w:rPr>
        <w:t>שעשינו,</w:t>
      </w:r>
      <w:r w:rsidR="00D90493">
        <w:rPr>
          <w:rtl/>
        </w:rPr>
        <w:t xml:space="preserve"> </w:t>
      </w:r>
      <w:r w:rsidRPr="00E8235D">
        <w:rPr>
          <w:rtl/>
        </w:rPr>
        <w:t>חברי הכנסת, עבודה ראויה, עבודה טובה. אם היום</w:t>
      </w:r>
      <w:r w:rsidR="00D90493">
        <w:rPr>
          <w:rtl/>
        </w:rPr>
        <w:t xml:space="preserve"> </w:t>
      </w:r>
      <w:r w:rsidRPr="00E8235D">
        <w:rPr>
          <w:rtl/>
        </w:rPr>
        <w:t>הדברים אינם נשמעים כך, אזי כדאי שכולנו נצא ברוח של פיוס לפגרה שהיא באמת לא ממש</w:t>
      </w:r>
      <w:r w:rsidR="00D90493">
        <w:rPr>
          <w:rtl/>
        </w:rPr>
        <w:t xml:space="preserve"> </w:t>
      </w:r>
      <w:r w:rsidRPr="00E8235D">
        <w:rPr>
          <w:rtl/>
        </w:rPr>
        <w:t>פגרה לאור העבודה הרבה שמצפה לנו.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זאת,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לא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להימנע מלומר איזה דבר ביקורת, שאני חושבת שהוא כן</w:t>
      </w:r>
      <w:r w:rsidR="00D90493">
        <w:rPr>
          <w:rtl/>
        </w:rPr>
        <w:t xml:space="preserve"> </w:t>
      </w:r>
      <w:r w:rsidRPr="00E8235D">
        <w:rPr>
          <w:rtl/>
        </w:rPr>
        <w:t xml:space="preserve">במקומו, על ראש הממשלה, שהתחיל את הקדנציה עם ממשלה של 24 שרים וישב היום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חזן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 xml:space="preserve">זה לא בסדר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ענת מאור (מרצ):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זו הצעה לסדר.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בלומנטל.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רק שנייה אחת.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חברת הכנסת בלומנטל, הודעה אישית. אני לא מבקש פולמוס פוליטי כרגע.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המצב</w:t>
      </w:r>
      <w:r w:rsidR="00D90493">
        <w:rPr>
          <w:rtl/>
        </w:rPr>
        <w:t xml:space="preserve"> </w:t>
      </w:r>
      <w:r w:rsidRPr="00E8235D">
        <w:rPr>
          <w:rtl/>
        </w:rPr>
        <w:t>איננו</w:t>
      </w:r>
      <w:r w:rsidR="00D90493">
        <w:rPr>
          <w:rtl/>
        </w:rPr>
        <w:t xml:space="preserve"> </w:t>
      </w:r>
      <w:r w:rsidRPr="00E8235D">
        <w:rPr>
          <w:rtl/>
        </w:rPr>
        <w:t>ראוי.</w:t>
      </w:r>
      <w:r w:rsidR="00D90493">
        <w:rPr>
          <w:rtl/>
        </w:rPr>
        <w:t xml:space="preserve"> </w:t>
      </w:r>
      <w:r w:rsidRPr="00E8235D">
        <w:rPr>
          <w:rtl/>
        </w:rPr>
        <w:t>כאשר אנחנו יוצאים לפגרה ראש הממשלה נמצא במצב שבו מתוך</w:t>
      </w:r>
      <w:r w:rsidR="00D90493">
        <w:rPr>
          <w:rtl/>
        </w:rPr>
        <w:t xml:space="preserve"> </w:t>
      </w:r>
      <w:r w:rsidRPr="00E8235D">
        <w:rPr>
          <w:rtl/>
        </w:rPr>
        <w:t>24 שרים יש לו רק עשרה שרים. אני חושבת שדמוקרטית המצב לא נראה טוב.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 זאת, אנחנו מקווים שהפנים שלנו ייראו טוב יותר.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רוצה</w:t>
      </w:r>
      <w:r w:rsidR="00D90493">
        <w:rPr>
          <w:rtl/>
        </w:rPr>
        <w:t xml:space="preserve"> </w:t>
      </w:r>
      <w:r w:rsidRPr="00E8235D">
        <w:rPr>
          <w:rtl/>
        </w:rPr>
        <w:t>להעיר הערה אחת. אנחנו נמצאים כאן עכשיו 15 חברי כנסת, עשרה חברי</w:t>
      </w:r>
      <w:r w:rsidR="00D90493">
        <w:rPr>
          <w:rtl/>
        </w:rPr>
        <w:t xml:space="preserve"> </w:t>
      </w:r>
      <w:r w:rsidRPr="00E8235D">
        <w:rPr>
          <w:rtl/>
        </w:rPr>
        <w:t xml:space="preserve">כנסת וחמש חברות כנסת. אני מצפה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קריאות: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לא, ארבע חברות 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נעמי בלומנטל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יהודית</w:t>
      </w:r>
      <w:r w:rsidR="00D90493">
        <w:rPr>
          <w:rtl/>
        </w:rPr>
        <w:t xml:space="preserve"> </w:t>
      </w:r>
      <w:r w:rsidRPr="00E8235D">
        <w:rPr>
          <w:rtl/>
        </w:rPr>
        <w:t>נאות היתה כאן כרגע. שלא תיבהלו יותר מדי. אנחנו נפעל ונשאף לאט</w:t>
      </w:r>
      <w:r w:rsidR="00D90493">
        <w:rPr>
          <w:rtl/>
        </w:rPr>
        <w:t>-</w:t>
      </w:r>
      <w:r w:rsidRPr="00E8235D">
        <w:rPr>
          <w:rtl/>
        </w:rPr>
        <w:t>לאט</w:t>
      </w:r>
      <w:r w:rsidR="00D90493">
        <w:rPr>
          <w:rtl/>
        </w:rPr>
        <w:t xml:space="preserve"> </w:t>
      </w:r>
      <w:r w:rsidRPr="00E8235D">
        <w:rPr>
          <w:rtl/>
        </w:rPr>
        <w:t>ליותר.</w:t>
      </w:r>
      <w:r w:rsidR="00D90493">
        <w:rPr>
          <w:rtl/>
        </w:rPr>
        <w:t xml:space="preserve"> </w:t>
      </w:r>
      <w:r w:rsidRPr="00E8235D">
        <w:rPr>
          <w:rtl/>
        </w:rPr>
        <w:t>אני מקווה, שגם בסיעות החרדיות, הדתיות והערביות תהיינה חברות כנסת במידה</w:t>
      </w:r>
      <w:r w:rsidR="00D90493">
        <w:rPr>
          <w:rtl/>
        </w:rPr>
        <w:t xml:space="preserve"> </w:t>
      </w:r>
      <w:r w:rsidRPr="00E8235D">
        <w:rPr>
          <w:rtl/>
        </w:rPr>
        <w:t>ראויה.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 לחברת הכנסת בלומנטל.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רבותי</w:t>
      </w:r>
      <w:r w:rsidR="00D90493">
        <w:rPr>
          <w:rtl/>
        </w:rPr>
        <w:t xml:space="preserve"> </w:t>
      </w:r>
      <w:r w:rsidRPr="00E8235D">
        <w:rPr>
          <w:rtl/>
        </w:rPr>
        <w:t>חברי</w:t>
      </w:r>
      <w:r w:rsidR="00D90493">
        <w:rPr>
          <w:rtl/>
        </w:rPr>
        <w:t xml:space="preserve"> </w:t>
      </w:r>
      <w:r w:rsidRPr="00E8235D">
        <w:rPr>
          <w:rtl/>
        </w:rPr>
        <w:t>הכנסת,</w:t>
      </w:r>
      <w:r w:rsidR="00D90493">
        <w:rPr>
          <w:rtl/>
        </w:rPr>
        <w:t xml:space="preserve"> </w:t>
      </w:r>
      <w:r w:rsidRPr="00E8235D">
        <w:rPr>
          <w:rtl/>
        </w:rPr>
        <w:t>הרי</w:t>
      </w:r>
      <w:r w:rsidR="00D90493">
        <w:rPr>
          <w:rtl/>
        </w:rPr>
        <w:t xml:space="preserve"> </w:t>
      </w:r>
      <w:r w:rsidRPr="00E8235D">
        <w:rPr>
          <w:rtl/>
        </w:rPr>
        <w:t>אני לא יכול להושיב אתכם, כי הגענו לתום מושב זה,</w:t>
      </w:r>
      <w:r w:rsidR="00D90493">
        <w:rPr>
          <w:rtl/>
        </w:rPr>
        <w:t xml:space="preserve"> </w:t>
      </w:r>
      <w:r w:rsidRPr="00E8235D">
        <w:rPr>
          <w:rtl/>
        </w:rPr>
        <w:t>שהיה מושב חם. כנס הקיץ היה סוער, סוער יותר מאשר כנס החורף, שבו הקור מהווה אולי</w:t>
      </w:r>
      <w:r w:rsidR="00D90493">
        <w:rPr>
          <w:rtl/>
        </w:rPr>
        <w:t xml:space="preserve"> </w:t>
      </w:r>
      <w:r w:rsidRPr="00E8235D">
        <w:rPr>
          <w:rtl/>
        </w:rPr>
        <w:t>סימן יותר מכול לניכור ולקוטביות שהיו מנת חלקנו.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עם זאת הוכיחה הכנסת, כמובן, שגם בימי סערה גדולה היא היתה הריבון, היא היתה</w:t>
      </w:r>
      <w:r w:rsidR="00D90493">
        <w:rPr>
          <w:rtl/>
        </w:rPr>
        <w:t xml:space="preserve"> </w:t>
      </w:r>
      <w:r w:rsidRPr="00E8235D">
        <w:rPr>
          <w:rtl/>
        </w:rPr>
        <w:t>זו</w:t>
      </w:r>
      <w:r w:rsidR="00D90493">
        <w:rPr>
          <w:rtl/>
        </w:rPr>
        <w:t xml:space="preserve"> </w:t>
      </w:r>
      <w:r w:rsidRPr="00E8235D">
        <w:rPr>
          <w:rtl/>
        </w:rPr>
        <w:t>שקבעה</w:t>
      </w:r>
      <w:r w:rsidR="00D90493">
        <w:rPr>
          <w:rtl/>
        </w:rPr>
        <w:t xml:space="preserve"> </w:t>
      </w:r>
      <w:r w:rsidRPr="00E8235D">
        <w:rPr>
          <w:rtl/>
        </w:rPr>
        <w:t>את</w:t>
      </w:r>
      <w:r w:rsidR="00D90493">
        <w:rPr>
          <w:rtl/>
        </w:rPr>
        <w:t xml:space="preserve"> </w:t>
      </w:r>
      <w:r w:rsidRPr="00E8235D">
        <w:rPr>
          <w:rtl/>
        </w:rPr>
        <w:t>סדרי</w:t>
      </w:r>
      <w:r w:rsidR="00D90493">
        <w:rPr>
          <w:rtl/>
        </w:rPr>
        <w:t>-</w:t>
      </w:r>
      <w:r w:rsidRPr="00E8235D">
        <w:rPr>
          <w:rtl/>
        </w:rPr>
        <w:t>היום</w:t>
      </w:r>
      <w:r w:rsidR="00D90493">
        <w:rPr>
          <w:rtl/>
        </w:rPr>
        <w:t xml:space="preserve"> </w:t>
      </w:r>
      <w:r w:rsidRPr="00E8235D">
        <w:rPr>
          <w:rtl/>
        </w:rPr>
        <w:t>של האומה כולה. היו מאבקים רבים בין כל חלקי הבית, בין</w:t>
      </w:r>
      <w:r w:rsidR="00D90493">
        <w:rPr>
          <w:rtl/>
        </w:rPr>
        <w:t xml:space="preserve"> </w:t>
      </w:r>
      <w:r w:rsidRPr="00E8235D">
        <w:rPr>
          <w:rtl/>
        </w:rPr>
        <w:t>ימין</w:t>
      </w:r>
      <w:r w:rsidR="00D90493">
        <w:rPr>
          <w:rtl/>
        </w:rPr>
        <w:t xml:space="preserve"> </w:t>
      </w:r>
      <w:r w:rsidRPr="00E8235D">
        <w:rPr>
          <w:rtl/>
        </w:rPr>
        <w:t>לשמאל,</w:t>
      </w:r>
      <w:r w:rsidR="00D90493">
        <w:rPr>
          <w:rtl/>
        </w:rPr>
        <w:t xml:space="preserve"> </w:t>
      </w:r>
      <w:r w:rsidRPr="00E8235D">
        <w:rPr>
          <w:rtl/>
        </w:rPr>
        <w:t>בין</w:t>
      </w:r>
      <w:r w:rsidR="00D90493">
        <w:rPr>
          <w:rtl/>
        </w:rPr>
        <w:t xml:space="preserve"> </w:t>
      </w:r>
      <w:r w:rsidRPr="00E8235D">
        <w:rPr>
          <w:rtl/>
        </w:rPr>
        <w:t>הימין</w:t>
      </w:r>
      <w:r w:rsidR="00D90493">
        <w:rPr>
          <w:rtl/>
        </w:rPr>
        <w:t xml:space="preserve"> </w:t>
      </w:r>
      <w:r w:rsidRPr="00E8235D">
        <w:rPr>
          <w:rtl/>
        </w:rPr>
        <w:t>לבין עצמו, בין חרדים לחילונים, בין אלה ששומרים תרי"ג</w:t>
      </w:r>
      <w:r w:rsidR="00D90493">
        <w:rPr>
          <w:rtl/>
        </w:rPr>
        <w:t xml:space="preserve"> </w:t>
      </w:r>
      <w:r w:rsidRPr="00E8235D">
        <w:rPr>
          <w:rtl/>
        </w:rPr>
        <w:t>מצוות</w:t>
      </w:r>
      <w:r w:rsidR="00D90493">
        <w:rPr>
          <w:rtl/>
        </w:rPr>
        <w:t xml:space="preserve"> </w:t>
      </w:r>
      <w:r w:rsidRPr="00E8235D">
        <w:rPr>
          <w:rtl/>
        </w:rPr>
        <w:t>לאלה שלא מקיימים את כולן. היו אלה ימים לא קלים, כאשר חברי כנסת נצים אלה</w:t>
      </w:r>
      <w:r w:rsidR="00D90493">
        <w:rPr>
          <w:rtl/>
        </w:rPr>
        <w:t xml:space="preserve"> </w:t>
      </w:r>
      <w:r w:rsidRPr="00E8235D">
        <w:rPr>
          <w:rtl/>
        </w:rPr>
        <w:t>עם</w:t>
      </w:r>
      <w:r w:rsidR="00D90493">
        <w:rPr>
          <w:rtl/>
        </w:rPr>
        <w:t xml:space="preserve"> </w:t>
      </w:r>
      <w:r w:rsidRPr="00E8235D">
        <w:rPr>
          <w:rtl/>
        </w:rPr>
        <w:t>אלה.</w:t>
      </w:r>
      <w:r w:rsidR="00D90493">
        <w:rPr>
          <w:rtl/>
        </w:rPr>
        <w:t xml:space="preserve"> </w:t>
      </w:r>
      <w:r w:rsidRPr="00E8235D">
        <w:rPr>
          <w:rtl/>
        </w:rPr>
        <w:t>אנחנו בכל זאת עברנו את המושב החם הזה, כאשר אנחנו יוצאים לפגרה שאיננו</w:t>
      </w:r>
      <w:r w:rsidR="00D90493">
        <w:rPr>
          <w:rtl/>
        </w:rPr>
        <w:t xml:space="preserve"> </w:t>
      </w:r>
      <w:r w:rsidRPr="00E8235D">
        <w:rPr>
          <w:rtl/>
        </w:rPr>
        <w:t>יודעים</w:t>
      </w:r>
      <w:r w:rsidR="00D90493">
        <w:rPr>
          <w:rtl/>
        </w:rPr>
        <w:t xml:space="preserve"> </w:t>
      </w:r>
      <w:r w:rsidRPr="00E8235D">
        <w:rPr>
          <w:rtl/>
        </w:rPr>
        <w:t>כמה</w:t>
      </w:r>
      <w:r w:rsidR="00D90493">
        <w:rPr>
          <w:rtl/>
        </w:rPr>
        <w:t xml:space="preserve"> </w:t>
      </w:r>
      <w:r w:rsidRPr="00E8235D">
        <w:rPr>
          <w:rtl/>
        </w:rPr>
        <w:t>זמן תארך, אם בכלל, משום שאנחנו יודעים שכל סדר</w:t>
      </w:r>
      <w:r w:rsidR="00D90493">
        <w:rPr>
          <w:rtl/>
        </w:rPr>
        <w:t>-</w:t>
      </w:r>
      <w:r w:rsidRPr="00E8235D">
        <w:rPr>
          <w:rtl/>
        </w:rPr>
        <w:t>היום שהכנסת לא פסקה</w:t>
      </w:r>
      <w:r w:rsidR="00D90493">
        <w:rPr>
          <w:rtl/>
        </w:rPr>
        <w:t xml:space="preserve"> </w:t>
      </w:r>
      <w:r w:rsidRPr="00E8235D">
        <w:rPr>
          <w:rtl/>
        </w:rPr>
        <w:t>מלעסוק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עדיין</w:t>
      </w:r>
      <w:r w:rsidR="00D90493">
        <w:rPr>
          <w:rtl/>
        </w:rPr>
        <w:t xml:space="preserve"> </w:t>
      </w:r>
      <w:r w:rsidRPr="00E8235D">
        <w:rPr>
          <w:rtl/>
        </w:rPr>
        <w:t>ניצב</w:t>
      </w:r>
      <w:r w:rsidR="00D90493">
        <w:rPr>
          <w:rtl/>
        </w:rPr>
        <w:t xml:space="preserve"> </w:t>
      </w:r>
      <w:r w:rsidRPr="00E8235D">
        <w:rPr>
          <w:rtl/>
        </w:rPr>
        <w:t>לפנינו,</w:t>
      </w:r>
      <w:r w:rsidR="00D90493">
        <w:rPr>
          <w:rtl/>
        </w:rPr>
        <w:t xml:space="preserve"> </w:t>
      </w:r>
      <w:r w:rsidRPr="00E8235D">
        <w:rPr>
          <w:rtl/>
        </w:rPr>
        <w:t>וכל</w:t>
      </w:r>
      <w:r w:rsidR="00D90493">
        <w:rPr>
          <w:rtl/>
        </w:rPr>
        <w:t xml:space="preserve"> </w:t>
      </w:r>
      <w:r w:rsidRPr="00E8235D">
        <w:rPr>
          <w:rtl/>
        </w:rPr>
        <w:t>השאלות שנשאלו בתחילת הקיץ עדיין עומדות.</w:t>
      </w:r>
      <w:r w:rsidR="00D90493">
        <w:rPr>
          <w:rtl/>
        </w:rPr>
        <w:t xml:space="preserve"> </w:t>
      </w:r>
      <w:r w:rsidRPr="00E8235D">
        <w:rPr>
          <w:rtl/>
        </w:rPr>
        <w:t>התשובה שלה נחכה תהיה, אם ירצה השם, במושב הבא.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מאחל</w:t>
      </w:r>
      <w:r w:rsidR="00D90493">
        <w:rPr>
          <w:rtl/>
        </w:rPr>
        <w:t xml:space="preserve"> </w:t>
      </w:r>
      <w:r w:rsidRPr="00E8235D">
        <w:rPr>
          <w:rtl/>
        </w:rPr>
        <w:t>ברכות</w:t>
      </w:r>
      <w:r w:rsidR="00D90493">
        <w:rPr>
          <w:rtl/>
        </w:rPr>
        <w:t xml:space="preserve"> </w:t>
      </w:r>
      <w:r w:rsidRPr="00E8235D">
        <w:rPr>
          <w:rtl/>
        </w:rPr>
        <w:t>לכל</w:t>
      </w:r>
      <w:r w:rsidR="00D90493">
        <w:rPr>
          <w:rtl/>
        </w:rPr>
        <w:t xml:space="preserve"> </w:t>
      </w:r>
      <w:r w:rsidRPr="00E8235D">
        <w:rPr>
          <w:rtl/>
        </w:rPr>
        <w:t>חברי הכנסת אשר פעלו ועמלו על מנת להרבות ולהפרות את</w:t>
      </w:r>
      <w:r w:rsidR="00D90493">
        <w:rPr>
          <w:rtl/>
        </w:rPr>
        <w:t xml:space="preserve"> </w:t>
      </w:r>
      <w:r w:rsidRPr="00E8235D">
        <w:rPr>
          <w:rtl/>
        </w:rPr>
        <w:t>דיוני</w:t>
      </w:r>
      <w:r w:rsidR="00D90493">
        <w:rPr>
          <w:rtl/>
        </w:rPr>
        <w:t xml:space="preserve"> </w:t>
      </w:r>
      <w:r w:rsidRPr="00E8235D">
        <w:rPr>
          <w:rtl/>
        </w:rPr>
        <w:t>הכנסת</w:t>
      </w:r>
      <w:r w:rsidR="00D90493">
        <w:rPr>
          <w:rtl/>
        </w:rPr>
        <w:t xml:space="preserve"> </w:t>
      </w:r>
      <w:r w:rsidRPr="00E8235D">
        <w:rPr>
          <w:rtl/>
        </w:rPr>
        <w:t>הזאת.</w:t>
      </w:r>
      <w:r w:rsidR="00D90493">
        <w:rPr>
          <w:rtl/>
        </w:rPr>
        <w:t xml:space="preserve"> </w:t>
      </w: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מתכבד</w:t>
      </w:r>
      <w:r w:rsidR="00D90493">
        <w:rPr>
          <w:rtl/>
        </w:rPr>
        <w:t xml:space="preserve"> </w:t>
      </w:r>
      <w:r w:rsidRPr="00E8235D">
        <w:rPr>
          <w:rtl/>
        </w:rPr>
        <w:t>בשם כולכם, ובעיקר בשם נאמני הבית, חברי הכנסת</w:t>
      </w:r>
      <w:r w:rsidR="00D90493">
        <w:rPr>
          <w:rtl/>
        </w:rPr>
        <w:t xml:space="preserve"> </w:t>
      </w:r>
      <w:r w:rsidRPr="00E8235D">
        <w:rPr>
          <w:rtl/>
        </w:rPr>
        <w:t>הנמצאים</w:t>
      </w:r>
      <w:r w:rsidR="00D90493">
        <w:rPr>
          <w:rtl/>
        </w:rPr>
        <w:t xml:space="preserve"> </w:t>
      </w:r>
      <w:r w:rsidRPr="00E8235D">
        <w:rPr>
          <w:rtl/>
        </w:rPr>
        <w:t>כאן בכל דיון עד תומו, חבר הכנסת פרוש, חבר הכנסת מלול, חבר הכנסת עזרא,</w:t>
      </w:r>
      <w:r w:rsidR="00D90493">
        <w:rPr>
          <w:rtl/>
        </w:rPr>
        <w:t xml:space="preserve"> </w:t>
      </w:r>
      <w:r w:rsidRPr="00E8235D">
        <w:rPr>
          <w:rtl/>
        </w:rPr>
        <w:t>חבר הכנסת מאיר שטרית, חברת הכנסת בלומנטל, החברים הנכבדים מסיעת ש"ס, שכמעט כולם</w:t>
      </w:r>
      <w:r w:rsidR="00D90493">
        <w:rPr>
          <w:rtl/>
        </w:rPr>
        <w:t xml:space="preserve"> </w:t>
      </w:r>
      <w:r w:rsidRPr="00E8235D">
        <w:rPr>
          <w:rtl/>
        </w:rPr>
        <w:t>נמצאים</w:t>
      </w:r>
      <w:r w:rsidR="00D90493">
        <w:rPr>
          <w:rtl/>
        </w:rPr>
        <w:t xml:space="preserve"> </w:t>
      </w:r>
      <w:r w:rsidRPr="00E8235D">
        <w:rPr>
          <w:rtl/>
        </w:rPr>
        <w:t>פה</w:t>
      </w:r>
      <w:r w:rsidR="00D90493">
        <w:rPr>
          <w:rtl/>
        </w:rPr>
        <w:t xml:space="preserve"> </w:t>
      </w:r>
      <w:r w:rsidRPr="00E8235D">
        <w:rPr>
          <w:rtl/>
        </w:rPr>
        <w:t>כחיילים, והחברים</w:t>
      </w:r>
      <w:r w:rsidR="00D90493">
        <w:rPr>
          <w:rtl/>
        </w:rPr>
        <w:t xml:space="preserve"> </w:t>
      </w:r>
      <w:r w:rsidRPr="00E8235D">
        <w:rPr>
          <w:rtl/>
        </w:rPr>
        <w:t>מסיעות</w:t>
      </w:r>
      <w:r w:rsidR="00D90493">
        <w:rPr>
          <w:rtl/>
        </w:rPr>
        <w:t xml:space="preserve"> </w:t>
      </w:r>
      <w:r w:rsidRPr="00E8235D">
        <w:rPr>
          <w:rtl/>
        </w:rPr>
        <w:t>השמאל, ובעיקר שתי הטובות שבמחוקקות, חברת</w:t>
      </w:r>
      <w:r w:rsidR="00D90493">
        <w:rPr>
          <w:rtl/>
        </w:rPr>
        <w:t xml:space="preserve"> </w:t>
      </w:r>
      <w:r w:rsidRPr="00E8235D">
        <w:rPr>
          <w:rtl/>
        </w:rPr>
        <w:t xml:space="preserve">הכנסת ענת מאור וחברת הכנסת נעמי חזן. וחברת הכנסת קולט אביטל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  <w:r w:rsidRPr="00E8235D">
        <w:rPr>
          <w:rtl/>
        </w:rPr>
        <w:t xml:space="preserve"> </w:t>
      </w:r>
      <w:r w:rsidR="00D90493">
        <w:rPr>
          <w:rtl/>
        </w:rPr>
        <w:t>–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קריאה: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ודוד אזולאי.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בוודאי. אמרתי: כל חברי הכנסת.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דוד אזולאי (ש"ס):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את חברי הכנסת של ש"ס לא אמרת.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</w:t>
      </w:r>
      <w:r w:rsidR="00D90493">
        <w:rPr>
          <w:rtl/>
        </w:rPr>
        <w:t xml:space="preserve"> </w:t>
      </w:r>
      <w:r w:rsidRPr="00E8235D">
        <w:rPr>
          <w:rtl/>
        </w:rPr>
        <w:t>מזכיר את כל חברי הכנסת של ש"ס ללא יוצא מן הכלל, העומדים על משמר אותם</w:t>
      </w:r>
      <w:r w:rsidR="00D90493">
        <w:rPr>
          <w:rtl/>
        </w:rPr>
        <w:t xml:space="preserve"> </w:t>
      </w:r>
      <w:r w:rsidRPr="00E8235D">
        <w:rPr>
          <w:rtl/>
        </w:rPr>
        <w:t>דברים</w:t>
      </w:r>
      <w:r w:rsidR="00D90493">
        <w:rPr>
          <w:rtl/>
        </w:rPr>
        <w:t xml:space="preserve"> </w:t>
      </w:r>
      <w:r w:rsidRPr="00E8235D">
        <w:rPr>
          <w:rtl/>
        </w:rPr>
        <w:t>שהם חושבים אותם לחשובים ביותר. הם חיילים נאמנים של הסקטורים שהם נשלחו</w:t>
      </w:r>
      <w:r w:rsidR="00D90493">
        <w:rPr>
          <w:rtl/>
        </w:rPr>
        <w:t xml:space="preserve"> </w:t>
      </w:r>
      <w:r w:rsidRPr="00E8235D">
        <w:rPr>
          <w:rtl/>
        </w:rPr>
        <w:t>על</w:t>
      </w:r>
      <w:r w:rsidR="00D90493">
        <w:rPr>
          <w:rtl/>
        </w:rPr>
        <w:t>-</w:t>
      </w:r>
      <w:r w:rsidRPr="00E8235D">
        <w:rPr>
          <w:rtl/>
        </w:rPr>
        <w:t>ידם על מנת למלא את תפקידם בכנסת. הם עושים זאת בצורה המועילה והטובה ביותר.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יושב</w:t>
      </w:r>
      <w:r w:rsidR="00D90493">
        <w:rPr>
          <w:rtl/>
        </w:rPr>
        <w:t>-</w:t>
      </w:r>
      <w:r w:rsidRPr="00E8235D">
        <w:rPr>
          <w:rtl/>
        </w:rPr>
        <w:t>ראש הכנסת ביקש ממני לומר לכם שהמלה האחרונה תמיד תהיה שלו. בבקשה.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א' בורג: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בשם</w:t>
      </w:r>
      <w:r w:rsidR="00D90493">
        <w:rPr>
          <w:rtl/>
        </w:rPr>
        <w:t xml:space="preserve"> </w:t>
      </w:r>
      <w:r w:rsidRPr="00E8235D">
        <w:rPr>
          <w:rtl/>
        </w:rPr>
        <w:t>המאזינים</w:t>
      </w:r>
      <w:r w:rsidR="00D90493">
        <w:rPr>
          <w:rtl/>
        </w:rPr>
        <w:t xml:space="preserve"> </w:t>
      </w:r>
      <w:r w:rsidRPr="00E8235D">
        <w:rPr>
          <w:rtl/>
        </w:rPr>
        <w:t>והצופים</w:t>
      </w:r>
      <w:r w:rsidR="00D90493">
        <w:rPr>
          <w:rtl/>
        </w:rPr>
        <w:t xml:space="preserve"> </w:t>
      </w:r>
      <w:r w:rsidRPr="00E8235D">
        <w:rPr>
          <w:rtl/>
        </w:rPr>
        <w:t>של ערוץ</w:t>
      </w:r>
      <w:r w:rsidR="00D90493">
        <w:rPr>
          <w:rtl/>
        </w:rPr>
        <w:t>-</w:t>
      </w:r>
      <w:r w:rsidRPr="00E8235D">
        <w:rPr>
          <w:rtl/>
        </w:rPr>
        <w:t>33 אני מבקש להודות לחבר הכנסת ריבלין, שגם</w:t>
      </w:r>
      <w:r w:rsidR="00D90493">
        <w:rPr>
          <w:rtl/>
        </w:rPr>
        <w:t xml:space="preserve"> </w:t>
      </w:r>
      <w:r w:rsidRPr="00E8235D">
        <w:rPr>
          <w:rtl/>
        </w:rPr>
        <w:t>בשעות</w:t>
      </w:r>
      <w:r w:rsidR="00D90493">
        <w:rPr>
          <w:rtl/>
        </w:rPr>
        <w:t xml:space="preserve"> </w:t>
      </w:r>
      <w:r w:rsidRPr="00E8235D">
        <w:rPr>
          <w:rtl/>
        </w:rPr>
        <w:t>המתות</w:t>
      </w:r>
      <w:r w:rsidR="00D90493">
        <w:rPr>
          <w:rtl/>
        </w:rPr>
        <w:t xml:space="preserve"> </w:t>
      </w:r>
      <w:r w:rsidRPr="00E8235D">
        <w:rPr>
          <w:rtl/>
        </w:rPr>
        <w:t>ביותר של הלילה מצליח לעורר אותם לחיים. אין נושא שאין לו מה להגיד</w:t>
      </w:r>
      <w:r w:rsidR="00D90493">
        <w:rPr>
          <w:rtl/>
        </w:rPr>
        <w:t xml:space="preserve"> </w:t>
      </w:r>
      <w:r w:rsidRPr="00E8235D">
        <w:rPr>
          <w:rtl/>
        </w:rPr>
        <w:t>בו</w:t>
      </w:r>
      <w:r w:rsidR="00D90493">
        <w:rPr>
          <w:rtl/>
        </w:rPr>
        <w:t xml:space="preserve"> </w:t>
      </w:r>
      <w:r w:rsidRPr="00E8235D">
        <w:rPr>
          <w:rtl/>
        </w:rPr>
        <w:t>ואין</w:t>
      </w:r>
      <w:r w:rsidR="00D90493">
        <w:rPr>
          <w:rtl/>
        </w:rPr>
        <w:t xml:space="preserve"> </w:t>
      </w:r>
      <w:r w:rsidRPr="00E8235D">
        <w:rPr>
          <w:rtl/>
        </w:rPr>
        <w:t>דבר שהוא לא מבין בו, לרבות בדברים שהוא לא יודע עליהם שום דבר.</w:t>
      </w:r>
      <w:r w:rsidR="00D90493">
        <w:rPr>
          <w:rtl/>
        </w:rPr>
        <w:t xml:space="preserve"> </w:t>
      </w:r>
      <w:r w:rsidRPr="00E8235D">
        <w:rPr>
          <w:rtl/>
        </w:rPr>
        <w:t>בהקשר</w:t>
      </w:r>
      <w:r w:rsidR="00D90493">
        <w:rPr>
          <w:rtl/>
        </w:rPr>
        <w:t xml:space="preserve"> </w:t>
      </w:r>
      <w:r w:rsidRPr="00E8235D">
        <w:rPr>
          <w:rtl/>
        </w:rPr>
        <w:t>זה</w:t>
      </w:r>
      <w:r w:rsidR="00D90493">
        <w:rPr>
          <w:rtl/>
        </w:rPr>
        <w:t xml:space="preserve"> </w:t>
      </w:r>
      <w:r w:rsidRPr="00E8235D">
        <w:rPr>
          <w:rtl/>
        </w:rPr>
        <w:t>דומני,</w:t>
      </w:r>
      <w:r w:rsidR="00D90493">
        <w:rPr>
          <w:rtl/>
        </w:rPr>
        <w:t xml:space="preserve"> </w:t>
      </w:r>
      <w:r w:rsidRPr="00E8235D">
        <w:rPr>
          <w:rtl/>
        </w:rPr>
        <w:t>חבר הכנסת ריבלין, שהסטטיסטיקה בסיכום מושב הכנסת,</w:t>
      </w:r>
      <w:r w:rsidR="00D90493">
        <w:rPr>
          <w:rtl/>
        </w:rPr>
        <w:t xml:space="preserve"> </w:t>
      </w:r>
      <w:r w:rsidRPr="00E8235D">
        <w:rPr>
          <w:rtl/>
        </w:rPr>
        <w:t>שמעידה שאתה אלוף</w:t>
      </w:r>
      <w:r w:rsidR="00D90493">
        <w:rPr>
          <w:rtl/>
        </w:rPr>
        <w:t xml:space="preserve"> </w:t>
      </w:r>
      <w:r w:rsidRPr="00E8235D">
        <w:rPr>
          <w:rtl/>
        </w:rPr>
        <w:t>מושב הכנסת בהצבעות, אלוף הכנסת בנאומים, היא רק עדות נאמנה לכך, שכנגד כל התמונה</w:t>
      </w:r>
      <w:r w:rsidR="00D90493">
        <w:rPr>
          <w:rtl/>
        </w:rPr>
        <w:t xml:space="preserve"> </w:t>
      </w:r>
      <w:r w:rsidRPr="00E8235D">
        <w:rPr>
          <w:rtl/>
        </w:rPr>
        <w:t>השורה</w:t>
      </w:r>
      <w:r w:rsidR="00D90493">
        <w:rPr>
          <w:rtl/>
        </w:rPr>
        <w:t xml:space="preserve"> </w:t>
      </w:r>
      <w:r w:rsidRPr="00E8235D">
        <w:rPr>
          <w:rtl/>
        </w:rPr>
        <w:t>כאן מזל שיש פרלמנטר אחד כמוך, שעוד שומר על האיזון עם רוח של הומור. תודה</w:t>
      </w:r>
      <w:r w:rsidR="00D90493">
        <w:rPr>
          <w:rtl/>
        </w:rPr>
        <w:t xml:space="preserve"> </w:t>
      </w:r>
      <w:r w:rsidRPr="00E8235D">
        <w:rPr>
          <w:rtl/>
        </w:rPr>
        <w:t>רבה לך.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תודה רבה לחברי. מכל מלמדי השכלתי.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חברות וחברי הכנסת, ישיבת הכנסת, מושב הכנסת ננעל בימים אלה של אבל על חורבן</w:t>
      </w:r>
      <w:r w:rsidR="00D90493">
        <w:rPr>
          <w:rtl/>
        </w:rPr>
        <w:t xml:space="preserve"> </w:t>
      </w:r>
      <w:r w:rsidRPr="00E8235D">
        <w:rPr>
          <w:rtl/>
        </w:rPr>
        <w:t>בית שני, בתקווה לכך שעם ישראל לנצח יחיה.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מאיר שטרית (הליכוד):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ובבניין ירושלים תנוחם.</w:t>
      </w:r>
    </w:p>
    <w:p w:rsidR="00D90493" w:rsidRDefault="00D90493" w:rsidP="00D90493">
      <w:pPr>
        <w:rPr>
          <w:rtl/>
        </w:rPr>
      </w:pPr>
    </w:p>
    <w:p w:rsidR="00D90493" w:rsidRPr="00D90493" w:rsidRDefault="00D90493" w:rsidP="00D90493">
      <w:pPr>
        <w:pStyle w:val="a4"/>
        <w:rPr>
          <w:rtl/>
        </w:rPr>
      </w:pPr>
      <w:r w:rsidRPr="00D90493">
        <w:rPr>
          <w:rtl/>
        </w:rPr>
        <w:t>היו"ר ר' ריבלין: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בבניין ירושלים השלמה ננוחם.</w:t>
      </w:r>
    </w:p>
    <w:p w:rsidR="00D90493" w:rsidRDefault="00D90493" w:rsidP="00D90493">
      <w:pPr>
        <w:rPr>
          <w:rtl/>
        </w:rPr>
      </w:pPr>
    </w:p>
    <w:p w:rsidR="00D90493" w:rsidRDefault="00E8235D" w:rsidP="00D90493">
      <w:pPr>
        <w:rPr>
          <w:rtl/>
        </w:rPr>
      </w:pPr>
      <w:r w:rsidRPr="00E8235D">
        <w:rPr>
          <w:rtl/>
        </w:rPr>
        <w:t>אני נועל את ישיבת הכנסת.</w:t>
      </w:r>
    </w:p>
    <w:p w:rsidR="00D90493" w:rsidRDefault="00D90493" w:rsidP="00D90493">
      <w:pPr>
        <w:rPr>
          <w:rtl/>
        </w:rPr>
      </w:pPr>
    </w:p>
    <w:p w:rsidR="00D90493" w:rsidRDefault="00D90493" w:rsidP="00D90493">
      <w:pPr>
        <w:rPr>
          <w:rtl/>
        </w:rPr>
      </w:pPr>
    </w:p>
    <w:p w:rsidR="00D90493" w:rsidRDefault="00D90493" w:rsidP="00D90493">
      <w:pPr>
        <w:pStyle w:val="3"/>
        <w:rPr>
          <w:rtl/>
        </w:rPr>
      </w:pPr>
      <w:r w:rsidRPr="00E8235D">
        <w:rPr>
          <w:rtl/>
        </w:rPr>
        <w:t>ה</w:t>
      </w:r>
      <w:r w:rsidR="00E8235D" w:rsidRPr="00E8235D">
        <w:rPr>
          <w:rtl/>
        </w:rPr>
        <w:t>ישיבה ננעלה בשעה 00:30.</w:t>
      </w:r>
    </w:p>
    <w:p w:rsidR="008740AE" w:rsidRPr="00E8235D" w:rsidRDefault="008740AE" w:rsidP="00D90493">
      <w:pPr>
        <w:pStyle w:val="3"/>
        <w:rPr>
          <w:rtl/>
        </w:rPr>
      </w:pPr>
    </w:p>
    <w:sectPr w:rsidR="008740AE" w:rsidRPr="00E8235D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6"/>
    <w:rsid w:val="000149E2"/>
    <w:rsid w:val="000726A6"/>
    <w:rsid w:val="000A0539"/>
    <w:rsid w:val="00236508"/>
    <w:rsid w:val="003F2B07"/>
    <w:rsid w:val="00821A50"/>
    <w:rsid w:val="008740AE"/>
    <w:rsid w:val="00C126F3"/>
    <w:rsid w:val="00D90493"/>
    <w:rsid w:val="00E8235D"/>
    <w:rsid w:val="00EA0EFF"/>
    <w:rsid w:val="00FA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CD7E0C9-6388-4B89-8DF9-A79C1695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A9A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FA6A9A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FA6A9A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FA6A9A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FA6A9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A6A9A"/>
  </w:style>
  <w:style w:type="character" w:customStyle="1" w:styleId="10">
    <w:name w:val="כותרת 1 תו"/>
    <w:basedOn w:val="a0"/>
    <w:link w:val="1"/>
    <w:rsid w:val="00E8235D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E8235D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E8235D"/>
    <w:rPr>
      <w:rFonts w:ascii="Arial" w:eastAsia="Times New Roman" w:hAnsi="Arial" w:cs="Arial"/>
      <w:sz w:val="20"/>
    </w:rPr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paragraph" w:customStyle="1" w:styleId="a4">
    <w:name w:val="דובר"/>
    <w:basedOn w:val="2"/>
    <w:rsid w:val="00FA6A9A"/>
  </w:style>
  <w:style w:type="paragraph" w:customStyle="1" w:styleId="a5">
    <w:name w:val="רגיל לא מוזח"/>
    <w:basedOn w:val="a"/>
    <w:link w:val="a6"/>
    <w:qFormat/>
    <w:rsid w:val="00FA6A9A"/>
    <w:pPr>
      <w:ind w:firstLine="0"/>
    </w:pPr>
  </w:style>
  <w:style w:type="character" w:customStyle="1" w:styleId="a6">
    <w:name w:val="רגיל לא מוזח תו"/>
    <w:link w:val="a5"/>
    <w:rsid w:val="00FA6A9A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D90493"/>
    <w:pPr>
      <w:spacing w:after="100"/>
    </w:pPr>
  </w:style>
  <w:style w:type="character" w:styleId="Hyperlink">
    <w:name w:val="Hyperlink"/>
    <w:basedOn w:val="a0"/>
    <w:uiPriority w:val="99"/>
    <w:unhideWhenUsed/>
    <w:rsid w:val="00D904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85859</Words>
  <Characters>429299</Characters>
  <Application>Microsoft Office Word</Application>
  <DocSecurity>0</DocSecurity>
  <Lines>3577</Lines>
  <Paragraphs>1028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514130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2016-10-30T08:08:00Z</dcterms:created>
  <dcterms:modified xsi:type="dcterms:W3CDTF">2016-10-30T08:08:00Z</dcterms:modified>
</cp:coreProperties>
</file>