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both"/>
        <w:rPr/>
      </w:pPr>
      <w:r>
        <w:rPr>
          <w:b/>
          <w:b/>
          <w:bCs/>
          <w:sz w:val="24"/>
          <w:sz w:val="24"/>
          <w:rtl w:val="true"/>
        </w:rPr>
        <w:t>הכנסת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השמונה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עשרה</w:t>
      </w:r>
      <w:r>
        <w:rPr>
          <w:b/>
          <w:bCs/>
          <w:sz w:val="24"/>
          <w:rtl w:val="true"/>
        </w:rPr>
        <w:tab/>
        <w:tab/>
        <w:tab/>
        <w:tab/>
        <w:tab/>
        <w:tab/>
      </w:r>
      <w:r>
        <w:rPr>
          <w:b/>
          <w:b/>
          <w:bCs/>
          <w:sz w:val="24"/>
          <w:sz w:val="24"/>
          <w:rtl w:val="true"/>
        </w:rPr>
        <w:t>נוסח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/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Cs/>
        </w:rPr>
        <w:t>90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החינוך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התרבות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והספורט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שני</w:t>
      </w:r>
      <w:r>
        <w:rPr>
          <w:rFonts w:cs="David"/>
          <w:b/>
          <w:bCs/>
          <w:u w:val="single"/>
          <w:rtl w:val="true"/>
        </w:rPr>
        <w:t xml:space="preserve">, </w:t>
      </w:r>
      <w:r>
        <w:rPr>
          <w:rFonts w:cs="David"/>
          <w:b/>
          <w:b/>
          <w:bCs/>
          <w:u w:val="single"/>
          <w:rtl w:val="true"/>
        </w:rPr>
        <w:t>כ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ב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בחשוון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התש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 xml:space="preserve">( </w:t>
      </w:r>
      <w:r>
        <w:rPr>
          <w:rFonts w:cs="David"/>
          <w:b/>
          <w:bCs/>
          <w:u w:val="single"/>
        </w:rPr>
        <w:t>9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בנובמבר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2009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שעה</w:t>
      </w:r>
      <w:r>
        <w:rPr>
          <w:rFonts w:cs="David"/>
          <w:b/>
          <w:bCs/>
          <w:u w:val="single"/>
          <w:rtl w:val="true"/>
        </w:rPr>
        <w:t xml:space="preserve">: </w:t>
      </w:r>
      <w:r>
        <w:rPr>
          <w:rFonts w:cs="David"/>
          <w:b/>
          <w:bCs/>
          <w:u w:val="single"/>
        </w:rPr>
        <w:t>09:30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תקנות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הנהיגה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הספורטיבית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רישיון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לאירוע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נהיגה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ספורטיבית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במסלול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b/>
          <w:b/>
          <w:bCs/>
        </w:rPr>
      </w:pPr>
      <w:r>
        <w:rPr>
          <w:rFonts w:cs="David"/>
          <w:b/>
          <w:bCs/>
          <w:rtl w:val="true"/>
        </w:rPr>
        <w:tab/>
        <w:t xml:space="preserve">     </w:t>
      </w:r>
      <w:r>
        <w:rPr>
          <w:rFonts w:cs="David"/>
          <w:b/>
          <w:b/>
          <w:bCs/>
          <w:rtl w:val="true"/>
        </w:rPr>
        <w:t>מרוץ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ארעי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ו</w:t>
      </w:r>
      <w:r>
        <w:rPr>
          <w:rFonts w:cs="David"/>
          <w:b/>
          <w:bCs/>
          <w:rtl w:val="true"/>
        </w:rPr>
        <w:t>-(</w:t>
      </w:r>
      <w:r>
        <w:rPr>
          <w:rFonts w:cs="David"/>
          <w:b/>
          <w:b/>
          <w:bCs/>
          <w:rtl w:val="true"/>
        </w:rPr>
        <w:t>רישיון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למסלול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מרוץ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קבוע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התש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ע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Cs/>
        </w:rPr>
        <w:t>2009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b/>
          <w:b/>
          <w:bCs/>
        </w:rPr>
      </w:pPr>
      <w:r>
        <w:rPr>
          <w:rFonts w:cs="David"/>
          <w:b/>
          <w:bCs/>
          <w:rtl w:val="true"/>
        </w:rPr>
        <w:tab/>
      </w:r>
      <w:r>
        <w:rPr>
          <w:rFonts w:cs="David"/>
          <w:b/>
          <w:b/>
          <w:bCs/>
          <w:rtl w:val="true"/>
        </w:rPr>
        <w:t>ב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אישור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נציגי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במועצת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יצחק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צבי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זבולון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אורלב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שוש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רישוי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אמציה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אלטרץ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שרעבי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פדהצור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מהנדס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תביעות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חטיבת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תמר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ליברטי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ביועמ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מוטורי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מוטורי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אנדורו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/>
          <w:bCs/>
          <w:u w:val="single"/>
          <w:rtl w:val="true"/>
        </w:rPr>
        <w:t>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ab/>
        <w:t xml:space="preserve">     </w:t>
      </w:r>
      <w:r>
        <w:rPr>
          <w:rFonts w:cs="David"/>
          <w:rtl w:val="true"/>
        </w:rPr>
        <w:t>מירב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ישראלי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  <w:r>
        <w:rPr>
          <w:rFonts w:cs="David"/>
          <w:b/>
          <w:bCs/>
          <w:rtl w:val="true"/>
        </w:rPr>
        <w:tab/>
      </w:r>
      <w:r>
        <w:rPr>
          <w:rFonts w:cs="David"/>
          <w:rtl w:val="true"/>
        </w:rPr>
        <w:t xml:space="preserve">      </w:t>
      </w:r>
      <w:r>
        <w:rPr>
          <w:rFonts w:cs="David"/>
          <w:rtl w:val="true"/>
        </w:rPr>
        <w:t>יהודית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גידלי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קצרנית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פרלמנטארית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אושרה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עצידה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Heading5"/>
        <w:ind w:left="0" w:right="0" w:hanging="0"/>
        <w:jc w:val="both"/>
        <w:rPr>
          <w:rFonts w:cs="David"/>
          <w:b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Heading5"/>
        <w:ind w:left="0" w:right="0" w:hanging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ב</w:t>
      </w:r>
      <w:r>
        <w:rPr>
          <w:rFonts w:cs="David"/>
          <w:b/>
          <w:bCs/>
          <w:u w:val="single"/>
          <w:rtl w:val="true"/>
        </w:rPr>
        <w:t xml:space="preserve">. </w:t>
      </w:r>
      <w:r>
        <w:rPr>
          <w:rFonts w:cs="David"/>
          <w:b/>
          <w:b/>
          <w:bCs/>
          <w:u w:val="single"/>
          <w:rtl w:val="true"/>
        </w:rPr>
        <w:t>אישור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נציגי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במועצת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יד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יצחק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צבי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-(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המפלגות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מהקואליציה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פיניאן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מהאופוזיציה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אליכם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ab/>
        <w:tab/>
        <w:tab/>
        <w:tab/>
        <w:t xml:space="preserve"> </w:t>
      </w:r>
      <w:r>
        <w:rPr>
          <w:rFonts w:cs="David"/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Cs/>
          <w:rtl w:val="true"/>
        </w:rPr>
        <w:tab/>
        <w:tab/>
        <w:tab/>
        <w:tab/>
        <w:tab/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b/>
          <w:bCs/>
        </w:rPr>
        <w:t>1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  <w:tab/>
        <w:tab/>
        <w:tab/>
        <w:tab/>
        <w:tab/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Cs/>
          <w:rtl w:val="true"/>
        </w:rPr>
        <w:tab/>
        <w:tab/>
        <w:tab/>
        <w:tab/>
        <w:t xml:space="preserve">          </w:t>
      </w:r>
      <w:r>
        <w:rPr>
          <w:rFonts w:cs="David"/>
          <w:rtl w:val="true"/>
        </w:rPr>
        <w:t>נמנעים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ab/>
        <w:tab/>
        <w:tab/>
        <w:tab/>
        <w:tab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מהנהיגה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/>
      </w:pPr>
      <w:r>
        <w:rPr>
          <w:rFonts w:cs="David"/>
          <w:b/>
          <w:b/>
          <w:bCs/>
          <w:u w:val="single"/>
          <w:rtl w:val="true"/>
        </w:rPr>
        <w:t>א</w:t>
      </w:r>
      <w:r>
        <w:rPr>
          <w:rFonts w:cs="David"/>
          <w:b/>
          <w:bCs/>
          <w:u w:val="single"/>
          <w:rtl w:val="true"/>
        </w:rPr>
        <w:t xml:space="preserve">. </w:t>
      </w:r>
      <w:r>
        <w:rPr>
          <w:rFonts w:cs="David"/>
          <w:b/>
          <w:b/>
          <w:bCs/>
          <w:u w:val="single"/>
          <w:rtl w:val="true"/>
        </w:rPr>
        <w:t>תקנות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הנהיגה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הספורטיבית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/>
          <w:bCs/>
          <w:u w:val="single"/>
          <w:rtl w:val="true"/>
        </w:rPr>
        <w:t>רישיון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לאירוע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נהיגה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ספורטיבית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במסלול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מרוץ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ארעי</w:t>
      </w:r>
      <w:r>
        <w:rPr>
          <w:rFonts w:cs="David"/>
          <w:b/>
          <w:bCs/>
          <w:u w:val="single"/>
          <w:rtl w:val="true"/>
        </w:rPr>
        <w:t>),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ו</w:t>
      </w:r>
      <w:r>
        <w:rPr>
          <w:rFonts w:cs="David"/>
          <w:b/>
          <w:bCs/>
          <w:u w:val="single"/>
          <w:rtl w:val="true"/>
        </w:rPr>
        <w:t>-(</w:t>
      </w:r>
      <w:r>
        <w:rPr>
          <w:rFonts w:cs="David"/>
          <w:b/>
          <w:b/>
          <w:bCs/>
          <w:u w:val="single"/>
          <w:rtl w:val="true"/>
        </w:rPr>
        <w:t>רישיון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למסלול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מרוץ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קבוע</w:t>
      </w:r>
      <w:r>
        <w:rPr>
          <w:rFonts w:cs="David"/>
          <w:b/>
          <w:bCs/>
          <w:u w:val="single"/>
          <w:rtl w:val="true"/>
        </w:rPr>
        <w:t xml:space="preserve">), </w:t>
      </w:r>
      <w:r>
        <w:rPr>
          <w:rFonts w:cs="David"/>
          <w:b/>
          <w:b/>
          <w:bCs/>
          <w:u w:val="single"/>
          <w:rtl w:val="true"/>
        </w:rPr>
        <w:t>התש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ע</w:t>
      </w:r>
      <w:r>
        <w:rPr>
          <w:rFonts w:cs="David"/>
          <w:b/>
          <w:bCs/>
          <w:u w:val="single"/>
          <w:rtl w:val="true"/>
        </w:rPr>
        <w:t>-</w:t>
      </w:r>
      <w:r>
        <w:rPr>
          <w:rFonts w:cs="David"/>
          <w:b/>
          <w:bCs/>
          <w:u w:val="single"/>
        </w:rPr>
        <w:t>2009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המכתב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יהודית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גידלי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והסיזיפי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תקרא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מהקבוע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מירב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 xml:space="preserve">), </w:t>
      </w:r>
      <w:r>
        <w:rPr>
          <w:rFonts w:cs="David"/>
        </w:rPr>
        <w:t>32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... 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הסעיפים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"...</w:t>
      </w:r>
      <w:r>
        <w:rPr>
          <w:rFonts w:cs="David"/>
          <w:rtl w:val="true"/>
        </w:rPr>
        <w:t>ובאישורה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לרישיון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 xml:space="preserve">    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ab/>
      </w:r>
      <w:r>
        <w:rPr>
          <w:rFonts w:cs="David"/>
          <w:rtl w:val="true"/>
        </w:rPr>
        <w:t>הטופס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   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                  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Times New Roman"/>
          <w:rtl w:val="true"/>
        </w:rPr>
        <w:t xml:space="preserve">                   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תצהיר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אבישי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פדהצור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כוזב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שנגזרות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יונפק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דצמבר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מהאגרה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דצמבר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מוסכם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? </w:t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ראם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סמואל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בפקקים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ראם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סמואל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מפלגה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קואליציה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ראם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סמואל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ראם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סמואל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בהדפסה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ראם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מהקונקורדנציה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>, "</w:t>
      </w:r>
      <w:r>
        <w:rPr>
          <w:rFonts w:cs="David"/>
          <w:rtl w:val="true"/>
        </w:rPr>
        <w:t>תועפות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" </w:t>
      </w:r>
      <w:r>
        <w:rPr>
          <w:rFonts w:cs="David"/>
          <w:rtl w:val="true"/>
        </w:rPr>
        <w:t>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ברישיון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ברישיון</w:t>
      </w:r>
      <w:r>
        <w:rPr>
          <w:rFonts w:cs="David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והמועדים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לעין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המשורר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והדואר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מהניסוח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כוונתכם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ויוודא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אבישי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פדהצור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ימציא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ימציא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שימציא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Fonts w:cs="David"/>
          <w:rtl w:val="true"/>
        </w:rPr>
        <w:t>. "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לעין</w:t>
      </w:r>
      <w:r>
        <w:rPr>
          <w:rFonts w:cs="David"/>
          <w:rtl w:val="true"/>
        </w:rPr>
        <w:t>".</w:t>
        <w:tab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>?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מחטיבת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נוספו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שרעבי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דירוג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ודירוג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להיערך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זהירות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מיוסי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סטה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בייעוץ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וסעיף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והטפסים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ורישיונות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הושמט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תסתכלי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ליברטי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Fonts w:cs="David"/>
          <w:rtl w:val="true"/>
        </w:rPr>
        <w:t xml:space="preserve">" -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בתקנה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Fonts w:cs="David"/>
          <w:rtl w:val="true"/>
        </w:rPr>
        <w:t>. "...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תתייעצו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שרעבי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לסעיף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מתקדמים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בסמכותה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אקריא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הכותרות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קריאות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תכתבו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ספרות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תתייעצו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טפסים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הרובריקה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ספרות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במחשב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באינטרנט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יפעל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>קיי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יציע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צופים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אצטדיון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שאיחרנו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והחנייה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כדורגל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המאבטחים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האבטחה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מהרחוב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בכדורגל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כדורסל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ומנהלי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וחלילה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אמבולנס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הציר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שרטוט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שאושרה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ואפשר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וציר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מפורטת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לרבות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ויזואלי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זוהי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המרוצים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איזה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מכוניות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שמצורפת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מפלגות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ההתייעצות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התייעצנו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רבינוביץ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והתייעצנו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שלדעתו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תשיגו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שאישרנו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במרוצים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שמשתתף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שמוגדרים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להקריא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הרלוונטיות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מייל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והחיסכון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ברסימנטוב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ומשתתפיו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>, "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שנתית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הפטור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יצורף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לרשות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מתרגשים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תשאירי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שלנהגים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ונהג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שתדעו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מירב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הטפסים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תתייעצו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לטפסים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ליברטי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שיצורף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פורמאלית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בארעי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רישיון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תוסיפי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תוסיפו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תוסיפו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שאושרו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הארעי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הסידורים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קיבלתם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מתנגדים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>.</w:t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אבחנה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להתאמן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ריאלי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? </w:t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ההבדל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>-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הטריבונות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מרשלים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הדגלים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דגלים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המוטורי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היציעים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פיגורה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הפיגורה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אוטומטית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שמעת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נשמעה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מלמד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אבחנה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למרשלים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להסמיך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סדרנים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במרשלים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אמציה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גזית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להפריע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מכסה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כתלמיד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ושירותי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אבישי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פדהצור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בדרישותיו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 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שבקהל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למגרשי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וכדורסל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בעד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נמנעים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ניגשים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ההודעה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והשלישית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>)".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ותיכף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), </w:t>
      </w:r>
      <w:r>
        <w:rPr>
          <w:rFonts w:cs="David"/>
        </w:rPr>
        <w:t>32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בהסכמת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הגדרות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>", "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>", "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>", "</w:t>
      </w:r>
      <w:r>
        <w:rPr>
          <w:rFonts w:cs="David"/>
          <w:rtl w:val="true"/>
        </w:rPr>
        <w:t>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כהגדרתם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סדרן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>..."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המרשל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Fonts w:cs="David"/>
          <w:rtl w:val="true"/>
        </w:rPr>
        <w:t xml:space="preserve">" - 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כהגדרתו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כהגדרתו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שבכדורגל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FIA</w:t>
      </w:r>
      <w:r>
        <w:rPr>
          <w:rFonts w:cs="David"/>
        </w:rPr>
        <w:t xml:space="preserve">, </w:t>
      </w:r>
      <w:r>
        <w:rPr>
          <w:rFonts w:cs="David"/>
        </w:rPr>
        <w:t>FIM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ועיוותו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פונקציות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שיתאימו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שהגדירו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כמרשל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הטקסט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הטקסט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פירשו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דגלן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20,000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כפונקציות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ק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מרשלים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מהמילים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tl w:val="true"/>
        </w:rPr>
        <w:t xml:space="preserve"> 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 xml:space="preserve">: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כוללנית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הקיבוצי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ממעיט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בדבריו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FI</w:t>
      </w:r>
      <w:r>
        <w:rPr>
          <w:rFonts w:cs="David"/>
        </w:rPr>
        <w:t>A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לאומיות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ולתרגם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  <w:r>
        <w:rPr>
          <w:rFonts w:cs="David"/>
          <w:u w:val="single"/>
          <w:rtl w:val="true"/>
        </w:rPr>
        <w:br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--- </w:t>
      </w:r>
      <w:r>
        <w:rPr>
          <w:rFonts w:cs="David"/>
          <w:rtl w:val="true"/>
        </w:rPr>
        <w:t>קראנו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לניסוח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חכים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להיפך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בפירמידה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בשרשרת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ראם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סמואל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בחוץ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לארץ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ראם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סמואל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תתוקן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להגדרות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חבר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שאיחדנו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ובסוף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כהגדרתם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כהגדרתו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כהגדרתו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חסרה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>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שמופיעות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יהודית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גידלי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Fonts w:cs="David"/>
          <w:rtl w:val="true"/>
        </w:rPr>
        <w:t>.</w:t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מדלגים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ושהנסחים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גמרנו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ימציא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ימציא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ימציא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ימציא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   (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התמלאו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   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התמלאו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   (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מצאה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חפיפה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מיותרת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פרשניות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).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ואז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מצאה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ויחולו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התמלאו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-(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הוסיפו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מתקדמים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יישמט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יישמט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יישמט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סולטן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facilities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אמציה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גזית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מהניסוח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אבישי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פדהצור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הבשלות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- - -.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שנשמעו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אימונים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     </w:t>
      </w:r>
      <w:r>
        <w:rPr>
          <w:rFonts w:cs="David"/>
          <w:rtl w:val="true"/>
        </w:rPr>
        <w:t>והדרכה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תאריכי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כרטיס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התכוונתם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שלתאריכים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יינתן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מצוין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העקרונית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יתווסף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והצגתו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ליברטי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בספורט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האמורות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והמייצגת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והמייצגת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והתאחדות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תכתבו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7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ברוך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שליט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בפדרציות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לאומיות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להעמיד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סדרנים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ההתאחדויות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שמעת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8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ובמהלכו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התחרותי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במרוץ</w:t>
      </w:r>
      <w:r>
        <w:rPr>
          <w:rFonts w:cs="David"/>
          <w:rtl w:val="true"/>
        </w:rPr>
        <w:t>."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הכשירות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הועתקו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יוסי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ההפסקה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שרעבי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שרעבי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ההסכמה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מיטל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שרעבי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שרצית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ויירשם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והכול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)?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אקריא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ייבדקו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התחרותיים</w:t>
      </w:r>
      <w:r>
        <w:rPr>
          <w:rFonts w:cs="David"/>
          <w:rtl w:val="true"/>
        </w:rPr>
        <w:t xml:space="preserve">"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תיכף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בתקנה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"...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השלישית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למרחקים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מקסימאליים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מנסחים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ההסכמה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המרחקים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בתוספת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8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ודאי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דנית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מתחבטים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ומאמצת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תדברו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אבישי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פדהצור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הלוואי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מתואם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בחיפזון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</w:rPr>
        <w:t>7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הקצאנו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11:00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תשכנע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הקישור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חוה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ראובני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יובל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מלמד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בחזרה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ניסוחית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לתנועת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)?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"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תחרותיים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  <w:t>דנית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rFonts w:cs="David"/>
          <w:u w:val="single"/>
          <w:rtl w:val="true"/>
        </w:rPr>
        <w:t>:</w:t>
      </w:r>
      <w:r>
        <w:rPr>
          <w:rFonts w:cs="David"/>
          <w:u w:val="single"/>
          <w:rtl w:val="true"/>
        </w:rPr>
        <w:br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והסגור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לתנועת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נוסיף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רבותי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ענת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פרנק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מהעמותה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לאנדורו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)(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דקה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תתייעצו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מירב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חוה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ראובני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ראובני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צודקת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וצודקת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שרעבי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כולכם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תדונו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ומגובשת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שתודיעו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אמשוך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בחיפזון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הטפסים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ספורטיבית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ארעי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אושרו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אושרו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יוסי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ניסן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11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זבולון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אורלב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נשמעה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שתשמיעו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וההתאגדויות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מוסכם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ננעלה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10:40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jc w:val="both"/>
        <w:rPr>
          <w:rFonts w:cs="David"/>
        </w:rPr>
      </w:pPr>
      <w:r>
        <w:rPr>
          <w:rFonts w:cs="David"/>
        </w:rPr>
      </w:r>
    </w:p>
    <w:p>
      <w:pPr>
        <w:pStyle w:val="Normal"/>
        <w:rPr>
          <w:rFonts w:cs="David"/>
        </w:rPr>
      </w:pPr>
      <w:r>
        <w:rPr>
          <w:rFonts w:cs="David"/>
        </w:rPr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החינוך</w:t>
    </w:r>
    <w:r>
      <w:rPr>
        <w:rtl w:val="true"/>
      </w:rPr>
      <w:t xml:space="preserve">, </w:t>
    </w:r>
    <w:r>
      <w:rPr>
        <w:rtl w:val="true"/>
      </w:rPr>
      <w:t>התרבות</w:t>
    </w:r>
    <w:r>
      <w:rPr>
        <w:rFonts w:cs="Times New Roman"/>
        <w:rtl w:val="true"/>
      </w:rPr>
      <w:t xml:space="preserve"> </w:t>
    </w:r>
    <w:r>
      <w:rPr>
        <w:rtl w:val="true"/>
      </w:rPr>
      <w:t>והספורט</w:t>
    </w:r>
    <w:r>
      <mc:AlternateContent>
        <mc:Choice Requires="wps">
          <w:drawing>
            <wp:anchor behindDoc="0" distT="0" distB="0" distL="0" distR="0" simplePos="0" locked="0" layoutInCell="1" allowOverlap="1" relativeHeight="55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55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55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/>
      <w:t>09.11.2009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character" w:styleId="Style10">
    <w:name w:val="גופן ברירת המחדל של פיסקה"/>
    <w:qFormat/>
    <w:rPr/>
  </w:style>
  <w:style w:type="character" w:styleId="PageNumber">
    <w:name w:val="Page Number"/>
    <w:basedOn w:val="Style1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11</TotalTime>
  <Application>LibreOffice/6.4.7.2$Linux_X86_64 LibreOffice_project/40$Build-2</Application>
  <Pages>55</Pages>
  <Words>9299</Words>
  <Characters>41342</Characters>
  <CharactersWithSpaces>50542</CharactersWithSpaces>
  <Paragraphs>1143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2009-11-16T10:40:00Z</dcterms:created>
  <dc:creator>com_alex</dc:creator>
  <dc:description/>
  <cp:keywords/>
  <dc:language>en-US</dc:language>
  <cp:lastModifiedBy>com_alex</cp:lastModifiedBy>
  <dcterms:modified xsi:type="dcterms:W3CDTF">2009-11-16T10:52:00Z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